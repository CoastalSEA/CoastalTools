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5FCEB5DB"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30542C">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33C3DB4F"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30542C">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1B7DDC92" w:rsidR="00F97A76" w:rsidRPr="006E07E6" w:rsidRDefault="00F97A76" w:rsidP="006E07E6">
      <w:r w:rsidRPr="003D216C">
        <w:t xml:space="preserve">Townend, I.H., 2021, </w:t>
      </w:r>
      <w:r>
        <w:fldChar w:fldCharType="begin"/>
      </w:r>
      <w:r>
        <w:instrText xml:space="preserve"> REF Model_name \h </w:instrText>
      </w:r>
      <w:r>
        <w:fldChar w:fldCharType="separate"/>
      </w:r>
      <w:r w:rsidR="0030542C">
        <w:t xml:space="preserve"> CoastalTools</w:t>
      </w:r>
      <w:r>
        <w:fldChar w:fldCharType="end"/>
      </w:r>
      <w:r w:rsidRPr="003D216C">
        <w:t xml:space="preserve"> manual, CoastalSEA, UK, pp</w:t>
      </w:r>
      <w:fldSimple w:instr=" NUMPAGES   \* MERGEFORMAT ">
        <w:r w:rsidR="0030542C">
          <w:rPr>
            <w:noProof/>
          </w:rPr>
          <w:t>84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16068C" w:rsidRPr="003F2368" w14:paraId="5AE4F45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6068C" w:rsidRPr="0016068C" w:rsidRDefault="0016068C" w:rsidP="00184881">
            <w:pPr>
              <w:snapToGrid w:val="0"/>
              <w:jc w:val="center"/>
              <w:rPr>
                <w:b w:val="0"/>
                <w:bCs w:val="0"/>
              </w:rPr>
            </w:pPr>
            <w:r w:rsidRPr="0016068C">
              <w:rPr>
                <w:b w:val="0"/>
                <w:bCs w:val="0"/>
              </w:rPr>
              <w:t>3.42</w:t>
            </w:r>
          </w:p>
        </w:tc>
        <w:tc>
          <w:tcPr>
            <w:tcW w:w="1274" w:type="dxa"/>
          </w:tcPr>
          <w:p w14:paraId="7E51C16E" w14:textId="2EF9321E" w:rsidR="0016068C" w:rsidRDefault="0016068C" w:rsidP="00184881">
            <w:pPr>
              <w:snapToGrid w:val="0"/>
              <w:jc w:val="center"/>
              <w:cnfStyle w:val="000000100000" w:firstRow="0" w:lastRow="0" w:firstColumn="0" w:lastColumn="0" w:oddVBand="0" w:evenVBand="0" w:oddHBand="1" w:evenHBand="0" w:firstRowFirstColumn="0" w:firstRowLastColumn="0" w:lastRowFirstColumn="0" w:lastRowLastColumn="0"/>
            </w:pPr>
            <w:r>
              <w:t>Jan 2025</w:t>
            </w:r>
          </w:p>
        </w:tc>
        <w:tc>
          <w:tcPr>
            <w:tcW w:w="6513" w:type="dxa"/>
          </w:tcPr>
          <w:p w14:paraId="2176854F" w14:textId="6D97E342" w:rsidR="0016068C" w:rsidRDefault="0016068C" w:rsidP="00184881">
            <w:pPr>
              <w:snapToGrid w:val="0"/>
              <w:cnfStyle w:val="000000100000" w:firstRow="0" w:lastRow="0" w:firstColumn="0" w:lastColumn="0" w:oddVBand="0" w:evenVBand="0" w:oddHBand="1"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021C4C" w:rsidRPr="003F2368" w14:paraId="6F4ADA72"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000000" w:firstRow="0" w:lastRow="0" w:firstColumn="0" w:lastColumn="0" w:oddVBand="0" w:evenVBand="0" w:oddHBand="0"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000000" w:firstRow="0" w:lastRow="0" w:firstColumn="0" w:lastColumn="0" w:oddVBand="0" w:evenVBand="0" w:oddHBand="0"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100000" w:firstRow="0" w:lastRow="0" w:firstColumn="0" w:lastColumn="0" w:oddVBand="0" w:evenVBand="0" w:oddHBand="1"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100000" w:firstRow="0" w:lastRow="0" w:firstColumn="0" w:lastColumn="0" w:oddVBand="0" w:evenVBand="0" w:oddHBand="1"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100000" w:firstRow="0" w:lastRow="0" w:firstColumn="0" w:lastColumn="0" w:oddVBand="0" w:evenVBand="0" w:oddHBand="1"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000000" w:firstRow="0" w:lastRow="0" w:firstColumn="0" w:lastColumn="0" w:oddVBand="0" w:evenVBand="0" w:oddHBand="0"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000000" w:firstRow="0" w:lastRow="0" w:firstColumn="0" w:lastColumn="0" w:oddVBand="0" w:evenVBand="0" w:oddHBand="0"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100000" w:firstRow="0" w:lastRow="0" w:firstColumn="0" w:lastColumn="0" w:oddVBand="0" w:evenVBand="0" w:oddHBand="1"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100000" w:firstRow="0" w:lastRow="0" w:firstColumn="0" w:lastColumn="0" w:oddVBand="0" w:evenVBand="0" w:oddHBand="1" w:evenHBand="0" w:firstRowFirstColumn="0" w:firstRowLastColumn="0" w:lastRowFirstColumn="0" w:lastRowLastColumn="0"/>
            </w:pPr>
            <w:r>
              <w:t>Added Hurst statistic and Crenulate Bay to the tool set.</w:t>
            </w:r>
          </w:p>
        </w:tc>
      </w:tr>
      <w:tr w:rsidR="003F2368" w:rsidRPr="003F2368" w14:paraId="0C430DF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000000" w:firstRow="0" w:lastRow="0" w:firstColumn="0" w:lastColumn="0" w:oddVBand="0" w:evenVBand="0" w:oddHBand="0"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100000" w:firstRow="0" w:lastRow="0" w:firstColumn="0" w:lastColumn="0" w:oddVBand="0" w:evenVBand="0" w:oddHBand="1" w:evenHBand="0" w:firstRowFirstColumn="0" w:firstRowLastColumn="0" w:lastRowFirstColumn="0" w:lastRowLastColumn="0"/>
            </w:pPr>
            <w:r>
              <w:t>CoastalTools packaged as a Matlab App and migrated to use muitoolbox and dstoolbox.</w:t>
            </w:r>
          </w:p>
        </w:tc>
      </w:tr>
      <w:tr w:rsidR="00AD7FBF" w14:paraId="51EDC7F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000000" w:firstRow="0" w:lastRow="0" w:firstColumn="0" w:lastColumn="0" w:oddVBand="0" w:evenVBand="0" w:oddHBand="0"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000000" w:firstRow="0" w:lastRow="0" w:firstColumn="0" w:lastColumn="0" w:oddVBand="0" w:evenVBand="0" w:oddHBand="0"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000000" w:firstRow="0" w:lastRow="0" w:firstColumn="0" w:lastColumn="0" w:oddVBand="0" w:evenVBand="0" w:oddHBand="0"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000000" w:firstRow="0" w:lastRow="0" w:firstColumn="0" w:lastColumn="0" w:oddVBand="0" w:evenVBand="0" w:oddHBand="0" w:evenHBand="0" w:firstRowFirstColumn="0" w:firstRowLastColumn="0" w:lastRowFirstColumn="0" w:lastRowLastColumn="0"/>
            </w:pPr>
            <w:r>
              <w:t>Fixed issue with ordering of profiles along the coast.</w:t>
            </w:r>
          </w:p>
        </w:tc>
      </w:tr>
      <w:tr w:rsidR="006E07E6" w14:paraId="2A98D208"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100000" w:firstRow="0" w:lastRow="0" w:firstColumn="0" w:lastColumn="0" w:oddVBand="0" w:evenVBand="0" w:oddHBand="1"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100000" w:firstRow="0" w:lastRow="0" w:firstColumn="0" w:lastColumn="0" w:oddVBand="0" w:evenVBand="0" w:oddHBand="1"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100000" w:firstRow="0" w:lastRow="0" w:firstColumn="0" w:lastColumn="0" w:oddVBand="0" w:evenVBand="0" w:oddHBand="1"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5F28A3FB"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30542C">
              <w:rPr>
                <w:noProof/>
                <w:webHidden/>
              </w:rPr>
              <w:t>1</w:t>
            </w:r>
            <w:r w:rsidR="0020050A">
              <w:rPr>
                <w:noProof/>
                <w:webHidden/>
              </w:rPr>
              <w:fldChar w:fldCharType="end"/>
            </w:r>
          </w:hyperlink>
        </w:p>
        <w:p w14:paraId="3D13BB39" w14:textId="5225E17E"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30542C">
              <w:rPr>
                <w:noProof/>
                <w:webHidden/>
              </w:rPr>
              <w:t>1</w:t>
            </w:r>
            <w:r w:rsidR="0020050A">
              <w:rPr>
                <w:noProof/>
                <w:webHidden/>
              </w:rPr>
              <w:fldChar w:fldCharType="end"/>
            </w:r>
          </w:hyperlink>
        </w:p>
        <w:p w14:paraId="390256B2" w14:textId="0219C745"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30542C">
              <w:rPr>
                <w:noProof/>
                <w:webHidden/>
              </w:rPr>
              <w:t>1</w:t>
            </w:r>
            <w:r w:rsidR="0020050A">
              <w:rPr>
                <w:noProof/>
                <w:webHidden/>
              </w:rPr>
              <w:fldChar w:fldCharType="end"/>
            </w:r>
          </w:hyperlink>
        </w:p>
        <w:p w14:paraId="29C4AE1A" w14:textId="05FC1D7A"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30542C">
              <w:rPr>
                <w:noProof/>
                <w:webHidden/>
              </w:rPr>
              <w:t>1</w:t>
            </w:r>
            <w:r w:rsidR="0020050A">
              <w:rPr>
                <w:noProof/>
                <w:webHidden/>
              </w:rPr>
              <w:fldChar w:fldCharType="end"/>
            </w:r>
          </w:hyperlink>
        </w:p>
        <w:p w14:paraId="7957E133" w14:textId="035876D3"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30542C">
              <w:rPr>
                <w:noProof/>
                <w:webHidden/>
              </w:rPr>
              <w:t>1</w:t>
            </w:r>
            <w:r w:rsidR="0020050A">
              <w:rPr>
                <w:noProof/>
                <w:webHidden/>
              </w:rPr>
              <w:fldChar w:fldCharType="end"/>
            </w:r>
          </w:hyperlink>
        </w:p>
        <w:p w14:paraId="3B6765DA" w14:textId="069702ED"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30542C">
              <w:rPr>
                <w:noProof/>
                <w:webHidden/>
              </w:rPr>
              <w:t>1</w:t>
            </w:r>
            <w:r w:rsidR="0020050A">
              <w:rPr>
                <w:noProof/>
                <w:webHidden/>
              </w:rPr>
              <w:fldChar w:fldCharType="end"/>
            </w:r>
          </w:hyperlink>
        </w:p>
        <w:p w14:paraId="08BB2DA5" w14:textId="48ECFC51"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30542C">
              <w:rPr>
                <w:noProof/>
                <w:webHidden/>
              </w:rPr>
              <w:t>2</w:t>
            </w:r>
            <w:r w:rsidR="0020050A">
              <w:rPr>
                <w:noProof/>
                <w:webHidden/>
              </w:rPr>
              <w:fldChar w:fldCharType="end"/>
            </w:r>
          </w:hyperlink>
        </w:p>
        <w:p w14:paraId="0FD2D76E" w14:textId="6782E898"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30542C">
              <w:rPr>
                <w:noProof/>
                <w:webHidden/>
              </w:rPr>
              <w:t>2</w:t>
            </w:r>
            <w:r w:rsidR="0020050A">
              <w:rPr>
                <w:noProof/>
                <w:webHidden/>
              </w:rPr>
              <w:fldChar w:fldCharType="end"/>
            </w:r>
          </w:hyperlink>
        </w:p>
        <w:p w14:paraId="269F4B30" w14:textId="46639A30"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30542C">
              <w:rPr>
                <w:noProof/>
                <w:webHidden/>
              </w:rPr>
              <w:t>4</w:t>
            </w:r>
            <w:r w:rsidR="0020050A">
              <w:rPr>
                <w:noProof/>
                <w:webHidden/>
              </w:rPr>
              <w:fldChar w:fldCharType="end"/>
            </w:r>
          </w:hyperlink>
        </w:p>
        <w:p w14:paraId="48143B11" w14:textId="1CAB2CB1"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30542C">
              <w:rPr>
                <w:noProof/>
                <w:webHidden/>
              </w:rPr>
              <w:t>5</w:t>
            </w:r>
            <w:r w:rsidR="0020050A">
              <w:rPr>
                <w:noProof/>
                <w:webHidden/>
              </w:rPr>
              <w:fldChar w:fldCharType="end"/>
            </w:r>
          </w:hyperlink>
        </w:p>
        <w:p w14:paraId="4B2AD1B8" w14:textId="05622FB0"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30542C">
              <w:rPr>
                <w:noProof/>
                <w:webHidden/>
              </w:rPr>
              <w:t>5</w:t>
            </w:r>
            <w:r w:rsidR="0020050A">
              <w:rPr>
                <w:noProof/>
                <w:webHidden/>
              </w:rPr>
              <w:fldChar w:fldCharType="end"/>
            </w:r>
          </w:hyperlink>
        </w:p>
        <w:p w14:paraId="44BC51D1" w14:textId="0B6393C6"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30542C">
              <w:rPr>
                <w:noProof/>
                <w:webHidden/>
              </w:rPr>
              <w:t>5</w:t>
            </w:r>
            <w:r w:rsidR="0020050A">
              <w:rPr>
                <w:noProof/>
                <w:webHidden/>
              </w:rPr>
              <w:fldChar w:fldCharType="end"/>
            </w:r>
          </w:hyperlink>
        </w:p>
        <w:p w14:paraId="079B8DD4" w14:textId="63003018"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30542C">
              <w:rPr>
                <w:noProof/>
                <w:webHidden/>
              </w:rPr>
              <w:t>5</w:t>
            </w:r>
            <w:r w:rsidR="0020050A">
              <w:rPr>
                <w:noProof/>
                <w:webHidden/>
              </w:rPr>
              <w:fldChar w:fldCharType="end"/>
            </w:r>
          </w:hyperlink>
        </w:p>
        <w:p w14:paraId="759CBBC1" w14:textId="1049D1DD"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30542C">
              <w:rPr>
                <w:noProof/>
                <w:webHidden/>
              </w:rPr>
              <w:t>6</w:t>
            </w:r>
            <w:r w:rsidR="0020050A">
              <w:rPr>
                <w:noProof/>
                <w:webHidden/>
              </w:rPr>
              <w:fldChar w:fldCharType="end"/>
            </w:r>
          </w:hyperlink>
        </w:p>
        <w:p w14:paraId="18DBCEBB" w14:textId="03362C90"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30542C">
              <w:rPr>
                <w:noProof/>
                <w:webHidden/>
              </w:rPr>
              <w:t>6</w:t>
            </w:r>
            <w:r w:rsidR="0020050A">
              <w:rPr>
                <w:noProof/>
                <w:webHidden/>
              </w:rPr>
              <w:fldChar w:fldCharType="end"/>
            </w:r>
          </w:hyperlink>
        </w:p>
        <w:p w14:paraId="439699E6" w14:textId="65E565C7"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30542C">
              <w:rPr>
                <w:noProof/>
                <w:webHidden/>
              </w:rPr>
              <w:t>7</w:t>
            </w:r>
            <w:r w:rsidR="0020050A">
              <w:rPr>
                <w:noProof/>
                <w:webHidden/>
              </w:rPr>
              <w:fldChar w:fldCharType="end"/>
            </w:r>
          </w:hyperlink>
        </w:p>
        <w:p w14:paraId="039AEEB7" w14:textId="0AE0E3D3"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30542C">
              <w:rPr>
                <w:noProof/>
                <w:webHidden/>
              </w:rPr>
              <w:t>9</w:t>
            </w:r>
            <w:r w:rsidR="0020050A">
              <w:rPr>
                <w:noProof/>
                <w:webHidden/>
              </w:rPr>
              <w:fldChar w:fldCharType="end"/>
            </w:r>
          </w:hyperlink>
        </w:p>
        <w:p w14:paraId="69C49401" w14:textId="7C3BF745"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30542C">
              <w:rPr>
                <w:noProof/>
                <w:webHidden/>
              </w:rPr>
              <w:t>11</w:t>
            </w:r>
            <w:r w:rsidR="0020050A">
              <w:rPr>
                <w:noProof/>
                <w:webHidden/>
              </w:rPr>
              <w:fldChar w:fldCharType="end"/>
            </w:r>
          </w:hyperlink>
        </w:p>
        <w:p w14:paraId="356EED0A" w14:textId="03A96A48"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30542C">
              <w:rPr>
                <w:noProof/>
                <w:webHidden/>
              </w:rPr>
              <w:t>12</w:t>
            </w:r>
            <w:r w:rsidR="0020050A">
              <w:rPr>
                <w:noProof/>
                <w:webHidden/>
              </w:rPr>
              <w:fldChar w:fldCharType="end"/>
            </w:r>
          </w:hyperlink>
        </w:p>
        <w:p w14:paraId="7B886A14" w14:textId="78F79638"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30542C">
              <w:rPr>
                <w:noProof/>
                <w:webHidden/>
              </w:rPr>
              <w:t>12</w:t>
            </w:r>
            <w:r w:rsidR="0020050A">
              <w:rPr>
                <w:noProof/>
                <w:webHidden/>
              </w:rPr>
              <w:fldChar w:fldCharType="end"/>
            </w:r>
          </w:hyperlink>
        </w:p>
        <w:p w14:paraId="3B5A6C1D" w14:textId="4A7DA23A"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30542C">
              <w:rPr>
                <w:noProof/>
                <w:webHidden/>
              </w:rPr>
              <w:t>13</w:t>
            </w:r>
            <w:r w:rsidR="0020050A">
              <w:rPr>
                <w:noProof/>
                <w:webHidden/>
              </w:rPr>
              <w:fldChar w:fldCharType="end"/>
            </w:r>
          </w:hyperlink>
        </w:p>
        <w:p w14:paraId="16F26F47" w14:textId="411320ED"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30542C">
              <w:rPr>
                <w:noProof/>
                <w:webHidden/>
              </w:rPr>
              <w:t>15</w:t>
            </w:r>
            <w:r w:rsidR="0020050A">
              <w:rPr>
                <w:noProof/>
                <w:webHidden/>
              </w:rPr>
              <w:fldChar w:fldCharType="end"/>
            </w:r>
          </w:hyperlink>
        </w:p>
        <w:p w14:paraId="6DA3A8FE" w14:textId="41628448"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30542C">
              <w:rPr>
                <w:noProof/>
                <w:webHidden/>
              </w:rPr>
              <w:t>16</w:t>
            </w:r>
            <w:r w:rsidR="0020050A">
              <w:rPr>
                <w:noProof/>
                <w:webHidden/>
              </w:rPr>
              <w:fldChar w:fldCharType="end"/>
            </w:r>
          </w:hyperlink>
        </w:p>
        <w:p w14:paraId="3A970CF0" w14:textId="011C9695"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30542C">
              <w:rPr>
                <w:noProof/>
                <w:webHidden/>
              </w:rPr>
              <w:t>17</w:t>
            </w:r>
            <w:r w:rsidR="0020050A">
              <w:rPr>
                <w:noProof/>
                <w:webHidden/>
              </w:rPr>
              <w:fldChar w:fldCharType="end"/>
            </w:r>
          </w:hyperlink>
        </w:p>
        <w:p w14:paraId="4FD825FC" w14:textId="0E119D3E"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30542C">
              <w:rPr>
                <w:noProof/>
                <w:webHidden/>
              </w:rPr>
              <w:t>18</w:t>
            </w:r>
            <w:r w:rsidR="0020050A">
              <w:rPr>
                <w:noProof/>
                <w:webHidden/>
              </w:rPr>
              <w:fldChar w:fldCharType="end"/>
            </w:r>
          </w:hyperlink>
        </w:p>
        <w:p w14:paraId="3236035F" w14:textId="685E1B6F"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30542C">
              <w:rPr>
                <w:noProof/>
                <w:webHidden/>
              </w:rPr>
              <w:t>19</w:t>
            </w:r>
            <w:r w:rsidR="0020050A">
              <w:rPr>
                <w:noProof/>
                <w:webHidden/>
              </w:rPr>
              <w:fldChar w:fldCharType="end"/>
            </w:r>
          </w:hyperlink>
        </w:p>
        <w:p w14:paraId="5D2C30A5" w14:textId="6833E2B6"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30542C">
              <w:rPr>
                <w:noProof/>
                <w:webHidden/>
              </w:rPr>
              <w:t>19</w:t>
            </w:r>
            <w:r w:rsidR="0020050A">
              <w:rPr>
                <w:noProof/>
                <w:webHidden/>
              </w:rPr>
              <w:fldChar w:fldCharType="end"/>
            </w:r>
          </w:hyperlink>
        </w:p>
        <w:p w14:paraId="035321AE" w14:textId="2A347AD5"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30542C">
              <w:rPr>
                <w:noProof/>
                <w:webHidden/>
              </w:rPr>
              <w:t>19</w:t>
            </w:r>
            <w:r w:rsidR="0020050A">
              <w:rPr>
                <w:noProof/>
                <w:webHidden/>
              </w:rPr>
              <w:fldChar w:fldCharType="end"/>
            </w:r>
          </w:hyperlink>
        </w:p>
        <w:p w14:paraId="273FCDBB" w14:textId="04B4A9DA"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30542C">
              <w:rPr>
                <w:noProof/>
                <w:webHidden/>
              </w:rPr>
              <w:t>22</w:t>
            </w:r>
            <w:r w:rsidR="0020050A">
              <w:rPr>
                <w:noProof/>
                <w:webHidden/>
              </w:rPr>
              <w:fldChar w:fldCharType="end"/>
            </w:r>
          </w:hyperlink>
        </w:p>
        <w:p w14:paraId="55C43748" w14:textId="5DFA48C3"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30542C">
              <w:rPr>
                <w:noProof/>
                <w:webHidden/>
              </w:rPr>
              <w:t>27</w:t>
            </w:r>
            <w:r w:rsidR="0020050A">
              <w:rPr>
                <w:noProof/>
                <w:webHidden/>
              </w:rPr>
              <w:fldChar w:fldCharType="end"/>
            </w:r>
          </w:hyperlink>
        </w:p>
        <w:p w14:paraId="6389A669" w14:textId="024165D1"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30542C">
              <w:rPr>
                <w:noProof/>
                <w:webHidden/>
              </w:rPr>
              <w:t>27</w:t>
            </w:r>
            <w:r w:rsidR="0020050A">
              <w:rPr>
                <w:noProof/>
                <w:webHidden/>
              </w:rPr>
              <w:fldChar w:fldCharType="end"/>
            </w:r>
          </w:hyperlink>
        </w:p>
        <w:p w14:paraId="32C20182" w14:textId="69A7ABC4"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30542C">
              <w:rPr>
                <w:noProof/>
                <w:webHidden/>
              </w:rPr>
              <w:t>28</w:t>
            </w:r>
            <w:r w:rsidR="0020050A">
              <w:rPr>
                <w:noProof/>
                <w:webHidden/>
              </w:rPr>
              <w:fldChar w:fldCharType="end"/>
            </w:r>
          </w:hyperlink>
        </w:p>
        <w:p w14:paraId="57C09943" w14:textId="1169080A"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30542C">
              <w:rPr>
                <w:noProof/>
                <w:webHidden/>
              </w:rPr>
              <w:t>29</w:t>
            </w:r>
            <w:r w:rsidR="0020050A">
              <w:rPr>
                <w:noProof/>
                <w:webHidden/>
              </w:rPr>
              <w:fldChar w:fldCharType="end"/>
            </w:r>
          </w:hyperlink>
        </w:p>
        <w:p w14:paraId="12C492A8" w14:textId="3CE807C7"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30542C">
              <w:rPr>
                <w:noProof/>
                <w:webHidden/>
              </w:rPr>
              <w:t>31</w:t>
            </w:r>
            <w:r w:rsidR="0020050A">
              <w:rPr>
                <w:noProof/>
                <w:webHidden/>
              </w:rPr>
              <w:fldChar w:fldCharType="end"/>
            </w:r>
          </w:hyperlink>
        </w:p>
        <w:p w14:paraId="1A3AFF6A" w14:textId="28B1F6AC"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30542C">
              <w:rPr>
                <w:noProof/>
                <w:webHidden/>
              </w:rPr>
              <w:t>31</w:t>
            </w:r>
            <w:r w:rsidR="0020050A">
              <w:rPr>
                <w:noProof/>
                <w:webHidden/>
              </w:rPr>
              <w:fldChar w:fldCharType="end"/>
            </w:r>
          </w:hyperlink>
        </w:p>
        <w:p w14:paraId="64654AD1" w14:textId="0ED8A5C6"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30542C">
              <w:rPr>
                <w:noProof/>
                <w:webHidden/>
              </w:rPr>
              <w:t>31</w:t>
            </w:r>
            <w:r w:rsidR="0020050A">
              <w:rPr>
                <w:noProof/>
                <w:webHidden/>
              </w:rPr>
              <w:fldChar w:fldCharType="end"/>
            </w:r>
          </w:hyperlink>
        </w:p>
        <w:p w14:paraId="1CF40E71" w14:textId="7B11FA18"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30542C">
              <w:rPr>
                <w:noProof/>
                <w:webHidden/>
              </w:rPr>
              <w:t>31</w:t>
            </w:r>
            <w:r w:rsidR="0020050A">
              <w:rPr>
                <w:noProof/>
                <w:webHidden/>
              </w:rPr>
              <w:fldChar w:fldCharType="end"/>
            </w:r>
          </w:hyperlink>
        </w:p>
        <w:p w14:paraId="59DAC8B6" w14:textId="512F2BA9"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30542C">
              <w:rPr>
                <w:noProof/>
                <w:webHidden/>
              </w:rPr>
              <w:t>32</w:t>
            </w:r>
            <w:r w:rsidR="0020050A">
              <w:rPr>
                <w:noProof/>
                <w:webHidden/>
              </w:rPr>
              <w:fldChar w:fldCharType="end"/>
            </w:r>
          </w:hyperlink>
        </w:p>
        <w:p w14:paraId="3952C8C8" w14:textId="473EF8EB"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30542C">
              <w:rPr>
                <w:noProof/>
                <w:webHidden/>
              </w:rPr>
              <w:t>32</w:t>
            </w:r>
            <w:r w:rsidR="0020050A">
              <w:rPr>
                <w:noProof/>
                <w:webHidden/>
              </w:rPr>
              <w:fldChar w:fldCharType="end"/>
            </w:r>
          </w:hyperlink>
        </w:p>
        <w:p w14:paraId="37ED7241" w14:textId="148583B0"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30542C">
              <w:rPr>
                <w:noProof/>
                <w:webHidden/>
              </w:rPr>
              <w:t>33</w:t>
            </w:r>
            <w:r w:rsidR="0020050A">
              <w:rPr>
                <w:noProof/>
                <w:webHidden/>
              </w:rPr>
              <w:fldChar w:fldCharType="end"/>
            </w:r>
          </w:hyperlink>
        </w:p>
        <w:p w14:paraId="2B44FA09" w14:textId="31B3EA48"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30542C">
              <w:rPr>
                <w:noProof/>
                <w:webHidden/>
              </w:rPr>
              <w:t>34</w:t>
            </w:r>
            <w:r w:rsidR="0020050A">
              <w:rPr>
                <w:noProof/>
                <w:webHidden/>
              </w:rPr>
              <w:fldChar w:fldCharType="end"/>
            </w:r>
          </w:hyperlink>
        </w:p>
        <w:p w14:paraId="1038FD9E" w14:textId="659B3253"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30542C">
              <w:rPr>
                <w:noProof/>
                <w:webHidden/>
              </w:rPr>
              <w:t>34</w:t>
            </w:r>
            <w:r w:rsidR="0020050A">
              <w:rPr>
                <w:noProof/>
                <w:webHidden/>
              </w:rPr>
              <w:fldChar w:fldCharType="end"/>
            </w:r>
          </w:hyperlink>
        </w:p>
        <w:p w14:paraId="756661C6" w14:textId="5E109C87"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30542C">
              <w:rPr>
                <w:noProof/>
                <w:webHidden/>
              </w:rPr>
              <w:t>34</w:t>
            </w:r>
            <w:r w:rsidR="0020050A">
              <w:rPr>
                <w:noProof/>
                <w:webHidden/>
              </w:rPr>
              <w:fldChar w:fldCharType="end"/>
            </w:r>
          </w:hyperlink>
        </w:p>
        <w:p w14:paraId="73C1DECA" w14:textId="65440306"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30542C">
              <w:rPr>
                <w:noProof/>
                <w:webHidden/>
              </w:rPr>
              <w:t>36</w:t>
            </w:r>
            <w:r w:rsidR="0020050A">
              <w:rPr>
                <w:noProof/>
                <w:webHidden/>
              </w:rPr>
              <w:fldChar w:fldCharType="end"/>
            </w:r>
          </w:hyperlink>
        </w:p>
        <w:p w14:paraId="6F8CE0F1" w14:textId="73E0F62B"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30542C">
              <w:rPr>
                <w:noProof/>
                <w:webHidden/>
              </w:rPr>
              <w:t>36</w:t>
            </w:r>
            <w:r w:rsidR="0020050A">
              <w:rPr>
                <w:noProof/>
                <w:webHidden/>
              </w:rPr>
              <w:fldChar w:fldCharType="end"/>
            </w:r>
          </w:hyperlink>
        </w:p>
        <w:p w14:paraId="0A9E7D9B" w14:textId="6E89ABAC"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30542C">
              <w:rPr>
                <w:noProof/>
                <w:webHidden/>
              </w:rPr>
              <w:t>37</w:t>
            </w:r>
            <w:r w:rsidR="0020050A">
              <w:rPr>
                <w:noProof/>
                <w:webHidden/>
              </w:rPr>
              <w:fldChar w:fldCharType="end"/>
            </w:r>
          </w:hyperlink>
        </w:p>
        <w:p w14:paraId="7D45671E" w14:textId="3C397FC9"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30542C">
              <w:rPr>
                <w:noProof/>
                <w:webHidden/>
              </w:rPr>
              <w:t>37</w:t>
            </w:r>
            <w:r w:rsidR="0020050A">
              <w:rPr>
                <w:noProof/>
                <w:webHidden/>
              </w:rPr>
              <w:fldChar w:fldCharType="end"/>
            </w:r>
          </w:hyperlink>
        </w:p>
        <w:p w14:paraId="6A91D27F" w14:textId="56D2407B"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30542C">
              <w:rPr>
                <w:noProof/>
                <w:webHidden/>
              </w:rPr>
              <w:t>38</w:t>
            </w:r>
            <w:r w:rsidR="0020050A">
              <w:rPr>
                <w:noProof/>
                <w:webHidden/>
              </w:rPr>
              <w:fldChar w:fldCharType="end"/>
            </w:r>
          </w:hyperlink>
        </w:p>
        <w:p w14:paraId="774541DA" w14:textId="419E8A87"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30542C">
              <w:rPr>
                <w:noProof/>
                <w:webHidden/>
              </w:rPr>
              <w:t>38</w:t>
            </w:r>
            <w:r w:rsidR="0020050A">
              <w:rPr>
                <w:noProof/>
                <w:webHidden/>
              </w:rPr>
              <w:fldChar w:fldCharType="end"/>
            </w:r>
          </w:hyperlink>
        </w:p>
        <w:p w14:paraId="36FC41BB" w14:textId="67DD5E62"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30542C">
              <w:rPr>
                <w:noProof/>
                <w:webHidden/>
              </w:rPr>
              <w:t>38</w:t>
            </w:r>
            <w:r w:rsidR="0020050A">
              <w:rPr>
                <w:noProof/>
                <w:webHidden/>
              </w:rPr>
              <w:fldChar w:fldCharType="end"/>
            </w:r>
          </w:hyperlink>
        </w:p>
        <w:p w14:paraId="06726E64" w14:textId="28DA0604"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30542C">
              <w:rPr>
                <w:noProof/>
                <w:webHidden/>
              </w:rPr>
              <w:t>39</w:t>
            </w:r>
            <w:r w:rsidR="0020050A">
              <w:rPr>
                <w:noProof/>
                <w:webHidden/>
              </w:rPr>
              <w:fldChar w:fldCharType="end"/>
            </w:r>
          </w:hyperlink>
        </w:p>
        <w:p w14:paraId="6F01A26E" w14:textId="6F5F264C"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30542C">
              <w:rPr>
                <w:noProof/>
                <w:webHidden/>
              </w:rPr>
              <w:t>39</w:t>
            </w:r>
            <w:r w:rsidR="0020050A">
              <w:rPr>
                <w:noProof/>
                <w:webHidden/>
              </w:rPr>
              <w:fldChar w:fldCharType="end"/>
            </w:r>
          </w:hyperlink>
        </w:p>
        <w:p w14:paraId="2CC14754" w14:textId="1BED10C7"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30542C">
              <w:rPr>
                <w:noProof/>
                <w:webHidden/>
              </w:rPr>
              <w:t>41</w:t>
            </w:r>
            <w:r w:rsidR="0020050A">
              <w:rPr>
                <w:noProof/>
                <w:webHidden/>
              </w:rPr>
              <w:fldChar w:fldCharType="end"/>
            </w:r>
          </w:hyperlink>
        </w:p>
        <w:p w14:paraId="0DDA349D" w14:textId="2E68746B"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30542C">
              <w:rPr>
                <w:noProof/>
                <w:webHidden/>
              </w:rPr>
              <w:t>41</w:t>
            </w:r>
            <w:r w:rsidR="0020050A">
              <w:rPr>
                <w:noProof/>
                <w:webHidden/>
              </w:rPr>
              <w:fldChar w:fldCharType="end"/>
            </w:r>
          </w:hyperlink>
        </w:p>
        <w:p w14:paraId="07212F60" w14:textId="5372787C"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30542C">
              <w:rPr>
                <w:noProof/>
                <w:webHidden/>
              </w:rPr>
              <w:t>42</w:t>
            </w:r>
            <w:r w:rsidR="0020050A">
              <w:rPr>
                <w:noProof/>
                <w:webHidden/>
              </w:rPr>
              <w:fldChar w:fldCharType="end"/>
            </w:r>
          </w:hyperlink>
        </w:p>
        <w:p w14:paraId="1F231C2A" w14:textId="2FFB7D6A"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30542C">
              <w:rPr>
                <w:noProof/>
                <w:webHidden/>
              </w:rPr>
              <w:t>43</w:t>
            </w:r>
            <w:r w:rsidR="0020050A">
              <w:rPr>
                <w:noProof/>
                <w:webHidden/>
              </w:rPr>
              <w:fldChar w:fldCharType="end"/>
            </w:r>
          </w:hyperlink>
        </w:p>
        <w:p w14:paraId="20FC4A21" w14:textId="4FC10094"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30542C">
              <w:rPr>
                <w:noProof/>
                <w:webHidden/>
              </w:rPr>
              <w:t>43</w:t>
            </w:r>
            <w:r w:rsidR="0020050A">
              <w:rPr>
                <w:noProof/>
                <w:webHidden/>
              </w:rPr>
              <w:fldChar w:fldCharType="end"/>
            </w:r>
          </w:hyperlink>
        </w:p>
        <w:p w14:paraId="09B4A9C9" w14:textId="44A1A04B"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30542C">
              <w:rPr>
                <w:noProof/>
                <w:webHidden/>
              </w:rPr>
              <w:t>46</w:t>
            </w:r>
            <w:r w:rsidR="0020050A">
              <w:rPr>
                <w:noProof/>
                <w:webHidden/>
              </w:rPr>
              <w:fldChar w:fldCharType="end"/>
            </w:r>
          </w:hyperlink>
        </w:p>
        <w:p w14:paraId="72E236AB" w14:textId="1AA8EB08"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30542C">
              <w:rPr>
                <w:noProof/>
                <w:webHidden/>
              </w:rPr>
              <w:t>50</w:t>
            </w:r>
            <w:r w:rsidR="0020050A">
              <w:rPr>
                <w:noProof/>
                <w:webHidden/>
              </w:rPr>
              <w:fldChar w:fldCharType="end"/>
            </w:r>
          </w:hyperlink>
        </w:p>
        <w:p w14:paraId="6B58363B" w14:textId="79D0023C"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30542C">
              <w:rPr>
                <w:noProof/>
                <w:webHidden/>
              </w:rPr>
              <w:t>50</w:t>
            </w:r>
            <w:r w:rsidR="0020050A">
              <w:rPr>
                <w:noProof/>
                <w:webHidden/>
              </w:rPr>
              <w:fldChar w:fldCharType="end"/>
            </w:r>
          </w:hyperlink>
        </w:p>
        <w:p w14:paraId="322555DE" w14:textId="67A0FFBB"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30542C">
              <w:rPr>
                <w:noProof/>
                <w:webHidden/>
              </w:rPr>
              <w:t>51</w:t>
            </w:r>
            <w:r w:rsidR="0020050A">
              <w:rPr>
                <w:noProof/>
                <w:webHidden/>
              </w:rPr>
              <w:fldChar w:fldCharType="end"/>
            </w:r>
          </w:hyperlink>
        </w:p>
        <w:p w14:paraId="5D5BF6CB" w14:textId="0743FB06"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30542C">
              <w:rPr>
                <w:noProof/>
                <w:webHidden/>
              </w:rPr>
              <w:t>53</w:t>
            </w:r>
            <w:r w:rsidR="0020050A">
              <w:rPr>
                <w:noProof/>
                <w:webHidden/>
              </w:rPr>
              <w:fldChar w:fldCharType="end"/>
            </w:r>
          </w:hyperlink>
        </w:p>
        <w:p w14:paraId="2C17BF16" w14:textId="1EE8B648"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30542C">
              <w:rPr>
                <w:noProof/>
                <w:webHidden/>
              </w:rPr>
              <w:t>56</w:t>
            </w:r>
            <w:r w:rsidR="0020050A">
              <w:rPr>
                <w:noProof/>
                <w:webHidden/>
              </w:rPr>
              <w:fldChar w:fldCharType="end"/>
            </w:r>
          </w:hyperlink>
        </w:p>
        <w:p w14:paraId="260A73B4" w14:textId="4E4D30A2"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30542C">
              <w:rPr>
                <w:noProof/>
                <w:webHidden/>
              </w:rPr>
              <w:t>56</w:t>
            </w:r>
            <w:r w:rsidR="0020050A">
              <w:rPr>
                <w:noProof/>
                <w:webHidden/>
              </w:rPr>
              <w:fldChar w:fldCharType="end"/>
            </w:r>
          </w:hyperlink>
        </w:p>
        <w:p w14:paraId="7A058984" w14:textId="414949A7"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30542C">
              <w:rPr>
                <w:noProof/>
                <w:webHidden/>
              </w:rPr>
              <w:t>57</w:t>
            </w:r>
            <w:r w:rsidR="0020050A">
              <w:rPr>
                <w:noProof/>
                <w:webHidden/>
              </w:rPr>
              <w:fldChar w:fldCharType="end"/>
            </w:r>
          </w:hyperlink>
        </w:p>
        <w:p w14:paraId="417997F2" w14:textId="6DC85B6C"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30542C">
              <w:rPr>
                <w:noProof/>
                <w:webHidden/>
              </w:rPr>
              <w:t>59</w:t>
            </w:r>
            <w:r w:rsidR="0020050A">
              <w:rPr>
                <w:noProof/>
                <w:webHidden/>
              </w:rPr>
              <w:fldChar w:fldCharType="end"/>
            </w:r>
          </w:hyperlink>
        </w:p>
        <w:p w14:paraId="70C6F6A7" w14:textId="49D47B98"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30542C">
              <w:rPr>
                <w:noProof/>
                <w:webHidden/>
              </w:rPr>
              <w:t>59</w:t>
            </w:r>
            <w:r w:rsidR="0020050A">
              <w:rPr>
                <w:noProof/>
                <w:webHidden/>
              </w:rPr>
              <w:fldChar w:fldCharType="end"/>
            </w:r>
          </w:hyperlink>
        </w:p>
        <w:p w14:paraId="1BF15969" w14:textId="5AFA9319"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30542C">
              <w:rPr>
                <w:noProof/>
                <w:webHidden/>
              </w:rPr>
              <w:t>60</w:t>
            </w:r>
            <w:r w:rsidR="0020050A">
              <w:rPr>
                <w:noProof/>
                <w:webHidden/>
              </w:rPr>
              <w:fldChar w:fldCharType="end"/>
            </w:r>
          </w:hyperlink>
        </w:p>
        <w:p w14:paraId="14FFC4A0" w14:textId="0098D795"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30542C">
              <w:rPr>
                <w:noProof/>
                <w:webHidden/>
              </w:rPr>
              <w:t>62</w:t>
            </w:r>
            <w:r w:rsidR="0020050A">
              <w:rPr>
                <w:noProof/>
                <w:webHidden/>
              </w:rPr>
              <w:fldChar w:fldCharType="end"/>
            </w:r>
          </w:hyperlink>
        </w:p>
        <w:p w14:paraId="3326D96F" w14:textId="63471319"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30542C">
              <w:rPr>
                <w:noProof/>
                <w:webHidden/>
              </w:rPr>
              <w:t>62</w:t>
            </w:r>
            <w:r w:rsidR="0020050A">
              <w:rPr>
                <w:noProof/>
                <w:webHidden/>
              </w:rPr>
              <w:fldChar w:fldCharType="end"/>
            </w:r>
          </w:hyperlink>
        </w:p>
        <w:p w14:paraId="747050B6" w14:textId="0315E36B"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30542C">
              <w:rPr>
                <w:noProof/>
                <w:webHidden/>
              </w:rPr>
              <w:t>62</w:t>
            </w:r>
            <w:r w:rsidR="0020050A">
              <w:rPr>
                <w:noProof/>
                <w:webHidden/>
              </w:rPr>
              <w:fldChar w:fldCharType="end"/>
            </w:r>
          </w:hyperlink>
        </w:p>
        <w:p w14:paraId="13D54AB5" w14:textId="2A9D4A7B"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30542C">
              <w:rPr>
                <w:noProof/>
                <w:webHidden/>
              </w:rPr>
              <w:t>62</w:t>
            </w:r>
            <w:r w:rsidR="0020050A">
              <w:rPr>
                <w:noProof/>
                <w:webHidden/>
              </w:rPr>
              <w:fldChar w:fldCharType="end"/>
            </w:r>
          </w:hyperlink>
        </w:p>
        <w:p w14:paraId="789FCD81" w14:textId="645233BB"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30542C">
              <w:rPr>
                <w:noProof/>
                <w:webHidden/>
              </w:rPr>
              <w:t>62</w:t>
            </w:r>
            <w:r w:rsidR="0020050A">
              <w:rPr>
                <w:noProof/>
                <w:webHidden/>
              </w:rPr>
              <w:fldChar w:fldCharType="end"/>
            </w:r>
          </w:hyperlink>
        </w:p>
        <w:p w14:paraId="259BC035" w14:textId="0DDDEE1E"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30542C">
              <w:rPr>
                <w:noProof/>
                <w:webHidden/>
              </w:rPr>
              <w:t>63</w:t>
            </w:r>
            <w:r w:rsidR="0020050A">
              <w:rPr>
                <w:noProof/>
                <w:webHidden/>
              </w:rPr>
              <w:fldChar w:fldCharType="end"/>
            </w:r>
          </w:hyperlink>
        </w:p>
        <w:p w14:paraId="63296BEC" w14:textId="4E965BB3"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30542C">
              <w:rPr>
                <w:noProof/>
                <w:webHidden/>
              </w:rPr>
              <w:t>67</w:t>
            </w:r>
            <w:r w:rsidR="0020050A">
              <w:rPr>
                <w:noProof/>
                <w:webHidden/>
              </w:rPr>
              <w:fldChar w:fldCharType="end"/>
            </w:r>
          </w:hyperlink>
        </w:p>
        <w:p w14:paraId="471E1F31" w14:textId="74A718FA"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30542C">
              <w:rPr>
                <w:noProof/>
                <w:webHidden/>
              </w:rPr>
              <w:t>70</w:t>
            </w:r>
            <w:r w:rsidR="0020050A">
              <w:rPr>
                <w:noProof/>
                <w:webHidden/>
              </w:rPr>
              <w:fldChar w:fldCharType="end"/>
            </w:r>
          </w:hyperlink>
        </w:p>
        <w:p w14:paraId="699F6833" w14:textId="520E77EE"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30542C">
              <w:rPr>
                <w:noProof/>
                <w:webHidden/>
              </w:rPr>
              <w:t>78</w:t>
            </w:r>
            <w:r w:rsidR="0020050A">
              <w:rPr>
                <w:noProof/>
                <w:webHidden/>
              </w:rPr>
              <w:fldChar w:fldCharType="end"/>
            </w:r>
          </w:hyperlink>
        </w:p>
        <w:p w14:paraId="236D5EB8" w14:textId="16B43A0C"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30542C">
              <w:rPr>
                <w:noProof/>
                <w:webHidden/>
              </w:rPr>
              <w:t>79</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45163D28" w:rsidR="003F2C13" w:rsidRPr="00742FB7" w:rsidRDefault="003F2C13" w:rsidP="003F2C13">
      <w:r w:rsidRPr="00742FB7">
        <w:fldChar w:fldCharType="begin"/>
      </w:r>
      <w:r w:rsidRPr="00742FB7">
        <w:instrText xml:space="preserve"> REF Model_name \h </w:instrText>
      </w:r>
      <w:r w:rsidRPr="00742FB7">
        <w:fldChar w:fldCharType="separate"/>
      </w:r>
      <w:r w:rsidR="0030542C">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0B7E6536"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30542C">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6C3FBFD3"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30542C">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55048F0D"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30542C">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30542C">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78F04975"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30542C">
        <w:t xml:space="preserve">Figure </w:t>
      </w:r>
      <w:r w:rsidR="0030542C">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583CC807"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30542C">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2ACD291C">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5E2F0EA4"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30542C">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30542C">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33BEC86F" w:rsidR="004A51F5" w:rsidRDefault="004A51F5" w:rsidP="00823AF2">
      <w:pPr>
        <w:pStyle w:val="Caption"/>
        <w:keepNext/>
      </w:pPr>
      <w:r>
        <w:t xml:space="preserve">Figure </w:t>
      </w:r>
      <w:r>
        <w:fldChar w:fldCharType="begin"/>
      </w:r>
      <w:r>
        <w:instrText xml:space="preserve"> SEQ Figure \* ARABIC </w:instrText>
      </w:r>
      <w:r>
        <w:fldChar w:fldCharType="separate"/>
      </w:r>
      <w:r w:rsidR="0030542C">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0609236D"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20AD1361">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30542C">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1E2F5A43"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30542C">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30542C" w:rsidRPr="001346F7">
        <w:t xml:space="preserve">Appendix </w:t>
      </w:r>
      <w:r w:rsidR="0030542C">
        <w:t>A</w:t>
      </w:r>
      <w:r w:rsidR="0030542C" w:rsidRPr="001346F7">
        <w:t xml:space="preserve"> – </w:t>
      </w:r>
      <w:r w:rsidR="0030542C">
        <w:t xml:space="preserve">Input Data </w:t>
      </w:r>
      <w:r w:rsidR="0030542C"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23F695C0"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30542C">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18C34630"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30542C">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43F43D76"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30542C">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298A5D77"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30542C">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2927EB79"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30542C">
        <w:t>4.2.2</w:t>
      </w:r>
      <w:r w:rsidR="00537289">
        <w:fldChar w:fldCharType="end"/>
      </w:r>
      <w:r w:rsidR="00537289">
        <w:t>).</w:t>
      </w:r>
    </w:p>
    <w:p w14:paraId="63B10B88" w14:textId="2A96AC07"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30542C">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0D12AE15">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6CA3E556"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30542C">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30542C">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71DD77D5"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30542C">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0F63D516"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459C0257">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30542C">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30542C">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60B2C77D">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lastRenderedPageBreak/>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77777777" w:rsidR="00AF1CF4" w:rsidRDefault="00AF1CF4" w:rsidP="00AF1CF4">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1F45FDC4" w14:textId="77777777" w:rsidR="00C477BF" w:rsidRDefault="00C477BF" w:rsidP="00901B50"/>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26191F5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4D511E">
        <w:t xml:space="preserve">For further details of the how the model works  and input requirements see the </w:t>
      </w:r>
      <w:r>
        <w:t xml:space="preserve">WaveRayModel </w:t>
      </w:r>
      <w:r w:rsidR="004D511E">
        <w:t xml:space="preserve">App </w:t>
      </w:r>
      <w:r>
        <w:t>manual.</w:t>
      </w:r>
    </w:p>
    <w:p w14:paraId="759BAE56" w14:textId="039F9674"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30542C">
        <w:t>4.7</w:t>
      </w:r>
      <w:r>
        <w:fldChar w:fldCharType="end"/>
      </w:r>
      <w:r>
        <w:t xml:space="preserve"> for further details on the options. </w:t>
      </w:r>
      <w:r w:rsidR="001D019E">
        <w:t>Note: this model uses the shoreline angle defined in Site settings (which can be different to the value used to compute the nearshore wave climate).</w:t>
      </w:r>
    </w:p>
    <w:p w14:paraId="360BA60C" w14:textId="77777777" w:rsidR="00C477BF" w:rsidRDefault="00C477BF" w:rsidP="003F50B5"/>
    <w:p w14:paraId="61A7363B" w14:textId="02B9D5A6" w:rsidR="003F50B5" w:rsidRDefault="003F50B5" w:rsidP="003F50B5">
      <w:pPr>
        <w:pStyle w:val="Heading3"/>
      </w:pPr>
      <w:bookmarkStart w:id="93" w:name="_Ref43211629"/>
      <w:bookmarkStart w:id="94" w:name="_Ref43884061"/>
      <w:bookmarkStart w:id="95" w:name="_Toc158306987"/>
      <w:r>
        <w:lastRenderedPageBreak/>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78CAD5BD"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7"/>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30542C">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30542C">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lastRenderedPageBreak/>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1B3E29DD"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30542C">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267DCD4C" w:rsidR="00CB19F4" w:rsidRDefault="00CB19F4" w:rsidP="00901B50">
      <w:r>
        <w:t xml:space="preserve">For further details of the method used see Section </w:t>
      </w:r>
      <w:r>
        <w:fldChar w:fldCharType="begin"/>
      </w:r>
      <w:r>
        <w:instrText xml:space="preserve"> REF _Ref118739119 \r \h </w:instrText>
      </w:r>
      <w:r>
        <w:fldChar w:fldCharType="separate"/>
      </w:r>
      <w:r w:rsidR="0030542C">
        <w:t>4.15</w:t>
      </w:r>
      <w:r>
        <w:fldChar w:fldCharType="end"/>
      </w:r>
      <w:r>
        <w:t>.</w:t>
      </w:r>
    </w:p>
    <w:p w14:paraId="0CBD71FF" w14:textId="42F6AFFE"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30542C">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30542C">
        <w:t>4.17.2</w:t>
      </w:r>
      <w:r w:rsidR="00807004">
        <w:fldChar w:fldCharType="end"/>
      </w:r>
      <w:r w:rsidR="00B8202D">
        <w:t>).</w:t>
      </w:r>
    </w:p>
    <w:p w14:paraId="77DC6880" w14:textId="3F4FCC4D"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30542C">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30542C">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648465AA"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30542C">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30C61226"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30542C">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4"/>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23610E80"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30542C">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51E2B9A2"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30542C">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31ED5717"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30542C">
        <w:t>3.3.3</w:t>
      </w:r>
      <w:r w:rsidR="00A573BF">
        <w:fldChar w:fldCharType="end"/>
      </w:r>
      <w:r w:rsidR="00A573BF">
        <w:t>).</w:t>
      </w:r>
    </w:p>
    <w:p w14:paraId="0D7BB600" w14:textId="159B9BAA"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30542C">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30542C">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w:t>
      </w:r>
      <w:r>
        <w:lastRenderedPageBreak/>
        <w:t xml:space="preserve">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0B214A78"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30542C">
        <w:rPr>
          <w:noProof/>
        </w:rPr>
        <w:t>4.18.1</w:t>
      </w:r>
      <w:r w:rsidR="00EA46D0">
        <w:rPr>
          <w:noProof/>
        </w:rPr>
        <w:fldChar w:fldCharType="end"/>
      </w:r>
      <w:r w:rsidR="00EA46D0">
        <w:rPr>
          <w:noProof/>
        </w:rPr>
        <w:t>.</w:t>
      </w:r>
    </w:p>
    <w:p w14:paraId="690BAAD9" w14:textId="5A6F4F7B"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30542C">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30542C">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30542C">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lastRenderedPageBreak/>
        <w:t>User Model</w:t>
      </w:r>
      <w:bookmarkEnd w:id="114"/>
      <w:bookmarkEnd w:id="115"/>
    </w:p>
    <w:p w14:paraId="7928B7CA" w14:textId="398179E1"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30542C">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123A6162"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30542C">
        <w:t xml:space="preserve">Figure </w:t>
      </w:r>
      <w:r w:rsidR="0030542C">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3108628A" w:rsidR="006B501C" w:rsidRDefault="006B501C" w:rsidP="006B501C">
      <w:pPr>
        <w:pStyle w:val="Caption"/>
        <w:keepNext/>
      </w:pPr>
      <w:bookmarkStart w:id="120" w:name="_Ref43211236"/>
      <w:r>
        <w:t xml:space="preserve">Figure </w:t>
      </w:r>
      <w:r>
        <w:fldChar w:fldCharType="begin"/>
      </w:r>
      <w:r>
        <w:instrText xml:space="preserve"> SEQ Figure \* ARABIC </w:instrText>
      </w:r>
      <w:r>
        <w:fldChar w:fldCharType="separate"/>
      </w:r>
      <w:r w:rsidR="0030542C">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0F418C5F">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2663DA1E"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30542C">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035A634E"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30542C">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1D3B83F2">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4C136BDF"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30542C">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5"/>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4071A6EF"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30542C">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11CA696F">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11439323"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30542C">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46CA913B" w14:textId="77777777" w:rsidR="00255778" w:rsidRPr="00255778" w:rsidRDefault="00255778" w:rsidP="00255778"/>
    <w:p w14:paraId="7E87F9DB" w14:textId="77777777" w:rsidR="00255778" w:rsidRPr="00255778" w:rsidRDefault="00255778" w:rsidP="00255778">
      <w:pPr>
        <w:pStyle w:val="Heading2"/>
      </w:pPr>
      <w:bookmarkStart w:id="130" w:name="_Toc158306996"/>
      <w:r w:rsidRPr="00255778">
        <w:t>Help</w:t>
      </w:r>
      <w:bookmarkEnd w:id="130"/>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1" w:name="_Toc58851120"/>
      <w:bookmarkStart w:id="132" w:name="_Ref153897904"/>
      <w:bookmarkStart w:id="133" w:name="_Toc158306997"/>
      <w:r w:rsidRPr="00255778">
        <w:t>Tabs</w:t>
      </w:r>
      <w:bookmarkEnd w:id="131"/>
      <w:bookmarkEnd w:id="132"/>
      <w:bookmarkEnd w:id="133"/>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4" w:name="_Ref76228532"/>
      <w:bookmarkStart w:id="135" w:name="_Toc158306998"/>
      <w:r w:rsidRPr="00255778">
        <w:t>UI Data Selection</w:t>
      </w:r>
      <w:bookmarkEnd w:id="134"/>
      <w:bookmarkEnd w:id="135"/>
    </w:p>
    <w:p w14:paraId="1672B0D5" w14:textId="7CAB9D58"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30542C">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30542C">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30542C">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30542C">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2BEF2E27">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6" w:name="_Hlk154123453"/>
      <w:r w:rsidRPr="004B2C5F">
        <w:rPr>
          <w:sz w:val="18"/>
          <w:szCs w:val="18"/>
        </w:rPr>
        <w:t xml:space="preserve">+ scaling options include </w:t>
      </w:r>
      <w:r>
        <w:rPr>
          <w:sz w:val="18"/>
          <w:szCs w:val="18"/>
        </w:rPr>
        <w:t>Linear; Log; Relative (V-V(x=0)); Scaled (V/V(x=0)); Normalised; Normalised (=ve); Differences; Rolling mean.</w:t>
      </w:r>
    </w:p>
    <w:bookmarkEnd w:id="136"/>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2AAC380E">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6523D4EB">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7" w:name="_Toc158306999"/>
      <w:r w:rsidRPr="0020050A">
        <w:t>Accessing data from the Command Window</w:t>
      </w:r>
      <w:bookmarkEnd w:id="137"/>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38" w:name="_Hlk158305656"/>
      <w:r w:rsidRPr="00325D07">
        <w:rPr>
          <w:rFonts w:ascii="Arial" w:eastAsia="Microsoft YaHei" w:hAnsi="Arial" w:cs="Arial"/>
          <w:sz w:val="20"/>
          <w:szCs w:val="20"/>
        </w:rPr>
        <w:t>&gt;&gt; myapp.Cases.</w:t>
      </w:r>
      <w:bookmarkEnd w:id="138"/>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39" w:name="_Hlk158306562"/>
      <w:r w:rsidRPr="00325D07">
        <w:rPr>
          <w:rFonts w:ascii="Arial" w:eastAsia="Microsoft YaHei" w:hAnsi="Arial" w:cs="Arial"/>
          <w:sz w:val="20"/>
          <w:szCs w:val="20"/>
        </w:rPr>
        <w:t>&gt;&gt; myapp.Cases.DataSets.&lt;DataClassName&gt;(idx).Data.Dataset</w:t>
      </w:r>
    </w:p>
    <w:bookmarkEnd w:id="139"/>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0" w:name="_Toc531673945"/>
      <w:bookmarkStart w:id="141" w:name="_Toc158307000"/>
      <w:r w:rsidRPr="00184881">
        <w:lastRenderedPageBreak/>
        <w:t>Supporting Information and Model Setup</w:t>
      </w:r>
      <w:bookmarkEnd w:id="140"/>
      <w:bookmarkEnd w:id="141"/>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2" w:name="_Ref462173589"/>
      <w:bookmarkStart w:id="143" w:name="_Toc531673946"/>
      <w:bookmarkStart w:id="144" w:name="_Toc158307001"/>
      <w:r w:rsidRPr="00385C3D">
        <w:t>Quality Checks</w:t>
      </w:r>
      <w:bookmarkEnd w:id="142"/>
      <w:bookmarkEnd w:id="143"/>
      <w:bookmarkEnd w:id="144"/>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5" w:name="_Toc158307002"/>
      <w:r w:rsidRPr="00385C3D">
        <w:t>Waves</w:t>
      </w:r>
      <w:bookmarkEnd w:id="145"/>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6" w:name="_Toc158307003"/>
      <w:r w:rsidRPr="00385C3D">
        <w:t>Water levels</w:t>
      </w:r>
      <w:bookmarkEnd w:id="146"/>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7" w:name="_Ref462737628"/>
      <w:bookmarkStart w:id="148" w:name="_Ref462742833"/>
      <w:bookmarkStart w:id="149" w:name="_Toc531673947"/>
      <w:bookmarkStart w:id="150" w:name="_Toc158307004"/>
      <w:r>
        <w:lastRenderedPageBreak/>
        <w:t>Nearshore</w:t>
      </w:r>
      <w:r w:rsidR="00385C3D" w:rsidRPr="00385C3D">
        <w:t xml:space="preserve"> waves</w:t>
      </w:r>
      <w:bookmarkEnd w:id="147"/>
      <w:bookmarkEnd w:id="148"/>
      <w:bookmarkEnd w:id="149"/>
      <w:bookmarkEnd w:id="150"/>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1" w:name="_Ref39640858"/>
      <w:bookmarkStart w:id="152" w:name="_Toc158307005"/>
      <w:r w:rsidRPr="00894E66">
        <w:t>Refraction, Shoaling and Friction</w:t>
      </w:r>
      <w:bookmarkEnd w:id="151"/>
      <w:bookmarkEnd w:id="152"/>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3" w:name="_Toc503700604"/>
      <w:bookmarkStart w:id="154" w:name="_Ref512323540"/>
      <w:bookmarkStart w:id="155" w:name="_Ref512324626"/>
      <w:bookmarkStart w:id="156" w:name="_Ref67306183"/>
      <w:bookmarkStart w:id="157" w:name="_Toc158307006"/>
      <w:r w:rsidRPr="00894E66">
        <w:t>Breaking wave height</w:t>
      </w:r>
      <w:bookmarkEnd w:id="153"/>
      <w:bookmarkEnd w:id="154"/>
      <w:bookmarkEnd w:id="155"/>
      <w:bookmarkEnd w:id="156"/>
      <w:bookmarkEnd w:id="157"/>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0DE86F8C"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58"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58"/>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30542C">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59" w:name="_Ref512530694"/>
      <w:bookmarkStart w:id="160"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59"/>
      <w:bookmarkEnd w:id="160"/>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1" w:name="_Hlk525895171"/>
      <w:r w:rsidRPr="00894E66">
        <w:t xml:space="preserve">(SWL=0mOD) </w:t>
      </w:r>
      <w:bookmarkEnd w:id="161"/>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2"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2"/>
    </w:p>
    <w:p w14:paraId="0AE3B1C0" w14:textId="5C26BAE9" w:rsidR="00202C49" w:rsidRDefault="00202C49" w:rsidP="00894E66"/>
    <w:p w14:paraId="54DD6445" w14:textId="63E8EA5A" w:rsidR="00202C49" w:rsidRPr="00894E66" w:rsidRDefault="00202C49" w:rsidP="00202C49">
      <w:pPr>
        <w:pStyle w:val="Heading2"/>
      </w:pPr>
      <w:bookmarkStart w:id="163" w:name="_Toc158307008"/>
      <w:r>
        <w:t>Deepwater waves</w:t>
      </w:r>
      <w:bookmarkEnd w:id="163"/>
    </w:p>
    <w:p w14:paraId="4E7D5288" w14:textId="4D6268FD" w:rsidR="00202C49" w:rsidRDefault="00202C49" w:rsidP="00202C49">
      <w:r w:rsidRPr="00B37071">
        <w:rPr>
          <w:noProof/>
        </w:rPr>
        <w:drawing>
          <wp:anchor distT="0" distB="0" distL="114300" distR="114300" simplePos="0" relativeHeight="251696128" behindDoc="0" locked="0" layoutInCell="1" allowOverlap="1" wp14:anchorId="3A1EE4F2" wp14:editId="3F5CC5FA">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4" w:name="_Hlk1541614"/>
      <w:r>
        <w:t>(Section</w:t>
      </w:r>
      <w:r w:rsidR="00AF1CF4">
        <w:t xml:space="preserve"> </w:t>
      </w:r>
      <w:r w:rsidR="00AF1CF4">
        <w:fldChar w:fldCharType="begin"/>
      </w:r>
      <w:r w:rsidR="00AF1CF4">
        <w:instrText xml:space="preserve"> REF _Ref39640858 \r \h </w:instrText>
      </w:r>
      <w:r w:rsidR="00AF1CF4">
        <w:fldChar w:fldCharType="separate"/>
      </w:r>
      <w:r w:rsidR="0030542C">
        <w:t>4.2.1</w:t>
      </w:r>
      <w:r w:rsidR="00AF1CF4">
        <w:fldChar w:fldCharType="end"/>
      </w:r>
      <w:r w:rsidR="00AF1CF4">
        <w:t>)</w:t>
      </w:r>
      <w:r>
        <w:t xml:space="preserve">.  </w:t>
      </w:r>
      <w:bookmarkEnd w:id="164"/>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122F61EF" w:rsidR="00202C49" w:rsidRDefault="00202C49" w:rsidP="00202C49">
      <w:r>
        <w:t xml:space="preserve">Changing the angle to a different value invokes the incremental method; </w:t>
      </w:r>
      <w:bookmarkStart w:id="165" w:name="_Hlk1541680"/>
      <w:r>
        <w:t xml:space="preserve">option (i) in Section </w:t>
      </w:r>
      <w:bookmarkEnd w:id="165"/>
      <w:r w:rsidR="006B501C">
        <w:fldChar w:fldCharType="begin"/>
      </w:r>
      <w:r w:rsidR="006B501C">
        <w:instrText xml:space="preserve"> REF _Ref39640858 \r \h </w:instrText>
      </w:r>
      <w:r w:rsidR="006B501C">
        <w:fldChar w:fldCharType="separate"/>
      </w:r>
      <w:r w:rsidR="0030542C">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30542C">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6" w:name="_Toc158307009"/>
      <w:r>
        <w:t>Wind-waves</w:t>
      </w:r>
      <w:bookmarkEnd w:id="166"/>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798544480"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798544481"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798544482"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798544483" r:id="rId74"/>
        </w:object>
      </w:r>
      <w:r>
        <w:rPr>
          <w:position w:val="-44"/>
        </w:rPr>
        <w:t xml:space="preserve">,  </w:t>
      </w:r>
      <w:bookmarkStart w:id="167"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798544484" r:id="rId76"/>
        </w:object>
      </w:r>
      <w:bookmarkEnd w:id="167"/>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798544485"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798544486"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798544487"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798544488"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798544489"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798544490"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68" w:name="_Hlk13582944"/>
      <w:r>
        <w:rPr>
          <w:sz w:val="24"/>
        </w:rPr>
        <w:t>trigonometric function</w:t>
      </w:r>
      <w:bookmarkEnd w:id="168"/>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69" w:name="_Toc158307010"/>
      <w:r>
        <w:t>Wave power</w:t>
      </w:r>
      <w:bookmarkEnd w:id="169"/>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28C77E8" w:rsidR="00356F03" w:rsidRDefault="002543BD" w:rsidP="00894E66">
      <w:r>
        <w:rPr>
          <w:noProof/>
        </w:rPr>
        <w:drawing>
          <wp:anchor distT="0" distB="0" distL="114300" distR="114300" simplePos="0" relativeHeight="251768832" behindDoc="0" locked="0" layoutInCell="1" allowOverlap="1" wp14:anchorId="717EC54B" wp14:editId="421BCB8D">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30542C">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30542C">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30542C">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0" w:name="_Ref513833452"/>
      <w:bookmarkStart w:id="171" w:name="_Toc531673952"/>
      <w:bookmarkStart w:id="172" w:name="_Toc158307011"/>
      <w:r w:rsidRPr="00894E66">
        <w:t>Runup (setup &amp; wash)</w:t>
      </w:r>
      <w:bookmarkEnd w:id="170"/>
      <w:bookmarkEnd w:id="171"/>
      <w:bookmarkEnd w:id="172"/>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3" w:name="_Ref462742639"/>
      <w:bookmarkStart w:id="174" w:name="_Toc531673949"/>
      <w:bookmarkStart w:id="175" w:name="_Toc158307012"/>
      <w:r w:rsidRPr="00894E66">
        <w:t>Littoral drift</w:t>
      </w:r>
      <w:bookmarkEnd w:id="173"/>
      <w:bookmarkEnd w:id="174"/>
      <w:bookmarkEnd w:id="175"/>
    </w:p>
    <w:p w14:paraId="0C09FFF0" w14:textId="37AEC630" w:rsidR="00894E66" w:rsidRPr="00894E66" w:rsidRDefault="00894E66" w:rsidP="00894E66">
      <w:r w:rsidRPr="00894E66">
        <w:t xml:space="preserve">Four formulations for calculating littoral drift rates are available. The inputs used are the </w:t>
      </w:r>
      <w:bookmarkStart w:id="176" w:name="_Hlk495666738"/>
      <w:r w:rsidRPr="00894E66">
        <w:t xml:space="preserve">inshore wave parameters </w:t>
      </w:r>
      <w:bookmarkEnd w:id="176"/>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30542C">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643B180B"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30542C">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7" w:name="_Ref44422883"/>
      <w:bookmarkStart w:id="178" w:name="_Toc158307013"/>
      <w:r>
        <w:t>X-shore Transport</w:t>
      </w:r>
      <w:bookmarkEnd w:id="177"/>
      <w:bookmarkEnd w:id="178"/>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798544491"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798544492"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79" w:name="_Toc531673950"/>
      <w:bookmarkStart w:id="180" w:name="_Toc158307014"/>
      <w:r w:rsidRPr="00894E66">
        <w:lastRenderedPageBreak/>
        <w:t>Overtopping</w:t>
      </w:r>
      <w:bookmarkEnd w:id="179"/>
      <w:bookmarkEnd w:id="180"/>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75746E8E"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30542C">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1" w:name="_Ref462736865"/>
      <w:bookmarkStart w:id="182" w:name="_Toc531673951"/>
      <w:bookmarkStart w:id="183" w:name="_Toc158307015"/>
      <w:r w:rsidRPr="00894E66">
        <w:t>Iribarren number and beach type</w:t>
      </w:r>
      <w:bookmarkEnd w:id="181"/>
      <w:bookmarkEnd w:id="182"/>
      <w:bookmarkEnd w:id="183"/>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4D1C9C4E"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30542C">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4" w:name="_Ref121818010"/>
      <w:bookmarkStart w:id="185" w:name="_Toc158307016"/>
      <w:r>
        <w:t>Tides</w:t>
      </w:r>
      <w:bookmarkEnd w:id="184"/>
      <w:bookmarkEnd w:id="185"/>
    </w:p>
    <w:p w14:paraId="5E68FD18" w14:textId="2561566D"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30542C">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6" w:name="_Hlk121819344"/>
      <w:r>
        <w:t xml:space="preserve">Input variables: </w:t>
      </w:r>
      <w:bookmarkEnd w:id="186"/>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7" w:name="_Toc158307017"/>
      <w:r>
        <w:t>Beach type</w:t>
      </w:r>
      <w:bookmarkEnd w:id="187"/>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88" w:name="_Ref483050991"/>
      <w:bookmarkStart w:id="189" w:name="_Toc531673953"/>
      <w:bookmarkStart w:id="190" w:name="_Toc158307018"/>
      <w:r w:rsidRPr="00894E66">
        <w:t>Volumes and shoreline position</w:t>
      </w:r>
      <w:bookmarkEnd w:id="188"/>
      <w:bookmarkEnd w:id="189"/>
      <w:bookmarkEnd w:id="190"/>
    </w:p>
    <w:p w14:paraId="6268A709" w14:textId="2971154D"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30542C">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1"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1"/>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2" w:name="_Hlk483050679"/>
      <w:r w:rsidRPr="00894E66">
        <w:t xml:space="preserve">    (legacy – no longer output)</w:t>
      </w:r>
      <w:bookmarkEnd w:id="192"/>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3"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3"/>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4"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4"/>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5" w:name="_Ref526685381"/>
      <w:bookmarkStart w:id="196" w:name="_Toc531673954"/>
      <w:bookmarkStart w:id="197" w:name="_Toc158307019"/>
      <w:r w:rsidRPr="00EE32A9">
        <w:t>Shoreline Change</w:t>
      </w:r>
      <w:bookmarkEnd w:id="195"/>
      <w:bookmarkEnd w:id="196"/>
      <w:bookmarkEnd w:id="197"/>
    </w:p>
    <w:p w14:paraId="2BA34ECB" w14:textId="40B72BBF"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30542C">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198" w:name="_Ref118739119"/>
      <w:bookmarkStart w:id="199" w:name="_Toc158307020"/>
      <w:r>
        <w:t>Crenulate Bay</w:t>
      </w:r>
      <w:bookmarkEnd w:id="198"/>
      <w:bookmarkEnd w:id="199"/>
    </w:p>
    <w:p w14:paraId="323DD668" w14:textId="40BD79F7"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30542C">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0" w:name="_Ref39654247"/>
      <w:bookmarkStart w:id="201" w:name="_Ref43201019"/>
      <w:bookmarkStart w:id="202" w:name="_Toc158307021"/>
      <w:r>
        <w:t>Derive Output</w:t>
      </w:r>
      <w:bookmarkEnd w:id="200"/>
      <w:bookmarkEnd w:id="201"/>
      <w:bookmarkEnd w:id="202"/>
    </w:p>
    <w:p w14:paraId="28624A38" w14:textId="6320E5F3" w:rsidR="00DA4DA8" w:rsidRDefault="00DA4DA8" w:rsidP="00DA4DA8">
      <w:bookmarkStart w:id="203"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30542C">
        <w:t>3.4.4</w:t>
      </w:r>
      <w:r w:rsidR="00203A29">
        <w:fldChar w:fldCharType="end"/>
      </w:r>
      <w:r w:rsidRPr="00DA4DA8">
        <w:t xml:space="preserve">). </w:t>
      </w:r>
      <w:bookmarkEnd w:id="203"/>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4"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4E060062"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30542C">
        <w:t>4.16.2</w:t>
      </w:r>
      <w:r w:rsidRPr="000C141B">
        <w:fldChar w:fldCharType="end"/>
      </w:r>
      <w:r w:rsidRPr="000C141B">
        <w:t>).</w:t>
      </w:r>
    </w:p>
    <w:p w14:paraId="160DE7F4" w14:textId="41B83E20" w:rsidR="000C141B" w:rsidRPr="000C141B" w:rsidRDefault="000C141B" w:rsidP="000C141B">
      <w:bookmarkStart w:id="205"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30542C">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30542C">
        <w:t>3.4.4</w:t>
      </w:r>
      <w:r>
        <w:rPr>
          <w:highlight w:val="yellow"/>
        </w:rPr>
        <w:fldChar w:fldCharType="end"/>
      </w:r>
      <w:r w:rsidRPr="000C141B">
        <w:t xml:space="preserve">). </w:t>
      </w:r>
      <w:bookmarkEnd w:id="205"/>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6" w:name="_Hlk153704497"/>
      <w:r w:rsidRPr="000C141B">
        <w:rPr>
          <w:noProof/>
        </w:rPr>
        <w:t>a Matlab</w:t>
      </w:r>
      <w:r w:rsidRPr="000C141B">
        <w:rPr>
          <w:noProof/>
          <w:vertAlign w:val="superscript"/>
        </w:rPr>
        <w:t>TM</w:t>
      </w:r>
      <w:r w:rsidRPr="000C141B">
        <w:rPr>
          <w:noProof/>
        </w:rPr>
        <w:t xml:space="preserve"> expresion, or function call, </w:t>
      </w:r>
      <w:bookmarkEnd w:id="206"/>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7" w:name="_Toc72232566"/>
      <w:bookmarkStart w:id="208" w:name="_Toc158307022"/>
      <w:r w:rsidRPr="000C141B">
        <w:t>Calling an external function</w:t>
      </w:r>
      <w:bookmarkEnd w:id="207"/>
      <w:bookmarkEnd w:id="208"/>
    </w:p>
    <w:p w14:paraId="2D3414D3" w14:textId="345B4712"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30542C">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30542C">
        <w:t>4.16.3</w:t>
      </w:r>
      <w:r>
        <w:fldChar w:fldCharType="end"/>
      </w:r>
      <w:r w:rsidR="00E832A2">
        <w:t>.</w:t>
      </w:r>
      <w:r w:rsidRPr="000C141B">
        <w:t xml:space="preserve"> </w:t>
      </w:r>
    </w:p>
    <w:p w14:paraId="420FB79F" w14:textId="354BC52C"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30542C">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09" w:name="_Hlk129445673"/>
      <w:r w:rsidRPr="000C141B">
        <w:t xml:space="preserve">and assigned to the X, Y, Z buttons </w:t>
      </w:r>
      <w:bookmarkEnd w:id="209"/>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0" w:name="_Ref153636767"/>
      <w:bookmarkStart w:id="211" w:name="_Toc158307023"/>
      <w:r w:rsidRPr="000C141B">
        <w:t>Input and output format for external functions</w:t>
      </w:r>
      <w:bookmarkEnd w:id="210"/>
      <w:bookmarkEnd w:id="211"/>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2"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2"/>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3" w:name="_Hlk153637464"/>
      <w:r w:rsidRPr="000C141B">
        <w:rPr>
          <w:rFonts w:ascii="Consolas" w:eastAsia="Times New Roman" w:hAnsi="Consolas" w:cs="Times New Roman"/>
          <w:sz w:val="20"/>
          <w:szCs w:val="20"/>
        </w:rPr>
        <w:t>trange,range,hwl,lwl</w:t>
      </w:r>
      <w:bookmarkEnd w:id="213"/>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4"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4"/>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5" w:name="_Hlk153653304"/>
      <w:r w:rsidRPr="000C141B">
        <w:rPr>
          <w:rFonts w:ascii="Consolas" w:eastAsia="Times New Roman" w:hAnsi="Consolas" w:cs="Times New Roman"/>
          <w:color w:val="008013"/>
          <w:sz w:val="20"/>
          <w:szCs w:val="20"/>
        </w:rPr>
        <w:t>struct of dstables with the struct fieldnames defining each Dataset.</w:t>
      </w:r>
    </w:p>
    <w:bookmarkEnd w:id="215"/>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1602C092"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30542C">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4"/>
    <w:p w14:paraId="0E4C8E8E" w14:textId="77777777" w:rsidR="00526A5B" w:rsidRPr="00DA4DA8" w:rsidRDefault="00526A5B" w:rsidP="00DA4DA8"/>
    <w:p w14:paraId="32C2513F" w14:textId="77777777" w:rsidR="00DA4DA8" w:rsidRPr="00DA4DA8" w:rsidRDefault="00DA4DA8" w:rsidP="00DA4DA8">
      <w:pPr>
        <w:pStyle w:val="Heading3"/>
      </w:pPr>
      <w:bookmarkStart w:id="216" w:name="_Ref153705063"/>
      <w:bookmarkStart w:id="217" w:name="_Toc158307024"/>
      <w:r w:rsidRPr="00DA4DA8">
        <w:t>Pre-defined functions</w:t>
      </w:r>
      <w:bookmarkEnd w:id="216"/>
      <w:bookmarkEnd w:id="217"/>
    </w:p>
    <w:p w14:paraId="305EB59C" w14:textId="690B1C06"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30542C">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18" w:name="_Hlk487057395"/>
      <w:r w:rsidRPr="00D9735C">
        <w:t xml:space="preserve">The call to this function is:  </w:t>
      </w:r>
      <w:bookmarkEnd w:id="218"/>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19" w:name="_Hlk77161137"/>
      <w:r w:rsidRPr="00D9735C">
        <w:t xml:space="preserve">where x is the variable to be used, </w:t>
      </w:r>
      <w:bookmarkEnd w:id="219"/>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0"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20"/>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1"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2"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3"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23"/>
      <w:r w:rsidRPr="00406155">
        <w:t xml:space="preserve">User is prompted to give a scaling factor for values </w:t>
      </w:r>
      <w:r>
        <w:t>&gt;</w:t>
      </w:r>
      <w:r w:rsidRPr="00406155">
        <w:t xml:space="preserve"> and &lt;= to 0.</w:t>
      </w:r>
    </w:p>
    <w:bookmarkEnd w:id="222"/>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bookmarkEnd w:id="221"/>
    <w:p w14:paraId="42012AA1" w14:textId="77777777" w:rsidR="00D83639" w:rsidRDefault="00526A5B" w:rsidP="00D83639">
      <w:pPr>
        <w:keepNext/>
        <w:numPr>
          <w:ilvl w:val="0"/>
          <w:numId w:val="11"/>
        </w:numPr>
        <w:snapToGrid w:val="0"/>
        <w:spacing w:after="120"/>
        <w:ind w:left="357" w:hanging="357"/>
      </w:pPr>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4"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25" w:name="_Hlk187914303"/>
      <w:r w:rsidR="00526A5B" w:rsidRPr="00D83639">
        <w:rPr>
          <w:rFonts w:ascii="Courier New" w:hAnsi="Courier New" w:cs="Courier New"/>
          <w:sz w:val="20"/>
          <w:szCs w:val="20"/>
        </w:rPr>
        <w:t>X, Y , Z, t</w:t>
      </w:r>
      <w:bookmarkEnd w:id="225"/>
      <w:r w:rsidR="00526A5B" w:rsidRPr="00D83639">
        <w:rPr>
          <w:rFonts w:ascii="Courier New" w:hAnsi="Courier New" w:cs="Courier New"/>
          <w:sz w:val="20"/>
          <w:szCs w:val="20"/>
        </w:rPr>
        <w:t>)</w:t>
      </w:r>
      <w:r w:rsidR="00526A5B">
        <w:t xml:space="preserve"> </w:t>
      </w:r>
      <w:bookmarkEnd w:id="224"/>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26"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27" w:name="_Hlk170215850"/>
      <w:r w:rsidR="00526A5B">
        <w:t xml:space="preserve">where </w:t>
      </w:r>
      <w:r w:rsidR="00526A5B" w:rsidRPr="00D83639">
        <w:rPr>
          <w:i/>
          <w:iCs/>
        </w:rPr>
        <w:t>dst</w:t>
      </w:r>
      <w:r w:rsidR="00526A5B">
        <w:t xml:space="preserve"> invokes the option to pass the data as dstables. </w:t>
      </w:r>
      <w:bookmarkEnd w:id="226"/>
      <w:r w:rsidR="00526A5B">
        <w:t xml:space="preserve">This requires that the wave height, wave period and water depth time series to be used are assigned to the x, y and </w:t>
      </w:r>
      <w:r w:rsidR="004D6893">
        <w:t>z</w:t>
      </w:r>
      <w:r w:rsidR="00526A5B">
        <w:t xml:space="preserve"> buttons respectively.</w:t>
      </w:r>
      <w:bookmarkEnd w:id="227"/>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28"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28"/>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29" w:name="_Hlk77160681"/>
      <w:r w:rsidRPr="00D9735C">
        <w:t>The call to the function is:</w:t>
      </w:r>
      <w:bookmarkEnd w:id="229"/>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30"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30"/>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31" w:name="_Toc158307025"/>
      <w:r w:rsidRPr="00DA4DA8">
        <w:rPr>
          <w:rFonts w:hint="eastAsia"/>
        </w:rPr>
        <w:t>A</w:t>
      </w:r>
      <w:r w:rsidRPr="00DA4DA8">
        <w:t>dding variables to peak and cluster time series</w:t>
      </w:r>
      <w:bookmarkEnd w:id="231"/>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32" w:name="_Ref483061564"/>
      <w:bookmarkStart w:id="233" w:name="_Toc531673956"/>
      <w:bookmarkStart w:id="234" w:name="_Toc158307026"/>
      <w:r w:rsidRPr="00EE32A9">
        <w:t>Simulation</w:t>
      </w:r>
      <w:bookmarkEnd w:id="232"/>
      <w:bookmarkEnd w:id="233"/>
      <w:bookmarkEnd w:id="234"/>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5" w:name="_Hlk486353640"/>
      <w:r w:rsidRPr="00EE32A9">
        <w:rPr>
          <w:i/>
        </w:rPr>
        <w:t xml:space="preserve">the </w:t>
      </w:r>
      <w:bookmarkEnd w:id="235"/>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6" w:name="_Ref39645260"/>
      <w:bookmarkStart w:id="237" w:name="_Ref39645350"/>
      <w:bookmarkStart w:id="238" w:name="_Ref39645353"/>
      <w:bookmarkStart w:id="239" w:name="_Ref39735249"/>
      <w:bookmarkStart w:id="240" w:name="_Toc158307027"/>
      <w:bookmarkStart w:id="241" w:name="_Hlk39490446"/>
      <w:r>
        <w:t>YGOR model</w:t>
      </w:r>
      <w:bookmarkEnd w:id="236"/>
      <w:bookmarkEnd w:id="237"/>
      <w:bookmarkEnd w:id="238"/>
      <w:bookmarkEnd w:id="239"/>
      <w:bookmarkEnd w:id="240"/>
    </w:p>
    <w:p w14:paraId="67FE25A1" w14:textId="66FC45FD" w:rsidR="00652AD0" w:rsidRDefault="00652AD0" w:rsidP="00652AD0">
      <w:r>
        <w:t xml:space="preserve">YGOR </w:t>
      </w:r>
      <w:bookmarkStart w:id="242" w:name="_Hlk39651573"/>
      <w:r w:rsidR="00B71ADC">
        <w:t xml:space="preserve">is named after the authors of the paper on which the model is largely based, namely </w:t>
      </w:r>
      <w:bookmarkEnd w:id="242"/>
      <w:r w:rsidR="00B71ADC">
        <w:t xml:space="preserve">Yates, Guza and O’Reilly </w:t>
      </w:r>
      <w:bookmarkStart w:id="243"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3"/>
      <w:r w:rsidR="00B71ADC">
        <w:t xml:space="preserve">Additional development was based on the work of </w:t>
      </w:r>
      <w:bookmarkStart w:id="244"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4"/>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0F9A37D2"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30542C">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2EA0C3D9"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30542C">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0AD5AB5D">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1E219ECC">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26B8E478">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7D1C97CE"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30542C">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79D867E7"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30542C">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51420490"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30542C">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41"/>
    </w:p>
    <w:p w14:paraId="3C9957ED" w14:textId="77777777" w:rsidR="00B00C44" w:rsidRDefault="00B00C44" w:rsidP="00652AD0">
      <w:pPr>
        <w:contextualSpacing/>
      </w:pPr>
    </w:p>
    <w:p w14:paraId="4776E35A" w14:textId="4944F1C6" w:rsidR="00652AD0" w:rsidRDefault="00652AD0" w:rsidP="00652AD0">
      <w:pPr>
        <w:pStyle w:val="Heading3"/>
      </w:pPr>
      <w:bookmarkStart w:id="245" w:name="_Ref39645298"/>
      <w:bookmarkStart w:id="246" w:name="_Ref39746063"/>
      <w:bookmarkStart w:id="247" w:name="_Ref39746113"/>
      <w:bookmarkStart w:id="248" w:name="_Ref39746129"/>
      <w:bookmarkStart w:id="249" w:name="_Ref40872501"/>
      <w:bookmarkStart w:id="250" w:name="_Toc158307028"/>
      <w:r w:rsidRPr="00652AD0">
        <w:t>BMV</w:t>
      </w:r>
      <w:r>
        <w:t xml:space="preserve"> model</w:t>
      </w:r>
      <w:bookmarkEnd w:id="245"/>
      <w:bookmarkEnd w:id="246"/>
      <w:bookmarkEnd w:id="247"/>
      <w:bookmarkEnd w:id="248"/>
      <w:bookmarkEnd w:id="249"/>
      <w:bookmarkEnd w:id="250"/>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76C07017"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30542C">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05C96722"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30542C">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30542C">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385C9B2" w:rsidR="00232AD2" w:rsidRDefault="002C3DD8" w:rsidP="00852CB8">
      <w:pPr>
        <w:pStyle w:val="Caption"/>
      </w:pPr>
      <w:bookmarkStart w:id="251" w:name="_Ref39763146"/>
      <w:r>
        <w:t xml:space="preserve">Figure </w:t>
      </w:r>
      <w:r>
        <w:fldChar w:fldCharType="begin"/>
      </w:r>
      <w:r>
        <w:instrText xml:space="preserve"> SEQ Figure \* ARABIC </w:instrText>
      </w:r>
      <w:r>
        <w:fldChar w:fldCharType="separate"/>
      </w:r>
      <w:r w:rsidR="0030542C">
        <w:rPr>
          <w:noProof/>
        </w:rPr>
        <w:t>5</w:t>
      </w:r>
      <w:r>
        <w:rPr>
          <w:noProof/>
        </w:rPr>
        <w:fldChar w:fldCharType="end"/>
      </w:r>
      <w:bookmarkEnd w:id="251"/>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30542C">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6018B2DF"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30542C">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32EC1A47">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072BB5DA">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6FF43896">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52" w:name="_Toc158307029"/>
      <w:r>
        <w:t>Beach Vulnerability Index</w:t>
      </w:r>
      <w:bookmarkEnd w:id="252"/>
    </w:p>
    <w:p w14:paraId="63ACA1F4" w14:textId="572F63DD"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30542C">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3" w:name="_Ref44423179"/>
      <w:bookmarkStart w:id="254" w:name="_Toc158307030"/>
      <w:r>
        <w:t>Single site BVI</w:t>
      </w:r>
      <w:bookmarkEnd w:id="253"/>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4"/>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1DE88D62" w:rsidR="00EA04E6" w:rsidRDefault="00EA04E6" w:rsidP="005C42B0">
      <w:pPr>
        <w:pStyle w:val="ListParagraph"/>
        <w:numPr>
          <w:ilvl w:val="0"/>
          <w:numId w:val="21"/>
        </w:numPr>
      </w:pPr>
      <w:r>
        <w:t>Nearshore waves:</w:t>
      </w:r>
      <w:bookmarkStart w:id="255" w:name="_Hlk44422795"/>
      <w:r w:rsidR="007225E3">
        <w:t xml:space="preserve"> Section </w:t>
      </w:r>
      <w:bookmarkEnd w:id="255"/>
      <w:r w:rsidR="007225E3">
        <w:fldChar w:fldCharType="begin"/>
      </w:r>
      <w:r w:rsidR="007225E3">
        <w:instrText xml:space="preserve"> REF _Ref462737628 \r \h </w:instrText>
      </w:r>
      <w:r w:rsidR="007225E3">
        <w:fldChar w:fldCharType="separate"/>
      </w:r>
      <w:r w:rsidR="0030542C">
        <w:t>4.2</w:t>
      </w:r>
      <w:r w:rsidR="007225E3">
        <w:fldChar w:fldCharType="end"/>
      </w:r>
    </w:p>
    <w:p w14:paraId="0E04AA25" w14:textId="634D7DF8"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30542C">
        <w:t>4.6</w:t>
      </w:r>
      <w:r w:rsidR="007225E3">
        <w:fldChar w:fldCharType="end"/>
      </w:r>
    </w:p>
    <w:p w14:paraId="64001598" w14:textId="5DD3261C"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30542C">
        <w:t>4.7</w:t>
      </w:r>
      <w:r w:rsidR="007225E3">
        <w:fldChar w:fldCharType="end"/>
      </w:r>
    </w:p>
    <w:p w14:paraId="72496559" w14:textId="60BDACAC"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30542C">
        <w:t>4.8</w:t>
      </w:r>
      <w:r w:rsidR="007225E3">
        <w:fldChar w:fldCharType="end"/>
      </w:r>
    </w:p>
    <w:p w14:paraId="04C1EE36" w14:textId="084A457A"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6" w:name="_Hlk44427625"/>
      <w:r w:rsidR="007225E3">
        <w:t xml:space="preserve"> </w:t>
      </w:r>
      <w:r w:rsidR="007225E3">
        <w:fldChar w:fldCharType="begin"/>
      </w:r>
      <w:r w:rsidR="007225E3">
        <w:instrText xml:space="preserve"> REF _Ref526685381 \r \h </w:instrText>
      </w:r>
      <w:r w:rsidR="007225E3">
        <w:fldChar w:fldCharType="separate"/>
      </w:r>
      <w:r w:rsidR="0030542C">
        <w:t>4.14</w:t>
      </w:r>
      <w:r w:rsidR="007225E3">
        <w:fldChar w:fldCharType="end"/>
      </w:r>
      <w:bookmarkEnd w:id="256"/>
    </w:p>
    <w:p w14:paraId="1EDC503B" w14:textId="1ED56D5F"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30542C">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798544493" r:id="rId129"/>
        </w:object>
      </w:r>
      <w:r>
        <w:t xml:space="preserve">, where </w:t>
      </w:r>
      <w:bookmarkStart w:id="257" w:name="_Hlk44425019"/>
      <w:r>
        <w:rPr>
          <w:rFonts w:cstheme="minorHAnsi"/>
        </w:rPr>
        <w:t>μ</w:t>
      </w:r>
      <w:bookmarkEnd w:id="257"/>
      <w:r>
        <w:t xml:space="preserve"> is the mean and </w:t>
      </w:r>
      <w:bookmarkStart w:id="258" w:name="_Hlk44425008"/>
      <w:r>
        <w:rPr>
          <w:rFonts w:cstheme="minorHAnsi"/>
        </w:rPr>
        <w:t>σ</w:t>
      </w:r>
      <w:bookmarkEnd w:id="258"/>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798544494" r:id="rId131"/>
        </w:object>
      </w:r>
    </w:p>
    <w:p w14:paraId="6283B4DC" w14:textId="0DAC41A5"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30542C">
        <w:t>3.3.2</w:t>
      </w:r>
      <w:r w:rsidR="008375D5">
        <w:fldChar w:fldCharType="end"/>
      </w:r>
      <w:r w:rsidR="008375D5">
        <w:t xml:space="preserve">). </w:t>
      </w:r>
    </w:p>
    <w:p w14:paraId="4DCD007F" w14:textId="6F4D2373"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30542C">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1BC1AC1B">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59" w:name="_Ref44423216"/>
      <w:bookmarkStart w:id="260" w:name="_Toc158307031"/>
      <w:r>
        <w:lastRenderedPageBreak/>
        <w:t>Multi-profile BVI</w:t>
      </w:r>
      <w:bookmarkEnd w:id="259"/>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60"/>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798544495"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798544496"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798544497"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798544498"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6631CF19" w:rsidR="00FC5170" w:rsidRDefault="0059731B" w:rsidP="007359D0">
      <w:bookmarkStart w:id="261"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61"/>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30542C">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6E413FD6"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30542C">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30542C">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798544499"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5369C544">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62" w:name="_Ref42158553"/>
      <w:bookmarkStart w:id="263" w:name="_Toc158307032"/>
      <w:r>
        <w:t>Taylor diagram</w:t>
      </w:r>
      <w:bookmarkEnd w:id="262"/>
      <w:bookmarkEnd w:id="263"/>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4" w:name="_Toc30530887"/>
      <w:bookmarkStart w:id="265" w:name="_Ref30591587"/>
      <w:bookmarkStart w:id="266" w:name="_Toc158307033"/>
      <w:r>
        <w:t>Taylor diagram</w:t>
      </w:r>
      <w:bookmarkEnd w:id="264"/>
      <w:bookmarkEnd w:id="265"/>
      <w:r>
        <w:t xml:space="preserve"> theory</w:t>
      </w:r>
      <w:bookmarkEnd w:id="266"/>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798544500" r:id="rId14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798544501"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798544502"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798544503"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798544504"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798544505"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798544506" r:id="rId158"/>
        </w:object>
      </w:r>
      <w:r w:rsidR="00450E46">
        <w:t xml:space="preserve">     </w:t>
      </w:r>
      <w:bookmarkStart w:id="267" w:name="_Hlk184651671"/>
      <w:r w:rsidR="00450E46">
        <w:t xml:space="preserve">                          [</w:t>
      </w:r>
      <w:r w:rsidR="00450E46" w:rsidRPr="00450E46">
        <w:rPr>
          <w:i/>
          <w:iCs/>
        </w:rPr>
        <w:t>denoted E’’ in plot</w:t>
      </w:r>
      <w:r w:rsidR="00450E46">
        <w:t>]</w:t>
      </w:r>
      <w:bookmarkEnd w:id="267"/>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798544507"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798544508"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798544509"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68" w:name="_Toc30530888"/>
      <w:bookmarkStart w:id="269" w:name="_Ref30591440"/>
      <w:bookmarkStart w:id="270" w:name="_Ref30591590"/>
      <w:bookmarkStart w:id="271" w:name="_Toc158307034"/>
      <w:r>
        <w:lastRenderedPageBreak/>
        <w:t>Skill score</w:t>
      </w:r>
      <w:bookmarkEnd w:id="268"/>
      <w:bookmarkEnd w:id="269"/>
      <w:bookmarkEnd w:id="270"/>
      <w:bookmarkEnd w:id="271"/>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72"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798544510" r:id="rId167"/>
        </w:object>
      </w:r>
      <w:bookmarkEnd w:id="272"/>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798544511"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798544512"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73" w:name="_Hlk77172100"/>
      <w:r>
        <w:t>ase List; button on the Taylor Diagram figure</w:t>
      </w:r>
      <w:r w:rsidR="00FF7DD7">
        <w:br w:type="page"/>
      </w:r>
    </w:p>
    <w:p w14:paraId="30327B68" w14:textId="77777777" w:rsidR="005B54B7" w:rsidRPr="007E0C96" w:rsidRDefault="005B54B7" w:rsidP="005B54B7">
      <w:pPr>
        <w:pStyle w:val="Heading1"/>
      </w:pPr>
      <w:bookmarkStart w:id="274" w:name="_Ref459037739"/>
      <w:bookmarkStart w:id="275" w:name="_Toc531673957"/>
      <w:bookmarkStart w:id="276" w:name="_Toc158307035"/>
      <w:bookmarkStart w:id="277" w:name="_Hlk77172010"/>
      <w:bookmarkStart w:id="278" w:name="_Hlk77171929"/>
      <w:r w:rsidRPr="007E0C96">
        <w:lastRenderedPageBreak/>
        <w:t>User functions</w:t>
      </w:r>
      <w:bookmarkEnd w:id="274"/>
      <w:bookmarkEnd w:id="275"/>
      <w:bookmarkEnd w:id="276"/>
    </w:p>
    <w:bookmarkEnd w:id="277"/>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79" w:name="_Ref462175719"/>
      <w:bookmarkStart w:id="280" w:name="_Toc531673958"/>
      <w:bookmarkStart w:id="281" w:name="_Toc158307036"/>
      <w:bookmarkStart w:id="282" w:name="_Hlk77172041"/>
      <w:r w:rsidRPr="007E0C96">
        <w:t>User Data</w:t>
      </w:r>
      <w:bookmarkEnd w:id="279"/>
      <w:bookmarkEnd w:id="280"/>
      <w:bookmarkEnd w:id="281"/>
    </w:p>
    <w:bookmarkEnd w:id="282"/>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3" w:name="_Ref462175665"/>
      <w:bookmarkStart w:id="284" w:name="_Toc531673959"/>
      <w:bookmarkStart w:id="285" w:name="_Toc158307037"/>
      <w:r w:rsidRPr="007E0C96">
        <w:t>User Model</w:t>
      </w:r>
      <w:bookmarkEnd w:id="283"/>
      <w:bookmarkEnd w:id="284"/>
      <w:r>
        <w:t>s</w:t>
      </w:r>
      <w:bookmarkEnd w:id="285"/>
    </w:p>
    <w:p w14:paraId="693FF75F" w14:textId="649AEA49"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30542C">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86" w:name="_Ref462729147"/>
      <w:bookmarkStart w:id="287" w:name="_Toc531673960"/>
      <w:bookmarkStart w:id="288" w:name="_Toc158307038"/>
      <w:r w:rsidRPr="007E0C96">
        <w:t>User Statistics</w:t>
      </w:r>
      <w:bookmarkEnd w:id="286"/>
      <w:bookmarkEnd w:id="287"/>
      <w:bookmarkEnd w:id="288"/>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89" w:name="_Hlk77172970"/>
      <w:r w:rsidRPr="007E0C96">
        <w:t xml:space="preserve">, which can be found in the </w:t>
      </w:r>
      <w:r w:rsidRPr="0096440C">
        <w:t>..\muitoolbox\psfunctions</w:t>
      </w:r>
      <w:r w:rsidRPr="007E0C96">
        <w:t xml:space="preserve"> folder. </w:t>
      </w:r>
      <w:bookmarkEnd w:id="289"/>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90" w:name="_Ref483053425"/>
      <w:bookmarkStart w:id="291" w:name="_Toc531673961"/>
      <w:bookmarkStart w:id="292" w:name="_Ref77177936"/>
      <w:bookmarkStart w:id="293" w:name="_Toc158307039"/>
      <w:r w:rsidRPr="007E0C96">
        <w:t>User Plot</w:t>
      </w:r>
      <w:bookmarkEnd w:id="290"/>
      <w:bookmarkEnd w:id="291"/>
      <w:r>
        <w:t>s</w:t>
      </w:r>
      <w:bookmarkEnd w:id="292"/>
      <w:bookmarkEnd w:id="293"/>
    </w:p>
    <w:p w14:paraId="6F529D8B" w14:textId="063DB09E" w:rsidR="00FF7DD7" w:rsidRDefault="005B54B7" w:rsidP="00D20F61">
      <w:bookmarkStart w:id="294" w:name="_Hlk42156403"/>
      <w:r w:rsidRPr="007E0C96">
        <w:t>On the Plot</w:t>
      </w:r>
      <w:r>
        <w:t>s</w:t>
      </w:r>
      <w:r w:rsidRPr="007E0C96">
        <w:t xml:space="preserve"> UI there is a Plot type list dialogue box</w:t>
      </w:r>
      <w:bookmarkEnd w:id="294"/>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3"/>
      <w:bookmarkEnd w:id="278"/>
      <w:r w:rsidR="00FF7DD7">
        <w:br w:type="page"/>
      </w:r>
    </w:p>
    <w:p w14:paraId="0D565F70" w14:textId="77777777" w:rsidR="00197F5F" w:rsidRDefault="00197F5F" w:rsidP="004F65D6">
      <w:pPr>
        <w:pStyle w:val="Heading1"/>
      </w:pPr>
      <w:bookmarkStart w:id="295" w:name="_Toc486354054"/>
      <w:bookmarkStart w:id="296" w:name="_Ref495741114"/>
      <w:bookmarkStart w:id="297" w:name="_Ref495741134"/>
      <w:bookmarkStart w:id="298" w:name="_Ref495741441"/>
      <w:bookmarkStart w:id="299" w:name="_Ref495741457"/>
      <w:bookmarkStart w:id="300" w:name="_Toc158307040"/>
      <w:r w:rsidRPr="00197F5F">
        <w:lastRenderedPageBreak/>
        <w:t>Program Structure</w:t>
      </w:r>
      <w:bookmarkEnd w:id="295"/>
      <w:bookmarkEnd w:id="296"/>
      <w:bookmarkEnd w:id="297"/>
      <w:bookmarkEnd w:id="298"/>
      <w:bookmarkEnd w:id="299"/>
      <w:bookmarkEnd w:id="300"/>
    </w:p>
    <w:p w14:paraId="2D4F9B8B" w14:textId="1CC6B304" w:rsidR="003F2C13" w:rsidRDefault="003F2C13" w:rsidP="003F2C13">
      <w:bookmarkStart w:id="301" w:name="_Toc486354055"/>
      <w:r w:rsidRPr="004D2899">
        <w:t xml:space="preserve">The overall structure of the code is illustrated schematically in </w:t>
      </w:r>
      <w:r>
        <w:fldChar w:fldCharType="begin"/>
      </w:r>
      <w:r>
        <w:instrText xml:space="preserve"> REF _Ref72166629 \h </w:instrText>
      </w:r>
      <w:r>
        <w:fldChar w:fldCharType="separate"/>
      </w:r>
      <w:r w:rsidR="0030542C">
        <w:t xml:space="preserve">Figure </w:t>
      </w:r>
      <w:r w:rsidR="0030542C">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615FB97F" w:rsidR="003F2C13" w:rsidRDefault="003F2C13" w:rsidP="003F2C13">
      <w:pPr>
        <w:pStyle w:val="Caption"/>
        <w:keepNext/>
      </w:pPr>
      <w:bookmarkStart w:id="302" w:name="_Ref72166629"/>
      <w:r>
        <w:t xml:space="preserve">Figure </w:t>
      </w:r>
      <w:r>
        <w:fldChar w:fldCharType="begin"/>
      </w:r>
      <w:r>
        <w:instrText xml:space="preserve"> SEQ Figure \* ARABIC </w:instrText>
      </w:r>
      <w:r>
        <w:fldChar w:fldCharType="separate"/>
      </w:r>
      <w:r w:rsidR="0030542C">
        <w:rPr>
          <w:noProof/>
        </w:rPr>
        <w:t>6</w:t>
      </w:r>
      <w:r>
        <w:rPr>
          <w:noProof/>
        </w:rPr>
        <w:fldChar w:fldCharType="end"/>
      </w:r>
      <w:bookmarkEnd w:id="302"/>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4B9D15D3"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30542C">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30542C">
        <w:t xml:space="preserve">Figure </w:t>
      </w:r>
      <w:r w:rsidR="0030542C">
        <w:rPr>
          <w:noProof/>
        </w:rPr>
        <w:t>7</w:t>
      </w:r>
      <w:r>
        <w:fldChar w:fldCharType="end"/>
      </w:r>
      <w:r>
        <w:t>, which shows a more detailed schematic of the program structure. See the muitoolbox and dstoolbox documentation for more details.</w:t>
      </w:r>
    </w:p>
    <w:p w14:paraId="7D744AD0" w14:textId="03F61372" w:rsidR="003F2C13" w:rsidRDefault="003F2C13" w:rsidP="003F2C13">
      <w:pPr>
        <w:pStyle w:val="Caption"/>
        <w:keepNext/>
      </w:pPr>
      <w:bookmarkStart w:id="303" w:name="_Ref72167155"/>
      <w:r>
        <w:t xml:space="preserve">Figure </w:t>
      </w:r>
      <w:r>
        <w:fldChar w:fldCharType="begin"/>
      </w:r>
      <w:r>
        <w:instrText xml:space="preserve"> SEQ Figure \* ARABIC </w:instrText>
      </w:r>
      <w:r>
        <w:fldChar w:fldCharType="separate"/>
      </w:r>
      <w:r w:rsidR="0030542C">
        <w:rPr>
          <w:noProof/>
        </w:rPr>
        <w:t>7</w:t>
      </w:r>
      <w:r>
        <w:rPr>
          <w:noProof/>
        </w:rPr>
        <w:fldChar w:fldCharType="end"/>
      </w:r>
      <w:bookmarkEnd w:id="303"/>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3E07FC60">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30936BA5"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30542C">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04" w:name="_Hlk72224499"/>
      <w:r w:rsidRPr="00F71846">
        <w:rPr>
          <w:b/>
          <w:bCs/>
        </w:rPr>
        <w:t>Sim_YGORinput</w:t>
      </w:r>
      <w:r w:rsidR="003F2BDA">
        <w:t xml:space="preserve"> </w:t>
      </w:r>
      <w:bookmarkStart w:id="305" w:name="_Hlk42160746"/>
      <w:bookmarkEnd w:id="304"/>
      <w:r w:rsidR="003F2BDA">
        <w:t>– data input for the YGOR model</w:t>
      </w:r>
      <w:bookmarkEnd w:id="305"/>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06"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06"/>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07" w:name="_Hlk72225137"/>
      <w:r w:rsidRPr="003F2BDA">
        <w:rPr>
          <w:b/>
          <w:bCs/>
        </w:rPr>
        <w:t>In …/</w:t>
      </w:r>
      <w:r>
        <w:rPr>
          <w:b/>
          <w:bCs/>
        </w:rPr>
        <w:t>muiApp</w:t>
      </w:r>
      <w:r w:rsidRPr="003F2BDA">
        <w:rPr>
          <w:b/>
          <w:bCs/>
        </w:rPr>
        <w:t>CoastalClasses</w:t>
      </w:r>
      <w:bookmarkEnd w:id="307"/>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08"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08"/>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09"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09"/>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10"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10"/>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11"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11"/>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12" w:name="_Hlk116403451"/>
      <w:r w:rsidRPr="008B6484">
        <w:rPr>
          <w:i/>
          <w:iCs/>
        </w:rPr>
        <w:t>shoaling</w:t>
      </w:r>
      <w:r w:rsidR="00597399">
        <w:t xml:space="preserve"> -</w:t>
      </w:r>
      <w:r w:rsidRPr="008B6484">
        <w:t xml:space="preserve"> plane bed wave shoaling using linear wave theory.</w:t>
      </w:r>
    </w:p>
    <w:bookmarkEnd w:id="312"/>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13" w:name="_Hlk116403305"/>
      <w:r w:rsidRPr="008B6484">
        <w:t>(code from Matlab</w:t>
      </w:r>
      <w:r w:rsidR="00597399" w:rsidRPr="00597399">
        <w:rPr>
          <w:vertAlign w:val="superscript"/>
        </w:rPr>
        <w:t>TM</w:t>
      </w:r>
      <w:r w:rsidR="00597399">
        <w:rPr>
          <w:vertAlign w:val="superscript"/>
        </w:rPr>
        <w:t xml:space="preserve"> </w:t>
      </w:r>
      <w:r w:rsidRPr="008B6484">
        <w:t>Forum).</w:t>
      </w:r>
      <w:bookmarkEnd w:id="313"/>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14" w:name="_Hlk187931512"/>
      <w:r w:rsidRPr="00F54D2E">
        <w:rPr>
          <w:i/>
          <w:iCs/>
        </w:rPr>
        <w:t>wave_scatter</w:t>
      </w:r>
      <w:r>
        <w:t xml:space="preserve"> - plot H-T scatter diagram </w:t>
      </w:r>
      <w:bookmarkEnd w:id="314"/>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5" w:name="_Toc158307041"/>
      <w:r w:rsidRPr="00197F5F">
        <w:lastRenderedPageBreak/>
        <w:t>Bibliography</w:t>
      </w:r>
      <w:bookmarkEnd w:id="301"/>
      <w:bookmarkEnd w:id="315"/>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16" w:name="_Ref513830318"/>
      <w:bookmarkStart w:id="317" w:name="_Ref513830325"/>
      <w:bookmarkStart w:id="318" w:name="_Toc531673965"/>
      <w:bookmarkStart w:id="319" w:name="_Toc158307042"/>
      <w:r w:rsidRPr="001346F7">
        <w:lastRenderedPageBreak/>
        <w:t xml:space="preserve">Appendix </w:t>
      </w:r>
      <w:r>
        <w:t>A</w:t>
      </w:r>
      <w:r w:rsidRPr="001346F7">
        <w:t xml:space="preserve"> – </w:t>
      </w:r>
      <w:r w:rsidR="00AD44F4">
        <w:t xml:space="preserve">Input Data </w:t>
      </w:r>
      <w:r w:rsidRPr="001346F7">
        <w:t>File Formats</w:t>
      </w:r>
      <w:bookmarkEnd w:id="316"/>
      <w:bookmarkEnd w:id="317"/>
      <w:bookmarkEnd w:id="318"/>
      <w:bookmarkEnd w:id="319"/>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20" w:name="_Hlk515186594"/>
      <w:r w:rsidRPr="001346F7">
        <w:t>ShoreCast file format (date and time are in vector format followed by variables)</w:t>
      </w:r>
    </w:p>
    <w:bookmarkEnd w:id="320"/>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33E39CED">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21"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21"/>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22"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22"/>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607CEED7">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76F64333">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23"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23"/>
    <w:p w14:paraId="0607E543" w14:textId="77777777" w:rsidR="001346F7" w:rsidRPr="001346F7" w:rsidRDefault="001346F7" w:rsidP="001346F7">
      <w:r w:rsidRPr="001346F7">
        <w:t>See Blue Kenue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4" w:name="_Toc158307043"/>
      <w:r w:rsidRPr="001346F7">
        <w:lastRenderedPageBreak/>
        <w:t xml:space="preserve">Appendix </w:t>
      </w:r>
      <w:r>
        <w:t>B</w:t>
      </w:r>
      <w:r w:rsidRPr="001346F7">
        <w:t xml:space="preserve"> </w:t>
      </w:r>
      <w:r>
        <w:t>–</w:t>
      </w:r>
      <w:r w:rsidR="00E52CDD">
        <w:t xml:space="preserve"> Data set properties (DSproperties)</w:t>
      </w:r>
      <w:bookmarkEnd w:id="324"/>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5"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26" w:name="_Toc158307044"/>
      <w:r w:rsidRPr="001346F7">
        <w:lastRenderedPageBreak/>
        <w:t xml:space="preserve">Appendix </w:t>
      </w:r>
      <w:r w:rsidR="00464134">
        <w:t>C</w:t>
      </w:r>
      <w:r w:rsidRPr="001346F7">
        <w:t xml:space="preserve"> - Date and Time Locale</w:t>
      </w:r>
      <w:bookmarkEnd w:id="325"/>
      <w:bookmarkEnd w:id="326"/>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A34B4" w14:textId="77777777" w:rsidR="00D037BD" w:rsidRDefault="00D037BD" w:rsidP="00C16A73">
      <w:r>
        <w:separator/>
      </w:r>
    </w:p>
  </w:endnote>
  <w:endnote w:type="continuationSeparator" w:id="0">
    <w:p w14:paraId="06493E25" w14:textId="77777777" w:rsidR="00D037BD" w:rsidRDefault="00D037BD"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A0B52" w14:textId="77777777" w:rsidR="00D037BD" w:rsidRDefault="00D037BD" w:rsidP="00C16A73">
      <w:r>
        <w:separator/>
      </w:r>
    </w:p>
  </w:footnote>
  <w:footnote w:type="continuationSeparator" w:id="0">
    <w:p w14:paraId="1F345CA9" w14:textId="77777777" w:rsidR="00D037BD" w:rsidRDefault="00D037BD" w:rsidP="00C16A73">
      <w:r>
        <w:continuationSeparator/>
      </w:r>
    </w:p>
  </w:footnote>
  <w:footnote w:id="1">
    <w:p w14:paraId="411C9945" w14:textId="566D61DA"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30542C">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5">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01687AAB" w:rsidR="00806977" w:rsidRPr="00A1065A" w:rsidRDefault="0016068C" w:rsidP="00A1065A">
    <w:pPr>
      <w:jc w:val="right"/>
      <w:rPr>
        <w:rFonts w:asciiTheme="majorHAnsi" w:hAnsiTheme="majorHAnsi"/>
        <w:sz w:val="18"/>
        <w:szCs w:val="18"/>
      </w:rPr>
    </w:pPr>
    <w:r>
      <w:rPr>
        <w:rFonts w:asciiTheme="majorHAnsi" w:hAnsiTheme="majorHAnsi"/>
        <w:sz w:val="18"/>
        <w:szCs w:val="18"/>
      </w:rPr>
      <w:t>January 2025</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709E"/>
    <w:rsid w:val="002A7915"/>
    <w:rsid w:val="002B5D8C"/>
    <w:rsid w:val="002B6717"/>
    <w:rsid w:val="002C3DD8"/>
    <w:rsid w:val="002D6A18"/>
    <w:rsid w:val="002D6B15"/>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901B50"/>
    <w:rsid w:val="0090555D"/>
    <w:rsid w:val="0090629B"/>
    <w:rsid w:val="00906E26"/>
    <w:rsid w:val="00911B36"/>
    <w:rsid w:val="00912568"/>
    <w:rsid w:val="00912727"/>
    <w:rsid w:val="00917F6D"/>
    <w:rsid w:val="009216DF"/>
    <w:rsid w:val="00921E4D"/>
    <w:rsid w:val="00927E1B"/>
    <w:rsid w:val="0093044F"/>
    <w:rsid w:val="00943E5E"/>
    <w:rsid w:val="009440FA"/>
    <w:rsid w:val="00954F4C"/>
    <w:rsid w:val="00955119"/>
    <w:rsid w:val="00955804"/>
    <w:rsid w:val="009571E2"/>
    <w:rsid w:val="00964C3C"/>
    <w:rsid w:val="00967F88"/>
    <w:rsid w:val="00977CE7"/>
    <w:rsid w:val="00980B83"/>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52C37"/>
    <w:rsid w:val="00A573BF"/>
    <w:rsid w:val="00A61C6B"/>
    <w:rsid w:val="00A80777"/>
    <w:rsid w:val="00A86258"/>
    <w:rsid w:val="00A863DA"/>
    <w:rsid w:val="00AA263C"/>
    <w:rsid w:val="00AA5809"/>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425"/>
    <w:rsid w:val="00C46BF3"/>
    <w:rsid w:val="00C477BF"/>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529E"/>
    <w:rsid w:val="00CC6E36"/>
    <w:rsid w:val="00CC7F93"/>
    <w:rsid w:val="00CD0441"/>
    <w:rsid w:val="00CD6077"/>
    <w:rsid w:val="00CE4381"/>
    <w:rsid w:val="00CF0EA2"/>
    <w:rsid w:val="00CF291E"/>
    <w:rsid w:val="00CF3BC5"/>
    <w:rsid w:val="00CF3BE9"/>
    <w:rsid w:val="00D00E66"/>
    <w:rsid w:val="00D03024"/>
    <w:rsid w:val="00D037BD"/>
    <w:rsid w:val="00D06C8C"/>
    <w:rsid w:val="00D07F5E"/>
    <w:rsid w:val="00D14416"/>
    <w:rsid w:val="00D147CA"/>
    <w:rsid w:val="00D20F61"/>
    <w:rsid w:val="00D22CDB"/>
    <w:rsid w:val="00D26C90"/>
    <w:rsid w:val="00D364E0"/>
    <w:rsid w:val="00D3749C"/>
    <w:rsid w:val="00D3797A"/>
    <w:rsid w:val="00D40671"/>
    <w:rsid w:val="00D4277E"/>
    <w:rsid w:val="00D44249"/>
    <w:rsid w:val="00D52B8E"/>
    <w:rsid w:val="00D5664B"/>
    <w:rsid w:val="00D617F3"/>
    <w:rsid w:val="00D6182E"/>
    <w:rsid w:val="00D74A57"/>
    <w:rsid w:val="00D7581C"/>
    <w:rsid w:val="00D81FA1"/>
    <w:rsid w:val="00D8226D"/>
    <w:rsid w:val="00D83280"/>
    <w:rsid w:val="00D83639"/>
    <w:rsid w:val="00D83CF8"/>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1A"/>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12331</TotalTime>
  <Pages>1</Pages>
  <Words>35201</Words>
  <Characters>200649</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414</cp:revision>
  <cp:lastPrinted>2025-01-16T14:53:00Z</cp:lastPrinted>
  <dcterms:created xsi:type="dcterms:W3CDTF">2017-11-05T20:24:00Z</dcterms:created>
  <dcterms:modified xsi:type="dcterms:W3CDTF">2025-01-16T14:53:00Z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