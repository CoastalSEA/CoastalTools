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698E186A"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5A12B0">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708C4E06"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5A12B0">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3348EE5F" w:rsidR="00F97A76" w:rsidRPr="006E07E6" w:rsidRDefault="00F97A76" w:rsidP="006E07E6">
      <w:r w:rsidRPr="003D216C">
        <w:t xml:space="preserve">Townend, I.H., 2021, </w:t>
      </w:r>
      <w:r>
        <w:fldChar w:fldCharType="begin"/>
      </w:r>
      <w:r>
        <w:instrText xml:space="preserve"> REF Model_name \h </w:instrText>
      </w:r>
      <w:r>
        <w:fldChar w:fldCharType="separate"/>
      </w:r>
      <w:r w:rsidR="005A12B0">
        <w:t xml:space="preserve"> CoastalTools</w:t>
      </w:r>
      <w:r>
        <w:fldChar w:fldCharType="end"/>
      </w:r>
      <w:r w:rsidRPr="003D216C">
        <w:t xml:space="preserve"> manual, CoastalSEA, UK, pp</w:t>
      </w:r>
      <w:fldSimple w:instr=" NUMPAGES   \* MERGEFORMAT ">
        <w:r w:rsidR="005A12B0">
          <w:rPr>
            <w:noProof/>
          </w:rPr>
          <w:t>97</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41EB529D" w:rsidR="00D30532" w:rsidRPr="00D30532" w:rsidRDefault="0019338B" w:rsidP="00184881">
            <w:pPr>
              <w:snapToGrid w:val="0"/>
              <w:jc w:val="center"/>
              <w:rPr>
                <w:b w:val="0"/>
                <w:bCs w:val="0"/>
              </w:rPr>
            </w:pPr>
            <w:r>
              <w:rPr>
                <w:b w:val="0"/>
                <w:bCs w:val="0"/>
              </w:rPr>
              <w:t>3.44</w:t>
            </w:r>
          </w:p>
        </w:tc>
        <w:tc>
          <w:tcPr>
            <w:tcW w:w="1274" w:type="dxa"/>
          </w:tcPr>
          <w:p w14:paraId="6CAEE0C1" w14:textId="492DAFEA" w:rsidR="00D30532" w:rsidRDefault="00C057C5" w:rsidP="00184881">
            <w:pPr>
              <w:snapToGrid w:val="0"/>
              <w:jc w:val="center"/>
              <w:cnfStyle w:val="000000100000" w:firstRow="0" w:lastRow="0" w:firstColumn="0" w:lastColumn="0" w:oddVBand="0" w:evenVBand="0" w:oddHBand="1" w:evenHBand="0" w:firstRowFirstColumn="0" w:firstRowLastColumn="0" w:lastRowFirstColumn="0" w:lastRowLastColumn="0"/>
            </w:pPr>
            <w:r>
              <w:t>Feb</w:t>
            </w:r>
            <w:r w:rsidR="0019338B">
              <w:t xml:space="preserve"> 2026</w:t>
            </w:r>
          </w:p>
        </w:tc>
        <w:tc>
          <w:tcPr>
            <w:tcW w:w="6513" w:type="dxa"/>
          </w:tcPr>
          <w:p w14:paraId="0BF141C1" w14:textId="782037C0" w:rsidR="00D30532" w:rsidRDefault="0019338B" w:rsidP="00184881">
            <w:pPr>
              <w:snapToGrid w:val="0"/>
              <w:cnfStyle w:val="000000100000" w:firstRow="0" w:lastRow="0" w:firstColumn="0" w:lastColumn="0" w:oddVBand="0" w:evenVBand="0" w:oddHBand="1" w:evenHBand="0" w:firstRowFirstColumn="0" w:firstRowLastColumn="0" w:lastRowFirstColumn="0" w:lastRowLastColumn="0"/>
            </w:pPr>
            <w:r>
              <w:t xml:space="preserve">Added </w:t>
            </w:r>
            <w:r w:rsidR="00880F28">
              <w:t xml:space="preserve">(i) </w:t>
            </w:r>
            <w:r>
              <w:t>option to import tables from a spreadsheet</w:t>
            </w:r>
            <w:r w:rsidR="001A2B14">
              <w:t>, mat or text file</w:t>
            </w:r>
            <w:r>
              <w:t xml:space="preserve"> using muiTableImport class</w:t>
            </w:r>
            <w:r w:rsidR="00880F28">
              <w:t xml:space="preserve">; (ii) </w:t>
            </w:r>
            <w:r>
              <w:t xml:space="preserve"> use set of profiles to construct a shoreline volumes </w:t>
            </w:r>
            <w:r w:rsidR="00C057C5">
              <w:t xml:space="preserve">and shoreline position </w:t>
            </w:r>
            <w:r>
              <w:t>data set</w:t>
            </w:r>
            <w:r w:rsidR="00C057C5">
              <w:t>s</w:t>
            </w:r>
            <w:r w:rsidR="00880F28">
              <w:t>; (iii)</w:t>
            </w:r>
            <w:r w:rsidR="00AA49A0">
              <w:t xml:space="preserve"> </w:t>
            </w:r>
            <w:r w:rsidR="006F4E5E">
              <w:t>access to spectrum plots</w:t>
            </w:r>
            <w:r w:rsidR="00880F28">
              <w:t xml:space="preserve">; (iv) runup and overtopping for gravel beaches. </w:t>
            </w:r>
          </w:p>
        </w:tc>
      </w:tr>
      <w:tr w:rsidR="0019338B" w:rsidRPr="003F2368" w14:paraId="207140D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FAAC671" w14:textId="54F94E7C" w:rsidR="0019338B" w:rsidRPr="00D30532" w:rsidRDefault="0019338B" w:rsidP="0019338B">
            <w:pPr>
              <w:snapToGrid w:val="0"/>
              <w:jc w:val="center"/>
            </w:pPr>
            <w:r w:rsidRPr="00D30532">
              <w:rPr>
                <w:b w:val="0"/>
                <w:bCs w:val="0"/>
              </w:rPr>
              <w:t>3.43</w:t>
            </w:r>
          </w:p>
        </w:tc>
        <w:tc>
          <w:tcPr>
            <w:tcW w:w="1274" w:type="dxa"/>
          </w:tcPr>
          <w:p w14:paraId="658BBE75" w14:textId="7B44C662"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2025</w:t>
            </w:r>
          </w:p>
        </w:tc>
        <w:tc>
          <w:tcPr>
            <w:tcW w:w="6513" w:type="dxa"/>
          </w:tcPr>
          <w:p w14:paraId="3D166D70" w14:textId="187B878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bespoke coastal plots. Improved use of spectral transfer function to compute nearshore waves.</w:t>
            </w:r>
          </w:p>
        </w:tc>
      </w:tr>
      <w:tr w:rsidR="0019338B"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9338B" w:rsidRPr="0016068C" w:rsidRDefault="0019338B" w:rsidP="0019338B">
            <w:pPr>
              <w:snapToGrid w:val="0"/>
              <w:jc w:val="center"/>
              <w:rPr>
                <w:b w:val="0"/>
                <w:bCs w:val="0"/>
              </w:rPr>
            </w:pPr>
            <w:r w:rsidRPr="0016068C">
              <w:rPr>
                <w:b w:val="0"/>
                <w:bCs w:val="0"/>
              </w:rPr>
              <w:t>3.42</w:t>
            </w:r>
          </w:p>
        </w:tc>
        <w:tc>
          <w:tcPr>
            <w:tcW w:w="1274" w:type="dxa"/>
          </w:tcPr>
          <w:p w14:paraId="7E51C16E" w14:textId="2EF9321E"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19338B"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19338B" w:rsidRPr="00021C4C" w:rsidRDefault="0019338B" w:rsidP="0019338B">
            <w:pPr>
              <w:snapToGrid w:val="0"/>
              <w:jc w:val="center"/>
              <w:rPr>
                <w:b w:val="0"/>
                <w:bCs w:val="0"/>
              </w:rPr>
            </w:pPr>
            <w:r w:rsidRPr="00021C4C">
              <w:rPr>
                <w:b w:val="0"/>
                <w:bCs w:val="0"/>
              </w:rPr>
              <w:t>3.</w:t>
            </w:r>
            <w:r>
              <w:rPr>
                <w:b w:val="0"/>
                <w:bCs w:val="0"/>
              </w:rPr>
              <w:t>41</w:t>
            </w:r>
          </w:p>
        </w:tc>
        <w:tc>
          <w:tcPr>
            <w:tcW w:w="1274" w:type="dxa"/>
          </w:tcPr>
          <w:p w14:paraId="2722DBEA" w14:textId="44DE230F"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 Additional plots added to tidal range function. Minor bugs in documentation corrected.</w:t>
            </w:r>
          </w:p>
        </w:tc>
      </w:tr>
      <w:tr w:rsidR="0019338B"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19338B" w:rsidRPr="00D83CF8" w:rsidRDefault="0019338B" w:rsidP="0019338B">
            <w:pPr>
              <w:snapToGrid w:val="0"/>
              <w:jc w:val="center"/>
              <w:rPr>
                <w:b w:val="0"/>
                <w:bCs w:val="0"/>
              </w:rPr>
            </w:pPr>
            <w:r>
              <w:rPr>
                <w:b w:val="0"/>
                <w:bCs w:val="0"/>
              </w:rPr>
              <w:t>3.4</w:t>
            </w:r>
          </w:p>
        </w:tc>
        <w:tc>
          <w:tcPr>
            <w:tcW w:w="1274" w:type="dxa"/>
          </w:tcPr>
          <w:p w14:paraId="38BC9567" w14:textId="602853AA"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ctModelData class to load model output files, such as Blue Kenue files.</w:t>
            </w:r>
          </w:p>
        </w:tc>
      </w:tr>
      <w:tr w:rsidR="0019338B"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19338B" w:rsidRPr="00B95389" w:rsidRDefault="0019338B" w:rsidP="0019338B">
            <w:pPr>
              <w:snapToGrid w:val="0"/>
              <w:jc w:val="center"/>
              <w:rPr>
                <w:b w:val="0"/>
                <w:bCs w:val="0"/>
              </w:rPr>
            </w:pPr>
            <w:r w:rsidRPr="00B95389">
              <w:rPr>
                <w:b w:val="0"/>
                <w:bCs w:val="0"/>
              </w:rPr>
              <w:t>3.3</w:t>
            </w:r>
          </w:p>
        </w:tc>
        <w:tc>
          <w:tcPr>
            <w:tcW w:w="1274" w:type="dxa"/>
          </w:tcPr>
          <w:p w14:paraId="2D88CAC6" w14:textId="48E7B9C4"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 Crenulate Bay tool can now use imported image (e.g., aerial) or a profile extracted shoreline as the background for bay plots.</w:t>
            </w:r>
          </w:p>
        </w:tc>
      </w:tr>
      <w:tr w:rsidR="0019338B"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19338B" w:rsidRPr="0078288C" w:rsidRDefault="0019338B" w:rsidP="0019338B">
            <w:pPr>
              <w:snapToGrid w:val="0"/>
              <w:jc w:val="center"/>
              <w:rPr>
                <w:b w:val="0"/>
                <w:bCs w:val="0"/>
              </w:rPr>
            </w:pPr>
            <w:r w:rsidRPr="0078288C">
              <w:rPr>
                <w:b w:val="0"/>
                <w:bCs w:val="0"/>
              </w:rPr>
              <w:t>3.2</w:t>
            </w:r>
          </w:p>
        </w:tc>
        <w:tc>
          <w:tcPr>
            <w:tcW w:w="1274" w:type="dxa"/>
          </w:tcPr>
          <w:p w14:paraId="07926CCF" w14:textId="64A13A92"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19338B"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19338B" w:rsidRPr="003F2368" w:rsidRDefault="0019338B" w:rsidP="0019338B">
            <w:pPr>
              <w:snapToGrid w:val="0"/>
              <w:jc w:val="center"/>
              <w:rPr>
                <w:b w:val="0"/>
                <w:bCs w:val="0"/>
              </w:rPr>
            </w:pPr>
            <w:r>
              <w:rPr>
                <w:b w:val="0"/>
                <w:bCs w:val="0"/>
              </w:rPr>
              <w:t>3.1</w:t>
            </w:r>
          </w:p>
        </w:tc>
        <w:tc>
          <w:tcPr>
            <w:tcW w:w="1274" w:type="dxa"/>
          </w:tcPr>
          <w:p w14:paraId="2FCD969B" w14:textId="49CD1136" w:rsidR="0019338B" w:rsidRPr="003F2368"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19338B" w:rsidRPr="003F2368" w:rsidRDefault="0019338B" w:rsidP="0019338B">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 Check added to Add data to ensure both data sets have same number of variables.</w:t>
            </w:r>
          </w:p>
        </w:tc>
      </w:tr>
      <w:tr w:rsidR="0019338B"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19338B" w:rsidRPr="00806977" w:rsidRDefault="0019338B" w:rsidP="0019338B">
            <w:pPr>
              <w:snapToGrid w:val="0"/>
              <w:jc w:val="center"/>
              <w:rPr>
                <w:b w:val="0"/>
                <w:bCs w:val="0"/>
              </w:rPr>
            </w:pPr>
            <w:r w:rsidRPr="00806977">
              <w:rPr>
                <w:b w:val="0"/>
                <w:bCs w:val="0"/>
              </w:rPr>
              <w:t>3.0</w:t>
            </w:r>
          </w:p>
        </w:tc>
        <w:tc>
          <w:tcPr>
            <w:tcW w:w="1274" w:type="dxa"/>
          </w:tcPr>
          <w:p w14:paraId="28F42342" w14:textId="537181A5"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19338B"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19338B" w:rsidRPr="00AD7FBF" w:rsidRDefault="0019338B" w:rsidP="0019338B">
            <w:pPr>
              <w:snapToGrid w:val="0"/>
              <w:jc w:val="center"/>
              <w:rPr>
                <w:b w:val="0"/>
                <w:bCs w:val="0"/>
              </w:rPr>
            </w:pPr>
            <w:r w:rsidRPr="00AD7FBF">
              <w:rPr>
                <w:b w:val="0"/>
                <w:bCs w:val="0"/>
              </w:rPr>
              <w:t>2.1</w:t>
            </w:r>
          </w:p>
        </w:tc>
        <w:tc>
          <w:tcPr>
            <w:tcW w:w="1274" w:type="dxa"/>
          </w:tcPr>
          <w:p w14:paraId="29557A98" w14:textId="3EE8422C" w:rsidR="0019338B" w:rsidRPr="00AD7FBF"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19338B" w:rsidRPr="00AD7FBF" w:rsidRDefault="0019338B" w:rsidP="0019338B">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19338B"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19338B" w:rsidRPr="00160590" w:rsidRDefault="0019338B" w:rsidP="0019338B">
            <w:pPr>
              <w:snapToGrid w:val="0"/>
              <w:jc w:val="center"/>
              <w:rPr>
                <w:b w:val="0"/>
              </w:rPr>
            </w:pPr>
            <w:r>
              <w:rPr>
                <w:b w:val="0"/>
              </w:rPr>
              <w:t>2.0</w:t>
            </w:r>
          </w:p>
        </w:tc>
        <w:tc>
          <w:tcPr>
            <w:tcW w:w="1274" w:type="dxa"/>
          </w:tcPr>
          <w:p w14:paraId="426B2BF4" w14:textId="6A291D90" w:rsidR="0019338B" w:rsidRPr="00160590"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0FC46D5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First release in ModelUI framework via </w:t>
            </w:r>
            <w:hyperlink r:id="rId14" w:history="1">
              <w:r w:rsidRPr="00AF6711">
                <w:rPr>
                  <w:rStyle w:val="Hyperlink"/>
                </w:rPr>
                <w:t>www.coastalsea.uk</w:t>
              </w:r>
            </w:hyperlink>
          </w:p>
          <w:p w14:paraId="24820224" w14:textId="72583B39" w:rsidR="0019338B" w:rsidRPr="00160590" w:rsidRDefault="0019338B" w:rsidP="0019338B">
            <w:pPr>
              <w:snapToGrid w:val="0"/>
              <w:cnfStyle w:val="000000100000" w:firstRow="0" w:lastRow="0" w:firstColumn="0" w:lastColumn="0" w:oddVBand="0" w:evenVBand="0" w:oddHBand="1" w:evenHBand="0" w:firstRowFirstColumn="0" w:firstRowLastColumn="0" w:lastRowFirstColumn="0" w:lastRowLastColumn="0"/>
            </w:pPr>
            <w:r>
              <w:t>This version supersedes CoastalTools v1.9, which will no longer be supported. With this change it has not been possible to maintain backward compatibility because the class definition used to hold the data has been modified. However, it should be possible to load any data used in the previous version,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8A61166" w14:textId="6BE5B4EF" w:rsidR="00397CD9"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19458157" w:history="1">
            <w:r w:rsidR="00397CD9" w:rsidRPr="0055029D">
              <w:rPr>
                <w:rStyle w:val="Hyperlink"/>
                <w:noProof/>
              </w:rPr>
              <w:t>1</w:t>
            </w:r>
            <w:r w:rsidR="00397CD9">
              <w:rPr>
                <w:noProof/>
                <w:kern w:val="2"/>
                <w:sz w:val="24"/>
                <w:szCs w:val="24"/>
                <w14:ligatures w14:val="standardContextual"/>
              </w:rPr>
              <w:tab/>
            </w:r>
            <w:r w:rsidR="00397CD9" w:rsidRPr="0055029D">
              <w:rPr>
                <w:rStyle w:val="Hyperlink"/>
                <w:noProof/>
              </w:rPr>
              <w:t>Introduction</w:t>
            </w:r>
            <w:r w:rsidR="00397CD9">
              <w:rPr>
                <w:noProof/>
                <w:webHidden/>
              </w:rPr>
              <w:tab/>
            </w:r>
            <w:r w:rsidR="00397CD9">
              <w:rPr>
                <w:noProof/>
                <w:webHidden/>
              </w:rPr>
              <w:fldChar w:fldCharType="begin"/>
            </w:r>
            <w:r w:rsidR="00397CD9">
              <w:rPr>
                <w:noProof/>
                <w:webHidden/>
              </w:rPr>
              <w:instrText xml:space="preserve"> PAGEREF _Toc219458157 \h </w:instrText>
            </w:r>
            <w:r w:rsidR="00397CD9">
              <w:rPr>
                <w:noProof/>
                <w:webHidden/>
              </w:rPr>
            </w:r>
            <w:r w:rsidR="00397CD9">
              <w:rPr>
                <w:noProof/>
                <w:webHidden/>
              </w:rPr>
              <w:fldChar w:fldCharType="separate"/>
            </w:r>
            <w:r w:rsidR="005A12B0">
              <w:rPr>
                <w:noProof/>
                <w:webHidden/>
              </w:rPr>
              <w:t>1</w:t>
            </w:r>
            <w:r w:rsidR="00397CD9">
              <w:rPr>
                <w:noProof/>
                <w:webHidden/>
              </w:rPr>
              <w:fldChar w:fldCharType="end"/>
            </w:r>
          </w:hyperlink>
        </w:p>
        <w:p w14:paraId="45F65A02" w14:textId="50B2A5E2" w:rsidR="00397CD9" w:rsidRDefault="00397CD9">
          <w:pPr>
            <w:pStyle w:val="TOC1"/>
            <w:rPr>
              <w:noProof/>
              <w:kern w:val="2"/>
              <w:sz w:val="24"/>
              <w:szCs w:val="24"/>
              <w14:ligatures w14:val="standardContextual"/>
            </w:rPr>
          </w:pPr>
          <w:hyperlink w:anchor="_Toc219458158" w:history="1">
            <w:r w:rsidRPr="0055029D">
              <w:rPr>
                <w:rStyle w:val="Hyperlink"/>
                <w:noProof/>
              </w:rPr>
              <w:t>2</w:t>
            </w:r>
            <w:r>
              <w:rPr>
                <w:noProof/>
                <w:kern w:val="2"/>
                <w:sz w:val="24"/>
                <w:szCs w:val="24"/>
                <w14:ligatures w14:val="standardContextual"/>
              </w:rPr>
              <w:tab/>
            </w:r>
            <w:r w:rsidRPr="0055029D">
              <w:rPr>
                <w:rStyle w:val="Hyperlink"/>
                <w:noProof/>
              </w:rPr>
              <w:t>Getting Started</w:t>
            </w:r>
            <w:r>
              <w:rPr>
                <w:noProof/>
                <w:webHidden/>
              </w:rPr>
              <w:tab/>
            </w:r>
            <w:r>
              <w:rPr>
                <w:noProof/>
                <w:webHidden/>
              </w:rPr>
              <w:fldChar w:fldCharType="begin"/>
            </w:r>
            <w:r>
              <w:rPr>
                <w:noProof/>
                <w:webHidden/>
              </w:rPr>
              <w:instrText xml:space="preserve"> PAGEREF _Toc219458158 \h </w:instrText>
            </w:r>
            <w:r>
              <w:rPr>
                <w:noProof/>
                <w:webHidden/>
              </w:rPr>
            </w:r>
            <w:r>
              <w:rPr>
                <w:noProof/>
                <w:webHidden/>
              </w:rPr>
              <w:fldChar w:fldCharType="separate"/>
            </w:r>
            <w:r w:rsidR="005A12B0">
              <w:rPr>
                <w:noProof/>
                <w:webHidden/>
              </w:rPr>
              <w:t>1</w:t>
            </w:r>
            <w:r>
              <w:rPr>
                <w:noProof/>
                <w:webHidden/>
              </w:rPr>
              <w:fldChar w:fldCharType="end"/>
            </w:r>
          </w:hyperlink>
        </w:p>
        <w:p w14:paraId="16E7E468" w14:textId="4606101C" w:rsidR="00397CD9" w:rsidRDefault="00397CD9">
          <w:pPr>
            <w:pStyle w:val="TOC2"/>
            <w:tabs>
              <w:tab w:val="left" w:pos="960"/>
              <w:tab w:val="right" w:leader="dot" w:pos="9060"/>
            </w:tabs>
            <w:rPr>
              <w:noProof/>
              <w:kern w:val="2"/>
              <w:sz w:val="24"/>
              <w:szCs w:val="24"/>
              <w14:ligatures w14:val="standardContextual"/>
            </w:rPr>
          </w:pPr>
          <w:hyperlink w:anchor="_Toc219458159" w:history="1">
            <w:r w:rsidRPr="0055029D">
              <w:rPr>
                <w:rStyle w:val="Hyperlink"/>
                <w:noProof/>
              </w:rPr>
              <w:t>2.1</w:t>
            </w:r>
            <w:r>
              <w:rPr>
                <w:noProof/>
                <w:kern w:val="2"/>
                <w:sz w:val="24"/>
                <w:szCs w:val="24"/>
                <w14:ligatures w14:val="standardContextual"/>
              </w:rPr>
              <w:tab/>
            </w:r>
            <w:r w:rsidRPr="0055029D">
              <w:rPr>
                <w:rStyle w:val="Hyperlink"/>
                <w:noProof/>
              </w:rPr>
              <w:t>Configuration</w:t>
            </w:r>
            <w:r>
              <w:rPr>
                <w:noProof/>
                <w:webHidden/>
              </w:rPr>
              <w:tab/>
            </w:r>
            <w:r>
              <w:rPr>
                <w:noProof/>
                <w:webHidden/>
              </w:rPr>
              <w:fldChar w:fldCharType="begin"/>
            </w:r>
            <w:r>
              <w:rPr>
                <w:noProof/>
                <w:webHidden/>
              </w:rPr>
              <w:instrText xml:space="preserve"> PAGEREF _Toc219458159 \h </w:instrText>
            </w:r>
            <w:r>
              <w:rPr>
                <w:noProof/>
                <w:webHidden/>
              </w:rPr>
            </w:r>
            <w:r>
              <w:rPr>
                <w:noProof/>
                <w:webHidden/>
              </w:rPr>
              <w:fldChar w:fldCharType="separate"/>
            </w:r>
            <w:r w:rsidR="005A12B0">
              <w:rPr>
                <w:noProof/>
                <w:webHidden/>
              </w:rPr>
              <w:t>1</w:t>
            </w:r>
            <w:r>
              <w:rPr>
                <w:noProof/>
                <w:webHidden/>
              </w:rPr>
              <w:fldChar w:fldCharType="end"/>
            </w:r>
          </w:hyperlink>
        </w:p>
        <w:p w14:paraId="59322FEA" w14:textId="5D11EB54" w:rsidR="00397CD9" w:rsidRDefault="00397CD9">
          <w:pPr>
            <w:pStyle w:val="TOC3"/>
            <w:tabs>
              <w:tab w:val="left" w:pos="1200"/>
              <w:tab w:val="right" w:leader="dot" w:pos="9060"/>
            </w:tabs>
            <w:rPr>
              <w:noProof/>
              <w:kern w:val="2"/>
              <w:sz w:val="24"/>
              <w:szCs w:val="24"/>
              <w14:ligatures w14:val="standardContextual"/>
            </w:rPr>
          </w:pPr>
          <w:hyperlink w:anchor="_Toc219458160" w:history="1">
            <w:r w:rsidRPr="0055029D">
              <w:rPr>
                <w:rStyle w:val="Hyperlink"/>
                <w:noProof/>
              </w:rPr>
              <w:t>2.1.1</w:t>
            </w:r>
            <w:r>
              <w:rPr>
                <w:noProof/>
                <w:kern w:val="2"/>
                <w:sz w:val="24"/>
                <w:szCs w:val="24"/>
                <w14:ligatures w14:val="standardContextual"/>
              </w:rPr>
              <w:tab/>
            </w:r>
            <w:r w:rsidRPr="0055029D">
              <w:rPr>
                <w:rStyle w:val="Hyperlink"/>
                <w:noProof/>
              </w:rPr>
              <w:t>Installing the toolboxes</w:t>
            </w:r>
            <w:r>
              <w:rPr>
                <w:noProof/>
                <w:webHidden/>
              </w:rPr>
              <w:tab/>
            </w:r>
            <w:r>
              <w:rPr>
                <w:noProof/>
                <w:webHidden/>
              </w:rPr>
              <w:fldChar w:fldCharType="begin"/>
            </w:r>
            <w:r>
              <w:rPr>
                <w:noProof/>
                <w:webHidden/>
              </w:rPr>
              <w:instrText xml:space="preserve"> PAGEREF _Toc219458160 \h </w:instrText>
            </w:r>
            <w:r>
              <w:rPr>
                <w:noProof/>
                <w:webHidden/>
              </w:rPr>
            </w:r>
            <w:r>
              <w:rPr>
                <w:noProof/>
                <w:webHidden/>
              </w:rPr>
              <w:fldChar w:fldCharType="separate"/>
            </w:r>
            <w:r w:rsidR="005A12B0">
              <w:rPr>
                <w:noProof/>
                <w:webHidden/>
              </w:rPr>
              <w:t>1</w:t>
            </w:r>
            <w:r>
              <w:rPr>
                <w:noProof/>
                <w:webHidden/>
              </w:rPr>
              <w:fldChar w:fldCharType="end"/>
            </w:r>
          </w:hyperlink>
        </w:p>
        <w:p w14:paraId="7564FE71" w14:textId="5F46082C" w:rsidR="00397CD9" w:rsidRDefault="00397CD9">
          <w:pPr>
            <w:pStyle w:val="TOC3"/>
            <w:tabs>
              <w:tab w:val="left" w:pos="1200"/>
              <w:tab w:val="right" w:leader="dot" w:pos="9060"/>
            </w:tabs>
            <w:rPr>
              <w:noProof/>
              <w:kern w:val="2"/>
              <w:sz w:val="24"/>
              <w:szCs w:val="24"/>
              <w14:ligatures w14:val="standardContextual"/>
            </w:rPr>
          </w:pPr>
          <w:hyperlink w:anchor="_Toc219458161" w:history="1">
            <w:r w:rsidRPr="0055029D">
              <w:rPr>
                <w:rStyle w:val="Hyperlink"/>
                <w:noProof/>
              </w:rPr>
              <w:t>2.1.2</w:t>
            </w:r>
            <w:r>
              <w:rPr>
                <w:noProof/>
                <w:kern w:val="2"/>
                <w:sz w:val="24"/>
                <w:szCs w:val="24"/>
                <w14:ligatures w14:val="standardContextual"/>
              </w:rPr>
              <w:tab/>
            </w:r>
            <w:r w:rsidRPr="0055029D">
              <w:rPr>
                <w:rStyle w:val="Hyperlink"/>
                <w:noProof/>
              </w:rPr>
              <w:t>Installing the App</w:t>
            </w:r>
            <w:r>
              <w:rPr>
                <w:noProof/>
                <w:webHidden/>
              </w:rPr>
              <w:tab/>
            </w:r>
            <w:r>
              <w:rPr>
                <w:noProof/>
                <w:webHidden/>
              </w:rPr>
              <w:fldChar w:fldCharType="begin"/>
            </w:r>
            <w:r>
              <w:rPr>
                <w:noProof/>
                <w:webHidden/>
              </w:rPr>
              <w:instrText xml:space="preserve"> PAGEREF _Toc219458161 \h </w:instrText>
            </w:r>
            <w:r>
              <w:rPr>
                <w:noProof/>
                <w:webHidden/>
              </w:rPr>
            </w:r>
            <w:r>
              <w:rPr>
                <w:noProof/>
                <w:webHidden/>
              </w:rPr>
              <w:fldChar w:fldCharType="separate"/>
            </w:r>
            <w:r w:rsidR="005A12B0">
              <w:rPr>
                <w:noProof/>
                <w:webHidden/>
              </w:rPr>
              <w:t>1</w:t>
            </w:r>
            <w:r>
              <w:rPr>
                <w:noProof/>
                <w:webHidden/>
              </w:rPr>
              <w:fldChar w:fldCharType="end"/>
            </w:r>
          </w:hyperlink>
        </w:p>
        <w:p w14:paraId="3E823E78" w14:textId="525ED1DA" w:rsidR="00397CD9" w:rsidRDefault="00397CD9">
          <w:pPr>
            <w:pStyle w:val="TOC2"/>
            <w:tabs>
              <w:tab w:val="left" w:pos="960"/>
              <w:tab w:val="right" w:leader="dot" w:pos="9060"/>
            </w:tabs>
            <w:rPr>
              <w:noProof/>
              <w:kern w:val="2"/>
              <w:sz w:val="24"/>
              <w:szCs w:val="24"/>
              <w14:ligatures w14:val="standardContextual"/>
            </w:rPr>
          </w:pPr>
          <w:hyperlink w:anchor="_Toc219458162" w:history="1">
            <w:r w:rsidRPr="0055029D">
              <w:rPr>
                <w:rStyle w:val="Hyperlink"/>
                <w:noProof/>
              </w:rPr>
              <w:t>2.2</w:t>
            </w:r>
            <w:r>
              <w:rPr>
                <w:noProof/>
                <w:kern w:val="2"/>
                <w:sz w:val="24"/>
                <w:szCs w:val="24"/>
                <w14:ligatures w14:val="standardContextual"/>
              </w:rPr>
              <w:tab/>
            </w:r>
            <w:r w:rsidRPr="0055029D">
              <w:rPr>
                <w:rStyle w:val="Hyperlink"/>
                <w:noProof/>
              </w:rPr>
              <w:t>CoastalTools</w:t>
            </w:r>
            <w:r w:rsidRPr="0055029D">
              <w:rPr>
                <w:rStyle w:val="Hyperlink"/>
                <w:noProof/>
                <w:vertAlign w:val="superscript"/>
              </w:rPr>
              <w:t>TM</w:t>
            </w:r>
            <w:r w:rsidRPr="0055029D">
              <w:rPr>
                <w:rStyle w:val="Hyperlink"/>
                <w:noProof/>
              </w:rPr>
              <w:t xml:space="preserve"> software</w:t>
            </w:r>
            <w:r>
              <w:rPr>
                <w:noProof/>
                <w:webHidden/>
              </w:rPr>
              <w:tab/>
            </w:r>
            <w:r>
              <w:rPr>
                <w:noProof/>
                <w:webHidden/>
              </w:rPr>
              <w:fldChar w:fldCharType="begin"/>
            </w:r>
            <w:r>
              <w:rPr>
                <w:noProof/>
                <w:webHidden/>
              </w:rPr>
              <w:instrText xml:space="preserve"> PAGEREF _Toc219458162 \h </w:instrText>
            </w:r>
            <w:r>
              <w:rPr>
                <w:noProof/>
                <w:webHidden/>
              </w:rPr>
            </w:r>
            <w:r>
              <w:rPr>
                <w:noProof/>
                <w:webHidden/>
              </w:rPr>
              <w:fldChar w:fldCharType="separate"/>
            </w:r>
            <w:r w:rsidR="005A12B0">
              <w:rPr>
                <w:noProof/>
                <w:webHidden/>
              </w:rPr>
              <w:t>1</w:t>
            </w:r>
            <w:r>
              <w:rPr>
                <w:noProof/>
                <w:webHidden/>
              </w:rPr>
              <w:fldChar w:fldCharType="end"/>
            </w:r>
          </w:hyperlink>
        </w:p>
        <w:p w14:paraId="25A36088" w14:textId="596D856C" w:rsidR="00397CD9" w:rsidRDefault="00397CD9">
          <w:pPr>
            <w:pStyle w:val="TOC2"/>
            <w:tabs>
              <w:tab w:val="left" w:pos="960"/>
              <w:tab w:val="right" w:leader="dot" w:pos="9060"/>
            </w:tabs>
            <w:rPr>
              <w:noProof/>
              <w:kern w:val="2"/>
              <w:sz w:val="24"/>
              <w:szCs w:val="24"/>
              <w14:ligatures w14:val="standardContextual"/>
            </w:rPr>
          </w:pPr>
          <w:hyperlink w:anchor="_Toc219458163" w:history="1">
            <w:r w:rsidRPr="0055029D">
              <w:rPr>
                <w:rStyle w:val="Hyperlink"/>
                <w:noProof/>
              </w:rPr>
              <w:t>2.3</w:t>
            </w:r>
            <w:r>
              <w:rPr>
                <w:noProof/>
                <w:kern w:val="2"/>
                <w:sz w:val="24"/>
                <w:szCs w:val="24"/>
                <w14:ligatures w14:val="standardContextual"/>
              </w:rPr>
              <w:tab/>
            </w:r>
            <w:r w:rsidRPr="0055029D">
              <w:rPr>
                <w:rStyle w:val="Hyperlink"/>
                <w:noProof/>
              </w:rPr>
              <w:t>Opening CoastalTools</w:t>
            </w:r>
            <w:r w:rsidRPr="0055029D">
              <w:rPr>
                <w:rStyle w:val="Hyperlink"/>
                <w:noProof/>
                <w:vertAlign w:val="superscript"/>
              </w:rPr>
              <w:t>TM</w:t>
            </w:r>
            <w:r>
              <w:rPr>
                <w:noProof/>
                <w:webHidden/>
              </w:rPr>
              <w:tab/>
            </w:r>
            <w:r>
              <w:rPr>
                <w:noProof/>
                <w:webHidden/>
              </w:rPr>
              <w:fldChar w:fldCharType="begin"/>
            </w:r>
            <w:r>
              <w:rPr>
                <w:noProof/>
                <w:webHidden/>
              </w:rPr>
              <w:instrText xml:space="preserve"> PAGEREF _Toc219458163 \h </w:instrText>
            </w:r>
            <w:r>
              <w:rPr>
                <w:noProof/>
                <w:webHidden/>
              </w:rPr>
            </w:r>
            <w:r>
              <w:rPr>
                <w:noProof/>
                <w:webHidden/>
              </w:rPr>
              <w:fldChar w:fldCharType="separate"/>
            </w:r>
            <w:r w:rsidR="005A12B0">
              <w:rPr>
                <w:noProof/>
                <w:webHidden/>
              </w:rPr>
              <w:t>2</w:t>
            </w:r>
            <w:r>
              <w:rPr>
                <w:noProof/>
                <w:webHidden/>
              </w:rPr>
              <w:fldChar w:fldCharType="end"/>
            </w:r>
          </w:hyperlink>
        </w:p>
        <w:p w14:paraId="07BAFA35" w14:textId="11B0161C" w:rsidR="00397CD9" w:rsidRDefault="00397CD9">
          <w:pPr>
            <w:pStyle w:val="TOC2"/>
            <w:tabs>
              <w:tab w:val="left" w:pos="960"/>
              <w:tab w:val="right" w:leader="dot" w:pos="9060"/>
            </w:tabs>
            <w:rPr>
              <w:noProof/>
              <w:kern w:val="2"/>
              <w:sz w:val="24"/>
              <w:szCs w:val="24"/>
              <w14:ligatures w14:val="standardContextual"/>
            </w:rPr>
          </w:pPr>
          <w:hyperlink w:anchor="_Toc219458164" w:history="1">
            <w:r w:rsidRPr="0055029D">
              <w:rPr>
                <w:rStyle w:val="Hyperlink"/>
                <w:noProof/>
              </w:rPr>
              <w:t>2.4</w:t>
            </w:r>
            <w:r>
              <w:rPr>
                <w:noProof/>
                <w:kern w:val="2"/>
                <w:sz w:val="24"/>
                <w:szCs w:val="24"/>
                <w14:ligatures w14:val="standardContextual"/>
              </w:rPr>
              <w:tab/>
            </w:r>
            <w:r w:rsidRPr="0055029D">
              <w:rPr>
                <w:rStyle w:val="Hyperlink"/>
                <w:noProof/>
              </w:rPr>
              <w:t>Typical workflow for a new project</w:t>
            </w:r>
            <w:r>
              <w:rPr>
                <w:noProof/>
                <w:webHidden/>
              </w:rPr>
              <w:tab/>
            </w:r>
            <w:r>
              <w:rPr>
                <w:noProof/>
                <w:webHidden/>
              </w:rPr>
              <w:fldChar w:fldCharType="begin"/>
            </w:r>
            <w:r>
              <w:rPr>
                <w:noProof/>
                <w:webHidden/>
              </w:rPr>
              <w:instrText xml:space="preserve"> PAGEREF _Toc219458164 \h </w:instrText>
            </w:r>
            <w:r>
              <w:rPr>
                <w:noProof/>
                <w:webHidden/>
              </w:rPr>
            </w:r>
            <w:r>
              <w:rPr>
                <w:noProof/>
                <w:webHidden/>
              </w:rPr>
              <w:fldChar w:fldCharType="separate"/>
            </w:r>
            <w:r w:rsidR="005A12B0">
              <w:rPr>
                <w:noProof/>
                <w:webHidden/>
              </w:rPr>
              <w:t>2</w:t>
            </w:r>
            <w:r>
              <w:rPr>
                <w:noProof/>
                <w:webHidden/>
              </w:rPr>
              <w:fldChar w:fldCharType="end"/>
            </w:r>
          </w:hyperlink>
        </w:p>
        <w:p w14:paraId="2B1D6A98" w14:textId="4352801C" w:rsidR="00397CD9" w:rsidRDefault="00397CD9">
          <w:pPr>
            <w:pStyle w:val="TOC2"/>
            <w:tabs>
              <w:tab w:val="left" w:pos="960"/>
              <w:tab w:val="right" w:leader="dot" w:pos="9060"/>
            </w:tabs>
            <w:rPr>
              <w:noProof/>
              <w:kern w:val="2"/>
              <w:sz w:val="24"/>
              <w:szCs w:val="24"/>
              <w14:ligatures w14:val="standardContextual"/>
            </w:rPr>
          </w:pPr>
          <w:hyperlink w:anchor="_Toc219458165" w:history="1">
            <w:r w:rsidRPr="0055029D">
              <w:rPr>
                <w:rStyle w:val="Hyperlink"/>
                <w:noProof/>
              </w:rPr>
              <w:t>2.5</w:t>
            </w:r>
            <w:r>
              <w:rPr>
                <w:noProof/>
                <w:kern w:val="2"/>
                <w:sz w:val="24"/>
                <w:szCs w:val="24"/>
                <w14:ligatures w14:val="standardContextual"/>
              </w:rPr>
              <w:tab/>
            </w:r>
            <w:r w:rsidRPr="0055029D">
              <w:rPr>
                <w:rStyle w:val="Hyperlink"/>
                <w:noProof/>
              </w:rPr>
              <w:t>Sample project</w:t>
            </w:r>
            <w:r>
              <w:rPr>
                <w:noProof/>
                <w:webHidden/>
              </w:rPr>
              <w:tab/>
            </w:r>
            <w:r>
              <w:rPr>
                <w:noProof/>
                <w:webHidden/>
              </w:rPr>
              <w:fldChar w:fldCharType="begin"/>
            </w:r>
            <w:r>
              <w:rPr>
                <w:noProof/>
                <w:webHidden/>
              </w:rPr>
              <w:instrText xml:space="preserve"> PAGEREF _Toc219458165 \h </w:instrText>
            </w:r>
            <w:r>
              <w:rPr>
                <w:noProof/>
                <w:webHidden/>
              </w:rPr>
            </w:r>
            <w:r>
              <w:rPr>
                <w:noProof/>
                <w:webHidden/>
              </w:rPr>
              <w:fldChar w:fldCharType="separate"/>
            </w:r>
            <w:r w:rsidR="005A12B0">
              <w:rPr>
                <w:noProof/>
                <w:webHidden/>
              </w:rPr>
              <w:t>4</w:t>
            </w:r>
            <w:r>
              <w:rPr>
                <w:noProof/>
                <w:webHidden/>
              </w:rPr>
              <w:fldChar w:fldCharType="end"/>
            </w:r>
          </w:hyperlink>
        </w:p>
        <w:p w14:paraId="228F0A8F" w14:textId="3C8C5DEB" w:rsidR="00397CD9" w:rsidRDefault="00397CD9">
          <w:pPr>
            <w:pStyle w:val="TOC1"/>
            <w:rPr>
              <w:noProof/>
              <w:kern w:val="2"/>
              <w:sz w:val="24"/>
              <w:szCs w:val="24"/>
              <w14:ligatures w14:val="standardContextual"/>
            </w:rPr>
          </w:pPr>
          <w:hyperlink w:anchor="_Toc219458166" w:history="1">
            <w:r w:rsidRPr="0055029D">
              <w:rPr>
                <w:rStyle w:val="Hyperlink"/>
                <w:noProof/>
              </w:rPr>
              <w:t>3</w:t>
            </w:r>
            <w:r>
              <w:rPr>
                <w:noProof/>
                <w:kern w:val="2"/>
                <w:sz w:val="24"/>
                <w:szCs w:val="24"/>
                <w14:ligatures w14:val="standardContextual"/>
              </w:rPr>
              <w:tab/>
            </w:r>
            <w:r w:rsidRPr="0055029D">
              <w:rPr>
                <w:rStyle w:val="Hyperlink"/>
                <w:noProof/>
              </w:rPr>
              <w:t>Menus</w:t>
            </w:r>
            <w:r>
              <w:rPr>
                <w:noProof/>
                <w:webHidden/>
              </w:rPr>
              <w:tab/>
            </w:r>
            <w:r>
              <w:rPr>
                <w:noProof/>
                <w:webHidden/>
              </w:rPr>
              <w:fldChar w:fldCharType="begin"/>
            </w:r>
            <w:r>
              <w:rPr>
                <w:noProof/>
                <w:webHidden/>
              </w:rPr>
              <w:instrText xml:space="preserve"> PAGEREF _Toc219458166 \h </w:instrText>
            </w:r>
            <w:r>
              <w:rPr>
                <w:noProof/>
                <w:webHidden/>
              </w:rPr>
            </w:r>
            <w:r>
              <w:rPr>
                <w:noProof/>
                <w:webHidden/>
              </w:rPr>
              <w:fldChar w:fldCharType="separate"/>
            </w:r>
            <w:r w:rsidR="005A12B0">
              <w:rPr>
                <w:noProof/>
                <w:webHidden/>
              </w:rPr>
              <w:t>5</w:t>
            </w:r>
            <w:r>
              <w:rPr>
                <w:noProof/>
                <w:webHidden/>
              </w:rPr>
              <w:fldChar w:fldCharType="end"/>
            </w:r>
          </w:hyperlink>
        </w:p>
        <w:p w14:paraId="6494D269" w14:textId="29C7341F" w:rsidR="00397CD9" w:rsidRDefault="00397CD9">
          <w:pPr>
            <w:pStyle w:val="TOC2"/>
            <w:tabs>
              <w:tab w:val="left" w:pos="960"/>
              <w:tab w:val="right" w:leader="dot" w:pos="9060"/>
            </w:tabs>
            <w:rPr>
              <w:noProof/>
              <w:kern w:val="2"/>
              <w:sz w:val="24"/>
              <w:szCs w:val="24"/>
              <w14:ligatures w14:val="standardContextual"/>
            </w:rPr>
          </w:pPr>
          <w:hyperlink w:anchor="_Toc219458167" w:history="1">
            <w:r w:rsidRPr="0055029D">
              <w:rPr>
                <w:rStyle w:val="Hyperlink"/>
                <w:noProof/>
              </w:rPr>
              <w:t>3.1</w:t>
            </w:r>
            <w:r>
              <w:rPr>
                <w:noProof/>
                <w:kern w:val="2"/>
                <w:sz w:val="24"/>
                <w:szCs w:val="24"/>
                <w14:ligatures w14:val="standardContextual"/>
              </w:rPr>
              <w:tab/>
            </w:r>
            <w:r w:rsidRPr="0055029D">
              <w:rPr>
                <w:rStyle w:val="Hyperlink"/>
                <w:noProof/>
              </w:rPr>
              <w:t>File</w:t>
            </w:r>
            <w:r>
              <w:rPr>
                <w:noProof/>
                <w:webHidden/>
              </w:rPr>
              <w:tab/>
            </w:r>
            <w:r>
              <w:rPr>
                <w:noProof/>
                <w:webHidden/>
              </w:rPr>
              <w:fldChar w:fldCharType="begin"/>
            </w:r>
            <w:r>
              <w:rPr>
                <w:noProof/>
                <w:webHidden/>
              </w:rPr>
              <w:instrText xml:space="preserve"> PAGEREF _Toc219458167 \h </w:instrText>
            </w:r>
            <w:r>
              <w:rPr>
                <w:noProof/>
                <w:webHidden/>
              </w:rPr>
            </w:r>
            <w:r>
              <w:rPr>
                <w:noProof/>
                <w:webHidden/>
              </w:rPr>
              <w:fldChar w:fldCharType="separate"/>
            </w:r>
            <w:r w:rsidR="005A12B0">
              <w:rPr>
                <w:noProof/>
                <w:webHidden/>
              </w:rPr>
              <w:t>5</w:t>
            </w:r>
            <w:r>
              <w:rPr>
                <w:noProof/>
                <w:webHidden/>
              </w:rPr>
              <w:fldChar w:fldCharType="end"/>
            </w:r>
          </w:hyperlink>
        </w:p>
        <w:p w14:paraId="3C58E468" w14:textId="31DE4777" w:rsidR="00397CD9" w:rsidRDefault="00397CD9">
          <w:pPr>
            <w:pStyle w:val="TOC2"/>
            <w:tabs>
              <w:tab w:val="left" w:pos="960"/>
              <w:tab w:val="right" w:leader="dot" w:pos="9060"/>
            </w:tabs>
            <w:rPr>
              <w:noProof/>
              <w:kern w:val="2"/>
              <w:sz w:val="24"/>
              <w:szCs w:val="24"/>
              <w14:ligatures w14:val="standardContextual"/>
            </w:rPr>
          </w:pPr>
          <w:hyperlink w:anchor="_Toc219458168" w:history="1">
            <w:r w:rsidRPr="0055029D">
              <w:rPr>
                <w:rStyle w:val="Hyperlink"/>
                <w:noProof/>
              </w:rPr>
              <w:t>3.2</w:t>
            </w:r>
            <w:r>
              <w:rPr>
                <w:noProof/>
                <w:kern w:val="2"/>
                <w:sz w:val="24"/>
                <w:szCs w:val="24"/>
                <w14:ligatures w14:val="standardContextual"/>
              </w:rPr>
              <w:tab/>
            </w:r>
            <w:r w:rsidRPr="0055029D">
              <w:rPr>
                <w:rStyle w:val="Hyperlink"/>
                <w:noProof/>
              </w:rPr>
              <w:t>Tools</w:t>
            </w:r>
            <w:r>
              <w:rPr>
                <w:noProof/>
                <w:webHidden/>
              </w:rPr>
              <w:tab/>
            </w:r>
            <w:r>
              <w:rPr>
                <w:noProof/>
                <w:webHidden/>
              </w:rPr>
              <w:fldChar w:fldCharType="begin"/>
            </w:r>
            <w:r>
              <w:rPr>
                <w:noProof/>
                <w:webHidden/>
              </w:rPr>
              <w:instrText xml:space="preserve"> PAGEREF _Toc219458168 \h </w:instrText>
            </w:r>
            <w:r>
              <w:rPr>
                <w:noProof/>
                <w:webHidden/>
              </w:rPr>
            </w:r>
            <w:r>
              <w:rPr>
                <w:noProof/>
                <w:webHidden/>
              </w:rPr>
              <w:fldChar w:fldCharType="separate"/>
            </w:r>
            <w:r w:rsidR="005A12B0">
              <w:rPr>
                <w:noProof/>
                <w:webHidden/>
              </w:rPr>
              <w:t>5</w:t>
            </w:r>
            <w:r>
              <w:rPr>
                <w:noProof/>
                <w:webHidden/>
              </w:rPr>
              <w:fldChar w:fldCharType="end"/>
            </w:r>
          </w:hyperlink>
        </w:p>
        <w:p w14:paraId="393F3097" w14:textId="3E5F135E" w:rsidR="00397CD9" w:rsidRDefault="00397CD9">
          <w:pPr>
            <w:pStyle w:val="TOC2"/>
            <w:tabs>
              <w:tab w:val="left" w:pos="960"/>
              <w:tab w:val="right" w:leader="dot" w:pos="9060"/>
            </w:tabs>
            <w:rPr>
              <w:noProof/>
              <w:kern w:val="2"/>
              <w:sz w:val="24"/>
              <w:szCs w:val="24"/>
              <w14:ligatures w14:val="standardContextual"/>
            </w:rPr>
          </w:pPr>
          <w:hyperlink w:anchor="_Toc219458169" w:history="1">
            <w:r w:rsidRPr="0055029D">
              <w:rPr>
                <w:rStyle w:val="Hyperlink"/>
                <w:noProof/>
              </w:rPr>
              <w:t>3.3</w:t>
            </w:r>
            <w:r>
              <w:rPr>
                <w:noProof/>
                <w:kern w:val="2"/>
                <w:sz w:val="24"/>
                <w:szCs w:val="24"/>
                <w14:ligatures w14:val="standardContextual"/>
              </w:rPr>
              <w:tab/>
            </w:r>
            <w:r w:rsidRPr="0055029D">
              <w:rPr>
                <w:rStyle w:val="Hyperlink"/>
                <w:noProof/>
              </w:rPr>
              <w:t>Project</w:t>
            </w:r>
            <w:r>
              <w:rPr>
                <w:noProof/>
                <w:webHidden/>
              </w:rPr>
              <w:tab/>
            </w:r>
            <w:r>
              <w:rPr>
                <w:noProof/>
                <w:webHidden/>
              </w:rPr>
              <w:fldChar w:fldCharType="begin"/>
            </w:r>
            <w:r>
              <w:rPr>
                <w:noProof/>
                <w:webHidden/>
              </w:rPr>
              <w:instrText xml:space="preserve"> PAGEREF _Toc219458169 \h </w:instrText>
            </w:r>
            <w:r>
              <w:rPr>
                <w:noProof/>
                <w:webHidden/>
              </w:rPr>
            </w:r>
            <w:r>
              <w:rPr>
                <w:noProof/>
                <w:webHidden/>
              </w:rPr>
              <w:fldChar w:fldCharType="separate"/>
            </w:r>
            <w:r w:rsidR="005A12B0">
              <w:rPr>
                <w:noProof/>
                <w:webHidden/>
              </w:rPr>
              <w:t>5</w:t>
            </w:r>
            <w:r>
              <w:rPr>
                <w:noProof/>
                <w:webHidden/>
              </w:rPr>
              <w:fldChar w:fldCharType="end"/>
            </w:r>
          </w:hyperlink>
        </w:p>
        <w:p w14:paraId="4837DD48" w14:textId="47FA926A" w:rsidR="00397CD9" w:rsidRDefault="00397CD9">
          <w:pPr>
            <w:pStyle w:val="TOC2"/>
            <w:tabs>
              <w:tab w:val="left" w:pos="960"/>
              <w:tab w:val="right" w:leader="dot" w:pos="9060"/>
            </w:tabs>
            <w:rPr>
              <w:noProof/>
              <w:kern w:val="2"/>
              <w:sz w:val="24"/>
              <w:szCs w:val="24"/>
              <w14:ligatures w14:val="standardContextual"/>
            </w:rPr>
          </w:pPr>
          <w:hyperlink w:anchor="_Toc219458170" w:history="1">
            <w:r w:rsidRPr="0055029D">
              <w:rPr>
                <w:rStyle w:val="Hyperlink"/>
                <w:rFonts w:asciiTheme="majorHAnsi" w:eastAsiaTheme="majorEastAsia" w:hAnsiTheme="majorHAnsi" w:cstheme="majorBidi"/>
                <w:noProof/>
              </w:rPr>
              <w:t>1.1</w:t>
            </w:r>
            <w:r>
              <w:rPr>
                <w:noProof/>
                <w:kern w:val="2"/>
                <w:sz w:val="24"/>
                <w:szCs w:val="24"/>
                <w14:ligatures w14:val="standardContextual"/>
              </w:rPr>
              <w:tab/>
            </w:r>
            <w:r w:rsidRPr="0055029D">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_Toc219458170 \h </w:instrText>
            </w:r>
            <w:r>
              <w:rPr>
                <w:noProof/>
                <w:webHidden/>
              </w:rPr>
            </w:r>
            <w:r>
              <w:rPr>
                <w:noProof/>
                <w:webHidden/>
              </w:rPr>
              <w:fldChar w:fldCharType="separate"/>
            </w:r>
            <w:r w:rsidR="005A12B0">
              <w:rPr>
                <w:noProof/>
                <w:webHidden/>
              </w:rPr>
              <w:t>6</w:t>
            </w:r>
            <w:r>
              <w:rPr>
                <w:noProof/>
                <w:webHidden/>
              </w:rPr>
              <w:fldChar w:fldCharType="end"/>
            </w:r>
          </w:hyperlink>
        </w:p>
        <w:p w14:paraId="2230F77D" w14:textId="25BFEF9D" w:rsidR="00397CD9" w:rsidRDefault="00397CD9">
          <w:pPr>
            <w:pStyle w:val="TOC3"/>
            <w:tabs>
              <w:tab w:val="left" w:pos="1200"/>
              <w:tab w:val="right" w:leader="dot" w:pos="9060"/>
            </w:tabs>
            <w:rPr>
              <w:noProof/>
              <w:kern w:val="2"/>
              <w:sz w:val="24"/>
              <w:szCs w:val="24"/>
              <w14:ligatures w14:val="standardContextual"/>
            </w:rPr>
          </w:pPr>
          <w:hyperlink w:anchor="_Toc219458171" w:history="1">
            <w:r w:rsidRPr="0055029D">
              <w:rPr>
                <w:rStyle w:val="Hyperlink"/>
                <w:noProof/>
              </w:rPr>
              <w:t>3.3.1</w:t>
            </w:r>
            <w:r>
              <w:rPr>
                <w:noProof/>
                <w:kern w:val="2"/>
                <w:sz w:val="24"/>
                <w:szCs w:val="24"/>
                <w14:ligatures w14:val="standardContextual"/>
              </w:rPr>
              <w:tab/>
            </w:r>
            <w:r w:rsidRPr="0055029D">
              <w:rPr>
                <w:rStyle w:val="Hyperlink"/>
                <w:noProof/>
              </w:rPr>
              <w:t>Import data</w:t>
            </w:r>
            <w:r>
              <w:rPr>
                <w:noProof/>
                <w:webHidden/>
              </w:rPr>
              <w:tab/>
            </w:r>
            <w:r>
              <w:rPr>
                <w:noProof/>
                <w:webHidden/>
              </w:rPr>
              <w:fldChar w:fldCharType="begin"/>
            </w:r>
            <w:r>
              <w:rPr>
                <w:noProof/>
                <w:webHidden/>
              </w:rPr>
              <w:instrText xml:space="preserve"> PAGEREF _Toc219458171 \h </w:instrText>
            </w:r>
            <w:r>
              <w:rPr>
                <w:noProof/>
                <w:webHidden/>
              </w:rPr>
            </w:r>
            <w:r>
              <w:rPr>
                <w:noProof/>
                <w:webHidden/>
              </w:rPr>
              <w:fldChar w:fldCharType="separate"/>
            </w:r>
            <w:r w:rsidR="005A12B0">
              <w:rPr>
                <w:noProof/>
                <w:webHidden/>
              </w:rPr>
              <w:t>6</w:t>
            </w:r>
            <w:r>
              <w:rPr>
                <w:noProof/>
                <w:webHidden/>
              </w:rPr>
              <w:fldChar w:fldCharType="end"/>
            </w:r>
          </w:hyperlink>
        </w:p>
        <w:p w14:paraId="4B933234" w14:textId="01869B32" w:rsidR="00397CD9" w:rsidRDefault="00397CD9">
          <w:pPr>
            <w:pStyle w:val="TOC3"/>
            <w:tabs>
              <w:tab w:val="left" w:pos="1200"/>
              <w:tab w:val="right" w:leader="dot" w:pos="9060"/>
            </w:tabs>
            <w:rPr>
              <w:noProof/>
              <w:kern w:val="2"/>
              <w:sz w:val="24"/>
              <w:szCs w:val="24"/>
              <w14:ligatures w14:val="standardContextual"/>
            </w:rPr>
          </w:pPr>
          <w:hyperlink w:anchor="_Toc219458172" w:history="1">
            <w:r w:rsidRPr="0055029D">
              <w:rPr>
                <w:rStyle w:val="Hyperlink"/>
                <w:noProof/>
              </w:rPr>
              <w:t>3.3.2</w:t>
            </w:r>
            <w:r>
              <w:rPr>
                <w:noProof/>
                <w:kern w:val="2"/>
                <w:sz w:val="24"/>
                <w:szCs w:val="24"/>
                <w14:ligatures w14:val="standardContextual"/>
              </w:rPr>
              <w:tab/>
            </w:r>
            <w:r w:rsidRPr="0055029D">
              <w:rPr>
                <w:rStyle w:val="Hyperlink"/>
                <w:noProof/>
              </w:rPr>
              <w:t>Site parameters</w:t>
            </w:r>
            <w:r>
              <w:rPr>
                <w:noProof/>
                <w:webHidden/>
              </w:rPr>
              <w:tab/>
            </w:r>
            <w:r>
              <w:rPr>
                <w:noProof/>
                <w:webHidden/>
              </w:rPr>
              <w:fldChar w:fldCharType="begin"/>
            </w:r>
            <w:r>
              <w:rPr>
                <w:noProof/>
                <w:webHidden/>
              </w:rPr>
              <w:instrText xml:space="preserve"> PAGEREF _Toc219458172 \h </w:instrText>
            </w:r>
            <w:r>
              <w:rPr>
                <w:noProof/>
                <w:webHidden/>
              </w:rPr>
            </w:r>
            <w:r>
              <w:rPr>
                <w:noProof/>
                <w:webHidden/>
              </w:rPr>
              <w:fldChar w:fldCharType="separate"/>
            </w:r>
            <w:r w:rsidR="005A12B0">
              <w:rPr>
                <w:noProof/>
                <w:webHidden/>
              </w:rPr>
              <w:t>9</w:t>
            </w:r>
            <w:r>
              <w:rPr>
                <w:noProof/>
                <w:webHidden/>
              </w:rPr>
              <w:fldChar w:fldCharType="end"/>
            </w:r>
          </w:hyperlink>
        </w:p>
        <w:p w14:paraId="68F9CCC8" w14:textId="27C631ED" w:rsidR="00397CD9" w:rsidRDefault="00397CD9">
          <w:pPr>
            <w:pStyle w:val="TOC3"/>
            <w:tabs>
              <w:tab w:val="left" w:pos="1200"/>
              <w:tab w:val="right" w:leader="dot" w:pos="9060"/>
            </w:tabs>
            <w:rPr>
              <w:noProof/>
              <w:kern w:val="2"/>
              <w:sz w:val="24"/>
              <w:szCs w:val="24"/>
              <w14:ligatures w14:val="standardContextual"/>
            </w:rPr>
          </w:pPr>
          <w:hyperlink w:anchor="_Toc219458173" w:history="1">
            <w:r w:rsidRPr="0055029D">
              <w:rPr>
                <w:rStyle w:val="Hyperlink"/>
                <w:noProof/>
              </w:rPr>
              <w:t>3.3.3</w:t>
            </w:r>
            <w:r>
              <w:rPr>
                <w:noProof/>
                <w:kern w:val="2"/>
                <w:sz w:val="24"/>
                <w:szCs w:val="24"/>
                <w14:ligatures w14:val="standardContextual"/>
              </w:rPr>
              <w:tab/>
            </w:r>
            <w:r w:rsidRPr="0055029D">
              <w:rPr>
                <w:rStyle w:val="Hyperlink"/>
                <w:noProof/>
              </w:rPr>
              <w:t>Model parameters</w:t>
            </w:r>
            <w:r>
              <w:rPr>
                <w:noProof/>
                <w:webHidden/>
              </w:rPr>
              <w:tab/>
            </w:r>
            <w:r>
              <w:rPr>
                <w:noProof/>
                <w:webHidden/>
              </w:rPr>
              <w:fldChar w:fldCharType="begin"/>
            </w:r>
            <w:r>
              <w:rPr>
                <w:noProof/>
                <w:webHidden/>
              </w:rPr>
              <w:instrText xml:space="preserve"> PAGEREF _Toc219458173 \h </w:instrText>
            </w:r>
            <w:r>
              <w:rPr>
                <w:noProof/>
                <w:webHidden/>
              </w:rPr>
            </w:r>
            <w:r>
              <w:rPr>
                <w:noProof/>
                <w:webHidden/>
              </w:rPr>
              <w:fldChar w:fldCharType="separate"/>
            </w:r>
            <w:r w:rsidR="005A12B0">
              <w:rPr>
                <w:noProof/>
                <w:webHidden/>
              </w:rPr>
              <w:t>11</w:t>
            </w:r>
            <w:r>
              <w:rPr>
                <w:noProof/>
                <w:webHidden/>
              </w:rPr>
              <w:fldChar w:fldCharType="end"/>
            </w:r>
          </w:hyperlink>
        </w:p>
        <w:p w14:paraId="5231F0F8" w14:textId="444A6715" w:rsidR="00397CD9" w:rsidRDefault="00397CD9">
          <w:pPr>
            <w:pStyle w:val="TOC3"/>
            <w:tabs>
              <w:tab w:val="left" w:pos="1200"/>
              <w:tab w:val="right" w:leader="dot" w:pos="9060"/>
            </w:tabs>
            <w:rPr>
              <w:noProof/>
              <w:kern w:val="2"/>
              <w:sz w:val="24"/>
              <w:szCs w:val="24"/>
              <w14:ligatures w14:val="standardContextual"/>
            </w:rPr>
          </w:pPr>
          <w:hyperlink w:anchor="_Toc219458174" w:history="1">
            <w:r w:rsidRPr="0055029D">
              <w:rPr>
                <w:rStyle w:val="Hyperlink"/>
                <w:noProof/>
              </w:rPr>
              <w:t>3.3.4</w:t>
            </w:r>
            <w:r>
              <w:rPr>
                <w:noProof/>
                <w:kern w:val="2"/>
                <w:sz w:val="24"/>
                <w:szCs w:val="24"/>
                <w14:ligatures w14:val="standardContextual"/>
              </w:rPr>
              <w:tab/>
            </w:r>
            <w:r w:rsidRPr="0055029D">
              <w:rPr>
                <w:rStyle w:val="Hyperlink"/>
                <w:noProof/>
              </w:rPr>
              <w:t>Data clean-up</w:t>
            </w:r>
            <w:r>
              <w:rPr>
                <w:noProof/>
                <w:webHidden/>
              </w:rPr>
              <w:tab/>
            </w:r>
            <w:r>
              <w:rPr>
                <w:noProof/>
                <w:webHidden/>
              </w:rPr>
              <w:fldChar w:fldCharType="begin"/>
            </w:r>
            <w:r>
              <w:rPr>
                <w:noProof/>
                <w:webHidden/>
              </w:rPr>
              <w:instrText xml:space="preserve"> PAGEREF _Toc219458174 \h </w:instrText>
            </w:r>
            <w:r>
              <w:rPr>
                <w:noProof/>
                <w:webHidden/>
              </w:rPr>
            </w:r>
            <w:r>
              <w:rPr>
                <w:noProof/>
                <w:webHidden/>
              </w:rPr>
              <w:fldChar w:fldCharType="separate"/>
            </w:r>
            <w:r w:rsidR="005A12B0">
              <w:rPr>
                <w:noProof/>
                <w:webHidden/>
              </w:rPr>
              <w:t>13</w:t>
            </w:r>
            <w:r>
              <w:rPr>
                <w:noProof/>
                <w:webHidden/>
              </w:rPr>
              <w:fldChar w:fldCharType="end"/>
            </w:r>
          </w:hyperlink>
        </w:p>
        <w:p w14:paraId="60F62B8A" w14:textId="332D6710" w:rsidR="00397CD9" w:rsidRDefault="00397CD9">
          <w:pPr>
            <w:pStyle w:val="TOC2"/>
            <w:tabs>
              <w:tab w:val="left" w:pos="960"/>
              <w:tab w:val="right" w:leader="dot" w:pos="9060"/>
            </w:tabs>
            <w:rPr>
              <w:noProof/>
              <w:kern w:val="2"/>
              <w:sz w:val="24"/>
              <w:szCs w:val="24"/>
              <w14:ligatures w14:val="standardContextual"/>
            </w:rPr>
          </w:pPr>
          <w:hyperlink w:anchor="_Toc219458175" w:history="1">
            <w:r w:rsidRPr="0055029D">
              <w:rPr>
                <w:rStyle w:val="Hyperlink"/>
                <w:noProof/>
              </w:rPr>
              <w:t>3.4</w:t>
            </w:r>
            <w:r>
              <w:rPr>
                <w:noProof/>
                <w:kern w:val="2"/>
                <w:sz w:val="24"/>
                <w:szCs w:val="24"/>
                <w14:ligatures w14:val="standardContextual"/>
              </w:rPr>
              <w:tab/>
            </w:r>
            <w:r w:rsidRPr="0055029D">
              <w:rPr>
                <w:rStyle w:val="Hyperlink"/>
                <w:noProof/>
              </w:rPr>
              <w:t>Run</w:t>
            </w:r>
            <w:r>
              <w:rPr>
                <w:noProof/>
                <w:webHidden/>
              </w:rPr>
              <w:tab/>
            </w:r>
            <w:r>
              <w:rPr>
                <w:noProof/>
                <w:webHidden/>
              </w:rPr>
              <w:fldChar w:fldCharType="begin"/>
            </w:r>
            <w:r>
              <w:rPr>
                <w:noProof/>
                <w:webHidden/>
              </w:rPr>
              <w:instrText xml:space="preserve"> PAGEREF _Toc219458175 \h </w:instrText>
            </w:r>
            <w:r>
              <w:rPr>
                <w:noProof/>
                <w:webHidden/>
              </w:rPr>
            </w:r>
            <w:r>
              <w:rPr>
                <w:noProof/>
                <w:webHidden/>
              </w:rPr>
              <w:fldChar w:fldCharType="separate"/>
            </w:r>
            <w:r w:rsidR="005A12B0">
              <w:rPr>
                <w:noProof/>
                <w:webHidden/>
              </w:rPr>
              <w:t>14</w:t>
            </w:r>
            <w:r>
              <w:rPr>
                <w:noProof/>
                <w:webHidden/>
              </w:rPr>
              <w:fldChar w:fldCharType="end"/>
            </w:r>
          </w:hyperlink>
        </w:p>
        <w:p w14:paraId="5EF137FB" w14:textId="3E562A60" w:rsidR="00397CD9" w:rsidRDefault="00397CD9">
          <w:pPr>
            <w:pStyle w:val="TOC3"/>
            <w:tabs>
              <w:tab w:val="left" w:pos="1200"/>
              <w:tab w:val="right" w:leader="dot" w:pos="9060"/>
            </w:tabs>
            <w:rPr>
              <w:noProof/>
              <w:kern w:val="2"/>
              <w:sz w:val="24"/>
              <w:szCs w:val="24"/>
              <w14:ligatures w14:val="standardContextual"/>
            </w:rPr>
          </w:pPr>
          <w:hyperlink w:anchor="_Toc219458176" w:history="1">
            <w:r w:rsidRPr="0055029D">
              <w:rPr>
                <w:rStyle w:val="Hyperlink"/>
                <w:noProof/>
              </w:rPr>
              <w:t>3.4.1</w:t>
            </w:r>
            <w:r>
              <w:rPr>
                <w:noProof/>
                <w:kern w:val="2"/>
                <w:sz w:val="24"/>
                <w:szCs w:val="24"/>
                <w14:ligatures w14:val="standardContextual"/>
              </w:rPr>
              <w:tab/>
            </w:r>
            <w:r w:rsidRPr="0055029D">
              <w:rPr>
                <w:rStyle w:val="Hyperlink"/>
                <w:noProof/>
              </w:rPr>
              <w:t>Wave properties</w:t>
            </w:r>
            <w:r>
              <w:rPr>
                <w:noProof/>
                <w:webHidden/>
              </w:rPr>
              <w:tab/>
            </w:r>
            <w:r>
              <w:rPr>
                <w:noProof/>
                <w:webHidden/>
              </w:rPr>
              <w:fldChar w:fldCharType="begin"/>
            </w:r>
            <w:r>
              <w:rPr>
                <w:noProof/>
                <w:webHidden/>
              </w:rPr>
              <w:instrText xml:space="preserve"> PAGEREF _Toc219458176 \h </w:instrText>
            </w:r>
            <w:r>
              <w:rPr>
                <w:noProof/>
                <w:webHidden/>
              </w:rPr>
            </w:r>
            <w:r>
              <w:rPr>
                <w:noProof/>
                <w:webHidden/>
              </w:rPr>
              <w:fldChar w:fldCharType="separate"/>
            </w:r>
            <w:r w:rsidR="005A12B0">
              <w:rPr>
                <w:noProof/>
                <w:webHidden/>
              </w:rPr>
              <w:t>14</w:t>
            </w:r>
            <w:r>
              <w:rPr>
                <w:noProof/>
                <w:webHidden/>
              </w:rPr>
              <w:fldChar w:fldCharType="end"/>
            </w:r>
          </w:hyperlink>
        </w:p>
        <w:p w14:paraId="66FD72C5" w14:textId="6569EF75" w:rsidR="00397CD9" w:rsidRDefault="00397CD9">
          <w:pPr>
            <w:pStyle w:val="TOC3"/>
            <w:tabs>
              <w:tab w:val="left" w:pos="1200"/>
              <w:tab w:val="right" w:leader="dot" w:pos="9060"/>
            </w:tabs>
            <w:rPr>
              <w:noProof/>
              <w:kern w:val="2"/>
              <w:sz w:val="24"/>
              <w:szCs w:val="24"/>
              <w14:ligatures w14:val="standardContextual"/>
            </w:rPr>
          </w:pPr>
          <w:hyperlink w:anchor="_Toc219458177" w:history="1">
            <w:r w:rsidRPr="0055029D">
              <w:rPr>
                <w:rStyle w:val="Hyperlink"/>
                <w:noProof/>
              </w:rPr>
              <w:t>3.4.2</w:t>
            </w:r>
            <w:r>
              <w:rPr>
                <w:noProof/>
                <w:kern w:val="2"/>
                <w:sz w:val="24"/>
                <w:szCs w:val="24"/>
                <w14:ligatures w14:val="standardContextual"/>
              </w:rPr>
              <w:tab/>
            </w:r>
            <w:r w:rsidRPr="0055029D">
              <w:rPr>
                <w:rStyle w:val="Hyperlink"/>
                <w:noProof/>
              </w:rPr>
              <w:t>Beach properties</w:t>
            </w:r>
            <w:r>
              <w:rPr>
                <w:noProof/>
                <w:webHidden/>
              </w:rPr>
              <w:tab/>
            </w:r>
            <w:r>
              <w:rPr>
                <w:noProof/>
                <w:webHidden/>
              </w:rPr>
              <w:fldChar w:fldCharType="begin"/>
            </w:r>
            <w:r>
              <w:rPr>
                <w:noProof/>
                <w:webHidden/>
              </w:rPr>
              <w:instrText xml:space="preserve"> PAGEREF _Toc219458177 \h </w:instrText>
            </w:r>
            <w:r>
              <w:rPr>
                <w:noProof/>
                <w:webHidden/>
              </w:rPr>
            </w:r>
            <w:r>
              <w:rPr>
                <w:noProof/>
                <w:webHidden/>
              </w:rPr>
              <w:fldChar w:fldCharType="separate"/>
            </w:r>
            <w:r w:rsidR="005A12B0">
              <w:rPr>
                <w:noProof/>
                <w:webHidden/>
              </w:rPr>
              <w:t>15</w:t>
            </w:r>
            <w:r>
              <w:rPr>
                <w:noProof/>
                <w:webHidden/>
              </w:rPr>
              <w:fldChar w:fldCharType="end"/>
            </w:r>
          </w:hyperlink>
        </w:p>
        <w:p w14:paraId="2428E08F" w14:textId="22E9CD9E" w:rsidR="00397CD9" w:rsidRDefault="00397CD9">
          <w:pPr>
            <w:pStyle w:val="TOC3"/>
            <w:tabs>
              <w:tab w:val="left" w:pos="1200"/>
              <w:tab w:val="right" w:leader="dot" w:pos="9060"/>
            </w:tabs>
            <w:rPr>
              <w:noProof/>
              <w:kern w:val="2"/>
              <w:sz w:val="24"/>
              <w:szCs w:val="24"/>
              <w14:ligatures w14:val="standardContextual"/>
            </w:rPr>
          </w:pPr>
          <w:hyperlink w:anchor="_Toc219458178" w:history="1">
            <w:r w:rsidRPr="0055029D">
              <w:rPr>
                <w:rStyle w:val="Hyperlink"/>
                <w:noProof/>
              </w:rPr>
              <w:t>3.4.3</w:t>
            </w:r>
            <w:r>
              <w:rPr>
                <w:noProof/>
                <w:kern w:val="2"/>
                <w:sz w:val="24"/>
                <w:szCs w:val="24"/>
                <w14:ligatures w14:val="standardContextual"/>
              </w:rPr>
              <w:tab/>
            </w:r>
            <w:r w:rsidRPr="0055029D">
              <w:rPr>
                <w:rStyle w:val="Hyperlink"/>
                <w:noProof/>
              </w:rPr>
              <w:t>Tidal Analysis</w:t>
            </w:r>
            <w:r>
              <w:rPr>
                <w:noProof/>
                <w:webHidden/>
              </w:rPr>
              <w:tab/>
            </w:r>
            <w:r>
              <w:rPr>
                <w:noProof/>
                <w:webHidden/>
              </w:rPr>
              <w:fldChar w:fldCharType="begin"/>
            </w:r>
            <w:r>
              <w:rPr>
                <w:noProof/>
                <w:webHidden/>
              </w:rPr>
              <w:instrText xml:space="preserve"> PAGEREF _Toc219458178 \h </w:instrText>
            </w:r>
            <w:r>
              <w:rPr>
                <w:noProof/>
                <w:webHidden/>
              </w:rPr>
            </w:r>
            <w:r>
              <w:rPr>
                <w:noProof/>
                <w:webHidden/>
              </w:rPr>
              <w:fldChar w:fldCharType="separate"/>
            </w:r>
            <w:r w:rsidR="005A12B0">
              <w:rPr>
                <w:noProof/>
                <w:webHidden/>
              </w:rPr>
              <w:t>18</w:t>
            </w:r>
            <w:r>
              <w:rPr>
                <w:noProof/>
                <w:webHidden/>
              </w:rPr>
              <w:fldChar w:fldCharType="end"/>
            </w:r>
          </w:hyperlink>
        </w:p>
        <w:p w14:paraId="4F3BA47E" w14:textId="5BFF7974" w:rsidR="00397CD9" w:rsidRDefault="00397CD9">
          <w:pPr>
            <w:pStyle w:val="TOC3"/>
            <w:tabs>
              <w:tab w:val="left" w:pos="1200"/>
              <w:tab w:val="right" w:leader="dot" w:pos="9060"/>
            </w:tabs>
            <w:rPr>
              <w:noProof/>
              <w:kern w:val="2"/>
              <w:sz w:val="24"/>
              <w:szCs w:val="24"/>
              <w14:ligatures w14:val="standardContextual"/>
            </w:rPr>
          </w:pPr>
          <w:hyperlink w:anchor="_Toc219458179" w:history="1">
            <w:r w:rsidRPr="0055029D">
              <w:rPr>
                <w:rStyle w:val="Hyperlink"/>
                <w:noProof/>
              </w:rPr>
              <w:t>3.4.4</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_Toc219458179 \h </w:instrText>
            </w:r>
            <w:r>
              <w:rPr>
                <w:noProof/>
                <w:webHidden/>
              </w:rPr>
            </w:r>
            <w:r>
              <w:rPr>
                <w:noProof/>
                <w:webHidden/>
              </w:rPr>
              <w:fldChar w:fldCharType="separate"/>
            </w:r>
            <w:r w:rsidR="005A12B0">
              <w:rPr>
                <w:noProof/>
                <w:webHidden/>
              </w:rPr>
              <w:t>18</w:t>
            </w:r>
            <w:r>
              <w:rPr>
                <w:noProof/>
                <w:webHidden/>
              </w:rPr>
              <w:fldChar w:fldCharType="end"/>
            </w:r>
          </w:hyperlink>
        </w:p>
        <w:p w14:paraId="3E2247BF" w14:textId="10DADEDC" w:rsidR="00397CD9" w:rsidRDefault="00397CD9">
          <w:pPr>
            <w:pStyle w:val="TOC3"/>
            <w:tabs>
              <w:tab w:val="left" w:pos="1200"/>
              <w:tab w:val="right" w:leader="dot" w:pos="9060"/>
            </w:tabs>
            <w:rPr>
              <w:noProof/>
              <w:kern w:val="2"/>
              <w:sz w:val="24"/>
              <w:szCs w:val="24"/>
              <w14:ligatures w14:val="standardContextual"/>
            </w:rPr>
          </w:pPr>
          <w:hyperlink w:anchor="_Toc219458180" w:history="1">
            <w:r w:rsidRPr="0055029D">
              <w:rPr>
                <w:rStyle w:val="Hyperlink"/>
                <w:noProof/>
              </w:rPr>
              <w:t>3.4.5</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_Toc219458180 \h </w:instrText>
            </w:r>
            <w:r>
              <w:rPr>
                <w:noProof/>
                <w:webHidden/>
              </w:rPr>
            </w:r>
            <w:r>
              <w:rPr>
                <w:noProof/>
                <w:webHidden/>
              </w:rPr>
              <w:fldChar w:fldCharType="separate"/>
            </w:r>
            <w:r w:rsidR="005A12B0">
              <w:rPr>
                <w:noProof/>
                <w:webHidden/>
              </w:rPr>
              <w:t>19</w:t>
            </w:r>
            <w:r>
              <w:rPr>
                <w:noProof/>
                <w:webHidden/>
              </w:rPr>
              <w:fldChar w:fldCharType="end"/>
            </w:r>
          </w:hyperlink>
        </w:p>
        <w:p w14:paraId="44273949" w14:textId="35C8083F" w:rsidR="00397CD9" w:rsidRDefault="00397CD9">
          <w:pPr>
            <w:pStyle w:val="TOC3"/>
            <w:tabs>
              <w:tab w:val="left" w:pos="1200"/>
              <w:tab w:val="right" w:leader="dot" w:pos="9060"/>
            </w:tabs>
            <w:rPr>
              <w:noProof/>
              <w:kern w:val="2"/>
              <w:sz w:val="24"/>
              <w:szCs w:val="24"/>
              <w14:ligatures w14:val="standardContextual"/>
            </w:rPr>
          </w:pPr>
          <w:hyperlink w:anchor="_Toc219458181" w:history="1">
            <w:r w:rsidRPr="0055029D">
              <w:rPr>
                <w:rStyle w:val="Hyperlink"/>
                <w:noProof/>
              </w:rPr>
              <w:t>3.4.6</w:t>
            </w:r>
            <w:r>
              <w:rPr>
                <w:noProof/>
                <w:kern w:val="2"/>
                <w:sz w:val="24"/>
                <w:szCs w:val="24"/>
                <w14:ligatures w14:val="standardContextual"/>
              </w:rPr>
              <w:tab/>
            </w:r>
            <w:r w:rsidRPr="0055029D">
              <w:rPr>
                <w:rStyle w:val="Hyperlink"/>
                <w:noProof/>
              </w:rPr>
              <w:t>Vulnerability</w:t>
            </w:r>
            <w:r>
              <w:rPr>
                <w:noProof/>
                <w:webHidden/>
              </w:rPr>
              <w:tab/>
            </w:r>
            <w:r>
              <w:rPr>
                <w:noProof/>
                <w:webHidden/>
              </w:rPr>
              <w:fldChar w:fldCharType="begin"/>
            </w:r>
            <w:r>
              <w:rPr>
                <w:noProof/>
                <w:webHidden/>
              </w:rPr>
              <w:instrText xml:space="preserve"> PAGEREF _Toc219458181 \h </w:instrText>
            </w:r>
            <w:r>
              <w:rPr>
                <w:noProof/>
                <w:webHidden/>
              </w:rPr>
            </w:r>
            <w:r>
              <w:rPr>
                <w:noProof/>
                <w:webHidden/>
              </w:rPr>
              <w:fldChar w:fldCharType="separate"/>
            </w:r>
            <w:r w:rsidR="005A12B0">
              <w:rPr>
                <w:noProof/>
                <w:webHidden/>
              </w:rPr>
              <w:t>20</w:t>
            </w:r>
            <w:r>
              <w:rPr>
                <w:noProof/>
                <w:webHidden/>
              </w:rPr>
              <w:fldChar w:fldCharType="end"/>
            </w:r>
          </w:hyperlink>
        </w:p>
        <w:p w14:paraId="2FCD89A0" w14:textId="1DDB41C9" w:rsidR="00397CD9" w:rsidRDefault="00397CD9">
          <w:pPr>
            <w:pStyle w:val="TOC3"/>
            <w:tabs>
              <w:tab w:val="left" w:pos="1200"/>
              <w:tab w:val="right" w:leader="dot" w:pos="9060"/>
            </w:tabs>
            <w:rPr>
              <w:noProof/>
              <w:kern w:val="2"/>
              <w:sz w:val="24"/>
              <w:szCs w:val="24"/>
              <w14:ligatures w14:val="standardContextual"/>
            </w:rPr>
          </w:pPr>
          <w:hyperlink w:anchor="_Toc219458182" w:history="1">
            <w:r w:rsidRPr="0055029D">
              <w:rPr>
                <w:rStyle w:val="Hyperlink"/>
                <w:noProof/>
              </w:rPr>
              <w:t>3.4.7</w:t>
            </w:r>
            <w:r>
              <w:rPr>
                <w:noProof/>
                <w:kern w:val="2"/>
                <w:sz w:val="24"/>
                <w:szCs w:val="24"/>
                <w14:ligatures w14:val="standardContextual"/>
              </w:rPr>
              <w:tab/>
            </w:r>
            <w:r w:rsidRPr="0055029D">
              <w:rPr>
                <w:rStyle w:val="Hyperlink"/>
                <w:noProof/>
              </w:rPr>
              <w:t>User Model</w:t>
            </w:r>
            <w:r>
              <w:rPr>
                <w:noProof/>
                <w:webHidden/>
              </w:rPr>
              <w:tab/>
            </w:r>
            <w:r>
              <w:rPr>
                <w:noProof/>
                <w:webHidden/>
              </w:rPr>
              <w:fldChar w:fldCharType="begin"/>
            </w:r>
            <w:r>
              <w:rPr>
                <w:noProof/>
                <w:webHidden/>
              </w:rPr>
              <w:instrText xml:space="preserve"> PAGEREF _Toc219458182 \h </w:instrText>
            </w:r>
            <w:r>
              <w:rPr>
                <w:noProof/>
                <w:webHidden/>
              </w:rPr>
            </w:r>
            <w:r>
              <w:rPr>
                <w:noProof/>
                <w:webHidden/>
              </w:rPr>
              <w:fldChar w:fldCharType="separate"/>
            </w:r>
            <w:r w:rsidR="005A12B0">
              <w:rPr>
                <w:noProof/>
                <w:webHidden/>
              </w:rPr>
              <w:t>21</w:t>
            </w:r>
            <w:r>
              <w:rPr>
                <w:noProof/>
                <w:webHidden/>
              </w:rPr>
              <w:fldChar w:fldCharType="end"/>
            </w:r>
          </w:hyperlink>
        </w:p>
        <w:p w14:paraId="7B258C5F" w14:textId="23FD2CD0" w:rsidR="00397CD9" w:rsidRDefault="00397CD9">
          <w:pPr>
            <w:pStyle w:val="TOC2"/>
            <w:tabs>
              <w:tab w:val="left" w:pos="960"/>
              <w:tab w:val="right" w:leader="dot" w:pos="9060"/>
            </w:tabs>
            <w:rPr>
              <w:noProof/>
              <w:kern w:val="2"/>
              <w:sz w:val="24"/>
              <w:szCs w:val="24"/>
              <w14:ligatures w14:val="standardContextual"/>
            </w:rPr>
          </w:pPr>
          <w:hyperlink w:anchor="_Toc219458183" w:history="1">
            <w:r w:rsidRPr="0055029D">
              <w:rPr>
                <w:rStyle w:val="Hyperlink"/>
                <w:noProof/>
              </w:rPr>
              <w:t>3.5</w:t>
            </w:r>
            <w:r>
              <w:rPr>
                <w:noProof/>
                <w:kern w:val="2"/>
                <w:sz w:val="24"/>
                <w:szCs w:val="24"/>
                <w14:ligatures w14:val="standardContextual"/>
              </w:rPr>
              <w:tab/>
            </w:r>
            <w:r w:rsidRPr="0055029D">
              <w:rPr>
                <w:rStyle w:val="Hyperlink"/>
                <w:noProof/>
              </w:rPr>
              <w:t>Analysis</w:t>
            </w:r>
            <w:r>
              <w:rPr>
                <w:noProof/>
                <w:webHidden/>
              </w:rPr>
              <w:tab/>
            </w:r>
            <w:r>
              <w:rPr>
                <w:noProof/>
                <w:webHidden/>
              </w:rPr>
              <w:fldChar w:fldCharType="begin"/>
            </w:r>
            <w:r>
              <w:rPr>
                <w:noProof/>
                <w:webHidden/>
              </w:rPr>
              <w:instrText xml:space="preserve"> PAGEREF _Toc219458183 \h </w:instrText>
            </w:r>
            <w:r>
              <w:rPr>
                <w:noProof/>
                <w:webHidden/>
              </w:rPr>
            </w:r>
            <w:r>
              <w:rPr>
                <w:noProof/>
                <w:webHidden/>
              </w:rPr>
              <w:fldChar w:fldCharType="separate"/>
            </w:r>
            <w:r w:rsidR="005A12B0">
              <w:rPr>
                <w:noProof/>
                <w:webHidden/>
              </w:rPr>
              <w:t>21</w:t>
            </w:r>
            <w:r>
              <w:rPr>
                <w:noProof/>
                <w:webHidden/>
              </w:rPr>
              <w:fldChar w:fldCharType="end"/>
            </w:r>
          </w:hyperlink>
        </w:p>
        <w:p w14:paraId="6A872320" w14:textId="7C5060D2" w:rsidR="00397CD9" w:rsidRDefault="00397CD9">
          <w:pPr>
            <w:pStyle w:val="TOC3"/>
            <w:tabs>
              <w:tab w:val="left" w:pos="1200"/>
              <w:tab w:val="right" w:leader="dot" w:pos="9060"/>
            </w:tabs>
            <w:rPr>
              <w:noProof/>
              <w:kern w:val="2"/>
              <w:sz w:val="24"/>
              <w:szCs w:val="24"/>
              <w14:ligatures w14:val="standardContextual"/>
            </w:rPr>
          </w:pPr>
          <w:hyperlink w:anchor="_Toc219458184" w:history="1">
            <w:r w:rsidRPr="0055029D">
              <w:rPr>
                <w:rStyle w:val="Hyperlink"/>
                <w:noProof/>
              </w:rPr>
              <w:t>3.5.1</w:t>
            </w:r>
            <w:r>
              <w:rPr>
                <w:noProof/>
                <w:kern w:val="2"/>
                <w:sz w:val="24"/>
                <w:szCs w:val="24"/>
                <w14:ligatures w14:val="standardContextual"/>
              </w:rPr>
              <w:tab/>
            </w:r>
            <w:r w:rsidRPr="0055029D">
              <w:rPr>
                <w:rStyle w:val="Hyperlink"/>
                <w:noProof/>
              </w:rPr>
              <w:t>Plotting</w:t>
            </w:r>
            <w:r>
              <w:rPr>
                <w:noProof/>
                <w:webHidden/>
              </w:rPr>
              <w:tab/>
            </w:r>
            <w:r>
              <w:rPr>
                <w:noProof/>
                <w:webHidden/>
              </w:rPr>
              <w:fldChar w:fldCharType="begin"/>
            </w:r>
            <w:r>
              <w:rPr>
                <w:noProof/>
                <w:webHidden/>
              </w:rPr>
              <w:instrText xml:space="preserve"> PAGEREF _Toc219458184 \h </w:instrText>
            </w:r>
            <w:r>
              <w:rPr>
                <w:noProof/>
                <w:webHidden/>
              </w:rPr>
            </w:r>
            <w:r>
              <w:rPr>
                <w:noProof/>
                <w:webHidden/>
              </w:rPr>
              <w:fldChar w:fldCharType="separate"/>
            </w:r>
            <w:r w:rsidR="005A12B0">
              <w:rPr>
                <w:noProof/>
                <w:webHidden/>
              </w:rPr>
              <w:t>21</w:t>
            </w:r>
            <w:r>
              <w:rPr>
                <w:noProof/>
                <w:webHidden/>
              </w:rPr>
              <w:fldChar w:fldCharType="end"/>
            </w:r>
          </w:hyperlink>
        </w:p>
        <w:p w14:paraId="5D5B8453" w14:textId="22BA1210" w:rsidR="00397CD9" w:rsidRDefault="00397CD9">
          <w:pPr>
            <w:pStyle w:val="TOC3"/>
            <w:tabs>
              <w:tab w:val="left" w:pos="1200"/>
              <w:tab w:val="right" w:leader="dot" w:pos="9060"/>
            </w:tabs>
            <w:rPr>
              <w:noProof/>
              <w:kern w:val="2"/>
              <w:sz w:val="24"/>
              <w:szCs w:val="24"/>
              <w14:ligatures w14:val="standardContextual"/>
            </w:rPr>
          </w:pPr>
          <w:hyperlink w:anchor="_Toc219458185" w:history="1">
            <w:r w:rsidRPr="0055029D">
              <w:rPr>
                <w:rStyle w:val="Hyperlink"/>
                <w:noProof/>
              </w:rPr>
              <w:t>3.5.2</w:t>
            </w:r>
            <w:r>
              <w:rPr>
                <w:noProof/>
                <w:kern w:val="2"/>
                <w:sz w:val="24"/>
                <w:szCs w:val="24"/>
                <w14:ligatures w14:val="standardContextual"/>
              </w:rPr>
              <w:tab/>
            </w:r>
            <w:r w:rsidRPr="0055029D">
              <w:rPr>
                <w:rStyle w:val="Hyperlink"/>
                <w:noProof/>
              </w:rPr>
              <w:t>Statistics</w:t>
            </w:r>
            <w:r>
              <w:rPr>
                <w:noProof/>
                <w:webHidden/>
              </w:rPr>
              <w:tab/>
            </w:r>
            <w:r>
              <w:rPr>
                <w:noProof/>
                <w:webHidden/>
              </w:rPr>
              <w:fldChar w:fldCharType="begin"/>
            </w:r>
            <w:r>
              <w:rPr>
                <w:noProof/>
                <w:webHidden/>
              </w:rPr>
              <w:instrText xml:space="preserve"> PAGEREF _Toc219458185 \h </w:instrText>
            </w:r>
            <w:r>
              <w:rPr>
                <w:noProof/>
                <w:webHidden/>
              </w:rPr>
            </w:r>
            <w:r>
              <w:rPr>
                <w:noProof/>
                <w:webHidden/>
              </w:rPr>
              <w:fldChar w:fldCharType="separate"/>
            </w:r>
            <w:r w:rsidR="005A12B0">
              <w:rPr>
                <w:noProof/>
                <w:webHidden/>
              </w:rPr>
              <w:t>25</w:t>
            </w:r>
            <w:r>
              <w:rPr>
                <w:noProof/>
                <w:webHidden/>
              </w:rPr>
              <w:fldChar w:fldCharType="end"/>
            </w:r>
          </w:hyperlink>
        </w:p>
        <w:p w14:paraId="1AF04E1B" w14:textId="3FB77387" w:rsidR="00397CD9" w:rsidRDefault="00397CD9">
          <w:pPr>
            <w:pStyle w:val="TOC3"/>
            <w:tabs>
              <w:tab w:val="left" w:pos="1200"/>
              <w:tab w:val="right" w:leader="dot" w:pos="9060"/>
            </w:tabs>
            <w:rPr>
              <w:noProof/>
              <w:kern w:val="2"/>
              <w:sz w:val="24"/>
              <w:szCs w:val="24"/>
              <w14:ligatures w14:val="standardContextual"/>
            </w:rPr>
          </w:pPr>
          <w:hyperlink w:anchor="_Toc219458186" w:history="1">
            <w:r w:rsidRPr="0055029D">
              <w:rPr>
                <w:rStyle w:val="Hyperlink"/>
                <w:noProof/>
              </w:rPr>
              <w:t>3.5.3</w:t>
            </w:r>
            <w:r>
              <w:rPr>
                <w:noProof/>
                <w:kern w:val="2"/>
                <w:sz w:val="24"/>
                <w:szCs w:val="24"/>
                <w14:ligatures w14:val="standardContextual"/>
              </w:rPr>
              <w:tab/>
            </w:r>
            <w:r w:rsidRPr="0055029D">
              <w:rPr>
                <w:rStyle w:val="Hyperlink"/>
                <w:noProof/>
              </w:rPr>
              <w:t>Coastal Plots</w:t>
            </w:r>
            <w:r>
              <w:rPr>
                <w:noProof/>
                <w:webHidden/>
              </w:rPr>
              <w:tab/>
            </w:r>
            <w:r>
              <w:rPr>
                <w:noProof/>
                <w:webHidden/>
              </w:rPr>
              <w:fldChar w:fldCharType="begin"/>
            </w:r>
            <w:r>
              <w:rPr>
                <w:noProof/>
                <w:webHidden/>
              </w:rPr>
              <w:instrText xml:space="preserve"> PAGEREF _Toc219458186 \h </w:instrText>
            </w:r>
            <w:r>
              <w:rPr>
                <w:noProof/>
                <w:webHidden/>
              </w:rPr>
            </w:r>
            <w:r>
              <w:rPr>
                <w:noProof/>
                <w:webHidden/>
              </w:rPr>
              <w:fldChar w:fldCharType="separate"/>
            </w:r>
            <w:r w:rsidR="005A12B0">
              <w:rPr>
                <w:noProof/>
                <w:webHidden/>
              </w:rPr>
              <w:t>30</w:t>
            </w:r>
            <w:r>
              <w:rPr>
                <w:noProof/>
                <w:webHidden/>
              </w:rPr>
              <w:fldChar w:fldCharType="end"/>
            </w:r>
          </w:hyperlink>
        </w:p>
        <w:p w14:paraId="0FF10F25" w14:textId="23185EE8" w:rsidR="00397CD9" w:rsidRDefault="00397CD9">
          <w:pPr>
            <w:pStyle w:val="TOC3"/>
            <w:tabs>
              <w:tab w:val="left" w:pos="1200"/>
              <w:tab w:val="right" w:leader="dot" w:pos="9060"/>
            </w:tabs>
            <w:rPr>
              <w:noProof/>
              <w:kern w:val="2"/>
              <w:sz w:val="24"/>
              <w:szCs w:val="24"/>
              <w14:ligatures w14:val="standardContextual"/>
            </w:rPr>
          </w:pPr>
          <w:hyperlink w:anchor="_Toc219458187" w:history="1">
            <w:r w:rsidRPr="0055029D">
              <w:rPr>
                <w:rStyle w:val="Hyperlink"/>
                <w:noProof/>
              </w:rPr>
              <w:t>3.5.4</w:t>
            </w:r>
            <w:r>
              <w:rPr>
                <w:noProof/>
                <w:kern w:val="2"/>
                <w:sz w:val="24"/>
                <w:szCs w:val="24"/>
                <w14:ligatures w14:val="standardContextual"/>
              </w:rPr>
              <w:tab/>
            </w:r>
            <w:r w:rsidRPr="0055029D">
              <w:rPr>
                <w:rStyle w:val="Hyperlink"/>
                <w:noProof/>
              </w:rPr>
              <w:t>Spectrum Plots</w:t>
            </w:r>
            <w:r>
              <w:rPr>
                <w:noProof/>
                <w:webHidden/>
              </w:rPr>
              <w:tab/>
            </w:r>
            <w:r>
              <w:rPr>
                <w:noProof/>
                <w:webHidden/>
              </w:rPr>
              <w:fldChar w:fldCharType="begin"/>
            </w:r>
            <w:r>
              <w:rPr>
                <w:noProof/>
                <w:webHidden/>
              </w:rPr>
              <w:instrText xml:space="preserve"> PAGEREF _Toc219458187 \h </w:instrText>
            </w:r>
            <w:r>
              <w:rPr>
                <w:noProof/>
                <w:webHidden/>
              </w:rPr>
            </w:r>
            <w:r>
              <w:rPr>
                <w:noProof/>
                <w:webHidden/>
              </w:rPr>
              <w:fldChar w:fldCharType="separate"/>
            </w:r>
            <w:r w:rsidR="005A12B0">
              <w:rPr>
                <w:noProof/>
                <w:webHidden/>
              </w:rPr>
              <w:t>30</w:t>
            </w:r>
            <w:r>
              <w:rPr>
                <w:noProof/>
                <w:webHidden/>
              </w:rPr>
              <w:fldChar w:fldCharType="end"/>
            </w:r>
          </w:hyperlink>
        </w:p>
        <w:p w14:paraId="2DDEADCC" w14:textId="3529A6AF" w:rsidR="00397CD9" w:rsidRDefault="00397CD9">
          <w:pPr>
            <w:pStyle w:val="TOC2"/>
            <w:tabs>
              <w:tab w:val="left" w:pos="960"/>
              <w:tab w:val="right" w:leader="dot" w:pos="9060"/>
            </w:tabs>
            <w:rPr>
              <w:noProof/>
              <w:kern w:val="2"/>
              <w:sz w:val="24"/>
              <w:szCs w:val="24"/>
              <w14:ligatures w14:val="standardContextual"/>
            </w:rPr>
          </w:pPr>
          <w:hyperlink w:anchor="_Toc219458188" w:history="1">
            <w:r w:rsidRPr="0055029D">
              <w:rPr>
                <w:rStyle w:val="Hyperlink"/>
                <w:noProof/>
              </w:rPr>
              <w:t>3.6</w:t>
            </w:r>
            <w:r>
              <w:rPr>
                <w:noProof/>
                <w:kern w:val="2"/>
                <w:sz w:val="24"/>
                <w:szCs w:val="24"/>
                <w14:ligatures w14:val="standardContextual"/>
              </w:rPr>
              <w:tab/>
            </w:r>
            <w:r w:rsidRPr="0055029D">
              <w:rPr>
                <w:rStyle w:val="Hyperlink"/>
                <w:noProof/>
              </w:rPr>
              <w:t>Help</w:t>
            </w:r>
            <w:r>
              <w:rPr>
                <w:noProof/>
                <w:webHidden/>
              </w:rPr>
              <w:tab/>
            </w:r>
            <w:r>
              <w:rPr>
                <w:noProof/>
                <w:webHidden/>
              </w:rPr>
              <w:fldChar w:fldCharType="begin"/>
            </w:r>
            <w:r>
              <w:rPr>
                <w:noProof/>
                <w:webHidden/>
              </w:rPr>
              <w:instrText xml:space="preserve"> PAGEREF _Toc219458188 \h </w:instrText>
            </w:r>
            <w:r>
              <w:rPr>
                <w:noProof/>
                <w:webHidden/>
              </w:rPr>
            </w:r>
            <w:r>
              <w:rPr>
                <w:noProof/>
                <w:webHidden/>
              </w:rPr>
              <w:fldChar w:fldCharType="separate"/>
            </w:r>
            <w:r w:rsidR="005A12B0">
              <w:rPr>
                <w:noProof/>
                <w:webHidden/>
              </w:rPr>
              <w:t>33</w:t>
            </w:r>
            <w:r>
              <w:rPr>
                <w:noProof/>
                <w:webHidden/>
              </w:rPr>
              <w:fldChar w:fldCharType="end"/>
            </w:r>
          </w:hyperlink>
        </w:p>
        <w:p w14:paraId="52BE3D28" w14:textId="1A2E8A88" w:rsidR="00397CD9" w:rsidRDefault="00397CD9">
          <w:pPr>
            <w:pStyle w:val="TOC2"/>
            <w:tabs>
              <w:tab w:val="left" w:pos="960"/>
              <w:tab w:val="right" w:leader="dot" w:pos="9060"/>
            </w:tabs>
            <w:rPr>
              <w:noProof/>
              <w:kern w:val="2"/>
              <w:sz w:val="24"/>
              <w:szCs w:val="24"/>
              <w14:ligatures w14:val="standardContextual"/>
            </w:rPr>
          </w:pPr>
          <w:hyperlink w:anchor="_Toc219458189" w:history="1">
            <w:r w:rsidRPr="0055029D">
              <w:rPr>
                <w:rStyle w:val="Hyperlink"/>
                <w:noProof/>
              </w:rPr>
              <w:t>3.7</w:t>
            </w:r>
            <w:r>
              <w:rPr>
                <w:noProof/>
                <w:kern w:val="2"/>
                <w:sz w:val="24"/>
                <w:szCs w:val="24"/>
                <w14:ligatures w14:val="standardContextual"/>
              </w:rPr>
              <w:tab/>
            </w:r>
            <w:r w:rsidRPr="0055029D">
              <w:rPr>
                <w:rStyle w:val="Hyperlink"/>
                <w:noProof/>
              </w:rPr>
              <w:t>Tabs</w:t>
            </w:r>
            <w:r>
              <w:rPr>
                <w:noProof/>
                <w:webHidden/>
              </w:rPr>
              <w:tab/>
            </w:r>
            <w:r>
              <w:rPr>
                <w:noProof/>
                <w:webHidden/>
              </w:rPr>
              <w:fldChar w:fldCharType="begin"/>
            </w:r>
            <w:r>
              <w:rPr>
                <w:noProof/>
                <w:webHidden/>
              </w:rPr>
              <w:instrText xml:space="preserve"> PAGEREF _Toc219458189 \h </w:instrText>
            </w:r>
            <w:r>
              <w:rPr>
                <w:noProof/>
                <w:webHidden/>
              </w:rPr>
            </w:r>
            <w:r>
              <w:rPr>
                <w:noProof/>
                <w:webHidden/>
              </w:rPr>
              <w:fldChar w:fldCharType="separate"/>
            </w:r>
            <w:r w:rsidR="005A12B0">
              <w:rPr>
                <w:noProof/>
                <w:webHidden/>
              </w:rPr>
              <w:t>34</w:t>
            </w:r>
            <w:r>
              <w:rPr>
                <w:noProof/>
                <w:webHidden/>
              </w:rPr>
              <w:fldChar w:fldCharType="end"/>
            </w:r>
          </w:hyperlink>
        </w:p>
        <w:p w14:paraId="673CFD66" w14:textId="3FD68AEE" w:rsidR="00397CD9" w:rsidRDefault="00397CD9">
          <w:pPr>
            <w:pStyle w:val="TOC2"/>
            <w:tabs>
              <w:tab w:val="left" w:pos="960"/>
              <w:tab w:val="right" w:leader="dot" w:pos="9060"/>
            </w:tabs>
            <w:rPr>
              <w:noProof/>
              <w:kern w:val="2"/>
              <w:sz w:val="24"/>
              <w:szCs w:val="24"/>
              <w14:ligatures w14:val="standardContextual"/>
            </w:rPr>
          </w:pPr>
          <w:hyperlink w:anchor="_Toc219458190" w:history="1">
            <w:r w:rsidRPr="0055029D">
              <w:rPr>
                <w:rStyle w:val="Hyperlink"/>
                <w:noProof/>
              </w:rPr>
              <w:t>3.8</w:t>
            </w:r>
            <w:r>
              <w:rPr>
                <w:noProof/>
                <w:kern w:val="2"/>
                <w:sz w:val="24"/>
                <w:szCs w:val="24"/>
                <w14:ligatures w14:val="standardContextual"/>
              </w:rPr>
              <w:tab/>
            </w:r>
            <w:r w:rsidRPr="0055029D">
              <w:rPr>
                <w:rStyle w:val="Hyperlink"/>
                <w:noProof/>
              </w:rPr>
              <w:t>UI Data Selection</w:t>
            </w:r>
            <w:r>
              <w:rPr>
                <w:noProof/>
                <w:webHidden/>
              </w:rPr>
              <w:tab/>
            </w:r>
            <w:r>
              <w:rPr>
                <w:noProof/>
                <w:webHidden/>
              </w:rPr>
              <w:fldChar w:fldCharType="begin"/>
            </w:r>
            <w:r>
              <w:rPr>
                <w:noProof/>
                <w:webHidden/>
              </w:rPr>
              <w:instrText xml:space="preserve"> PAGEREF _Toc219458190 \h </w:instrText>
            </w:r>
            <w:r>
              <w:rPr>
                <w:noProof/>
                <w:webHidden/>
              </w:rPr>
            </w:r>
            <w:r>
              <w:rPr>
                <w:noProof/>
                <w:webHidden/>
              </w:rPr>
              <w:fldChar w:fldCharType="separate"/>
            </w:r>
            <w:r w:rsidR="005A12B0">
              <w:rPr>
                <w:noProof/>
                <w:webHidden/>
              </w:rPr>
              <w:t>34</w:t>
            </w:r>
            <w:r>
              <w:rPr>
                <w:noProof/>
                <w:webHidden/>
              </w:rPr>
              <w:fldChar w:fldCharType="end"/>
            </w:r>
          </w:hyperlink>
        </w:p>
        <w:p w14:paraId="29D2120A" w14:textId="267CC27A" w:rsidR="00397CD9" w:rsidRDefault="00397CD9">
          <w:pPr>
            <w:pStyle w:val="TOC2"/>
            <w:tabs>
              <w:tab w:val="left" w:pos="960"/>
              <w:tab w:val="right" w:leader="dot" w:pos="9060"/>
            </w:tabs>
            <w:rPr>
              <w:noProof/>
              <w:kern w:val="2"/>
              <w:sz w:val="24"/>
              <w:szCs w:val="24"/>
              <w14:ligatures w14:val="standardContextual"/>
            </w:rPr>
          </w:pPr>
          <w:hyperlink w:anchor="_Toc219458191" w:history="1">
            <w:r w:rsidRPr="0055029D">
              <w:rPr>
                <w:rStyle w:val="Hyperlink"/>
                <w:noProof/>
              </w:rPr>
              <w:t>3.9</w:t>
            </w:r>
            <w:r>
              <w:rPr>
                <w:noProof/>
                <w:kern w:val="2"/>
                <w:sz w:val="24"/>
                <w:szCs w:val="24"/>
                <w14:ligatures w14:val="standardContextual"/>
              </w:rPr>
              <w:tab/>
            </w:r>
            <w:r w:rsidRPr="0055029D">
              <w:rPr>
                <w:rStyle w:val="Hyperlink"/>
                <w:noProof/>
              </w:rPr>
              <w:t>Accessing data from the Command Window</w:t>
            </w:r>
            <w:r>
              <w:rPr>
                <w:noProof/>
                <w:webHidden/>
              </w:rPr>
              <w:tab/>
            </w:r>
            <w:r>
              <w:rPr>
                <w:noProof/>
                <w:webHidden/>
              </w:rPr>
              <w:fldChar w:fldCharType="begin"/>
            </w:r>
            <w:r>
              <w:rPr>
                <w:noProof/>
                <w:webHidden/>
              </w:rPr>
              <w:instrText xml:space="preserve"> PAGEREF _Toc219458191 \h </w:instrText>
            </w:r>
            <w:r>
              <w:rPr>
                <w:noProof/>
                <w:webHidden/>
              </w:rPr>
            </w:r>
            <w:r>
              <w:rPr>
                <w:noProof/>
                <w:webHidden/>
              </w:rPr>
              <w:fldChar w:fldCharType="separate"/>
            </w:r>
            <w:r w:rsidR="005A12B0">
              <w:rPr>
                <w:noProof/>
                <w:webHidden/>
              </w:rPr>
              <w:t>35</w:t>
            </w:r>
            <w:r>
              <w:rPr>
                <w:noProof/>
                <w:webHidden/>
              </w:rPr>
              <w:fldChar w:fldCharType="end"/>
            </w:r>
          </w:hyperlink>
        </w:p>
        <w:p w14:paraId="7B0AD741" w14:textId="23637C2D" w:rsidR="00397CD9" w:rsidRDefault="00397CD9">
          <w:pPr>
            <w:pStyle w:val="TOC1"/>
            <w:rPr>
              <w:noProof/>
              <w:kern w:val="2"/>
              <w:sz w:val="24"/>
              <w:szCs w:val="24"/>
              <w14:ligatures w14:val="standardContextual"/>
            </w:rPr>
          </w:pPr>
          <w:hyperlink w:anchor="_Toc219458192" w:history="1">
            <w:r w:rsidRPr="0055029D">
              <w:rPr>
                <w:rStyle w:val="Hyperlink"/>
                <w:noProof/>
              </w:rPr>
              <w:t>4</w:t>
            </w:r>
            <w:r>
              <w:rPr>
                <w:noProof/>
                <w:kern w:val="2"/>
                <w:sz w:val="24"/>
                <w:szCs w:val="24"/>
                <w14:ligatures w14:val="standardContextual"/>
              </w:rPr>
              <w:tab/>
            </w:r>
            <w:r w:rsidRPr="0055029D">
              <w:rPr>
                <w:rStyle w:val="Hyperlink"/>
                <w:noProof/>
              </w:rPr>
              <w:t>Supporting Information and Model Setup</w:t>
            </w:r>
            <w:r>
              <w:rPr>
                <w:noProof/>
                <w:webHidden/>
              </w:rPr>
              <w:tab/>
            </w:r>
            <w:r>
              <w:rPr>
                <w:noProof/>
                <w:webHidden/>
              </w:rPr>
              <w:fldChar w:fldCharType="begin"/>
            </w:r>
            <w:r>
              <w:rPr>
                <w:noProof/>
                <w:webHidden/>
              </w:rPr>
              <w:instrText xml:space="preserve"> PAGEREF _Toc219458192 \h </w:instrText>
            </w:r>
            <w:r>
              <w:rPr>
                <w:noProof/>
                <w:webHidden/>
              </w:rPr>
            </w:r>
            <w:r>
              <w:rPr>
                <w:noProof/>
                <w:webHidden/>
              </w:rPr>
              <w:fldChar w:fldCharType="separate"/>
            </w:r>
            <w:r w:rsidR="005A12B0">
              <w:rPr>
                <w:noProof/>
                <w:webHidden/>
              </w:rPr>
              <w:t>37</w:t>
            </w:r>
            <w:r>
              <w:rPr>
                <w:noProof/>
                <w:webHidden/>
              </w:rPr>
              <w:fldChar w:fldCharType="end"/>
            </w:r>
          </w:hyperlink>
        </w:p>
        <w:p w14:paraId="69F0DFB5" w14:textId="15264842" w:rsidR="00397CD9" w:rsidRDefault="00397CD9">
          <w:pPr>
            <w:pStyle w:val="TOC2"/>
            <w:tabs>
              <w:tab w:val="left" w:pos="960"/>
              <w:tab w:val="right" w:leader="dot" w:pos="9060"/>
            </w:tabs>
            <w:rPr>
              <w:noProof/>
              <w:kern w:val="2"/>
              <w:sz w:val="24"/>
              <w:szCs w:val="24"/>
              <w14:ligatures w14:val="standardContextual"/>
            </w:rPr>
          </w:pPr>
          <w:hyperlink w:anchor="_Toc219458193" w:history="1">
            <w:r w:rsidRPr="0055029D">
              <w:rPr>
                <w:rStyle w:val="Hyperlink"/>
                <w:noProof/>
              </w:rPr>
              <w:t>4.1</w:t>
            </w:r>
            <w:r>
              <w:rPr>
                <w:noProof/>
                <w:kern w:val="2"/>
                <w:sz w:val="24"/>
                <w:szCs w:val="24"/>
                <w14:ligatures w14:val="standardContextual"/>
              </w:rPr>
              <w:tab/>
            </w:r>
            <w:r w:rsidRPr="0055029D">
              <w:rPr>
                <w:rStyle w:val="Hyperlink"/>
                <w:noProof/>
              </w:rPr>
              <w:t>Quality Checks</w:t>
            </w:r>
            <w:r>
              <w:rPr>
                <w:noProof/>
                <w:webHidden/>
              </w:rPr>
              <w:tab/>
            </w:r>
            <w:r>
              <w:rPr>
                <w:noProof/>
                <w:webHidden/>
              </w:rPr>
              <w:fldChar w:fldCharType="begin"/>
            </w:r>
            <w:r>
              <w:rPr>
                <w:noProof/>
                <w:webHidden/>
              </w:rPr>
              <w:instrText xml:space="preserve"> PAGEREF _Toc219458193 \h </w:instrText>
            </w:r>
            <w:r>
              <w:rPr>
                <w:noProof/>
                <w:webHidden/>
              </w:rPr>
            </w:r>
            <w:r>
              <w:rPr>
                <w:noProof/>
                <w:webHidden/>
              </w:rPr>
              <w:fldChar w:fldCharType="separate"/>
            </w:r>
            <w:r w:rsidR="005A12B0">
              <w:rPr>
                <w:noProof/>
                <w:webHidden/>
              </w:rPr>
              <w:t>37</w:t>
            </w:r>
            <w:r>
              <w:rPr>
                <w:noProof/>
                <w:webHidden/>
              </w:rPr>
              <w:fldChar w:fldCharType="end"/>
            </w:r>
          </w:hyperlink>
        </w:p>
        <w:p w14:paraId="58C30FC6" w14:textId="61D9E37C" w:rsidR="00397CD9" w:rsidRDefault="00397CD9">
          <w:pPr>
            <w:pStyle w:val="TOC3"/>
            <w:tabs>
              <w:tab w:val="left" w:pos="1200"/>
              <w:tab w:val="right" w:leader="dot" w:pos="9060"/>
            </w:tabs>
            <w:rPr>
              <w:noProof/>
              <w:kern w:val="2"/>
              <w:sz w:val="24"/>
              <w:szCs w:val="24"/>
              <w14:ligatures w14:val="standardContextual"/>
            </w:rPr>
          </w:pPr>
          <w:hyperlink w:anchor="_Toc219458194" w:history="1">
            <w:r w:rsidRPr="0055029D">
              <w:rPr>
                <w:rStyle w:val="Hyperlink"/>
                <w:noProof/>
              </w:rPr>
              <w:t>4.1.1</w:t>
            </w:r>
            <w:r>
              <w:rPr>
                <w:noProof/>
                <w:kern w:val="2"/>
                <w:sz w:val="24"/>
                <w:szCs w:val="24"/>
                <w14:ligatures w14:val="standardContextual"/>
              </w:rPr>
              <w:tab/>
            </w:r>
            <w:r w:rsidRPr="0055029D">
              <w:rPr>
                <w:rStyle w:val="Hyperlink"/>
                <w:noProof/>
              </w:rPr>
              <w:t>Waves</w:t>
            </w:r>
            <w:r>
              <w:rPr>
                <w:noProof/>
                <w:webHidden/>
              </w:rPr>
              <w:tab/>
            </w:r>
            <w:r>
              <w:rPr>
                <w:noProof/>
                <w:webHidden/>
              </w:rPr>
              <w:fldChar w:fldCharType="begin"/>
            </w:r>
            <w:r>
              <w:rPr>
                <w:noProof/>
                <w:webHidden/>
              </w:rPr>
              <w:instrText xml:space="preserve"> PAGEREF _Toc219458194 \h </w:instrText>
            </w:r>
            <w:r>
              <w:rPr>
                <w:noProof/>
                <w:webHidden/>
              </w:rPr>
            </w:r>
            <w:r>
              <w:rPr>
                <w:noProof/>
                <w:webHidden/>
              </w:rPr>
              <w:fldChar w:fldCharType="separate"/>
            </w:r>
            <w:r w:rsidR="005A12B0">
              <w:rPr>
                <w:noProof/>
                <w:webHidden/>
              </w:rPr>
              <w:t>37</w:t>
            </w:r>
            <w:r>
              <w:rPr>
                <w:noProof/>
                <w:webHidden/>
              </w:rPr>
              <w:fldChar w:fldCharType="end"/>
            </w:r>
          </w:hyperlink>
        </w:p>
        <w:p w14:paraId="4E4103C8" w14:textId="308EE4FF" w:rsidR="00397CD9" w:rsidRDefault="00397CD9">
          <w:pPr>
            <w:pStyle w:val="TOC3"/>
            <w:tabs>
              <w:tab w:val="left" w:pos="1200"/>
              <w:tab w:val="right" w:leader="dot" w:pos="9060"/>
            </w:tabs>
            <w:rPr>
              <w:noProof/>
              <w:kern w:val="2"/>
              <w:sz w:val="24"/>
              <w:szCs w:val="24"/>
              <w14:ligatures w14:val="standardContextual"/>
            </w:rPr>
          </w:pPr>
          <w:hyperlink w:anchor="_Toc219458195" w:history="1">
            <w:r w:rsidRPr="0055029D">
              <w:rPr>
                <w:rStyle w:val="Hyperlink"/>
                <w:noProof/>
              </w:rPr>
              <w:t>4.1.2</w:t>
            </w:r>
            <w:r>
              <w:rPr>
                <w:noProof/>
                <w:kern w:val="2"/>
                <w:sz w:val="24"/>
                <w:szCs w:val="24"/>
                <w14:ligatures w14:val="standardContextual"/>
              </w:rPr>
              <w:tab/>
            </w:r>
            <w:r w:rsidRPr="0055029D">
              <w:rPr>
                <w:rStyle w:val="Hyperlink"/>
                <w:noProof/>
              </w:rPr>
              <w:t>Water levels</w:t>
            </w:r>
            <w:r>
              <w:rPr>
                <w:noProof/>
                <w:webHidden/>
              </w:rPr>
              <w:tab/>
            </w:r>
            <w:r>
              <w:rPr>
                <w:noProof/>
                <w:webHidden/>
              </w:rPr>
              <w:fldChar w:fldCharType="begin"/>
            </w:r>
            <w:r>
              <w:rPr>
                <w:noProof/>
                <w:webHidden/>
              </w:rPr>
              <w:instrText xml:space="preserve"> PAGEREF _Toc219458195 \h </w:instrText>
            </w:r>
            <w:r>
              <w:rPr>
                <w:noProof/>
                <w:webHidden/>
              </w:rPr>
            </w:r>
            <w:r>
              <w:rPr>
                <w:noProof/>
                <w:webHidden/>
              </w:rPr>
              <w:fldChar w:fldCharType="separate"/>
            </w:r>
            <w:r w:rsidR="005A12B0">
              <w:rPr>
                <w:noProof/>
                <w:webHidden/>
              </w:rPr>
              <w:t>37</w:t>
            </w:r>
            <w:r>
              <w:rPr>
                <w:noProof/>
                <w:webHidden/>
              </w:rPr>
              <w:fldChar w:fldCharType="end"/>
            </w:r>
          </w:hyperlink>
        </w:p>
        <w:p w14:paraId="2F3AFC3B" w14:textId="4974864E" w:rsidR="00397CD9" w:rsidRDefault="00397CD9">
          <w:pPr>
            <w:pStyle w:val="TOC2"/>
            <w:tabs>
              <w:tab w:val="left" w:pos="960"/>
              <w:tab w:val="right" w:leader="dot" w:pos="9060"/>
            </w:tabs>
            <w:rPr>
              <w:noProof/>
              <w:kern w:val="2"/>
              <w:sz w:val="24"/>
              <w:szCs w:val="24"/>
              <w14:ligatures w14:val="standardContextual"/>
            </w:rPr>
          </w:pPr>
          <w:hyperlink w:anchor="_Toc219458196" w:history="1">
            <w:r w:rsidRPr="0055029D">
              <w:rPr>
                <w:rStyle w:val="Hyperlink"/>
                <w:noProof/>
              </w:rPr>
              <w:t>4.2</w:t>
            </w:r>
            <w:r>
              <w:rPr>
                <w:noProof/>
                <w:kern w:val="2"/>
                <w:sz w:val="24"/>
                <w:szCs w:val="24"/>
                <w14:ligatures w14:val="standardContextual"/>
              </w:rPr>
              <w:tab/>
            </w:r>
            <w:r w:rsidRPr="0055029D">
              <w:rPr>
                <w:rStyle w:val="Hyperlink"/>
                <w:noProof/>
              </w:rPr>
              <w:t>Nearshore waves</w:t>
            </w:r>
            <w:r>
              <w:rPr>
                <w:noProof/>
                <w:webHidden/>
              </w:rPr>
              <w:tab/>
            </w:r>
            <w:r>
              <w:rPr>
                <w:noProof/>
                <w:webHidden/>
              </w:rPr>
              <w:fldChar w:fldCharType="begin"/>
            </w:r>
            <w:r>
              <w:rPr>
                <w:noProof/>
                <w:webHidden/>
              </w:rPr>
              <w:instrText xml:space="preserve"> PAGEREF _Toc219458196 \h </w:instrText>
            </w:r>
            <w:r>
              <w:rPr>
                <w:noProof/>
                <w:webHidden/>
              </w:rPr>
            </w:r>
            <w:r>
              <w:rPr>
                <w:noProof/>
                <w:webHidden/>
              </w:rPr>
              <w:fldChar w:fldCharType="separate"/>
            </w:r>
            <w:r w:rsidR="005A12B0">
              <w:rPr>
                <w:noProof/>
                <w:webHidden/>
              </w:rPr>
              <w:t>38</w:t>
            </w:r>
            <w:r>
              <w:rPr>
                <w:noProof/>
                <w:webHidden/>
              </w:rPr>
              <w:fldChar w:fldCharType="end"/>
            </w:r>
          </w:hyperlink>
        </w:p>
        <w:p w14:paraId="04EB1E7B" w14:textId="45F8DB9B" w:rsidR="00397CD9" w:rsidRDefault="00397CD9">
          <w:pPr>
            <w:pStyle w:val="TOC3"/>
            <w:tabs>
              <w:tab w:val="left" w:pos="1200"/>
              <w:tab w:val="right" w:leader="dot" w:pos="9060"/>
            </w:tabs>
            <w:rPr>
              <w:noProof/>
              <w:kern w:val="2"/>
              <w:sz w:val="24"/>
              <w:szCs w:val="24"/>
              <w14:ligatures w14:val="standardContextual"/>
            </w:rPr>
          </w:pPr>
          <w:hyperlink w:anchor="_Toc219458197" w:history="1">
            <w:r w:rsidRPr="0055029D">
              <w:rPr>
                <w:rStyle w:val="Hyperlink"/>
                <w:noProof/>
              </w:rPr>
              <w:t>4.2.1</w:t>
            </w:r>
            <w:r>
              <w:rPr>
                <w:noProof/>
                <w:kern w:val="2"/>
                <w:sz w:val="24"/>
                <w:szCs w:val="24"/>
                <w14:ligatures w14:val="standardContextual"/>
              </w:rPr>
              <w:tab/>
            </w:r>
            <w:r w:rsidRPr="0055029D">
              <w:rPr>
                <w:rStyle w:val="Hyperlink"/>
                <w:noProof/>
              </w:rPr>
              <w:t>Refraction, Shoaling and Friction</w:t>
            </w:r>
            <w:r>
              <w:rPr>
                <w:noProof/>
                <w:webHidden/>
              </w:rPr>
              <w:tab/>
            </w:r>
            <w:r>
              <w:rPr>
                <w:noProof/>
                <w:webHidden/>
              </w:rPr>
              <w:fldChar w:fldCharType="begin"/>
            </w:r>
            <w:r>
              <w:rPr>
                <w:noProof/>
                <w:webHidden/>
              </w:rPr>
              <w:instrText xml:space="preserve"> PAGEREF _Toc219458197 \h </w:instrText>
            </w:r>
            <w:r>
              <w:rPr>
                <w:noProof/>
                <w:webHidden/>
              </w:rPr>
            </w:r>
            <w:r>
              <w:rPr>
                <w:noProof/>
                <w:webHidden/>
              </w:rPr>
              <w:fldChar w:fldCharType="separate"/>
            </w:r>
            <w:r w:rsidR="005A12B0">
              <w:rPr>
                <w:noProof/>
                <w:webHidden/>
              </w:rPr>
              <w:t>38</w:t>
            </w:r>
            <w:r>
              <w:rPr>
                <w:noProof/>
                <w:webHidden/>
              </w:rPr>
              <w:fldChar w:fldCharType="end"/>
            </w:r>
          </w:hyperlink>
        </w:p>
        <w:p w14:paraId="4AFD0D41" w14:textId="5F5B8FF1" w:rsidR="00397CD9" w:rsidRDefault="00397CD9">
          <w:pPr>
            <w:pStyle w:val="TOC3"/>
            <w:tabs>
              <w:tab w:val="left" w:pos="1200"/>
              <w:tab w:val="right" w:leader="dot" w:pos="9060"/>
            </w:tabs>
            <w:rPr>
              <w:noProof/>
              <w:kern w:val="2"/>
              <w:sz w:val="24"/>
              <w:szCs w:val="24"/>
              <w14:ligatures w14:val="standardContextual"/>
            </w:rPr>
          </w:pPr>
          <w:hyperlink w:anchor="_Toc219458198" w:history="1">
            <w:r w:rsidRPr="0055029D">
              <w:rPr>
                <w:rStyle w:val="Hyperlink"/>
                <w:noProof/>
              </w:rPr>
              <w:t>4.2.2</w:t>
            </w:r>
            <w:r>
              <w:rPr>
                <w:noProof/>
                <w:kern w:val="2"/>
                <w:sz w:val="24"/>
                <w:szCs w:val="24"/>
                <w14:ligatures w14:val="standardContextual"/>
              </w:rPr>
              <w:tab/>
            </w:r>
            <w:r w:rsidRPr="0055029D">
              <w:rPr>
                <w:rStyle w:val="Hyperlink"/>
                <w:noProof/>
              </w:rPr>
              <w:t>Breaking wave height</w:t>
            </w:r>
            <w:r>
              <w:rPr>
                <w:noProof/>
                <w:webHidden/>
              </w:rPr>
              <w:tab/>
            </w:r>
            <w:r>
              <w:rPr>
                <w:noProof/>
                <w:webHidden/>
              </w:rPr>
              <w:fldChar w:fldCharType="begin"/>
            </w:r>
            <w:r>
              <w:rPr>
                <w:noProof/>
                <w:webHidden/>
              </w:rPr>
              <w:instrText xml:space="preserve"> PAGEREF _Toc219458198 \h </w:instrText>
            </w:r>
            <w:r>
              <w:rPr>
                <w:noProof/>
                <w:webHidden/>
              </w:rPr>
            </w:r>
            <w:r>
              <w:rPr>
                <w:noProof/>
                <w:webHidden/>
              </w:rPr>
              <w:fldChar w:fldCharType="separate"/>
            </w:r>
            <w:r w:rsidR="005A12B0">
              <w:rPr>
                <w:noProof/>
                <w:webHidden/>
              </w:rPr>
              <w:t>39</w:t>
            </w:r>
            <w:r>
              <w:rPr>
                <w:noProof/>
                <w:webHidden/>
              </w:rPr>
              <w:fldChar w:fldCharType="end"/>
            </w:r>
          </w:hyperlink>
        </w:p>
        <w:p w14:paraId="68F255C5" w14:textId="6DBD19AE" w:rsidR="00397CD9" w:rsidRDefault="00397CD9">
          <w:pPr>
            <w:pStyle w:val="TOC3"/>
            <w:tabs>
              <w:tab w:val="left" w:pos="1200"/>
              <w:tab w:val="right" w:leader="dot" w:pos="9060"/>
            </w:tabs>
            <w:rPr>
              <w:noProof/>
              <w:kern w:val="2"/>
              <w:sz w:val="24"/>
              <w:szCs w:val="24"/>
              <w14:ligatures w14:val="standardContextual"/>
            </w:rPr>
          </w:pPr>
          <w:hyperlink w:anchor="_Toc219458199" w:history="1">
            <w:r w:rsidRPr="0055029D">
              <w:rPr>
                <w:rStyle w:val="Hyperlink"/>
                <w:noProof/>
              </w:rPr>
              <w:t>4.2.3</w:t>
            </w:r>
            <w:r>
              <w:rPr>
                <w:noProof/>
                <w:kern w:val="2"/>
                <w:sz w:val="24"/>
                <w:szCs w:val="24"/>
                <w14:ligatures w14:val="standardContextual"/>
              </w:rPr>
              <w:tab/>
            </w:r>
            <w:r w:rsidRPr="0055029D">
              <w:rPr>
                <w:rStyle w:val="Hyperlink"/>
                <w:noProof/>
              </w:rPr>
              <w:t>Shore profile</w:t>
            </w:r>
            <w:r>
              <w:rPr>
                <w:noProof/>
                <w:webHidden/>
              </w:rPr>
              <w:tab/>
            </w:r>
            <w:r>
              <w:rPr>
                <w:noProof/>
                <w:webHidden/>
              </w:rPr>
              <w:fldChar w:fldCharType="begin"/>
            </w:r>
            <w:r>
              <w:rPr>
                <w:noProof/>
                <w:webHidden/>
              </w:rPr>
              <w:instrText xml:space="preserve"> PAGEREF _Toc219458199 \h </w:instrText>
            </w:r>
            <w:r>
              <w:rPr>
                <w:noProof/>
                <w:webHidden/>
              </w:rPr>
            </w:r>
            <w:r>
              <w:rPr>
                <w:noProof/>
                <w:webHidden/>
              </w:rPr>
              <w:fldChar w:fldCharType="separate"/>
            </w:r>
            <w:r w:rsidR="005A12B0">
              <w:rPr>
                <w:noProof/>
                <w:webHidden/>
              </w:rPr>
              <w:t>40</w:t>
            </w:r>
            <w:r>
              <w:rPr>
                <w:noProof/>
                <w:webHidden/>
              </w:rPr>
              <w:fldChar w:fldCharType="end"/>
            </w:r>
          </w:hyperlink>
        </w:p>
        <w:p w14:paraId="33D15AA2" w14:textId="305084CB" w:rsidR="00397CD9" w:rsidRDefault="00397CD9">
          <w:pPr>
            <w:pStyle w:val="TOC2"/>
            <w:tabs>
              <w:tab w:val="left" w:pos="960"/>
              <w:tab w:val="right" w:leader="dot" w:pos="9060"/>
            </w:tabs>
            <w:rPr>
              <w:noProof/>
              <w:kern w:val="2"/>
              <w:sz w:val="24"/>
              <w:szCs w:val="24"/>
              <w14:ligatures w14:val="standardContextual"/>
            </w:rPr>
          </w:pPr>
          <w:hyperlink w:anchor="_Toc219458200" w:history="1">
            <w:r w:rsidRPr="0055029D">
              <w:rPr>
                <w:rStyle w:val="Hyperlink"/>
                <w:noProof/>
              </w:rPr>
              <w:t>4.3</w:t>
            </w:r>
            <w:r>
              <w:rPr>
                <w:noProof/>
                <w:kern w:val="2"/>
                <w:sz w:val="24"/>
                <w:szCs w:val="24"/>
                <w14:ligatures w14:val="standardContextual"/>
              </w:rPr>
              <w:tab/>
            </w:r>
            <w:r w:rsidRPr="0055029D">
              <w:rPr>
                <w:rStyle w:val="Hyperlink"/>
                <w:noProof/>
              </w:rPr>
              <w:t>Deepwater waves</w:t>
            </w:r>
            <w:r>
              <w:rPr>
                <w:noProof/>
                <w:webHidden/>
              </w:rPr>
              <w:tab/>
            </w:r>
            <w:r>
              <w:rPr>
                <w:noProof/>
                <w:webHidden/>
              </w:rPr>
              <w:fldChar w:fldCharType="begin"/>
            </w:r>
            <w:r>
              <w:rPr>
                <w:noProof/>
                <w:webHidden/>
              </w:rPr>
              <w:instrText xml:space="preserve"> PAGEREF _Toc219458200 \h </w:instrText>
            </w:r>
            <w:r>
              <w:rPr>
                <w:noProof/>
                <w:webHidden/>
              </w:rPr>
            </w:r>
            <w:r>
              <w:rPr>
                <w:noProof/>
                <w:webHidden/>
              </w:rPr>
              <w:fldChar w:fldCharType="separate"/>
            </w:r>
            <w:r w:rsidR="005A12B0">
              <w:rPr>
                <w:noProof/>
                <w:webHidden/>
              </w:rPr>
              <w:t>40</w:t>
            </w:r>
            <w:r>
              <w:rPr>
                <w:noProof/>
                <w:webHidden/>
              </w:rPr>
              <w:fldChar w:fldCharType="end"/>
            </w:r>
          </w:hyperlink>
        </w:p>
        <w:p w14:paraId="018EBA31" w14:textId="3E83922E" w:rsidR="00397CD9" w:rsidRDefault="00397CD9">
          <w:pPr>
            <w:pStyle w:val="TOC2"/>
            <w:tabs>
              <w:tab w:val="left" w:pos="960"/>
              <w:tab w:val="right" w:leader="dot" w:pos="9060"/>
            </w:tabs>
            <w:rPr>
              <w:noProof/>
              <w:kern w:val="2"/>
              <w:sz w:val="24"/>
              <w:szCs w:val="24"/>
              <w14:ligatures w14:val="standardContextual"/>
            </w:rPr>
          </w:pPr>
          <w:hyperlink w:anchor="_Toc219458201" w:history="1">
            <w:r w:rsidRPr="0055029D">
              <w:rPr>
                <w:rStyle w:val="Hyperlink"/>
                <w:noProof/>
              </w:rPr>
              <w:t>4.4</w:t>
            </w:r>
            <w:r>
              <w:rPr>
                <w:noProof/>
                <w:kern w:val="2"/>
                <w:sz w:val="24"/>
                <w:szCs w:val="24"/>
                <w14:ligatures w14:val="standardContextual"/>
              </w:rPr>
              <w:tab/>
            </w:r>
            <w:r w:rsidRPr="0055029D">
              <w:rPr>
                <w:rStyle w:val="Hyperlink"/>
                <w:noProof/>
              </w:rPr>
              <w:t>Wind-waves</w:t>
            </w:r>
            <w:r>
              <w:rPr>
                <w:noProof/>
                <w:webHidden/>
              </w:rPr>
              <w:tab/>
            </w:r>
            <w:r>
              <w:rPr>
                <w:noProof/>
                <w:webHidden/>
              </w:rPr>
              <w:fldChar w:fldCharType="begin"/>
            </w:r>
            <w:r>
              <w:rPr>
                <w:noProof/>
                <w:webHidden/>
              </w:rPr>
              <w:instrText xml:space="preserve"> PAGEREF _Toc219458201 \h </w:instrText>
            </w:r>
            <w:r>
              <w:rPr>
                <w:noProof/>
                <w:webHidden/>
              </w:rPr>
            </w:r>
            <w:r>
              <w:rPr>
                <w:noProof/>
                <w:webHidden/>
              </w:rPr>
              <w:fldChar w:fldCharType="separate"/>
            </w:r>
            <w:r w:rsidR="005A12B0">
              <w:rPr>
                <w:noProof/>
                <w:webHidden/>
              </w:rPr>
              <w:t>40</w:t>
            </w:r>
            <w:r>
              <w:rPr>
                <w:noProof/>
                <w:webHidden/>
              </w:rPr>
              <w:fldChar w:fldCharType="end"/>
            </w:r>
          </w:hyperlink>
        </w:p>
        <w:p w14:paraId="5B89AC43" w14:textId="03E1CEAF" w:rsidR="00397CD9" w:rsidRDefault="00397CD9">
          <w:pPr>
            <w:pStyle w:val="TOC2"/>
            <w:tabs>
              <w:tab w:val="left" w:pos="960"/>
              <w:tab w:val="right" w:leader="dot" w:pos="9060"/>
            </w:tabs>
            <w:rPr>
              <w:noProof/>
              <w:kern w:val="2"/>
              <w:sz w:val="24"/>
              <w:szCs w:val="24"/>
              <w14:ligatures w14:val="standardContextual"/>
            </w:rPr>
          </w:pPr>
          <w:hyperlink w:anchor="_Toc219458202" w:history="1">
            <w:r w:rsidRPr="0055029D">
              <w:rPr>
                <w:rStyle w:val="Hyperlink"/>
                <w:noProof/>
              </w:rPr>
              <w:t>4.5</w:t>
            </w:r>
            <w:r>
              <w:rPr>
                <w:noProof/>
                <w:kern w:val="2"/>
                <w:sz w:val="24"/>
                <w:szCs w:val="24"/>
                <w14:ligatures w14:val="standardContextual"/>
              </w:rPr>
              <w:tab/>
            </w:r>
            <w:r w:rsidRPr="0055029D">
              <w:rPr>
                <w:rStyle w:val="Hyperlink"/>
                <w:noProof/>
              </w:rPr>
              <w:t>Wave power</w:t>
            </w:r>
            <w:r>
              <w:rPr>
                <w:noProof/>
                <w:webHidden/>
              </w:rPr>
              <w:tab/>
            </w:r>
            <w:r>
              <w:rPr>
                <w:noProof/>
                <w:webHidden/>
              </w:rPr>
              <w:fldChar w:fldCharType="begin"/>
            </w:r>
            <w:r>
              <w:rPr>
                <w:noProof/>
                <w:webHidden/>
              </w:rPr>
              <w:instrText xml:space="preserve"> PAGEREF _Toc219458202 \h </w:instrText>
            </w:r>
            <w:r>
              <w:rPr>
                <w:noProof/>
                <w:webHidden/>
              </w:rPr>
            </w:r>
            <w:r>
              <w:rPr>
                <w:noProof/>
                <w:webHidden/>
              </w:rPr>
              <w:fldChar w:fldCharType="separate"/>
            </w:r>
            <w:r w:rsidR="005A12B0">
              <w:rPr>
                <w:noProof/>
                <w:webHidden/>
              </w:rPr>
              <w:t>42</w:t>
            </w:r>
            <w:r>
              <w:rPr>
                <w:noProof/>
                <w:webHidden/>
              </w:rPr>
              <w:fldChar w:fldCharType="end"/>
            </w:r>
          </w:hyperlink>
        </w:p>
        <w:p w14:paraId="4BA2649A" w14:textId="35315F55" w:rsidR="00397CD9" w:rsidRDefault="00397CD9">
          <w:pPr>
            <w:pStyle w:val="TOC2"/>
            <w:tabs>
              <w:tab w:val="left" w:pos="960"/>
              <w:tab w:val="right" w:leader="dot" w:pos="9060"/>
            </w:tabs>
            <w:rPr>
              <w:noProof/>
              <w:kern w:val="2"/>
              <w:sz w:val="24"/>
              <w:szCs w:val="24"/>
              <w14:ligatures w14:val="standardContextual"/>
            </w:rPr>
          </w:pPr>
          <w:hyperlink w:anchor="_Toc219458203" w:history="1">
            <w:r w:rsidRPr="0055029D">
              <w:rPr>
                <w:rStyle w:val="Hyperlink"/>
                <w:noProof/>
              </w:rPr>
              <w:t>4.6</w:t>
            </w:r>
            <w:r>
              <w:rPr>
                <w:noProof/>
                <w:kern w:val="2"/>
                <w:sz w:val="24"/>
                <w:szCs w:val="24"/>
                <w14:ligatures w14:val="standardContextual"/>
              </w:rPr>
              <w:tab/>
            </w:r>
            <w:r w:rsidRPr="0055029D">
              <w:rPr>
                <w:rStyle w:val="Hyperlink"/>
                <w:noProof/>
              </w:rPr>
              <w:t>Runup (setup &amp; wash)</w:t>
            </w:r>
            <w:r>
              <w:rPr>
                <w:noProof/>
                <w:webHidden/>
              </w:rPr>
              <w:tab/>
            </w:r>
            <w:r>
              <w:rPr>
                <w:noProof/>
                <w:webHidden/>
              </w:rPr>
              <w:fldChar w:fldCharType="begin"/>
            </w:r>
            <w:r>
              <w:rPr>
                <w:noProof/>
                <w:webHidden/>
              </w:rPr>
              <w:instrText xml:space="preserve"> PAGEREF _Toc219458203 \h </w:instrText>
            </w:r>
            <w:r>
              <w:rPr>
                <w:noProof/>
                <w:webHidden/>
              </w:rPr>
            </w:r>
            <w:r>
              <w:rPr>
                <w:noProof/>
                <w:webHidden/>
              </w:rPr>
              <w:fldChar w:fldCharType="separate"/>
            </w:r>
            <w:r w:rsidR="005A12B0">
              <w:rPr>
                <w:noProof/>
                <w:webHidden/>
              </w:rPr>
              <w:t>42</w:t>
            </w:r>
            <w:r>
              <w:rPr>
                <w:noProof/>
                <w:webHidden/>
              </w:rPr>
              <w:fldChar w:fldCharType="end"/>
            </w:r>
          </w:hyperlink>
        </w:p>
        <w:p w14:paraId="2FFA3A38" w14:textId="55C42EDA" w:rsidR="00397CD9" w:rsidRDefault="00397CD9">
          <w:pPr>
            <w:pStyle w:val="TOC2"/>
            <w:tabs>
              <w:tab w:val="left" w:pos="960"/>
              <w:tab w:val="right" w:leader="dot" w:pos="9060"/>
            </w:tabs>
            <w:rPr>
              <w:noProof/>
              <w:kern w:val="2"/>
              <w:sz w:val="24"/>
              <w:szCs w:val="24"/>
              <w14:ligatures w14:val="standardContextual"/>
            </w:rPr>
          </w:pPr>
          <w:hyperlink w:anchor="_Toc219458204" w:history="1">
            <w:r w:rsidRPr="0055029D">
              <w:rPr>
                <w:rStyle w:val="Hyperlink"/>
                <w:noProof/>
              </w:rPr>
              <w:t>4.7</w:t>
            </w:r>
            <w:r>
              <w:rPr>
                <w:noProof/>
                <w:kern w:val="2"/>
                <w:sz w:val="24"/>
                <w:szCs w:val="24"/>
                <w14:ligatures w14:val="standardContextual"/>
              </w:rPr>
              <w:tab/>
            </w:r>
            <w:r w:rsidRPr="0055029D">
              <w:rPr>
                <w:rStyle w:val="Hyperlink"/>
                <w:noProof/>
              </w:rPr>
              <w:t>Littoral drift</w:t>
            </w:r>
            <w:r>
              <w:rPr>
                <w:noProof/>
                <w:webHidden/>
              </w:rPr>
              <w:tab/>
            </w:r>
            <w:r>
              <w:rPr>
                <w:noProof/>
                <w:webHidden/>
              </w:rPr>
              <w:fldChar w:fldCharType="begin"/>
            </w:r>
            <w:r>
              <w:rPr>
                <w:noProof/>
                <w:webHidden/>
              </w:rPr>
              <w:instrText xml:space="preserve"> PAGEREF _Toc219458204 \h </w:instrText>
            </w:r>
            <w:r>
              <w:rPr>
                <w:noProof/>
                <w:webHidden/>
              </w:rPr>
            </w:r>
            <w:r>
              <w:rPr>
                <w:noProof/>
                <w:webHidden/>
              </w:rPr>
              <w:fldChar w:fldCharType="separate"/>
            </w:r>
            <w:r w:rsidR="005A12B0">
              <w:rPr>
                <w:noProof/>
                <w:webHidden/>
              </w:rPr>
              <w:t>43</w:t>
            </w:r>
            <w:r>
              <w:rPr>
                <w:noProof/>
                <w:webHidden/>
              </w:rPr>
              <w:fldChar w:fldCharType="end"/>
            </w:r>
          </w:hyperlink>
        </w:p>
        <w:p w14:paraId="2D983AC1" w14:textId="3F6CCABD" w:rsidR="00397CD9" w:rsidRDefault="00397CD9">
          <w:pPr>
            <w:pStyle w:val="TOC2"/>
            <w:tabs>
              <w:tab w:val="left" w:pos="960"/>
              <w:tab w:val="right" w:leader="dot" w:pos="9060"/>
            </w:tabs>
            <w:rPr>
              <w:noProof/>
              <w:kern w:val="2"/>
              <w:sz w:val="24"/>
              <w:szCs w:val="24"/>
              <w14:ligatures w14:val="standardContextual"/>
            </w:rPr>
          </w:pPr>
          <w:hyperlink w:anchor="_Toc219458205" w:history="1">
            <w:r w:rsidRPr="0055029D">
              <w:rPr>
                <w:rStyle w:val="Hyperlink"/>
                <w:noProof/>
              </w:rPr>
              <w:t>4.8</w:t>
            </w:r>
            <w:r>
              <w:rPr>
                <w:noProof/>
                <w:kern w:val="2"/>
                <w:sz w:val="24"/>
                <w:szCs w:val="24"/>
                <w14:ligatures w14:val="standardContextual"/>
              </w:rPr>
              <w:tab/>
            </w:r>
            <w:r w:rsidRPr="0055029D">
              <w:rPr>
                <w:rStyle w:val="Hyperlink"/>
                <w:noProof/>
              </w:rPr>
              <w:t>X-shore Transport</w:t>
            </w:r>
            <w:r>
              <w:rPr>
                <w:noProof/>
                <w:webHidden/>
              </w:rPr>
              <w:tab/>
            </w:r>
            <w:r>
              <w:rPr>
                <w:noProof/>
                <w:webHidden/>
              </w:rPr>
              <w:fldChar w:fldCharType="begin"/>
            </w:r>
            <w:r>
              <w:rPr>
                <w:noProof/>
                <w:webHidden/>
              </w:rPr>
              <w:instrText xml:space="preserve"> PAGEREF _Toc219458205 \h </w:instrText>
            </w:r>
            <w:r>
              <w:rPr>
                <w:noProof/>
                <w:webHidden/>
              </w:rPr>
            </w:r>
            <w:r>
              <w:rPr>
                <w:noProof/>
                <w:webHidden/>
              </w:rPr>
              <w:fldChar w:fldCharType="separate"/>
            </w:r>
            <w:r w:rsidR="005A12B0">
              <w:rPr>
                <w:noProof/>
                <w:webHidden/>
              </w:rPr>
              <w:t>43</w:t>
            </w:r>
            <w:r>
              <w:rPr>
                <w:noProof/>
                <w:webHidden/>
              </w:rPr>
              <w:fldChar w:fldCharType="end"/>
            </w:r>
          </w:hyperlink>
        </w:p>
        <w:p w14:paraId="4412D1BC" w14:textId="67E4C4C9" w:rsidR="00397CD9" w:rsidRDefault="00397CD9">
          <w:pPr>
            <w:pStyle w:val="TOC2"/>
            <w:tabs>
              <w:tab w:val="left" w:pos="960"/>
              <w:tab w:val="right" w:leader="dot" w:pos="9060"/>
            </w:tabs>
            <w:rPr>
              <w:noProof/>
              <w:kern w:val="2"/>
              <w:sz w:val="24"/>
              <w:szCs w:val="24"/>
              <w14:ligatures w14:val="standardContextual"/>
            </w:rPr>
          </w:pPr>
          <w:hyperlink w:anchor="_Toc219458206" w:history="1">
            <w:r w:rsidRPr="0055029D">
              <w:rPr>
                <w:rStyle w:val="Hyperlink"/>
                <w:noProof/>
              </w:rPr>
              <w:t>4.9</w:t>
            </w:r>
            <w:r>
              <w:rPr>
                <w:noProof/>
                <w:kern w:val="2"/>
                <w:sz w:val="24"/>
                <w:szCs w:val="24"/>
                <w14:ligatures w14:val="standardContextual"/>
              </w:rPr>
              <w:tab/>
            </w:r>
            <w:r w:rsidRPr="0055029D">
              <w:rPr>
                <w:rStyle w:val="Hyperlink"/>
                <w:noProof/>
              </w:rPr>
              <w:t>Overtopping</w:t>
            </w:r>
            <w:r>
              <w:rPr>
                <w:noProof/>
                <w:webHidden/>
              </w:rPr>
              <w:tab/>
            </w:r>
            <w:r>
              <w:rPr>
                <w:noProof/>
                <w:webHidden/>
              </w:rPr>
              <w:fldChar w:fldCharType="begin"/>
            </w:r>
            <w:r>
              <w:rPr>
                <w:noProof/>
                <w:webHidden/>
              </w:rPr>
              <w:instrText xml:space="preserve"> PAGEREF _Toc219458206 \h </w:instrText>
            </w:r>
            <w:r>
              <w:rPr>
                <w:noProof/>
                <w:webHidden/>
              </w:rPr>
            </w:r>
            <w:r>
              <w:rPr>
                <w:noProof/>
                <w:webHidden/>
              </w:rPr>
              <w:fldChar w:fldCharType="separate"/>
            </w:r>
            <w:r w:rsidR="005A12B0">
              <w:rPr>
                <w:noProof/>
                <w:webHidden/>
              </w:rPr>
              <w:t>44</w:t>
            </w:r>
            <w:r>
              <w:rPr>
                <w:noProof/>
                <w:webHidden/>
              </w:rPr>
              <w:fldChar w:fldCharType="end"/>
            </w:r>
          </w:hyperlink>
        </w:p>
        <w:p w14:paraId="2104E80C" w14:textId="0EA69D31" w:rsidR="00397CD9" w:rsidRDefault="00397CD9">
          <w:pPr>
            <w:pStyle w:val="TOC2"/>
            <w:tabs>
              <w:tab w:val="left" w:pos="960"/>
              <w:tab w:val="right" w:leader="dot" w:pos="9060"/>
            </w:tabs>
            <w:rPr>
              <w:noProof/>
              <w:kern w:val="2"/>
              <w:sz w:val="24"/>
              <w:szCs w:val="24"/>
              <w14:ligatures w14:val="standardContextual"/>
            </w:rPr>
          </w:pPr>
          <w:hyperlink w:anchor="_Toc219458207" w:history="1">
            <w:r w:rsidRPr="0055029D">
              <w:rPr>
                <w:rStyle w:val="Hyperlink"/>
                <w:noProof/>
              </w:rPr>
              <w:t>4.10</w:t>
            </w:r>
            <w:r>
              <w:rPr>
                <w:noProof/>
                <w:kern w:val="2"/>
                <w:sz w:val="24"/>
                <w:szCs w:val="24"/>
                <w14:ligatures w14:val="standardContextual"/>
              </w:rPr>
              <w:tab/>
            </w:r>
            <w:r w:rsidRPr="0055029D">
              <w:rPr>
                <w:rStyle w:val="Hyperlink"/>
                <w:noProof/>
              </w:rPr>
              <w:t>Iribarren number and beach type</w:t>
            </w:r>
            <w:r>
              <w:rPr>
                <w:noProof/>
                <w:webHidden/>
              </w:rPr>
              <w:tab/>
            </w:r>
            <w:r>
              <w:rPr>
                <w:noProof/>
                <w:webHidden/>
              </w:rPr>
              <w:fldChar w:fldCharType="begin"/>
            </w:r>
            <w:r>
              <w:rPr>
                <w:noProof/>
                <w:webHidden/>
              </w:rPr>
              <w:instrText xml:space="preserve"> PAGEREF _Toc219458207 \h </w:instrText>
            </w:r>
            <w:r>
              <w:rPr>
                <w:noProof/>
                <w:webHidden/>
              </w:rPr>
            </w:r>
            <w:r>
              <w:rPr>
                <w:noProof/>
                <w:webHidden/>
              </w:rPr>
              <w:fldChar w:fldCharType="separate"/>
            </w:r>
            <w:r w:rsidR="005A12B0">
              <w:rPr>
                <w:noProof/>
                <w:webHidden/>
              </w:rPr>
              <w:t>45</w:t>
            </w:r>
            <w:r>
              <w:rPr>
                <w:noProof/>
                <w:webHidden/>
              </w:rPr>
              <w:fldChar w:fldCharType="end"/>
            </w:r>
          </w:hyperlink>
        </w:p>
        <w:p w14:paraId="5446EA87" w14:textId="10C45914" w:rsidR="00397CD9" w:rsidRDefault="00397CD9">
          <w:pPr>
            <w:pStyle w:val="TOC2"/>
            <w:tabs>
              <w:tab w:val="left" w:pos="960"/>
              <w:tab w:val="right" w:leader="dot" w:pos="9060"/>
            </w:tabs>
            <w:rPr>
              <w:noProof/>
              <w:kern w:val="2"/>
              <w:sz w:val="24"/>
              <w:szCs w:val="24"/>
              <w14:ligatures w14:val="standardContextual"/>
            </w:rPr>
          </w:pPr>
          <w:hyperlink w:anchor="_Toc219458208" w:history="1">
            <w:r w:rsidRPr="0055029D">
              <w:rPr>
                <w:rStyle w:val="Hyperlink"/>
                <w:noProof/>
              </w:rPr>
              <w:t>4.11</w:t>
            </w:r>
            <w:r>
              <w:rPr>
                <w:noProof/>
                <w:kern w:val="2"/>
                <w:sz w:val="24"/>
                <w:szCs w:val="24"/>
                <w14:ligatures w14:val="standardContextual"/>
              </w:rPr>
              <w:tab/>
            </w:r>
            <w:r w:rsidRPr="0055029D">
              <w:rPr>
                <w:rStyle w:val="Hyperlink"/>
                <w:noProof/>
              </w:rPr>
              <w:t>Tides</w:t>
            </w:r>
            <w:r>
              <w:rPr>
                <w:noProof/>
                <w:webHidden/>
              </w:rPr>
              <w:tab/>
            </w:r>
            <w:r>
              <w:rPr>
                <w:noProof/>
                <w:webHidden/>
              </w:rPr>
              <w:fldChar w:fldCharType="begin"/>
            </w:r>
            <w:r>
              <w:rPr>
                <w:noProof/>
                <w:webHidden/>
              </w:rPr>
              <w:instrText xml:space="preserve"> PAGEREF _Toc219458208 \h </w:instrText>
            </w:r>
            <w:r>
              <w:rPr>
                <w:noProof/>
                <w:webHidden/>
              </w:rPr>
            </w:r>
            <w:r>
              <w:rPr>
                <w:noProof/>
                <w:webHidden/>
              </w:rPr>
              <w:fldChar w:fldCharType="separate"/>
            </w:r>
            <w:r w:rsidR="005A12B0">
              <w:rPr>
                <w:noProof/>
                <w:webHidden/>
              </w:rPr>
              <w:t>45</w:t>
            </w:r>
            <w:r>
              <w:rPr>
                <w:noProof/>
                <w:webHidden/>
              </w:rPr>
              <w:fldChar w:fldCharType="end"/>
            </w:r>
          </w:hyperlink>
        </w:p>
        <w:p w14:paraId="3FA01289" w14:textId="4EFC0998" w:rsidR="00397CD9" w:rsidRDefault="00397CD9">
          <w:pPr>
            <w:pStyle w:val="TOC2"/>
            <w:tabs>
              <w:tab w:val="left" w:pos="960"/>
              <w:tab w:val="right" w:leader="dot" w:pos="9060"/>
            </w:tabs>
            <w:rPr>
              <w:noProof/>
              <w:kern w:val="2"/>
              <w:sz w:val="24"/>
              <w:szCs w:val="24"/>
              <w14:ligatures w14:val="standardContextual"/>
            </w:rPr>
          </w:pPr>
          <w:hyperlink w:anchor="_Toc219458209" w:history="1">
            <w:r w:rsidRPr="0055029D">
              <w:rPr>
                <w:rStyle w:val="Hyperlink"/>
                <w:noProof/>
              </w:rPr>
              <w:t>4.12</w:t>
            </w:r>
            <w:r>
              <w:rPr>
                <w:noProof/>
                <w:kern w:val="2"/>
                <w:sz w:val="24"/>
                <w:szCs w:val="24"/>
                <w14:ligatures w14:val="standardContextual"/>
              </w:rPr>
              <w:tab/>
            </w:r>
            <w:r w:rsidRPr="0055029D">
              <w:rPr>
                <w:rStyle w:val="Hyperlink"/>
                <w:noProof/>
              </w:rPr>
              <w:t>Beach type</w:t>
            </w:r>
            <w:r>
              <w:rPr>
                <w:noProof/>
                <w:webHidden/>
              </w:rPr>
              <w:tab/>
            </w:r>
            <w:r>
              <w:rPr>
                <w:noProof/>
                <w:webHidden/>
              </w:rPr>
              <w:fldChar w:fldCharType="begin"/>
            </w:r>
            <w:r>
              <w:rPr>
                <w:noProof/>
                <w:webHidden/>
              </w:rPr>
              <w:instrText xml:space="preserve"> PAGEREF _Toc219458209 \h </w:instrText>
            </w:r>
            <w:r>
              <w:rPr>
                <w:noProof/>
                <w:webHidden/>
              </w:rPr>
            </w:r>
            <w:r>
              <w:rPr>
                <w:noProof/>
                <w:webHidden/>
              </w:rPr>
              <w:fldChar w:fldCharType="separate"/>
            </w:r>
            <w:r w:rsidR="005A12B0">
              <w:rPr>
                <w:noProof/>
                <w:webHidden/>
              </w:rPr>
              <w:t>46</w:t>
            </w:r>
            <w:r>
              <w:rPr>
                <w:noProof/>
                <w:webHidden/>
              </w:rPr>
              <w:fldChar w:fldCharType="end"/>
            </w:r>
          </w:hyperlink>
        </w:p>
        <w:p w14:paraId="7AF3F545" w14:textId="107CA775" w:rsidR="00397CD9" w:rsidRDefault="00397CD9">
          <w:pPr>
            <w:pStyle w:val="TOC2"/>
            <w:tabs>
              <w:tab w:val="left" w:pos="960"/>
              <w:tab w:val="right" w:leader="dot" w:pos="9060"/>
            </w:tabs>
            <w:rPr>
              <w:noProof/>
              <w:kern w:val="2"/>
              <w:sz w:val="24"/>
              <w:szCs w:val="24"/>
              <w14:ligatures w14:val="standardContextual"/>
            </w:rPr>
          </w:pPr>
          <w:hyperlink w:anchor="_Toc219458210" w:history="1">
            <w:r w:rsidRPr="0055029D">
              <w:rPr>
                <w:rStyle w:val="Hyperlink"/>
                <w:noProof/>
              </w:rPr>
              <w:t>4.13</w:t>
            </w:r>
            <w:r>
              <w:rPr>
                <w:noProof/>
                <w:kern w:val="2"/>
                <w:sz w:val="24"/>
                <w:szCs w:val="24"/>
                <w14:ligatures w14:val="standardContextual"/>
              </w:rPr>
              <w:tab/>
            </w:r>
            <w:r w:rsidRPr="0055029D">
              <w:rPr>
                <w:rStyle w:val="Hyperlink"/>
                <w:noProof/>
              </w:rPr>
              <w:t>Volumes and shoreline position</w:t>
            </w:r>
            <w:r>
              <w:rPr>
                <w:noProof/>
                <w:webHidden/>
              </w:rPr>
              <w:tab/>
            </w:r>
            <w:r>
              <w:rPr>
                <w:noProof/>
                <w:webHidden/>
              </w:rPr>
              <w:fldChar w:fldCharType="begin"/>
            </w:r>
            <w:r>
              <w:rPr>
                <w:noProof/>
                <w:webHidden/>
              </w:rPr>
              <w:instrText xml:space="preserve"> PAGEREF _Toc219458210 \h </w:instrText>
            </w:r>
            <w:r>
              <w:rPr>
                <w:noProof/>
                <w:webHidden/>
              </w:rPr>
            </w:r>
            <w:r>
              <w:rPr>
                <w:noProof/>
                <w:webHidden/>
              </w:rPr>
              <w:fldChar w:fldCharType="separate"/>
            </w:r>
            <w:r w:rsidR="005A12B0">
              <w:rPr>
                <w:noProof/>
                <w:webHidden/>
              </w:rPr>
              <w:t>46</w:t>
            </w:r>
            <w:r>
              <w:rPr>
                <w:noProof/>
                <w:webHidden/>
              </w:rPr>
              <w:fldChar w:fldCharType="end"/>
            </w:r>
          </w:hyperlink>
        </w:p>
        <w:p w14:paraId="7C1560A8" w14:textId="05FFC701" w:rsidR="00397CD9" w:rsidRDefault="00397CD9">
          <w:pPr>
            <w:pStyle w:val="TOC2"/>
            <w:tabs>
              <w:tab w:val="left" w:pos="960"/>
              <w:tab w:val="right" w:leader="dot" w:pos="9060"/>
            </w:tabs>
            <w:rPr>
              <w:noProof/>
              <w:kern w:val="2"/>
              <w:sz w:val="24"/>
              <w:szCs w:val="24"/>
              <w14:ligatures w14:val="standardContextual"/>
            </w:rPr>
          </w:pPr>
          <w:hyperlink w:anchor="_Toc219458211" w:history="1">
            <w:r w:rsidRPr="0055029D">
              <w:rPr>
                <w:rStyle w:val="Hyperlink"/>
                <w:noProof/>
              </w:rPr>
              <w:t>4.14</w:t>
            </w:r>
            <w:r>
              <w:rPr>
                <w:noProof/>
                <w:kern w:val="2"/>
                <w:sz w:val="24"/>
                <w:szCs w:val="24"/>
                <w14:ligatures w14:val="standardContextual"/>
              </w:rPr>
              <w:tab/>
            </w:r>
            <w:r w:rsidRPr="0055029D">
              <w:rPr>
                <w:rStyle w:val="Hyperlink"/>
                <w:noProof/>
              </w:rPr>
              <w:t>Shoreline Change</w:t>
            </w:r>
            <w:r>
              <w:rPr>
                <w:noProof/>
                <w:webHidden/>
              </w:rPr>
              <w:tab/>
            </w:r>
            <w:r>
              <w:rPr>
                <w:noProof/>
                <w:webHidden/>
              </w:rPr>
              <w:fldChar w:fldCharType="begin"/>
            </w:r>
            <w:r>
              <w:rPr>
                <w:noProof/>
                <w:webHidden/>
              </w:rPr>
              <w:instrText xml:space="preserve"> PAGEREF _Toc219458211 \h </w:instrText>
            </w:r>
            <w:r>
              <w:rPr>
                <w:noProof/>
                <w:webHidden/>
              </w:rPr>
            </w:r>
            <w:r>
              <w:rPr>
                <w:noProof/>
                <w:webHidden/>
              </w:rPr>
              <w:fldChar w:fldCharType="separate"/>
            </w:r>
            <w:r w:rsidR="005A12B0">
              <w:rPr>
                <w:noProof/>
                <w:webHidden/>
              </w:rPr>
              <w:t>48</w:t>
            </w:r>
            <w:r>
              <w:rPr>
                <w:noProof/>
                <w:webHidden/>
              </w:rPr>
              <w:fldChar w:fldCharType="end"/>
            </w:r>
          </w:hyperlink>
        </w:p>
        <w:p w14:paraId="5B2A1254" w14:textId="5AD7C8C5" w:rsidR="00397CD9" w:rsidRDefault="00397CD9">
          <w:pPr>
            <w:pStyle w:val="TOC2"/>
            <w:tabs>
              <w:tab w:val="left" w:pos="960"/>
              <w:tab w:val="right" w:leader="dot" w:pos="9060"/>
            </w:tabs>
            <w:rPr>
              <w:noProof/>
              <w:kern w:val="2"/>
              <w:sz w:val="24"/>
              <w:szCs w:val="24"/>
              <w14:ligatures w14:val="standardContextual"/>
            </w:rPr>
          </w:pPr>
          <w:hyperlink w:anchor="_Toc219458212" w:history="1">
            <w:r w:rsidRPr="0055029D">
              <w:rPr>
                <w:rStyle w:val="Hyperlink"/>
                <w:noProof/>
              </w:rPr>
              <w:t>4.15</w:t>
            </w:r>
            <w:r>
              <w:rPr>
                <w:noProof/>
                <w:kern w:val="2"/>
                <w:sz w:val="24"/>
                <w:szCs w:val="24"/>
                <w14:ligatures w14:val="standardContextual"/>
              </w:rPr>
              <w:tab/>
            </w:r>
            <w:r w:rsidRPr="0055029D">
              <w:rPr>
                <w:rStyle w:val="Hyperlink"/>
                <w:noProof/>
              </w:rPr>
              <w:t>Crenulate Bay</w:t>
            </w:r>
            <w:r>
              <w:rPr>
                <w:noProof/>
                <w:webHidden/>
              </w:rPr>
              <w:tab/>
            </w:r>
            <w:r>
              <w:rPr>
                <w:noProof/>
                <w:webHidden/>
              </w:rPr>
              <w:fldChar w:fldCharType="begin"/>
            </w:r>
            <w:r>
              <w:rPr>
                <w:noProof/>
                <w:webHidden/>
              </w:rPr>
              <w:instrText xml:space="preserve"> PAGEREF _Toc219458212 \h </w:instrText>
            </w:r>
            <w:r>
              <w:rPr>
                <w:noProof/>
                <w:webHidden/>
              </w:rPr>
            </w:r>
            <w:r>
              <w:rPr>
                <w:noProof/>
                <w:webHidden/>
              </w:rPr>
              <w:fldChar w:fldCharType="separate"/>
            </w:r>
            <w:r w:rsidR="005A12B0">
              <w:rPr>
                <w:noProof/>
                <w:webHidden/>
              </w:rPr>
              <w:t>48</w:t>
            </w:r>
            <w:r>
              <w:rPr>
                <w:noProof/>
                <w:webHidden/>
              </w:rPr>
              <w:fldChar w:fldCharType="end"/>
            </w:r>
          </w:hyperlink>
        </w:p>
        <w:p w14:paraId="780DFFBF" w14:textId="1E5E4A91" w:rsidR="00397CD9" w:rsidRDefault="00397CD9">
          <w:pPr>
            <w:pStyle w:val="TOC2"/>
            <w:tabs>
              <w:tab w:val="left" w:pos="960"/>
              <w:tab w:val="right" w:leader="dot" w:pos="9060"/>
            </w:tabs>
            <w:rPr>
              <w:noProof/>
              <w:kern w:val="2"/>
              <w:sz w:val="24"/>
              <w:szCs w:val="24"/>
              <w14:ligatures w14:val="standardContextual"/>
            </w:rPr>
          </w:pPr>
          <w:hyperlink w:anchor="_Toc219458213" w:history="1">
            <w:r w:rsidRPr="0055029D">
              <w:rPr>
                <w:rStyle w:val="Hyperlink"/>
                <w:noProof/>
              </w:rPr>
              <w:t>4.16</w:t>
            </w:r>
            <w:r>
              <w:rPr>
                <w:noProof/>
                <w:kern w:val="2"/>
                <w:sz w:val="24"/>
                <w:szCs w:val="24"/>
                <w14:ligatures w14:val="standardContextual"/>
              </w:rPr>
              <w:tab/>
            </w:r>
            <w:r w:rsidRPr="0055029D">
              <w:rPr>
                <w:rStyle w:val="Hyperlink"/>
                <w:noProof/>
              </w:rPr>
              <w:t>Wave Spectra</w:t>
            </w:r>
            <w:r>
              <w:rPr>
                <w:noProof/>
                <w:webHidden/>
              </w:rPr>
              <w:tab/>
            </w:r>
            <w:r>
              <w:rPr>
                <w:noProof/>
                <w:webHidden/>
              </w:rPr>
              <w:fldChar w:fldCharType="begin"/>
            </w:r>
            <w:r>
              <w:rPr>
                <w:noProof/>
                <w:webHidden/>
              </w:rPr>
              <w:instrText xml:space="preserve"> PAGEREF _Toc219458213 \h </w:instrText>
            </w:r>
            <w:r>
              <w:rPr>
                <w:noProof/>
                <w:webHidden/>
              </w:rPr>
            </w:r>
            <w:r>
              <w:rPr>
                <w:noProof/>
                <w:webHidden/>
              </w:rPr>
              <w:fldChar w:fldCharType="separate"/>
            </w:r>
            <w:r w:rsidR="005A12B0">
              <w:rPr>
                <w:noProof/>
                <w:webHidden/>
              </w:rPr>
              <w:t>48</w:t>
            </w:r>
            <w:r>
              <w:rPr>
                <w:noProof/>
                <w:webHidden/>
              </w:rPr>
              <w:fldChar w:fldCharType="end"/>
            </w:r>
          </w:hyperlink>
        </w:p>
        <w:p w14:paraId="4C193D6B" w14:textId="4013BD00" w:rsidR="00397CD9" w:rsidRDefault="00397CD9">
          <w:pPr>
            <w:pStyle w:val="TOC3"/>
            <w:tabs>
              <w:tab w:val="left" w:pos="1440"/>
              <w:tab w:val="right" w:leader="dot" w:pos="9060"/>
            </w:tabs>
            <w:rPr>
              <w:noProof/>
              <w:kern w:val="2"/>
              <w:sz w:val="24"/>
              <w:szCs w:val="24"/>
              <w14:ligatures w14:val="standardContextual"/>
            </w:rPr>
          </w:pPr>
          <w:hyperlink w:anchor="_Toc219458214" w:history="1">
            <w:r w:rsidRPr="0055029D">
              <w:rPr>
                <w:rStyle w:val="Hyperlink"/>
                <w:noProof/>
              </w:rPr>
              <w:t>4.16.1</w:t>
            </w:r>
            <w:r>
              <w:rPr>
                <w:noProof/>
                <w:kern w:val="2"/>
                <w:sz w:val="24"/>
                <w:szCs w:val="24"/>
                <w14:ligatures w14:val="standardContextual"/>
              </w:rPr>
              <w:tab/>
            </w:r>
            <w:r w:rsidRPr="0055029D">
              <w:rPr>
                <w:rStyle w:val="Hyperlink"/>
                <w:noProof/>
              </w:rPr>
              <w:t>Wave spectrum models</w:t>
            </w:r>
            <w:r>
              <w:rPr>
                <w:noProof/>
                <w:webHidden/>
              </w:rPr>
              <w:tab/>
            </w:r>
            <w:r>
              <w:rPr>
                <w:noProof/>
                <w:webHidden/>
              </w:rPr>
              <w:fldChar w:fldCharType="begin"/>
            </w:r>
            <w:r>
              <w:rPr>
                <w:noProof/>
                <w:webHidden/>
              </w:rPr>
              <w:instrText xml:space="preserve"> PAGEREF _Toc219458214 \h </w:instrText>
            </w:r>
            <w:r>
              <w:rPr>
                <w:noProof/>
                <w:webHidden/>
              </w:rPr>
            </w:r>
            <w:r>
              <w:rPr>
                <w:noProof/>
                <w:webHidden/>
              </w:rPr>
              <w:fldChar w:fldCharType="separate"/>
            </w:r>
            <w:r w:rsidR="005A12B0">
              <w:rPr>
                <w:noProof/>
                <w:webHidden/>
              </w:rPr>
              <w:t>48</w:t>
            </w:r>
            <w:r>
              <w:rPr>
                <w:noProof/>
                <w:webHidden/>
              </w:rPr>
              <w:fldChar w:fldCharType="end"/>
            </w:r>
          </w:hyperlink>
        </w:p>
        <w:p w14:paraId="7F561599" w14:textId="3C472194" w:rsidR="00397CD9" w:rsidRDefault="00397CD9">
          <w:pPr>
            <w:pStyle w:val="TOC3"/>
            <w:tabs>
              <w:tab w:val="left" w:pos="1440"/>
              <w:tab w:val="right" w:leader="dot" w:pos="9060"/>
            </w:tabs>
            <w:rPr>
              <w:noProof/>
              <w:kern w:val="2"/>
              <w:sz w:val="24"/>
              <w:szCs w:val="24"/>
              <w14:ligatures w14:val="standardContextual"/>
            </w:rPr>
          </w:pPr>
          <w:hyperlink w:anchor="_Toc219458215" w:history="1">
            <w:r w:rsidRPr="0055029D">
              <w:rPr>
                <w:rStyle w:val="Hyperlink"/>
                <w:noProof/>
              </w:rPr>
              <w:t>4.16.2</w:t>
            </w:r>
            <w:r>
              <w:rPr>
                <w:noProof/>
                <w:kern w:val="2"/>
                <w:sz w:val="24"/>
                <w:szCs w:val="24"/>
                <w14:ligatures w14:val="standardContextual"/>
              </w:rPr>
              <w:tab/>
            </w:r>
            <w:r w:rsidRPr="0055029D">
              <w:rPr>
                <w:rStyle w:val="Hyperlink"/>
                <w:noProof/>
              </w:rPr>
              <w:t>Direction spreading</w:t>
            </w:r>
            <w:r>
              <w:rPr>
                <w:noProof/>
                <w:webHidden/>
              </w:rPr>
              <w:tab/>
            </w:r>
            <w:r>
              <w:rPr>
                <w:noProof/>
                <w:webHidden/>
              </w:rPr>
              <w:fldChar w:fldCharType="begin"/>
            </w:r>
            <w:r>
              <w:rPr>
                <w:noProof/>
                <w:webHidden/>
              </w:rPr>
              <w:instrText xml:space="preserve"> PAGEREF _Toc219458215 \h </w:instrText>
            </w:r>
            <w:r>
              <w:rPr>
                <w:noProof/>
                <w:webHidden/>
              </w:rPr>
            </w:r>
            <w:r>
              <w:rPr>
                <w:noProof/>
                <w:webHidden/>
              </w:rPr>
              <w:fldChar w:fldCharType="separate"/>
            </w:r>
            <w:r w:rsidR="005A12B0">
              <w:rPr>
                <w:noProof/>
                <w:webHidden/>
              </w:rPr>
              <w:t>51</w:t>
            </w:r>
            <w:r>
              <w:rPr>
                <w:noProof/>
                <w:webHidden/>
              </w:rPr>
              <w:fldChar w:fldCharType="end"/>
            </w:r>
          </w:hyperlink>
        </w:p>
        <w:p w14:paraId="248785B8" w14:textId="210C1540" w:rsidR="00397CD9" w:rsidRDefault="00397CD9">
          <w:pPr>
            <w:pStyle w:val="TOC3"/>
            <w:tabs>
              <w:tab w:val="left" w:pos="1440"/>
              <w:tab w:val="right" w:leader="dot" w:pos="9060"/>
            </w:tabs>
            <w:rPr>
              <w:noProof/>
              <w:kern w:val="2"/>
              <w:sz w:val="24"/>
              <w:szCs w:val="24"/>
              <w14:ligatures w14:val="standardContextual"/>
            </w:rPr>
          </w:pPr>
          <w:hyperlink w:anchor="_Toc219458216" w:history="1">
            <w:r w:rsidRPr="0055029D">
              <w:rPr>
                <w:rStyle w:val="Hyperlink"/>
                <w:noProof/>
              </w:rPr>
              <w:t>4.16.3</w:t>
            </w:r>
            <w:r>
              <w:rPr>
                <w:noProof/>
                <w:kern w:val="2"/>
                <w:sz w:val="24"/>
                <w:szCs w:val="24"/>
                <w14:ligatures w14:val="standardContextual"/>
              </w:rPr>
              <w:tab/>
            </w:r>
            <w:r w:rsidRPr="0055029D">
              <w:rPr>
                <w:rStyle w:val="Hyperlink"/>
                <w:noProof/>
              </w:rPr>
              <w:t>Wave buoy directional spreading</w:t>
            </w:r>
            <w:r>
              <w:rPr>
                <w:noProof/>
                <w:webHidden/>
              </w:rPr>
              <w:tab/>
            </w:r>
            <w:r>
              <w:rPr>
                <w:noProof/>
                <w:webHidden/>
              </w:rPr>
              <w:fldChar w:fldCharType="begin"/>
            </w:r>
            <w:r>
              <w:rPr>
                <w:noProof/>
                <w:webHidden/>
              </w:rPr>
              <w:instrText xml:space="preserve"> PAGEREF _Toc219458216 \h </w:instrText>
            </w:r>
            <w:r>
              <w:rPr>
                <w:noProof/>
                <w:webHidden/>
              </w:rPr>
            </w:r>
            <w:r>
              <w:rPr>
                <w:noProof/>
                <w:webHidden/>
              </w:rPr>
              <w:fldChar w:fldCharType="separate"/>
            </w:r>
            <w:r w:rsidR="005A12B0">
              <w:rPr>
                <w:noProof/>
                <w:webHidden/>
              </w:rPr>
              <w:t>51</w:t>
            </w:r>
            <w:r>
              <w:rPr>
                <w:noProof/>
                <w:webHidden/>
              </w:rPr>
              <w:fldChar w:fldCharType="end"/>
            </w:r>
          </w:hyperlink>
        </w:p>
        <w:p w14:paraId="7E21B67C" w14:textId="4AA56B75" w:rsidR="00397CD9" w:rsidRDefault="00397CD9">
          <w:pPr>
            <w:pStyle w:val="TOC2"/>
            <w:tabs>
              <w:tab w:val="left" w:pos="960"/>
              <w:tab w:val="right" w:leader="dot" w:pos="9060"/>
            </w:tabs>
            <w:rPr>
              <w:noProof/>
              <w:kern w:val="2"/>
              <w:sz w:val="24"/>
              <w:szCs w:val="24"/>
              <w14:ligatures w14:val="standardContextual"/>
            </w:rPr>
          </w:pPr>
          <w:hyperlink w:anchor="_Toc219458217" w:history="1">
            <w:r w:rsidRPr="0055029D">
              <w:rPr>
                <w:rStyle w:val="Hyperlink"/>
                <w:noProof/>
              </w:rPr>
              <w:t>4.17</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_Toc219458217 \h </w:instrText>
            </w:r>
            <w:r>
              <w:rPr>
                <w:noProof/>
                <w:webHidden/>
              </w:rPr>
            </w:r>
            <w:r>
              <w:rPr>
                <w:noProof/>
                <w:webHidden/>
              </w:rPr>
              <w:fldChar w:fldCharType="separate"/>
            </w:r>
            <w:r w:rsidR="005A12B0">
              <w:rPr>
                <w:noProof/>
                <w:webHidden/>
              </w:rPr>
              <w:t>52</w:t>
            </w:r>
            <w:r>
              <w:rPr>
                <w:noProof/>
                <w:webHidden/>
              </w:rPr>
              <w:fldChar w:fldCharType="end"/>
            </w:r>
          </w:hyperlink>
        </w:p>
        <w:p w14:paraId="6E62C0A9" w14:textId="08A3BDBD" w:rsidR="00397CD9" w:rsidRDefault="00397CD9">
          <w:pPr>
            <w:pStyle w:val="TOC3"/>
            <w:tabs>
              <w:tab w:val="left" w:pos="1440"/>
              <w:tab w:val="right" w:leader="dot" w:pos="9060"/>
            </w:tabs>
            <w:rPr>
              <w:noProof/>
              <w:kern w:val="2"/>
              <w:sz w:val="24"/>
              <w:szCs w:val="24"/>
              <w14:ligatures w14:val="standardContextual"/>
            </w:rPr>
          </w:pPr>
          <w:hyperlink w:anchor="_Toc219458218" w:history="1">
            <w:r w:rsidRPr="0055029D">
              <w:rPr>
                <w:rStyle w:val="Hyperlink"/>
                <w:noProof/>
              </w:rPr>
              <w:t>4.17.1</w:t>
            </w:r>
            <w:r>
              <w:rPr>
                <w:noProof/>
                <w:kern w:val="2"/>
                <w:sz w:val="24"/>
                <w:szCs w:val="24"/>
                <w14:ligatures w14:val="standardContextual"/>
              </w:rPr>
              <w:tab/>
            </w:r>
            <w:r w:rsidRPr="0055029D">
              <w:rPr>
                <w:rStyle w:val="Hyperlink"/>
                <w:noProof/>
              </w:rPr>
              <w:t>Calling an external function</w:t>
            </w:r>
            <w:r>
              <w:rPr>
                <w:noProof/>
                <w:webHidden/>
              </w:rPr>
              <w:tab/>
            </w:r>
            <w:r>
              <w:rPr>
                <w:noProof/>
                <w:webHidden/>
              </w:rPr>
              <w:fldChar w:fldCharType="begin"/>
            </w:r>
            <w:r>
              <w:rPr>
                <w:noProof/>
                <w:webHidden/>
              </w:rPr>
              <w:instrText xml:space="preserve"> PAGEREF _Toc219458218 \h </w:instrText>
            </w:r>
            <w:r>
              <w:rPr>
                <w:noProof/>
                <w:webHidden/>
              </w:rPr>
            </w:r>
            <w:r>
              <w:rPr>
                <w:noProof/>
                <w:webHidden/>
              </w:rPr>
              <w:fldChar w:fldCharType="separate"/>
            </w:r>
            <w:r w:rsidR="005A12B0">
              <w:rPr>
                <w:noProof/>
                <w:webHidden/>
              </w:rPr>
              <w:t>53</w:t>
            </w:r>
            <w:r>
              <w:rPr>
                <w:noProof/>
                <w:webHidden/>
              </w:rPr>
              <w:fldChar w:fldCharType="end"/>
            </w:r>
          </w:hyperlink>
        </w:p>
        <w:p w14:paraId="5D85F8EC" w14:textId="3F5173BD" w:rsidR="00397CD9" w:rsidRDefault="00397CD9">
          <w:pPr>
            <w:pStyle w:val="TOC3"/>
            <w:tabs>
              <w:tab w:val="left" w:pos="1440"/>
              <w:tab w:val="right" w:leader="dot" w:pos="9060"/>
            </w:tabs>
            <w:rPr>
              <w:noProof/>
              <w:kern w:val="2"/>
              <w:sz w:val="24"/>
              <w:szCs w:val="24"/>
              <w14:ligatures w14:val="standardContextual"/>
            </w:rPr>
          </w:pPr>
          <w:hyperlink w:anchor="_Toc219458219" w:history="1">
            <w:r w:rsidRPr="0055029D">
              <w:rPr>
                <w:rStyle w:val="Hyperlink"/>
                <w:noProof/>
              </w:rPr>
              <w:t>4.17.2</w:t>
            </w:r>
            <w:r>
              <w:rPr>
                <w:noProof/>
                <w:kern w:val="2"/>
                <w:sz w:val="24"/>
                <w:szCs w:val="24"/>
                <w14:ligatures w14:val="standardContextual"/>
              </w:rPr>
              <w:tab/>
            </w:r>
            <w:r w:rsidRPr="0055029D">
              <w:rPr>
                <w:rStyle w:val="Hyperlink"/>
                <w:noProof/>
              </w:rPr>
              <w:t>Input and output format for external functions</w:t>
            </w:r>
            <w:r>
              <w:rPr>
                <w:noProof/>
                <w:webHidden/>
              </w:rPr>
              <w:tab/>
            </w:r>
            <w:r>
              <w:rPr>
                <w:noProof/>
                <w:webHidden/>
              </w:rPr>
              <w:fldChar w:fldCharType="begin"/>
            </w:r>
            <w:r>
              <w:rPr>
                <w:noProof/>
                <w:webHidden/>
              </w:rPr>
              <w:instrText xml:space="preserve"> PAGEREF _Toc219458219 \h </w:instrText>
            </w:r>
            <w:r>
              <w:rPr>
                <w:noProof/>
                <w:webHidden/>
              </w:rPr>
            </w:r>
            <w:r>
              <w:rPr>
                <w:noProof/>
                <w:webHidden/>
              </w:rPr>
              <w:fldChar w:fldCharType="separate"/>
            </w:r>
            <w:r w:rsidR="005A12B0">
              <w:rPr>
                <w:noProof/>
                <w:webHidden/>
              </w:rPr>
              <w:t>53</w:t>
            </w:r>
            <w:r>
              <w:rPr>
                <w:noProof/>
                <w:webHidden/>
              </w:rPr>
              <w:fldChar w:fldCharType="end"/>
            </w:r>
          </w:hyperlink>
        </w:p>
        <w:p w14:paraId="77AB545E" w14:textId="3B68E7D2" w:rsidR="00397CD9" w:rsidRDefault="00397CD9">
          <w:pPr>
            <w:pStyle w:val="TOC3"/>
            <w:tabs>
              <w:tab w:val="left" w:pos="1440"/>
              <w:tab w:val="right" w:leader="dot" w:pos="9060"/>
            </w:tabs>
            <w:rPr>
              <w:noProof/>
              <w:kern w:val="2"/>
              <w:sz w:val="24"/>
              <w:szCs w:val="24"/>
              <w14:ligatures w14:val="standardContextual"/>
            </w:rPr>
          </w:pPr>
          <w:hyperlink w:anchor="_Toc219458220" w:history="1">
            <w:r w:rsidRPr="0055029D">
              <w:rPr>
                <w:rStyle w:val="Hyperlink"/>
                <w:noProof/>
              </w:rPr>
              <w:t>4.17.3</w:t>
            </w:r>
            <w:r>
              <w:rPr>
                <w:noProof/>
                <w:kern w:val="2"/>
                <w:sz w:val="24"/>
                <w:szCs w:val="24"/>
                <w14:ligatures w14:val="standardContextual"/>
              </w:rPr>
              <w:tab/>
            </w:r>
            <w:r w:rsidRPr="0055029D">
              <w:rPr>
                <w:rStyle w:val="Hyperlink"/>
                <w:noProof/>
              </w:rPr>
              <w:t>Pre-defined functions</w:t>
            </w:r>
            <w:r>
              <w:rPr>
                <w:noProof/>
                <w:webHidden/>
              </w:rPr>
              <w:tab/>
            </w:r>
            <w:r>
              <w:rPr>
                <w:noProof/>
                <w:webHidden/>
              </w:rPr>
              <w:fldChar w:fldCharType="begin"/>
            </w:r>
            <w:r>
              <w:rPr>
                <w:noProof/>
                <w:webHidden/>
              </w:rPr>
              <w:instrText xml:space="preserve"> PAGEREF _Toc219458220 \h </w:instrText>
            </w:r>
            <w:r>
              <w:rPr>
                <w:noProof/>
                <w:webHidden/>
              </w:rPr>
            </w:r>
            <w:r>
              <w:rPr>
                <w:noProof/>
                <w:webHidden/>
              </w:rPr>
              <w:fldChar w:fldCharType="separate"/>
            </w:r>
            <w:r w:rsidR="005A12B0">
              <w:rPr>
                <w:noProof/>
                <w:webHidden/>
              </w:rPr>
              <w:t>56</w:t>
            </w:r>
            <w:r>
              <w:rPr>
                <w:noProof/>
                <w:webHidden/>
              </w:rPr>
              <w:fldChar w:fldCharType="end"/>
            </w:r>
          </w:hyperlink>
        </w:p>
        <w:p w14:paraId="02D083CD" w14:textId="7C856C15" w:rsidR="00397CD9" w:rsidRDefault="00397CD9">
          <w:pPr>
            <w:pStyle w:val="TOC3"/>
            <w:tabs>
              <w:tab w:val="left" w:pos="1440"/>
              <w:tab w:val="right" w:leader="dot" w:pos="9060"/>
            </w:tabs>
            <w:rPr>
              <w:noProof/>
              <w:kern w:val="2"/>
              <w:sz w:val="24"/>
              <w:szCs w:val="24"/>
              <w14:ligatures w14:val="standardContextual"/>
            </w:rPr>
          </w:pPr>
          <w:hyperlink w:anchor="_Toc219458221" w:history="1">
            <w:r w:rsidRPr="0055029D">
              <w:rPr>
                <w:rStyle w:val="Hyperlink"/>
                <w:noProof/>
              </w:rPr>
              <w:t>4.17.4</w:t>
            </w:r>
            <w:r>
              <w:rPr>
                <w:noProof/>
                <w:kern w:val="2"/>
                <w:sz w:val="24"/>
                <w:szCs w:val="24"/>
                <w14:ligatures w14:val="standardContextual"/>
              </w:rPr>
              <w:tab/>
            </w:r>
            <w:r w:rsidRPr="0055029D">
              <w:rPr>
                <w:rStyle w:val="Hyperlink"/>
                <w:noProof/>
              </w:rPr>
              <w:t>Adding variables to peak and cluster time series</w:t>
            </w:r>
            <w:r>
              <w:rPr>
                <w:noProof/>
                <w:webHidden/>
              </w:rPr>
              <w:tab/>
            </w:r>
            <w:r>
              <w:rPr>
                <w:noProof/>
                <w:webHidden/>
              </w:rPr>
              <w:fldChar w:fldCharType="begin"/>
            </w:r>
            <w:r>
              <w:rPr>
                <w:noProof/>
                <w:webHidden/>
              </w:rPr>
              <w:instrText xml:space="preserve"> PAGEREF _Toc219458221 \h </w:instrText>
            </w:r>
            <w:r>
              <w:rPr>
                <w:noProof/>
                <w:webHidden/>
              </w:rPr>
            </w:r>
            <w:r>
              <w:rPr>
                <w:noProof/>
                <w:webHidden/>
              </w:rPr>
              <w:fldChar w:fldCharType="separate"/>
            </w:r>
            <w:r w:rsidR="005A12B0">
              <w:rPr>
                <w:noProof/>
                <w:webHidden/>
              </w:rPr>
              <w:t>60</w:t>
            </w:r>
            <w:r>
              <w:rPr>
                <w:noProof/>
                <w:webHidden/>
              </w:rPr>
              <w:fldChar w:fldCharType="end"/>
            </w:r>
          </w:hyperlink>
        </w:p>
        <w:p w14:paraId="145D0772" w14:textId="2F8D1420" w:rsidR="00397CD9" w:rsidRDefault="00397CD9">
          <w:pPr>
            <w:pStyle w:val="TOC2"/>
            <w:tabs>
              <w:tab w:val="left" w:pos="960"/>
              <w:tab w:val="right" w:leader="dot" w:pos="9060"/>
            </w:tabs>
            <w:rPr>
              <w:noProof/>
              <w:kern w:val="2"/>
              <w:sz w:val="24"/>
              <w:szCs w:val="24"/>
              <w14:ligatures w14:val="standardContextual"/>
            </w:rPr>
          </w:pPr>
          <w:hyperlink w:anchor="_Toc219458222" w:history="1">
            <w:r w:rsidRPr="0055029D">
              <w:rPr>
                <w:rStyle w:val="Hyperlink"/>
                <w:noProof/>
              </w:rPr>
              <w:t>4.18</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_Toc219458222 \h </w:instrText>
            </w:r>
            <w:r>
              <w:rPr>
                <w:noProof/>
                <w:webHidden/>
              </w:rPr>
            </w:r>
            <w:r>
              <w:rPr>
                <w:noProof/>
                <w:webHidden/>
              </w:rPr>
              <w:fldChar w:fldCharType="separate"/>
            </w:r>
            <w:r w:rsidR="005A12B0">
              <w:rPr>
                <w:noProof/>
                <w:webHidden/>
              </w:rPr>
              <w:t>60</w:t>
            </w:r>
            <w:r>
              <w:rPr>
                <w:noProof/>
                <w:webHidden/>
              </w:rPr>
              <w:fldChar w:fldCharType="end"/>
            </w:r>
          </w:hyperlink>
        </w:p>
        <w:p w14:paraId="4FF36E31" w14:textId="748C1A12" w:rsidR="00397CD9" w:rsidRDefault="00397CD9">
          <w:pPr>
            <w:pStyle w:val="TOC3"/>
            <w:tabs>
              <w:tab w:val="left" w:pos="1440"/>
              <w:tab w:val="right" w:leader="dot" w:pos="9060"/>
            </w:tabs>
            <w:rPr>
              <w:noProof/>
              <w:kern w:val="2"/>
              <w:sz w:val="24"/>
              <w:szCs w:val="24"/>
              <w14:ligatures w14:val="standardContextual"/>
            </w:rPr>
          </w:pPr>
          <w:hyperlink w:anchor="_Toc219458223" w:history="1">
            <w:r w:rsidRPr="0055029D">
              <w:rPr>
                <w:rStyle w:val="Hyperlink"/>
                <w:noProof/>
              </w:rPr>
              <w:t>4.18.1</w:t>
            </w:r>
            <w:r>
              <w:rPr>
                <w:noProof/>
                <w:kern w:val="2"/>
                <w:sz w:val="24"/>
                <w:szCs w:val="24"/>
                <w14:ligatures w14:val="standardContextual"/>
              </w:rPr>
              <w:tab/>
            </w:r>
            <w:r w:rsidRPr="0055029D">
              <w:rPr>
                <w:rStyle w:val="Hyperlink"/>
                <w:noProof/>
              </w:rPr>
              <w:t>YGOR model</w:t>
            </w:r>
            <w:r>
              <w:rPr>
                <w:noProof/>
                <w:webHidden/>
              </w:rPr>
              <w:tab/>
            </w:r>
            <w:r>
              <w:rPr>
                <w:noProof/>
                <w:webHidden/>
              </w:rPr>
              <w:fldChar w:fldCharType="begin"/>
            </w:r>
            <w:r>
              <w:rPr>
                <w:noProof/>
                <w:webHidden/>
              </w:rPr>
              <w:instrText xml:space="preserve"> PAGEREF _Toc219458223 \h </w:instrText>
            </w:r>
            <w:r>
              <w:rPr>
                <w:noProof/>
                <w:webHidden/>
              </w:rPr>
            </w:r>
            <w:r>
              <w:rPr>
                <w:noProof/>
                <w:webHidden/>
              </w:rPr>
              <w:fldChar w:fldCharType="separate"/>
            </w:r>
            <w:r w:rsidR="005A12B0">
              <w:rPr>
                <w:noProof/>
                <w:webHidden/>
              </w:rPr>
              <w:t>61</w:t>
            </w:r>
            <w:r>
              <w:rPr>
                <w:noProof/>
                <w:webHidden/>
              </w:rPr>
              <w:fldChar w:fldCharType="end"/>
            </w:r>
          </w:hyperlink>
        </w:p>
        <w:p w14:paraId="48D72D1C" w14:textId="17ACEA8A" w:rsidR="00397CD9" w:rsidRDefault="00397CD9">
          <w:pPr>
            <w:pStyle w:val="TOC3"/>
            <w:tabs>
              <w:tab w:val="left" w:pos="1440"/>
              <w:tab w:val="right" w:leader="dot" w:pos="9060"/>
            </w:tabs>
            <w:rPr>
              <w:noProof/>
              <w:kern w:val="2"/>
              <w:sz w:val="24"/>
              <w:szCs w:val="24"/>
              <w14:ligatures w14:val="standardContextual"/>
            </w:rPr>
          </w:pPr>
          <w:hyperlink w:anchor="_Toc219458224" w:history="1">
            <w:r w:rsidRPr="0055029D">
              <w:rPr>
                <w:rStyle w:val="Hyperlink"/>
                <w:noProof/>
              </w:rPr>
              <w:t>4.18.2</w:t>
            </w:r>
            <w:r>
              <w:rPr>
                <w:noProof/>
                <w:kern w:val="2"/>
                <w:sz w:val="24"/>
                <w:szCs w:val="24"/>
                <w14:ligatures w14:val="standardContextual"/>
              </w:rPr>
              <w:tab/>
            </w:r>
            <w:r w:rsidRPr="0055029D">
              <w:rPr>
                <w:rStyle w:val="Hyperlink"/>
                <w:noProof/>
              </w:rPr>
              <w:t>BMV model</w:t>
            </w:r>
            <w:r>
              <w:rPr>
                <w:noProof/>
                <w:webHidden/>
              </w:rPr>
              <w:tab/>
            </w:r>
            <w:r>
              <w:rPr>
                <w:noProof/>
                <w:webHidden/>
              </w:rPr>
              <w:fldChar w:fldCharType="begin"/>
            </w:r>
            <w:r>
              <w:rPr>
                <w:noProof/>
                <w:webHidden/>
              </w:rPr>
              <w:instrText xml:space="preserve"> PAGEREF _Toc219458224 \h </w:instrText>
            </w:r>
            <w:r>
              <w:rPr>
                <w:noProof/>
                <w:webHidden/>
              </w:rPr>
            </w:r>
            <w:r>
              <w:rPr>
                <w:noProof/>
                <w:webHidden/>
              </w:rPr>
              <w:fldChar w:fldCharType="separate"/>
            </w:r>
            <w:r w:rsidR="005A12B0">
              <w:rPr>
                <w:noProof/>
                <w:webHidden/>
              </w:rPr>
              <w:t>63</w:t>
            </w:r>
            <w:r>
              <w:rPr>
                <w:noProof/>
                <w:webHidden/>
              </w:rPr>
              <w:fldChar w:fldCharType="end"/>
            </w:r>
          </w:hyperlink>
        </w:p>
        <w:p w14:paraId="01EA66D0" w14:textId="42832E93" w:rsidR="00397CD9" w:rsidRDefault="00397CD9">
          <w:pPr>
            <w:pStyle w:val="TOC2"/>
            <w:tabs>
              <w:tab w:val="left" w:pos="960"/>
              <w:tab w:val="right" w:leader="dot" w:pos="9060"/>
            </w:tabs>
            <w:rPr>
              <w:noProof/>
              <w:kern w:val="2"/>
              <w:sz w:val="24"/>
              <w:szCs w:val="24"/>
              <w14:ligatures w14:val="standardContextual"/>
            </w:rPr>
          </w:pPr>
          <w:hyperlink w:anchor="_Toc219458225" w:history="1">
            <w:r w:rsidRPr="0055029D">
              <w:rPr>
                <w:rStyle w:val="Hyperlink"/>
                <w:noProof/>
              </w:rPr>
              <w:t>4.19</w:t>
            </w:r>
            <w:r>
              <w:rPr>
                <w:noProof/>
                <w:kern w:val="2"/>
                <w:sz w:val="24"/>
                <w:szCs w:val="24"/>
                <w14:ligatures w14:val="standardContextual"/>
              </w:rPr>
              <w:tab/>
            </w:r>
            <w:r w:rsidRPr="0055029D">
              <w:rPr>
                <w:rStyle w:val="Hyperlink"/>
                <w:noProof/>
              </w:rPr>
              <w:t>Beach Vulnerability Index</w:t>
            </w:r>
            <w:r>
              <w:rPr>
                <w:noProof/>
                <w:webHidden/>
              </w:rPr>
              <w:tab/>
            </w:r>
            <w:r>
              <w:rPr>
                <w:noProof/>
                <w:webHidden/>
              </w:rPr>
              <w:fldChar w:fldCharType="begin"/>
            </w:r>
            <w:r>
              <w:rPr>
                <w:noProof/>
                <w:webHidden/>
              </w:rPr>
              <w:instrText xml:space="preserve"> PAGEREF _Toc219458225 \h </w:instrText>
            </w:r>
            <w:r>
              <w:rPr>
                <w:noProof/>
                <w:webHidden/>
              </w:rPr>
            </w:r>
            <w:r>
              <w:rPr>
                <w:noProof/>
                <w:webHidden/>
              </w:rPr>
              <w:fldChar w:fldCharType="separate"/>
            </w:r>
            <w:r w:rsidR="005A12B0">
              <w:rPr>
                <w:noProof/>
                <w:webHidden/>
              </w:rPr>
              <w:t>66</w:t>
            </w:r>
            <w:r>
              <w:rPr>
                <w:noProof/>
                <w:webHidden/>
              </w:rPr>
              <w:fldChar w:fldCharType="end"/>
            </w:r>
          </w:hyperlink>
        </w:p>
        <w:p w14:paraId="1876F2A9" w14:textId="06AFE7A0" w:rsidR="00397CD9" w:rsidRDefault="00397CD9">
          <w:pPr>
            <w:pStyle w:val="TOC3"/>
            <w:tabs>
              <w:tab w:val="left" w:pos="1440"/>
              <w:tab w:val="right" w:leader="dot" w:pos="9060"/>
            </w:tabs>
            <w:rPr>
              <w:noProof/>
              <w:kern w:val="2"/>
              <w:sz w:val="24"/>
              <w:szCs w:val="24"/>
              <w14:ligatures w14:val="standardContextual"/>
            </w:rPr>
          </w:pPr>
          <w:hyperlink w:anchor="_Toc219458226" w:history="1">
            <w:r w:rsidRPr="0055029D">
              <w:rPr>
                <w:rStyle w:val="Hyperlink"/>
                <w:noProof/>
              </w:rPr>
              <w:t>4.19.1</w:t>
            </w:r>
            <w:r>
              <w:rPr>
                <w:noProof/>
                <w:kern w:val="2"/>
                <w:sz w:val="24"/>
                <w:szCs w:val="24"/>
                <w14:ligatures w14:val="standardContextual"/>
              </w:rPr>
              <w:tab/>
            </w:r>
            <w:r w:rsidRPr="0055029D">
              <w:rPr>
                <w:rStyle w:val="Hyperlink"/>
                <w:noProof/>
              </w:rPr>
              <w:t>Single site BVI (</w:t>
            </w:r>
            <w:r w:rsidRPr="0055029D">
              <w:rPr>
                <w:rStyle w:val="Hyperlink"/>
                <w:i/>
                <w:noProof/>
              </w:rPr>
              <w:t>Run&gt; Vulnerability&gt;BVI site</w:t>
            </w:r>
            <w:r w:rsidRPr="0055029D">
              <w:rPr>
                <w:rStyle w:val="Hyperlink"/>
                <w:noProof/>
              </w:rPr>
              <w:t>:)</w:t>
            </w:r>
            <w:r>
              <w:rPr>
                <w:noProof/>
                <w:webHidden/>
              </w:rPr>
              <w:tab/>
            </w:r>
            <w:r>
              <w:rPr>
                <w:noProof/>
                <w:webHidden/>
              </w:rPr>
              <w:fldChar w:fldCharType="begin"/>
            </w:r>
            <w:r>
              <w:rPr>
                <w:noProof/>
                <w:webHidden/>
              </w:rPr>
              <w:instrText xml:space="preserve"> PAGEREF _Toc219458226 \h </w:instrText>
            </w:r>
            <w:r>
              <w:rPr>
                <w:noProof/>
                <w:webHidden/>
              </w:rPr>
            </w:r>
            <w:r>
              <w:rPr>
                <w:noProof/>
                <w:webHidden/>
              </w:rPr>
              <w:fldChar w:fldCharType="separate"/>
            </w:r>
            <w:r w:rsidR="005A12B0">
              <w:rPr>
                <w:noProof/>
                <w:webHidden/>
              </w:rPr>
              <w:t>66</w:t>
            </w:r>
            <w:r>
              <w:rPr>
                <w:noProof/>
                <w:webHidden/>
              </w:rPr>
              <w:fldChar w:fldCharType="end"/>
            </w:r>
          </w:hyperlink>
        </w:p>
        <w:p w14:paraId="2648009C" w14:textId="5DACD60F" w:rsidR="00397CD9" w:rsidRDefault="00397CD9">
          <w:pPr>
            <w:pStyle w:val="TOC3"/>
            <w:tabs>
              <w:tab w:val="left" w:pos="1440"/>
              <w:tab w:val="right" w:leader="dot" w:pos="9060"/>
            </w:tabs>
            <w:rPr>
              <w:noProof/>
              <w:kern w:val="2"/>
              <w:sz w:val="24"/>
              <w:szCs w:val="24"/>
              <w14:ligatures w14:val="standardContextual"/>
            </w:rPr>
          </w:pPr>
          <w:hyperlink w:anchor="_Toc219458227" w:history="1">
            <w:r w:rsidRPr="0055029D">
              <w:rPr>
                <w:rStyle w:val="Hyperlink"/>
                <w:noProof/>
              </w:rPr>
              <w:t>4.19.2</w:t>
            </w:r>
            <w:r>
              <w:rPr>
                <w:noProof/>
                <w:kern w:val="2"/>
                <w:sz w:val="24"/>
                <w:szCs w:val="24"/>
                <w14:ligatures w14:val="standardContextual"/>
              </w:rPr>
              <w:tab/>
            </w:r>
            <w:r w:rsidRPr="0055029D">
              <w:rPr>
                <w:rStyle w:val="Hyperlink"/>
                <w:noProof/>
              </w:rPr>
              <w:t>Multi-profile BVI (</w:t>
            </w:r>
            <w:r w:rsidRPr="0055029D">
              <w:rPr>
                <w:rStyle w:val="Hyperlink"/>
                <w:i/>
                <w:noProof/>
              </w:rPr>
              <w:t>Run&gt; Vulnerability&gt;BVI profile set</w:t>
            </w:r>
            <w:r w:rsidRPr="0055029D">
              <w:rPr>
                <w:rStyle w:val="Hyperlink"/>
                <w:noProof/>
              </w:rPr>
              <w:t>:)</w:t>
            </w:r>
            <w:r>
              <w:rPr>
                <w:noProof/>
                <w:webHidden/>
              </w:rPr>
              <w:tab/>
            </w:r>
            <w:r>
              <w:rPr>
                <w:noProof/>
                <w:webHidden/>
              </w:rPr>
              <w:fldChar w:fldCharType="begin"/>
            </w:r>
            <w:r>
              <w:rPr>
                <w:noProof/>
                <w:webHidden/>
              </w:rPr>
              <w:instrText xml:space="preserve"> PAGEREF _Toc219458227 \h </w:instrText>
            </w:r>
            <w:r>
              <w:rPr>
                <w:noProof/>
                <w:webHidden/>
              </w:rPr>
            </w:r>
            <w:r>
              <w:rPr>
                <w:noProof/>
                <w:webHidden/>
              </w:rPr>
              <w:fldChar w:fldCharType="separate"/>
            </w:r>
            <w:r w:rsidR="005A12B0">
              <w:rPr>
                <w:noProof/>
                <w:webHidden/>
              </w:rPr>
              <w:t>67</w:t>
            </w:r>
            <w:r>
              <w:rPr>
                <w:noProof/>
                <w:webHidden/>
              </w:rPr>
              <w:fldChar w:fldCharType="end"/>
            </w:r>
          </w:hyperlink>
        </w:p>
        <w:p w14:paraId="334C2887" w14:textId="7FA85048" w:rsidR="00397CD9" w:rsidRDefault="00397CD9">
          <w:pPr>
            <w:pStyle w:val="TOC2"/>
            <w:tabs>
              <w:tab w:val="left" w:pos="960"/>
              <w:tab w:val="right" w:leader="dot" w:pos="9060"/>
            </w:tabs>
            <w:rPr>
              <w:noProof/>
              <w:kern w:val="2"/>
              <w:sz w:val="24"/>
              <w:szCs w:val="24"/>
              <w14:ligatures w14:val="standardContextual"/>
            </w:rPr>
          </w:pPr>
          <w:hyperlink w:anchor="_Toc219458228" w:history="1">
            <w:r w:rsidRPr="0055029D">
              <w:rPr>
                <w:rStyle w:val="Hyperlink"/>
                <w:noProof/>
              </w:rPr>
              <w:t>4.20</w:t>
            </w:r>
            <w:r>
              <w:rPr>
                <w:noProof/>
                <w:kern w:val="2"/>
                <w:sz w:val="24"/>
                <w:szCs w:val="24"/>
                <w14:ligatures w14:val="standardContextual"/>
              </w:rPr>
              <w:tab/>
            </w:r>
            <w:r w:rsidRPr="0055029D">
              <w:rPr>
                <w:rStyle w:val="Hyperlink"/>
                <w:noProof/>
              </w:rPr>
              <w:t>Taylor diagram</w:t>
            </w:r>
            <w:r>
              <w:rPr>
                <w:noProof/>
                <w:webHidden/>
              </w:rPr>
              <w:tab/>
            </w:r>
            <w:r>
              <w:rPr>
                <w:noProof/>
                <w:webHidden/>
              </w:rPr>
              <w:fldChar w:fldCharType="begin"/>
            </w:r>
            <w:r>
              <w:rPr>
                <w:noProof/>
                <w:webHidden/>
              </w:rPr>
              <w:instrText xml:space="preserve"> PAGEREF _Toc219458228 \h </w:instrText>
            </w:r>
            <w:r>
              <w:rPr>
                <w:noProof/>
                <w:webHidden/>
              </w:rPr>
            </w:r>
            <w:r>
              <w:rPr>
                <w:noProof/>
                <w:webHidden/>
              </w:rPr>
              <w:fldChar w:fldCharType="separate"/>
            </w:r>
            <w:r w:rsidR="005A12B0">
              <w:rPr>
                <w:noProof/>
                <w:webHidden/>
              </w:rPr>
              <w:t>69</w:t>
            </w:r>
            <w:r>
              <w:rPr>
                <w:noProof/>
                <w:webHidden/>
              </w:rPr>
              <w:fldChar w:fldCharType="end"/>
            </w:r>
          </w:hyperlink>
        </w:p>
        <w:p w14:paraId="0BBBA44E" w14:textId="28D7EE69" w:rsidR="00397CD9" w:rsidRDefault="00397CD9">
          <w:pPr>
            <w:pStyle w:val="TOC3"/>
            <w:tabs>
              <w:tab w:val="left" w:pos="1440"/>
              <w:tab w:val="right" w:leader="dot" w:pos="9060"/>
            </w:tabs>
            <w:rPr>
              <w:noProof/>
              <w:kern w:val="2"/>
              <w:sz w:val="24"/>
              <w:szCs w:val="24"/>
              <w14:ligatures w14:val="standardContextual"/>
            </w:rPr>
          </w:pPr>
          <w:hyperlink w:anchor="_Toc219458229" w:history="1">
            <w:r w:rsidRPr="0055029D">
              <w:rPr>
                <w:rStyle w:val="Hyperlink"/>
                <w:noProof/>
              </w:rPr>
              <w:t>4.20.1</w:t>
            </w:r>
            <w:r>
              <w:rPr>
                <w:noProof/>
                <w:kern w:val="2"/>
                <w:sz w:val="24"/>
                <w:szCs w:val="24"/>
                <w14:ligatures w14:val="standardContextual"/>
              </w:rPr>
              <w:tab/>
            </w:r>
            <w:r w:rsidRPr="0055029D">
              <w:rPr>
                <w:rStyle w:val="Hyperlink"/>
                <w:noProof/>
              </w:rPr>
              <w:t>Taylor diagram theory</w:t>
            </w:r>
            <w:r>
              <w:rPr>
                <w:noProof/>
                <w:webHidden/>
              </w:rPr>
              <w:tab/>
            </w:r>
            <w:r>
              <w:rPr>
                <w:noProof/>
                <w:webHidden/>
              </w:rPr>
              <w:fldChar w:fldCharType="begin"/>
            </w:r>
            <w:r>
              <w:rPr>
                <w:noProof/>
                <w:webHidden/>
              </w:rPr>
              <w:instrText xml:space="preserve"> PAGEREF _Toc219458229 \h </w:instrText>
            </w:r>
            <w:r>
              <w:rPr>
                <w:noProof/>
                <w:webHidden/>
              </w:rPr>
            </w:r>
            <w:r>
              <w:rPr>
                <w:noProof/>
                <w:webHidden/>
              </w:rPr>
              <w:fldChar w:fldCharType="separate"/>
            </w:r>
            <w:r w:rsidR="005A12B0">
              <w:rPr>
                <w:noProof/>
                <w:webHidden/>
              </w:rPr>
              <w:t>69</w:t>
            </w:r>
            <w:r>
              <w:rPr>
                <w:noProof/>
                <w:webHidden/>
              </w:rPr>
              <w:fldChar w:fldCharType="end"/>
            </w:r>
          </w:hyperlink>
        </w:p>
        <w:p w14:paraId="389AEEF9" w14:textId="3D0A413A" w:rsidR="00397CD9" w:rsidRDefault="00397CD9">
          <w:pPr>
            <w:pStyle w:val="TOC3"/>
            <w:tabs>
              <w:tab w:val="left" w:pos="1440"/>
              <w:tab w:val="right" w:leader="dot" w:pos="9060"/>
            </w:tabs>
            <w:rPr>
              <w:noProof/>
              <w:kern w:val="2"/>
              <w:sz w:val="24"/>
              <w:szCs w:val="24"/>
              <w14:ligatures w14:val="standardContextual"/>
            </w:rPr>
          </w:pPr>
          <w:hyperlink w:anchor="_Toc219458230" w:history="1">
            <w:r w:rsidRPr="0055029D">
              <w:rPr>
                <w:rStyle w:val="Hyperlink"/>
                <w:noProof/>
              </w:rPr>
              <w:t>4.20.2</w:t>
            </w:r>
            <w:r>
              <w:rPr>
                <w:noProof/>
                <w:kern w:val="2"/>
                <w:sz w:val="24"/>
                <w:szCs w:val="24"/>
                <w14:ligatures w14:val="standardContextual"/>
              </w:rPr>
              <w:tab/>
            </w:r>
            <w:r w:rsidRPr="0055029D">
              <w:rPr>
                <w:rStyle w:val="Hyperlink"/>
                <w:noProof/>
              </w:rPr>
              <w:t>Skill score</w:t>
            </w:r>
            <w:r>
              <w:rPr>
                <w:noProof/>
                <w:webHidden/>
              </w:rPr>
              <w:tab/>
            </w:r>
            <w:r>
              <w:rPr>
                <w:noProof/>
                <w:webHidden/>
              </w:rPr>
              <w:fldChar w:fldCharType="begin"/>
            </w:r>
            <w:r>
              <w:rPr>
                <w:noProof/>
                <w:webHidden/>
              </w:rPr>
              <w:instrText xml:space="preserve"> PAGEREF _Toc219458230 \h </w:instrText>
            </w:r>
            <w:r>
              <w:rPr>
                <w:noProof/>
                <w:webHidden/>
              </w:rPr>
            </w:r>
            <w:r>
              <w:rPr>
                <w:noProof/>
                <w:webHidden/>
              </w:rPr>
              <w:fldChar w:fldCharType="separate"/>
            </w:r>
            <w:r w:rsidR="005A12B0">
              <w:rPr>
                <w:noProof/>
                <w:webHidden/>
              </w:rPr>
              <w:t>70</w:t>
            </w:r>
            <w:r>
              <w:rPr>
                <w:noProof/>
                <w:webHidden/>
              </w:rPr>
              <w:fldChar w:fldCharType="end"/>
            </w:r>
          </w:hyperlink>
        </w:p>
        <w:p w14:paraId="2ACE877F" w14:textId="1EF110B4" w:rsidR="00397CD9" w:rsidRDefault="00397CD9">
          <w:pPr>
            <w:pStyle w:val="TOC1"/>
            <w:rPr>
              <w:noProof/>
              <w:kern w:val="2"/>
              <w:sz w:val="24"/>
              <w:szCs w:val="24"/>
              <w14:ligatures w14:val="standardContextual"/>
            </w:rPr>
          </w:pPr>
          <w:hyperlink w:anchor="_Toc219458231" w:history="1">
            <w:r w:rsidRPr="0055029D">
              <w:rPr>
                <w:rStyle w:val="Hyperlink"/>
                <w:noProof/>
              </w:rPr>
              <w:t>5</w:t>
            </w:r>
            <w:r>
              <w:rPr>
                <w:noProof/>
                <w:kern w:val="2"/>
                <w:sz w:val="24"/>
                <w:szCs w:val="24"/>
                <w14:ligatures w14:val="standardContextual"/>
              </w:rPr>
              <w:tab/>
            </w:r>
            <w:r w:rsidRPr="0055029D">
              <w:rPr>
                <w:rStyle w:val="Hyperlink"/>
                <w:noProof/>
              </w:rPr>
              <w:t>User functions</w:t>
            </w:r>
            <w:r>
              <w:rPr>
                <w:noProof/>
                <w:webHidden/>
              </w:rPr>
              <w:tab/>
            </w:r>
            <w:r>
              <w:rPr>
                <w:noProof/>
                <w:webHidden/>
              </w:rPr>
              <w:fldChar w:fldCharType="begin"/>
            </w:r>
            <w:r>
              <w:rPr>
                <w:noProof/>
                <w:webHidden/>
              </w:rPr>
              <w:instrText xml:space="preserve"> PAGEREF _Toc219458231 \h </w:instrText>
            </w:r>
            <w:r>
              <w:rPr>
                <w:noProof/>
                <w:webHidden/>
              </w:rPr>
            </w:r>
            <w:r>
              <w:rPr>
                <w:noProof/>
                <w:webHidden/>
              </w:rPr>
              <w:fldChar w:fldCharType="separate"/>
            </w:r>
            <w:r w:rsidR="005A12B0">
              <w:rPr>
                <w:noProof/>
                <w:webHidden/>
              </w:rPr>
              <w:t>72</w:t>
            </w:r>
            <w:r>
              <w:rPr>
                <w:noProof/>
                <w:webHidden/>
              </w:rPr>
              <w:fldChar w:fldCharType="end"/>
            </w:r>
          </w:hyperlink>
        </w:p>
        <w:p w14:paraId="5030E016" w14:textId="124BCA45" w:rsidR="00397CD9" w:rsidRDefault="00397CD9">
          <w:pPr>
            <w:pStyle w:val="TOC2"/>
            <w:tabs>
              <w:tab w:val="left" w:pos="960"/>
              <w:tab w:val="right" w:leader="dot" w:pos="9060"/>
            </w:tabs>
            <w:rPr>
              <w:noProof/>
              <w:kern w:val="2"/>
              <w:sz w:val="24"/>
              <w:szCs w:val="24"/>
              <w14:ligatures w14:val="standardContextual"/>
            </w:rPr>
          </w:pPr>
          <w:hyperlink w:anchor="_Toc219458232" w:history="1">
            <w:r w:rsidRPr="0055029D">
              <w:rPr>
                <w:rStyle w:val="Hyperlink"/>
                <w:noProof/>
              </w:rPr>
              <w:t>5.1</w:t>
            </w:r>
            <w:r>
              <w:rPr>
                <w:noProof/>
                <w:kern w:val="2"/>
                <w:sz w:val="24"/>
                <w:szCs w:val="24"/>
                <w14:ligatures w14:val="standardContextual"/>
              </w:rPr>
              <w:tab/>
            </w:r>
            <w:r w:rsidRPr="0055029D">
              <w:rPr>
                <w:rStyle w:val="Hyperlink"/>
                <w:noProof/>
              </w:rPr>
              <w:t>User Data</w:t>
            </w:r>
            <w:r>
              <w:rPr>
                <w:noProof/>
                <w:webHidden/>
              </w:rPr>
              <w:tab/>
            </w:r>
            <w:r>
              <w:rPr>
                <w:noProof/>
                <w:webHidden/>
              </w:rPr>
              <w:fldChar w:fldCharType="begin"/>
            </w:r>
            <w:r>
              <w:rPr>
                <w:noProof/>
                <w:webHidden/>
              </w:rPr>
              <w:instrText xml:space="preserve"> PAGEREF _Toc219458232 \h </w:instrText>
            </w:r>
            <w:r>
              <w:rPr>
                <w:noProof/>
                <w:webHidden/>
              </w:rPr>
            </w:r>
            <w:r>
              <w:rPr>
                <w:noProof/>
                <w:webHidden/>
              </w:rPr>
              <w:fldChar w:fldCharType="separate"/>
            </w:r>
            <w:r w:rsidR="005A12B0">
              <w:rPr>
                <w:noProof/>
                <w:webHidden/>
              </w:rPr>
              <w:t>72</w:t>
            </w:r>
            <w:r>
              <w:rPr>
                <w:noProof/>
                <w:webHidden/>
              </w:rPr>
              <w:fldChar w:fldCharType="end"/>
            </w:r>
          </w:hyperlink>
        </w:p>
        <w:p w14:paraId="7E119ABC" w14:textId="65AB61A6" w:rsidR="00397CD9" w:rsidRDefault="00397CD9">
          <w:pPr>
            <w:pStyle w:val="TOC2"/>
            <w:tabs>
              <w:tab w:val="left" w:pos="960"/>
              <w:tab w:val="right" w:leader="dot" w:pos="9060"/>
            </w:tabs>
            <w:rPr>
              <w:noProof/>
              <w:kern w:val="2"/>
              <w:sz w:val="24"/>
              <w:szCs w:val="24"/>
              <w14:ligatures w14:val="standardContextual"/>
            </w:rPr>
          </w:pPr>
          <w:hyperlink w:anchor="_Toc219458233" w:history="1">
            <w:r w:rsidRPr="0055029D">
              <w:rPr>
                <w:rStyle w:val="Hyperlink"/>
                <w:noProof/>
              </w:rPr>
              <w:t>5.2</w:t>
            </w:r>
            <w:r>
              <w:rPr>
                <w:noProof/>
                <w:kern w:val="2"/>
                <w:sz w:val="24"/>
                <w:szCs w:val="24"/>
                <w14:ligatures w14:val="standardContextual"/>
              </w:rPr>
              <w:tab/>
            </w:r>
            <w:r w:rsidRPr="0055029D">
              <w:rPr>
                <w:rStyle w:val="Hyperlink"/>
                <w:noProof/>
              </w:rPr>
              <w:t>User Models</w:t>
            </w:r>
            <w:r>
              <w:rPr>
                <w:noProof/>
                <w:webHidden/>
              </w:rPr>
              <w:tab/>
            </w:r>
            <w:r>
              <w:rPr>
                <w:noProof/>
                <w:webHidden/>
              </w:rPr>
              <w:fldChar w:fldCharType="begin"/>
            </w:r>
            <w:r>
              <w:rPr>
                <w:noProof/>
                <w:webHidden/>
              </w:rPr>
              <w:instrText xml:space="preserve"> PAGEREF _Toc219458233 \h </w:instrText>
            </w:r>
            <w:r>
              <w:rPr>
                <w:noProof/>
                <w:webHidden/>
              </w:rPr>
            </w:r>
            <w:r>
              <w:rPr>
                <w:noProof/>
                <w:webHidden/>
              </w:rPr>
              <w:fldChar w:fldCharType="separate"/>
            </w:r>
            <w:r w:rsidR="005A12B0">
              <w:rPr>
                <w:noProof/>
                <w:webHidden/>
              </w:rPr>
              <w:t>72</w:t>
            </w:r>
            <w:r>
              <w:rPr>
                <w:noProof/>
                <w:webHidden/>
              </w:rPr>
              <w:fldChar w:fldCharType="end"/>
            </w:r>
          </w:hyperlink>
        </w:p>
        <w:p w14:paraId="046A09F9" w14:textId="4DC53E97" w:rsidR="00397CD9" w:rsidRDefault="00397CD9">
          <w:pPr>
            <w:pStyle w:val="TOC2"/>
            <w:tabs>
              <w:tab w:val="left" w:pos="960"/>
              <w:tab w:val="right" w:leader="dot" w:pos="9060"/>
            </w:tabs>
            <w:rPr>
              <w:noProof/>
              <w:kern w:val="2"/>
              <w:sz w:val="24"/>
              <w:szCs w:val="24"/>
              <w14:ligatures w14:val="standardContextual"/>
            </w:rPr>
          </w:pPr>
          <w:hyperlink w:anchor="_Toc219458234" w:history="1">
            <w:r w:rsidRPr="0055029D">
              <w:rPr>
                <w:rStyle w:val="Hyperlink"/>
                <w:noProof/>
              </w:rPr>
              <w:t>5.3</w:t>
            </w:r>
            <w:r>
              <w:rPr>
                <w:noProof/>
                <w:kern w:val="2"/>
                <w:sz w:val="24"/>
                <w:szCs w:val="24"/>
                <w14:ligatures w14:val="standardContextual"/>
              </w:rPr>
              <w:tab/>
            </w:r>
            <w:r w:rsidRPr="0055029D">
              <w:rPr>
                <w:rStyle w:val="Hyperlink"/>
                <w:noProof/>
              </w:rPr>
              <w:t>User Statistics</w:t>
            </w:r>
            <w:r>
              <w:rPr>
                <w:noProof/>
                <w:webHidden/>
              </w:rPr>
              <w:tab/>
            </w:r>
            <w:r>
              <w:rPr>
                <w:noProof/>
                <w:webHidden/>
              </w:rPr>
              <w:fldChar w:fldCharType="begin"/>
            </w:r>
            <w:r>
              <w:rPr>
                <w:noProof/>
                <w:webHidden/>
              </w:rPr>
              <w:instrText xml:space="preserve"> PAGEREF _Toc219458234 \h </w:instrText>
            </w:r>
            <w:r>
              <w:rPr>
                <w:noProof/>
                <w:webHidden/>
              </w:rPr>
            </w:r>
            <w:r>
              <w:rPr>
                <w:noProof/>
                <w:webHidden/>
              </w:rPr>
              <w:fldChar w:fldCharType="separate"/>
            </w:r>
            <w:r w:rsidR="005A12B0">
              <w:rPr>
                <w:noProof/>
                <w:webHidden/>
              </w:rPr>
              <w:t>72</w:t>
            </w:r>
            <w:r>
              <w:rPr>
                <w:noProof/>
                <w:webHidden/>
              </w:rPr>
              <w:fldChar w:fldCharType="end"/>
            </w:r>
          </w:hyperlink>
        </w:p>
        <w:p w14:paraId="730D49AE" w14:textId="2C20BA75" w:rsidR="00397CD9" w:rsidRDefault="00397CD9">
          <w:pPr>
            <w:pStyle w:val="TOC2"/>
            <w:tabs>
              <w:tab w:val="left" w:pos="960"/>
              <w:tab w:val="right" w:leader="dot" w:pos="9060"/>
            </w:tabs>
            <w:rPr>
              <w:noProof/>
              <w:kern w:val="2"/>
              <w:sz w:val="24"/>
              <w:szCs w:val="24"/>
              <w14:ligatures w14:val="standardContextual"/>
            </w:rPr>
          </w:pPr>
          <w:hyperlink w:anchor="_Toc219458235" w:history="1">
            <w:r w:rsidRPr="0055029D">
              <w:rPr>
                <w:rStyle w:val="Hyperlink"/>
                <w:noProof/>
              </w:rPr>
              <w:t>5.4</w:t>
            </w:r>
            <w:r>
              <w:rPr>
                <w:noProof/>
                <w:kern w:val="2"/>
                <w:sz w:val="24"/>
                <w:szCs w:val="24"/>
                <w14:ligatures w14:val="standardContextual"/>
              </w:rPr>
              <w:tab/>
            </w:r>
            <w:r w:rsidRPr="0055029D">
              <w:rPr>
                <w:rStyle w:val="Hyperlink"/>
                <w:noProof/>
              </w:rPr>
              <w:t>User Plots</w:t>
            </w:r>
            <w:r>
              <w:rPr>
                <w:noProof/>
                <w:webHidden/>
              </w:rPr>
              <w:tab/>
            </w:r>
            <w:r>
              <w:rPr>
                <w:noProof/>
                <w:webHidden/>
              </w:rPr>
              <w:fldChar w:fldCharType="begin"/>
            </w:r>
            <w:r>
              <w:rPr>
                <w:noProof/>
                <w:webHidden/>
              </w:rPr>
              <w:instrText xml:space="preserve"> PAGEREF _Toc219458235 \h </w:instrText>
            </w:r>
            <w:r>
              <w:rPr>
                <w:noProof/>
                <w:webHidden/>
              </w:rPr>
            </w:r>
            <w:r>
              <w:rPr>
                <w:noProof/>
                <w:webHidden/>
              </w:rPr>
              <w:fldChar w:fldCharType="separate"/>
            </w:r>
            <w:r w:rsidR="005A12B0">
              <w:rPr>
                <w:noProof/>
                <w:webHidden/>
              </w:rPr>
              <w:t>72</w:t>
            </w:r>
            <w:r>
              <w:rPr>
                <w:noProof/>
                <w:webHidden/>
              </w:rPr>
              <w:fldChar w:fldCharType="end"/>
            </w:r>
          </w:hyperlink>
        </w:p>
        <w:p w14:paraId="5FD08934" w14:textId="0B5AB52A" w:rsidR="00397CD9" w:rsidRDefault="00397CD9">
          <w:pPr>
            <w:pStyle w:val="TOC1"/>
            <w:rPr>
              <w:noProof/>
              <w:kern w:val="2"/>
              <w:sz w:val="24"/>
              <w:szCs w:val="24"/>
              <w14:ligatures w14:val="standardContextual"/>
            </w:rPr>
          </w:pPr>
          <w:hyperlink w:anchor="_Toc219458236" w:history="1">
            <w:r w:rsidRPr="0055029D">
              <w:rPr>
                <w:rStyle w:val="Hyperlink"/>
                <w:noProof/>
              </w:rPr>
              <w:t>6</w:t>
            </w:r>
            <w:r>
              <w:rPr>
                <w:noProof/>
                <w:kern w:val="2"/>
                <w:sz w:val="24"/>
                <w:szCs w:val="24"/>
                <w14:ligatures w14:val="standardContextual"/>
              </w:rPr>
              <w:tab/>
            </w:r>
            <w:r w:rsidRPr="0055029D">
              <w:rPr>
                <w:rStyle w:val="Hyperlink"/>
                <w:noProof/>
              </w:rPr>
              <w:t>Program Structure</w:t>
            </w:r>
            <w:r>
              <w:rPr>
                <w:noProof/>
                <w:webHidden/>
              </w:rPr>
              <w:tab/>
            </w:r>
            <w:r>
              <w:rPr>
                <w:noProof/>
                <w:webHidden/>
              </w:rPr>
              <w:fldChar w:fldCharType="begin"/>
            </w:r>
            <w:r>
              <w:rPr>
                <w:noProof/>
                <w:webHidden/>
              </w:rPr>
              <w:instrText xml:space="preserve"> PAGEREF _Toc219458236 \h </w:instrText>
            </w:r>
            <w:r>
              <w:rPr>
                <w:noProof/>
                <w:webHidden/>
              </w:rPr>
            </w:r>
            <w:r>
              <w:rPr>
                <w:noProof/>
                <w:webHidden/>
              </w:rPr>
              <w:fldChar w:fldCharType="separate"/>
            </w:r>
            <w:r w:rsidR="005A12B0">
              <w:rPr>
                <w:noProof/>
                <w:webHidden/>
              </w:rPr>
              <w:t>73</w:t>
            </w:r>
            <w:r>
              <w:rPr>
                <w:noProof/>
                <w:webHidden/>
              </w:rPr>
              <w:fldChar w:fldCharType="end"/>
            </w:r>
          </w:hyperlink>
        </w:p>
        <w:p w14:paraId="5E2C666E" w14:textId="2EEFE8BB" w:rsidR="00397CD9" w:rsidRDefault="00397CD9">
          <w:pPr>
            <w:pStyle w:val="TOC1"/>
            <w:rPr>
              <w:noProof/>
              <w:kern w:val="2"/>
              <w:sz w:val="24"/>
              <w:szCs w:val="24"/>
              <w14:ligatures w14:val="standardContextual"/>
            </w:rPr>
          </w:pPr>
          <w:hyperlink w:anchor="_Toc219458237" w:history="1">
            <w:r w:rsidRPr="0055029D">
              <w:rPr>
                <w:rStyle w:val="Hyperlink"/>
                <w:noProof/>
              </w:rPr>
              <w:t>7</w:t>
            </w:r>
            <w:r>
              <w:rPr>
                <w:noProof/>
                <w:kern w:val="2"/>
                <w:sz w:val="24"/>
                <w:szCs w:val="24"/>
                <w14:ligatures w14:val="standardContextual"/>
              </w:rPr>
              <w:tab/>
            </w:r>
            <w:r w:rsidRPr="0055029D">
              <w:rPr>
                <w:rStyle w:val="Hyperlink"/>
                <w:noProof/>
              </w:rPr>
              <w:t>Bibliography</w:t>
            </w:r>
            <w:r>
              <w:rPr>
                <w:noProof/>
                <w:webHidden/>
              </w:rPr>
              <w:tab/>
            </w:r>
            <w:r>
              <w:rPr>
                <w:noProof/>
                <w:webHidden/>
              </w:rPr>
              <w:fldChar w:fldCharType="begin"/>
            </w:r>
            <w:r>
              <w:rPr>
                <w:noProof/>
                <w:webHidden/>
              </w:rPr>
              <w:instrText xml:space="preserve"> PAGEREF _Toc219458237 \h </w:instrText>
            </w:r>
            <w:r>
              <w:rPr>
                <w:noProof/>
                <w:webHidden/>
              </w:rPr>
            </w:r>
            <w:r>
              <w:rPr>
                <w:noProof/>
                <w:webHidden/>
              </w:rPr>
              <w:fldChar w:fldCharType="separate"/>
            </w:r>
            <w:r w:rsidR="005A12B0">
              <w:rPr>
                <w:noProof/>
                <w:webHidden/>
              </w:rPr>
              <w:t>77</w:t>
            </w:r>
            <w:r>
              <w:rPr>
                <w:noProof/>
                <w:webHidden/>
              </w:rPr>
              <w:fldChar w:fldCharType="end"/>
            </w:r>
          </w:hyperlink>
        </w:p>
        <w:p w14:paraId="6862824B" w14:textId="17810E1C" w:rsidR="00397CD9" w:rsidRDefault="00397CD9">
          <w:pPr>
            <w:pStyle w:val="TOC1"/>
            <w:rPr>
              <w:noProof/>
              <w:kern w:val="2"/>
              <w:sz w:val="24"/>
              <w:szCs w:val="24"/>
              <w14:ligatures w14:val="standardContextual"/>
            </w:rPr>
          </w:pPr>
          <w:hyperlink w:anchor="_Toc219458238" w:history="1">
            <w:r w:rsidRPr="0055029D">
              <w:rPr>
                <w:rStyle w:val="Hyperlink"/>
                <w:noProof/>
              </w:rPr>
              <w:t>Appendix A – Input Data File Formats</w:t>
            </w:r>
            <w:r>
              <w:rPr>
                <w:noProof/>
                <w:webHidden/>
              </w:rPr>
              <w:tab/>
            </w:r>
            <w:r>
              <w:rPr>
                <w:noProof/>
                <w:webHidden/>
              </w:rPr>
              <w:fldChar w:fldCharType="begin"/>
            </w:r>
            <w:r>
              <w:rPr>
                <w:noProof/>
                <w:webHidden/>
              </w:rPr>
              <w:instrText xml:space="preserve"> PAGEREF _Toc219458238 \h </w:instrText>
            </w:r>
            <w:r>
              <w:rPr>
                <w:noProof/>
                <w:webHidden/>
              </w:rPr>
            </w:r>
            <w:r>
              <w:rPr>
                <w:noProof/>
                <w:webHidden/>
              </w:rPr>
              <w:fldChar w:fldCharType="separate"/>
            </w:r>
            <w:r w:rsidR="005A12B0">
              <w:rPr>
                <w:noProof/>
                <w:webHidden/>
              </w:rPr>
              <w:t>81</w:t>
            </w:r>
            <w:r>
              <w:rPr>
                <w:noProof/>
                <w:webHidden/>
              </w:rPr>
              <w:fldChar w:fldCharType="end"/>
            </w:r>
          </w:hyperlink>
        </w:p>
        <w:p w14:paraId="262D6C83" w14:textId="20BFD7AB" w:rsidR="00397CD9" w:rsidRDefault="00397CD9">
          <w:pPr>
            <w:pStyle w:val="TOC1"/>
            <w:rPr>
              <w:noProof/>
              <w:kern w:val="2"/>
              <w:sz w:val="24"/>
              <w:szCs w:val="24"/>
              <w14:ligatures w14:val="standardContextual"/>
            </w:rPr>
          </w:pPr>
          <w:hyperlink w:anchor="_Toc219458239" w:history="1">
            <w:r w:rsidRPr="0055029D">
              <w:rPr>
                <w:rStyle w:val="Hyperlink"/>
                <w:noProof/>
              </w:rPr>
              <w:t>Appendix B – Data set properties (DSproperties)</w:t>
            </w:r>
            <w:r>
              <w:rPr>
                <w:noProof/>
                <w:webHidden/>
              </w:rPr>
              <w:tab/>
            </w:r>
            <w:r>
              <w:rPr>
                <w:noProof/>
                <w:webHidden/>
              </w:rPr>
              <w:fldChar w:fldCharType="begin"/>
            </w:r>
            <w:r>
              <w:rPr>
                <w:noProof/>
                <w:webHidden/>
              </w:rPr>
              <w:instrText xml:space="preserve"> PAGEREF _Toc219458239 \h </w:instrText>
            </w:r>
            <w:r>
              <w:rPr>
                <w:noProof/>
                <w:webHidden/>
              </w:rPr>
            </w:r>
            <w:r>
              <w:rPr>
                <w:noProof/>
                <w:webHidden/>
              </w:rPr>
              <w:fldChar w:fldCharType="separate"/>
            </w:r>
            <w:r w:rsidR="005A12B0">
              <w:rPr>
                <w:noProof/>
                <w:webHidden/>
              </w:rPr>
              <w:t>91</w:t>
            </w:r>
            <w:r>
              <w:rPr>
                <w:noProof/>
                <w:webHidden/>
              </w:rPr>
              <w:fldChar w:fldCharType="end"/>
            </w:r>
          </w:hyperlink>
        </w:p>
        <w:p w14:paraId="37A89B55" w14:textId="6B326470" w:rsidR="00397CD9" w:rsidRDefault="00397CD9">
          <w:pPr>
            <w:pStyle w:val="TOC1"/>
            <w:rPr>
              <w:noProof/>
              <w:kern w:val="2"/>
              <w:sz w:val="24"/>
              <w:szCs w:val="24"/>
              <w14:ligatures w14:val="standardContextual"/>
            </w:rPr>
          </w:pPr>
          <w:hyperlink w:anchor="_Toc219458240" w:history="1">
            <w:r w:rsidRPr="0055029D">
              <w:rPr>
                <w:rStyle w:val="Hyperlink"/>
                <w:noProof/>
              </w:rPr>
              <w:t>Appendix C - Date and Time Locale</w:t>
            </w:r>
            <w:r>
              <w:rPr>
                <w:noProof/>
                <w:webHidden/>
              </w:rPr>
              <w:tab/>
            </w:r>
            <w:r>
              <w:rPr>
                <w:noProof/>
                <w:webHidden/>
              </w:rPr>
              <w:fldChar w:fldCharType="begin"/>
            </w:r>
            <w:r>
              <w:rPr>
                <w:noProof/>
                <w:webHidden/>
              </w:rPr>
              <w:instrText xml:space="preserve"> PAGEREF _Toc219458240 \h </w:instrText>
            </w:r>
            <w:r>
              <w:rPr>
                <w:noProof/>
                <w:webHidden/>
              </w:rPr>
            </w:r>
            <w:r>
              <w:rPr>
                <w:noProof/>
                <w:webHidden/>
              </w:rPr>
              <w:fldChar w:fldCharType="separate"/>
            </w:r>
            <w:r w:rsidR="005A12B0">
              <w:rPr>
                <w:noProof/>
                <w:webHidden/>
              </w:rPr>
              <w:t>92</w:t>
            </w:r>
            <w:r>
              <w:rPr>
                <w:noProof/>
                <w:webHidden/>
              </w:rPr>
              <w:fldChar w:fldCharType="end"/>
            </w:r>
          </w:hyperlink>
        </w:p>
        <w:p w14:paraId="373235FE" w14:textId="5A5BD921"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21945815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21945815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219458159"/>
      <w:r w:rsidRPr="00517B17">
        <w:t>Configuration</w:t>
      </w:r>
      <w:bookmarkEnd w:id="14"/>
      <w:bookmarkEnd w:id="15"/>
      <w:bookmarkEnd w:id="19"/>
    </w:p>
    <w:p w14:paraId="1FB92C61" w14:textId="5EC74D27" w:rsidR="003F2C13" w:rsidRPr="00742FB7" w:rsidRDefault="003F2C13" w:rsidP="003F2C13">
      <w:r w:rsidRPr="00742FB7">
        <w:fldChar w:fldCharType="begin"/>
      </w:r>
      <w:r w:rsidRPr="00742FB7">
        <w:instrText xml:space="preserve"> REF Model_name \h </w:instrText>
      </w:r>
      <w:r w:rsidRPr="00742FB7">
        <w:fldChar w:fldCharType="separate"/>
      </w:r>
      <w:r w:rsidR="005A12B0">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309D25CA"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5A12B0">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21945816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21945816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3501DBD2"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5A12B0">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219458162"/>
      <w:r w:rsidRPr="00DF557F">
        <w:t>CoastalTools</w:t>
      </w:r>
      <w:r w:rsidRPr="00DF557F">
        <w:rPr>
          <w:sz w:val="18"/>
          <w:szCs w:val="18"/>
          <w:vertAlign w:val="superscript"/>
        </w:rPr>
        <w:t>TM</w:t>
      </w:r>
      <w:r w:rsidRPr="00DF557F">
        <w:t xml:space="preserve"> software</w:t>
      </w:r>
      <w:bookmarkEnd w:id="18"/>
      <w:bookmarkEnd w:id="26"/>
    </w:p>
    <w:p w14:paraId="1DECF6BF" w14:textId="74A8D93E"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5A12B0">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5A12B0">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21945816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4B98734C"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5A12B0">
        <w:t xml:space="preserve">Figure </w:t>
      </w:r>
      <w:r w:rsidR="005A12B0">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1370685E" w:rsidR="00DF557F" w:rsidRDefault="00DF557F" w:rsidP="00DF557F">
      <w:pPr>
        <w:pStyle w:val="Caption"/>
      </w:pPr>
      <w:bookmarkStart w:id="29" w:name="_Ref43211037"/>
      <w:r>
        <w:t xml:space="preserve">Figure </w:t>
      </w:r>
      <w:r w:rsidR="00D05967">
        <w:fldChar w:fldCharType="begin"/>
      </w:r>
      <w:r w:rsidR="00D05967">
        <w:instrText xml:space="preserve"> SEQ Figure \* ARABIC </w:instrText>
      </w:r>
      <w:r w:rsidR="00D05967">
        <w:fldChar w:fldCharType="separate"/>
      </w:r>
      <w:r w:rsidR="005A12B0">
        <w:rPr>
          <w:noProof/>
        </w:rPr>
        <w:t>1</w:t>
      </w:r>
      <w:r w:rsidR="00D05967">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7CE6FEDC">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21945816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70F1EDED"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5A12B0">
        <w:t>3.5.5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5A12B0">
        <w:t>4.18</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36DE8EB2" w:rsidR="004A51F5" w:rsidRDefault="004A51F5" w:rsidP="00823AF2">
      <w:pPr>
        <w:pStyle w:val="Caption"/>
        <w:keepNext/>
      </w:pPr>
      <w:r>
        <w:t xml:space="preserve">Figure </w:t>
      </w:r>
      <w:r w:rsidR="00D05967">
        <w:fldChar w:fldCharType="begin"/>
      </w:r>
      <w:r w:rsidR="00D05967">
        <w:instrText xml:space="preserve"> SEQ Figure \* ARABIC </w:instrText>
      </w:r>
      <w:r w:rsidR="00D05967">
        <w:fldChar w:fldCharType="separate"/>
      </w:r>
      <w:r w:rsidR="005A12B0">
        <w:rPr>
          <w:noProof/>
        </w:rPr>
        <w:t>2</w:t>
      </w:r>
      <w:r w:rsidR="00D05967">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21945816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21945816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21945816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21945816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21945816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2D2124F5"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4B545252">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5A12B0">
        <w:t>3.4.5</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397CD9">
      <w:pPr>
        <w:pStyle w:val="Heading2"/>
      </w:pPr>
      <w:bookmarkStart w:id="49" w:name="_Ref459627191"/>
      <w:bookmarkStart w:id="50" w:name="_Toc462590133"/>
      <w:bookmarkStart w:id="51" w:name="_Toc15127496"/>
      <w:bookmarkStart w:id="52" w:name="_Toc219458170"/>
      <w:r w:rsidRPr="004F66F3">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219458171"/>
      <w:bookmarkStart w:id="55" w:name="_Hlk116400417"/>
      <w:r>
        <w:t>I</w:t>
      </w:r>
      <w:r w:rsidR="00177074">
        <w:t>mport</w:t>
      </w:r>
      <w:r>
        <w:t xml:space="preserve"> data</w:t>
      </w:r>
      <w:bookmarkEnd w:id="53"/>
      <w:bookmarkEnd w:id="54"/>
    </w:p>
    <w:p w14:paraId="30FD3323" w14:textId="34D9DAF4"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5A12B0">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5A12B0" w:rsidRPr="001346F7">
        <w:t xml:space="preserve">Appendix </w:t>
      </w:r>
      <w:r w:rsidR="005A12B0">
        <w:t>A</w:t>
      </w:r>
      <w:r w:rsidR="005A12B0" w:rsidRPr="001346F7">
        <w:t xml:space="preserve"> – </w:t>
      </w:r>
      <w:r w:rsidR="005A12B0">
        <w:t xml:space="preserve">Input Data </w:t>
      </w:r>
      <w:r w:rsidR="005A12B0"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4AF2A1B2"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5A12B0">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6D16B08B" w:rsidR="00AA263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5A12B0">
        <w:t>5.1</w:t>
      </w:r>
      <w:r w:rsidR="00B6201D">
        <w:fldChar w:fldCharType="end"/>
      </w:r>
      <w:r>
        <w:t>.</w:t>
      </w:r>
    </w:p>
    <w:p w14:paraId="06367953" w14:textId="77777777" w:rsidR="00397CD9" w:rsidRPr="0092379C" w:rsidRDefault="00397CD9" w:rsidP="00AA263C"/>
    <w:bookmarkEnd w:id="56"/>
    <w:p w14:paraId="64B8F27C" w14:textId="09477AFB" w:rsidR="00AA263C" w:rsidRDefault="00397CD9" w:rsidP="00397CD9">
      <w:pPr>
        <w:pStyle w:val="Heading3"/>
      </w:pPr>
      <w:r>
        <w:t>Import Table</w:t>
      </w:r>
    </w:p>
    <w:p w14:paraId="3968F37C" w14:textId="6EA8F74E" w:rsidR="004159A0" w:rsidRPr="00F46BC5" w:rsidRDefault="004159A0" w:rsidP="004159A0">
      <w:r w:rsidRPr="00F46BC5">
        <w:rPr>
          <w:i/>
          <w:color w:val="7B2520" w:themeColor="accent3" w:themeShade="BF"/>
        </w:rPr>
        <w:t xml:space="preserve">Setup&gt;Import </w:t>
      </w:r>
      <w:r>
        <w:rPr>
          <w:i/>
          <w:color w:val="7B2520" w:themeColor="accent3" w:themeShade="BF"/>
        </w:rPr>
        <w:t>table</w:t>
      </w:r>
      <w:r w:rsidRPr="00F46BC5">
        <w:rPr>
          <w:i/>
          <w:color w:val="7B2520" w:themeColor="accent3" w:themeShade="BF"/>
        </w:rPr>
        <w:t xml:space="preserve">&gt; Load </w:t>
      </w:r>
      <w:bookmarkStart w:id="61" w:name="_Hlk71994047"/>
      <w:r>
        <w:rPr>
          <w:i/>
          <w:color w:val="7B2520" w:themeColor="accent3" w:themeShade="BF"/>
        </w:rPr>
        <w:t>Table</w:t>
      </w:r>
      <w:r>
        <w:t>: t</w:t>
      </w:r>
      <w:r w:rsidRPr="00F46BC5">
        <w:t>he user is prompted for a file. Accepted formats are:</w:t>
      </w:r>
    </w:p>
    <w:p w14:paraId="0A51A9E7" w14:textId="77777777" w:rsidR="004159A0" w:rsidRDefault="004159A0" w:rsidP="004159A0">
      <w:pPr>
        <w:numPr>
          <w:ilvl w:val="0"/>
          <w:numId w:val="37"/>
        </w:numPr>
      </w:pPr>
      <w:r>
        <w:t>A</w:t>
      </w:r>
      <w:r w:rsidRPr="00F46BC5">
        <w:t xml:space="preserve"> table </w:t>
      </w:r>
      <w:r>
        <w:t xml:space="preserve">or dstable </w:t>
      </w:r>
      <w:r w:rsidRPr="00F46BC5">
        <w:t>created in Matlab and saved as a mat file</w:t>
      </w:r>
    </w:p>
    <w:p w14:paraId="79EFABD3" w14:textId="77777777" w:rsidR="004159A0" w:rsidRDefault="004159A0" w:rsidP="004159A0">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7A9FC498" w14:textId="77777777" w:rsidR="004159A0" w:rsidRPr="00F46BC5" w:rsidRDefault="004159A0" w:rsidP="004159A0">
      <w:pPr>
        <w:numPr>
          <w:ilvl w:val="0"/>
          <w:numId w:val="37"/>
        </w:numPr>
      </w:pPr>
      <w:r>
        <w:lastRenderedPageBreak/>
        <w:t>As option 1, containing a struct of tables or dstables, where the fieldnames of the struct define the dataset name assigned to each table.</w:t>
      </w:r>
    </w:p>
    <w:p w14:paraId="5E4600AA" w14:textId="77777777" w:rsidR="004159A0" w:rsidRDefault="004159A0" w:rsidP="004159A0">
      <w:pPr>
        <w:numPr>
          <w:ilvl w:val="0"/>
          <w:numId w:val="37"/>
        </w:numPr>
      </w:pPr>
      <w:r w:rsidRPr="00DF27C9">
        <w:rPr>
          <w:noProof/>
        </w:rPr>
        <w:drawing>
          <wp:anchor distT="0" distB="0" distL="114300" distR="114300" simplePos="0" relativeHeight="251787264" behindDoc="0" locked="0" layoutInCell="1" allowOverlap="1" wp14:anchorId="790A7287" wp14:editId="42A615D6">
            <wp:simplePos x="0" y="0"/>
            <wp:positionH relativeFrom="margin">
              <wp:align>right</wp:align>
            </wp:positionH>
            <wp:positionV relativeFrom="paragraph">
              <wp:posOffset>709763</wp:posOffset>
            </wp:positionV>
            <wp:extent cx="2260018" cy="1863524"/>
            <wp:effectExtent l="0" t="0" r="6985" b="3810"/>
            <wp:wrapSquare wrapText="bothSides"/>
            <wp:docPr id="62026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The </w:t>
      </w:r>
      <w:r w:rsidRPr="00FC6F2E">
        <w:rPr>
          <w:i/>
          <w:iCs/>
        </w:rPr>
        <w:t>readtable</w:t>
      </w:r>
      <w:r w:rsidRPr="00F46BC5">
        <w:t xml:space="preserve"> function allows other options including reading variable names and handling date-time input.</w:t>
      </w:r>
      <w:r>
        <w:t xml:space="preserve"> The variable names must be valid variable names (a</w:t>
      </w:r>
      <w:r w:rsidRPr="00E95770">
        <w:t xml:space="preserve"> valid variable name starts with a letter, followed by letters, digits, or underscores</w:t>
      </w:r>
      <w:r>
        <w:t>).</w:t>
      </w:r>
    </w:p>
    <w:p w14:paraId="3E9466EE" w14:textId="77777777" w:rsidR="004159A0" w:rsidRDefault="004159A0" w:rsidP="004159A0">
      <w:pPr>
        <w:ind w:left="360"/>
      </w:pPr>
      <w:r>
        <w:t>The variable names can be edited (number of variables should not change)</w:t>
      </w:r>
    </w:p>
    <w:p w14:paraId="5E3D84E3" w14:textId="77777777" w:rsidR="004159A0" w:rsidRDefault="004159A0" w:rsidP="004159A0">
      <w:pPr>
        <w:ind w:left="360"/>
      </w:pPr>
      <w:r>
        <w:t>Start cell for row of variables</w:t>
      </w:r>
    </w:p>
    <w:p w14:paraId="791FDCCA" w14:textId="77777777" w:rsidR="004159A0" w:rsidRDefault="004159A0" w:rsidP="004159A0">
      <w:pPr>
        <w:ind w:left="360"/>
      </w:pPr>
      <w:r>
        <w:t>Start cell for array of data</w:t>
      </w:r>
    </w:p>
    <w:p w14:paraId="566639E7" w14:textId="77777777" w:rsidR="004159A0" w:rsidRDefault="004159A0" w:rsidP="004159A0">
      <w:pPr>
        <w:ind w:left="360"/>
      </w:pPr>
      <w:r>
        <w:t xml:space="preserve">Start cell for column of row names </w:t>
      </w:r>
    </w:p>
    <w:p w14:paraId="7B5961FF" w14:textId="32ACE437" w:rsidR="004159A0" w:rsidRDefault="004159A0" w:rsidP="004159A0">
      <w:pPr>
        <w:ind w:left="360"/>
      </w:pPr>
    </w:p>
    <w:p w14:paraId="2AC82AF6" w14:textId="2DBBEBBF" w:rsidR="004159A0" w:rsidRDefault="004159A0" w:rsidP="004159A0">
      <w:pPr>
        <w:ind w:left="360"/>
      </w:pPr>
      <w:r>
        <w:rPr>
          <w:noProof/>
        </w:rPr>
        <w:drawing>
          <wp:anchor distT="0" distB="0" distL="114300" distR="114300" simplePos="0" relativeHeight="251788288" behindDoc="0" locked="0" layoutInCell="1" allowOverlap="1" wp14:anchorId="31036253" wp14:editId="50FD7596">
            <wp:simplePos x="0" y="0"/>
            <wp:positionH relativeFrom="margin">
              <wp:align>right</wp:align>
            </wp:positionH>
            <wp:positionV relativeFrom="paragraph">
              <wp:posOffset>6350</wp:posOffset>
            </wp:positionV>
            <wp:extent cx="2236470" cy="1835150"/>
            <wp:effectExtent l="0" t="0" r="0" b="0"/>
            <wp:wrapSquare wrapText="bothSides"/>
            <wp:docPr id="595060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0512" name="Picture 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470" cy="1835150"/>
                    </a:xfrm>
                    <a:prstGeom prst="rect">
                      <a:avLst/>
                    </a:prstGeom>
                    <a:noFill/>
                  </pic:spPr>
                </pic:pic>
              </a:graphicData>
            </a:graphic>
            <wp14:sizeRelH relativeFrom="margin">
              <wp14:pctWidth>0</wp14:pctWidth>
            </wp14:sizeRelH>
            <wp14:sizeRelV relativeFrom="margin">
              <wp14:pctHeight>0</wp14:pctHeight>
            </wp14:sizeRelV>
          </wp:anchor>
        </w:drawing>
      </w:r>
      <w:r>
        <w:t>When loading from a spreadsheet, one can also select to load datetime or duration data to define the rows in the table. This modifies the ‘Read spreadsheet UI’ to include the Variable Name of the column that contains the row names and the relevant Variable start cells. This is necessary to ensure that the datetime or duration values are correctly captured and not read as text. The imported data then plots as a timeseries data set, rather than categorical rows.</w:t>
      </w:r>
    </w:p>
    <w:p w14:paraId="5C24E340" w14:textId="77777777" w:rsidR="004159A0" w:rsidRDefault="004159A0" w:rsidP="004159A0">
      <w:pPr>
        <w:ind w:left="360"/>
      </w:pPr>
    </w:p>
    <w:p w14:paraId="0E2EFDD2" w14:textId="77777777" w:rsidR="004159A0" w:rsidRDefault="004159A0" w:rsidP="004159A0">
      <w:pPr>
        <w:pStyle w:val="ListParagraph"/>
        <w:numPr>
          <w:ilvl w:val="0"/>
          <w:numId w:val="37"/>
        </w:numPr>
      </w:pPr>
      <w:r>
        <w:t xml:space="preserve">An ASCII text file using the </w:t>
      </w:r>
      <w:bookmarkStart w:id="62" w:name="_Hlk183333886"/>
      <w:r>
        <w:t>Matlab</w:t>
      </w:r>
      <w:r w:rsidRPr="000A1ECB">
        <w:rPr>
          <w:vertAlign w:val="superscript"/>
        </w:rPr>
        <w:t>TM</w:t>
      </w:r>
      <w:r>
        <w:t xml:space="preserve"> </w:t>
      </w:r>
      <w:bookmarkEnd w:id="62"/>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3BCC2686" w14:textId="7CB4C2E4" w:rsidR="004159A0" w:rsidRDefault="004159A0" w:rsidP="004159A0">
      <w:r>
        <w:t xml:space="preserve">Examples of the spreadsheet and text file formats are provided in </w:t>
      </w:r>
      <w:r>
        <w:fldChar w:fldCharType="begin"/>
      </w:r>
      <w:r>
        <w:instrText xml:space="preserve"> REF _Ref179189722 \h </w:instrText>
      </w:r>
      <w:r>
        <w:fldChar w:fldCharType="separate"/>
      </w:r>
      <w:r w:rsidR="005A12B0">
        <w:rPr>
          <w:b/>
          <w:bCs/>
          <w:lang w:val="en-US"/>
        </w:rPr>
        <w:t>Error! Reference source not found.</w:t>
      </w:r>
      <w:r>
        <w:fldChar w:fldCharType="end"/>
      </w:r>
      <w:r>
        <w:t>.</w:t>
      </w:r>
    </w:p>
    <w:p w14:paraId="21EEB63A" w14:textId="77777777" w:rsidR="004159A0" w:rsidRDefault="004159A0" w:rsidP="004159A0">
      <w:r w:rsidRPr="00F46BC5">
        <w:t>The user is</w:t>
      </w:r>
      <w:r>
        <w:t xml:space="preserve"> then</w:t>
      </w:r>
      <w:r w:rsidRPr="00F46BC5">
        <w:t xml:space="preserve"> prompted</w:t>
      </w:r>
      <w:r>
        <w:t xml:space="preserve"> for a description of the data source (text string) and a name for the dataset (must be a valid Matlab</w:t>
      </w:r>
      <w:r w:rsidRPr="00890886">
        <w:rPr>
          <w:vertAlign w:val="superscript"/>
        </w:rPr>
        <w:t>TM</w:t>
      </w:r>
      <w:r>
        <w:t xml:space="preserve"> variable name or code will try to convert the text entered to a valid name).</w:t>
      </w:r>
    </w:p>
    <w:p w14:paraId="5DD196DA" w14:textId="38EFA6AF" w:rsidR="004159A0" w:rsidRDefault="004159A0" w:rsidP="004159A0">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5A12B0">
        <w:rPr>
          <w:b/>
          <w:bCs/>
          <w:lang w:val="en-US"/>
        </w:rPr>
        <w:t>Error! Reference source not found.</w:t>
      </w:r>
      <w:r>
        <w:fldChar w:fldCharType="end"/>
      </w:r>
      <w:r>
        <w:t xml:space="preserve">). By default, these are assigned the variable name and qcflag is set to none. </w:t>
      </w:r>
    </w:p>
    <w:p w14:paraId="4C95037C" w14:textId="77777777" w:rsidR="004159A0" w:rsidRDefault="004159A0" w:rsidP="004159A0">
      <w:r>
        <w:t>The user is then prompted to select an option from File, UI and Skip:</w:t>
      </w:r>
    </w:p>
    <w:p w14:paraId="0BB3812B" w14:textId="77777777" w:rsidR="004159A0" w:rsidRDefault="004159A0" w:rsidP="004159A0">
      <w:pPr>
        <w:spacing w:after="0"/>
      </w:pPr>
      <w:r>
        <w:t>File - loads a file of definitions (.m, text or Excel file)</w:t>
      </w:r>
      <w:r>
        <w:rPr>
          <w:rStyle w:val="FootnoteReference"/>
        </w:rPr>
        <w:footnoteReference w:id="1"/>
      </w:r>
      <w:r>
        <w:t>, or</w:t>
      </w:r>
    </w:p>
    <w:p w14:paraId="006F0F4A" w14:textId="77777777" w:rsidR="004159A0" w:rsidRDefault="004159A0" w:rsidP="004159A0">
      <w:pPr>
        <w:spacing w:after="0"/>
      </w:pPr>
      <w:r>
        <w:t>UI - uses a UI to input the definitions,</w:t>
      </w:r>
    </w:p>
    <w:p w14:paraId="3FAA33FE" w14:textId="77777777" w:rsidR="004159A0" w:rsidRDefault="004159A0" w:rsidP="004159A0">
      <w:r>
        <w:t>Skip - skips this step and uses the defaults.</w:t>
      </w:r>
    </w:p>
    <w:p w14:paraId="7F997442" w14:textId="77777777" w:rsidR="004159A0" w:rsidRDefault="004159A0" w:rsidP="004159A0">
      <w:r>
        <w:lastRenderedPageBreak/>
        <w:t>[NB: when loading a struct of tables from a .mat file it is assumed that these already have DSproperties and the UI is used to step through the definitions to provide the opportunity to edit, or modify the definitions.]</w:t>
      </w:r>
    </w:p>
    <w:p w14:paraId="3D0DFD3D" w14:textId="77777777" w:rsidR="004159A0" w:rsidRPr="00E00938" w:rsidRDefault="004159A0" w:rsidP="004159A0">
      <w:pPr>
        <w:rPr>
          <w:b/>
          <w:bCs/>
        </w:rPr>
      </w:pPr>
      <w:r w:rsidRPr="00E00938">
        <w:rPr>
          <w:b/>
          <w:bCs/>
        </w:rPr>
        <w:t>Load DSproperties from file:</w:t>
      </w:r>
    </w:p>
    <w:p w14:paraId="5CB8F156" w14:textId="1C4D1FF3" w:rsidR="004159A0" w:rsidRDefault="004159A0" w:rsidP="004159A0">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5A12B0">
        <w:rPr>
          <w:b/>
          <w:bCs/>
          <w:lang w:val="en-US"/>
        </w:rPr>
        <w:t>Error! Reference source not found.</w:t>
      </w:r>
      <w:r>
        <w:fldChar w:fldCharType="end"/>
      </w:r>
      <w:r>
        <w:t xml:space="preserve"> and illustrated in </w:t>
      </w:r>
      <w:r>
        <w:fldChar w:fldCharType="begin"/>
      </w:r>
      <w:r>
        <w:instrText xml:space="preserve"> REF _Ref179194650 \h </w:instrText>
      </w:r>
      <w:r>
        <w:fldChar w:fldCharType="separate"/>
      </w:r>
      <w:r w:rsidR="005A12B0">
        <w:rPr>
          <w:b/>
          <w:bCs/>
          <w:lang w:val="en-US"/>
        </w:rPr>
        <w:t>Error! Reference source not found.</w:t>
      </w:r>
      <w:r>
        <w:fldChar w:fldCharType="end"/>
      </w:r>
      <w:r>
        <w:t>.</w:t>
      </w:r>
    </w:p>
    <w:p w14:paraId="3E0F6AD3" w14:textId="5B28A012" w:rsidR="004159A0" w:rsidRDefault="004159A0" w:rsidP="004159A0">
      <w:r>
        <w:t xml:space="preserve">A text file lists the definitions of the variables only as illustrated in </w:t>
      </w:r>
      <w:r>
        <w:fldChar w:fldCharType="begin"/>
      </w:r>
      <w:r>
        <w:instrText xml:space="preserve"> REF _Ref179194650 \h </w:instrText>
      </w:r>
      <w:r>
        <w:fldChar w:fldCharType="separate"/>
      </w:r>
      <w:r w:rsidR="005A12B0">
        <w:rPr>
          <w:b/>
          <w:bCs/>
          <w:lang w:val="en-US"/>
        </w:rPr>
        <w:t>Error! Reference source not found.</w:t>
      </w:r>
      <w:r>
        <w:fldChar w:fldCharType="end"/>
      </w:r>
      <w:r>
        <w:t xml:space="preserve">. These are then scrolled through using the UI (see below) and allows the Description of the rownames to be edited to suit the dataset. </w:t>
      </w:r>
    </w:p>
    <w:p w14:paraId="708200C8" w14:textId="77777777" w:rsidR="004159A0" w:rsidRPr="00E00938" w:rsidRDefault="004159A0" w:rsidP="004159A0">
      <w:pPr>
        <w:keepNext/>
        <w:rPr>
          <w:b/>
          <w:bCs/>
        </w:rPr>
      </w:pPr>
      <w:r w:rsidRPr="00E00938">
        <w:rPr>
          <w:b/>
          <w:bCs/>
        </w:rPr>
        <w:t>Load DSproperties using UI:</w:t>
      </w:r>
    </w:p>
    <w:p w14:paraId="4664FA95" w14:textId="77777777" w:rsidR="004159A0" w:rsidRDefault="004159A0" w:rsidP="004159A0">
      <w:r w:rsidRPr="00A21726">
        <w:rPr>
          <w:noProof/>
        </w:rPr>
        <w:drawing>
          <wp:anchor distT="0" distB="0" distL="114300" distR="114300" simplePos="0" relativeHeight="251786240" behindDoc="0" locked="0" layoutInCell="1" allowOverlap="1" wp14:anchorId="4A4C1AB3" wp14:editId="21835E65">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877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QCflag input values are not used in muiTableImport. The field is used to hold the data type for each variable and is added when the data is loaded. The rowname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2AEDFEC5" w14:textId="77777777" w:rsidR="004159A0" w:rsidRDefault="004159A0" w:rsidP="004159A0">
      <w:r>
        <w:t>NB : the UI prompts for Dimensions with a value of 0. For scalar table data, only rows are used to hold a unique identifier (i.e., a dimension). Accept the default value to continue.</w:t>
      </w:r>
    </w:p>
    <w:p w14:paraId="0753A0D7" w14:textId="77777777" w:rsidR="004159A0" w:rsidRDefault="004159A0" w:rsidP="004159A0">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sidRPr="00055B0E">
        <w:rPr>
          <w:b/>
          <w:bCs/>
          <w:i/>
          <w:color w:val="807C32" w:themeColor="accent2" w:themeShade="BF"/>
        </w:rPr>
        <w:t>Cases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The DSproperties can be edited using the </w:t>
      </w:r>
      <w:r w:rsidRPr="00F46BC5">
        <w:rPr>
          <w:i/>
          <w:color w:val="7B2520" w:themeColor="accent3" w:themeShade="BF"/>
        </w:rPr>
        <w:t>Project&gt;Cases&gt;Edit DS properties</w:t>
      </w:r>
      <w:r>
        <w:t xml:space="preserve"> option and viewed by suing the mouse to click on the Case ID on the </w:t>
      </w:r>
      <w:r w:rsidRPr="00055B0E">
        <w:rPr>
          <w:b/>
          <w:bCs/>
          <w:i/>
          <w:iCs/>
          <w:color w:val="807C32" w:themeColor="accent2" w:themeShade="BF"/>
        </w:rPr>
        <w:t>Cases</w:t>
      </w:r>
      <w:r>
        <w:t xml:space="preserve"> tab. 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2E4E0058" w14:textId="77777777" w:rsidR="004159A0" w:rsidRDefault="004159A0" w:rsidP="004159A0"/>
    <w:p w14:paraId="016FF834" w14:textId="77777777" w:rsidR="004159A0" w:rsidRDefault="004159A0" w:rsidP="004159A0">
      <w:r w:rsidRPr="00F46BC5">
        <w:rPr>
          <w:i/>
          <w:color w:val="7B2520" w:themeColor="accent3" w:themeShade="BF"/>
        </w:rPr>
        <w:t>Setup&gt;</w:t>
      </w:r>
      <w:bookmarkStart w:id="63" w:name="_Hlk179359247"/>
      <w:r w:rsidRPr="00F46BC5">
        <w:rPr>
          <w:i/>
          <w:color w:val="7B2520" w:themeColor="accent3" w:themeShade="BF"/>
        </w:rPr>
        <w:t>Import Data</w:t>
      </w:r>
      <w:r>
        <w:rPr>
          <w:i/>
          <w:color w:val="7B2520" w:themeColor="accent3" w:themeShade="BF"/>
        </w:rPr>
        <w:t>&gt;</w:t>
      </w:r>
      <w:bookmarkEnd w:id="63"/>
      <w:r>
        <w:rPr>
          <w:i/>
          <w:color w:val="7B2520" w:themeColor="accent3" w:themeShade="BF"/>
        </w:rPr>
        <w:t>Add</w:t>
      </w:r>
      <w:r>
        <w:t xml:space="preserve">: </w:t>
      </w:r>
      <w:bookmarkStart w:id="64" w:name="_Hlk179359140"/>
      <w:r>
        <w:t>There are three options for adding data:</w:t>
      </w:r>
      <w:bookmarkEnd w:id="64"/>
    </w:p>
    <w:p w14:paraId="3F919A43" w14:textId="77777777" w:rsidR="004159A0" w:rsidRDefault="004159A0" w:rsidP="004159A0">
      <w:bookmarkStart w:id="65"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4FD7DF1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27969075"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5"/>
    <w:p w14:paraId="5630B231" w14:textId="77777777" w:rsidR="004159A0" w:rsidRDefault="004159A0" w:rsidP="004159A0">
      <w:r>
        <w:t>The user is prompted to choose the existing case and/or dataset that the data is to be added to.</w:t>
      </w:r>
    </w:p>
    <w:p w14:paraId="60D6B82F" w14:textId="2694C958" w:rsidR="004159A0" w:rsidRPr="00F46BC5" w:rsidRDefault="004159A0" w:rsidP="004159A0">
      <w:r>
        <w:t xml:space="preserve">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w:t>
      </w:r>
      <w:r>
        <w:lastRenderedPageBreak/>
        <w:t>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1"/>
    </w:p>
    <w:p w14:paraId="2864D6EA" w14:textId="77777777" w:rsidR="004159A0" w:rsidRDefault="004159A0" w:rsidP="004159A0">
      <w:r w:rsidRPr="00F46BC5">
        <w:rPr>
          <w:i/>
          <w:color w:val="7B2520" w:themeColor="accent3" w:themeShade="BF"/>
        </w:rPr>
        <w:t>Setup&gt;Import data &gt; Delete</w:t>
      </w:r>
      <w:r w:rsidRPr="00F46BC5">
        <w:t xml:space="preserve">: </w:t>
      </w:r>
      <w:r w:rsidRPr="0006544A">
        <w:t>There are three options for adding data:</w:t>
      </w:r>
    </w:p>
    <w:p w14:paraId="3F95A1CE"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&gt;Rows</w:t>
      </w:r>
      <w:r>
        <w:t>: select rows to be deleted.</w:t>
      </w:r>
    </w:p>
    <w:p w14:paraId="6A6D2AA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&gt;Variables</w:t>
      </w:r>
      <w:r>
        <w:t>: select variables to be deleted.</w:t>
      </w:r>
    </w:p>
    <w:p w14:paraId="424C2BDC" w14:textId="77777777" w:rsidR="002D6A18" w:rsidRDefault="002D6A18" w:rsidP="00AA263C"/>
    <w:p w14:paraId="5373AD16" w14:textId="77CD0C6B" w:rsidR="00AA263C" w:rsidRDefault="00177074" w:rsidP="00AA263C">
      <w:pPr>
        <w:pStyle w:val="Heading3"/>
      </w:pPr>
      <w:bookmarkStart w:id="66" w:name="_Ref39651735"/>
      <w:bookmarkStart w:id="67" w:name="_Ref39656373"/>
      <w:bookmarkStart w:id="68" w:name="_Ref39858551"/>
      <w:bookmarkStart w:id="69" w:name="_Ref40872564"/>
      <w:bookmarkStart w:id="70" w:name="_Ref43210998"/>
      <w:bookmarkStart w:id="71" w:name="_Toc219458172"/>
      <w:bookmarkStart w:id="72" w:name="_Hlk67328291"/>
      <w:bookmarkStart w:id="73" w:name="_Hlk116400457"/>
      <w:r>
        <w:t>Site</w:t>
      </w:r>
      <w:r w:rsidR="00AA263C">
        <w:t xml:space="preserve"> parameters</w:t>
      </w:r>
      <w:bookmarkEnd w:id="66"/>
      <w:bookmarkEnd w:id="67"/>
      <w:bookmarkEnd w:id="68"/>
      <w:bookmarkEnd w:id="69"/>
      <w:bookmarkEnd w:id="70"/>
      <w:bookmarkEnd w:id="71"/>
    </w:p>
    <w:p w14:paraId="57AC2046" w14:textId="0EDFDB67" w:rsidR="00C953E3" w:rsidRDefault="002D6A18" w:rsidP="00C953E3">
      <w:bookmarkStart w:id="74" w:name="_Hlk483056136"/>
      <w:bookmarkStart w:id="75" w:name="_Hlk525895500"/>
      <w:bookmarkStart w:id="76" w:name="_Hlk39484233"/>
      <w:bookmarkEnd w:id="72"/>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74"/>
      <w:r w:rsidR="00C953E3">
        <w:rPr>
          <w:i/>
          <w:color w:val="7B2520" w:themeColor="accent3" w:themeShade="BF"/>
        </w:rPr>
        <w:t>&gt;Wave propagation</w:t>
      </w:r>
      <w:r w:rsidR="00C953E3">
        <w:t xml:space="preserve">: </w:t>
      </w:r>
      <w:bookmarkEnd w:id="75"/>
      <w:r w:rsidR="00C953E3">
        <w:t xml:space="preserve">input dialogue </w:t>
      </w:r>
      <w:bookmarkEnd w:id="76"/>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6CBE5C0"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5A12B0">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3"/>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4"/>
      </w:r>
      <w:r>
        <w:t>.</w:t>
      </w:r>
      <w:r w:rsidR="00232990" w:rsidRPr="00232990">
        <w:t xml:space="preserve"> </w:t>
      </w:r>
    </w:p>
    <w:p w14:paraId="0B5163FF" w14:textId="0BF0917A"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5A12B0">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38838CF2"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5A12B0">
        <w:t>4.2.2</w:t>
      </w:r>
      <w:r w:rsidR="00537289">
        <w:fldChar w:fldCharType="end"/>
      </w:r>
      <w:r w:rsidR="00537289">
        <w:t>).</w:t>
      </w:r>
    </w:p>
    <w:p w14:paraId="63B10B88" w14:textId="37B215C3"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5A12B0">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73"/>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3D0D892D">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7" w:name="_Ref106477550"/>
      <w:bookmarkStart w:id="78" w:name="_Toc219458173"/>
      <w:r>
        <w:lastRenderedPageBreak/>
        <w:t>Model parameters</w:t>
      </w:r>
      <w:bookmarkEnd w:id="77"/>
      <w:bookmarkEnd w:id="78"/>
    </w:p>
    <w:p w14:paraId="53796A4A" w14:textId="4A1AC526" w:rsidR="003F50B5" w:rsidRDefault="003F50B5" w:rsidP="00170237">
      <w:pPr>
        <w:keepNext/>
      </w:pPr>
      <w:r w:rsidRPr="00770E8A">
        <w:rPr>
          <w:i/>
          <w:color w:val="7B2520" w:themeColor="accent3" w:themeShade="BF"/>
        </w:rPr>
        <w:t>Setup&gt;</w:t>
      </w:r>
      <w:bookmarkStart w:id="79" w:name="_Hlk515382241"/>
      <w:r w:rsidR="00170237">
        <w:rPr>
          <w:i/>
          <w:color w:val="7B2520" w:themeColor="accent3" w:themeShade="BF"/>
        </w:rPr>
        <w:t xml:space="preserve">Model </w:t>
      </w:r>
      <w:r>
        <w:rPr>
          <w:i/>
          <w:color w:val="7B2520" w:themeColor="accent3" w:themeShade="BF"/>
        </w:rPr>
        <w:t>parameters&gt;</w:t>
      </w:r>
      <w:bookmarkStart w:id="80" w:name="_Hlk515382044"/>
      <w:r>
        <w:rPr>
          <w:i/>
          <w:color w:val="7B2520" w:themeColor="accent3" w:themeShade="BF"/>
        </w:rPr>
        <w:t xml:space="preserve">YGOR </w:t>
      </w:r>
      <w:bookmarkStart w:id="81" w:name="_Hlk515382086"/>
      <w:bookmarkEnd w:id="80"/>
      <w:r>
        <w:rPr>
          <w:i/>
          <w:color w:val="7B2520" w:themeColor="accent3" w:themeShade="BF"/>
        </w:rPr>
        <w:t>simulation parameters</w:t>
      </w:r>
      <w:bookmarkEnd w:id="79"/>
      <w:bookmarkEnd w:id="81"/>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5A12B0">
        <w:t>3.5.5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5A12B0">
        <w:t>4.18.1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1FDCCD66"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5A12B0">
        <w:t>4.18.1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6E887356"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2CB529B3">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5A12B0">
        <w:t>3.5.5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5A12B0">
        <w:t>4.18.2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82" w:name="_Hlk39650228"/>
      <w:r>
        <w:t>High water level used to define upper limit of the equilibrium profile</w:t>
      </w:r>
      <w:bookmarkEnd w:id="82"/>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413BC303">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83"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9F40C8D"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211B031B"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84"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84"/>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5" w:name="_Hlk515381969"/>
      <w:bookmarkEnd w:id="83"/>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6" w:name="_Hlk483056231"/>
      <w:r>
        <w:t xml:space="preserve">: </w:t>
      </w:r>
      <w:bookmarkStart w:id="87" w:name="_Hlk71994248"/>
      <w:bookmarkEnd w:id="86"/>
      <w:r w:rsidR="005E478D">
        <w:t>Various</w:t>
      </w:r>
      <w:r w:rsidRPr="00855CC2">
        <w:t xml:space="preserve"> constants </w:t>
      </w:r>
      <w:bookmarkEnd w:id="85"/>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7"/>
    </w:p>
    <w:p w14:paraId="26FA8812" w14:textId="3102A8A5" w:rsidR="00AA263C" w:rsidRDefault="00AA263C" w:rsidP="00AA263C">
      <w:pPr>
        <w:pStyle w:val="Heading3"/>
      </w:pPr>
      <w:bookmarkStart w:id="88" w:name="_Ref40882662"/>
      <w:bookmarkStart w:id="89" w:name="_Toc219458174"/>
      <w:r>
        <w:t>Data clean-up</w:t>
      </w:r>
      <w:bookmarkEnd w:id="88"/>
      <w:bookmarkEnd w:id="89"/>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90"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90"/>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91" w:name="_Hlk184296200"/>
      <w:r w:rsidRPr="00770E8A">
        <w:rPr>
          <w:i/>
          <w:color w:val="7B2520" w:themeColor="accent3" w:themeShade="BF"/>
        </w:rPr>
        <w:t>Setup&gt;</w:t>
      </w:r>
      <w:r>
        <w:rPr>
          <w:i/>
          <w:color w:val="7B2520" w:themeColor="accent3" w:themeShade="BF"/>
        </w:rPr>
        <w:t>Data clean-up&gt;Trim timeseries</w:t>
      </w:r>
      <w:r>
        <w:t xml:space="preserve">: </w:t>
      </w:r>
      <w:bookmarkEnd w:id="91"/>
      <w:r>
        <w:t>allows the start and end dates of a timeseries to be modified.</w:t>
      </w:r>
    </w:p>
    <w:p w14:paraId="77D2C232" w14:textId="17E065BD" w:rsidR="00046799" w:rsidRDefault="00046799" w:rsidP="00042765">
      <w:r w:rsidRPr="00770E8A">
        <w:rPr>
          <w:i/>
          <w:color w:val="7B2520" w:themeColor="accent3" w:themeShade="BF"/>
        </w:rPr>
        <w:t>Setup&gt;</w:t>
      </w:r>
      <w:r>
        <w:rPr>
          <w:i/>
          <w:color w:val="7B2520" w:themeColor="accent3" w:themeShade="BF"/>
        </w:rPr>
        <w:t>Data clean-up&gt;Match timeseries</w:t>
      </w:r>
      <w:r>
        <w:t>: match one set of variables to another set of variables. Currently set up and tested for matching one wave timeseries (ts1) to another timeseries (ts2) using wave height, period and direction as the input variables. There is an option to use part of ts2 to generate the linear transform matrix and a different part of ts2 for validation of the adjusted ts1 dataset. The first timeseries and linear transform matrix are then used to create an adjusted record for the full length of ts1.</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92" w:name="_Hlk184648840"/>
      <w:r w:rsidRPr="00770E8A">
        <w:rPr>
          <w:i/>
          <w:color w:val="7B2520" w:themeColor="accent3" w:themeShade="BF"/>
        </w:rPr>
        <w:t>Setup&gt;</w:t>
      </w:r>
      <w:r>
        <w:rPr>
          <w:i/>
          <w:color w:val="7B2520" w:themeColor="accent3" w:themeShade="BF"/>
        </w:rPr>
        <w:t>Data clean-up&gt;Merge cases</w:t>
      </w:r>
      <w:r>
        <w:t xml:space="preserve">: </w:t>
      </w:r>
      <w:bookmarkEnd w:id="92"/>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lastRenderedPageBreak/>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93" w:name="_Toc219458175"/>
      <w:r>
        <w:t>Run</w:t>
      </w:r>
      <w:bookmarkEnd w:id="93"/>
    </w:p>
    <w:p w14:paraId="65994A6D" w14:textId="53010245" w:rsidR="00042765" w:rsidRDefault="003F50B5" w:rsidP="003F50B5">
      <w:pPr>
        <w:pStyle w:val="Heading3"/>
      </w:pPr>
      <w:bookmarkStart w:id="94" w:name="_Ref44620467"/>
      <w:bookmarkStart w:id="95" w:name="_Toc219458176"/>
      <w:r>
        <w:t>Wave properties</w:t>
      </w:r>
      <w:bookmarkEnd w:id="94"/>
      <w:bookmarkEnd w:id="95"/>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6"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7" w:name="_Hlk107305653"/>
      <w:bookmarkEnd w:id="96"/>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7"/>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16939C2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0C2299">
        <w:rPr>
          <w:i/>
          <w:color w:val="7B2520" w:themeColor="accent3" w:themeShade="BF"/>
        </w:rPr>
        <w:t>&gt;Structure Overtopping</w:t>
      </w:r>
      <w:r w:rsidR="00901B50">
        <w:t xml:space="preserve">: </w:t>
      </w:r>
    </w:p>
    <w:p w14:paraId="6B08A559" w14:textId="2668CA07" w:rsidR="000C2299" w:rsidRDefault="000C2299"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properties&gt;Overtopping&gt;Beach Overtopping</w:t>
      </w:r>
      <w:r>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5"/>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 xml:space="preserve">The Spectral Transfer option uses a Spectral Transfer table from the WaveRayModel to transfer an offshore timeseries to an inshore point. This requires a SpectralTransfer table to have been imported </w:t>
      </w:r>
      <w:r>
        <w:lastRenderedPageBreak/>
        <w:t>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6"/>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7028ABB5"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5A12B0">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5A12B0">
        <w:t>3.6.3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8" w:name="_Ref43211629"/>
      <w:bookmarkStart w:id="99" w:name="_Ref43884061"/>
      <w:bookmarkStart w:id="100" w:name="_Toc219458177"/>
      <w:r>
        <w:t>Beach properties</w:t>
      </w:r>
      <w:bookmarkEnd w:id="98"/>
      <w:bookmarkEnd w:id="99"/>
      <w:bookmarkEnd w:id="100"/>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101"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101"/>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 xml:space="preserve">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w:t>
      </w:r>
      <w:r w:rsidR="006D7912">
        <w:rPr>
          <w:noProof/>
        </w:rPr>
        <w:lastRenderedPageBreak/>
        <w:t>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32AFD863" w:rsidR="006D7912" w:rsidRDefault="009440FA" w:rsidP="006D7912">
      <w:bookmarkStart w:id="102"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102"/>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 xml:space="preserve">each </w:t>
      </w:r>
      <w:r w:rsidR="008C353A" w:rsidRPr="008C353A">
        <w:lastRenderedPageBreak/>
        <w:t>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5A12B0">
        <w:t>3.4.3</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5A12B0">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bookmarkStart w:id="103" w:name="_Hlk221705111"/>
      <w:r w:rsidRPr="009647A0">
        <w:rPr>
          <w:i/>
          <w:color w:val="7B2520" w:themeColor="accent3" w:themeShade="BF"/>
        </w:rPr>
        <w:t xml:space="preserve">Run&gt; Beach properties&gt; Shore change&gt;Shore </w:t>
      </w:r>
      <w:r>
        <w:rPr>
          <w:i/>
          <w:color w:val="7B2520" w:themeColor="accent3" w:themeShade="BF"/>
        </w:rPr>
        <w:t>volumes</w:t>
      </w:r>
      <w:r>
        <w:t xml:space="preserve">: </w:t>
      </w:r>
      <w:bookmarkStart w:id="104" w:name="_Hlk221705157"/>
      <w:r>
        <w:t xml:space="preserve">a list </w:t>
      </w:r>
      <w:bookmarkEnd w:id="103"/>
      <w:r>
        <w:t xml:space="preserve">dialogue allows the user to select several profiles (or use Select All button) to define a “set” of profile </w:t>
      </w:r>
      <w:bookmarkEnd w:id="104"/>
      <w:r>
        <w:t xml:space="preserve">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56AEC5C4" w14:textId="1AFAA319" w:rsidR="00C057C5" w:rsidRDefault="00C057C5" w:rsidP="006D7912">
      <w:r w:rsidRPr="009647A0">
        <w:rPr>
          <w:i/>
          <w:color w:val="7B2520" w:themeColor="accent3" w:themeShade="BF"/>
        </w:rPr>
        <w:t>Run&gt; Beach properties&gt; Shore change&gt;</w:t>
      </w:r>
      <w:r>
        <w:rPr>
          <w:i/>
          <w:color w:val="7B2520" w:themeColor="accent3" w:themeShade="BF"/>
        </w:rPr>
        <w:t>Profile variance</w:t>
      </w:r>
      <w:r>
        <w:t xml:space="preserve">: </w:t>
      </w:r>
      <w:r w:rsidRPr="00C057C5">
        <w:t>a list dialogue allows the user to select several profiles (or use Select All button) to define a “set” of profile</w:t>
      </w:r>
      <w:r>
        <w:t>s. An input dialogue is used to define upper and lower elevations and vertical increment to be used construct a dataset of shoreline positions as a function of time and elevation. The data can be saved as a Case or simply plotted. The plot output includes contour plots of the maximum and standard deviation of the shoreline position anomaly and a 2D plot of the average standard deviation of the anomaly across all profiles.</w:t>
      </w:r>
    </w:p>
    <w:p w14:paraId="074DC811" w14:textId="3DBEAAE4"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55A6080D" w:rsidR="00807004" w:rsidRDefault="009440FA" w:rsidP="00901B50">
      <w:bookmarkStart w:id="105"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105"/>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5A12B0">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6F678EF4" w:rsidR="00CB19F4" w:rsidRDefault="00CB19F4" w:rsidP="00901B50">
      <w:r>
        <w:t xml:space="preserve">For further details of the method used see Section </w:t>
      </w:r>
      <w:r>
        <w:fldChar w:fldCharType="begin"/>
      </w:r>
      <w:r>
        <w:instrText xml:space="preserve"> REF _Ref118739119 \r \h </w:instrText>
      </w:r>
      <w:r>
        <w:fldChar w:fldCharType="separate"/>
      </w:r>
      <w:r w:rsidR="005A12B0">
        <w:t>4.15</w:t>
      </w:r>
      <w:r>
        <w:fldChar w:fldCharType="end"/>
      </w:r>
      <w:r>
        <w:t>.</w:t>
      </w:r>
    </w:p>
    <w:p w14:paraId="0CBD71FF" w14:textId="45EC316A"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5A12B0">
        <w:t>3.4.3</w:t>
      </w:r>
      <w:r w:rsidR="00B8202D">
        <w:fldChar w:fldCharType="end"/>
      </w:r>
      <w:r w:rsidR="00B8202D">
        <w:t>).</w:t>
      </w:r>
      <w:r w:rsidR="00807004">
        <w:t xml:space="preserve"> Closure Option 3 gives Za and Zr based </w:t>
      </w:r>
      <w:r w:rsidR="00807004">
        <w:lastRenderedPageBreak/>
        <w:t xml:space="preserve">on Hallermeier’s algorithm </w:t>
      </w:r>
      <w:r w:rsidR="00807004">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5A12B0">
        <w:t>4.18.2</w:t>
      </w:r>
      <w:r w:rsidR="00807004">
        <w:fldChar w:fldCharType="end"/>
      </w:r>
      <w:r w:rsidR="00B8202D">
        <w:t>).</w:t>
      </w:r>
    </w:p>
    <w:p w14:paraId="77DC6880" w14:textId="73B0B190"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5A12B0">
        <w:t>3.4.3</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5A12B0">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106" w:name="_Ref121818074"/>
      <w:bookmarkStart w:id="107" w:name="_Toc219458178"/>
      <w:r>
        <w:t>Tidal Analysis</w:t>
      </w:r>
      <w:bookmarkEnd w:id="106"/>
      <w:bookmarkEnd w:id="107"/>
    </w:p>
    <w:p w14:paraId="1C17C294" w14:textId="6D2AB810"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5A12B0">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8" w:name="_Ref41119611"/>
      <w:bookmarkStart w:id="109" w:name="_Toc219458179"/>
      <w:r>
        <w:t>Derive Output</w:t>
      </w:r>
      <w:bookmarkEnd w:id="108"/>
      <w:bookmarkEnd w:id="109"/>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408258C1"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5A12B0">
        <w:t>3.9</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7"/>
      </w:r>
      <w:r w:rsidRPr="007659DC">
        <w:t xml:space="preserve">. Based on the user selection the routine applies the defined </w:t>
      </w:r>
      <w:r w:rsidRPr="007659DC">
        <w:lastRenderedPageBreak/>
        <w:t>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37CB15B7" w:rsidR="000C141B" w:rsidRDefault="000C141B" w:rsidP="00847932">
      <w:bookmarkStart w:id="110"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5A12B0">
        <w:rPr>
          <w:noProof/>
        </w:rPr>
        <w:t>4.17</w:t>
      </w:r>
      <w:r>
        <w:rPr>
          <w:noProof/>
          <w:highlight w:val="yellow"/>
        </w:rPr>
        <w:fldChar w:fldCharType="end"/>
      </w:r>
      <w:bookmarkEnd w:id="110"/>
    </w:p>
    <w:p w14:paraId="3C277BF8" w14:textId="77777777" w:rsidR="00FD4561" w:rsidRDefault="00FD4561" w:rsidP="00901B50">
      <w:bookmarkStart w:id="111" w:name="_Hlk77150072"/>
    </w:p>
    <w:p w14:paraId="472981EF" w14:textId="6DD841CD" w:rsidR="00901B50" w:rsidRDefault="00901B50" w:rsidP="00901B50">
      <w:pPr>
        <w:pStyle w:val="Heading3"/>
      </w:pPr>
      <w:bookmarkStart w:id="112" w:name="_Ref39510997"/>
      <w:bookmarkStart w:id="113" w:name="_Toc219458180"/>
      <w:bookmarkEnd w:id="111"/>
      <w:r>
        <w:t>Simulation</w:t>
      </w:r>
      <w:bookmarkEnd w:id="112"/>
      <w:bookmarkEnd w:id="113"/>
    </w:p>
    <w:p w14:paraId="22D5A6C7" w14:textId="3BABB17F"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5A12B0">
        <w:t>4.18</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lastRenderedPageBreak/>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5D90A881"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5A12B0">
        <w:t>3.4.4</w:t>
      </w:r>
      <w:r w:rsidR="00A573BF">
        <w:fldChar w:fldCharType="end"/>
      </w:r>
      <w:r w:rsidR="00A573BF">
        <w:t>).</w:t>
      </w:r>
    </w:p>
    <w:p w14:paraId="0D7BB600" w14:textId="523C788B"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5A12B0">
        <w:t>3.4.4</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14"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5A12B0">
        <w:t>4.18.1</w:t>
      </w:r>
      <w:r w:rsidR="00E07D04">
        <w:fldChar w:fldCharType="end"/>
      </w:r>
      <w:r w:rsidR="00E07D04">
        <w:t>.</w:t>
      </w:r>
      <w:bookmarkEnd w:id="114"/>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15" w:name="_Hlk96704092"/>
      <w:r>
        <w:rPr>
          <w:i/>
          <w:iCs/>
        </w:rPr>
        <w:t>The BMVmodel is under development</w:t>
      </w:r>
    </w:p>
    <w:bookmarkEnd w:id="115"/>
    <w:p w14:paraId="15C4B908" w14:textId="77777777" w:rsidR="00184881" w:rsidRDefault="00184881" w:rsidP="00901B50"/>
    <w:p w14:paraId="51481FCD" w14:textId="0E955EBD" w:rsidR="00901B50" w:rsidRDefault="00901B50" w:rsidP="00901B50">
      <w:pPr>
        <w:pStyle w:val="Heading3"/>
      </w:pPr>
      <w:bookmarkStart w:id="116" w:name="_Ref44422504"/>
      <w:bookmarkStart w:id="117" w:name="_Toc219458181"/>
      <w:r>
        <w:t>Vulnerability</w:t>
      </w:r>
      <w:bookmarkEnd w:id="116"/>
      <w:bookmarkEnd w:id="117"/>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8"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8"/>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lastRenderedPageBreak/>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19D440D1"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9"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9"/>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5A12B0">
        <w:rPr>
          <w:noProof/>
        </w:rPr>
        <w:t>4.19.1</w:t>
      </w:r>
      <w:r w:rsidR="00EA46D0">
        <w:rPr>
          <w:noProof/>
        </w:rPr>
        <w:fldChar w:fldCharType="end"/>
      </w:r>
      <w:r w:rsidR="00EA46D0">
        <w:rPr>
          <w:noProof/>
        </w:rPr>
        <w:t>.</w:t>
      </w:r>
    </w:p>
    <w:p w14:paraId="690BAAD9" w14:textId="3F7FD64E"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5A12B0">
        <w:t>3.4.3</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5A12B0">
        <w:t>3.5.1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20"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20"/>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5A12B0">
        <w:rPr>
          <w:noProof/>
        </w:rPr>
        <w:t>4.19.2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21" w:name="_Ref42154804"/>
      <w:bookmarkStart w:id="122" w:name="_Toc219458182"/>
      <w:r>
        <w:t>User Model</w:t>
      </w:r>
      <w:bookmarkEnd w:id="121"/>
      <w:bookmarkEnd w:id="122"/>
    </w:p>
    <w:p w14:paraId="7928B7CA" w14:textId="7EBCADAC"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5A12B0">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23" w:name="_Toc531673944"/>
      <w:bookmarkStart w:id="124" w:name="_Toc219458183"/>
      <w:r w:rsidRPr="00184881">
        <w:t>Analysis</w:t>
      </w:r>
      <w:bookmarkEnd w:id="123"/>
      <w:bookmarkEnd w:id="124"/>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25" w:name="_Ref483053463"/>
      <w:bookmarkStart w:id="126" w:name="_Toc219458184"/>
      <w:r>
        <w:t>Plotting</w:t>
      </w:r>
      <w:bookmarkEnd w:id="125"/>
      <w:bookmarkEnd w:id="126"/>
    </w:p>
    <w:p w14:paraId="007F7C4E" w14:textId="7EAC19B4"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5A12B0">
        <w:t xml:space="preserve">Figure </w:t>
      </w:r>
      <w:r w:rsidR="005A12B0">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lastRenderedPageBreak/>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1DBA2513" w:rsidR="006B501C" w:rsidRDefault="006B501C" w:rsidP="006B501C">
      <w:pPr>
        <w:pStyle w:val="Caption"/>
        <w:keepNext/>
      </w:pPr>
      <w:bookmarkStart w:id="127" w:name="_Ref43211236"/>
      <w:r>
        <w:t xml:space="preserve">Figure </w:t>
      </w:r>
      <w:r w:rsidR="00D05967">
        <w:fldChar w:fldCharType="begin"/>
      </w:r>
      <w:r w:rsidR="00D05967">
        <w:instrText xml:space="preserve"> SEQ Figure \* ARABIC </w:instrText>
      </w:r>
      <w:r w:rsidR="00D05967">
        <w:fldChar w:fldCharType="separate"/>
      </w:r>
      <w:r w:rsidR="005A12B0">
        <w:rPr>
          <w:noProof/>
        </w:rPr>
        <w:t>3</w:t>
      </w:r>
      <w:r w:rsidR="00D05967">
        <w:rPr>
          <w:noProof/>
        </w:rPr>
        <w:fldChar w:fldCharType="end"/>
      </w:r>
      <w:bookmarkEnd w:id="127"/>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4A5530BE">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lastRenderedPageBreak/>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8"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8"/>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lastRenderedPageBreak/>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lastRenderedPageBreak/>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27456536"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5A12B0">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9" w:name="_Ref475288957"/>
      <w:bookmarkStart w:id="130" w:name="_Toc219458185"/>
      <w:r w:rsidRPr="00184881">
        <w:t>Statistics</w:t>
      </w:r>
      <w:bookmarkEnd w:id="129"/>
      <w:bookmarkEnd w:id="130"/>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31" w:name="_Hlk15127543"/>
      <w:r w:rsidR="00D4277E">
        <w:t xml:space="preserve">several statistical analysis options have been included within the Statistical Analysis GUI. </w:t>
      </w:r>
      <w:bookmarkEnd w:id="131"/>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764E798C"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5A12B0">
        <w:t>3.9</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32"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32"/>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38770DB2">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1BCC454A" w:rsidR="00255778" w:rsidRDefault="00255778" w:rsidP="00255778">
      <w:pPr>
        <w:numPr>
          <w:ilvl w:val="0"/>
          <w:numId w:val="18"/>
        </w:numPr>
        <w:contextualSpacing/>
      </w:pPr>
      <w:r w:rsidRPr="00255778">
        <w:rPr>
          <w:b/>
          <w:bCs/>
          <w:noProof/>
        </w:rPr>
        <w:lastRenderedPageBreak/>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5A12B0">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33"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33"/>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004876">
        <w:tc>
          <w:tcPr>
            <w:tcW w:w="2835" w:type="dxa"/>
          </w:tcPr>
          <w:p w14:paraId="2399A62E" w14:textId="77777777" w:rsidR="00F20754" w:rsidRPr="007659DC" w:rsidRDefault="00F20754" w:rsidP="00004876">
            <w:pPr>
              <w:jc w:val="center"/>
              <w:rPr>
                <w:b/>
              </w:rPr>
            </w:pPr>
            <w:r w:rsidRPr="007659DC">
              <w:rPr>
                <w:b/>
              </w:rPr>
              <w:t>Script</w:t>
            </w:r>
          </w:p>
        </w:tc>
        <w:tc>
          <w:tcPr>
            <w:tcW w:w="5811" w:type="dxa"/>
          </w:tcPr>
          <w:p w14:paraId="5889073B" w14:textId="77777777" w:rsidR="00F20754" w:rsidRPr="007659DC" w:rsidRDefault="00F20754" w:rsidP="00004876">
            <w:pPr>
              <w:jc w:val="center"/>
              <w:rPr>
                <w:b/>
              </w:rPr>
            </w:pPr>
            <w:r w:rsidRPr="007659DC">
              <w:rPr>
                <w:b/>
              </w:rPr>
              <w:t>Result</w:t>
            </w:r>
          </w:p>
        </w:tc>
      </w:tr>
      <w:tr w:rsidR="00F20754" w:rsidRPr="007659DC" w14:paraId="45C88D9D" w14:textId="77777777" w:rsidTr="00004876">
        <w:tc>
          <w:tcPr>
            <w:tcW w:w="2835" w:type="dxa"/>
          </w:tcPr>
          <w:p w14:paraId="105F2259" w14:textId="77777777" w:rsidR="00F20754" w:rsidRPr="007659DC" w:rsidRDefault="00F20754" w:rsidP="00004876">
            <w:pPr>
              <w:adjustRightInd w:val="0"/>
              <w:snapToGrid w:val="0"/>
              <w:spacing w:after="0"/>
            </w:pPr>
            <w:r w:rsidRPr="007659DC">
              <w:t>1</w:t>
            </w:r>
          </w:p>
        </w:tc>
        <w:tc>
          <w:tcPr>
            <w:tcW w:w="5811" w:type="dxa"/>
          </w:tcPr>
          <w:p w14:paraId="2CB563F6" w14:textId="77777777" w:rsidR="00F20754" w:rsidRPr="007659DC" w:rsidRDefault="00F20754" w:rsidP="00004876">
            <w:pPr>
              <w:adjustRightInd w:val="0"/>
              <w:snapToGrid w:val="0"/>
              <w:spacing w:after="0"/>
            </w:pPr>
            <w:r w:rsidRPr="007659DC">
              <w:t>Descriptive statistics for the full-time series</w:t>
            </w:r>
          </w:p>
        </w:tc>
      </w:tr>
      <w:tr w:rsidR="00F20754" w:rsidRPr="007659DC" w14:paraId="7234C26E" w14:textId="77777777" w:rsidTr="00004876">
        <w:tc>
          <w:tcPr>
            <w:tcW w:w="2835" w:type="dxa"/>
          </w:tcPr>
          <w:p w14:paraId="39ED912F" w14:textId="77777777" w:rsidR="00F20754" w:rsidRPr="007659DC" w:rsidRDefault="00F20754" w:rsidP="00004876">
            <w:pPr>
              <w:adjustRightInd w:val="0"/>
              <w:snapToGrid w:val="0"/>
              <w:spacing w:after="0"/>
            </w:pPr>
            <w:r w:rsidRPr="007659DC">
              <w:t>[1:1:12].’</w:t>
            </w:r>
          </w:p>
        </w:tc>
        <w:tc>
          <w:tcPr>
            <w:tcW w:w="5811" w:type="dxa"/>
          </w:tcPr>
          <w:p w14:paraId="69E7870C" w14:textId="77777777" w:rsidR="00F20754" w:rsidRPr="007659DC" w:rsidRDefault="00F20754" w:rsidP="00004876">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004876">
        <w:tc>
          <w:tcPr>
            <w:tcW w:w="2835" w:type="dxa"/>
          </w:tcPr>
          <w:p w14:paraId="6D13E574" w14:textId="77777777" w:rsidR="00F20754" w:rsidRPr="007659DC" w:rsidRDefault="00F20754" w:rsidP="00004876">
            <w:pPr>
              <w:adjustRightInd w:val="0"/>
              <w:snapToGrid w:val="0"/>
              <w:spacing w:after="0"/>
            </w:pPr>
            <w:r w:rsidRPr="007659DC">
              <w:t>[12,1,2; 3,4,5; 6,7,8; 9,10,11]</w:t>
            </w:r>
          </w:p>
          <w:p w14:paraId="2F5677C5" w14:textId="77777777" w:rsidR="00F20754" w:rsidRPr="007659DC" w:rsidRDefault="00F20754" w:rsidP="00004876">
            <w:pPr>
              <w:adjustRightInd w:val="0"/>
              <w:snapToGrid w:val="0"/>
              <w:spacing w:after="0"/>
            </w:pPr>
          </w:p>
        </w:tc>
        <w:tc>
          <w:tcPr>
            <w:tcW w:w="5811" w:type="dxa"/>
          </w:tcPr>
          <w:p w14:paraId="233D984F" w14:textId="77777777" w:rsidR="00F20754" w:rsidRPr="007659DC" w:rsidRDefault="00F20754" w:rsidP="00004876">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6FA289EC" w14:textId="32B73A95" w:rsidR="00266398" w:rsidRDefault="00266398" w:rsidP="00255778">
      <w:pPr>
        <w:ind w:left="720"/>
      </w:pPr>
      <w:r>
        <w:t>0</w:t>
      </w:r>
      <w:r w:rsidR="00255778" w:rsidRPr="00255778">
        <w:t xml:space="preserve"> = </w:t>
      </w:r>
      <w:r>
        <w:t xml:space="preserve">all values </w:t>
      </w:r>
      <w:r w:rsidRPr="00DF12C5">
        <w:rPr>
          <w:u w:val="single"/>
        </w:rPr>
        <w:t>above</w:t>
      </w:r>
      <w:r>
        <w:t xml:space="preserve"> the threshold, not just ‘peaks’;</w:t>
      </w:r>
    </w:p>
    <w:p w14:paraId="46DA3CDE" w14:textId="48190B2F" w:rsidR="00255778" w:rsidRPr="00255778" w:rsidRDefault="00266398" w:rsidP="00255778">
      <w:pPr>
        <w:ind w:left="720"/>
      </w:pPr>
      <w:r>
        <w:t xml:space="preserve">1 = </w:t>
      </w:r>
      <w:r w:rsidR="00255778" w:rsidRPr="00255778">
        <w:t xml:space="preserve">all peaks </w:t>
      </w:r>
      <w:r w:rsidR="00255778" w:rsidRPr="00DF12C5">
        <w:rPr>
          <w:u w:val="single"/>
        </w:rPr>
        <w:t>above</w:t>
      </w:r>
      <w:r w:rsidR="00255778" w:rsidRPr="00255778">
        <w:t xml:space="preser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8"/>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xml:space="preserve">: The selection process is similar to peaks, where the user defines a threshold, selection method and time between peaks (for method 3). In addition, the cluster interval is </w:t>
      </w:r>
      <w:r w:rsidRPr="00255778">
        <w:lastRenderedPageBreak/>
        <w:t>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34"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35"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35"/>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34"/>
    <w:p w14:paraId="2C8A0453" w14:textId="18FCBF5D" w:rsidR="00255778" w:rsidRPr="00255778" w:rsidRDefault="00255778" w:rsidP="00F20754">
      <w:pPr>
        <w:numPr>
          <w:ilvl w:val="0"/>
          <w:numId w:val="6"/>
        </w:numPr>
        <w:contextualSpacing/>
      </w:pPr>
      <w:r w:rsidRPr="00255778">
        <w:rPr>
          <w:b/>
        </w:rPr>
        <w:lastRenderedPageBreak/>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5A12B0">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36"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36"/>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5377DD71">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20D5653B"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5A12B0">
        <w:t>4.20.2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004876">
        <w:tc>
          <w:tcPr>
            <w:tcW w:w="4530" w:type="dxa"/>
          </w:tcPr>
          <w:p w14:paraId="1F994604" w14:textId="77777777" w:rsidR="00255778" w:rsidRPr="00255778" w:rsidRDefault="00255778" w:rsidP="00255778">
            <w:r w:rsidRPr="00255778">
              <w:lastRenderedPageBreak/>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1"/>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133CDBE"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lastRenderedPageBreak/>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7" w:name="_Ref197946074"/>
      <w:bookmarkStart w:id="138" w:name="_Toc219458186"/>
      <w:r>
        <w:t>Coastal Plots</w:t>
      </w:r>
      <w:bookmarkEnd w:id="137"/>
      <w:bookmarkEnd w:id="138"/>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60615C34"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5A12B0">
        <w:t>3.5.1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5A12B0">
        <w:t>3.5.4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5A12B0">
        <w:t>4.17.3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3879983A"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5A12B0">
        <w:t>4.17.3</w:t>
      </w:r>
      <w:r w:rsidR="00A668A9">
        <w:fldChar w:fldCharType="end"/>
      </w:r>
      <w:r w:rsidR="00A668A9">
        <w:t>.</w:t>
      </w:r>
    </w:p>
    <w:p w14:paraId="1B9BED5C" w14:textId="289F7CC9"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9"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5A12B0">
        <w:t>4.17.3</w:t>
      </w:r>
      <w:r w:rsidR="000419C2">
        <w:fldChar w:fldCharType="end"/>
      </w:r>
      <w:r w:rsidR="000419C2">
        <w:t>.</w:t>
      </w:r>
    </w:p>
    <w:p w14:paraId="29359493" w14:textId="7EAF6802"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5A12B0">
        <w:t>4.4</w:t>
      </w:r>
      <w:r>
        <w:fldChar w:fldCharType="end"/>
      </w:r>
      <w:r>
        <w:t xml:space="preserve"> and further details are given in the WaveRayModel App manual (</w:t>
      </w:r>
      <w:hyperlink r:id="rId65" w:history="1">
        <w:r w:rsidRPr="00F80E0D">
          <w:rPr>
            <w:rStyle w:val="Hyperlink"/>
          </w:rPr>
          <w:t>https://github.com/CoastalSEA/WaveRayModel</w:t>
        </w:r>
      </w:hyperlink>
      <w:r>
        <w:t>).</w:t>
      </w:r>
    </w:p>
    <w:bookmarkEnd w:id="139"/>
    <w:p w14:paraId="030F6654" w14:textId="459DABF3"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5A12B0">
        <w:t>4.17.3</w:t>
      </w:r>
      <w:r w:rsidR="00A668A9">
        <w:fldChar w:fldCharType="end"/>
      </w:r>
      <w:r w:rsidR="00A668A9">
        <w:t>.</w:t>
      </w:r>
    </w:p>
    <w:p w14:paraId="275EAC3D" w14:textId="77777777" w:rsidR="00C465B2" w:rsidRDefault="00C465B2" w:rsidP="000419C2">
      <w:pPr>
        <w:snapToGrid w:val="0"/>
        <w:spacing w:after="0"/>
      </w:pPr>
    </w:p>
    <w:p w14:paraId="50BFE5C1" w14:textId="7EF64A7B" w:rsidR="00ED56FE" w:rsidRDefault="00ED56FE" w:rsidP="00ED56FE">
      <w:pPr>
        <w:pStyle w:val="Heading3"/>
      </w:pPr>
      <w:bookmarkStart w:id="140" w:name="_Ref216355442"/>
      <w:bookmarkStart w:id="141" w:name="_Toc219458187"/>
      <w:r>
        <w:t>Spectrum Plots</w:t>
      </w:r>
      <w:bookmarkEnd w:id="140"/>
      <w:bookmarkEnd w:id="141"/>
    </w:p>
    <w:p w14:paraId="355218BF" w14:textId="77777777" w:rsidR="00ED56FE" w:rsidRDefault="00ED56FE" w:rsidP="00ED56FE">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 Spectrum Plots</w:t>
      </w:r>
      <w:r>
        <w:t>: plotting options to view measured and modelled spectra. This includes the following options:</w:t>
      </w:r>
    </w:p>
    <w:p w14:paraId="298C2457" w14:textId="40F3F607" w:rsidR="00ED56FE" w:rsidRDefault="00ED56FE" w:rsidP="00ED56FE">
      <w:pPr>
        <w:pStyle w:val="ListParagraph"/>
        <w:numPr>
          <w:ilvl w:val="0"/>
          <w:numId w:val="34"/>
        </w:numPr>
        <w:spacing w:after="160"/>
      </w:pPr>
      <w:r w:rsidRPr="00786358">
        <w:rPr>
          <w:b/>
          <w:bCs/>
        </w:rPr>
        <w:t>Plot a spectrum using Case data</w:t>
      </w:r>
      <w:r>
        <w:t xml:space="preserve">: uses a selected Case dataset and plots the spectrum of the selected date and time. This can be an imported spectral record to plot the </w:t>
      </w:r>
      <w:r w:rsidR="007A2442">
        <w:t xml:space="preserve">observed </w:t>
      </w:r>
      <w:r>
        <w:t xml:space="preserve">spectrum (this uses the methods described in Section </w:t>
      </w:r>
      <w:r>
        <w:fldChar w:fldCharType="begin"/>
      </w:r>
      <w:r>
        <w:instrText xml:space="preserve"> REF _Ref216355487 \r \h </w:instrText>
      </w:r>
      <w:r>
        <w:fldChar w:fldCharType="separate"/>
      </w:r>
      <w:r w:rsidR="005A12B0">
        <w:t>4.16.3</w:t>
      </w:r>
      <w:r>
        <w:fldChar w:fldCharType="end"/>
      </w:r>
      <w:r>
        <w:t xml:space="preserve"> to reconstruct the directional spreading). Alternatively, it can be a wave data record and uses </w:t>
      </w:r>
      <w:bookmarkStart w:id="142" w:name="_Hlk216349012"/>
      <w:r>
        <w:t>one of the theoretical spectrum models</w:t>
      </w:r>
      <w:bookmarkStart w:id="143" w:name="_Hlk216347663"/>
      <w:r>
        <w:t xml:space="preserve">, as </w:t>
      </w:r>
      <w:r>
        <w:lastRenderedPageBreak/>
        <w:t xml:space="preserve">described in Section </w:t>
      </w:r>
      <w:r>
        <w:fldChar w:fldCharType="begin"/>
      </w:r>
      <w:r>
        <w:instrText xml:space="preserve"> REF _Ref216355495 \r \h </w:instrText>
      </w:r>
      <w:r>
        <w:fldChar w:fldCharType="separate"/>
      </w:r>
      <w:r w:rsidR="005A12B0">
        <w:t>4.16.1</w:t>
      </w:r>
      <w:r>
        <w:fldChar w:fldCharType="end"/>
      </w:r>
      <w:r>
        <w:t xml:space="preserve">, </w:t>
      </w:r>
      <w:bookmarkEnd w:id="143"/>
      <w:r>
        <w:t>to construct the spectrum</w:t>
      </w:r>
      <w:bookmarkEnd w:id="142"/>
      <w:r>
        <w:t xml:space="preserve">  (Note: 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w:t>
      </w:r>
    </w:p>
    <w:p w14:paraId="77BE8538" w14:textId="77777777" w:rsidR="003738A2" w:rsidRDefault="003738A2" w:rsidP="003738A2">
      <w:pPr>
        <w:pStyle w:val="ListParagraph"/>
        <w:spacing w:after="160"/>
        <w:ind w:left="360"/>
      </w:pPr>
    </w:p>
    <w:p w14:paraId="047237EE" w14:textId="53D3A1F5" w:rsidR="003738A2" w:rsidRPr="003738A2" w:rsidRDefault="00ED56FE" w:rsidP="003738A2">
      <w:pPr>
        <w:pStyle w:val="ListParagraph"/>
        <w:numPr>
          <w:ilvl w:val="0"/>
          <w:numId w:val="34"/>
        </w:numPr>
        <w:spacing w:after="160"/>
      </w:pPr>
      <w:r w:rsidRPr="00786358">
        <w:rPr>
          <w:b/>
          <w:bCs/>
        </w:rPr>
        <w:t>Plot a spectrum using a model</w:t>
      </w:r>
      <w:r>
        <w:t>: define the spectrum model to use</w:t>
      </w:r>
      <w:r w:rsidRPr="001A6397">
        <w:t xml:space="preserve">, as described in Section </w:t>
      </w:r>
      <w:r>
        <w:fldChar w:fldCharType="begin"/>
      </w:r>
      <w:r>
        <w:instrText xml:space="preserve"> REF _Ref216355495 \r \h </w:instrText>
      </w:r>
      <w:r>
        <w:fldChar w:fldCharType="separate"/>
      </w:r>
      <w:r w:rsidR="005A12B0">
        <w:t>4.16.1</w:t>
      </w:r>
      <w:r>
        <w:fldChar w:fldCharType="end"/>
      </w:r>
      <w:r w:rsidRPr="001A6397">
        <w:t>,</w:t>
      </w:r>
      <w:r>
        <w:t xml:space="preserve"> and specify the wave or wind parameters for use in the model.</w:t>
      </w:r>
      <w:r w:rsidR="003738A2">
        <w:t xml:space="preserve"> The inputs to define a spectrum are detailed below:</w:t>
      </w:r>
    </w:p>
    <w:p w14:paraId="00381F20" w14:textId="523FFC57" w:rsidR="003738A2" w:rsidRPr="003738A2" w:rsidRDefault="003738A2" w:rsidP="003738A2">
      <w:pPr>
        <w:spacing w:after="160"/>
      </w:pPr>
      <w:r w:rsidRPr="003738A2">
        <w:rPr>
          <w:noProof/>
        </w:rPr>
        <w:drawing>
          <wp:anchor distT="0" distB="0" distL="114300" distR="114300" simplePos="0" relativeHeight="251784192" behindDoc="0" locked="0" layoutInCell="1" allowOverlap="1" wp14:anchorId="36898E1D" wp14:editId="408F45DC">
            <wp:simplePos x="0" y="0"/>
            <wp:positionH relativeFrom="margin">
              <wp:posOffset>233680</wp:posOffset>
            </wp:positionH>
            <wp:positionV relativeFrom="paragraph">
              <wp:posOffset>635</wp:posOffset>
            </wp:positionV>
            <wp:extent cx="1996440" cy="2788920"/>
            <wp:effectExtent l="0" t="0" r="3810" b="0"/>
            <wp:wrapSquare wrapText="bothSides"/>
            <wp:docPr id="53907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506" name="Picture 1" descr="A screenshot of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6440" cy="2788920"/>
                    </a:xfrm>
                    <a:prstGeom prst="rect">
                      <a:avLst/>
                    </a:prstGeom>
                  </pic:spPr>
                </pic:pic>
              </a:graphicData>
            </a:graphic>
            <wp14:sizeRelH relativeFrom="margin">
              <wp14:pctWidth>0</wp14:pctWidth>
            </wp14:sizeRelH>
            <wp14:sizeRelV relativeFrom="margin">
              <wp14:pctHeight>0</wp14:pctHeight>
            </wp14:sizeRelV>
          </wp:anchor>
        </w:drawing>
      </w:r>
    </w:p>
    <w:p w14:paraId="6A2932D9" w14:textId="77777777" w:rsidR="003738A2" w:rsidRPr="009A4EA5" w:rsidRDefault="003738A2" w:rsidP="009A4EA5">
      <w:pPr>
        <w:spacing w:after="0" w:line="240" w:lineRule="auto"/>
      </w:pPr>
    </w:p>
    <w:p w14:paraId="040EC6E6" w14:textId="21CDAB16" w:rsidR="003738A2" w:rsidRPr="003738A2" w:rsidRDefault="003738A2" w:rsidP="009A4EA5">
      <w:pPr>
        <w:spacing w:line="240" w:lineRule="auto"/>
      </w:pPr>
      <w:r w:rsidRPr="003738A2">
        <w:t>Spectrum options: JONSWAP fetch limited, TMA shallow water, Pierson-Moskowitz fully developed,  Bretschneider open ocean.</w:t>
      </w:r>
    </w:p>
    <w:p w14:paraId="45F128D7" w14:textId="77777777" w:rsidR="003738A2" w:rsidRPr="003738A2" w:rsidRDefault="003738A2" w:rsidP="009A4EA5">
      <w:pPr>
        <w:spacing w:line="240" w:lineRule="auto"/>
      </w:pPr>
      <w:r w:rsidRPr="003738A2">
        <w:t>Source data type can be: Wave or Wind.</w:t>
      </w:r>
    </w:p>
    <w:p w14:paraId="4FB8ACA9" w14:textId="77777777" w:rsidR="003738A2" w:rsidRPr="003738A2" w:rsidRDefault="003738A2" w:rsidP="009A4EA5">
      <w:pPr>
        <w:spacing w:line="240" w:lineRule="auto"/>
      </w:pPr>
      <w:r w:rsidRPr="003738A2">
        <w:t>Spreading can be: SPM cosine function, Donelan secant function</w:t>
      </w:r>
    </w:p>
    <w:p w14:paraId="7AC4C04F" w14:textId="77777777" w:rsidR="003738A2" w:rsidRPr="003738A2" w:rsidRDefault="003738A2" w:rsidP="009A4EA5">
      <w:pPr>
        <w:spacing w:line="240" w:lineRule="auto"/>
      </w:pPr>
      <w:r w:rsidRPr="003738A2">
        <w:t>Spread exponent – typically ranging from ~2 for a wind sea to ~10 for swell sea.</w:t>
      </w:r>
    </w:p>
    <w:p w14:paraId="69128CA2" w14:textId="07AE70F6" w:rsidR="003738A2" w:rsidRPr="003738A2" w:rsidRDefault="003738A2" w:rsidP="009A4EA5">
      <w:pPr>
        <w:spacing w:line="240" w:lineRule="auto"/>
      </w:pPr>
      <w:r w:rsidRPr="003738A2">
        <w:t xml:space="preserve">Jonswap gamma exponent. </w:t>
      </w:r>
      <w:r w:rsidR="009A4EA5" w:rsidRPr="009A4EA5">
        <w:t>Only used for Jonswap and TMA options. Set to 0 to use built-in definitions for gamma (see Section</w:t>
      </w:r>
      <w:r w:rsidR="009A4EA5">
        <w:t xml:space="preserve"> </w:t>
      </w:r>
      <w:r w:rsidR="009A4EA5">
        <w:fldChar w:fldCharType="begin"/>
      </w:r>
      <w:r w:rsidR="009A4EA5">
        <w:instrText xml:space="preserve"> REF _Ref216355495 \r \h </w:instrText>
      </w:r>
      <w:r w:rsidR="009A4EA5">
        <w:fldChar w:fldCharType="separate"/>
      </w:r>
      <w:r w:rsidR="005A12B0">
        <w:t>4.16.1</w:t>
      </w:r>
      <w:r w:rsidR="009A4EA5">
        <w:fldChar w:fldCharType="end"/>
      </w:r>
      <w:r w:rsidR="009A4EA5" w:rsidRPr="009A4EA5">
        <w:t>).</w:t>
      </w:r>
    </w:p>
    <w:p w14:paraId="5767C5AE" w14:textId="2963CF72" w:rsidR="003738A2" w:rsidRPr="003738A2" w:rsidRDefault="003738A2" w:rsidP="00275003">
      <w:pPr>
        <w:pStyle w:val="ListParagraph"/>
        <w:spacing w:line="240" w:lineRule="auto"/>
        <w:ind w:left="360"/>
      </w:pPr>
      <w:r w:rsidRPr="003738A2">
        <w:t xml:space="preserve">Water depth is used to estimate saturation when using the TMA spectrum. When using Spectrum Plots, this is the depth at the point of interest. </w:t>
      </w:r>
    </w:p>
    <w:p w14:paraId="57C3103A" w14:textId="49F4935A" w:rsidR="003738A2" w:rsidRDefault="003738A2" w:rsidP="003738A2">
      <w:pPr>
        <w:pStyle w:val="ListParagraph"/>
        <w:spacing w:after="160"/>
        <w:ind w:left="360"/>
      </w:pPr>
      <w:r w:rsidRPr="003738A2">
        <w:t>When examining a bimodal spectrum, where the input is defined in terms of the wind-sea and swell components, the spread exponent and gamma can be given different values for the wind-sea and swell. The first value defined is used for the wind-sea component and the second value for the swell component.</w:t>
      </w:r>
    </w:p>
    <w:p w14:paraId="04C0620B" w14:textId="77777777" w:rsidR="003738A2" w:rsidRDefault="003738A2" w:rsidP="003738A2">
      <w:pPr>
        <w:pStyle w:val="ListParagraph"/>
        <w:spacing w:after="160"/>
        <w:ind w:left="360"/>
      </w:pPr>
    </w:p>
    <w:p w14:paraId="3A35E038" w14:textId="77777777" w:rsidR="00ED56FE" w:rsidRDefault="00ED56FE" w:rsidP="00ED56FE">
      <w:pPr>
        <w:pStyle w:val="ListParagraph"/>
        <w:numPr>
          <w:ilvl w:val="0"/>
          <w:numId w:val="34"/>
        </w:numPr>
        <w:spacing w:after="160"/>
      </w:pPr>
      <w:r w:rsidRPr="00786358">
        <w:rPr>
          <w:b/>
          <w:bCs/>
        </w:rPr>
        <w:t>Plot a bimodal model spectrum</w:t>
      </w:r>
      <w:r>
        <w:t>: This is similar to option (2) but uses a dual input to define the form of the spectrum model and the wave conditions, as shown below:</w:t>
      </w:r>
    </w:p>
    <w:p w14:paraId="3FE79EDC" w14:textId="77777777" w:rsidR="00ED56FE" w:rsidRDefault="00ED56FE" w:rsidP="00ED56FE">
      <w:pPr>
        <w:pStyle w:val="ListParagraph"/>
        <w:spacing w:after="160"/>
        <w:ind w:left="360"/>
      </w:pPr>
    </w:p>
    <w:tbl>
      <w:tblPr>
        <w:tblStyle w:val="TableGrid"/>
        <w:tblW w:w="0" w:type="auto"/>
        <w:tblInd w:w="421" w:type="dxa"/>
        <w:tblLook w:val="04A0" w:firstRow="1" w:lastRow="0" w:firstColumn="1" w:lastColumn="0" w:noHBand="0" w:noVBand="1"/>
      </w:tblPr>
      <w:tblGrid>
        <w:gridCol w:w="4517"/>
        <w:gridCol w:w="4122"/>
      </w:tblGrid>
      <w:tr w:rsidR="00ED56FE" w14:paraId="70834759" w14:textId="77777777" w:rsidTr="00004876">
        <w:tc>
          <w:tcPr>
            <w:tcW w:w="4517" w:type="dxa"/>
          </w:tcPr>
          <w:p w14:paraId="33C62FF8" w14:textId="77777777" w:rsidR="00ED56FE" w:rsidRDefault="00ED56FE" w:rsidP="00004876">
            <w:pPr>
              <w:pStyle w:val="ListParagraph"/>
              <w:spacing w:after="160"/>
              <w:ind w:left="0"/>
            </w:pPr>
            <w:r>
              <w:rPr>
                <w:noProof/>
              </w:rPr>
              <w:lastRenderedPageBreak/>
              <w:drawing>
                <wp:inline distT="0" distB="0" distL="0" distR="0" wp14:anchorId="54374522" wp14:editId="08AB5369">
                  <wp:extent cx="2731135" cy="3702050"/>
                  <wp:effectExtent l="0" t="0" r="0" b="0"/>
                  <wp:docPr id="2277918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1851" name="Picture 3"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1135" cy="3702050"/>
                          </a:xfrm>
                          <a:prstGeom prst="rect">
                            <a:avLst/>
                          </a:prstGeom>
                          <a:noFill/>
                        </pic:spPr>
                      </pic:pic>
                    </a:graphicData>
                  </a:graphic>
                </wp:inline>
              </w:drawing>
            </w:r>
          </w:p>
        </w:tc>
        <w:tc>
          <w:tcPr>
            <w:tcW w:w="4122" w:type="dxa"/>
          </w:tcPr>
          <w:p w14:paraId="552B12F6" w14:textId="77777777" w:rsidR="00ED56FE" w:rsidRDefault="00ED56FE" w:rsidP="00004876">
            <w:pPr>
              <w:pStyle w:val="ListParagraph"/>
              <w:spacing w:after="160"/>
              <w:ind w:left="0"/>
            </w:pPr>
            <w:r>
              <w:rPr>
                <w:noProof/>
              </w:rPr>
              <w:drawing>
                <wp:anchor distT="0" distB="0" distL="114300" distR="114300" simplePos="0" relativeHeight="251782144" behindDoc="0" locked="0" layoutInCell="1" allowOverlap="1" wp14:anchorId="033CFC14" wp14:editId="2FAB9652">
                  <wp:simplePos x="0" y="0"/>
                  <wp:positionH relativeFrom="column">
                    <wp:posOffset>471170</wp:posOffset>
                  </wp:positionH>
                  <wp:positionV relativeFrom="paragraph">
                    <wp:posOffset>6350</wp:posOffset>
                  </wp:positionV>
                  <wp:extent cx="1463040" cy="1591310"/>
                  <wp:effectExtent l="0" t="0" r="3810" b="8890"/>
                  <wp:wrapSquare wrapText="bothSides"/>
                  <wp:docPr id="10461336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642" name="Picture 4"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040" cy="1591310"/>
                          </a:xfrm>
                          <a:prstGeom prst="rect">
                            <a:avLst/>
                          </a:prstGeom>
                          <a:noFill/>
                        </pic:spPr>
                      </pic:pic>
                    </a:graphicData>
                  </a:graphic>
                </wp:anchor>
              </w:drawing>
            </w:r>
            <w:r>
              <w:rPr>
                <w:noProof/>
              </w:rPr>
              <w:drawing>
                <wp:anchor distT="0" distB="0" distL="114300" distR="114300" simplePos="0" relativeHeight="251781120" behindDoc="0" locked="0" layoutInCell="1" allowOverlap="1" wp14:anchorId="5B253A74" wp14:editId="64B2A3F3">
                  <wp:simplePos x="0" y="0"/>
                  <wp:positionH relativeFrom="column">
                    <wp:posOffset>48895</wp:posOffset>
                  </wp:positionH>
                  <wp:positionV relativeFrom="paragraph">
                    <wp:posOffset>1624330</wp:posOffset>
                  </wp:positionV>
                  <wp:extent cx="2340610" cy="2082800"/>
                  <wp:effectExtent l="0" t="0" r="2540" b="0"/>
                  <wp:wrapSquare wrapText="bothSides"/>
                  <wp:docPr id="1246574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8" name="Picture 2"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610" cy="2082800"/>
                          </a:xfrm>
                          <a:prstGeom prst="rect">
                            <a:avLst/>
                          </a:prstGeom>
                          <a:noFill/>
                        </pic:spPr>
                      </pic:pic>
                    </a:graphicData>
                  </a:graphic>
                  <wp14:sizeRelH relativeFrom="margin">
                    <wp14:pctWidth>0</wp14:pctWidth>
                  </wp14:sizeRelH>
                  <wp14:sizeRelV relativeFrom="margin">
                    <wp14:pctHeight>0</wp14:pctHeight>
                  </wp14:sizeRelV>
                </wp:anchor>
              </w:drawing>
            </w:r>
          </w:p>
        </w:tc>
      </w:tr>
      <w:tr w:rsidR="00ED56FE" w14:paraId="161FCB86" w14:textId="77777777" w:rsidTr="000048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9" w:type="dxa"/>
            <w:gridSpan w:val="2"/>
          </w:tcPr>
          <w:p w14:paraId="77551551" w14:textId="35295077" w:rsidR="00677774" w:rsidRDefault="00ED56FE" w:rsidP="00004876">
            <w:pPr>
              <w:pStyle w:val="ListParagraph"/>
              <w:ind w:left="0"/>
            </w:pPr>
            <w:r w:rsidRPr="00786358">
              <w:t>Note: dual inputs are separated by a space. Dual values for spread and gamma are not required. If not given the same values are used for sea and swell components. However, all 3 values of the wave condition must be specified for a bimodal spectrum.</w:t>
            </w:r>
          </w:p>
        </w:tc>
      </w:tr>
    </w:tbl>
    <w:p w14:paraId="5CCF9A56" w14:textId="5F23A362" w:rsidR="00ED56FE" w:rsidRDefault="00677774" w:rsidP="00677774">
      <w:pPr>
        <w:spacing w:after="160"/>
        <w:ind w:firstLine="360"/>
      </w:pPr>
      <w:bookmarkStart w:id="144" w:name="_Hlk216361199"/>
      <w:r>
        <w:t>Input and output parameters are written to the Command Window.</w:t>
      </w:r>
    </w:p>
    <w:bookmarkEnd w:id="144"/>
    <w:p w14:paraId="2360BA19" w14:textId="77777777" w:rsidR="00ED56FE" w:rsidRDefault="00ED56FE" w:rsidP="00ED56FE">
      <w:pPr>
        <w:pStyle w:val="ListParagraph"/>
        <w:numPr>
          <w:ilvl w:val="0"/>
          <w:numId w:val="34"/>
        </w:numPr>
        <w:spacing w:after="160"/>
      </w:pPr>
      <w:r w:rsidRPr="00786358">
        <w:rPr>
          <w:b/>
          <w:bCs/>
        </w:rPr>
        <w:t>Plot a spectrum loaded from file</w:t>
      </w:r>
      <w:r>
        <w:t>: similar to option (1) but importing a spectrum record directly from a file rather than using an imported Case record.</w:t>
      </w:r>
    </w:p>
    <w:p w14:paraId="56874F90" w14:textId="77777777" w:rsidR="00BA18BE" w:rsidRDefault="00BA18BE" w:rsidP="00BA18BE">
      <w:pPr>
        <w:pStyle w:val="ListParagraph"/>
        <w:spacing w:after="160"/>
        <w:ind w:left="360"/>
      </w:pPr>
    </w:p>
    <w:p w14:paraId="12D153D6" w14:textId="0E1DD993" w:rsidR="00BA18BE" w:rsidRDefault="00BA18BE" w:rsidP="00BA18BE">
      <w:pPr>
        <w:pStyle w:val="ListParagraph"/>
        <w:numPr>
          <w:ilvl w:val="0"/>
          <w:numId w:val="34"/>
        </w:numPr>
        <w:spacing w:after="160"/>
      </w:pPr>
      <w:bookmarkStart w:id="145" w:name="_Hlk216876137"/>
      <w:r w:rsidRPr="007A2442">
        <w:rPr>
          <w:b/>
          <w:bCs/>
        </w:rPr>
        <w:t>Plot comparison of Case spectra</w:t>
      </w:r>
      <w:r>
        <w:t>: select two cases, datasets, and times (as in option 1) to plot the spectra of each for comparison in a single plot.</w:t>
      </w:r>
    </w:p>
    <w:bookmarkEnd w:id="145"/>
    <w:p w14:paraId="72C4112F" w14:textId="77777777" w:rsidR="003738A2" w:rsidRDefault="003738A2" w:rsidP="003738A2">
      <w:pPr>
        <w:pStyle w:val="ListParagraph"/>
        <w:spacing w:after="160"/>
        <w:ind w:left="360"/>
      </w:pPr>
    </w:p>
    <w:p w14:paraId="50D0174A" w14:textId="427D8BA7" w:rsidR="00ED56FE" w:rsidRDefault="00ED56FE" w:rsidP="00ED56FE">
      <w:pPr>
        <w:pStyle w:val="ListParagraph"/>
        <w:numPr>
          <w:ilvl w:val="0"/>
          <w:numId w:val="34"/>
        </w:numPr>
        <w:spacing w:after="160"/>
      </w:pPr>
      <w:r w:rsidRPr="00786358">
        <w:rPr>
          <w:b/>
          <w:bCs/>
        </w:rPr>
        <w:t>Plot measured against modelled</w:t>
      </w:r>
      <w:r>
        <w:t xml:space="preserve">: plot a measured spectrum from a selected case record against a model constructed using one of the theoretical spectrum models, as described in Section </w:t>
      </w:r>
      <w:r>
        <w:fldChar w:fldCharType="begin"/>
      </w:r>
      <w:r>
        <w:instrText xml:space="preserve"> REF _Ref216355495 \r \h </w:instrText>
      </w:r>
      <w:r>
        <w:fldChar w:fldCharType="separate"/>
      </w:r>
      <w:r w:rsidR="005A12B0">
        <w:t>4.16.1</w:t>
      </w:r>
      <w:r>
        <w:fldChar w:fldCharType="end"/>
      </w:r>
      <w:r>
        <w:t xml:space="preserve">, and the wave parameters (Hs, Tp, etc) estimated from reconstructed the measured spectrum. Output plots include a composite plot of measured, modelled and difference (XY plot only), a comparison of the measured and modelled omni-directional spectra, a Taylor diagram of the statistical performance of the model relative to the measured spectrum and a plot of the local skill score (see Sections </w:t>
      </w:r>
      <w:r w:rsidR="00004876">
        <w:fldChar w:fldCharType="begin"/>
      </w:r>
      <w:r w:rsidR="00004876">
        <w:instrText xml:space="preserve"> REF _Ref475288957 \r \h </w:instrText>
      </w:r>
      <w:r w:rsidR="00004876">
        <w:fldChar w:fldCharType="separate"/>
      </w:r>
      <w:r w:rsidR="005A12B0">
        <w:t>3.6.2</w:t>
      </w:r>
      <w:r w:rsidR="00004876">
        <w:fldChar w:fldCharType="end"/>
      </w:r>
      <w:r>
        <w:t xml:space="preserve"> and</w:t>
      </w:r>
      <w:r w:rsidR="00004876">
        <w:t xml:space="preserve"> </w:t>
      </w:r>
      <w:r w:rsidR="00004876">
        <w:fldChar w:fldCharType="begin"/>
      </w:r>
      <w:r w:rsidR="00004876">
        <w:instrText xml:space="preserve"> REF _Ref42158553 \r \h </w:instrText>
      </w:r>
      <w:r w:rsidR="00004876">
        <w:fldChar w:fldCharType="separate"/>
      </w:r>
      <w:r w:rsidR="005A12B0">
        <w:t>4.20</w:t>
      </w:r>
      <w:r w:rsidR="00004876">
        <w:fldChar w:fldCharType="end"/>
      </w:r>
      <w:r>
        <w:t xml:space="preserve"> for the input variables and background to these plots).</w:t>
      </w:r>
    </w:p>
    <w:p w14:paraId="775763EA" w14:textId="77777777" w:rsidR="003738A2" w:rsidRDefault="003738A2" w:rsidP="003738A2">
      <w:pPr>
        <w:pStyle w:val="ListParagraph"/>
        <w:spacing w:after="160"/>
        <w:ind w:left="360"/>
      </w:pPr>
    </w:p>
    <w:p w14:paraId="6CE7A30D" w14:textId="2ED860F9" w:rsidR="007A2442" w:rsidRDefault="00ED56FE" w:rsidP="00BA18BE">
      <w:pPr>
        <w:pStyle w:val="ListParagraph"/>
        <w:numPr>
          <w:ilvl w:val="0"/>
          <w:numId w:val="34"/>
        </w:numPr>
        <w:spacing w:after="160"/>
      </w:pPr>
      <w:r w:rsidRPr="00D210F5">
        <w:rPr>
          <w:b/>
          <w:bCs/>
        </w:rPr>
        <w:t>Animation of spectrum timeseries</w:t>
      </w:r>
      <w:r>
        <w:t>: creates an animation window of a selected period of a timeseries. This can use wave parameters or wave spectrum records as input. When using wave parameters, the spectrum is constructed using one of the theoretical spectrum models, as described in Section</w:t>
      </w:r>
      <w:r w:rsidR="00004876">
        <w:t xml:space="preserve"> </w:t>
      </w:r>
      <w:r w:rsidR="00004876">
        <w:fldChar w:fldCharType="begin"/>
      </w:r>
      <w:r w:rsidR="00004876">
        <w:instrText xml:space="preserve"> REF _Ref216355495 \r \h </w:instrText>
      </w:r>
      <w:r w:rsidR="00004876">
        <w:fldChar w:fldCharType="separate"/>
      </w:r>
      <w:r w:rsidR="005A12B0">
        <w:t>4.16.1</w:t>
      </w:r>
      <w:r w:rsidR="00004876">
        <w:fldChar w:fldCharType="end"/>
      </w:r>
      <w:r>
        <w:t>.</w:t>
      </w:r>
    </w:p>
    <w:p w14:paraId="4B9BA4DF" w14:textId="77777777" w:rsidR="003738A2" w:rsidRDefault="003738A2" w:rsidP="003738A2">
      <w:pPr>
        <w:pStyle w:val="ListParagraph"/>
        <w:spacing w:after="160"/>
        <w:ind w:left="360"/>
      </w:pPr>
    </w:p>
    <w:p w14:paraId="3EFA1CD1" w14:textId="10884E61" w:rsidR="00ED56FE" w:rsidRDefault="00ED56FE" w:rsidP="00ED56FE">
      <w:pPr>
        <w:pStyle w:val="ListParagraph"/>
        <w:numPr>
          <w:ilvl w:val="0"/>
          <w:numId w:val="34"/>
        </w:numPr>
        <w:spacing w:after="160"/>
      </w:pPr>
      <w:r w:rsidRPr="0044677C">
        <w:rPr>
          <w:b/>
          <w:bCs/>
        </w:rPr>
        <w:t>Model v Measured timeseries skill</w:t>
      </w:r>
      <w:r>
        <w:t xml:space="preserve">: explores how well a spectrum model performs against measured spectra based on a timeseries of measured spectra. </w:t>
      </w:r>
      <w:r w:rsidRPr="0044677C">
        <w:t xml:space="preserve">, </w:t>
      </w:r>
      <w:r>
        <w:t>The model</w:t>
      </w:r>
      <w:r w:rsidRPr="0044677C">
        <w:t xml:space="preserve"> spectrum is constructed using one of the theoretical spectrum models, as described in Section </w:t>
      </w:r>
      <w:r>
        <w:fldChar w:fldCharType="begin"/>
      </w:r>
      <w:r>
        <w:instrText xml:space="preserve"> REF _Ref216355495 \r \h </w:instrText>
      </w:r>
      <w:r>
        <w:fldChar w:fldCharType="separate"/>
      </w:r>
      <w:r w:rsidR="005A12B0">
        <w:t>4.16.1</w:t>
      </w:r>
      <w:r>
        <w:fldChar w:fldCharType="end"/>
      </w:r>
      <w:r>
        <w:t xml:space="preserve">. If </w:t>
      </w:r>
      <w:r w:rsidRPr="0044677C">
        <w:rPr>
          <w:rFonts w:ascii="Symbol" w:hAnsi="Symbol"/>
          <w:i/>
          <w:iCs/>
        </w:rPr>
        <w:t>g</w:t>
      </w:r>
      <w:r>
        <w:t xml:space="preserve"> is given a value of </w:t>
      </w:r>
      <w:r w:rsidRPr="0044677C">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time series of values plotted. </w:t>
      </w:r>
      <w:r>
        <w:lastRenderedPageBreak/>
        <w:t>Output includes a Taylor diagram showing the skill for each data point and the option to plot a range of output wave parameters.</w:t>
      </w:r>
    </w:p>
    <w:tbl>
      <w:tblPr>
        <w:tblStyle w:val="TableGrid"/>
        <w:tblW w:w="0" w:type="auto"/>
        <w:tblLook w:val="04A0" w:firstRow="1" w:lastRow="0" w:firstColumn="1" w:lastColumn="0" w:noHBand="0" w:noVBand="1"/>
      </w:tblPr>
      <w:tblGrid>
        <w:gridCol w:w="4371"/>
        <w:gridCol w:w="4689"/>
      </w:tblGrid>
      <w:tr w:rsidR="00ED56FE" w14:paraId="0D588801" w14:textId="77777777" w:rsidTr="00004876">
        <w:tc>
          <w:tcPr>
            <w:tcW w:w="4530" w:type="dxa"/>
          </w:tcPr>
          <w:p w14:paraId="1C305D16" w14:textId="77777777" w:rsidR="00ED56FE" w:rsidRDefault="00ED56FE" w:rsidP="00004876">
            <w:pPr>
              <w:spacing w:after="160"/>
            </w:pPr>
            <w:r w:rsidRPr="00FA18EE">
              <w:rPr>
                <w:noProof/>
              </w:rPr>
              <w:drawing>
                <wp:inline distT="0" distB="0" distL="0" distR="0" wp14:anchorId="44A0407C" wp14:editId="34488B27">
                  <wp:extent cx="2733731" cy="2368550"/>
                  <wp:effectExtent l="0" t="0" r="9525" b="0"/>
                  <wp:docPr id="18946126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2619" name="Picture 1" descr="A screen shot of a graph&#10;&#10;AI-generated content may be incorrect."/>
                          <pic:cNvPicPr/>
                        </pic:nvPicPr>
                        <pic:blipFill>
                          <a:blip r:embed="rId70"/>
                          <a:stretch>
                            <a:fillRect/>
                          </a:stretch>
                        </pic:blipFill>
                        <pic:spPr>
                          <a:xfrm>
                            <a:off x="0" y="0"/>
                            <a:ext cx="2745534" cy="2378777"/>
                          </a:xfrm>
                          <a:prstGeom prst="rect">
                            <a:avLst/>
                          </a:prstGeom>
                        </pic:spPr>
                      </pic:pic>
                    </a:graphicData>
                  </a:graphic>
                </wp:inline>
              </w:drawing>
            </w:r>
          </w:p>
        </w:tc>
        <w:tc>
          <w:tcPr>
            <w:tcW w:w="4530" w:type="dxa"/>
          </w:tcPr>
          <w:p w14:paraId="066FE2B2" w14:textId="77777777" w:rsidR="00ED56FE" w:rsidRDefault="00ED56FE" w:rsidP="00004876">
            <w:pPr>
              <w:spacing w:after="160"/>
            </w:pPr>
            <w:r>
              <w:rPr>
                <w:noProof/>
              </w:rPr>
              <w:drawing>
                <wp:inline distT="0" distB="0" distL="0" distR="0" wp14:anchorId="1039B510" wp14:editId="44B07542">
                  <wp:extent cx="2947670" cy="2413000"/>
                  <wp:effectExtent l="0" t="0" r="5080" b="6350"/>
                  <wp:docPr id="264526686" name="Picture 5" descr="A graph with blue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6686" name="Picture 5" descr="A graph with blue cross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5614" cy="2435875"/>
                          </a:xfrm>
                          <a:prstGeom prst="rect">
                            <a:avLst/>
                          </a:prstGeom>
                          <a:noFill/>
                        </pic:spPr>
                      </pic:pic>
                    </a:graphicData>
                  </a:graphic>
                </wp:inline>
              </w:drawing>
            </w:r>
          </w:p>
        </w:tc>
      </w:tr>
    </w:tbl>
    <w:p w14:paraId="186650D4" w14:textId="77777777" w:rsidR="00ED56FE" w:rsidRDefault="00ED56FE" w:rsidP="00ED56FE">
      <w:pPr>
        <w:spacing w:after="160"/>
      </w:pPr>
    </w:p>
    <w:p w14:paraId="28378CEA" w14:textId="4C2058B5" w:rsidR="00ED56FE" w:rsidRDefault="00ED56FE" w:rsidP="00ED56FE">
      <w:pPr>
        <w:pStyle w:val="ListParagraph"/>
        <w:numPr>
          <w:ilvl w:val="0"/>
          <w:numId w:val="34"/>
        </w:numPr>
        <w:spacing w:after="160"/>
      </w:pPr>
      <w:r w:rsidRPr="00D210F5">
        <w:rPr>
          <w:b/>
          <w:bCs/>
        </w:rPr>
        <w:t>Bimodal model analysis</w:t>
      </w:r>
      <w:r>
        <w:t xml:space="preserve">: finds the sea and swell components in a measured spectrum using the method adopted by the Channel Coastal Observatory </w:t>
      </w:r>
      <w:r w:rsidR="00DE1831">
        <w:fldChar w:fldCharType="begin"/>
      </w:r>
      <w:r w:rsidR="00402D3B">
        <w:instrText xml:space="preserve"> ADDIN EN.CITE &lt;EndNote&gt;&lt;Cite&gt;&lt;Author&gt;Mason&lt;/Author&gt;&lt;Year&gt;2018&lt;/Year&gt;&lt;RecNum&gt;6322&lt;/RecNum&gt;&lt;DisplayText&gt;(Mason and Dhoop, 2018)&lt;/DisplayText&gt;&lt;record&gt;&lt;rec-number&gt;6322&lt;/rec-number&gt;&lt;foreign-keys&gt;&lt;key app="EN" db-id="sv9fdvxxw0ss5geav2oxv0s15saz05p5zzwd" timestamp="1765461895" guid="b1b81a27-aaf7-4d25-820b-7b9667fcecc0"&gt;6322&lt;/key&gt;&lt;/foreign-keys&gt;&lt;ref-type name="Report"&gt;27&lt;/ref-type&gt;&lt;contributors&gt;&lt;authors&gt;&lt;author&gt;Mason, D C&lt;/author&gt;&lt;author&gt;Dhoop, Thomas&lt;/author&gt;&lt;/authors&gt;&lt;/contributors&gt;&lt;titles&gt;&lt;title&gt;Occurrence of Bimodal Seas around the English Coastline&lt;/title&gt;&lt;secondary-title&gt;National Network of Regional Coastal Monitoring Programmes of England&lt;/secondary-title&gt;&lt;/titles&gt;&lt;pages&gt;8&lt;/pages&gt;&lt;dates&gt;&lt;year&gt;2018&lt;/year&gt;&lt;/dates&gt;&lt;pub-location&gt;Southanmpton&lt;/pub-location&gt;&lt;publisher&gt;Channel Coastal Observatory,&lt;/publisher&gt;&lt;isbn&gt;TN 02&lt;/isbn&gt;&lt;urls&gt;&lt;related-urls&gt;&lt;url&gt;https://coastalmonitoring.org/ccoresources/bimodalseas/Occurrence_of_Bimodal_Seas_around_the_English_Coastline_TN02.pdf&lt;/url&gt;&lt;/related-urls&gt;&lt;/urls&gt;&lt;/record&gt;&lt;/Cite&gt;&lt;/EndNote&gt;</w:instrText>
      </w:r>
      <w:r w:rsidR="00DE1831">
        <w:fldChar w:fldCharType="separate"/>
      </w:r>
      <w:r w:rsidR="00DE1831">
        <w:rPr>
          <w:noProof/>
        </w:rPr>
        <w:t>(Mason and Dhoop, 2018)</w:t>
      </w:r>
      <w:r w:rsidR="00DE1831">
        <w:fldChar w:fldCharType="end"/>
      </w:r>
      <w:r>
        <w:t xml:space="preserve"> to identify the two components. The wave parameters for each ‘component’ spectrum are then used to construct a model of each (as described in Section </w:t>
      </w:r>
      <w:r w:rsidR="00004876">
        <w:fldChar w:fldCharType="begin"/>
      </w:r>
      <w:r w:rsidR="00004876">
        <w:instrText xml:space="preserve"> REF _Ref216355495 \r \h </w:instrText>
      </w:r>
      <w:r w:rsidR="00004876">
        <w:fldChar w:fldCharType="separate"/>
      </w:r>
      <w:r w:rsidR="005A12B0">
        <w:t>4.16.1</w:t>
      </w:r>
      <w:r w:rsidR="00004876">
        <w:fldChar w:fldCharType="end"/>
      </w:r>
      <w:r>
        <w:t>) and the two parts are added to obtain the composite model spectrum. The output includes a comparison of the measured and modelled omni-directional spectra and frequency-direction plots of the measured, modelled and difference.</w:t>
      </w:r>
      <w:r w:rsidR="00E85F52">
        <w:t xml:space="preserve"> A summary of </w:t>
      </w:r>
      <w:r w:rsidR="006B68C5">
        <w:t xml:space="preserve">the </w:t>
      </w:r>
      <w:r w:rsidR="00E85F52">
        <w:t>wave parameters is provided in the Command Window.</w:t>
      </w:r>
    </w:p>
    <w:tbl>
      <w:tblPr>
        <w:tblStyle w:val="TableGrid"/>
        <w:tblW w:w="0" w:type="auto"/>
        <w:tblLook w:val="04A0" w:firstRow="1" w:lastRow="0" w:firstColumn="1" w:lastColumn="0" w:noHBand="0" w:noVBand="1"/>
      </w:tblPr>
      <w:tblGrid>
        <w:gridCol w:w="4922"/>
        <w:gridCol w:w="4138"/>
      </w:tblGrid>
      <w:tr w:rsidR="00ED56FE" w14:paraId="2C55D207" w14:textId="77777777" w:rsidTr="00004876">
        <w:tc>
          <w:tcPr>
            <w:tcW w:w="4530" w:type="dxa"/>
          </w:tcPr>
          <w:p w14:paraId="7625B3D0" w14:textId="396627BE" w:rsidR="00ED56FE" w:rsidRDefault="00DE1831" w:rsidP="00004876">
            <w:pPr>
              <w:spacing w:after="160"/>
            </w:pPr>
            <w:r w:rsidRPr="00DE1831">
              <w:rPr>
                <w:noProof/>
              </w:rPr>
              <w:drawing>
                <wp:inline distT="0" distB="0" distL="0" distR="0" wp14:anchorId="1F0F765F" wp14:editId="578EF8FD">
                  <wp:extent cx="3083470" cy="2527300"/>
                  <wp:effectExtent l="0" t="0" r="3175" b="6350"/>
                  <wp:docPr id="1091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1510" name=""/>
                          <pic:cNvPicPr/>
                        </pic:nvPicPr>
                        <pic:blipFill>
                          <a:blip r:embed="rId72"/>
                          <a:stretch>
                            <a:fillRect/>
                          </a:stretch>
                        </pic:blipFill>
                        <pic:spPr>
                          <a:xfrm>
                            <a:off x="0" y="0"/>
                            <a:ext cx="3090490" cy="2533054"/>
                          </a:xfrm>
                          <a:prstGeom prst="rect">
                            <a:avLst/>
                          </a:prstGeom>
                        </pic:spPr>
                      </pic:pic>
                    </a:graphicData>
                  </a:graphic>
                </wp:inline>
              </w:drawing>
            </w:r>
          </w:p>
        </w:tc>
        <w:tc>
          <w:tcPr>
            <w:tcW w:w="4530" w:type="dxa"/>
          </w:tcPr>
          <w:p w14:paraId="1F70255B" w14:textId="77777777" w:rsidR="00ED56FE" w:rsidRDefault="00ED56FE" w:rsidP="00004876">
            <w:pPr>
              <w:spacing w:after="160"/>
            </w:pPr>
            <w:r>
              <w:rPr>
                <w:noProof/>
              </w:rPr>
              <w:drawing>
                <wp:inline distT="0" distB="0" distL="0" distR="0" wp14:anchorId="3444889D" wp14:editId="1F4C1E95">
                  <wp:extent cx="2572430" cy="2533650"/>
                  <wp:effectExtent l="0" t="0" r="0" b="0"/>
                  <wp:docPr id="470340523"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523" name="Picture 6" descr="A screenshot of a graph&#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8619" cy="2539746"/>
                          </a:xfrm>
                          <a:prstGeom prst="rect">
                            <a:avLst/>
                          </a:prstGeom>
                          <a:noFill/>
                        </pic:spPr>
                      </pic:pic>
                    </a:graphicData>
                  </a:graphic>
                </wp:inline>
              </w:drawing>
            </w:r>
          </w:p>
        </w:tc>
      </w:tr>
    </w:tbl>
    <w:p w14:paraId="46CA913B" w14:textId="77777777" w:rsidR="00255778" w:rsidRPr="00255778" w:rsidRDefault="00255778" w:rsidP="00255778"/>
    <w:p w14:paraId="7E87F9DB" w14:textId="77777777" w:rsidR="00255778" w:rsidRPr="00255778" w:rsidRDefault="00255778" w:rsidP="00255778">
      <w:pPr>
        <w:pStyle w:val="Heading2"/>
      </w:pPr>
      <w:bookmarkStart w:id="146" w:name="_Toc219458188"/>
      <w:r w:rsidRPr="00255778">
        <w:t>Help</w:t>
      </w:r>
      <w:bookmarkEnd w:id="146"/>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47" w:name="_Toc58851120"/>
      <w:bookmarkStart w:id="148" w:name="_Ref153897904"/>
      <w:bookmarkStart w:id="149" w:name="_Toc219458189"/>
      <w:r w:rsidRPr="00255778">
        <w:lastRenderedPageBreak/>
        <w:t>Tabs</w:t>
      </w:r>
      <w:bookmarkEnd w:id="147"/>
      <w:bookmarkEnd w:id="148"/>
      <w:bookmarkEnd w:id="149"/>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50" w:name="_Ref76228532"/>
      <w:bookmarkStart w:id="151" w:name="_Toc219458190"/>
      <w:r w:rsidRPr="00255778">
        <w:t>UI Data Selection</w:t>
      </w:r>
      <w:bookmarkEnd w:id="150"/>
      <w:bookmarkEnd w:id="151"/>
    </w:p>
    <w:p w14:paraId="1672B0D5" w14:textId="0D390396"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5A12B0">
        <w:t>3.5.4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5A12B0">
        <w:t>4.17</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5A12B0">
        <w:t>3.6.1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5A12B0">
        <w:t>3.6.2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430C29E8">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52" w:name="_Hlk154123453"/>
      <w:commentRangeStart w:id="153"/>
      <w:r w:rsidRPr="004B2C5F">
        <w:rPr>
          <w:sz w:val="18"/>
          <w:szCs w:val="18"/>
        </w:rPr>
        <w:t xml:space="preserve">+ scaling options include </w:t>
      </w:r>
      <w:r>
        <w:rPr>
          <w:sz w:val="18"/>
          <w:szCs w:val="18"/>
        </w:rPr>
        <w:t>Linear; Log; Relative (V-V(x=0)); Scaled (V/V(x=0)); Normalised; Normalised (=ve); Differences; Rolling mean.</w:t>
      </w:r>
      <w:commentRangeEnd w:id="153"/>
      <w:r w:rsidR="00FD3847">
        <w:rPr>
          <w:rStyle w:val="CommentReference"/>
        </w:rPr>
        <w:commentReference w:id="153"/>
      </w:r>
    </w:p>
    <w:bookmarkEnd w:id="152"/>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20F3C653">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6CDE230E">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54" w:name="_Toc219458191"/>
      <w:r w:rsidRPr="0020050A">
        <w:t>Accessing data from the Command Window</w:t>
      </w:r>
      <w:bookmarkEnd w:id="154"/>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746DA2E5" w14:textId="0B4E526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004876">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004876">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004876">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004876">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004876">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55" w:name="_Hlk158305656"/>
      <w:r w:rsidRPr="00325D07">
        <w:rPr>
          <w:rFonts w:ascii="Arial" w:eastAsia="Microsoft YaHei" w:hAnsi="Arial" w:cs="Arial"/>
          <w:sz w:val="20"/>
          <w:szCs w:val="20"/>
        </w:rPr>
        <w:t>&gt;&gt; myapp.Cases.</w:t>
      </w:r>
      <w:bookmarkEnd w:id="155"/>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56" w:name="_Hlk158306562"/>
      <w:r w:rsidRPr="00325D07">
        <w:rPr>
          <w:rFonts w:ascii="Arial" w:eastAsia="Microsoft YaHei" w:hAnsi="Arial" w:cs="Arial"/>
          <w:sz w:val="20"/>
          <w:szCs w:val="20"/>
        </w:rPr>
        <w:t>&gt;&gt; myapp.Cases.DataSets.&lt;DataClassName&gt;(idx).Data.Dataset</w:t>
      </w:r>
    </w:p>
    <w:bookmarkEnd w:id="156"/>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238F1100" w14:textId="356C0025" w:rsidR="00CF0EA2" w:rsidRDefault="0020050A" w:rsidP="00D35245">
      <w:pPr>
        <w:rPr>
          <w:rFonts w:asciiTheme="majorHAnsi" w:eastAsiaTheme="majorEastAsia" w:hAnsiTheme="majorHAnsi" w:cstheme="majorBidi"/>
          <w:color w:val="2A659C" w:themeColor="accent6"/>
          <w:sz w:val="26"/>
          <w:szCs w:val="26"/>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r w:rsidR="00CF0EA2">
        <w:rPr>
          <w:rFonts w:hint="eastAsia"/>
        </w:rPr>
        <w:br w:type="page"/>
      </w:r>
    </w:p>
    <w:p w14:paraId="04464963" w14:textId="52F64229" w:rsidR="00184881" w:rsidRPr="00184881" w:rsidRDefault="00184881" w:rsidP="00184881">
      <w:pPr>
        <w:pStyle w:val="Heading1"/>
      </w:pPr>
      <w:bookmarkStart w:id="157" w:name="_Toc531673945"/>
      <w:bookmarkStart w:id="158" w:name="_Toc219458192"/>
      <w:r w:rsidRPr="00184881">
        <w:lastRenderedPageBreak/>
        <w:t>Supporting Information and Model Setup</w:t>
      </w:r>
      <w:bookmarkEnd w:id="157"/>
      <w:bookmarkEnd w:id="158"/>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59" w:name="_Ref462173589"/>
      <w:bookmarkStart w:id="160" w:name="_Toc531673946"/>
      <w:bookmarkStart w:id="161" w:name="_Toc219458193"/>
      <w:r w:rsidRPr="00385C3D">
        <w:t>Quality Checks</w:t>
      </w:r>
      <w:bookmarkEnd w:id="159"/>
      <w:bookmarkEnd w:id="160"/>
      <w:bookmarkEnd w:id="161"/>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62" w:name="_Toc219458194"/>
      <w:r w:rsidRPr="00385C3D">
        <w:t>Waves</w:t>
      </w:r>
      <w:bookmarkEnd w:id="162"/>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63" w:name="_Toc219458195"/>
      <w:r w:rsidRPr="00385C3D">
        <w:t>Water levels</w:t>
      </w:r>
      <w:bookmarkEnd w:id="163"/>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64" w:name="_Ref462737628"/>
      <w:bookmarkStart w:id="165" w:name="_Ref462742833"/>
      <w:bookmarkStart w:id="166" w:name="_Toc531673947"/>
      <w:bookmarkStart w:id="167" w:name="_Toc219458196"/>
      <w:r>
        <w:lastRenderedPageBreak/>
        <w:t>Nearshore</w:t>
      </w:r>
      <w:r w:rsidR="00385C3D" w:rsidRPr="00385C3D">
        <w:t xml:space="preserve"> waves</w:t>
      </w:r>
      <w:bookmarkEnd w:id="164"/>
      <w:bookmarkEnd w:id="165"/>
      <w:bookmarkEnd w:id="166"/>
      <w:bookmarkEnd w:id="167"/>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68" w:name="_Ref39640858"/>
      <w:bookmarkStart w:id="169" w:name="_Toc219458197"/>
      <w:r w:rsidRPr="00894E66">
        <w:t>Refraction, Shoaling and Friction</w:t>
      </w:r>
      <w:bookmarkEnd w:id="168"/>
      <w:bookmarkEnd w:id="169"/>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70" w:name="_Toc503700604"/>
      <w:bookmarkStart w:id="171" w:name="_Ref512323540"/>
      <w:bookmarkStart w:id="172" w:name="_Ref512324626"/>
      <w:bookmarkStart w:id="173" w:name="_Ref67306183"/>
      <w:bookmarkStart w:id="174" w:name="_Toc219458198"/>
      <w:bookmarkStart w:id="175" w:name="_Ref220506044"/>
      <w:r w:rsidRPr="00894E66">
        <w:t>Breaking wave height</w:t>
      </w:r>
      <w:bookmarkEnd w:id="170"/>
      <w:bookmarkEnd w:id="171"/>
      <w:bookmarkEnd w:id="172"/>
      <w:bookmarkEnd w:id="173"/>
      <w:bookmarkEnd w:id="174"/>
      <w:bookmarkEnd w:id="175"/>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w:t>
      </w:r>
      <w:bookmarkStart w:id="176" w:name="_Hlk220314444"/>
      <w:r>
        <w:t>the Breaker Height model</w:t>
      </w:r>
      <w:bookmarkEnd w:id="176"/>
      <w:r>
        <w:t>:</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68E90A00" w:rsid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r w:rsidR="00302FBD">
        <w:t xml:space="preserve"> </w:t>
      </w:r>
      <w:r w:rsidR="00302FBD" w:rsidRPr="00302FBD">
        <w:t xml:space="preserve">based on the nearshore bed slope (see Section </w:t>
      </w:r>
      <w:r w:rsidR="00302FBD" w:rsidRPr="00302FBD">
        <w:fldChar w:fldCharType="begin"/>
      </w:r>
      <w:r w:rsidR="00302FBD" w:rsidRPr="00302FBD">
        <w:instrText xml:space="preserve"> REF _Ref512530694 \r \h </w:instrText>
      </w:r>
      <w:r w:rsidR="00302FBD" w:rsidRPr="00302FBD">
        <w:fldChar w:fldCharType="separate"/>
      </w:r>
      <w:r w:rsidR="005A12B0">
        <w:t>4.2.3</w:t>
      </w:r>
      <w:r w:rsidR="00302FBD" w:rsidRPr="00302FBD">
        <w:fldChar w:fldCharType="end"/>
      </w:r>
      <w:r w:rsidR="00302FBD" w:rsidRPr="00302FBD">
        <w:t>), water depth and wave period.</w:t>
      </w:r>
    </w:p>
    <w:p w14:paraId="0B29C98F" w14:textId="77777777" w:rsidR="00302FBD" w:rsidRDefault="00000000" w:rsidP="00302FBD">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0E51A48" w14:textId="77777777" w:rsidR="00302FBD" w:rsidRPr="00537289" w:rsidRDefault="00302FBD" w:rsidP="00302FBD">
      <w:pPr>
        <w:pStyle w:val="ListParagraph"/>
      </w:pP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1D28E058"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r w:rsidR="002E788D">
        <w:t xml:space="preserve"> </w:t>
      </w:r>
      <w:r w:rsidR="00A55961">
        <w:t>O</w:t>
      </w:r>
      <w:r w:rsidR="002E788D">
        <w:t>ption</w:t>
      </w:r>
      <w:r w:rsidR="00A55961">
        <w:t>s</w:t>
      </w:r>
      <w:r w:rsidR="002E788D">
        <w:t xml:space="preserve"> 1</w:t>
      </w:r>
      <w:r w:rsidR="00A55961">
        <w:t xml:space="preserve"> and 3</w:t>
      </w:r>
      <w:r w:rsidR="002E788D">
        <w:t xml:space="preserve"> make use of the Breaker Models defined above.</w:t>
      </w:r>
    </w:p>
    <w:p w14:paraId="1E3612F2" w14:textId="140E357C" w:rsidR="006A78E8" w:rsidRDefault="006A78E8" w:rsidP="005C42B0">
      <w:pPr>
        <w:numPr>
          <w:ilvl w:val="0"/>
          <w:numId w:val="23"/>
        </w:numPr>
      </w:pPr>
      <w:r>
        <w:t>No breaking included in the model.</w:t>
      </w:r>
    </w:p>
    <w:p w14:paraId="71070E69" w14:textId="01CC065E" w:rsidR="00894E66" w:rsidRPr="00894E66" w:rsidRDefault="00894E66" w:rsidP="00302FBD">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77" w:name="_Hlk67306832"/>
      <w:r w:rsidR="00E726C1">
        <w:t>d</w:t>
      </w:r>
      <w:r w:rsidRPr="00894E66">
        <w:t xml:space="preserve"> using </w:t>
      </w:r>
      <w:r w:rsidR="00302FBD">
        <w:t xml:space="preserve">one of </w:t>
      </w:r>
      <w:r w:rsidR="00302FBD" w:rsidRPr="00302FBD">
        <w:t>the Breaker Height model</w:t>
      </w:r>
      <w:bookmarkEnd w:id="177"/>
      <w:r w:rsidR="00302FBD">
        <w:t>s as defined above. Note, t</w:t>
      </w:r>
      <w:r w:rsidRPr="00894E66">
        <w:t xml:space="preserve">he peak period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r w:rsidR="00302FBD">
        <w:t xml:space="preserve"> When running the Nearshore wave model to calculate waves at the edge of the surf zone (</w:t>
      </w:r>
      <w:r w:rsidR="002E788D">
        <w:t>bed level</w:t>
      </w:r>
      <w:r w:rsidR="00302FBD">
        <w:t xml:space="preserve"> = NaN) only Breaker Height models 0 or 1 can be used.</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3081E8B"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05045D61" w:rsidR="00894E66" w:rsidRPr="00894E66" w:rsidRDefault="00A55961" w:rsidP="00894E66">
      <w:r>
        <w:t xml:space="preserve">The value of </w:t>
      </w:r>
      <w:r w:rsidRPr="00A55961">
        <w:rPr>
          <w:i/>
          <w:iCs/>
        </w:rPr>
        <w:t>H</w:t>
      </w:r>
      <w:r w:rsidRPr="00A55961">
        <w:rPr>
          <w:i/>
          <w:iCs/>
          <w:vertAlign w:val="subscript"/>
        </w:rPr>
        <w:t>b</w:t>
      </w:r>
      <w:r w:rsidRPr="00A55961">
        <w:rPr>
          <w:i/>
          <w:iCs/>
        </w:rPr>
        <w:t xml:space="preserve"> </w:t>
      </w:r>
      <w:r>
        <w:t xml:space="preserve">is determined using the Breaker Model specified (as above). </w:t>
      </w:r>
      <w:r w:rsidR="00894E66" w:rsidRPr="00894E66">
        <w:t>It is assumed that the lower bound applies for very flat slopes (1:</w:t>
      </w:r>
      <w:r w:rsidR="004E1131">
        <w:t>2</w:t>
      </w:r>
      <w:r w:rsidR="00894E66" w:rsidRPr="00894E66">
        <w:t>00 and greater) and the upper bound for very steep shores (less than 1:</w:t>
      </w:r>
      <w:r w:rsidR="004E1131">
        <w:t>5</w:t>
      </w:r>
      <w:r w:rsidR="00894E66" w:rsidRPr="00894E66">
        <w:t xml:space="preserve">0). Between these two a linear transition is applied. </w:t>
      </w:r>
      <w:r w:rsidR="00894E66" w:rsidRPr="00894E66">
        <w:rPr>
          <w:i/>
        </w:rPr>
        <w:t>It should be stressed that the basis for the limits and the transition have not been tested against real data</w:t>
      </w:r>
      <w:r w:rsidR="00894E66"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78" w:name="_Ref512530694"/>
      <w:bookmarkStart w:id="179" w:name="_Toc219458199"/>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78"/>
      <w:bookmarkEnd w:id="179"/>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80" w:name="_Hlk525895171"/>
      <w:r w:rsidRPr="00894E66">
        <w:t xml:space="preserve">(SWL=0mOD) </w:t>
      </w:r>
      <w:bookmarkEnd w:id="180"/>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81"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81"/>
    </w:p>
    <w:p w14:paraId="0AE3B1C0" w14:textId="5C26BAE9" w:rsidR="00202C49" w:rsidRDefault="00202C49" w:rsidP="00894E66"/>
    <w:p w14:paraId="54DD6445" w14:textId="63E8EA5A" w:rsidR="00202C49" w:rsidRPr="00894E66" w:rsidRDefault="00202C49" w:rsidP="00202C49">
      <w:pPr>
        <w:pStyle w:val="Heading2"/>
      </w:pPr>
      <w:bookmarkStart w:id="182" w:name="_Toc219458200"/>
      <w:r>
        <w:t>Deepwater waves</w:t>
      </w:r>
      <w:bookmarkEnd w:id="182"/>
    </w:p>
    <w:p w14:paraId="4E7D5288" w14:textId="3BFACFA7" w:rsidR="00202C49" w:rsidRDefault="00202C49" w:rsidP="00202C49">
      <w:r w:rsidRPr="00B37071">
        <w:rPr>
          <w:noProof/>
        </w:rPr>
        <w:drawing>
          <wp:anchor distT="0" distB="0" distL="114300" distR="114300" simplePos="0" relativeHeight="251696128" behindDoc="0" locked="0" layoutInCell="1" allowOverlap="1" wp14:anchorId="3A1EE4F2" wp14:editId="2FC9D431">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83" w:name="_Hlk1541614"/>
      <w:r>
        <w:t>(Section</w:t>
      </w:r>
      <w:r w:rsidR="00AF1CF4">
        <w:t xml:space="preserve"> </w:t>
      </w:r>
      <w:r w:rsidR="00AF1CF4">
        <w:fldChar w:fldCharType="begin"/>
      </w:r>
      <w:r w:rsidR="00AF1CF4">
        <w:instrText xml:space="preserve"> REF _Ref39640858 \r \h </w:instrText>
      </w:r>
      <w:r w:rsidR="00AF1CF4">
        <w:fldChar w:fldCharType="separate"/>
      </w:r>
      <w:r w:rsidR="005A12B0">
        <w:t>4.2.1</w:t>
      </w:r>
      <w:r w:rsidR="00AF1CF4">
        <w:fldChar w:fldCharType="end"/>
      </w:r>
      <w:r w:rsidR="00AF1CF4">
        <w:t>)</w:t>
      </w:r>
      <w:r>
        <w:t xml:space="preserve">.  </w:t>
      </w:r>
      <w:bookmarkEnd w:id="183"/>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36D57521" w:rsidR="00202C49" w:rsidRDefault="00202C49" w:rsidP="00202C49">
      <w:r>
        <w:t xml:space="preserve">Changing the angle to a different value invokes the incremental method; </w:t>
      </w:r>
      <w:bookmarkStart w:id="184" w:name="_Hlk1541680"/>
      <w:r>
        <w:t xml:space="preserve">option (i) in Section </w:t>
      </w:r>
      <w:bookmarkEnd w:id="184"/>
      <w:r w:rsidR="006B501C">
        <w:fldChar w:fldCharType="begin"/>
      </w:r>
      <w:r w:rsidR="006B501C">
        <w:instrText xml:space="preserve"> REF _Ref39640858 \r \h </w:instrText>
      </w:r>
      <w:r w:rsidR="006B501C">
        <w:fldChar w:fldCharType="separate"/>
      </w:r>
      <w:r w:rsidR="005A12B0">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5A12B0">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85" w:name="_Ref211501202"/>
      <w:bookmarkStart w:id="186" w:name="_Toc219458201"/>
      <w:r>
        <w:t>Wind-waves</w:t>
      </w:r>
      <w:bookmarkEnd w:id="185"/>
      <w:bookmarkEnd w:id="186"/>
    </w:p>
    <w:p w14:paraId="59002087" w14:textId="17B7C32D"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DE183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 </w:instrText>
      </w:r>
      <w:r w:rsidR="00DE1831">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EN.CITE.DATA </w:instrText>
      </w:r>
      <w:r w:rsidR="00DE1831">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95pt;height:43.9pt" o:ole="">
            <v:imagedata r:id="rId83" o:title=""/>
          </v:shape>
          <o:OLEObject Type="Embed" ProgID="Equation.DSMT4" ShapeID="_x0000_i1025" DrawAspect="Content" ObjectID="_1832321214" r:id="rId84"/>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t xml:space="preserve">where                            </w:t>
      </w:r>
      <w:r w:rsidRPr="003128BF">
        <w:rPr>
          <w:position w:val="-42"/>
        </w:rPr>
        <w:object w:dxaOrig="2160" w:dyaOrig="960" w14:anchorId="2A0847E3">
          <v:shape id="_x0000_i1026" type="#_x0000_t75" style="width:108.6pt;height:47.35pt" o:ole="">
            <v:imagedata r:id="rId85" o:title=""/>
          </v:shape>
          <o:OLEObject Type="Embed" ProgID="Equation.DSMT4" ShapeID="_x0000_i1026" DrawAspect="Content" ObjectID="_1832321215" r:id="rId86"/>
        </w:object>
      </w:r>
      <w:r>
        <w:t xml:space="preserve">;  </w:t>
      </w:r>
      <w:r w:rsidRPr="003128BF">
        <w:rPr>
          <w:position w:val="-36"/>
        </w:rPr>
        <w:object w:dxaOrig="1740" w:dyaOrig="780" w14:anchorId="1ABA9168">
          <v:shape id="_x0000_i1027" type="#_x0000_t75" style="width:87.4pt;height:39.25pt" o:ole="">
            <v:imagedata r:id="rId87" o:title=""/>
          </v:shape>
          <o:OLEObject Type="Embed" ProgID="Equation.DSMT4" ShapeID="_x0000_i1027" DrawAspect="Content" ObjectID="_1832321216" r:id="rId88"/>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0.9pt;height:40.45pt" o:ole="">
            <v:imagedata r:id="rId89" o:title=""/>
          </v:shape>
          <o:OLEObject Type="Embed" ProgID="Equation.DSMT4" ShapeID="_x0000_i1028" DrawAspect="Content" ObjectID="_1832321217" r:id="rId90"/>
        </w:object>
      </w:r>
      <w:r>
        <w:rPr>
          <w:position w:val="-44"/>
        </w:rPr>
        <w:t xml:space="preserve">,  </w:t>
      </w:r>
      <w:bookmarkStart w:id="187" w:name="_Hlk13580381"/>
      <w:r w:rsidRPr="00247CA9">
        <w:rPr>
          <w:position w:val="-68"/>
        </w:rPr>
        <w:object w:dxaOrig="3340" w:dyaOrig="1480" w14:anchorId="0ED61DFF">
          <v:shape id="_x0000_i1029" type="#_x0000_t75" style="width:166.35pt;height:74.7pt" o:ole="">
            <v:imagedata r:id="rId91" o:title=""/>
          </v:shape>
          <o:OLEObject Type="Embed" ProgID="Equation.DSMT4" ShapeID="_x0000_i1029" DrawAspect="Content" ObjectID="_1832321218" r:id="rId92"/>
        </w:object>
      </w:r>
      <w:bookmarkEnd w:id="187"/>
      <w:r>
        <w:rPr>
          <w:position w:val="-92"/>
        </w:rPr>
        <w:t xml:space="preserve">  </w:t>
      </w:r>
      <w:r>
        <w:t xml:space="preserve">and </w:t>
      </w:r>
      <w:r w:rsidRPr="00247CA9">
        <w:rPr>
          <w:position w:val="-12"/>
        </w:rPr>
        <w:object w:dxaOrig="1620" w:dyaOrig="400" w14:anchorId="47498971">
          <v:shape id="_x0000_i1030" type="#_x0000_t75" style="width:81.25pt;height:20.4pt" o:ole="">
            <v:imagedata r:id="rId93" o:title=""/>
          </v:shape>
          <o:OLEObject Type="Embed" ProgID="Equation.DSMT4" ShapeID="_x0000_i1030" DrawAspect="Content" ObjectID="_1832321219" r:id="rId94"/>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5.95pt;height:57.75pt" o:ole="">
            <v:imagedata r:id="rId95" o:title=""/>
          </v:shape>
          <o:OLEObject Type="Embed" ProgID="Equation.DSMT4" ShapeID="_x0000_i1031" DrawAspect="Content" ObjectID="_1832321220" r:id="rId96"/>
        </w:object>
      </w:r>
    </w:p>
    <w:p w14:paraId="048B1884" w14:textId="74B098F1" w:rsidR="00202C49" w:rsidRDefault="00202C49" w:rsidP="00202C49">
      <w:r>
        <w:rPr>
          <w:sz w:val="24"/>
        </w:rPr>
        <w:t xml:space="preserve">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6pt" o:ole="">
            <v:imagedata r:id="rId97" o:title=""/>
          </v:shape>
          <o:OLEObject Type="Embed" ProgID="Equation.3" ShapeID="_x0000_i1032" DrawAspect="Content" ObjectID="_1832321221" r:id="rId98"/>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35pt;height:36.95pt" o:ole="">
            <v:imagedata r:id="rId99" o:title=""/>
          </v:shape>
          <o:OLEObject Type="Embed" ProgID="Equation.DSMT4" ShapeID="_x0000_i1033" DrawAspect="Content" ObjectID="_1832321222" r:id="rId100"/>
        </w:object>
      </w:r>
      <w:r>
        <w:rPr>
          <w:sz w:val="24"/>
        </w:rPr>
        <w:t xml:space="preserve">    gives </w:t>
      </w:r>
      <w:r w:rsidRPr="00F32F63">
        <w:rPr>
          <w:position w:val="-14"/>
        </w:rPr>
        <w:object w:dxaOrig="1260" w:dyaOrig="420" w14:anchorId="36809653">
          <v:shape id="_x0000_i1034" type="#_x0000_t75" style="width:63.9pt;height:21.95pt" o:ole="">
            <v:imagedata r:id="rId101" o:title=""/>
          </v:shape>
          <o:OLEObject Type="Embed" ProgID="Equation.DSMT4" ShapeID="_x0000_i1034" DrawAspect="Content" ObjectID="_1832321223" r:id="rId102"/>
        </w:object>
      </w:r>
      <w:r>
        <w:rPr>
          <w:sz w:val="24"/>
        </w:rPr>
        <w:t xml:space="preserve"> and </w:t>
      </w:r>
      <w:r w:rsidRPr="00F32F63">
        <w:rPr>
          <w:position w:val="-14"/>
        </w:rPr>
        <w:object w:dxaOrig="1340" w:dyaOrig="420" w14:anchorId="7E13CF2E">
          <v:shape id="_x0000_i1035" type="#_x0000_t75" style="width:66.6pt;height:21.55pt" o:ole="">
            <v:imagedata r:id="rId103" o:title=""/>
          </v:shape>
          <o:OLEObject Type="Embed" ProgID="Equation.DSMT4" ShapeID="_x0000_i1035" DrawAspect="Content" ObjectID="_1832321224" r:id="rId104"/>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lastRenderedPageBreak/>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88" w:name="_Hlk13582944"/>
      <w:r>
        <w:rPr>
          <w:sz w:val="24"/>
        </w:rPr>
        <w:t>trigonometric function</w:t>
      </w:r>
      <w:bookmarkEnd w:id="18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89" w:name="_Toc219458202"/>
      <w:r>
        <w:t>Wave power</w:t>
      </w:r>
      <w:bookmarkEnd w:id="18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53D50CC1" w:rsidR="00356F03" w:rsidRDefault="002543BD" w:rsidP="00894E66">
      <w:r>
        <w:rPr>
          <w:noProof/>
        </w:rPr>
        <w:drawing>
          <wp:anchor distT="0" distB="0" distL="114300" distR="114300" simplePos="0" relativeHeight="251768832" behindDoc="0" locked="0" layoutInCell="1" allowOverlap="1" wp14:anchorId="717EC54B" wp14:editId="79258770">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5A12B0">
        <w:t>3.5.1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5A12B0">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5A12B0">
        <w:t>3.5.4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90" w:name="_Ref513833452"/>
      <w:bookmarkStart w:id="191" w:name="_Toc531673952"/>
      <w:bookmarkStart w:id="192" w:name="_Toc219458203"/>
      <w:r w:rsidRPr="00894E66">
        <w:t>Runup (setup &amp; wash)</w:t>
      </w:r>
      <w:bookmarkEnd w:id="190"/>
      <w:bookmarkEnd w:id="191"/>
      <w:bookmarkEnd w:id="19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47B91643" w:rsidR="00AF1CF4" w:rsidRDefault="00AF1CF4" w:rsidP="00894E66">
      <w:r w:rsidRPr="00894E66">
        <w:lastRenderedPageBreak/>
        <w:t xml:space="preserve">Where </w:t>
      </w:r>
      <w:bookmarkStart w:id="193" w:name="_Hlk220067040"/>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w:t>
      </w:r>
      <w:r w:rsidR="0009015E">
        <w:t xml:space="preserve"> </w:t>
      </w:r>
      <w:bookmarkEnd w:id="193"/>
      <w:r w:rsidR="0009015E">
        <w:t>(assumed to be the peak period)</w:t>
      </w:r>
      <w:r w:rsidRPr="00894E66">
        <w:t xml:space="preserve">. The runup elevation is the runup added to the water level time series. The algorithm takes the measured wave height and water depth at the buoy and applies the shoaling coefficient to get the deep water wave height (depth of 50m used). The resultant deep water wave height and </w:t>
      </w:r>
      <w:r w:rsidR="008651A8" w:rsidRPr="00894E66">
        <w:t>wavelength</w:t>
      </w:r>
      <w:r w:rsidRPr="00894E66">
        <w:t xml:space="preserve"> (obtained from the peak period and wave celerity based on linear wave theory) are then used in the above equation.</w:t>
      </w:r>
    </w:p>
    <w:p w14:paraId="01DF86F8" w14:textId="0B86AEB6" w:rsidR="0009015E" w:rsidRDefault="0009015E" w:rsidP="00894E66">
      <w:r>
        <w:t>In addition</w:t>
      </w:r>
      <w:r w:rsidR="00402D3B">
        <w:t>,</w:t>
      </w:r>
      <w:r>
        <w:t xml:space="preserve"> runup for gravel beaches is also compute</w:t>
      </w:r>
      <w:r w:rsidR="00402D3B">
        <w:t>d</w:t>
      </w:r>
      <w:r>
        <w:t xml:space="preserve"> using the method of Poate et al </w:t>
      </w:r>
      <w:r>
        <w:fldChar w:fldCharType="begin"/>
      </w:r>
      <w:r w:rsidR="00402D3B">
        <w:instrText xml:space="preserve"> ADDIN EN.CITE &lt;EndNote&gt;&lt;Cite&gt;&lt;Author&gt;Poate&lt;/Author&gt;&lt;Year&gt;2016&lt;/Year&gt;&lt;RecNum&gt;6350&lt;/RecNum&gt;&lt;DisplayText&gt;(Poate&lt;style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sidR="00402D3B">
        <w:rPr>
          <w:noProof/>
        </w:rPr>
        <w:t>(Poate</w:t>
      </w:r>
      <w:r w:rsidR="00402D3B" w:rsidRPr="00402D3B">
        <w:rPr>
          <w:i/>
          <w:noProof/>
        </w:rPr>
        <w:t xml:space="preserve"> et al.</w:t>
      </w:r>
      <w:r w:rsidR="00402D3B">
        <w:rPr>
          <w:noProof/>
        </w:rPr>
        <w:t>, 2016)</w:t>
      </w:r>
      <w:r>
        <w:fldChar w:fldCharType="end"/>
      </w:r>
    </w:p>
    <w:p w14:paraId="5B70B23B" w14:textId="7879BFE1" w:rsidR="0009015E" w:rsidRDefault="00402D3B" w:rsidP="00402D3B">
      <w:pPr>
        <w:ind w:left="2160" w:firstLine="720"/>
      </w:pPr>
      <w:r w:rsidRPr="00402D3B">
        <w:rPr>
          <w:position w:val="-16"/>
        </w:rPr>
        <w:object w:dxaOrig="1880" w:dyaOrig="440" w14:anchorId="40194FDD">
          <v:shape id="_x0000_i1036" type="#_x0000_t75" style="width:93.95pt;height:21.95pt" o:ole="">
            <v:imagedata r:id="rId106" o:title=""/>
          </v:shape>
          <o:OLEObject Type="Embed" ProgID="Equation.DSMT4" ShapeID="_x0000_i1036" DrawAspect="Content" ObjectID="_1832321225" r:id="rId107"/>
        </w:object>
      </w:r>
    </w:p>
    <w:p w14:paraId="2EA81158" w14:textId="48E93151" w:rsidR="00402D3B" w:rsidRDefault="00402D3B" w:rsidP="00894E66">
      <w:r>
        <w:t xml:space="preserve">Where, as with the Stockdon formula, </w:t>
      </w:r>
      <w:r w:rsidRPr="00402D3B">
        <w:rPr>
          <w:i/>
        </w:rPr>
        <w:t>β</w:t>
      </w:r>
      <w:r w:rsidRPr="00402D3B">
        <w:rPr>
          <w:i/>
          <w:vertAlign w:val="subscript"/>
        </w:rPr>
        <w:t>f</w:t>
      </w:r>
      <w:r w:rsidRPr="00402D3B">
        <w:rPr>
          <w:i/>
        </w:rPr>
        <w:t xml:space="preserve"> </w:t>
      </w:r>
      <w:r w:rsidRPr="00402D3B">
        <w:t xml:space="preserve">is the foreshore slope, </w:t>
      </w:r>
      <w:r w:rsidRPr="00402D3B">
        <w:rPr>
          <w:i/>
        </w:rPr>
        <w:t>H</w:t>
      </w:r>
      <w:r>
        <w:rPr>
          <w:i/>
          <w:vertAlign w:val="subscript"/>
        </w:rPr>
        <w:t>s</w:t>
      </w:r>
      <w:r w:rsidRPr="00402D3B">
        <w:t xml:space="preserve"> is the deep water wave height and </w:t>
      </w:r>
      <w:r w:rsidRPr="00402D3B">
        <w:rPr>
          <w:i/>
        </w:rPr>
        <w:t>T</w:t>
      </w:r>
      <w:r>
        <w:rPr>
          <w:i/>
          <w:vertAlign w:val="subscript"/>
        </w:rPr>
        <w:t>p</w:t>
      </w:r>
      <w:r w:rsidRPr="00402D3B">
        <w:t xml:space="preserve"> is the </w:t>
      </w:r>
      <w:r>
        <w:t xml:space="preserve">peak </w:t>
      </w:r>
      <w:r w:rsidRPr="00402D3B">
        <w:t>wave period</w:t>
      </w:r>
      <w:r>
        <w:t>.</w:t>
      </w:r>
    </w:p>
    <w:p w14:paraId="3483DB70" w14:textId="77777777" w:rsidR="00402D3B" w:rsidRPr="00894E66" w:rsidRDefault="00402D3B" w:rsidP="00894E66"/>
    <w:p w14:paraId="0A020F1A" w14:textId="084E2DEB" w:rsidR="00894E66" w:rsidRPr="00894E66" w:rsidRDefault="00894E66" w:rsidP="00EE32A9">
      <w:pPr>
        <w:pStyle w:val="Heading2"/>
      </w:pPr>
      <w:bookmarkStart w:id="194" w:name="_Ref462742639"/>
      <w:bookmarkStart w:id="195" w:name="_Toc531673949"/>
      <w:bookmarkStart w:id="196" w:name="_Toc219458204"/>
      <w:r w:rsidRPr="00894E66">
        <w:t>Littoral drift</w:t>
      </w:r>
      <w:bookmarkEnd w:id="194"/>
      <w:bookmarkEnd w:id="195"/>
      <w:bookmarkEnd w:id="196"/>
    </w:p>
    <w:p w14:paraId="0C09FFF0" w14:textId="3BBE8AD3" w:rsidR="00894E66" w:rsidRPr="00894E66" w:rsidRDefault="00894E66" w:rsidP="00894E66">
      <w:r w:rsidRPr="00894E66">
        <w:t xml:space="preserve">Four formulations for calculating littoral drift rates are available. The inputs used are the </w:t>
      </w:r>
      <w:bookmarkStart w:id="197" w:name="_Hlk495666738"/>
      <w:r w:rsidRPr="00894E66">
        <w:t xml:space="preserve">inshore wave parameters </w:t>
      </w:r>
      <w:bookmarkEnd w:id="197"/>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5A12B0">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942643" w:rsidR="00894E66" w:rsidRPr="00894E66" w:rsidRDefault="00894E66" w:rsidP="005C42B0">
      <w:pPr>
        <w:numPr>
          <w:ilvl w:val="0"/>
          <w:numId w:val="8"/>
        </w:numPr>
        <w:contextualSpacing/>
      </w:pPr>
      <w:r w:rsidRPr="00894E66">
        <w:t>the US Army Corps CERC formula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1BFBA352"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5A12B0">
        <w:t>4.17</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98" w:name="_Ref44422883"/>
      <w:bookmarkStart w:id="199" w:name="_Toc219458205"/>
      <w:r>
        <w:t>X-shore Transport</w:t>
      </w:r>
      <w:bookmarkEnd w:id="198"/>
      <w:bookmarkEnd w:id="199"/>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7" type="#_x0000_t75" style="width:418.9pt;height:40.45pt" o:ole="">
            <v:imagedata r:id="rId108" o:title=""/>
          </v:shape>
          <o:OLEObject Type="Embed" ProgID="Equation.DSMT4" ShapeID="_x0000_i1037" DrawAspect="Content" ObjectID="_1832321226" r:id="rId109"/>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8" type="#_x0000_t75" style="width:134.75pt;height:112.45pt" o:ole="">
            <v:imagedata r:id="rId110" o:title=""/>
          </v:shape>
          <o:OLEObject Type="Embed" ProgID="Equation.DSMT4" ShapeID="_x0000_i1038" DrawAspect="Content" ObjectID="_1832321227" r:id="rId111"/>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Default="00894E66" w:rsidP="00EE32A9">
      <w:pPr>
        <w:pStyle w:val="Heading2"/>
      </w:pPr>
      <w:bookmarkStart w:id="200" w:name="_Toc531673950"/>
      <w:bookmarkStart w:id="201" w:name="_Toc219458206"/>
      <w:r w:rsidRPr="00894E66">
        <w:t>Overtopping</w:t>
      </w:r>
      <w:bookmarkEnd w:id="200"/>
      <w:bookmarkEnd w:id="201"/>
    </w:p>
    <w:p w14:paraId="3ABA6904" w14:textId="07A98D05" w:rsidR="000C2299" w:rsidRPr="000C2299" w:rsidRDefault="000C2299" w:rsidP="000C2299">
      <w:pPr>
        <w:pStyle w:val="Heading3"/>
      </w:pPr>
      <w:r>
        <w:t>Structure Overtopping</w:t>
      </w:r>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151D2445"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5A12B0">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112"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070CD0B1" w14:textId="77777777" w:rsidR="000C2299" w:rsidRDefault="000C2299" w:rsidP="00894E66"/>
    <w:p w14:paraId="3CC4E499" w14:textId="77777777" w:rsidR="00493738" w:rsidRDefault="00493738" w:rsidP="00894E66"/>
    <w:p w14:paraId="21D73A0E" w14:textId="24E96283" w:rsidR="000C2299" w:rsidRDefault="000C2299" w:rsidP="000C2299">
      <w:pPr>
        <w:pStyle w:val="Heading3"/>
      </w:pPr>
      <w:r>
        <w:t>Beach Overtopping</w:t>
      </w:r>
    </w:p>
    <w:p w14:paraId="7B76B254" w14:textId="04CC0B0E" w:rsidR="000C2299" w:rsidRDefault="000C2299" w:rsidP="000C2299">
      <w:r>
        <w:t xml:space="preserve">The theoretical model is similar to the one developed by Owen and subsequently evolved as part of EuroTop </w:t>
      </w:r>
      <w:r>
        <w:fldChar w:fldCharType="begin"/>
      </w:r>
      <w:r>
        <w:instrText xml:space="preserve"> ADDIN EN.CITE &lt;EndNote&gt;&lt;Cite&gt;&lt;Author&gt;Van der Meer&lt;/Author&gt;&lt;Year&gt;2018&lt;/Year&gt;&lt;RecNum&gt;5067&lt;/RecNum&gt;&lt;DisplayText&gt;(Van der Meer&lt;style face="italic"&gt; et al.&lt;/style&gt;, 2018)&lt;/DisplayText&gt;&lt;record&gt;&lt;rec-number&gt;5067&lt;/rec-number&gt;&lt;foreign-keys&gt;&lt;key app="EN" db-id="sv9fdvxxw0ss5geav2oxv0s15saz05p5zzwd" timestamp="1612357420" guid="8324b0fc-a0e1-4851-a92b-7fc085d720bf"&gt;5067&lt;/key&gt;&lt;/foreign-keys&gt;&lt;ref-type name="Report"&gt;27&lt;/ref-type&gt;&lt;contributors&gt;&lt;authors&gt;&lt;author&gt;Van der Meer, J W&lt;/author&gt;&lt;author&gt;Allsop, N W H&lt;/author&gt;&lt;author&gt;Bruce, T&lt;/author&gt;&lt;author&gt;De Rouck, J&lt;/author&gt;&lt;author&gt;Kortenhaus, A&lt;/author&gt;&lt;author&gt;Pullen, Tim&lt;/author&gt;&lt;author&gt;Schüttrumpf, H&lt;/author&gt;&lt;author&gt;Troch, P&lt;/author&gt;&lt;author&gt;Zanuttigh, B.&lt;/author&gt;&lt;/authors&gt;&lt;/contributors&gt;&lt;titles&gt;&lt;title&gt;EurOtop manual&lt;/title&gt;&lt;alt-title&gt;Manual on wave overtopping of sea defences and related structures. An overtopping manual largely based on European research, but for worldwide application.&lt;/alt-title&gt;&lt;short-title&gt;Eurotop Manual&lt;/short-title&gt;&lt;/titles&gt;&lt;dates&gt;&lt;year&gt;2018&lt;/year&gt;&lt;/dates&gt;&lt;urls&gt;&lt;related-urls&gt;&lt;url&gt;http://www.overtopping-manual.com/&lt;/url&gt;&lt;/related-urls&gt;&lt;/urls&gt;&lt;/record&gt;&lt;/Cite&gt;&lt;/EndNote&gt;</w:instrText>
      </w:r>
      <w:r>
        <w:fldChar w:fldCharType="separate"/>
      </w:r>
      <w:r>
        <w:rPr>
          <w:noProof/>
        </w:rPr>
        <w:t>(Van der Meer</w:t>
      </w:r>
      <w:r w:rsidRPr="000C2299">
        <w:rPr>
          <w:i/>
          <w:noProof/>
        </w:rPr>
        <w:t xml:space="preserve"> et al.</w:t>
      </w:r>
      <w:r>
        <w:rPr>
          <w:noProof/>
        </w:rPr>
        <w:t>, 2018)</w:t>
      </w:r>
      <w:r>
        <w:fldChar w:fldCharType="end"/>
      </w:r>
      <w:r>
        <w:t xml:space="preserve"> as proposed by </w:t>
      </w:r>
      <w:r>
        <w:fldChar w:fldCharType="begin"/>
      </w:r>
      <w:r>
        <w:instrText xml:space="preserve"> ADDIN EN.CITE &lt;EndNote&gt;&lt;Cite AuthorYear="1"&gt;&lt;Author&gt;Stokes&lt;/Author&gt;&lt;Year&gt;2021&lt;/Year&gt;&lt;RecNum&gt;6359&lt;/RecNum&gt;&lt;DisplayText&gt;Stokes&lt;style face="italic"&gt; et al.&lt;/style&gt; (2021)&lt;/DisplayText&gt;&lt;record&gt;&lt;rec-number&gt;6359&lt;/rec-number&gt;&lt;foreign-keys&gt;&lt;key app="EN" db-id="sv9fdvxxw0ss5geav2oxv0s15saz05p5zzwd" timestamp="1769592208"&gt;6359&lt;/key&gt;&lt;/foreign-keys&gt;&lt;ref-type name="Journal Article"&gt;17&lt;/ref-type&gt;&lt;contributors&gt;&lt;authors&gt;&lt;author&gt;Stokes, Kit&lt;/author&gt;&lt;author&gt;Poate, Tim&lt;/author&gt;&lt;author&gt;Masselink, Gerd&lt;/author&gt;&lt;author&gt;King, Erin&lt;/author&gt;&lt;author&gt;Saulter, Andrew&lt;/author&gt;&lt;author&gt;Ely, Nick&lt;/author&gt;&lt;/authors&gt;&lt;/contributors&gt;&lt;titles&gt;&lt;title&gt;Forecasting coastal overtopping at engineered and naturally defended coastlines&lt;/title&gt;&lt;secondary-title&gt;Coastal Engineering&lt;/secondary-title&gt;&lt;/titles&gt;&lt;periodical&gt;&lt;full-title&gt;Coastal Engineering&lt;/full-title&gt;&lt;/periodical&gt;&lt;volume&gt;164&lt;/volume&gt;&lt;section&gt;103827&lt;/section&gt;&lt;dates&gt;&lt;year&gt;2021&lt;/year&gt;&lt;/dates&gt;&lt;isbn&gt;03783839&lt;/isbn&gt;&lt;urls&gt;&lt;/urls&gt;&lt;electronic-resource-num&gt;10.1016/j.coastaleng.2020.103827&lt;/electronic-resource-num&gt;&lt;/record&gt;&lt;/Cite&gt;&lt;/EndNote&gt;</w:instrText>
      </w:r>
      <w:r>
        <w:fldChar w:fldCharType="separate"/>
      </w:r>
      <w:r>
        <w:rPr>
          <w:noProof/>
        </w:rPr>
        <w:t>Stokes</w:t>
      </w:r>
      <w:r w:rsidRPr="000C2299">
        <w:rPr>
          <w:i/>
          <w:noProof/>
        </w:rPr>
        <w:t xml:space="preserve"> et al.</w:t>
      </w:r>
      <w:r>
        <w:rPr>
          <w:noProof/>
        </w:rPr>
        <w:t xml:space="preserve"> (2021)</w:t>
      </w:r>
      <w:r>
        <w:fldChar w:fldCharType="end"/>
      </w:r>
      <w:r>
        <w:t xml:space="preserve"> and is specific to gravel beaches. The 2% runup</w:t>
      </w:r>
      <w:r w:rsidR="00493738">
        <w:t>, R</w:t>
      </w:r>
      <w:r w:rsidR="00493738" w:rsidRPr="00493738">
        <w:rPr>
          <w:vertAlign w:val="subscript"/>
        </w:rPr>
        <w:t>2%</w:t>
      </w:r>
      <w:r w:rsidR="00493738" w:rsidRPr="00493738">
        <w:t xml:space="preserve"> , </w:t>
      </w:r>
      <w:r>
        <w:t xml:space="preserve"> is estimated using the equation of </w:t>
      </w:r>
      <w:r>
        <w:fldChar w:fldCharType="begin"/>
      </w:r>
      <w:r>
        <w:instrText xml:space="preserve"> ADDIN EN.CITE &lt;EndNote&gt;&lt;Cite AuthorYear="1"&gt;&lt;Author&gt;Poate&lt;/Author&gt;&lt;Year&gt;2016&lt;/Year&gt;&lt;RecNum&gt;6350&lt;/RecNum&gt;&lt;DisplayText&gt;Poate&lt;style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Pr>
          <w:noProof/>
        </w:rPr>
        <w:t>Poate</w:t>
      </w:r>
      <w:r w:rsidRPr="000C2299">
        <w:rPr>
          <w:i/>
          <w:noProof/>
        </w:rPr>
        <w:t xml:space="preserve"> et al.</w:t>
      </w:r>
      <w:r>
        <w:rPr>
          <w:noProof/>
        </w:rPr>
        <w:t xml:space="preserve"> (2016)</w:t>
      </w:r>
      <w:r>
        <w:fldChar w:fldCharType="end"/>
      </w:r>
      <w:r>
        <w:t xml:space="preserve">, as detailed in the section on Runup above. The dimensionless </w:t>
      </w:r>
      <w:r w:rsidR="004059C5">
        <w:t>freeboard exceedance is then given by:</w:t>
      </w:r>
    </w:p>
    <w:p w14:paraId="12AFB817" w14:textId="18D5F47D" w:rsidR="004059C5" w:rsidRDefault="004059C5" w:rsidP="00493738">
      <w:pPr>
        <w:jc w:val="right"/>
      </w:pPr>
      <w:r w:rsidRPr="004059C5">
        <w:rPr>
          <w:position w:val="-14"/>
        </w:rPr>
        <w:object w:dxaOrig="1980" w:dyaOrig="400" w14:anchorId="5C6B491F">
          <v:shape id="_x0000_i1039" type="#_x0000_t75" style="width:98.95pt;height:20pt" o:ole="">
            <v:imagedata r:id="rId113" o:title=""/>
          </v:shape>
          <o:OLEObject Type="Embed" ProgID="Equation.DSMT4" ShapeID="_x0000_i1039" DrawAspect="Content" ObjectID="_1832321228" r:id="rId114"/>
        </w:object>
      </w:r>
      <w:r w:rsidR="00493738">
        <w:tab/>
      </w:r>
      <w:r w:rsidR="00493738">
        <w:tab/>
      </w:r>
      <w:r w:rsidR="00493738">
        <w:tab/>
      </w:r>
      <w:r w:rsidR="00493738">
        <w:tab/>
      </w:r>
      <w:r w:rsidR="00493738">
        <w:tab/>
      </w:r>
      <w:r w:rsidR="00493738">
        <w:tab/>
      </w:r>
    </w:p>
    <w:p w14:paraId="65393AC7" w14:textId="50E4B281" w:rsidR="00493738" w:rsidRDefault="00493738" w:rsidP="000C2299">
      <w:r>
        <w:t xml:space="preserve">where Zc is the crest elevation, Hs is the wave height as defined for overtopping (see option 3 for the Breaker Height model in Section </w:t>
      </w:r>
      <w:r>
        <w:fldChar w:fldCharType="begin"/>
      </w:r>
      <w:r>
        <w:instrText xml:space="preserve"> REF _Ref220506044 \r \h </w:instrText>
      </w:r>
      <w:r>
        <w:fldChar w:fldCharType="separate"/>
      </w:r>
      <w:r w:rsidR="005A12B0">
        <w:t>4.2.2</w:t>
      </w:r>
      <w:r>
        <w:fldChar w:fldCharType="end"/>
      </w:r>
      <w:r>
        <w:t xml:space="preserve"> above). </w:t>
      </w:r>
    </w:p>
    <w:p w14:paraId="043DC738" w14:textId="51592DA7" w:rsidR="004059C5" w:rsidRDefault="00493738" w:rsidP="000C2299">
      <w:r>
        <w:lastRenderedPageBreak/>
        <w:t>T</w:t>
      </w:r>
      <w:r w:rsidR="004059C5">
        <w:t>he normalised overtopping discharge is given by:</w:t>
      </w:r>
    </w:p>
    <w:p w14:paraId="41862BFD" w14:textId="009CC248" w:rsidR="004059C5" w:rsidRDefault="004059C5" w:rsidP="00493738">
      <w:pPr>
        <w:jc w:val="right"/>
      </w:pPr>
      <w:r w:rsidRPr="004059C5">
        <w:rPr>
          <w:position w:val="-10"/>
        </w:rPr>
        <w:object w:dxaOrig="2400" w:dyaOrig="320" w14:anchorId="39D82BFE">
          <v:shape id="_x0000_i1040" type="#_x0000_t75" style="width:120.15pt;height:16.15pt" o:ole="">
            <v:imagedata r:id="rId115" o:title=""/>
          </v:shape>
          <o:OLEObject Type="Embed" ProgID="Equation.DSMT4" ShapeID="_x0000_i1040" DrawAspect="Content" ObjectID="_1832321229" r:id="rId116"/>
        </w:object>
      </w:r>
      <w:r w:rsidR="00493738">
        <w:tab/>
      </w:r>
      <w:r w:rsidR="00493738">
        <w:tab/>
      </w:r>
      <w:r w:rsidR="00493738">
        <w:tab/>
      </w:r>
      <w:r w:rsidR="00493738">
        <w:tab/>
      </w:r>
      <w:r w:rsidR="00493738">
        <w:tab/>
      </w:r>
    </w:p>
    <w:p w14:paraId="1D0D359F" w14:textId="7EB39983" w:rsidR="004059C5" w:rsidRDefault="004059C5" w:rsidP="000C2299">
      <w:r>
        <w:t>Such that the discharge in m</w:t>
      </w:r>
      <w:r w:rsidRPr="004059C5">
        <w:rPr>
          <w:vertAlign w:val="superscript"/>
        </w:rPr>
        <w:t>3</w:t>
      </w:r>
      <w:r>
        <w:t>/s-per m run of beach is given by:</w:t>
      </w:r>
    </w:p>
    <w:p w14:paraId="0C02EB7B" w14:textId="3AC59BD2" w:rsidR="004059C5" w:rsidRDefault="004059C5" w:rsidP="00493738">
      <w:pPr>
        <w:jc w:val="right"/>
      </w:pPr>
      <w:r w:rsidRPr="004059C5">
        <w:rPr>
          <w:position w:val="-14"/>
        </w:rPr>
        <w:object w:dxaOrig="1480" w:dyaOrig="460" w14:anchorId="0C2FDE5F">
          <v:shape id="_x0000_i1041" type="#_x0000_t75" style="width:73.95pt;height:23.1pt" o:ole="">
            <v:imagedata r:id="rId117" o:title=""/>
          </v:shape>
          <o:OLEObject Type="Embed" ProgID="Equation.DSMT4" ShapeID="_x0000_i1041" DrawAspect="Content" ObjectID="_1832321230" r:id="rId118"/>
        </w:object>
      </w:r>
      <w:r w:rsidR="00493738">
        <w:tab/>
      </w:r>
      <w:r w:rsidR="00493738">
        <w:tab/>
      </w:r>
      <w:r w:rsidR="00493738">
        <w:tab/>
      </w:r>
      <w:r w:rsidR="00493738">
        <w:tab/>
      </w:r>
      <w:r w:rsidR="00493738">
        <w:tab/>
      </w:r>
      <w:r w:rsidR="00493738">
        <w:tab/>
      </w:r>
    </w:p>
    <w:p w14:paraId="206A77F9" w14:textId="2B7472A6" w:rsidR="000C2299" w:rsidRPr="00493738" w:rsidRDefault="00493738" w:rsidP="000C2299">
      <w:r>
        <w:t xml:space="preserve">The models output includes the overtopping discharge, Q, the 2% runup, </w:t>
      </w:r>
      <w:bookmarkStart w:id="202" w:name="_Hlk220505784"/>
      <w:r>
        <w:t>R</w:t>
      </w:r>
      <w:r w:rsidRPr="00493738">
        <w:rPr>
          <w:vertAlign w:val="subscript"/>
        </w:rPr>
        <w:t xml:space="preserve">2% </w:t>
      </w:r>
      <w:r>
        <w:rPr>
          <w:vertAlign w:val="subscript"/>
        </w:rPr>
        <w:t xml:space="preserve"> </w:t>
      </w:r>
      <w:bookmarkEnd w:id="202"/>
      <w:r>
        <w:t>and the elevation of the 2% runup,</w:t>
      </w:r>
      <w:r w:rsidRPr="00493738">
        <w:t xml:space="preserve"> </w:t>
      </w:r>
      <w:r>
        <w:t>zR</w:t>
      </w:r>
      <w:r w:rsidRPr="00493738">
        <w:rPr>
          <w:vertAlign w:val="subscript"/>
        </w:rPr>
        <w:t>2%</w:t>
      </w:r>
      <w:r>
        <w:t xml:space="preserve"> = </w:t>
      </w:r>
      <w:r w:rsidRPr="00493738">
        <w:t>R</w:t>
      </w:r>
      <w:r w:rsidRPr="00493738">
        <w:rPr>
          <w:vertAlign w:val="subscript"/>
        </w:rPr>
        <w:t xml:space="preserve">2%  </w:t>
      </w:r>
      <w:r>
        <w:t>+ Z</w:t>
      </w:r>
      <w:r>
        <w:rPr>
          <w:vertAlign w:val="subscript"/>
        </w:rPr>
        <w:t>swl</w:t>
      </w:r>
      <w:r>
        <w:t xml:space="preserve">. </w:t>
      </w:r>
    </w:p>
    <w:p w14:paraId="7E2FBF40" w14:textId="77777777" w:rsidR="00894E66" w:rsidRPr="00894E66" w:rsidRDefault="00894E66" w:rsidP="00894E66"/>
    <w:p w14:paraId="08C8E6C0" w14:textId="77777777" w:rsidR="00894E66" w:rsidRPr="00894E66" w:rsidRDefault="00894E66" w:rsidP="00EE32A9">
      <w:pPr>
        <w:pStyle w:val="Heading2"/>
      </w:pPr>
      <w:bookmarkStart w:id="203" w:name="_Ref462736865"/>
      <w:bookmarkStart w:id="204" w:name="_Toc531673951"/>
      <w:bookmarkStart w:id="205" w:name="_Toc219458207"/>
      <w:r w:rsidRPr="00894E66">
        <w:t>Iribarren number and beach type</w:t>
      </w:r>
      <w:bookmarkEnd w:id="203"/>
      <w:bookmarkEnd w:id="204"/>
      <w:bookmarkEnd w:id="205"/>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67191261"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5A12B0">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DE183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206" w:name="_Ref121818010"/>
      <w:bookmarkStart w:id="207" w:name="_Toc219458208"/>
      <w:r>
        <w:t>Tides</w:t>
      </w:r>
      <w:bookmarkEnd w:id="206"/>
      <w:bookmarkEnd w:id="207"/>
    </w:p>
    <w:p w14:paraId="5E68FD18" w14:textId="68716124"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5A12B0">
        <w:t>3.5.3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The paper by Codiga (2011) provides a detailed explanation of the methods being used and a range of options that have not been implemented within 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6E39BBC7" w:rsidR="00BC6BA4" w:rsidRDefault="00BC6BA4" w:rsidP="00BC6BA4">
      <w:bookmarkStart w:id="208" w:name="_Hlk121819344"/>
      <w:r>
        <w:t xml:space="preserve">Input variables: </w:t>
      </w:r>
      <w:bookmarkEnd w:id="208"/>
      <w:r w:rsidR="00CC1B48" w:rsidRPr="00CC1B48">
        <w:rPr>
          <w:noProof/>
        </w:rPr>
        <w:drawing>
          <wp:inline distT="0" distB="0" distL="0" distR="0" wp14:anchorId="35A81AC0" wp14:editId="3BD12134">
            <wp:extent cx="5732145" cy="226060"/>
            <wp:effectExtent l="0" t="0" r="0" b="0"/>
            <wp:docPr id="1969478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7F88EE81" w14:textId="6F94854D" w:rsidR="00BC6BA4" w:rsidRDefault="00BC6BA4" w:rsidP="00BC6BA4">
      <w:r>
        <w:t xml:space="preserve">Function call:  </w:t>
      </w:r>
      <w:r w:rsidR="00CC1B48" w:rsidRPr="00CC1B48">
        <w:rPr>
          <w:noProof/>
        </w:rPr>
        <w:drawing>
          <wp:inline distT="0" distB="0" distL="0" distR="0" wp14:anchorId="6523366F" wp14:editId="0E15A62B">
            <wp:extent cx="5732145" cy="226060"/>
            <wp:effectExtent l="0" t="0" r="0" b="0"/>
            <wp:docPr id="46969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4C24963C" w14:textId="7C7B8B98" w:rsidR="0039375C" w:rsidRDefault="00BC6BA4" w:rsidP="0039375C">
      <w:pPr>
        <w:rPr>
          <w:i/>
          <w:iCs/>
        </w:rPr>
      </w:pPr>
      <w:r w:rsidRPr="00BC6BA4">
        <w:t xml:space="preserve">Input variables: </w:t>
      </w:r>
      <w:r>
        <w:t xml:space="preserve"> </w:t>
      </w:r>
    </w:p>
    <w:p w14:paraId="2937D755" w14:textId="2FA54B99" w:rsidR="00CC1B48" w:rsidRDefault="00CC1B48" w:rsidP="0039375C">
      <w:r w:rsidRPr="00CC1B48">
        <w:rPr>
          <w:noProof/>
        </w:rPr>
        <w:drawing>
          <wp:inline distT="0" distB="0" distL="0" distR="0" wp14:anchorId="26C88CC9" wp14:editId="2DA3B5A0">
            <wp:extent cx="5759450" cy="226060"/>
            <wp:effectExtent l="0" t="0" r="0" b="0"/>
            <wp:docPr id="1408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226060"/>
                    </a:xfrm>
                    <a:prstGeom prst="rect">
                      <a:avLst/>
                    </a:prstGeom>
                    <a:noFill/>
                    <a:ln>
                      <a:noFill/>
                    </a:ln>
                  </pic:spPr>
                </pic:pic>
              </a:graphicData>
            </a:graphic>
          </wp:inline>
        </w:drawing>
      </w:r>
    </w:p>
    <w:p w14:paraId="7E428C95" w14:textId="77777777" w:rsidR="00CC1B48" w:rsidRPr="0039375C" w:rsidRDefault="00CC1B48" w:rsidP="0039375C"/>
    <w:p w14:paraId="5AA284C0" w14:textId="4489378B" w:rsidR="00894E66" w:rsidRDefault="006B3F4F" w:rsidP="006B3F4F">
      <w:pPr>
        <w:pStyle w:val="Heading2"/>
      </w:pPr>
      <w:bookmarkStart w:id="209" w:name="_Toc219458209"/>
      <w:r>
        <w:lastRenderedPageBreak/>
        <w:t>Beach type</w:t>
      </w:r>
      <w:bookmarkEnd w:id="209"/>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210" w:name="_Ref483050991"/>
      <w:bookmarkStart w:id="211" w:name="_Toc531673953"/>
      <w:bookmarkStart w:id="212" w:name="_Toc219458210"/>
      <w:r w:rsidRPr="00894E66">
        <w:t>Volumes and shoreline position</w:t>
      </w:r>
      <w:bookmarkEnd w:id="210"/>
      <w:bookmarkEnd w:id="211"/>
      <w:bookmarkEnd w:id="212"/>
    </w:p>
    <w:p w14:paraId="6268A709" w14:textId="3E94CAC7"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5A12B0">
        <w:t>3.5.2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213"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213"/>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214" w:name="_Hlk483050679"/>
      <w:r w:rsidRPr="00894E66">
        <w:t xml:space="preserve">    (legacy – no longer output)</w:t>
      </w:r>
      <w:bookmarkEnd w:id="214"/>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9DBD366"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123"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w:lastRenderedPageBreak/>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215"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215"/>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216"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216"/>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217" w:name="_Ref526685381"/>
      <w:bookmarkStart w:id="218" w:name="_Toc531673954"/>
      <w:bookmarkStart w:id="219" w:name="_Toc219458211"/>
      <w:r w:rsidRPr="00EE32A9">
        <w:t>Shoreline Change</w:t>
      </w:r>
      <w:bookmarkEnd w:id="217"/>
      <w:bookmarkEnd w:id="218"/>
      <w:bookmarkEnd w:id="219"/>
    </w:p>
    <w:p w14:paraId="2BA34ECB" w14:textId="034DE62A"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5A12B0">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20" w:name="_Ref118739119"/>
      <w:bookmarkStart w:id="221" w:name="_Toc219458212"/>
      <w:r>
        <w:t>Crenulate Bay</w:t>
      </w:r>
      <w:bookmarkEnd w:id="220"/>
      <w:bookmarkEnd w:id="221"/>
    </w:p>
    <w:p w14:paraId="323DD668" w14:textId="74E67A8F"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 </w:instrText>
      </w:r>
      <w:r w:rsidR="00DE1831">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EN.CITE.DATA </w:instrText>
      </w:r>
      <w:r w:rsidR="00DE1831">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rsidR="00DE1831">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5A12B0">
        <w:t>3.5.2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1935F1A" w14:textId="08B0A950" w:rsidR="00ED56FE" w:rsidRDefault="00ED56FE" w:rsidP="00ED56FE">
      <w:pPr>
        <w:pStyle w:val="Heading2"/>
      </w:pPr>
      <w:bookmarkStart w:id="222" w:name="_Toc219458213"/>
      <w:r>
        <w:t>Wave Spectra</w:t>
      </w:r>
      <w:bookmarkEnd w:id="222"/>
    </w:p>
    <w:p w14:paraId="7DE125F0" w14:textId="07F9607A" w:rsidR="00ED56FE" w:rsidRPr="00ED56FE" w:rsidRDefault="00ED56FE" w:rsidP="00ED56FE">
      <w:r>
        <w:t xml:space="preserve">Measured wave spectrum data can be loaded and analysed using the options for Spectrum Plots (Section </w:t>
      </w:r>
      <w:r>
        <w:fldChar w:fldCharType="begin"/>
      </w:r>
      <w:r>
        <w:instrText xml:space="preserve"> REF _Ref216355442 \r \h </w:instrText>
      </w:r>
      <w:r>
        <w:fldChar w:fldCharType="separate"/>
      </w:r>
      <w:r w:rsidR="005A12B0">
        <w:t>3.6.4</w:t>
      </w:r>
      <w:r>
        <w:fldChar w:fldCharType="end"/>
      </w:r>
      <w:r>
        <w:t>) and used with a spectral transfer table to derive inshore spectra and wave conditions. The spectral transfer needs to be generated using the WaveRayModel App and imported into the CoastalTools project.</w:t>
      </w:r>
    </w:p>
    <w:p w14:paraId="2CB70763" w14:textId="25106731" w:rsidR="00ED56FE" w:rsidRDefault="00ED56FE" w:rsidP="00ED56FE">
      <w:pPr>
        <w:pStyle w:val="Heading3"/>
      </w:pPr>
      <w:bookmarkStart w:id="223" w:name="_Ref128059458"/>
      <w:bookmarkStart w:id="224" w:name="_Toc210993252"/>
      <w:bookmarkStart w:id="225" w:name="_Ref216355495"/>
      <w:bookmarkStart w:id="226" w:name="_Toc219458214"/>
      <w:r>
        <w:t>Wave spectr</w:t>
      </w:r>
      <w:bookmarkEnd w:id="223"/>
      <w:bookmarkEnd w:id="224"/>
      <w:r>
        <w:t>um models</w:t>
      </w:r>
      <w:bookmarkEnd w:id="225"/>
      <w:bookmarkEnd w:id="226"/>
    </w:p>
    <w:p w14:paraId="04A32BBF" w14:textId="77777777" w:rsidR="00ED56FE" w:rsidRDefault="00ED56FE" w:rsidP="00ED56FE">
      <w:r>
        <w:t xml:space="preserve">An excellent summary of the most common wave spectra in common use is provided by Carter </w:t>
      </w:r>
      <w:r>
        <w:fldChar w:fldCharType="begin"/>
      </w:r>
      <w:r>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fldChar w:fldCharType="separate"/>
      </w:r>
      <w:r>
        <w:rPr>
          <w:noProof/>
        </w:rPr>
        <w:t>(Carter, 1982)</w:t>
      </w:r>
      <w:r>
        <w:fldChar w:fldCharType="end"/>
      </w:r>
      <w:r>
        <w:t xml:space="preserve">. The four spectra included are </w:t>
      </w:r>
      <w:r w:rsidRPr="006C42BF">
        <w:t xml:space="preserve">Bretschneider open ocean, Pierson-Moskowitz fully developed, </w:t>
      </w:r>
      <w:bookmarkStart w:id="227" w:name="_Hlk128061941"/>
      <w:r w:rsidRPr="006C42BF">
        <w:t xml:space="preserve">JONSWAP fetch limited, </w:t>
      </w:r>
      <w:bookmarkEnd w:id="227"/>
      <w:r w:rsidRPr="006C42BF">
        <w:t>and TMA shallow water</w:t>
      </w:r>
      <w:r>
        <w:t>. These are detailed below:</w:t>
      </w:r>
    </w:p>
    <w:p w14:paraId="02D1FC82" w14:textId="77777777" w:rsidR="00ED56FE" w:rsidRDefault="00ED56FE" w:rsidP="00ED56FE"/>
    <w:p w14:paraId="4CD0AA98" w14:textId="77777777" w:rsidR="00ED56FE" w:rsidRPr="006C42BF" w:rsidRDefault="00ED56FE" w:rsidP="00ED56FE">
      <w:pPr>
        <w:rPr>
          <w:b/>
          <w:bCs/>
        </w:rPr>
      </w:pPr>
      <w:r w:rsidRPr="006C42BF">
        <w:rPr>
          <w:b/>
          <w:bCs/>
        </w:rPr>
        <w:t>Bretschneider open ocean</w:t>
      </w:r>
    </w:p>
    <w:p w14:paraId="7C2D58DE" w14:textId="77777777" w:rsidR="00ED56FE" w:rsidRDefault="00ED56FE" w:rsidP="00ED56FE">
      <w:r>
        <w:t>The Bretschneider spectrum was developed to represent open ocean wave conditions and the spectral energy as a function of frequency</w:t>
      </w:r>
      <w:r w:rsidRPr="004A0F2F">
        <w:rPr>
          <w:i/>
          <w:iCs/>
        </w:rPr>
        <w:t xml:space="preserve">, f, </w:t>
      </w:r>
      <w:r>
        <w:t>has the following form:</w:t>
      </w:r>
    </w:p>
    <w:p w14:paraId="72B730B6" w14:textId="77777777" w:rsidR="00ED56FE" w:rsidRDefault="00ED56FE" w:rsidP="00ED56FE">
      <w:pPr>
        <w:jc w:val="right"/>
      </w:pPr>
      <w:r w:rsidRPr="004A0F2F">
        <w:rPr>
          <w:position w:val="-42"/>
        </w:rPr>
        <w:object w:dxaOrig="4540" w:dyaOrig="960" w14:anchorId="5EDEEB74">
          <v:shape id="_x0000_i1042" type="#_x0000_t75" style="width:226.5pt;height:47pt" o:ole="">
            <v:imagedata r:id="rId128" o:title=""/>
          </v:shape>
          <o:OLEObject Type="Embed" ProgID="Equation.DSMT4" ShapeID="_x0000_i1042" DrawAspect="Content" ObjectID="_1832321231" r:id="rId129"/>
        </w:object>
      </w:r>
      <w:r>
        <w:tab/>
      </w:r>
      <w:r>
        <w:tab/>
      </w:r>
      <w:r>
        <w:tab/>
        <w:t>(10)</w:t>
      </w:r>
    </w:p>
    <w:p w14:paraId="78D49DE4" w14:textId="77777777" w:rsidR="00ED56FE" w:rsidRDefault="00ED56FE" w:rsidP="00ED56FE">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0FBA23B3" w14:textId="77777777" w:rsidR="00ED56FE" w:rsidRDefault="00ED56FE" w:rsidP="00ED56FE"/>
    <w:p w14:paraId="72F844D8" w14:textId="77777777" w:rsidR="00ED56FE" w:rsidRPr="006C42BF" w:rsidRDefault="00ED56FE" w:rsidP="00ED56FE">
      <w:pPr>
        <w:keepNext/>
        <w:rPr>
          <w:b/>
          <w:bCs/>
        </w:rPr>
      </w:pPr>
      <w:r w:rsidRPr="006C42BF">
        <w:rPr>
          <w:b/>
          <w:bCs/>
        </w:rPr>
        <w:t>Pierson-Moskowitz</w:t>
      </w:r>
    </w:p>
    <w:p w14:paraId="397602DD" w14:textId="77777777" w:rsidR="00ED56FE" w:rsidRDefault="00ED56FE" w:rsidP="00ED56FE">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fldChar w:fldCharType="begin"/>
      </w:r>
      <w:r>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fldChar w:fldCharType="separate"/>
      </w:r>
      <w:r>
        <w:rPr>
          <w:noProof/>
        </w:rPr>
        <w:t>(Pierson Jr. and Moskowitz, 1964)</w:t>
      </w:r>
      <w:r>
        <w:fldChar w:fldCharType="end"/>
      </w:r>
      <w:r>
        <w:t>. T</w:t>
      </w:r>
      <w:r w:rsidRPr="00D010A7">
        <w:t>he spectral energy as a function of frequency, f, has the following form:</w:t>
      </w:r>
    </w:p>
    <w:p w14:paraId="7F589D71" w14:textId="77777777" w:rsidR="00ED56FE" w:rsidRDefault="00ED56FE" w:rsidP="00ED56FE">
      <w:pPr>
        <w:jc w:val="right"/>
      </w:pPr>
      <w:r w:rsidRPr="00D010A7">
        <w:rPr>
          <w:position w:val="-42"/>
        </w:rPr>
        <w:object w:dxaOrig="5300" w:dyaOrig="960" w14:anchorId="28FBABEA">
          <v:shape id="_x0000_i1043" type="#_x0000_t75" style="width:267pt;height:51.5pt" o:ole="">
            <v:imagedata r:id="rId130" o:title=""/>
          </v:shape>
          <o:OLEObject Type="Embed" ProgID="Equation.DSMT4" ShapeID="_x0000_i1043" DrawAspect="Content" ObjectID="_1832321232" r:id="rId131"/>
        </w:object>
      </w:r>
      <w:r>
        <w:tab/>
      </w:r>
      <w:r>
        <w:tab/>
        <w:t>(11)</w:t>
      </w:r>
    </w:p>
    <w:p w14:paraId="059CEAFF" w14:textId="77777777" w:rsidR="00ED56FE" w:rsidRDefault="00ED56FE" w:rsidP="00ED56FE">
      <w:r>
        <w:t xml:space="preserve">Given the significant wave height this can be written as: </w:t>
      </w:r>
    </w:p>
    <w:p w14:paraId="6FEFDE53" w14:textId="77777777" w:rsidR="00ED56FE" w:rsidRDefault="00ED56FE" w:rsidP="00ED56FE">
      <w:pPr>
        <w:jc w:val="right"/>
      </w:pPr>
      <w:r w:rsidRPr="00D010A7">
        <w:rPr>
          <w:position w:val="-16"/>
        </w:rPr>
        <w:object w:dxaOrig="3720" w:dyaOrig="440" w14:anchorId="59FF03A0">
          <v:shape id="_x0000_i1044" type="#_x0000_t75" style="width:185.5pt;height:20pt" o:ole="">
            <v:imagedata r:id="rId132" o:title=""/>
          </v:shape>
          <o:OLEObject Type="Embed" ProgID="Equation.DSMT4" ShapeID="_x0000_i1044" DrawAspect="Content" ObjectID="_1832321233" r:id="rId133"/>
        </w:object>
      </w:r>
      <w:r>
        <w:tab/>
      </w:r>
      <w:r>
        <w:tab/>
      </w:r>
      <w:r>
        <w:tab/>
      </w:r>
      <w:r>
        <w:tab/>
        <w:t>(12)</w:t>
      </w:r>
    </w:p>
    <w:p w14:paraId="6030FE00" w14:textId="77777777" w:rsidR="00ED56FE" w:rsidRDefault="00ED56FE" w:rsidP="00ED56FE"/>
    <w:p w14:paraId="528D3CE9" w14:textId="77777777" w:rsidR="00ED56FE" w:rsidRDefault="00ED56FE" w:rsidP="00ED56FE">
      <w:pPr>
        <w:ind w:right="110"/>
      </w:pPr>
      <w:r>
        <w:t>Given the peak wave period this can be written as:</w:t>
      </w:r>
    </w:p>
    <w:p w14:paraId="0F669A9A" w14:textId="77777777" w:rsidR="00ED56FE" w:rsidRDefault="00ED56FE" w:rsidP="00ED56FE">
      <w:pPr>
        <w:jc w:val="right"/>
      </w:pPr>
      <w:r w:rsidRPr="008840A1">
        <w:rPr>
          <w:position w:val="-22"/>
        </w:rPr>
        <w:object w:dxaOrig="3660" w:dyaOrig="560" w14:anchorId="273B063D">
          <v:shape id="_x0000_i1045" type="#_x0000_t75" style="width:185pt;height:26.5pt" o:ole="">
            <v:imagedata r:id="rId134" o:title=""/>
          </v:shape>
          <o:OLEObject Type="Embed" ProgID="Equation.DSMT4" ShapeID="_x0000_i1045" DrawAspect="Content" ObjectID="_1832321234" r:id="rId135"/>
        </w:object>
      </w:r>
      <w:r>
        <w:tab/>
      </w:r>
      <w:r>
        <w:tab/>
      </w:r>
      <w:r>
        <w:tab/>
      </w:r>
      <w:r>
        <w:tab/>
        <w:t>(13)</w:t>
      </w:r>
    </w:p>
    <w:p w14:paraId="6E45C542" w14:textId="77777777" w:rsidR="00ED56FE" w:rsidRDefault="00ED56FE" w:rsidP="00ED56FE">
      <w:pPr>
        <w:jc w:val="right"/>
      </w:pPr>
    </w:p>
    <w:p w14:paraId="05AD617A" w14:textId="77777777" w:rsidR="00ED56FE" w:rsidRPr="006C42BF" w:rsidRDefault="00ED56FE" w:rsidP="00ED56FE">
      <w:pPr>
        <w:rPr>
          <w:b/>
          <w:bCs/>
        </w:rPr>
      </w:pPr>
      <w:r w:rsidRPr="006C42BF">
        <w:rPr>
          <w:b/>
          <w:bCs/>
        </w:rPr>
        <w:t>JONSWAP fetch limited</w:t>
      </w:r>
    </w:p>
    <w:p w14:paraId="67813965" w14:textId="77777777" w:rsidR="00ED56FE" w:rsidRPr="003D2133" w:rsidRDefault="00ED56FE" w:rsidP="00ED56FE">
      <w:pPr>
        <w:spacing w:after="160"/>
      </w:pPr>
      <w:bookmarkStart w:id="228" w:name="_Hlk199606886"/>
      <w:r>
        <w:t>The</w:t>
      </w:r>
      <w:r w:rsidRPr="003D2133">
        <w:t xml:space="preserve"> J</w:t>
      </w:r>
      <w:r>
        <w:t>ONSWAP</w:t>
      </w:r>
      <w:r w:rsidRPr="003D2133">
        <w:t xml:space="preserve"> formulation is used to represent the deepwater spectrum describes developing seas, which is appropriate for most coastal sites around the UK and has following functional form: </w:t>
      </w:r>
    </w:p>
    <w:bookmarkStart w:id="229" w:name="_Hlk128064264"/>
    <w:p w14:paraId="6383BABF" w14:textId="77777777" w:rsidR="00ED56FE" w:rsidRPr="003D2133" w:rsidRDefault="00ED56FE" w:rsidP="00ED56FE">
      <w:pPr>
        <w:spacing w:after="160"/>
        <w:jc w:val="right"/>
      </w:pPr>
      <w:r w:rsidRPr="00537F01">
        <w:rPr>
          <w:position w:val="-84"/>
        </w:rPr>
        <w:object w:dxaOrig="3620" w:dyaOrig="1800" w14:anchorId="1E6B2854">
          <v:shape id="_x0000_i1046" type="#_x0000_t75" style="width:179.5pt;height:92.5pt" o:ole="">
            <v:imagedata r:id="rId136" o:title=""/>
          </v:shape>
          <o:OLEObject Type="Embed" ProgID="Equation.DSMT4" ShapeID="_x0000_i1046" DrawAspect="Content" ObjectID="_1832321235" r:id="rId137"/>
        </w:object>
      </w:r>
      <w:bookmarkEnd w:id="229"/>
      <w:r w:rsidRPr="003D2133">
        <w:tab/>
      </w:r>
      <w:r w:rsidRPr="003D2133">
        <w:tab/>
      </w:r>
      <w:r w:rsidRPr="003D2133">
        <w:tab/>
      </w:r>
      <w:r w:rsidRPr="003D2133">
        <w:tab/>
        <w:t>(</w:t>
      </w:r>
      <w:r>
        <w:t>1</w:t>
      </w:r>
      <w:r w:rsidRPr="003D2133">
        <w:t>4)</w:t>
      </w:r>
    </w:p>
    <w:p w14:paraId="4FA0102C" w14:textId="77777777" w:rsidR="00ED56FE" w:rsidRDefault="00ED56FE" w:rsidP="00ED56FE">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t xml:space="preserve"> Comparing equations (10) and (11) it is clear that the only differences are the additional term </w:t>
      </w:r>
      <w:r w:rsidRPr="00D010A7">
        <w:rPr>
          <w:position w:val="-10"/>
        </w:rPr>
        <w:object w:dxaOrig="279" w:dyaOrig="360" w14:anchorId="0FF6F403">
          <v:shape id="_x0000_i1047" type="#_x0000_t75" style="width:15pt;height:15pt" o:ole="">
            <v:imagedata r:id="rId138" o:title=""/>
          </v:shape>
          <o:OLEObject Type="Embed" ProgID="Equation.DSMT4" ShapeID="_x0000_i1047" DrawAspect="Content" ObjectID="_1832321236" r:id="rId139"/>
        </w:object>
      </w:r>
      <w:r>
        <w:t xml:space="preserve"> and the definition of </w:t>
      </w:r>
      <w:r w:rsidRPr="00D010A7">
        <w:rPr>
          <w:rFonts w:ascii="Symbol" w:hAnsi="Symbol"/>
          <w:i/>
          <w:iCs/>
        </w:rPr>
        <w:t>a</w:t>
      </w:r>
      <w:r>
        <w:t xml:space="preserve">. Using the integral moments of the spectrum the value of </w:t>
      </w:r>
      <w:r w:rsidRPr="00315B3B">
        <w:rPr>
          <w:rFonts w:ascii="Symbol" w:hAnsi="Symbol"/>
          <w:i/>
          <w:iCs/>
        </w:rPr>
        <w:t>a</w:t>
      </w:r>
      <w:r>
        <w:t xml:space="preserve"> can be estimated from Hs using the following expression:</w:t>
      </w:r>
    </w:p>
    <w:p w14:paraId="4A993935" w14:textId="77777777" w:rsidR="00ED56FE" w:rsidRDefault="00ED56FE" w:rsidP="00ED56FE">
      <w:pPr>
        <w:jc w:val="right"/>
      </w:pPr>
      <w:r w:rsidRPr="00315B3B">
        <w:rPr>
          <w:position w:val="-32"/>
        </w:rPr>
        <w:object w:dxaOrig="1719" w:dyaOrig="800" w14:anchorId="0FFBD43C">
          <v:shape id="_x0000_i1048" type="#_x0000_t75" style="width:87pt;height:40.5pt" o:ole="">
            <v:imagedata r:id="rId140" o:title=""/>
          </v:shape>
          <o:OLEObject Type="Embed" ProgID="Equation.DSMT4" ShapeID="_x0000_i1048" DrawAspect="Content" ObjectID="_1832321237" r:id="rId141"/>
        </w:object>
      </w:r>
      <w:r>
        <w:tab/>
      </w:r>
      <w:r>
        <w:tab/>
      </w:r>
      <w:r>
        <w:tab/>
      </w:r>
      <w:r>
        <w:tab/>
      </w:r>
      <w:r>
        <w:tab/>
      </w:r>
      <w:r>
        <w:tab/>
      </w:r>
      <w:r>
        <w:tab/>
        <w:t>(15)</w:t>
      </w:r>
    </w:p>
    <w:p w14:paraId="73347C32" w14:textId="77777777" w:rsidR="00ED56FE" w:rsidRDefault="00ED56FE" w:rsidP="00ED56FE">
      <w:r>
        <w:t>in which I</w:t>
      </w:r>
      <w:r w:rsidRPr="00315B3B">
        <w:rPr>
          <w:vertAlign w:val="subscript"/>
        </w:rPr>
        <w:t>0</w:t>
      </w:r>
      <w:r>
        <w:t>(</w:t>
      </w:r>
      <w:r w:rsidRPr="00315B3B">
        <w:rPr>
          <w:rFonts w:ascii="Symbol" w:hAnsi="Symbol"/>
        </w:rPr>
        <w:t>g</w:t>
      </w:r>
      <w:r>
        <w:t xml:space="preserve">) is the zero moment integral. Typically, </w:t>
      </w:r>
      <w:r w:rsidRPr="00315B3B">
        <w:rPr>
          <w:rFonts w:ascii="Symbol" w:hAnsi="Symbol"/>
          <w:i/>
          <w:iCs/>
        </w:rPr>
        <w:t>g</w:t>
      </w:r>
      <w:r>
        <w:t xml:space="preserve"> is given a value of 3.3 but can range from 1-7.</w:t>
      </w:r>
    </w:p>
    <w:p w14:paraId="2D7FE7E3" w14:textId="77777777" w:rsidR="00D3176A" w:rsidRDefault="00D3176A" w:rsidP="00D3176A">
      <w:r>
        <w:t xml:space="preserve">When using wind inputs the values of </w:t>
      </w:r>
      <w:r w:rsidRPr="00D07966">
        <w:rPr>
          <w:rFonts w:ascii="Symbol" w:hAnsi="Symbol"/>
          <w:i/>
          <w:iCs/>
        </w:rPr>
        <w:t>a</w:t>
      </w:r>
      <w:r w:rsidRPr="00D07966">
        <w:rPr>
          <w:rFonts w:ascii="Symbol" w:hAnsi="Symbol"/>
        </w:rPr>
        <w:t xml:space="preserve"> </w:t>
      </w:r>
      <w:r>
        <w:t xml:space="preserve">and </w:t>
      </w:r>
      <w:r w:rsidRPr="00D07966">
        <w:rPr>
          <w:rFonts w:ascii="Symbol" w:hAnsi="Symbol"/>
          <w:i/>
          <w:iCs/>
        </w:rPr>
        <w:t>g</w:t>
      </w:r>
      <w:r>
        <w:t xml:space="preserve"> are given by:</w:t>
      </w:r>
    </w:p>
    <w:p w14:paraId="68B2DCF2" w14:textId="507CA5FB" w:rsidR="00D3176A" w:rsidRDefault="00D3176A" w:rsidP="00D3176A">
      <w:pPr>
        <w:jc w:val="right"/>
      </w:pPr>
      <w:r w:rsidRPr="00D07966">
        <w:rPr>
          <w:position w:val="-28"/>
        </w:rPr>
        <w:object w:dxaOrig="3860" w:dyaOrig="740" w14:anchorId="30D31957">
          <v:shape id="_x0000_i1049" type="#_x0000_t75" style="width:193pt;height:37pt" o:ole="">
            <v:imagedata r:id="rId142" o:title=""/>
          </v:shape>
          <o:OLEObject Type="Embed" ProgID="Equation.DSMT4" ShapeID="_x0000_i1049" DrawAspect="Content" ObjectID="_1832321238" r:id="rId143"/>
        </w:object>
      </w:r>
      <w:r>
        <w:tab/>
      </w:r>
      <w:r>
        <w:tab/>
      </w:r>
      <w:r>
        <w:tab/>
        <w:t>(16)</w:t>
      </w:r>
    </w:p>
    <w:p w14:paraId="3F8D711E" w14:textId="1811DD28" w:rsidR="00ED56FE" w:rsidRDefault="00ED56FE" w:rsidP="00ED56FE">
      <w:r>
        <w:t xml:space="preserve">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integral values given in Table 1 of MIAS Publication No.4, 1982 </w:t>
      </w:r>
      <w:r w:rsidR="00402D3B">
        <w:fldChar w:fldCharType="begin"/>
      </w:r>
      <w:r w:rsidR="00402D3B">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02D3B">
        <w:fldChar w:fldCharType="separate"/>
      </w:r>
      <w:r w:rsidR="00402D3B">
        <w:rPr>
          <w:noProof/>
        </w:rPr>
        <w:t>(Carter, 1982)</w:t>
      </w:r>
      <w:r w:rsidR="00402D3B">
        <w:fldChar w:fldCharType="end"/>
      </w:r>
      <w:r>
        <w:t>.</w:t>
      </w:r>
    </w:p>
    <w:bookmarkEnd w:id="228"/>
    <w:p w14:paraId="3039558E" w14:textId="77777777" w:rsidR="00ED56FE" w:rsidRDefault="00ED56FE" w:rsidP="00ED56FE"/>
    <w:p w14:paraId="2293F145" w14:textId="77777777" w:rsidR="00ED56FE" w:rsidRPr="006C42BF" w:rsidRDefault="00ED56FE" w:rsidP="00ED56FE">
      <w:pPr>
        <w:keepNext/>
        <w:rPr>
          <w:b/>
          <w:bCs/>
        </w:rPr>
      </w:pPr>
      <w:r w:rsidRPr="006C42BF">
        <w:rPr>
          <w:b/>
          <w:bCs/>
        </w:rPr>
        <w:t>TMA shallow water</w:t>
      </w:r>
    </w:p>
    <w:p w14:paraId="209B9EE3" w14:textId="4EA66D4B" w:rsidR="00ED56FE" w:rsidRDefault="00ED56FE" w:rsidP="00ED56FE">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sidR="00DE1831">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Pr="00DB3C4D">
        <w:rPr>
          <w:rFonts w:cstheme="minorHAnsi"/>
          <w:i/>
          <w:iCs/>
          <w:lang w:val="en-US"/>
        </w:rPr>
        <w:t>S(f)</w:t>
      </w:r>
      <w:r w:rsidRPr="00247CA9">
        <w:rPr>
          <w:rFonts w:cstheme="minorHAnsi"/>
          <w:lang w:val="en-US"/>
        </w:rPr>
        <w:t xml:space="preserve"> to reflect the loss of energy due to enhanced dissipation of shallow water. </w:t>
      </w:r>
      <w:r>
        <w:rPr>
          <w:rFonts w:cstheme="minorHAnsi"/>
          <w:lang w:val="en-US"/>
        </w:rPr>
        <w:t xml:space="preserve">They replace </w:t>
      </w:r>
      <w:r w:rsidRPr="00DB3C4D">
        <w:rPr>
          <w:rFonts w:cstheme="minorHAnsi"/>
          <w:i/>
          <w:iCs/>
          <w:lang w:val="en-US"/>
        </w:rPr>
        <w:t xml:space="preserve">S(f) </w:t>
      </w:r>
      <w:r>
        <w:rPr>
          <w:rFonts w:cstheme="minorHAnsi"/>
          <w:lang w:val="en-US"/>
        </w:rPr>
        <w:t xml:space="preserve">with </w:t>
      </w:r>
      <w:r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Pr>
          <w:rFonts w:cstheme="minorHAnsi"/>
          <w:i/>
          <w:iCs/>
          <w:lang w:val="en-US"/>
        </w:rPr>
        <w:t>h</w:t>
      </w:r>
      <w:r w:rsidRPr="00DB3C4D">
        <w:rPr>
          <w:rFonts w:cstheme="minorHAnsi"/>
          <w:i/>
          <w:iCs/>
          <w:lang w:val="en-US"/>
        </w:rPr>
        <w:t>),</w:t>
      </w:r>
      <w:r>
        <w:rPr>
          <w:rFonts w:cstheme="minorHAnsi"/>
          <w:lang w:val="en-US"/>
        </w:rPr>
        <w:t xml:space="preserve"> where </w:t>
      </w:r>
      <w:r w:rsidRPr="008F0611">
        <w:rPr>
          <w:rFonts w:cstheme="minorHAnsi"/>
          <w:i/>
          <w:iCs/>
          <w:lang w:val="en-US"/>
        </w:rPr>
        <w:t>h</w:t>
      </w:r>
      <w:r>
        <w:rPr>
          <w:rFonts w:cstheme="minorHAnsi"/>
          <w:lang w:val="en-US"/>
        </w:rPr>
        <w:t xml:space="preserve"> is the water depth:</w:t>
      </w:r>
    </w:p>
    <w:p w14:paraId="0D2B347F" w14:textId="4F959F01" w:rsidR="00ED56FE" w:rsidRPr="00247CA9" w:rsidRDefault="00ED56FE" w:rsidP="00ED56FE">
      <w:pPr>
        <w:jc w:val="right"/>
        <w:rPr>
          <w:position w:val="-44"/>
        </w:rPr>
      </w:pPr>
      <w:r w:rsidRPr="00247CA9">
        <w:rPr>
          <w:position w:val="-36"/>
        </w:rPr>
        <w:object w:dxaOrig="2500" w:dyaOrig="800" w14:anchorId="4B09BDAA">
          <v:shape id="_x0000_i1050" type="#_x0000_t75" style="width:124pt;height:40.5pt" o:ole="">
            <v:imagedata r:id="rId144" o:title=""/>
          </v:shape>
          <o:OLEObject Type="Embed" ProgID="Equation.DSMT4" ShapeID="_x0000_i1050" DrawAspect="Content" ObjectID="_1832321239" r:id="rId145"/>
        </w:object>
      </w:r>
      <w:r>
        <w:rPr>
          <w:position w:val="-44"/>
        </w:rPr>
        <w:t xml:space="preserve">  </w:t>
      </w:r>
      <w:r w:rsidRPr="00247CA9">
        <w:rPr>
          <w:position w:val="-68"/>
        </w:rPr>
        <w:object w:dxaOrig="3379" w:dyaOrig="1480" w14:anchorId="4FBE019E">
          <v:shape id="_x0000_i1051" type="#_x0000_t75" style="width:169.5pt;height:1in" o:ole="">
            <v:imagedata r:id="rId146" o:title=""/>
          </v:shape>
          <o:OLEObject Type="Embed" ProgID="Equation.DSMT4" ShapeID="_x0000_i1051" DrawAspect="Content" ObjectID="_1832321240" r:id="rId147"/>
        </w:object>
      </w:r>
      <w:r>
        <w:rPr>
          <w:position w:val="-92"/>
        </w:rPr>
        <w:t xml:space="preserve">  </w:t>
      </w:r>
      <w:r>
        <w:t xml:space="preserve">and </w:t>
      </w:r>
      <w:r w:rsidRPr="00247CA9">
        <w:rPr>
          <w:position w:val="-12"/>
        </w:rPr>
        <w:object w:dxaOrig="1560" w:dyaOrig="400" w14:anchorId="4750E297">
          <v:shape id="_x0000_i1052" type="#_x0000_t75" style="width:77pt;height:20.5pt" o:ole="">
            <v:imagedata r:id="rId148" o:title=""/>
          </v:shape>
          <o:OLEObject Type="Embed" ProgID="Equation.DSMT4" ShapeID="_x0000_i1052" DrawAspect="Content" ObjectID="_1832321241" r:id="rId149"/>
        </w:object>
      </w:r>
      <w:r>
        <w:t xml:space="preserve"> </w:t>
      </w:r>
      <w:r>
        <w:tab/>
        <w:t>(1</w:t>
      </w:r>
      <w:r w:rsidR="00D3176A">
        <w:t>7</w:t>
      </w:r>
      <w:r>
        <w:t>)</w:t>
      </w:r>
      <w:r>
        <w:rPr>
          <w:position w:val="-92"/>
        </w:rPr>
        <w:t xml:space="preserve"> </w:t>
      </w:r>
    </w:p>
    <w:p w14:paraId="4D89B14C" w14:textId="77777777" w:rsidR="00ED56FE" w:rsidRDefault="00ED56FE" w:rsidP="00ED56FE">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The solution of the partial derivatives is detailed in </w:t>
      </w:r>
      <w:r w:rsidRPr="007E695A">
        <w:t>Kitaigorodskii et al.</w:t>
      </w:r>
      <w:r>
        <w:t xml:space="preserve"> </w:t>
      </w:r>
      <w:r>
        <w:fldChar w:fldCharType="begin"/>
      </w:r>
      <w:r>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6637D30" w14:textId="6EF58738" w:rsidR="00ED56FE" w:rsidRDefault="00ED56FE" w:rsidP="00ED56FE">
      <w:pPr>
        <w:spacing w:after="0"/>
        <w:ind w:left="2160" w:firstLine="720"/>
        <w:jc w:val="right"/>
        <w:rPr>
          <w:position w:val="-92"/>
        </w:rPr>
      </w:pPr>
      <w:r w:rsidRPr="00F32F63">
        <w:rPr>
          <w:position w:val="-92"/>
        </w:rPr>
        <w:t xml:space="preserve"> </w:t>
      </w:r>
      <w:r w:rsidRPr="009B3E9E">
        <w:rPr>
          <w:position w:val="-48"/>
        </w:rPr>
        <w:object w:dxaOrig="3620" w:dyaOrig="1140" w14:anchorId="05118CAE">
          <v:shape id="_x0000_i1053" type="#_x0000_t75" style="width:179.5pt;height:56pt" o:ole="">
            <v:imagedata r:id="rId150" o:title=""/>
          </v:shape>
          <o:OLEObject Type="Embed" ProgID="Equation.DSMT4" ShapeID="_x0000_i1053" DrawAspect="Content" ObjectID="_1832321242" r:id="rId151"/>
        </w:object>
      </w:r>
      <w:r>
        <w:tab/>
      </w:r>
      <w:r>
        <w:tab/>
      </w:r>
      <w:r>
        <w:tab/>
        <w:t>(1</w:t>
      </w:r>
      <w:r w:rsidR="00D3176A">
        <w:t>8</w:t>
      </w:r>
      <w:r>
        <w:t>)</w:t>
      </w:r>
    </w:p>
    <w:p w14:paraId="21C66658" w14:textId="77777777" w:rsidR="00ED56FE" w:rsidRDefault="00ED56FE" w:rsidP="00ED56FE">
      <w:pPr>
        <w:tabs>
          <w:tab w:val="left" w:pos="1370"/>
        </w:tabs>
        <w:rPr>
          <w:sz w:val="24"/>
        </w:rPr>
      </w:pPr>
      <w:r>
        <w:rPr>
          <w:sz w:val="24"/>
        </w:rPr>
        <w:t xml:space="preserve">Such that: </w:t>
      </w:r>
      <w:r w:rsidRPr="00B062E5">
        <w:rPr>
          <w:position w:val="-14"/>
          <w:sz w:val="24"/>
        </w:rPr>
        <w:object w:dxaOrig="1980" w:dyaOrig="400" w14:anchorId="0D4EB02D">
          <v:shape id="_x0000_i1054" type="#_x0000_t75" style="width:97.5pt;height:20.5pt" o:ole="">
            <v:imagedata r:id="rId152" o:title=""/>
          </v:shape>
          <o:OLEObject Type="Embed" ProgID="Equation.DSMT4" ShapeID="_x0000_i1054" DrawAspect="Content" ObjectID="_1832321243" r:id="rId153"/>
        </w:object>
      </w:r>
      <w:r>
        <w:rPr>
          <w:sz w:val="24"/>
        </w:rPr>
        <w:t xml:space="preserve">  where </w:t>
      </w:r>
      <w:r w:rsidRPr="00B062E5">
        <w:rPr>
          <w:i/>
          <w:iCs/>
          <w:sz w:val="24"/>
        </w:rPr>
        <w:t>S(f)</w:t>
      </w:r>
      <w:r>
        <w:rPr>
          <w:sz w:val="24"/>
        </w:rPr>
        <w:t xml:space="preserve"> is as defined for the JONSWAP spectrum.</w:t>
      </w:r>
    </w:p>
    <w:p w14:paraId="5350F185" w14:textId="545669CE" w:rsidR="00ED56FE" w:rsidRDefault="00ED56FE" w:rsidP="00ED56FE">
      <w:r>
        <w:rPr>
          <w:sz w:val="24"/>
        </w:rPr>
        <w:t xml:space="preserve">When using wind input 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34E53F4" w14:textId="37430CDF" w:rsidR="00ED56FE" w:rsidRDefault="00ED56FE" w:rsidP="00ED56FE">
      <w:pPr>
        <w:ind w:left="1440" w:firstLine="720"/>
        <w:jc w:val="right"/>
        <w:rPr>
          <w:sz w:val="24"/>
        </w:rPr>
      </w:pPr>
      <w:r w:rsidRPr="00B062E5">
        <w:rPr>
          <w:position w:val="-68"/>
        </w:rPr>
        <w:object w:dxaOrig="4760" w:dyaOrig="1480" w14:anchorId="1EC97455">
          <v:shape id="_x0000_i1055" type="#_x0000_t75" style="width:237.5pt;height:77pt" o:ole="">
            <v:imagedata r:id="rId154" o:title=""/>
          </v:shape>
          <o:OLEObject Type="Embed" ProgID="Equation.DSMT4" ShapeID="_x0000_i1055" DrawAspect="Content" ObjectID="_1832321244" r:id="rId155"/>
        </w:object>
      </w:r>
      <w:r>
        <w:tab/>
      </w:r>
      <w:r>
        <w:tab/>
      </w:r>
      <w:r>
        <w:tab/>
        <w:t>(1</w:t>
      </w:r>
      <w:r w:rsidR="00D3176A">
        <w:t>9</w:t>
      </w:r>
      <w:r>
        <w:t>)</w:t>
      </w:r>
    </w:p>
    <w:p w14:paraId="0226B9EA" w14:textId="3DC9C306" w:rsidR="007B1E01" w:rsidRPr="007B1E01" w:rsidRDefault="00ED56FE" w:rsidP="007B1E01">
      <w:pPr>
        <w:rPr>
          <w:sz w:val="24"/>
        </w:rPr>
      </w:pPr>
      <w:r>
        <w:rPr>
          <w:sz w:val="24"/>
        </w:rPr>
        <w:t xml:space="preserve">where </w:t>
      </w:r>
      <w:r w:rsidRPr="00DA79B4">
        <w:rPr>
          <w:i/>
          <w:iCs/>
          <w:sz w:val="24"/>
        </w:rPr>
        <w:t>U</w:t>
      </w:r>
      <w:r>
        <w:rPr>
          <w:sz w:val="24"/>
        </w:rPr>
        <w:t xml:space="preserve"> is the wind speed at 10m (m/s), </w:t>
      </w:r>
      <w:r w:rsidRPr="00DA79B4">
        <w:rPr>
          <w:i/>
          <w:iCs/>
          <w:sz w:val="24"/>
        </w:rPr>
        <w:t>F</w:t>
      </w:r>
      <w:r>
        <w:rPr>
          <w:sz w:val="24"/>
        </w:rPr>
        <w:t xml:space="preserve"> is the fetch length (m), </w:t>
      </w:r>
      <w:r w:rsidRPr="00DA79B4">
        <w:rPr>
          <w:i/>
          <w:iCs/>
          <w:sz w:val="24"/>
        </w:rPr>
        <w:t>g</w:t>
      </w:r>
      <w:r>
        <w:rPr>
          <w:sz w:val="24"/>
        </w:rPr>
        <w:t xml:space="preserve"> is the acceleration due to gravity (m/s</w:t>
      </w:r>
      <w:r w:rsidRPr="00F32F63">
        <w:rPr>
          <w:sz w:val="24"/>
          <w:vertAlign w:val="superscript"/>
        </w:rPr>
        <w:t>2</w:t>
      </w:r>
      <w:r>
        <w:rPr>
          <w:sz w:val="24"/>
        </w:rPr>
        <w:t>) and</w:t>
      </w:r>
      <w:r w:rsidRPr="00DA79B4">
        <w:rPr>
          <w:i/>
          <w:iCs/>
          <w:sz w:val="24"/>
        </w:rPr>
        <w:t xml:space="preserve"> L</w:t>
      </w:r>
      <w:r w:rsidRPr="00DA79B4">
        <w:rPr>
          <w:i/>
          <w:iCs/>
          <w:sz w:val="24"/>
          <w:vertAlign w:val="subscript"/>
        </w:rPr>
        <w:t>p</w:t>
      </w:r>
      <w:r>
        <w:rPr>
          <w:sz w:val="24"/>
        </w:rPr>
        <w:t xml:space="preserve"> is the wavelength of the peak period.</w:t>
      </w:r>
      <w:bookmarkStart w:id="230" w:name="_Hlk216457646"/>
      <w:r>
        <w:rPr>
          <w:sz w:val="24"/>
        </w:rPr>
        <w:t xml:space="preserve"> </w:t>
      </w:r>
      <w:r w:rsidR="009A4EA5">
        <w:rPr>
          <w:sz w:val="24"/>
        </w:rPr>
        <w:t xml:space="preserve">If a value of </w:t>
      </w:r>
      <w:r w:rsidR="009A4EA5" w:rsidRPr="009A4EA5">
        <w:rPr>
          <w:rFonts w:ascii="Symbol" w:hAnsi="Symbol"/>
          <w:i/>
          <w:iCs/>
          <w:sz w:val="24"/>
        </w:rPr>
        <w:t>g</w:t>
      </w:r>
      <w:r w:rsidR="009A4EA5">
        <w:rPr>
          <w:sz w:val="24"/>
        </w:rPr>
        <w:t xml:space="preserve">&gt;0 is specified this is used instead. </w:t>
      </w:r>
      <w:bookmarkEnd w:id="230"/>
      <w:r w:rsidR="007B1E01" w:rsidRPr="007B1E01">
        <w:rPr>
          <w:sz w:val="24"/>
        </w:rPr>
        <w:t>When using wave inputs:</w:t>
      </w:r>
    </w:p>
    <w:p w14:paraId="22B6FDFB" w14:textId="7F2F25CF" w:rsidR="007B1E01" w:rsidRPr="007B1E01" w:rsidRDefault="007B1E01" w:rsidP="007B1E01">
      <w:pPr>
        <w:jc w:val="right"/>
        <w:rPr>
          <w:sz w:val="24"/>
        </w:rPr>
      </w:pPr>
      <w:r w:rsidRPr="007B1E01">
        <w:rPr>
          <w:position w:val="-34"/>
          <w:sz w:val="24"/>
        </w:rPr>
        <w:object w:dxaOrig="3400" w:dyaOrig="859" w14:anchorId="7EB508FC">
          <v:shape id="_x0000_i1056" type="#_x0000_t75" style="width:170pt;height:43pt" o:ole="">
            <v:imagedata r:id="rId156" o:title=""/>
          </v:shape>
          <o:OLEObject Type="Embed" ProgID="Equation.DSMT4" ShapeID="_x0000_i1056" DrawAspect="Content" ObjectID="_1832321245" r:id="rId157"/>
        </w:object>
      </w:r>
      <w:r w:rsidRPr="007B1E01">
        <w:rPr>
          <w:sz w:val="24"/>
        </w:rPr>
        <w:tab/>
      </w:r>
      <w:r w:rsidRPr="007B1E01">
        <w:rPr>
          <w:sz w:val="24"/>
        </w:rPr>
        <w:tab/>
      </w:r>
      <w:r w:rsidRPr="007B1E01">
        <w:rPr>
          <w:sz w:val="24"/>
        </w:rPr>
        <w:tab/>
      </w:r>
      <w:r w:rsidRPr="007B1E01">
        <w:rPr>
          <w:sz w:val="24"/>
        </w:rPr>
        <w:tab/>
      </w:r>
      <w:r w:rsidRPr="007B1E01">
        <w:rPr>
          <w:sz w:val="24"/>
        </w:rPr>
        <w:tab/>
        <w:t>(20)</w:t>
      </w:r>
    </w:p>
    <w:p w14:paraId="567B50B2" w14:textId="295788B7" w:rsidR="009A4EA5" w:rsidRDefault="009A4EA5" w:rsidP="00ED56FE">
      <w:pPr>
        <w:rPr>
          <w:sz w:val="24"/>
        </w:rPr>
      </w:pPr>
      <w:r>
        <w:rPr>
          <w:sz w:val="24"/>
        </w:rPr>
        <w:t xml:space="preserve">Again, if a value of </w:t>
      </w:r>
      <w:r w:rsidRPr="009A4EA5">
        <w:rPr>
          <w:rFonts w:ascii="Symbol" w:hAnsi="Symbol"/>
          <w:i/>
          <w:iCs/>
          <w:sz w:val="24"/>
        </w:rPr>
        <w:t>g</w:t>
      </w:r>
      <w:r>
        <w:rPr>
          <w:sz w:val="24"/>
        </w:rPr>
        <w:t>&gt;0 is specified this is used instead.</w:t>
      </w:r>
    </w:p>
    <w:p w14:paraId="0FA55308" w14:textId="6E4B369E" w:rsidR="00ED56FE" w:rsidRPr="00CF60B0" w:rsidRDefault="00ED56FE" w:rsidP="00ED56FE">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w:t>
      </w:r>
      <w:r>
        <w:rPr>
          <w:sz w:val="24"/>
        </w:rPr>
        <w:lastRenderedPageBreak/>
        <w:t xml:space="preserve">function (Eq.19), to weight the relevant depth value for each ray based on the mean direction of the wave condition. </w:t>
      </w:r>
    </w:p>
    <w:p w14:paraId="546F2223" w14:textId="77777777" w:rsidR="00ED56FE" w:rsidRDefault="00ED56FE" w:rsidP="00ED56FE"/>
    <w:p w14:paraId="467D7673" w14:textId="77777777" w:rsidR="00ED56FE" w:rsidRDefault="00ED56FE" w:rsidP="00ED56FE">
      <w:pPr>
        <w:pStyle w:val="Heading3"/>
      </w:pPr>
      <w:bookmarkStart w:id="231" w:name="_Ref128059865"/>
      <w:bookmarkStart w:id="232" w:name="_Toc210993253"/>
      <w:bookmarkStart w:id="233" w:name="_Toc219458215"/>
      <w:r>
        <w:t>Direction spreading</w:t>
      </w:r>
      <w:bookmarkEnd w:id="231"/>
      <w:bookmarkEnd w:id="232"/>
      <w:bookmarkEnd w:id="233"/>
    </w:p>
    <w:p w14:paraId="5635FC88" w14:textId="6CFE108E" w:rsidR="00ED56FE" w:rsidRDefault="00ED56FE" w:rsidP="00ED56FE">
      <w:pPr>
        <w:rPr>
          <w:sz w:val="24"/>
        </w:rPr>
      </w:pPr>
      <w:r>
        <w:rPr>
          <w:sz w:val="24"/>
        </w:rPr>
        <w:t xml:space="preserve">Two methods are available for calculating the effective fetch, as proposed in the Shore Protection Manual and by Donelan </w:t>
      </w:r>
      <w:r>
        <w:rPr>
          <w:sz w:val="24"/>
        </w:rPr>
        <w:fldChar w:fldCharType="begin"/>
      </w:r>
      <w:r w:rsidR="00DE1831">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7025D6AE" w14:textId="77777777" w:rsidR="00ED56FE" w:rsidRPr="004D5A30" w:rsidRDefault="00ED56FE" w:rsidP="00ED56FE">
      <w:pPr>
        <w:rPr>
          <w:sz w:val="24"/>
        </w:rPr>
      </w:pPr>
      <w:r w:rsidRPr="004D5A30">
        <w:rPr>
          <w:sz w:val="24"/>
        </w:rPr>
        <w:t>The functional form of the cosine directional distribution used in the SPM is:</w:t>
      </w:r>
    </w:p>
    <w:p w14:paraId="76A9B2EA" w14:textId="47D1234E" w:rsidR="00ED56FE" w:rsidRPr="004D5A30" w:rsidRDefault="00ED56FE" w:rsidP="00ED56FE">
      <w:pPr>
        <w:jc w:val="right"/>
        <w:rPr>
          <w:sz w:val="24"/>
        </w:rPr>
      </w:pPr>
      <w:r w:rsidRPr="004D5A30">
        <w:rPr>
          <w:position w:val="-44"/>
          <w:sz w:val="24"/>
        </w:rPr>
        <w:object w:dxaOrig="2980" w:dyaOrig="859" w14:anchorId="3180AD62">
          <v:shape id="_x0000_i1057" type="#_x0000_t75" style="width:149pt;height:41.5pt" o:ole="">
            <v:imagedata r:id="rId158" o:title=""/>
          </v:shape>
          <o:OLEObject Type="Embed" ProgID="Equation.DSMT4" ShapeID="_x0000_i1057" DrawAspect="Content" ObjectID="_1832321246" r:id="rId159"/>
        </w:object>
      </w:r>
      <w:r w:rsidRPr="004D5A30">
        <w:rPr>
          <w:sz w:val="24"/>
        </w:rPr>
        <w:tab/>
      </w:r>
      <w:r w:rsidRPr="004D5A30">
        <w:rPr>
          <w:sz w:val="24"/>
        </w:rPr>
        <w:tab/>
      </w:r>
      <w:r w:rsidRPr="004D5A30">
        <w:rPr>
          <w:sz w:val="24"/>
        </w:rPr>
        <w:tab/>
      </w:r>
      <w:r>
        <w:rPr>
          <w:sz w:val="24"/>
        </w:rPr>
        <w:tab/>
      </w:r>
      <w:r w:rsidRPr="004D5A30">
        <w:rPr>
          <w:sz w:val="24"/>
        </w:rPr>
        <w:tab/>
        <w:t>(</w:t>
      </w:r>
      <w:r w:rsidR="00D3176A">
        <w:rPr>
          <w:sz w:val="24"/>
        </w:rPr>
        <w:t>2</w:t>
      </w:r>
      <w:r w:rsidR="007B1E01">
        <w:rPr>
          <w:sz w:val="24"/>
        </w:rPr>
        <w:t>1</w:t>
      </w:r>
      <w:r w:rsidRPr="004D5A30">
        <w:rPr>
          <w:sz w:val="24"/>
        </w:rPr>
        <w:t>)</w:t>
      </w:r>
    </w:p>
    <w:p w14:paraId="6741B5D0" w14:textId="77777777" w:rsidR="00ED56FE" w:rsidRPr="003D2133" w:rsidRDefault="00ED56FE" w:rsidP="00ED56FE">
      <w:pPr>
        <w:spacing w:after="160"/>
        <w:rPr>
          <w:sz w:val="24"/>
        </w:rPr>
      </w:pPr>
      <w:r w:rsidRPr="003D2133">
        <w:rPr>
          <w:sz w:val="24"/>
        </w:rPr>
        <w:t xml:space="preserve">where </w:t>
      </w:r>
      <w:r w:rsidRPr="004D5A30">
        <w:rPr>
          <w:position w:val="-6"/>
          <w:sz w:val="24"/>
        </w:rPr>
        <w:object w:dxaOrig="200" w:dyaOrig="340" w14:anchorId="30884D89">
          <v:shape id="_x0000_i1058" type="#_x0000_t75" style="width:10.5pt;height:16pt" o:ole="">
            <v:imagedata r:id="rId160" o:title=""/>
          </v:shape>
          <o:OLEObject Type="Embed" ProgID="Equation.DSMT4" ShapeID="_x0000_i1058" DrawAspect="Content" ObjectID="_1832321247" r:id="rId161"/>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5EE8E1AD" w14:textId="77777777" w:rsidR="00ED56FE" w:rsidRDefault="00ED56FE" w:rsidP="00ED56FE">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27268004" w14:textId="77777777" w:rsidR="00ED56FE" w:rsidRDefault="00ED56FE" w:rsidP="00ED56FE">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rather than a cosine and the constant,</w:t>
      </w:r>
      <w:r w:rsidRPr="004D5A30">
        <w:rPr>
          <w:rFonts w:ascii="Symbol" w:hAnsi="Symbol"/>
          <w:i/>
          <w:iCs/>
          <w:sz w:val="24"/>
        </w:rPr>
        <w:t xml:space="preserve"> b</w:t>
      </w:r>
      <w:r>
        <w:rPr>
          <w:sz w:val="24"/>
        </w:rPr>
        <w:t>, is 2.28.</w:t>
      </w:r>
    </w:p>
    <w:p w14:paraId="0B09EEF3" w14:textId="77777777" w:rsidR="00ED56FE" w:rsidRDefault="00ED56FE" w:rsidP="00ED56FE">
      <w:pPr>
        <w:rPr>
          <w:sz w:val="24"/>
        </w:rPr>
      </w:pPr>
    </w:p>
    <w:p w14:paraId="17209D6C" w14:textId="77777777" w:rsidR="00ED56FE" w:rsidRDefault="00ED56FE" w:rsidP="00ED56FE">
      <w:pPr>
        <w:pStyle w:val="Heading3"/>
      </w:pPr>
      <w:bookmarkStart w:id="234" w:name="_Toc210993254"/>
      <w:bookmarkStart w:id="235" w:name="_Ref211423615"/>
      <w:bookmarkStart w:id="236" w:name="_Ref216355487"/>
      <w:bookmarkStart w:id="237" w:name="_Toc219458216"/>
      <w:r>
        <w:t>Wave buoy directional spreading</w:t>
      </w:r>
      <w:bookmarkEnd w:id="234"/>
      <w:bookmarkEnd w:id="235"/>
      <w:bookmarkEnd w:id="236"/>
      <w:bookmarkEnd w:id="237"/>
    </w:p>
    <w:p w14:paraId="5943F41A" w14:textId="63EFD6A9" w:rsidR="00ED56FE" w:rsidRDefault="00ED56FE" w:rsidP="00ED56FE">
      <w:r>
        <w:t xml:space="preserve">The SPT file format from the Datawell wave buoy returns spectral energy and directional statistics as a function of 64 frequency bins. The direction properties available in the file are the mean direction, spread, skew and kurtosis. Equations 14.2.24 and 14.2.27 in the Datawell Waves5 Reference Manual, 2023, p224-5 describe how to use these parameters to reproduce an approximation of the directional spreading function. </w:t>
      </w:r>
      <w:r>
        <w:fldChar w:fldCharType="begin"/>
      </w:r>
      <w:r w:rsidR="00DE1831">
        <w:instrText xml:space="preserve"> ADDIN EN.CITE &lt;EndNote&gt;&lt;Cite AuthorYear="1"&gt;&lt;Author&gt;Kuik&lt;/Author&gt;&lt;Year&gt;1988&lt;/Year&gt;&lt;RecNum&gt;5542&lt;/RecNum&gt;&lt;DisplayText&gt;Kuik&lt;style face="italic"&gt; et al.&lt;/style&gt;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fldChar w:fldCharType="separate"/>
      </w:r>
      <w:r w:rsidR="00DE1831">
        <w:rPr>
          <w:noProof/>
        </w:rPr>
        <w:t>Kuik</w:t>
      </w:r>
      <w:r w:rsidR="00DE1831" w:rsidRPr="00DE1831">
        <w:rPr>
          <w:i/>
          <w:noProof/>
        </w:rPr>
        <w:t xml:space="preserve"> et al.</w:t>
      </w:r>
      <w:r w:rsidR="00DE1831">
        <w:rPr>
          <w:noProof/>
        </w:rPr>
        <w:t xml:space="preserve"> (1988)</w:t>
      </w:r>
      <w:r>
        <w:fldChar w:fldCharType="end"/>
      </w:r>
      <w:r>
        <w:t xml:space="preserve"> works with a similar set of parameters, to those included in the SPT Format output file, namely the mean direction </w:t>
      </w:r>
      <w:r>
        <w:rPr>
          <w:rFonts w:ascii="Cambria Math" w:hAnsi="Cambria Math" w:cs="Cambria Math"/>
        </w:rPr>
        <w:t>𝐷𝑖𝑟</w:t>
      </w:r>
      <w:r>
        <w:t xml:space="preserve">, the directional spread </w:t>
      </w:r>
      <w:r>
        <w:rPr>
          <w:rFonts w:ascii="Cambria Math" w:hAnsi="Cambria Math" w:cs="Cambria Math"/>
        </w:rPr>
        <w:t>𝑆𝑝𝑟</w:t>
      </w:r>
      <w:r>
        <w:t xml:space="preserve">, the skewness </w:t>
      </w:r>
    </w:p>
    <w:p w14:paraId="1EF8684F" w14:textId="77777777" w:rsidR="00ED56FE" w:rsidRDefault="00ED56FE" w:rsidP="00ED56F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3AC65087" w14:textId="77777777" w:rsidR="00ED56FE" w:rsidRDefault="00ED56FE" w:rsidP="00ED56FE">
      <w:r>
        <w:t>Coefficients as follows:</w:t>
      </w:r>
    </w:p>
    <w:p w14:paraId="650C1CDD" w14:textId="7C436703" w:rsidR="00ED56FE" w:rsidRDefault="00ED56FE" w:rsidP="00D3176A">
      <w:pPr>
        <w:jc w:val="right"/>
      </w:pPr>
      <w:r w:rsidRPr="002D496F">
        <w:rPr>
          <w:position w:val="-130"/>
        </w:rPr>
        <w:object w:dxaOrig="3260" w:dyaOrig="2720" w14:anchorId="78135ECD">
          <v:shape id="_x0000_i1059" type="#_x0000_t75" style="width:164.5pt;height:133.5pt" o:ole="">
            <v:imagedata r:id="rId162" o:title=""/>
          </v:shape>
          <o:OLEObject Type="Embed" ProgID="Equation.DSMT4" ShapeID="_x0000_i1059" DrawAspect="Content" ObjectID="_1832321248" r:id="rId163"/>
        </w:object>
      </w:r>
      <w:r w:rsidR="00D3176A">
        <w:tab/>
      </w:r>
      <w:r w:rsidR="00D3176A">
        <w:tab/>
      </w:r>
      <w:r w:rsidR="00D3176A">
        <w:tab/>
      </w:r>
      <w:r w:rsidR="00D3176A">
        <w:tab/>
        <w:t>(2</w:t>
      </w:r>
      <w:r w:rsidR="007B1E01">
        <w:t>2</w:t>
      </w:r>
      <w:r w:rsidR="00D3176A">
        <w:t>)</w:t>
      </w:r>
    </w:p>
    <w:p w14:paraId="1CBC319D" w14:textId="77777777" w:rsidR="00ED56FE" w:rsidRDefault="00ED56FE" w:rsidP="00ED56FE">
      <w:r>
        <w:t>The directional distribution can then be described in terms of these centred Fourier coefficients as follows:</w:t>
      </w:r>
    </w:p>
    <w:p w14:paraId="7AC81A04" w14:textId="1899B0BA" w:rsidR="00ED56FE" w:rsidRDefault="00ED56FE" w:rsidP="00D3176A">
      <w:pPr>
        <w:jc w:val="right"/>
      </w:pPr>
      <w:r w:rsidRPr="007208BE">
        <w:rPr>
          <w:position w:val="-28"/>
        </w:rPr>
        <w:object w:dxaOrig="6660" w:dyaOrig="680" w14:anchorId="1A28DD1B">
          <v:shape id="_x0000_i1060" type="#_x0000_t75" style="width:334.5pt;height:36pt" o:ole="">
            <v:imagedata r:id="rId164" o:title=""/>
          </v:shape>
          <o:OLEObject Type="Embed" ProgID="Equation.DSMT4" ShapeID="_x0000_i1060" DrawAspect="Content" ObjectID="_1832321249" r:id="rId165"/>
        </w:object>
      </w:r>
      <w:r w:rsidR="00D3176A">
        <w:tab/>
        <w:t>(2</w:t>
      </w:r>
      <w:r w:rsidR="007B1E01">
        <w:t>3</w:t>
      </w:r>
      <w:r w:rsidR="00D3176A">
        <w:t>)</w:t>
      </w:r>
    </w:p>
    <w:p w14:paraId="506B845D" w14:textId="77777777" w:rsidR="00BE0490" w:rsidRDefault="00BE0490" w:rsidP="00EE32A9"/>
    <w:p w14:paraId="6974F75B" w14:textId="4A945F3D" w:rsidR="00184881" w:rsidRDefault="00EE32A9" w:rsidP="00EE32A9">
      <w:pPr>
        <w:pStyle w:val="Heading2"/>
      </w:pPr>
      <w:bookmarkStart w:id="238" w:name="_Ref39654247"/>
      <w:bookmarkStart w:id="239" w:name="_Ref43201019"/>
      <w:bookmarkStart w:id="240" w:name="_Toc219458217"/>
      <w:r>
        <w:lastRenderedPageBreak/>
        <w:t>Derive Output</w:t>
      </w:r>
      <w:bookmarkEnd w:id="238"/>
      <w:bookmarkEnd w:id="239"/>
      <w:bookmarkEnd w:id="240"/>
    </w:p>
    <w:p w14:paraId="28624A38" w14:textId="0C21A0E2" w:rsidR="00DA4DA8" w:rsidRDefault="00D8741B" w:rsidP="00DA4DA8">
      <w:bookmarkStart w:id="241" w:name="_Hlk505164153"/>
      <w:r>
        <w:t>tidal</w:t>
      </w:r>
      <w:r w:rsidR="00DA4DA8" w:rsidRPr="00DA4DA8">
        <w:t xml:space="preserve">The </w:t>
      </w:r>
      <w:r w:rsidR="00DA4DA8" w:rsidRPr="00DA4DA8">
        <w:rPr>
          <w:i/>
          <w:color w:val="7B2520" w:themeColor="accent3" w:themeShade="BF"/>
        </w:rPr>
        <w:t>Run&gt; Derive Output</w:t>
      </w:r>
      <w:r w:rsidR="00DA4DA8"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5A12B0">
        <w:t>3.5.4</w:t>
      </w:r>
      <w:r w:rsidR="00203A29">
        <w:fldChar w:fldCharType="end"/>
      </w:r>
      <w:r w:rsidR="00DA4DA8" w:rsidRPr="00DA4DA8">
        <w:t xml:space="preserve">). </w:t>
      </w:r>
      <w:bookmarkEnd w:id="241"/>
      <w:r w:rsidR="00DA4DA8"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42" w:name="_Hlk41120195"/>
      <w:r w:rsidR="00DA4DA8"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4BD1511B" w14:textId="3D767FC0"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27387A8E" w14:textId="08BD0E14" w:rsidR="008F1079" w:rsidRPr="008F1079" w:rsidRDefault="008F1079" w:rsidP="008F1079">
      <w:pPr>
        <w:spacing w:after="0" w:line="240" w:lineRule="auto"/>
        <w:rPr>
          <w:rFonts w:ascii="Consolas" w:eastAsia="Times New Roman" w:hAnsi="Consolas" w:cs="Times New Roman"/>
          <w:sz w:val="20"/>
          <w:szCs w:val="20"/>
        </w:rPr>
      </w:pPr>
      <w:r w:rsidRPr="008F1079">
        <w:rPr>
          <w:noProof/>
        </w:rPr>
        <w:drawing>
          <wp:inline distT="0" distB="0" distL="0" distR="0" wp14:anchorId="1D0491A9" wp14:editId="18A3A57A">
            <wp:extent cx="5732145" cy="149225"/>
            <wp:effectExtent l="0" t="0" r="0" b="3175"/>
            <wp:docPr id="2134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3AC24065" w14:textId="060FCD02" w:rsidR="000C141B" w:rsidRPr="000C141B" w:rsidRDefault="000C141B" w:rsidP="008F1079">
      <w:pPr>
        <w:autoSpaceDE w:val="0"/>
        <w:autoSpaceDN w:val="0"/>
        <w:adjustRightInd w:val="0"/>
        <w:spacing w:before="120"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10C05480" w:rsidR="000C141B" w:rsidRPr="000C141B" w:rsidRDefault="008F1079" w:rsidP="000C141B">
      <w:pPr>
        <w:spacing w:after="0" w:line="240" w:lineRule="auto"/>
        <w:rPr>
          <w:rFonts w:ascii="Courier New" w:hAnsi="Courier New" w:cs="Courier New"/>
          <w:sz w:val="20"/>
          <w:szCs w:val="20"/>
        </w:rPr>
      </w:pPr>
      <w:r w:rsidRPr="008F1079">
        <w:rPr>
          <w:noProof/>
        </w:rPr>
        <w:drawing>
          <wp:inline distT="0" distB="0" distL="0" distR="0" wp14:anchorId="7A568394" wp14:editId="715CD0BA">
            <wp:extent cx="5732145" cy="149225"/>
            <wp:effectExtent l="0" t="0" r="0" b="3175"/>
            <wp:docPr id="252468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33920DA5"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5A12B0">
        <w:t>4.17.2</w:t>
      </w:r>
      <w:r w:rsidRPr="000C141B">
        <w:fldChar w:fldCharType="end"/>
      </w:r>
      <w:r w:rsidRPr="000C141B">
        <w:t>).</w:t>
      </w:r>
    </w:p>
    <w:p w14:paraId="160DE7F4" w14:textId="7BC32CEC" w:rsidR="000C141B" w:rsidRPr="000C141B" w:rsidRDefault="000C141B" w:rsidP="000C141B">
      <w:bookmarkStart w:id="243"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5A12B0">
        <w:t>4.17.2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5A12B0">
        <w:t>3.5.4</w:t>
      </w:r>
      <w:r>
        <w:rPr>
          <w:highlight w:val="yellow"/>
        </w:rPr>
        <w:fldChar w:fldCharType="end"/>
      </w:r>
      <w:r w:rsidRPr="000C141B">
        <w:t xml:space="preserve">). </w:t>
      </w:r>
      <w:bookmarkEnd w:id="243"/>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lastRenderedPageBreak/>
        <w:t xml:space="preserve">Adding the comment %time or %rows, allows the the row dimension to be added to the new dataset. For example if x and y data sets are timeseries, then </w:t>
      </w:r>
      <w:bookmarkStart w:id="244" w:name="_Hlk153704497"/>
      <w:r w:rsidRPr="000C141B">
        <w:rPr>
          <w:noProof/>
        </w:rPr>
        <w:t>a Matlab</w:t>
      </w:r>
      <w:r w:rsidRPr="000C141B">
        <w:rPr>
          <w:noProof/>
          <w:vertAlign w:val="superscript"/>
        </w:rPr>
        <w:t>TM</w:t>
      </w:r>
      <w:r w:rsidRPr="000C141B">
        <w:rPr>
          <w:noProof/>
        </w:rPr>
        <w:t xml:space="preserve"> expresion, or function call, </w:t>
      </w:r>
      <w:bookmarkEnd w:id="244"/>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45" w:name="_Toc72232566"/>
      <w:bookmarkStart w:id="246" w:name="_Toc219458218"/>
      <w:r w:rsidRPr="000C141B">
        <w:t>Calling an external function</w:t>
      </w:r>
      <w:bookmarkEnd w:id="245"/>
      <w:bookmarkEnd w:id="246"/>
    </w:p>
    <w:p w14:paraId="2D3414D3" w14:textId="388A95B9"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5A12B0">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5A12B0">
        <w:t>4.17.3</w:t>
      </w:r>
      <w:r>
        <w:fldChar w:fldCharType="end"/>
      </w:r>
      <w:r w:rsidR="00E832A2">
        <w:t>.</w:t>
      </w:r>
      <w:r w:rsidRPr="000C141B">
        <w:t xml:space="preserve"> </w:t>
      </w:r>
    </w:p>
    <w:p w14:paraId="420FB79F" w14:textId="5FE3BF9A"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5A12B0">
        <w:t>4.17.2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47" w:name="_Hlk129445673"/>
      <w:r w:rsidRPr="000C141B">
        <w:t xml:space="preserve">and assigned to the X, Y, Z buttons </w:t>
      </w:r>
      <w:bookmarkEnd w:id="247"/>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48" w:name="_Ref153636767"/>
      <w:bookmarkStart w:id="249" w:name="_Toc219458219"/>
      <w:r w:rsidRPr="000C141B">
        <w:t>Input and output format for external functions</w:t>
      </w:r>
      <w:bookmarkEnd w:id="248"/>
      <w:bookmarkEnd w:id="249"/>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50"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50"/>
    <w:p w14:paraId="39EA8A21" w14:textId="77777777" w:rsidR="000C141B" w:rsidRPr="000C141B" w:rsidRDefault="000C141B" w:rsidP="000C141B"/>
    <w:p w14:paraId="75C1F8FD" w14:textId="77777777" w:rsidR="000C141B" w:rsidRPr="000C141B" w:rsidRDefault="000C141B" w:rsidP="000C141B">
      <w:pPr>
        <w:pStyle w:val="Heading4"/>
      </w:pPr>
      <w:r w:rsidRPr="000C141B">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lastRenderedPageBreak/>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51" w:name="_Hlk153637464"/>
      <w:r w:rsidRPr="000C141B">
        <w:rPr>
          <w:rFonts w:ascii="Consolas" w:eastAsia="Times New Roman" w:hAnsi="Consolas" w:cs="Times New Roman"/>
          <w:sz w:val="20"/>
          <w:szCs w:val="20"/>
        </w:rPr>
        <w:t>trange,range,hwl,lwl</w:t>
      </w:r>
      <w:bookmarkEnd w:id="251"/>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 xml:space="preserve">When the output has multiple variables of a defined type it can be more convenient to define the dsproperties within the function and return the data in a dstable. This avoids the need for the user to </w:t>
      </w:r>
      <w:r w:rsidRPr="000C141B">
        <w:lastRenderedPageBreak/>
        <w:t>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52"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16DA8E14"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 is a dstable with variables, dimensions and dsprop</w:t>
      </w:r>
      <w:r w:rsidR="00404E6B">
        <w:rPr>
          <w:rFonts w:ascii="Consolas" w:eastAsia="Times New Roman" w:hAnsi="Consolas" w:cs="Times New Roman"/>
          <w:color w:val="008013"/>
          <w:sz w:val="20"/>
          <w:szCs w:val="20"/>
        </w:rPr>
        <w:t>e</w:t>
      </w:r>
      <w:r w:rsidRPr="000C141B">
        <w:rPr>
          <w:rFonts w:ascii="Consolas" w:eastAsia="Times New Roman" w:hAnsi="Consolas" w:cs="Times New Roman"/>
          <w:color w:val="008013"/>
          <w:sz w:val="20"/>
          <w:szCs w:val="20"/>
        </w:rPr>
        <w:t xml:space="preserve">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52"/>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53" w:name="_Hlk153653304"/>
      <w:r w:rsidRPr="000C141B">
        <w:rPr>
          <w:rFonts w:ascii="Consolas" w:eastAsia="Times New Roman" w:hAnsi="Consolas" w:cs="Times New Roman"/>
          <w:color w:val="008013"/>
          <w:sz w:val="20"/>
          <w:szCs w:val="20"/>
        </w:rPr>
        <w:t>struct of dstables with the struct fieldnames defining each Dataset.</w:t>
      </w:r>
    </w:p>
    <w:bookmarkEnd w:id="253"/>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04F0C5B8" w14:textId="2B511457" w:rsidR="00102716" w:rsidRDefault="008F76CA" w:rsidP="00102716">
      <w:r w:rsidRPr="008F76CA">
        <w:rPr>
          <w:noProof/>
        </w:rPr>
        <w:drawing>
          <wp:inline distT="0" distB="0" distL="0" distR="0" wp14:anchorId="455DF906" wp14:editId="71FC1378">
            <wp:extent cx="5759450" cy="1414780"/>
            <wp:effectExtent l="0" t="0" r="0" b="0"/>
            <wp:docPr id="10023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9450" cy="1414780"/>
                    </a:xfrm>
                    <a:prstGeom prst="rect">
                      <a:avLst/>
                    </a:prstGeom>
                    <a:noFill/>
                    <a:ln>
                      <a:noFill/>
                    </a:ln>
                  </pic:spPr>
                </pic:pic>
              </a:graphicData>
            </a:graphic>
          </wp:inline>
        </w:drawing>
      </w:r>
    </w:p>
    <w:p w14:paraId="11BF6946" w14:textId="40644534"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5A12B0">
        <w:t>3.8</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lastRenderedPageBreak/>
        <w:t xml:space="preserve">The Function button on the Derive Output UI is used to access the list, select a function and add the syntax to the function input box, where it can be edited to suit the variable assignment to the XYZ buttons. </w:t>
      </w:r>
    </w:p>
    <w:bookmarkEnd w:id="242"/>
    <w:p w14:paraId="0E4C8E8E" w14:textId="77777777" w:rsidR="00526A5B" w:rsidRPr="00DA4DA8" w:rsidRDefault="00526A5B" w:rsidP="00DA4DA8"/>
    <w:p w14:paraId="32C2513F" w14:textId="77777777" w:rsidR="00DA4DA8" w:rsidRPr="00DA4DA8" w:rsidRDefault="00DA4DA8" w:rsidP="00DA4DA8">
      <w:pPr>
        <w:pStyle w:val="Heading3"/>
      </w:pPr>
      <w:bookmarkStart w:id="254" w:name="_Ref153705063"/>
      <w:bookmarkStart w:id="255" w:name="_Toc219458220"/>
      <w:r w:rsidRPr="00DA4DA8">
        <w:t>Pre-defined functions</w:t>
      </w:r>
      <w:bookmarkEnd w:id="254"/>
      <w:bookmarkEnd w:id="255"/>
    </w:p>
    <w:p w14:paraId="305EB59C" w14:textId="48396736"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5A12B0">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56" w:name="_Hlk487057395"/>
      <w:r w:rsidRPr="00D9735C">
        <w:t xml:space="preserve">The call to this function is:  </w:t>
      </w:r>
      <w:bookmarkEnd w:id="256"/>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57" w:name="_Hlk77161137"/>
      <w:r w:rsidRPr="00D9735C">
        <w:t xml:space="preserve">where x is the variable to be used, </w:t>
      </w:r>
      <w:bookmarkEnd w:id="257"/>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58"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58"/>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t xml:space="preserve">Subsample one record at the time intervals of another record (e.g. subsample </w:t>
      </w:r>
      <w:r w:rsidRPr="00D9735C">
        <w:t>water levels to be at the same intervals as the wave data). Function is:</w:t>
      </w:r>
      <w:r w:rsidR="00D83639">
        <w:t xml:space="preserve"> </w:t>
      </w:r>
    </w:p>
    <w:p w14:paraId="64555395" w14:textId="54D4E6A4" w:rsidR="00526A5B" w:rsidRPr="00D9735C" w:rsidRDefault="00526A5B" w:rsidP="00D83639">
      <w:pPr>
        <w:pStyle w:val="ListParagraph"/>
        <w:keepNext/>
        <w:ind w:left="360"/>
      </w:pPr>
      <w:bookmarkStart w:id="259" w:name="_Hlk221705959"/>
      <w:r w:rsidRPr="00D83639">
        <w:rPr>
          <w:rFonts w:ascii="Courier New" w:hAnsi="Courier New" w:cs="Courier New"/>
          <w:sz w:val="20"/>
          <w:szCs w:val="20"/>
        </w:rPr>
        <w:t>subsample_ts(X, t, mobj</w:t>
      </w:r>
      <w:r w:rsidR="0064701D">
        <w:rPr>
          <w:rFonts w:ascii="Courier New" w:hAnsi="Courier New" w:cs="Courier New"/>
          <w:sz w:val="20"/>
          <w:szCs w:val="20"/>
        </w:rPr>
        <w:t xml:space="preserve">, </w:t>
      </w:r>
      <w:r w:rsidR="0064701D" w:rsidRPr="0064701D">
        <w:rPr>
          <w:rFonts w:ascii="Courier New" w:hAnsi="Courier New" w:cs="Courier New"/>
          <w:sz w:val="20"/>
          <w:szCs w:val="20"/>
        </w:rPr>
        <w:t>'method'</w:t>
      </w:r>
      <w:r w:rsidRPr="00D83639">
        <w:rPr>
          <w:rFonts w:ascii="Courier New" w:hAnsi="Courier New" w:cs="Courier New"/>
          <w:sz w:val="20"/>
          <w:szCs w:val="20"/>
        </w:rPr>
        <w:t>)</w:t>
      </w:r>
      <w:r w:rsidRPr="00D9735C">
        <w:t>, where X and t are the variable to be subsampled</w:t>
      </w:r>
      <w:r w:rsidR="0064701D">
        <w:t xml:space="preserve">, </w:t>
      </w:r>
      <w:r w:rsidRPr="00D83639">
        <w:rPr>
          <w:i/>
          <w:iCs/>
        </w:rPr>
        <w:t>mobj</w:t>
      </w:r>
      <w:r w:rsidRPr="00D9735C">
        <w:t xml:space="preserve"> is the UI handle (must be </w:t>
      </w:r>
      <w:r w:rsidRPr="00D83639">
        <w:rPr>
          <w:i/>
          <w:iCs/>
        </w:rPr>
        <w:t>mobj)</w:t>
      </w:r>
      <w:r w:rsidR="0064701D">
        <w:rPr>
          <w:i/>
          <w:iCs/>
        </w:rPr>
        <w:t>,</w:t>
      </w:r>
      <w:r w:rsidR="0064701D" w:rsidRPr="0064701D">
        <w:t xml:space="preserve"> and</w:t>
      </w:r>
      <w:r w:rsidR="0064701D">
        <w:rPr>
          <w:i/>
          <w:iCs/>
        </w:rPr>
        <w:t xml:space="preserve"> method</w:t>
      </w:r>
      <w:r w:rsidR="0064701D" w:rsidRPr="0064701D">
        <w:t xml:space="preserve"> is the </w:t>
      </w:r>
      <w:r w:rsidR="0064701D">
        <w:t>interpolation method (optional, default is linear)</w:t>
      </w:r>
      <w:r w:rsidRPr="00D9735C">
        <w:t>. The user is prompted to select the dataset to be used to define the time intervals. A time series is returned and added as a Derived data set. The user is prompted to define the metadata for the new data set.</w:t>
      </w:r>
      <w:r w:rsidR="0064701D">
        <w:t xml:space="preserve"> An additional option is to specify the </w:t>
      </w:r>
      <w:r w:rsidR="0064701D" w:rsidRPr="0064701D">
        <w:rPr>
          <w:i/>
          <w:iCs/>
        </w:rPr>
        <w:t xml:space="preserve">method </w:t>
      </w:r>
      <w:r w:rsidR="0064701D">
        <w:t xml:space="preserve">as ‘none’. This forces an exact match of times with the dataset used to define the time intervals. A tolerance can also be used with </w:t>
      </w:r>
      <w:r w:rsidR="0064701D">
        <w:lastRenderedPageBreak/>
        <w:t xml:space="preserve">this option to find time matches within the tolerance interval in seconds (e.g. </w:t>
      </w:r>
      <w:r w:rsidR="0064701D" w:rsidRPr="0064701D">
        <w:t>subsample_ts(X, t, mobj, '</w:t>
      </w:r>
      <w:r w:rsidR="0064701D">
        <w:t>none</w:t>
      </w:r>
      <w:r w:rsidR="0064701D" w:rsidRPr="0064701D">
        <w:t>'</w:t>
      </w:r>
      <w:r w:rsidR="0064701D">
        <w:t>, 3600</w:t>
      </w:r>
      <w:r w:rsidR="0064701D" w:rsidRPr="0064701D">
        <w:t>)</w:t>
      </w:r>
      <w:r w:rsidR="0064701D">
        <w:t xml:space="preserve"> finds all matches with 3600 seconds).</w:t>
      </w:r>
    </w:p>
    <w:bookmarkEnd w:id="259"/>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604AECAC" w14:textId="77777777" w:rsidR="00000000" w:rsidRPr="00603EDD" w:rsidRDefault="00000000" w:rsidP="005D6183">
      <w:pPr>
        <w:numPr>
          <w:ilvl w:val="0"/>
          <w:numId w:val="11"/>
        </w:numPr>
        <w:snapToGrid w:val="0"/>
        <w:spacing w:after="120"/>
        <w:ind w:left="357"/>
      </w:pPr>
      <w:r w:rsidRPr="00603EDD">
        <w:rPr>
          <w:b/>
          <w:bCs/>
          <w:i/>
          <w:iCs/>
        </w:rPr>
        <w:t>Plot diff</w:t>
      </w:r>
      <w:r w:rsidRPr="00603EDD">
        <w:rPr>
          <w:b/>
          <w:bCs/>
          <w:i/>
          <w:iCs/>
        </w:rPr>
        <w:t>erences</w:t>
      </w:r>
      <w:r w:rsidRPr="00603EDD">
        <w:t xml:space="preserve">. </w:t>
      </w:r>
      <w:r w:rsidR="005D6183">
        <w:t>Compute a vector of differences from the input data and plot the result. When used for the Derive Output UI, assign the variables to be differenced to X and Y buttons (for X-Y) and use the following call:</w:t>
      </w:r>
    </w:p>
    <w:p w14:paraId="356664A4" w14:textId="77777777" w:rsidR="005D6183" w:rsidRDefault="005D6183" w:rsidP="005D6183">
      <w:pPr>
        <w:snapToGrid w:val="0"/>
        <w:spacing w:after="120"/>
        <w:ind w:left="357"/>
      </w:pPr>
      <w:r w:rsidRPr="00603EDD">
        <w:rPr>
          <w:rFonts w:ascii="Courier New" w:hAnsi="Courier New" w:cs="Courier New"/>
          <w:sz w:val="20"/>
          <w:szCs w:val="20"/>
        </w:rPr>
        <w:t>plot_difference(dst, isangle, 'method'),</w:t>
      </w:r>
      <w:r w:rsidRPr="00603EDD">
        <w:t xml:space="preserve"> where </w:t>
      </w:r>
      <w:r w:rsidRPr="00603EDD">
        <w:rPr>
          <w:i/>
          <w:iCs/>
        </w:rPr>
        <w:t>dst</w:t>
      </w:r>
      <w:r>
        <w:t xml:space="preserve"> is used to pass the variables to the function, </w:t>
      </w:r>
      <w:r w:rsidRPr="00603EDD">
        <w:rPr>
          <w:i/>
          <w:iCs/>
        </w:rPr>
        <w:t>isangle</w:t>
      </w:r>
      <w:r>
        <w:t xml:space="preserve"> is a logical flag which is true if the data are directions and need to be wrapped across 0-360, and </w:t>
      </w:r>
      <w:r w:rsidRPr="00603EDD">
        <w:rPr>
          <w:i/>
          <w:iCs/>
        </w:rPr>
        <w:t>method</w:t>
      </w:r>
      <w:r>
        <w:t xml:space="preserve"> is the interpolation method if the variables are different lengths (must be timeseries data variables). The d</w:t>
      </w:r>
      <w:r w:rsidRPr="00C420B1">
        <w:t>efault is linear</w:t>
      </w:r>
      <w:r>
        <w:t>.</w:t>
      </w:r>
    </w:p>
    <w:p w14:paraId="1E30067F" w14:textId="77777777" w:rsidR="00D83639" w:rsidRPr="005D6183" w:rsidRDefault="00526A5B" w:rsidP="005D6183">
      <w:pPr>
        <w:numPr>
          <w:ilvl w:val="0"/>
          <w:numId w:val="11"/>
        </w:numPr>
        <w:snapToGrid w:val="0"/>
        <w:spacing w:after="120"/>
        <w:ind w:left="357"/>
        <w:rPr>
          <w:b/>
          <w:bCs/>
          <w:i/>
          <w:iCs/>
        </w:rPr>
      </w:pPr>
      <w:r w:rsidRPr="00D9735C">
        <w:rPr>
          <w:b/>
          <w:bCs/>
          <w:i/>
          <w:iCs/>
        </w:rPr>
        <w:t>Add sea level rise</w:t>
      </w:r>
      <w:r w:rsidRPr="005D6183">
        <w:rPr>
          <w:b/>
          <w:bCs/>
          <w:i/>
          <w:iCs/>
        </w:rPr>
        <w:t xml:space="preserve"> </w:t>
      </w:r>
      <w:r w:rsidRPr="00D9735C">
        <w:rPr>
          <w:b/>
          <w:bCs/>
          <w:i/>
          <w:iCs/>
        </w:rPr>
        <w:t>to tidal water levels</w:t>
      </w:r>
      <w:r w:rsidRPr="005D6183">
        <w:rPr>
          <w:b/>
          <w:bCs/>
          <w:i/>
          <w:iCs/>
        </w:rPr>
        <w:t xml:space="preserve"> </w:t>
      </w:r>
      <w:r w:rsidRPr="005D6183">
        <w:t>(ie typically predictions rather than measured water levels). Based on exponential growth from 1900 and zeroed to a defined year using:</w:t>
      </w:r>
    </w:p>
    <w:p w14:paraId="3EEEAECB" w14:textId="6F549DC9" w:rsidR="00CB6861"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60" w:name="_Hlk153899264"/>
    </w:p>
    <w:p w14:paraId="63BD8F85" w14:textId="77777777" w:rsidR="005D6183" w:rsidRPr="00D9735C" w:rsidRDefault="005D6183" w:rsidP="00D83639">
      <w:pPr>
        <w:snapToGrid w:val="0"/>
        <w:spacing w:after="0"/>
        <w:ind w:left="360"/>
      </w:pPr>
    </w:p>
    <w:p w14:paraId="55BE12DC" w14:textId="30CF9E5F" w:rsidR="00D83639" w:rsidRDefault="005D6183" w:rsidP="00D83639">
      <w:pPr>
        <w:numPr>
          <w:ilvl w:val="0"/>
          <w:numId w:val="11"/>
        </w:numPr>
        <w:snapToGrid w:val="0"/>
        <w:spacing w:after="120"/>
        <w:ind w:left="360"/>
      </w:pPr>
      <w:bookmarkStart w:id="261" w:name="_Hlk221707820"/>
      <w:r>
        <w:rPr>
          <w:b/>
          <w:bCs/>
          <w:i/>
          <w:iCs/>
        </w:rPr>
        <w:t>High and low waters</w:t>
      </w:r>
      <w:r w:rsidR="00526A5B" w:rsidRPr="00D9735C">
        <w:rPr>
          <w:b/>
          <w:bCs/>
          <w:i/>
          <w:iCs/>
        </w:rPr>
        <w:t xml:space="preserve"> from a water level series</w:t>
      </w:r>
      <w:r w:rsidR="00526A5B" w:rsidRPr="00D9735C">
        <w:t>.</w:t>
      </w:r>
      <w:r w:rsidRPr="005D6183">
        <w:t xml:space="preserve"> </w:t>
      </w:r>
      <w:r w:rsidR="00526A5B" w:rsidRPr="00D9735C">
        <w:t>The call to the function is:</w:t>
      </w:r>
    </w:p>
    <w:p w14:paraId="7FC68362" w14:textId="40FE814D" w:rsidR="005D6183" w:rsidRDefault="005D6183" w:rsidP="005D6183">
      <w:pPr>
        <w:snapToGrid w:val="0"/>
        <w:spacing w:after="120"/>
        <w:ind w:left="360"/>
      </w:pPr>
      <w:r w:rsidRPr="005D6183">
        <w:rPr>
          <w:rFonts w:ascii="Courier New" w:hAnsi="Courier New" w:cs="Courier New"/>
          <w:sz w:val="20"/>
          <w:szCs w:val="20"/>
        </w:rPr>
        <w:t>tidalhighlow(x, t)</w:t>
      </w:r>
      <w:r w:rsidRPr="005D6183">
        <w:rPr>
          <w:rFonts w:ascii="Courier New" w:hAnsi="Courier New" w:cs="Courier New"/>
          <w:sz w:val="20"/>
          <w:szCs w:val="20"/>
        </w:rPr>
        <w:t>,</w:t>
      </w:r>
      <w:r>
        <w:t xml:space="preserve"> </w:t>
      </w:r>
      <w:r w:rsidRPr="005D6183">
        <w:t>where X is the water level and t are the times of the water level values.  Assumes that there are multiple water level values per tide</w:t>
      </w:r>
      <w:r>
        <w:t xml:space="preserve"> and finds the highest and lowest values. Creates two datasets for High and Low water with times</w:t>
      </w:r>
      <w:r w:rsidRPr="005D6183">
        <w:t xml:space="preserve"> </w:t>
      </w:r>
      <w:r>
        <w:t>defined by their respective peaks.</w:t>
      </w:r>
      <w:r w:rsidRPr="005D6183">
        <w:t xml:space="preserve">                         </w:t>
      </w:r>
    </w:p>
    <w:p w14:paraId="4F4F6162" w14:textId="2AB2958B" w:rsidR="005D6183" w:rsidRDefault="005D6183" w:rsidP="005D6183">
      <w:pPr>
        <w:numPr>
          <w:ilvl w:val="0"/>
          <w:numId w:val="11"/>
        </w:numPr>
        <w:snapToGrid w:val="0"/>
        <w:spacing w:after="120"/>
        <w:ind w:left="360"/>
      </w:pPr>
      <w:r w:rsidRPr="00D9735C">
        <w:rPr>
          <w:b/>
          <w:bCs/>
          <w:i/>
          <w:iCs/>
        </w:rPr>
        <w:t>Tidal range time series from a water level series</w:t>
      </w:r>
      <w:r w:rsidRPr="00D9735C">
        <w:t>. The call to the function is:</w:t>
      </w:r>
    </w:p>
    <w:p w14:paraId="5501D113" w14:textId="7A3DDFA6" w:rsidR="005D6183" w:rsidRPr="00D617F3" w:rsidRDefault="00D617F3" w:rsidP="005D6183">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t>
      </w:r>
      <w:r w:rsidRPr="00D9735C">
        <w:lastRenderedPageBreak/>
        <w:t>water level and tidal range values as a table.</w:t>
      </w:r>
      <w:r>
        <w:t xml:space="preserve"> issave = true to save the results as a dataset and isplot = true to generate a plot of the results.</w:t>
      </w:r>
      <w:r w:rsidR="005D6183" w:rsidRPr="005D6183">
        <w:t xml:space="preserve"> </w:t>
      </w:r>
      <w:r w:rsidR="005D6183">
        <w:t>Times are based on the centralup/down-crossing of mean water level. ie NOT explicit HW and LW</w:t>
      </w:r>
      <w:r w:rsidR="005D6183">
        <w:t xml:space="preserve"> </w:t>
      </w:r>
      <w:r w:rsidR="005D6183">
        <w:t>times. This provides the high and low water values associated with each value of tidal range.</w:t>
      </w:r>
    </w:p>
    <w:p w14:paraId="291AAACA" w14:textId="6DEF3D90" w:rsidR="00D83639" w:rsidRDefault="00406155" w:rsidP="00D83639">
      <w:pPr>
        <w:numPr>
          <w:ilvl w:val="0"/>
          <w:numId w:val="11"/>
        </w:numPr>
        <w:snapToGrid w:val="0"/>
        <w:spacing w:after="120"/>
        <w:ind w:left="360"/>
        <w:rPr>
          <w:b/>
          <w:bCs/>
          <w:i/>
          <w:iCs/>
        </w:rPr>
      </w:pPr>
      <w:bookmarkStart w:id="262" w:name="_Hlk184643518"/>
      <w:bookmarkEnd w:id="261"/>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63"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63"/>
      <w:r w:rsidRPr="00406155">
        <w:t xml:space="preserve">User is prompted to give a scaling factor for values </w:t>
      </w:r>
      <w:r>
        <w:t>&gt;</w:t>
      </w:r>
      <w:r w:rsidRPr="00406155">
        <w:t xml:space="preserve"> and &lt;= to 0.</w:t>
      </w:r>
    </w:p>
    <w:bookmarkEnd w:id="262"/>
    <w:p w14:paraId="74E85683" w14:textId="77777777" w:rsidR="00D83639" w:rsidRDefault="00406155" w:rsidP="00CB6861">
      <w:pPr>
        <w:keepNext/>
        <w:numPr>
          <w:ilvl w:val="0"/>
          <w:numId w:val="11"/>
        </w:numPr>
        <w:snapToGrid w:val="0"/>
        <w:spacing w:after="120"/>
        <w:ind w:left="357" w:hanging="357"/>
      </w:pPr>
      <w:r w:rsidRPr="00406155">
        <w:rPr>
          <w:b/>
          <w:bCs/>
          <w:i/>
          <w:iCs/>
        </w:rPr>
        <w:t>Fit trends and cycles to tidal range or high/low water time series</w:t>
      </w:r>
      <w:r w:rsidRPr="00406155">
        <w:t xml:space="preserve">: </w:t>
      </w:r>
      <w:r w:rsidR="00D617F3">
        <w:t>The call to the function is:</w:t>
      </w:r>
    </w:p>
    <w:p w14:paraId="3AEC16A1" w14:textId="501B3118"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r w:rsidR="007A63A2">
        <w:t xml:space="preserve"> This is research code and a linear trend and up to 3 cycles are fitted. </w:t>
      </w:r>
      <w:r w:rsidR="002E0189">
        <w:t>However,</w:t>
      </w:r>
      <w:r w:rsidR="007A63A2">
        <w:t xml:space="preserve"> the cycle periods are hard coded as 8.85, 18.9 and 180 years</w:t>
      </w:r>
      <w:r w:rsidR="00971446">
        <w:t xml:space="preserve"> for the Lunar Perigee, Lunar Nodal and a Long-term cycle, respectively.</w:t>
      </w:r>
    </w:p>
    <w:p w14:paraId="42012AA1" w14:textId="77777777" w:rsidR="00D83639" w:rsidRDefault="00526A5B" w:rsidP="00D83639">
      <w:pPr>
        <w:keepNext/>
        <w:numPr>
          <w:ilvl w:val="0"/>
          <w:numId w:val="11"/>
        </w:numPr>
        <w:snapToGrid w:val="0"/>
        <w:spacing w:after="120"/>
        <w:ind w:left="357" w:hanging="357"/>
      </w:pPr>
      <w:bookmarkStart w:id="264" w:name="_Hlk197964380"/>
      <w:bookmarkEnd w:id="260"/>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004876">
        <w:trPr>
          <w:jc w:val="center"/>
        </w:trPr>
        <w:tc>
          <w:tcPr>
            <w:tcW w:w="3746" w:type="dxa"/>
          </w:tcPr>
          <w:p w14:paraId="4AAFE1B5" w14:textId="77777777" w:rsidR="00526A5B" w:rsidRPr="00D9735C" w:rsidRDefault="00526A5B" w:rsidP="00004876">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004876">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004876">
        <w:trPr>
          <w:jc w:val="center"/>
        </w:trPr>
        <w:tc>
          <w:tcPr>
            <w:tcW w:w="3746" w:type="dxa"/>
          </w:tcPr>
          <w:p w14:paraId="64B9555A" w14:textId="77777777" w:rsidR="00526A5B" w:rsidRPr="00DE7EE4" w:rsidRDefault="00526A5B" w:rsidP="00004876">
            <w:pPr>
              <w:contextualSpacing/>
              <w:rPr>
                <w:noProof/>
              </w:rPr>
            </w:pPr>
          </w:p>
        </w:tc>
        <w:tc>
          <w:tcPr>
            <w:tcW w:w="3756" w:type="dxa"/>
          </w:tcPr>
          <w:p w14:paraId="350C421A" w14:textId="77777777" w:rsidR="00526A5B" w:rsidRPr="00DE7EE4" w:rsidRDefault="00526A5B" w:rsidP="00004876">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64"/>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65"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66" w:name="_Hlk187914303"/>
      <w:r w:rsidR="00526A5B" w:rsidRPr="00D83639">
        <w:rPr>
          <w:rFonts w:ascii="Courier New" w:hAnsi="Courier New" w:cs="Courier New"/>
          <w:sz w:val="20"/>
          <w:szCs w:val="20"/>
        </w:rPr>
        <w:t>X, Y , Z, t</w:t>
      </w:r>
      <w:bookmarkEnd w:id="266"/>
      <w:r w:rsidR="00526A5B" w:rsidRPr="00D83639">
        <w:rPr>
          <w:rFonts w:ascii="Courier New" w:hAnsi="Courier New" w:cs="Courier New"/>
          <w:sz w:val="20"/>
          <w:szCs w:val="20"/>
        </w:rPr>
        <w:t>)</w:t>
      </w:r>
      <w:r w:rsidR="00526A5B">
        <w:t xml:space="preserve"> </w:t>
      </w:r>
      <w:bookmarkEnd w:id="265"/>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67" w:name="_Hlk187914277"/>
      <w:r w:rsidRPr="00D83639">
        <w:rPr>
          <w:rFonts w:ascii="Courier New" w:hAnsi="Courier New" w:cs="Courier New"/>
          <w:sz w:val="20"/>
          <w:szCs w:val="20"/>
        </w:rPr>
        <w:lastRenderedPageBreak/>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68" w:name="_Hlk170215850"/>
      <w:r w:rsidR="00526A5B">
        <w:t xml:space="preserve">where </w:t>
      </w:r>
      <w:r w:rsidR="00526A5B" w:rsidRPr="00D83639">
        <w:rPr>
          <w:i/>
          <w:iCs/>
        </w:rPr>
        <w:t>dst</w:t>
      </w:r>
      <w:r w:rsidR="00526A5B">
        <w:t xml:space="preserve"> invokes the option to pass the data as dstables. </w:t>
      </w:r>
      <w:bookmarkEnd w:id="267"/>
      <w:r w:rsidR="00526A5B">
        <w:t xml:space="preserve">This requires that the wave height, wave period and water depth time series to be used are assigned to the x, y and </w:t>
      </w:r>
      <w:r w:rsidR="004D6893">
        <w:t>z</w:t>
      </w:r>
      <w:r w:rsidR="00526A5B">
        <w:t xml:space="preserve"> buttons respectively.</w:t>
      </w:r>
      <w:bookmarkEnd w:id="268"/>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69"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69"/>
    <w:p w14:paraId="1EE9FB7E" w14:textId="3A51509B" w:rsidR="00D83639" w:rsidRDefault="00CB6861" w:rsidP="00D83639">
      <w:pPr>
        <w:numPr>
          <w:ilvl w:val="0"/>
          <w:numId w:val="11"/>
        </w:num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70" w:name="_Hlk77160681"/>
      <w:r w:rsidRPr="00D9735C">
        <w:t>The call to the function is:</w:t>
      </w:r>
      <w:bookmarkEnd w:id="270"/>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71"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71"/>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004876">
        <w:tc>
          <w:tcPr>
            <w:tcW w:w="4530" w:type="dxa"/>
          </w:tcPr>
          <w:p w14:paraId="55843385" w14:textId="77777777" w:rsidR="00526A5B" w:rsidRPr="00D9735C" w:rsidRDefault="00526A5B" w:rsidP="00004876">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004876">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004876">
        <w:tc>
          <w:tcPr>
            <w:tcW w:w="4530" w:type="dxa"/>
          </w:tcPr>
          <w:p w14:paraId="3F1E23F9" w14:textId="77777777" w:rsidR="00526A5B" w:rsidRPr="00D9735C" w:rsidRDefault="00526A5B" w:rsidP="00004876">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004876">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004876">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75"/>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72" w:name="_Toc219458221"/>
      <w:r w:rsidRPr="00DA4DA8">
        <w:rPr>
          <w:rFonts w:hint="eastAsia"/>
        </w:rPr>
        <w:t>A</w:t>
      </w:r>
      <w:r w:rsidRPr="00DA4DA8">
        <w:t>dding variables to peak and cluster time series</w:t>
      </w:r>
      <w:bookmarkEnd w:id="272"/>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73" w:name="_Ref483061564"/>
      <w:bookmarkStart w:id="274" w:name="_Toc531673956"/>
      <w:bookmarkStart w:id="275" w:name="_Toc219458222"/>
      <w:r w:rsidRPr="00EE32A9">
        <w:t>Simulation</w:t>
      </w:r>
      <w:bookmarkEnd w:id="273"/>
      <w:bookmarkEnd w:id="274"/>
      <w:bookmarkEnd w:id="275"/>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76" w:name="_Hlk486353640"/>
      <w:r w:rsidRPr="00EE32A9">
        <w:rPr>
          <w:i/>
        </w:rPr>
        <w:t xml:space="preserve">the </w:t>
      </w:r>
      <w:bookmarkEnd w:id="276"/>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77" w:name="_Ref39645260"/>
      <w:bookmarkStart w:id="278" w:name="_Ref39645350"/>
      <w:bookmarkStart w:id="279" w:name="_Ref39645353"/>
      <w:bookmarkStart w:id="280" w:name="_Ref39735249"/>
      <w:bookmarkStart w:id="281" w:name="_Toc219458223"/>
      <w:bookmarkStart w:id="282" w:name="_Hlk39490446"/>
      <w:r>
        <w:t>YGOR model</w:t>
      </w:r>
      <w:bookmarkEnd w:id="277"/>
      <w:bookmarkEnd w:id="278"/>
      <w:bookmarkEnd w:id="279"/>
      <w:bookmarkEnd w:id="280"/>
      <w:bookmarkEnd w:id="281"/>
    </w:p>
    <w:p w14:paraId="67FE25A1" w14:textId="66FC45FD" w:rsidR="00652AD0" w:rsidRDefault="00652AD0" w:rsidP="00652AD0">
      <w:r>
        <w:t xml:space="preserve">YGOR </w:t>
      </w:r>
      <w:bookmarkStart w:id="283" w:name="_Hlk39651573"/>
      <w:r w:rsidR="00B71ADC">
        <w:t xml:space="preserve">is named after the authors of the paper on which the model is largely based, namely </w:t>
      </w:r>
      <w:bookmarkEnd w:id="283"/>
      <w:r w:rsidR="00B71ADC">
        <w:t xml:space="preserve">Yates, Guza and O’Reilly </w:t>
      </w:r>
      <w:bookmarkStart w:id="284"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84"/>
      <w:r w:rsidR="00B71ADC">
        <w:t xml:space="preserve">Additional development was based on the work of </w:t>
      </w:r>
      <w:bookmarkStart w:id="285"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85"/>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7CF3024B"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5A12B0">
        <w:t>3.5.5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0BE7D80C"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5A12B0">
        <w:rPr>
          <w:szCs w:val="24"/>
        </w:rPr>
        <w:t>4.20</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63596FDE">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27D2F6F9">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6FEB1008">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00021" cy="2390130"/>
                          </a:xfrm>
                          <a:prstGeom prst="rect">
                            <a:avLst/>
                          </a:prstGeom>
                        </pic:spPr>
                      </pic:pic>
                    </a:graphicData>
                  </a:graphic>
                </wp:inline>
              </w:drawing>
            </w:r>
          </w:p>
        </w:tc>
        <w:tc>
          <w:tcPr>
            <w:tcW w:w="4530" w:type="dxa"/>
          </w:tcPr>
          <w:p w14:paraId="3D14CCCB" w14:textId="4224BA68"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5A12B0">
              <w:t>4.20</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7D23F910"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5A12B0">
        <w:t>3.4.3</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4EA3A85F"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5A12B0">
        <w:t>3.4.3</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82"/>
    </w:p>
    <w:p w14:paraId="3C9957ED" w14:textId="77777777" w:rsidR="00B00C44" w:rsidRDefault="00B00C44" w:rsidP="00652AD0">
      <w:pPr>
        <w:contextualSpacing/>
      </w:pPr>
    </w:p>
    <w:p w14:paraId="4776E35A" w14:textId="4944F1C6" w:rsidR="00652AD0" w:rsidRDefault="00652AD0" w:rsidP="00652AD0">
      <w:pPr>
        <w:pStyle w:val="Heading3"/>
      </w:pPr>
      <w:bookmarkStart w:id="286" w:name="_Ref39645298"/>
      <w:bookmarkStart w:id="287" w:name="_Ref39746063"/>
      <w:bookmarkStart w:id="288" w:name="_Ref39746113"/>
      <w:bookmarkStart w:id="289" w:name="_Ref39746129"/>
      <w:bookmarkStart w:id="290" w:name="_Ref40872501"/>
      <w:bookmarkStart w:id="291" w:name="_Toc219458224"/>
      <w:r w:rsidRPr="00652AD0">
        <w:t>BMV</w:t>
      </w:r>
      <w:r>
        <w:t xml:space="preserve"> model</w:t>
      </w:r>
      <w:bookmarkEnd w:id="286"/>
      <w:bookmarkEnd w:id="287"/>
      <w:bookmarkEnd w:id="288"/>
      <w:bookmarkEnd w:id="289"/>
      <w:bookmarkEnd w:id="290"/>
      <w:bookmarkEnd w:id="291"/>
    </w:p>
    <w:p w14:paraId="27CEB2AC" w14:textId="03EEC35C"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 </w:instrText>
      </w:r>
      <w:r w:rsidR="00DE183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EN.CITE.DATA </w:instrText>
      </w:r>
      <w:r w:rsidR="00DE1831">
        <w:rPr>
          <w:vanish/>
        </w:rPr>
      </w:r>
      <w:r w:rsidR="00DE1831">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48D7F4C1"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5A12B0">
        <w:t>3.5.5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0149E857"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rPr>
          <w:noProof/>
        </w:rPr>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5A12B0">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5A12B0">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88"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7A7DE25" w:rsidR="00232AD2" w:rsidRDefault="002C3DD8" w:rsidP="00852CB8">
      <w:pPr>
        <w:pStyle w:val="Caption"/>
      </w:pPr>
      <w:bookmarkStart w:id="292" w:name="_Ref39763146"/>
      <w:r>
        <w:t xml:space="preserve">Figure </w:t>
      </w:r>
      <w:r w:rsidR="00D05967">
        <w:fldChar w:fldCharType="begin"/>
      </w:r>
      <w:r w:rsidR="00D05967">
        <w:instrText xml:space="preserve"> SEQ Figure \* ARABIC </w:instrText>
      </w:r>
      <w:r w:rsidR="00D05967">
        <w:fldChar w:fldCharType="separate"/>
      </w:r>
      <w:r w:rsidR="005A12B0">
        <w:rPr>
          <w:noProof/>
        </w:rPr>
        <w:t>5</w:t>
      </w:r>
      <w:r w:rsidR="00D05967">
        <w:rPr>
          <w:noProof/>
        </w:rPr>
        <w:fldChar w:fldCharType="end"/>
      </w:r>
      <w:bookmarkEnd w:id="292"/>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5A12B0">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4DA8DB27"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5A12B0">
        <w:t>3.4.3</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7888E91A"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7A8C3570">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039B5EB0">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14184F00">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93" w:name="_Toc219458225"/>
      <w:r>
        <w:t>Beach Vulnerability Index</w:t>
      </w:r>
      <w:bookmarkEnd w:id="293"/>
    </w:p>
    <w:p w14:paraId="63ACA1F4" w14:textId="3D99C18A"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5A12B0">
        <w:t>3.5.6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94" w:name="_Ref44423179"/>
      <w:bookmarkStart w:id="295" w:name="_Toc219458226"/>
      <w:r>
        <w:t>Single site BVI</w:t>
      </w:r>
      <w:bookmarkEnd w:id="294"/>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95"/>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527720EB" w:rsidR="00EA04E6" w:rsidRDefault="00EA04E6" w:rsidP="005C42B0">
      <w:pPr>
        <w:pStyle w:val="ListParagraph"/>
        <w:numPr>
          <w:ilvl w:val="0"/>
          <w:numId w:val="21"/>
        </w:numPr>
      </w:pPr>
      <w:r>
        <w:t>Nearshore waves:</w:t>
      </w:r>
      <w:bookmarkStart w:id="296" w:name="_Hlk44422795"/>
      <w:r w:rsidR="007225E3">
        <w:t xml:space="preserve"> Section </w:t>
      </w:r>
      <w:bookmarkEnd w:id="296"/>
      <w:r w:rsidR="007225E3">
        <w:fldChar w:fldCharType="begin"/>
      </w:r>
      <w:r w:rsidR="007225E3">
        <w:instrText xml:space="preserve"> REF _Ref462737628 \r \h </w:instrText>
      </w:r>
      <w:r w:rsidR="007225E3">
        <w:fldChar w:fldCharType="separate"/>
      </w:r>
      <w:r w:rsidR="005A12B0">
        <w:t>4.2</w:t>
      </w:r>
      <w:r w:rsidR="007225E3">
        <w:fldChar w:fldCharType="end"/>
      </w:r>
    </w:p>
    <w:p w14:paraId="0E04AA25" w14:textId="325B5DB8"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5A12B0">
        <w:t>4.6</w:t>
      </w:r>
      <w:r w:rsidR="007225E3">
        <w:fldChar w:fldCharType="end"/>
      </w:r>
    </w:p>
    <w:p w14:paraId="64001598" w14:textId="56D6682E"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5A12B0">
        <w:t>4.7</w:t>
      </w:r>
      <w:r w:rsidR="007225E3">
        <w:fldChar w:fldCharType="end"/>
      </w:r>
    </w:p>
    <w:p w14:paraId="72496559" w14:textId="71C113F6"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5A12B0">
        <w:t>4.8</w:t>
      </w:r>
      <w:r w:rsidR="007225E3">
        <w:fldChar w:fldCharType="end"/>
      </w:r>
    </w:p>
    <w:p w14:paraId="04C1EE36" w14:textId="675D1872"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97" w:name="_Hlk44427625"/>
      <w:r w:rsidR="007225E3">
        <w:t xml:space="preserve"> </w:t>
      </w:r>
      <w:r w:rsidR="007225E3">
        <w:fldChar w:fldCharType="begin"/>
      </w:r>
      <w:r w:rsidR="007225E3">
        <w:instrText xml:space="preserve"> REF _Ref526685381 \r \h </w:instrText>
      </w:r>
      <w:r w:rsidR="007225E3">
        <w:fldChar w:fldCharType="separate"/>
      </w:r>
      <w:r w:rsidR="005A12B0">
        <w:t>4.14</w:t>
      </w:r>
      <w:r w:rsidR="007225E3">
        <w:fldChar w:fldCharType="end"/>
      </w:r>
      <w:bookmarkEnd w:id="297"/>
    </w:p>
    <w:p w14:paraId="1EDC503B" w14:textId="41464BDA"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5A12B0">
        <w:t>3.5.6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61" type="#_x0000_t75" style="width:66.5pt;height:33.5pt" o:ole="">
            <v:imagedata r:id="rId196" o:title=""/>
          </v:shape>
          <o:OLEObject Type="Embed" ProgID="Equation.DSMT4" ShapeID="_x0000_i1061" DrawAspect="Content" ObjectID="_1832321250" r:id="rId197"/>
        </w:object>
      </w:r>
      <w:r>
        <w:t xml:space="preserve">, where </w:t>
      </w:r>
      <w:bookmarkStart w:id="298" w:name="_Hlk44425019"/>
      <w:r>
        <w:rPr>
          <w:rFonts w:cstheme="minorHAnsi"/>
        </w:rPr>
        <w:t>μ</w:t>
      </w:r>
      <w:bookmarkEnd w:id="298"/>
      <w:r>
        <w:t xml:space="preserve"> is the mean and </w:t>
      </w:r>
      <w:bookmarkStart w:id="299" w:name="_Hlk44425008"/>
      <w:r>
        <w:rPr>
          <w:rFonts w:cstheme="minorHAnsi"/>
        </w:rPr>
        <w:t>σ</w:t>
      </w:r>
      <w:bookmarkEnd w:id="299"/>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62" type="#_x0000_t75" style="width:215pt;height:88pt" o:ole="">
            <v:imagedata r:id="rId198" o:title=""/>
          </v:shape>
          <o:OLEObject Type="Embed" ProgID="Equation.DSMT4" ShapeID="_x0000_i1062" DrawAspect="Content" ObjectID="_1832321251" r:id="rId199"/>
        </w:object>
      </w:r>
    </w:p>
    <w:p w14:paraId="6283B4DC" w14:textId="569AA24E"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5A12B0">
        <w:t>3.4.3</w:t>
      </w:r>
      <w:r w:rsidR="008375D5">
        <w:fldChar w:fldCharType="end"/>
      </w:r>
      <w:r w:rsidR="008375D5">
        <w:t xml:space="preserve">). </w:t>
      </w:r>
    </w:p>
    <w:p w14:paraId="4DCD007F" w14:textId="1D3AF282"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5A12B0">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5C145BF3">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300" w:name="_Ref44423216"/>
      <w:bookmarkStart w:id="301" w:name="_Toc219458227"/>
      <w:r>
        <w:lastRenderedPageBreak/>
        <w:t>Multi-profile BVI</w:t>
      </w:r>
      <w:bookmarkEnd w:id="300"/>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301"/>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63" type="#_x0000_t75" style="width:101pt;height:20.5pt" o:ole="">
                  <v:imagedata r:id="rId201" o:title=""/>
                </v:shape>
                <o:OLEObject Type="Embed" ProgID="Equation.DSMT4" ShapeID="_x0000_i1063" DrawAspect="Content" ObjectID="_1832321252" r:id="rId202"/>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64" type="#_x0000_t75" style="width:100pt;height:38pt" o:ole="">
                  <v:imagedata r:id="rId203" o:title=""/>
                </v:shape>
                <o:OLEObject Type="Embed" ProgID="Equation.DSMT4" ShapeID="_x0000_i1064" DrawAspect="Content" ObjectID="_1832321253" r:id="rId204"/>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65" type="#_x0000_t75" style="width:106.5pt;height:38pt" o:ole="">
                  <v:imagedata r:id="rId205" o:title=""/>
                </v:shape>
                <o:OLEObject Type="Embed" ProgID="Equation.DSMT4" ShapeID="_x0000_i1065" DrawAspect="Content" ObjectID="_1832321254" r:id="rId206"/>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66" type="#_x0000_t75" style="width:105.5pt;height:38pt" o:ole="">
                  <v:imagedata r:id="rId207" o:title=""/>
                </v:shape>
                <o:OLEObject Type="Embed" ProgID="Equation.DSMT4" ShapeID="_x0000_i1066" DrawAspect="Content" ObjectID="_1832321255" r:id="rId208"/>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42BB41C5" w:rsidR="00FC5170" w:rsidRDefault="0059731B" w:rsidP="007359D0">
      <w:bookmarkStart w:id="302"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302"/>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5A12B0">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5C2BA0B5"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5A12B0">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5A12B0">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67" type="#_x0000_t75" style="width:129.5pt;height:31.5pt" o:ole="">
            <v:imagedata r:id="rId209" o:title=""/>
          </v:shape>
          <o:OLEObject Type="Embed" ProgID="Equation.DSMT4" ShapeID="_x0000_i1067" DrawAspect="Content" ObjectID="_1832321256" r:id="rId210"/>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10F68336">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303" w:name="_Ref42158553"/>
      <w:bookmarkStart w:id="304" w:name="_Toc219458228"/>
      <w:r>
        <w:t>Taylor diagram</w:t>
      </w:r>
      <w:bookmarkEnd w:id="303"/>
      <w:bookmarkEnd w:id="304"/>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305" w:name="_Toc30530887"/>
      <w:bookmarkStart w:id="306" w:name="_Ref30591587"/>
      <w:bookmarkStart w:id="307" w:name="_Toc219458229"/>
      <w:r>
        <w:t>Taylor diagram</w:t>
      </w:r>
      <w:bookmarkEnd w:id="305"/>
      <w:bookmarkEnd w:id="306"/>
      <w:r>
        <w:t xml:space="preserve"> theory</w:t>
      </w:r>
      <w:bookmarkEnd w:id="307"/>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68" type="#_x0000_t75" style="width:83pt;height:19pt" o:ole="">
            <v:imagedata r:id="rId213" o:title=""/>
          </v:shape>
          <o:OLEObject Type="Embed" ProgID="Equation.DSMT4" ShapeID="_x0000_i1068" DrawAspect="Content" ObjectID="_1832321257" r:id="rId214"/>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69" type="#_x0000_t75" style="width:208pt;height:41pt" o:ole="">
            <v:imagedata r:id="rId215" o:title=""/>
          </v:shape>
          <o:OLEObject Type="Embed" ProgID="Equation.DSMT4" ShapeID="_x0000_i1069" DrawAspect="Content" ObjectID="_1832321258" r:id="rId216"/>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70" type="#_x0000_t75" style="width:70pt;height:15.5pt" o:ole="">
            <v:imagedata r:id="rId217" o:title=""/>
          </v:shape>
          <o:OLEObject Type="Embed" ProgID="Equation.DSMT4" ShapeID="_x0000_i1070" DrawAspect="Content" ObjectID="_1832321259" r:id="rId218"/>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71" type="#_x0000_t75" style="width:155.5pt;height:46.5pt" o:ole="">
            <v:imagedata r:id="rId219" o:title=""/>
          </v:shape>
          <o:OLEObject Type="Embed" ProgID="Equation.DSMT4" ShapeID="_x0000_i1071" DrawAspect="Content" ObjectID="_1832321260" r:id="rId220"/>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72" type="#_x0000_t75" style="width:173pt;height:43.5pt" o:ole="">
            <v:imagedata r:id="rId221" o:title=""/>
          </v:shape>
          <o:OLEObject Type="Embed" ProgID="Equation.DSMT4" ShapeID="_x0000_i1072" DrawAspect="Content" ObjectID="_1832321261" r:id="rId222"/>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73" type="#_x0000_t75" style="width:155.5pt;height:19pt" o:ole="">
            <v:imagedata r:id="rId223" o:title=""/>
          </v:shape>
          <o:OLEObject Type="Embed" ProgID="Equation.DSMT4" ShapeID="_x0000_i1073" DrawAspect="Content" ObjectID="_1832321262" r:id="rId224"/>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74" type="#_x0000_t75" style="width:48pt;height:34pt" o:ole="">
            <v:imagedata r:id="rId225" o:title=""/>
          </v:shape>
          <o:OLEObject Type="Embed" ProgID="Equation.DSMT4" ShapeID="_x0000_i1074" DrawAspect="Content" ObjectID="_1832321263" r:id="rId226"/>
        </w:object>
      </w:r>
      <w:r w:rsidR="00450E46">
        <w:t xml:space="preserve">     </w:t>
      </w:r>
      <w:bookmarkStart w:id="308" w:name="_Hlk184651671"/>
      <w:r w:rsidR="00450E46">
        <w:t xml:space="preserve">                          [</w:t>
      </w:r>
      <w:r w:rsidR="00450E46" w:rsidRPr="00450E46">
        <w:rPr>
          <w:i/>
          <w:iCs/>
        </w:rPr>
        <w:t>denoted E’’ in plot</w:t>
      </w:r>
      <w:r w:rsidR="00450E46">
        <w:t>]</w:t>
      </w:r>
      <w:bookmarkEnd w:id="308"/>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75" type="#_x0000_t75" style="width:70pt;height:52pt" o:ole="">
            <v:imagedata r:id="rId227" o:title=""/>
          </v:shape>
          <o:OLEObject Type="Embed" ProgID="Equation.DSMT4" ShapeID="_x0000_i1075" DrawAspect="Content" ObjectID="_1832321264" r:id="rId228"/>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76" type="#_x0000_t75" style="width:157.5pt;height:20.5pt" o:ole="">
            <v:imagedata r:id="rId229" o:title=""/>
          </v:shape>
          <o:OLEObject Type="Embed" ProgID="Equation.DSMT4" ShapeID="_x0000_i1076" DrawAspect="Content" ObjectID="_1832321265" r:id="rId230"/>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77" type="#_x0000_t75" style="width:124pt;height:20.5pt" o:ole="">
            <v:imagedata r:id="rId231" o:title=""/>
          </v:shape>
          <o:OLEObject Type="Embed" ProgID="Equation.DSMT4" ShapeID="_x0000_i1077" DrawAspect="Content" ObjectID="_1832321266" r:id="rId232"/>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309" w:name="_Toc30530888"/>
      <w:bookmarkStart w:id="310" w:name="_Ref30591440"/>
      <w:bookmarkStart w:id="311" w:name="_Ref30591590"/>
      <w:bookmarkStart w:id="312" w:name="_Toc219458230"/>
      <w:r>
        <w:lastRenderedPageBreak/>
        <w:t>Skill score</w:t>
      </w:r>
      <w:bookmarkEnd w:id="309"/>
      <w:bookmarkEnd w:id="310"/>
      <w:bookmarkEnd w:id="311"/>
      <w:bookmarkEnd w:id="312"/>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313" w:name="_Hlk30156935"/>
    <w:p w14:paraId="056F946D" w14:textId="77777777" w:rsidR="007D10DD" w:rsidRDefault="007D10DD" w:rsidP="007D10DD">
      <w:pPr>
        <w:ind w:left="1440" w:firstLine="720"/>
      </w:pPr>
      <w:r w:rsidRPr="003D3F51">
        <w:rPr>
          <w:position w:val="-36"/>
        </w:rPr>
        <w:object w:dxaOrig="2960" w:dyaOrig="740" w14:anchorId="79008B22">
          <v:shape id="_x0000_i1078" type="#_x0000_t75" style="width:148pt;height:37.5pt" o:ole="">
            <v:imagedata r:id="rId234" o:title=""/>
          </v:shape>
          <o:OLEObject Type="Embed" ProgID="Equation.DSMT4" ShapeID="_x0000_i1078" DrawAspect="Content" ObjectID="_1832321267" r:id="rId235"/>
        </w:object>
      </w:r>
      <w:bookmarkEnd w:id="313"/>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79" type="#_x0000_t75" style="width:153.5pt;height:39.5pt" o:ole="">
            <v:imagedata r:id="rId236" o:title=""/>
          </v:shape>
          <o:OLEObject Type="Embed" ProgID="Equation.DSMT4" ShapeID="_x0000_i1079" DrawAspect="Content" ObjectID="_1832321268" r:id="rId237"/>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80" type="#_x0000_t75" style="width:155.5pt;height:39.5pt" o:ole="">
            <v:imagedata r:id="rId238" o:title=""/>
          </v:shape>
          <o:OLEObject Type="Embed" ProgID="Equation.DSMT4" ShapeID="_x0000_i1080" DrawAspect="Content" ObjectID="_1832321269" r:id="rId239"/>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314" w:name="_Hlk77172100"/>
      <w:r>
        <w:t>ase List; button on the Taylor Diagram figure</w:t>
      </w:r>
      <w:r w:rsidR="00FF7DD7">
        <w:br w:type="page"/>
      </w:r>
    </w:p>
    <w:p w14:paraId="30327B68" w14:textId="77777777" w:rsidR="005B54B7" w:rsidRPr="007E0C96" w:rsidRDefault="005B54B7" w:rsidP="005B54B7">
      <w:pPr>
        <w:pStyle w:val="Heading1"/>
      </w:pPr>
      <w:bookmarkStart w:id="315" w:name="_Ref459037739"/>
      <w:bookmarkStart w:id="316" w:name="_Toc531673957"/>
      <w:bookmarkStart w:id="317" w:name="_Toc219458231"/>
      <w:bookmarkStart w:id="318" w:name="_Hlk77172010"/>
      <w:bookmarkStart w:id="319" w:name="_Hlk77171929"/>
      <w:r w:rsidRPr="007E0C96">
        <w:lastRenderedPageBreak/>
        <w:t>User functions</w:t>
      </w:r>
      <w:bookmarkEnd w:id="315"/>
      <w:bookmarkEnd w:id="316"/>
      <w:bookmarkEnd w:id="317"/>
    </w:p>
    <w:bookmarkEnd w:id="318"/>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320" w:name="_Ref462175719"/>
      <w:bookmarkStart w:id="321" w:name="_Toc531673958"/>
      <w:bookmarkStart w:id="322" w:name="_Toc219458232"/>
      <w:bookmarkStart w:id="323" w:name="_Hlk77172041"/>
      <w:r w:rsidRPr="007E0C96">
        <w:t>User Data</w:t>
      </w:r>
      <w:bookmarkEnd w:id="320"/>
      <w:bookmarkEnd w:id="321"/>
      <w:bookmarkEnd w:id="322"/>
    </w:p>
    <w:bookmarkEnd w:id="323"/>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324" w:name="_Ref462175665"/>
      <w:bookmarkStart w:id="325" w:name="_Toc531673959"/>
      <w:bookmarkStart w:id="326" w:name="_Toc219458233"/>
      <w:r w:rsidRPr="007E0C96">
        <w:t>User Model</w:t>
      </w:r>
      <w:bookmarkEnd w:id="324"/>
      <w:bookmarkEnd w:id="325"/>
      <w:r>
        <w:t>s</w:t>
      </w:r>
      <w:bookmarkEnd w:id="326"/>
    </w:p>
    <w:p w14:paraId="693FF75F" w14:textId="5EDC8167"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5A12B0">
        <w:t>3.5.7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327" w:name="_Ref462729147"/>
      <w:bookmarkStart w:id="328" w:name="_Toc531673960"/>
      <w:bookmarkStart w:id="329" w:name="_Toc219458234"/>
      <w:r w:rsidRPr="007E0C96">
        <w:t>User Statistics</w:t>
      </w:r>
      <w:bookmarkEnd w:id="327"/>
      <w:bookmarkEnd w:id="328"/>
      <w:bookmarkEnd w:id="329"/>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330" w:name="_Hlk77172970"/>
      <w:r w:rsidRPr="007E0C96">
        <w:t xml:space="preserve">, which can be found in the </w:t>
      </w:r>
      <w:r w:rsidRPr="0096440C">
        <w:t>..\muitoolbox\psfunctions</w:t>
      </w:r>
      <w:r w:rsidRPr="007E0C96">
        <w:t xml:space="preserve"> folder. </w:t>
      </w:r>
      <w:bookmarkEnd w:id="330"/>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331" w:name="_Ref483053425"/>
      <w:bookmarkStart w:id="332" w:name="_Toc531673961"/>
      <w:bookmarkStart w:id="333" w:name="_Ref77177936"/>
      <w:bookmarkStart w:id="334" w:name="_Toc219458235"/>
      <w:r w:rsidRPr="007E0C96">
        <w:t>User Plot</w:t>
      </w:r>
      <w:bookmarkEnd w:id="331"/>
      <w:bookmarkEnd w:id="332"/>
      <w:r>
        <w:t>s</w:t>
      </w:r>
      <w:bookmarkEnd w:id="333"/>
      <w:bookmarkEnd w:id="334"/>
    </w:p>
    <w:p w14:paraId="6F529D8B" w14:textId="063DB09E" w:rsidR="00FF7DD7" w:rsidRDefault="005B54B7" w:rsidP="00D20F61">
      <w:bookmarkStart w:id="335" w:name="_Hlk42156403"/>
      <w:r w:rsidRPr="007E0C96">
        <w:t>On the Plot</w:t>
      </w:r>
      <w:r>
        <w:t>s</w:t>
      </w:r>
      <w:r w:rsidRPr="007E0C96">
        <w:t xml:space="preserve"> UI there is a Plot type list dialogue box</w:t>
      </w:r>
      <w:bookmarkEnd w:id="335"/>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314"/>
      <w:bookmarkEnd w:id="319"/>
      <w:r w:rsidR="00FF7DD7">
        <w:br w:type="page"/>
      </w:r>
    </w:p>
    <w:p w14:paraId="0D565F70" w14:textId="77777777" w:rsidR="00197F5F" w:rsidRDefault="00197F5F" w:rsidP="004F65D6">
      <w:pPr>
        <w:pStyle w:val="Heading1"/>
      </w:pPr>
      <w:bookmarkStart w:id="336" w:name="_Toc486354054"/>
      <w:bookmarkStart w:id="337" w:name="_Ref495741114"/>
      <w:bookmarkStart w:id="338" w:name="_Ref495741134"/>
      <w:bookmarkStart w:id="339" w:name="_Ref495741441"/>
      <w:bookmarkStart w:id="340" w:name="_Ref495741457"/>
      <w:bookmarkStart w:id="341" w:name="_Toc219458236"/>
      <w:r w:rsidRPr="00197F5F">
        <w:lastRenderedPageBreak/>
        <w:t>Program Structure</w:t>
      </w:r>
      <w:bookmarkEnd w:id="336"/>
      <w:bookmarkEnd w:id="337"/>
      <w:bookmarkEnd w:id="338"/>
      <w:bookmarkEnd w:id="339"/>
      <w:bookmarkEnd w:id="340"/>
      <w:bookmarkEnd w:id="341"/>
    </w:p>
    <w:p w14:paraId="2D4F9B8B" w14:textId="62432DE6" w:rsidR="003F2C13" w:rsidRDefault="003F2C13" w:rsidP="003F2C13">
      <w:bookmarkStart w:id="342" w:name="_Toc486354055"/>
      <w:r w:rsidRPr="004D2899">
        <w:t xml:space="preserve">The overall structure of the code is illustrated schematically in </w:t>
      </w:r>
      <w:r>
        <w:fldChar w:fldCharType="begin"/>
      </w:r>
      <w:r>
        <w:instrText xml:space="preserve"> REF _Ref72166629 \h </w:instrText>
      </w:r>
      <w:r>
        <w:fldChar w:fldCharType="separate"/>
      </w:r>
      <w:r w:rsidR="005A12B0">
        <w:t xml:space="preserve">Figure </w:t>
      </w:r>
      <w:r w:rsidR="005A12B0">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6F54D43F" w:rsidR="003F2C13" w:rsidRDefault="003F2C13" w:rsidP="003F2C13">
      <w:pPr>
        <w:pStyle w:val="Caption"/>
        <w:keepNext/>
      </w:pPr>
      <w:bookmarkStart w:id="343" w:name="_Ref72166629"/>
      <w:r>
        <w:t xml:space="preserve">Figure </w:t>
      </w:r>
      <w:r w:rsidR="00D05967">
        <w:fldChar w:fldCharType="begin"/>
      </w:r>
      <w:r w:rsidR="00D05967">
        <w:instrText xml:space="preserve"> SEQ Figure \* ARABIC </w:instrText>
      </w:r>
      <w:r w:rsidR="00D05967">
        <w:fldChar w:fldCharType="separate"/>
      </w:r>
      <w:r w:rsidR="005A12B0">
        <w:rPr>
          <w:noProof/>
        </w:rPr>
        <w:t>6</w:t>
      </w:r>
      <w:r w:rsidR="00D05967">
        <w:rPr>
          <w:noProof/>
        </w:rPr>
        <w:fldChar w:fldCharType="end"/>
      </w:r>
      <w:bookmarkEnd w:id="343"/>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4C13931B"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5A12B0">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5A12B0">
        <w:t xml:space="preserve">Figure </w:t>
      </w:r>
      <w:r w:rsidR="005A12B0">
        <w:rPr>
          <w:noProof/>
        </w:rPr>
        <w:t>7</w:t>
      </w:r>
      <w:r>
        <w:fldChar w:fldCharType="end"/>
      </w:r>
      <w:r>
        <w:t>, which shows a more detailed schematic of the program structure. See the muitoolbox and dstoolbox documentation for more details.</w:t>
      </w:r>
    </w:p>
    <w:p w14:paraId="7D744AD0" w14:textId="66E3F7B1" w:rsidR="003F2C13" w:rsidRDefault="003F2C13" w:rsidP="003F2C13">
      <w:pPr>
        <w:pStyle w:val="Caption"/>
        <w:keepNext/>
      </w:pPr>
      <w:bookmarkStart w:id="344" w:name="_Ref72167155"/>
      <w:r>
        <w:t xml:space="preserve">Figure </w:t>
      </w:r>
      <w:r w:rsidR="00D05967">
        <w:fldChar w:fldCharType="begin"/>
      </w:r>
      <w:r w:rsidR="00D05967">
        <w:instrText xml:space="preserve"> SEQ Figure \* ARABIC </w:instrText>
      </w:r>
      <w:r w:rsidR="00D05967">
        <w:fldChar w:fldCharType="separate"/>
      </w:r>
      <w:r w:rsidR="005A12B0">
        <w:rPr>
          <w:noProof/>
        </w:rPr>
        <w:t>7</w:t>
      </w:r>
      <w:r w:rsidR="00D05967">
        <w:rPr>
          <w:noProof/>
        </w:rPr>
        <w:fldChar w:fldCharType="end"/>
      </w:r>
      <w:bookmarkEnd w:id="344"/>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1ADFA62B">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1E1E5AE2"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5A12B0">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45" w:name="_Hlk72224499"/>
      <w:r w:rsidRPr="00F71846">
        <w:rPr>
          <w:b/>
          <w:bCs/>
        </w:rPr>
        <w:t>Sim_YGORinput</w:t>
      </w:r>
      <w:r w:rsidR="003F2BDA">
        <w:t xml:space="preserve"> </w:t>
      </w:r>
      <w:bookmarkStart w:id="346" w:name="_Hlk42160746"/>
      <w:bookmarkEnd w:id="345"/>
      <w:r w:rsidR="003F2BDA">
        <w:t>– data input for the YGOR model</w:t>
      </w:r>
      <w:bookmarkEnd w:id="346"/>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47"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47"/>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48" w:name="_Hlk72225137"/>
      <w:r w:rsidRPr="003F2BDA">
        <w:rPr>
          <w:b/>
          <w:bCs/>
        </w:rPr>
        <w:t>In …/</w:t>
      </w:r>
      <w:r>
        <w:rPr>
          <w:b/>
          <w:bCs/>
        </w:rPr>
        <w:t>muiApp</w:t>
      </w:r>
      <w:r w:rsidRPr="003F2BDA">
        <w:rPr>
          <w:b/>
          <w:bCs/>
        </w:rPr>
        <w:t>CoastalClasses</w:t>
      </w:r>
      <w:bookmarkEnd w:id="348"/>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49"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49"/>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50"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50"/>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51"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51"/>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52"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52"/>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53" w:name="_Hlk116403451"/>
      <w:r w:rsidRPr="008B6484">
        <w:rPr>
          <w:i/>
          <w:iCs/>
        </w:rPr>
        <w:t>shoaling</w:t>
      </w:r>
      <w:r w:rsidR="00597399">
        <w:t xml:space="preserve"> -</w:t>
      </w:r>
      <w:r w:rsidRPr="008B6484">
        <w:t xml:space="preserve"> plane bed wave shoaling using linear wave theory.</w:t>
      </w:r>
    </w:p>
    <w:bookmarkEnd w:id="353"/>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54" w:name="_Hlk116403305"/>
      <w:r w:rsidRPr="008B6484">
        <w:t>(code from Matlab</w:t>
      </w:r>
      <w:r w:rsidR="00597399" w:rsidRPr="00597399">
        <w:rPr>
          <w:vertAlign w:val="superscript"/>
        </w:rPr>
        <w:t>TM</w:t>
      </w:r>
      <w:r w:rsidR="00597399">
        <w:rPr>
          <w:vertAlign w:val="superscript"/>
        </w:rPr>
        <w:t xml:space="preserve"> </w:t>
      </w:r>
      <w:r w:rsidRPr="008B6484">
        <w:t>Forum).</w:t>
      </w:r>
      <w:bookmarkEnd w:id="354"/>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55" w:name="_Hlk187931512"/>
      <w:r w:rsidRPr="00F54D2E">
        <w:rPr>
          <w:i/>
          <w:iCs/>
        </w:rPr>
        <w:t>wave_scatter</w:t>
      </w:r>
      <w:r>
        <w:t xml:space="preserve"> - plot H-T scatter diagram </w:t>
      </w:r>
      <w:bookmarkEnd w:id="355"/>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56" w:name="_Toc219458237"/>
      <w:r w:rsidRPr="00197F5F">
        <w:lastRenderedPageBreak/>
        <w:t>Bibliography</w:t>
      </w:r>
      <w:bookmarkEnd w:id="342"/>
      <w:bookmarkEnd w:id="356"/>
    </w:p>
    <w:p w14:paraId="18FA6875" w14:textId="375BD2C8" w:rsidR="000C2299" w:rsidRPr="000C2299" w:rsidRDefault="001346F7" w:rsidP="000C2299">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C2299" w:rsidRPr="000C2299">
        <w:t xml:space="preserve">Abramov V and Khan M K, 2017, A Practical Guide to Market Risk Model Validations (Part II - VaR Estimation). p. 70, </w:t>
      </w:r>
      <w:hyperlink r:id="rId242" w:history="1">
        <w:r w:rsidR="000C2299" w:rsidRPr="000C2299">
          <w:rPr>
            <w:rStyle w:val="Hyperlink"/>
          </w:rPr>
          <w:t>http://dx.doi.org/10.2139/ssrn.3080557</w:t>
        </w:r>
      </w:hyperlink>
      <w:r w:rsidR="000C2299" w:rsidRPr="000C2299">
        <w:t>.</w:t>
      </w:r>
    </w:p>
    <w:p w14:paraId="1133B292" w14:textId="77777777" w:rsidR="000C2299" w:rsidRPr="000C2299" w:rsidRDefault="000C2299" w:rsidP="000C2299">
      <w:pPr>
        <w:pStyle w:val="EndNoteBibliography"/>
        <w:spacing w:after="240"/>
      </w:pPr>
      <w:r w:rsidRPr="000C2299">
        <w:t>Alexandrakis G and Poulos S, 2014, An holistic approach to beach erosion vulnerability assessment. Sci Rep, 4, p. 6078, 10.1038/srep06078.</w:t>
      </w:r>
    </w:p>
    <w:p w14:paraId="4398FA86" w14:textId="77777777" w:rsidR="000C2299" w:rsidRPr="000C2299" w:rsidRDefault="000C2299" w:rsidP="000C2299">
      <w:pPr>
        <w:pStyle w:val="EndNoteBibliography"/>
        <w:spacing w:after="240"/>
      </w:pPr>
      <w:r w:rsidRPr="000C2299">
        <w:t>Antoniades I P, Brandi G, Magafas L and Di Matteo T, 2021, The use of scaling properties to detect relevant changes in financial time series: A new visual warning tool. Physica A: Statistical Mechanics and its Applications, 565, 10.1016/j.physa.2020.125561.</w:t>
      </w:r>
    </w:p>
    <w:p w14:paraId="643BD2ED" w14:textId="77777777" w:rsidR="000C2299" w:rsidRPr="000C2299" w:rsidRDefault="000C2299" w:rsidP="000C2299">
      <w:pPr>
        <w:pStyle w:val="EndNoteBibliography"/>
        <w:spacing w:after="240"/>
      </w:pPr>
      <w:r w:rsidRPr="000C2299">
        <w:t>Bailard J A, 1981, An energetics total load sediment transport model for a plane sloping beach. Journal of Geophysical Research: Oceans, 86 (C11), pp. 10938–10954, 10.1029/JC086iC11p10938.</w:t>
      </w:r>
    </w:p>
    <w:p w14:paraId="06FAF68D" w14:textId="77777777" w:rsidR="000C2299" w:rsidRPr="000C2299" w:rsidRDefault="000C2299" w:rsidP="000C2299">
      <w:pPr>
        <w:pStyle w:val="EndNoteBibliography"/>
        <w:spacing w:after="240"/>
      </w:pPr>
      <w:r w:rsidRPr="000C2299">
        <w:t>Bailard J A, 1982, Modelling on-offshore sediment transport in the surf zone, International Conference on Coastal Engineering, pp. 1419–1438, ASCE.</w:t>
      </w:r>
    </w:p>
    <w:p w14:paraId="6A133C8C" w14:textId="77777777" w:rsidR="000C2299" w:rsidRPr="000C2299" w:rsidRDefault="000C2299" w:rsidP="000C2299">
      <w:pPr>
        <w:pStyle w:val="EndNoteBibliography"/>
        <w:spacing w:after="240"/>
      </w:pPr>
      <w:r w:rsidRPr="000C2299">
        <w:t>Bailard J A and Inman D L, 1981, An energetics bedload model for a plane sloping beach: Local transport. Journal of Geophysical Research: Oceans, 86 (C3), pp. 2035–2043, 10.1029/JC086iC03p02035.</w:t>
      </w:r>
    </w:p>
    <w:p w14:paraId="4CD19E15" w14:textId="77777777" w:rsidR="000C2299" w:rsidRPr="000C2299" w:rsidRDefault="000C2299" w:rsidP="000C2299">
      <w:pPr>
        <w:pStyle w:val="EndNoteBibliography"/>
        <w:spacing w:after="240"/>
      </w:pPr>
      <w:r w:rsidRPr="000C2299">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317D86C5" w14:textId="77777777" w:rsidR="000C2299" w:rsidRPr="000C2299" w:rsidRDefault="000C2299" w:rsidP="000C2299">
      <w:pPr>
        <w:pStyle w:val="EndNoteBibliography"/>
        <w:spacing w:after="240"/>
      </w:pPr>
      <w:r w:rsidRPr="000C2299">
        <w:t>Bernabeu A M, Medina R and Vidal C, 2003a, A morphological model of the beach profile integrating wave and tidal influences. Marine Geology, 197 (1-4), pp. 95–116, 10.1016/s0025-3227(03)00087-2.</w:t>
      </w:r>
    </w:p>
    <w:p w14:paraId="415CCB64" w14:textId="77777777" w:rsidR="000C2299" w:rsidRPr="000C2299" w:rsidRDefault="000C2299" w:rsidP="000C2299">
      <w:pPr>
        <w:pStyle w:val="EndNoteBibliography"/>
        <w:spacing w:after="240"/>
      </w:pPr>
      <w:r w:rsidRPr="000C2299">
        <w:t>Bernabeu A M, Medina R and Vidal C, 2003b, Wave reflection on natural beaches: an equilibrium beach profile model. Estuarine, Coastal and Shelf Science, 57 (4), pp. 577–586.</w:t>
      </w:r>
    </w:p>
    <w:p w14:paraId="3654CA19" w14:textId="77777777" w:rsidR="000C2299" w:rsidRPr="000C2299" w:rsidRDefault="000C2299" w:rsidP="000C2299">
      <w:pPr>
        <w:pStyle w:val="EndNoteBibliography"/>
        <w:spacing w:after="240"/>
      </w:pPr>
      <w:r w:rsidRPr="000C2299">
        <w:t>Bosboom J and Reniers A J H M, 2014, Scale-selective validation of morphodynamic models, 34th International Conference on Coastal Engineering, pp. 1911–1920, Seoul, South-Korea.</w:t>
      </w:r>
    </w:p>
    <w:p w14:paraId="4A881C8B" w14:textId="1EA1D101" w:rsidR="000C2299" w:rsidRPr="000C2299" w:rsidRDefault="000C2299" w:rsidP="000C2299">
      <w:pPr>
        <w:pStyle w:val="EndNoteBibliography"/>
        <w:spacing w:after="240"/>
      </w:pPr>
      <w:r w:rsidRPr="000C2299">
        <w:t xml:space="preserve">Bosboom J, Reniers A J H M and Luijendijk A P, 2014, On the perception of morphodynamic model skill. Coastal Engineering, 94, pp. 112–125, </w:t>
      </w:r>
      <w:hyperlink r:id="rId243" w:history="1">
        <w:r w:rsidRPr="000C2299">
          <w:rPr>
            <w:rStyle w:val="Hyperlink"/>
          </w:rPr>
          <w:t>https://doi.org/10.1016/j.coastaleng.2014.08.008</w:t>
        </w:r>
      </w:hyperlink>
      <w:r w:rsidRPr="000C2299">
        <w:t>.</w:t>
      </w:r>
    </w:p>
    <w:p w14:paraId="2FBF64A8" w14:textId="77777777" w:rsidR="000C2299" w:rsidRPr="000C2299" w:rsidRDefault="000C2299" w:rsidP="000C2299">
      <w:pPr>
        <w:pStyle w:val="EndNoteBibliography"/>
        <w:spacing w:after="240"/>
      </w:pPr>
      <w:r w:rsidRPr="000C2299">
        <w:t>Bosom E and Jiménez J A, 2011, Probabilistic coastal vulnerability assessment to storms at regional scale – application to Catalan beaches (NW Mediterranean). Natural Hazards and Earth System Science, 11 (2), pp. 475–484, 10.5194/nhess-11-475-2011.</w:t>
      </w:r>
    </w:p>
    <w:p w14:paraId="3B5A993F" w14:textId="77777777" w:rsidR="000C2299" w:rsidRPr="000C2299" w:rsidRDefault="000C2299" w:rsidP="000C2299">
      <w:pPr>
        <w:pStyle w:val="EndNoteBibliography"/>
        <w:spacing w:after="240"/>
      </w:pPr>
      <w:r w:rsidRPr="000C2299">
        <w:t>Bouws E, Günther H, Rosenthal W and Vincent C L, 1985, Similarity of the wind wave spectra in finite depth water: Part 1 - spectral form. Journal of Geophysical Research, 90 (C1), pp. 975–986.</w:t>
      </w:r>
    </w:p>
    <w:p w14:paraId="73B3BC45" w14:textId="77777777" w:rsidR="000C2299" w:rsidRPr="000C2299" w:rsidRDefault="000C2299" w:rsidP="000C2299">
      <w:pPr>
        <w:pStyle w:val="EndNoteBibliography"/>
        <w:spacing w:after="240"/>
      </w:pPr>
      <w:r w:rsidRPr="000C2299">
        <w:t>Bouws E, Günther H, Rosenthal W and Vincent C L, 1987, Similarity of the wind wave spectrum in finite depth water: Part 2 - statistical relations between shape and growth stage parameters. Dt.hydrogr.Z, 40, pp. 1–24.</w:t>
      </w:r>
    </w:p>
    <w:p w14:paraId="36806A29" w14:textId="77777777" w:rsidR="000C2299" w:rsidRPr="000C2299" w:rsidRDefault="000C2299" w:rsidP="000C2299">
      <w:pPr>
        <w:pStyle w:val="EndNoteBibliography"/>
        <w:spacing w:after="240"/>
      </w:pPr>
      <w:r w:rsidRPr="000C2299">
        <w:t>Brandi G and Di Matteo T, 2021, On the statistics of scaling exponents and the multiscaling value at risk. The European Journal of Finance, pp. 1–22, 10.1080/1351847x.2021.1908391.</w:t>
      </w:r>
    </w:p>
    <w:p w14:paraId="7A1D5FC9" w14:textId="77777777" w:rsidR="000C2299" w:rsidRPr="000C2299" w:rsidRDefault="000C2299" w:rsidP="000C2299">
      <w:pPr>
        <w:pStyle w:val="EndNoteBibliography"/>
        <w:spacing w:after="240"/>
      </w:pPr>
      <w:r w:rsidRPr="000C2299">
        <w:t>Carter D J, 1982, Estimation of wave spectra from wave height and period, MIAS Publication, Report No: 4, pp. 1–21, Godalming.</w:t>
      </w:r>
    </w:p>
    <w:p w14:paraId="34B62D56" w14:textId="77777777" w:rsidR="000C2299" w:rsidRPr="000C2299" w:rsidRDefault="000C2299" w:rsidP="000C2299">
      <w:pPr>
        <w:pStyle w:val="EndNoteBibliography"/>
        <w:spacing w:after="240"/>
      </w:pPr>
      <w:r w:rsidRPr="000C2299">
        <w:lastRenderedPageBreak/>
        <w:t>Castelle B, Marieu V, Bujan S, Ferreira S, Parisot J-P, Capo S, Sénéchal N and Chouzenoux T, 2014, Equilibrium shoreline modelling of a high-energy meso-macrotidal multiple-barred beach. Marine Geology, 347, pp. 85–94, 10.1016/j.margeo.2013.11.003.</w:t>
      </w:r>
    </w:p>
    <w:p w14:paraId="7F1E978C" w14:textId="77777777" w:rsidR="000C2299" w:rsidRPr="000C2299" w:rsidRDefault="000C2299" w:rsidP="000C2299">
      <w:pPr>
        <w:pStyle w:val="EndNoteBibliography"/>
        <w:spacing w:after="240"/>
      </w:pPr>
      <w:r w:rsidRPr="000C2299">
        <w:t>Codiga D L, 2011, Unified Tidal Analysis and Prediction Using the UTide Matlab Functions, Report No: 2011-01, p. 59, Graduate School of Oceanography, University of Rhode Island, Narragansett, RI, 10.13140/RG.2.1.3761.2008.</w:t>
      </w:r>
    </w:p>
    <w:p w14:paraId="0FE3CD15" w14:textId="77777777" w:rsidR="000C2299" w:rsidRPr="000C2299" w:rsidRDefault="000C2299" w:rsidP="000C2299">
      <w:pPr>
        <w:pStyle w:val="EndNoteBibliography"/>
        <w:spacing w:after="240"/>
      </w:pPr>
      <w:r w:rsidRPr="000C2299">
        <w:t>Coles S, 2001, An Introduction to Statistical Modeling of Extreme Values, Springer-Verlag, London.</w:t>
      </w:r>
    </w:p>
    <w:p w14:paraId="65464717" w14:textId="77777777" w:rsidR="000C2299" w:rsidRPr="000C2299" w:rsidRDefault="000C2299" w:rsidP="000C2299">
      <w:pPr>
        <w:pStyle w:val="EndNoteBibliography"/>
        <w:spacing w:after="240"/>
      </w:pPr>
      <w:r w:rsidRPr="000C2299">
        <w:t>Dean R G, 1977, Equilibrium beach profiles: US Atlantic and Gulf coasts, Report No: Ocean Engineering Report No 12, Newark, Delaware.</w:t>
      </w:r>
    </w:p>
    <w:p w14:paraId="3BD1B9D9" w14:textId="77777777" w:rsidR="000C2299" w:rsidRPr="000C2299" w:rsidRDefault="000C2299" w:rsidP="000C2299">
      <w:pPr>
        <w:pStyle w:val="EndNoteBibliography"/>
        <w:spacing w:after="240"/>
      </w:pPr>
      <w:r w:rsidRPr="000C2299">
        <w:t>Di Matteo T, Aste T and Dacorogna M M, 2003, Scaling behaviors in differently developed markets. Physica A: Statistical Mechanics and its Applications, 324 (1-2), pp. 183–188, 10.1016/s0378-4371(02)01996-9.</w:t>
      </w:r>
    </w:p>
    <w:p w14:paraId="30274564" w14:textId="77777777" w:rsidR="000C2299" w:rsidRPr="000C2299" w:rsidRDefault="000C2299" w:rsidP="000C2299">
      <w:pPr>
        <w:pStyle w:val="EndNoteBibliography"/>
        <w:spacing w:after="240"/>
      </w:pPr>
      <w:r w:rsidRPr="000C2299">
        <w:t>Donelan M A, Hamilton J and Hui W H, 1985, Directional Spectra of wind-generated waves. Phil.Trans.R.Soc.Lond.A., 315 (1534), pp. 509–562.</w:t>
      </w:r>
    </w:p>
    <w:p w14:paraId="5CC5D949" w14:textId="77777777" w:rsidR="000C2299" w:rsidRPr="000C2299" w:rsidRDefault="000C2299" w:rsidP="000C2299">
      <w:pPr>
        <w:pStyle w:val="EndNoteBibliography"/>
        <w:spacing w:after="240"/>
      </w:pPr>
      <w:r w:rsidRPr="000C2299">
        <w:t>Hallermeier R J, 1981, A profile zonation for seasonal sand beaches from wave climate. Coastal Engineering, 4 (3), pp. 253–277.</w:t>
      </w:r>
    </w:p>
    <w:p w14:paraId="63FF3D54" w14:textId="77777777" w:rsidR="000C2299" w:rsidRPr="000C2299" w:rsidRDefault="000C2299" w:rsidP="000C2299">
      <w:pPr>
        <w:pStyle w:val="EndNoteBibliography"/>
        <w:spacing w:after="240"/>
      </w:pPr>
      <w:r w:rsidRPr="000C2299">
        <w:t>Hsu J R-C, Yu M J, Lee F C and Benedet L, 2010, Static bay beach concept for scientists and engineers: A review. Coastal Engineering, 57 (2), pp. 76–91.</w:t>
      </w:r>
    </w:p>
    <w:p w14:paraId="66EC4160" w14:textId="77777777" w:rsidR="000C2299" w:rsidRPr="000C2299" w:rsidRDefault="000C2299" w:rsidP="000C2299">
      <w:pPr>
        <w:pStyle w:val="EndNoteBibliography"/>
        <w:spacing w:after="240"/>
      </w:pPr>
      <w:r w:rsidRPr="000C2299">
        <w:t>Hsu J R C and Evans C, 1989, Parabolic bay shapes and applications. Proceedings - Institution of Civil Engineers.Part 2.Research and theory, 87, pp. 557–570.</w:t>
      </w:r>
    </w:p>
    <w:p w14:paraId="3AA78530" w14:textId="77777777" w:rsidR="000C2299" w:rsidRPr="000C2299" w:rsidRDefault="000C2299" w:rsidP="000C2299">
      <w:pPr>
        <w:pStyle w:val="EndNoteBibliography"/>
        <w:spacing w:after="240"/>
      </w:pPr>
      <w:r w:rsidRPr="000C2299">
        <w:t>Hsu J R C, Silvester R and Xia Y M, 1989, Applications of headland control. Journal of Waterway, Port, Coastal and Ocean Engineering, 115 (3), pp. 299–326.</w:t>
      </w:r>
    </w:p>
    <w:p w14:paraId="13AD89F4" w14:textId="77777777" w:rsidR="000C2299" w:rsidRPr="000C2299" w:rsidRDefault="000C2299" w:rsidP="000C2299">
      <w:pPr>
        <w:pStyle w:val="EndNoteBibliography"/>
        <w:spacing w:after="240"/>
      </w:pPr>
      <w:r w:rsidRPr="000C2299">
        <w:t>Hughes S A, 1984, The TMA shallow-water spectrum description and applications, Coastal Engineering Research Centre, Report No: CERC-84-7, pp. 1–39, Washington DC.</w:t>
      </w:r>
    </w:p>
    <w:p w14:paraId="18150BCD" w14:textId="77777777" w:rsidR="000C2299" w:rsidRPr="000C2299" w:rsidRDefault="000C2299" w:rsidP="000C2299">
      <w:pPr>
        <w:pStyle w:val="EndNoteBibliography"/>
        <w:spacing w:after="240"/>
      </w:pPr>
      <w:r w:rsidRPr="000C2299">
        <w:t>Ihlen E A, 2012, Introduction to multifractal detrended fluctuation analysis in matlab. Front Physiol, 3, p. 141, 10.3389/fphys.2012.00141.</w:t>
      </w:r>
    </w:p>
    <w:p w14:paraId="2BE88E74" w14:textId="77777777" w:rsidR="000C2299" w:rsidRPr="000C2299" w:rsidRDefault="000C2299" w:rsidP="000C2299">
      <w:pPr>
        <w:pStyle w:val="EndNoteBibliography"/>
        <w:spacing w:after="240"/>
      </w:pPr>
      <w:r w:rsidRPr="000C2299">
        <w:t>Kamphuis W J, 1991, Alongshore sediment transport rate. ASCE, Journal of the Waterway, Port, Coastal and Ocean Division, 117 (6), pp. 624–640.</w:t>
      </w:r>
    </w:p>
    <w:p w14:paraId="4ACEAD3B" w14:textId="77777777" w:rsidR="000C2299" w:rsidRPr="000C2299" w:rsidRDefault="000C2299" w:rsidP="000C2299">
      <w:pPr>
        <w:pStyle w:val="EndNoteBibliography"/>
        <w:spacing w:after="240"/>
      </w:pPr>
      <w:r w:rsidRPr="000C2299">
        <w:t>Kitaigorodskii S A, Krasitskii V P and Zaslavskii M M, 1975, On Phillips theory of equilibrium range in the spectra of wind-generated gravity waves. Journal of Physical Oceanography. Journal of Physical Oceanography, 5 (3), pp. 410–420.</w:t>
      </w:r>
    </w:p>
    <w:p w14:paraId="3EDE8F6E" w14:textId="77777777" w:rsidR="000C2299" w:rsidRPr="000C2299" w:rsidRDefault="000C2299" w:rsidP="000C2299">
      <w:pPr>
        <w:pStyle w:val="EndNoteBibliography"/>
        <w:spacing w:after="240"/>
      </w:pPr>
      <w:r w:rsidRPr="000C2299">
        <w:t>Kuik A J, Van Vledder G P and Holthuijsen L H, 1988, A Method for the Routine Analysis of Pitch-and-Roll Buoy Wave Data. Journal of Physical Oceanography, 18 (7), pp. 1020–1034, 10.1175/1520-0485(1988)018&lt;1020:amftra&gt;2.0.co;2.</w:t>
      </w:r>
    </w:p>
    <w:p w14:paraId="6FA522B3" w14:textId="24B9F650" w:rsidR="000C2299" w:rsidRPr="000C2299" w:rsidRDefault="000C2299" w:rsidP="000C2299">
      <w:pPr>
        <w:pStyle w:val="EndNoteBibliography"/>
        <w:spacing w:after="240"/>
      </w:pPr>
      <w:r w:rsidRPr="000C2299">
        <w:t xml:space="preserve">Mason D C and Dhoop T, 2018, Occurrence of Bimodal Seas around the English Coastline, National Network of Regional Coastal Monitoring Programmes of England, Report No: TN 02, p. 8, Channel Coastal Observatory,, Southanmpton, </w:t>
      </w:r>
      <w:hyperlink r:id="rId244" w:history="1">
        <w:r w:rsidRPr="000C2299">
          <w:rPr>
            <w:rStyle w:val="Hyperlink"/>
          </w:rPr>
          <w:t>https://coastalmonitoring.org/ccoresources/bimodalseas/Occurrence_of_Bimodal_Seas_around_the_English_Coastline_TN02.pdf</w:t>
        </w:r>
      </w:hyperlink>
      <w:r w:rsidRPr="000C2299">
        <w:t>.</w:t>
      </w:r>
    </w:p>
    <w:p w14:paraId="29E95CF4" w14:textId="77777777" w:rsidR="000C2299" w:rsidRPr="000C2299" w:rsidRDefault="000C2299" w:rsidP="000C2299">
      <w:pPr>
        <w:pStyle w:val="EndNoteBibliography"/>
        <w:spacing w:after="240"/>
      </w:pPr>
      <w:r w:rsidRPr="000C2299">
        <w:lastRenderedPageBreak/>
        <w:t>Masselink G, Austin M, Tinker J, O'Hare T and Russell P, 2008, Cross-shore sediment transport and morphological response on a macrotidal beach with intertidal bar morphology, Truc Vert, France. Marine Geology, 251 (3-4), pp. 141–155, 10.1016/j.margeo.2008.01.010.</w:t>
      </w:r>
    </w:p>
    <w:p w14:paraId="0F94B239" w14:textId="77777777" w:rsidR="000C2299" w:rsidRPr="000C2299" w:rsidRDefault="000C2299" w:rsidP="000C2299">
      <w:pPr>
        <w:pStyle w:val="EndNoteBibliography"/>
        <w:spacing w:after="240"/>
      </w:pPr>
      <w:r w:rsidRPr="000C2299">
        <w:t>Medina R, Bernabeu A M, Vidal C and González M, 2004, A general equilibrium beach profile formulation, In: SASME Book of Abstracts, Series, pp. 1–3.</w:t>
      </w:r>
    </w:p>
    <w:p w14:paraId="17FB76A4" w14:textId="7A6A768B" w:rsidR="000C2299" w:rsidRPr="000C2299" w:rsidRDefault="000C2299" w:rsidP="000C2299">
      <w:pPr>
        <w:pStyle w:val="EndNoteBibliography"/>
        <w:spacing w:after="240"/>
      </w:pPr>
      <w:r w:rsidRPr="000C2299">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245" w:history="1">
        <w:r w:rsidRPr="000C2299">
          <w:rPr>
            <w:rStyle w:val="Hyperlink"/>
          </w:rPr>
          <w:t>https://doi.org/10.1038/s41598-020-59018-y</w:t>
        </w:r>
      </w:hyperlink>
      <w:r w:rsidRPr="000C2299">
        <w:t>.</w:t>
      </w:r>
    </w:p>
    <w:p w14:paraId="711F6F21" w14:textId="52F18B00" w:rsidR="000C2299" w:rsidRPr="000C2299" w:rsidRDefault="000C2299" w:rsidP="000C2299">
      <w:pPr>
        <w:pStyle w:val="EndNoteBibliography"/>
        <w:spacing w:after="240"/>
      </w:pPr>
      <w:r w:rsidRPr="000C2299">
        <w:t xml:space="preserve">Morales R, Di Matteo T, Gramatica R and Aste T, 2012, Dynamical generalized Hurst exponent as a tool to monitor unstable periods in financial time series. Physica A: Statistical Mechanics and its Applications, 391 (11), pp. 3180–3189, </w:t>
      </w:r>
      <w:hyperlink r:id="rId246" w:history="1">
        <w:r w:rsidRPr="000C2299">
          <w:rPr>
            <w:rStyle w:val="Hyperlink"/>
          </w:rPr>
          <w:t>https://doi.org/10.1016/j.physa.2012.01.004</w:t>
        </w:r>
      </w:hyperlink>
      <w:r w:rsidRPr="000C2299">
        <w:t>.</w:t>
      </w:r>
    </w:p>
    <w:p w14:paraId="6FDEB4B9" w14:textId="77777777" w:rsidR="000C2299" w:rsidRPr="000C2299" w:rsidRDefault="000C2299" w:rsidP="000C2299">
      <w:pPr>
        <w:pStyle w:val="EndNoteBibliography"/>
        <w:spacing w:after="240"/>
      </w:pPr>
      <w:r w:rsidRPr="000C2299">
        <w:t>Owen M W, 1980, Design of seawalls allowing for wave overtopping, Report No: EX 924, Wallingford.</w:t>
      </w:r>
    </w:p>
    <w:p w14:paraId="69257A89" w14:textId="77777777" w:rsidR="000C2299" w:rsidRPr="000C2299" w:rsidRDefault="000C2299" w:rsidP="000C2299">
      <w:pPr>
        <w:pStyle w:val="EndNoteBibliography"/>
        <w:spacing w:after="240"/>
      </w:pPr>
      <w:r w:rsidRPr="000C2299">
        <w:t>Pacheco J C R, Román D T and Vargas L E, 2008, R/S Statistic: Accuracy and Implementations, 18th International Conference on Electronics, Communications and Computers (conielecomp 2008), IEEE, 10.1109/conielecomp.2008.14.</w:t>
      </w:r>
    </w:p>
    <w:p w14:paraId="56E688C6" w14:textId="013BC40A" w:rsidR="000C2299" w:rsidRPr="000C2299" w:rsidRDefault="000C2299" w:rsidP="000C2299">
      <w:pPr>
        <w:pStyle w:val="EndNoteBibliography"/>
        <w:spacing w:after="240"/>
      </w:pPr>
      <w:r w:rsidRPr="000C2299">
        <w:t xml:space="preserve">Pierson Jr. W J and Moskowitz L, 1964, A proposed spectral form for fully developed wind seas based on the similarity theory of S. A. Kitaigorodskii. Journal of Geophysical Research (1896-1977), 69 (24), pp. 5181–5190, </w:t>
      </w:r>
      <w:hyperlink r:id="rId247" w:history="1">
        <w:r w:rsidRPr="000C2299">
          <w:rPr>
            <w:rStyle w:val="Hyperlink"/>
          </w:rPr>
          <w:t>https://doi.org/10.1029/JZ069i024p05181</w:t>
        </w:r>
      </w:hyperlink>
      <w:r w:rsidRPr="000C2299">
        <w:t>.</w:t>
      </w:r>
    </w:p>
    <w:p w14:paraId="2EA99167" w14:textId="77777777" w:rsidR="000C2299" w:rsidRPr="000C2299" w:rsidRDefault="000C2299" w:rsidP="000C2299">
      <w:pPr>
        <w:pStyle w:val="EndNoteBibliography"/>
        <w:spacing w:after="240"/>
      </w:pPr>
      <w:r w:rsidRPr="000C2299">
        <w:t>Poate T G, McCall R T and Masselink G, 2016, A new parameterisation for runup on gravel beaches. Coastal Engineering, 117, pp. 176–190, 10.1016/j.coastaleng.2016.08.003.</w:t>
      </w:r>
    </w:p>
    <w:p w14:paraId="70A21D35" w14:textId="77777777" w:rsidR="000C2299" w:rsidRPr="000C2299" w:rsidRDefault="000C2299" w:rsidP="000C2299">
      <w:pPr>
        <w:pStyle w:val="EndNoteBibliography"/>
        <w:spacing w:after="240"/>
      </w:pPr>
      <w:r w:rsidRPr="000C2299">
        <w:t>Reis A H and Gama C, 2010, Sand size versus beachface slope — An explanation based on the Constructal Law. Geomorphology, 114 (3), pp. 276–283, 10.1016/j.geomorph.2009.07.008.</w:t>
      </w:r>
    </w:p>
    <w:p w14:paraId="71664520" w14:textId="77777777" w:rsidR="000C2299" w:rsidRPr="000C2299" w:rsidRDefault="000C2299" w:rsidP="000C2299">
      <w:pPr>
        <w:pStyle w:val="EndNoteBibliography"/>
        <w:spacing w:after="240"/>
      </w:pPr>
      <w:r w:rsidRPr="000C2299">
        <w:t>Silvester R, 1985, Natural headland control of beaches. Continental Shelf Research, 4 (5), pp. 581–596.</w:t>
      </w:r>
    </w:p>
    <w:p w14:paraId="19BD85DE" w14:textId="77777777" w:rsidR="000C2299" w:rsidRPr="000C2299" w:rsidRDefault="000C2299" w:rsidP="000C2299">
      <w:pPr>
        <w:pStyle w:val="EndNoteBibliography"/>
        <w:spacing w:after="240"/>
      </w:pPr>
      <w:r w:rsidRPr="000C2299">
        <w:t>Silvester R and Hsu J R C, 1997, Coastal Stabilization, World Scientific Publishing, Singapore.</w:t>
      </w:r>
    </w:p>
    <w:p w14:paraId="2DE2F0A3" w14:textId="77777777" w:rsidR="000C2299" w:rsidRPr="000C2299" w:rsidRDefault="000C2299" w:rsidP="000C2299">
      <w:pPr>
        <w:pStyle w:val="EndNoteBibliography"/>
        <w:spacing w:after="240"/>
      </w:pPr>
      <w:r w:rsidRPr="000C2299">
        <w:t>Soulsby R, 1997, Dynamics of marine sands, p. 249, Thomas Telford, London.</w:t>
      </w:r>
    </w:p>
    <w:p w14:paraId="3D13EF85" w14:textId="77777777" w:rsidR="000C2299" w:rsidRPr="000C2299" w:rsidRDefault="000C2299" w:rsidP="000C2299">
      <w:pPr>
        <w:pStyle w:val="EndNoteBibliography"/>
        <w:spacing w:after="240"/>
      </w:pPr>
      <w:r w:rsidRPr="000C2299">
        <w:t>Stockdon H F, Holman R A, Howd P A and Sallenger A H, 2006, Empirical parameterization of setup, swash, and runup. Coastal Engineering, 53 (7), pp. 573–588, 10.1016/j.coastaleng.2005.12.005.</w:t>
      </w:r>
    </w:p>
    <w:p w14:paraId="61336F80" w14:textId="77777777" w:rsidR="000C2299" w:rsidRPr="000C2299" w:rsidRDefault="000C2299" w:rsidP="000C2299">
      <w:pPr>
        <w:pStyle w:val="EndNoteBibliography"/>
        <w:spacing w:after="240"/>
      </w:pPr>
      <w:r w:rsidRPr="000C2299">
        <w:t>Stokes K, Poate T, Masselink G, King E, Saulter A and Ely N, 2021, Forecasting coastal overtopping at engineered and naturally defended coastlines. Coastal Engineering, 164, 10.1016/j.coastaleng.2020.103827.</w:t>
      </w:r>
    </w:p>
    <w:p w14:paraId="0FFD2B53" w14:textId="77777777" w:rsidR="000C2299" w:rsidRPr="000C2299" w:rsidRDefault="000C2299" w:rsidP="000C2299">
      <w:pPr>
        <w:pStyle w:val="EndNoteBibliography"/>
        <w:spacing w:after="240"/>
      </w:pPr>
      <w:r w:rsidRPr="000C2299">
        <w:t>Sutcliffe J, Hurst S, Awadallah A G, Brown E and Hamed K, 2016, Harold Edwin Hurst: the Nile and Egypt, past and future. Hydrological Sciences Journal, 61 (9), pp. 1557–1570, 10.1080/02626667.2015.1019508.</w:t>
      </w:r>
    </w:p>
    <w:p w14:paraId="396BD2C2" w14:textId="77777777" w:rsidR="000C2299" w:rsidRPr="000C2299" w:rsidRDefault="000C2299" w:rsidP="000C2299">
      <w:pPr>
        <w:pStyle w:val="EndNoteBibliography"/>
        <w:spacing w:after="240"/>
      </w:pPr>
      <w:r w:rsidRPr="000C2299">
        <w:t>Taylor K E, 2001, Summarizing multiple aspects of model performance in a single diagram. Journal of Geophysical Research - Atmospheres, 106 (D7), pp. 7183–7192, 10.1029/2000JD900719.</w:t>
      </w:r>
    </w:p>
    <w:p w14:paraId="49007D5C" w14:textId="6047EC45" w:rsidR="000C2299" w:rsidRPr="000C2299" w:rsidRDefault="000C2299" w:rsidP="000C2299">
      <w:pPr>
        <w:pStyle w:val="EndNoteBibliography"/>
        <w:spacing w:after="240"/>
      </w:pPr>
      <w:r w:rsidRPr="000C2299">
        <w:lastRenderedPageBreak/>
        <w:t xml:space="preserve">Tucker M J, Carr A P and Pitt E G, 1983, The effect of an offshore bank in attenuating waves. Coastal Engineering, 7 (2), pp. 133–144, </w:t>
      </w:r>
      <w:hyperlink r:id="rId248" w:history="1">
        <w:r w:rsidRPr="000C2299">
          <w:rPr>
            <w:rStyle w:val="Hyperlink"/>
          </w:rPr>
          <w:t>http://dx.doi.org/10.1016/0378-3839(83)90009-1</w:t>
        </w:r>
      </w:hyperlink>
      <w:r w:rsidRPr="000C2299">
        <w:t>.</w:t>
      </w:r>
    </w:p>
    <w:p w14:paraId="5AF43D3D" w14:textId="77777777" w:rsidR="000C2299" w:rsidRPr="000C2299" w:rsidRDefault="000C2299" w:rsidP="000C2299">
      <w:pPr>
        <w:pStyle w:val="EndNoteBibliography"/>
        <w:spacing w:after="240"/>
      </w:pPr>
      <w:r w:rsidRPr="000C2299">
        <w:t>USACE, 1984, Shore Protection Manual, US Army Corps, Vicksburg.</w:t>
      </w:r>
    </w:p>
    <w:p w14:paraId="0DF16BC8" w14:textId="07FCAE23" w:rsidR="000C2299" w:rsidRPr="000C2299" w:rsidRDefault="000C2299" w:rsidP="000C2299">
      <w:pPr>
        <w:pStyle w:val="EndNoteBibliography"/>
        <w:spacing w:after="240"/>
      </w:pPr>
      <w:r w:rsidRPr="000C2299">
        <w:t xml:space="preserve">Van der Meer J W, Allsop N W H, Bruce T, De Rouck J, Kortenhaus A, Pullen T, Schüttrumpf H, Troch P and Zanuttigh B, 2018, EurOtop manual, </w:t>
      </w:r>
      <w:hyperlink r:id="rId249" w:history="1">
        <w:r w:rsidRPr="000C2299">
          <w:rPr>
            <w:rStyle w:val="Hyperlink"/>
          </w:rPr>
          <w:t>http://www.overtopping-manual.com/</w:t>
        </w:r>
      </w:hyperlink>
      <w:r w:rsidRPr="000C2299">
        <w:t>.</w:t>
      </w:r>
    </w:p>
    <w:p w14:paraId="7E0182C4" w14:textId="77777777" w:rsidR="000C2299" w:rsidRPr="000C2299" w:rsidRDefault="000C2299" w:rsidP="000C2299">
      <w:pPr>
        <w:pStyle w:val="EndNoteBibliography"/>
        <w:spacing w:after="240"/>
      </w:pPr>
      <w:r w:rsidRPr="000C2299">
        <w:t>Villamarin B C, 2017, Beach Cross-shore dynamics: Applicability of Equilibrium Shoreline models. Masters thesis, Universidad del Pais Vasco, Plentzia.</w:t>
      </w:r>
    </w:p>
    <w:p w14:paraId="4B7996E9" w14:textId="77777777" w:rsidR="000C2299" w:rsidRPr="000C2299" w:rsidRDefault="000C2299" w:rsidP="000C2299">
      <w:pPr>
        <w:pStyle w:val="EndNoteBibliography"/>
        <w:spacing w:after="240"/>
      </w:pPr>
      <w:r w:rsidRPr="000C2299">
        <w:t>Walstra D J R, Hoekstra R, Tonnon P K and Ruessink B G, 2013, Input reduction for long-term morphodynamic simulations in wave-dominated coastal settings. Coastal Engineering, 77, pp. 57–70.</w:t>
      </w:r>
    </w:p>
    <w:p w14:paraId="154D1589" w14:textId="3BBD9260" w:rsidR="000C2299" w:rsidRPr="000C2299" w:rsidRDefault="000C2299" w:rsidP="000C2299">
      <w:pPr>
        <w:pStyle w:val="EndNoteBibliography"/>
        <w:spacing w:after="240"/>
      </w:pPr>
      <w:r w:rsidRPr="000C2299">
        <w:t xml:space="preserve">Wright L D and Short A D, 1984, Morphodynamic variability of surf zones and beaches: A synthesis. Marine Geology, 56 (1–4), pp. 93–118, </w:t>
      </w:r>
      <w:hyperlink r:id="rId250" w:history="1">
        <w:r w:rsidRPr="000C2299">
          <w:rPr>
            <w:rStyle w:val="Hyperlink"/>
          </w:rPr>
          <w:t>http://dx.doi.org/10.1016/0025-3227(84)90008-2</w:t>
        </w:r>
      </w:hyperlink>
      <w:r w:rsidRPr="000C2299">
        <w:t>.</w:t>
      </w:r>
    </w:p>
    <w:p w14:paraId="68874713" w14:textId="77777777" w:rsidR="000C2299" w:rsidRPr="000C2299" w:rsidRDefault="000C2299" w:rsidP="000C2299">
      <w:pPr>
        <w:pStyle w:val="EndNoteBibliography"/>
      </w:pPr>
      <w:r w:rsidRPr="000C2299">
        <w:t>Yates M L, Guza R T and O'Reilly W C, 2009, Equilibrium shoreline response: Observations and modeling. Journal of Geophysical Research, 114 (C9), 10.1029/2009jc005359.</w:t>
      </w:r>
    </w:p>
    <w:p w14:paraId="27BFCFEF" w14:textId="329DBDCE"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57" w:name="_Ref513830318"/>
      <w:bookmarkStart w:id="358" w:name="_Ref513830325"/>
      <w:bookmarkStart w:id="359" w:name="_Toc531673965"/>
      <w:bookmarkStart w:id="360" w:name="_Toc219458238"/>
      <w:r w:rsidRPr="001346F7">
        <w:lastRenderedPageBreak/>
        <w:t xml:space="preserve">Appendix </w:t>
      </w:r>
      <w:r>
        <w:t>A</w:t>
      </w:r>
      <w:r w:rsidRPr="001346F7">
        <w:t xml:space="preserve"> – </w:t>
      </w:r>
      <w:r w:rsidR="00AD44F4">
        <w:t xml:space="preserve">Input Data </w:t>
      </w:r>
      <w:r w:rsidRPr="001346F7">
        <w:t>File Formats</w:t>
      </w:r>
      <w:bookmarkEnd w:id="357"/>
      <w:bookmarkEnd w:id="358"/>
      <w:bookmarkEnd w:id="359"/>
      <w:bookmarkEnd w:id="360"/>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251"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61" w:name="_Hlk515186594"/>
      <w:r w:rsidRPr="001346F7">
        <w:t>ShoreCast file format (date and time are in vector format followed by variables)</w:t>
      </w:r>
    </w:p>
    <w:bookmarkEnd w:id="361"/>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(*.spt)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255"/>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r>
        <w:t xml:space="preserve">tn: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r>
        <w:t xml:space="preserve">Tz: zero-upcross period [s] </w:t>
      </w:r>
    </w:p>
    <w:p w14:paraId="05B47F7A" w14:textId="77777777" w:rsidR="00D911DC" w:rsidRDefault="00D911DC" w:rsidP="00D911DC">
      <w:pPr>
        <w:spacing w:after="0"/>
        <w:ind w:left="720"/>
      </w:pPr>
      <w:r>
        <w:t xml:space="preserve">Smax: maximum of the psd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r>
        <w:t xml:space="preserve">Tsea: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r>
        <w:t xml:space="preserve">Incli: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psd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Files are in netCDF format. The import function currently assumes that the file contains a single point at a given Latitude, Longitude (see copernicus_wave_format.m).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Atlantic- European North West Shelf- Wave Physics Reanalysis</w:t>
      </w:r>
    </w:p>
    <w:p w14:paraId="66577543" w14:textId="77777777" w:rsidR="00174DDC" w:rsidRPr="00974E8D" w:rsidRDefault="00174DDC" w:rsidP="00174DDC">
      <w:hyperlink r:id="rId257" w:history="1">
        <w:r w:rsidRPr="00974E8D">
          <w:rPr>
            <w:rStyle w:val="Hyperlink"/>
          </w:rPr>
          <w:t>https://data.marine.copernicus.eu/product/NWSHELF_REANALYSIS_WAV_004_015/description</w:t>
        </w:r>
      </w:hyperlink>
      <w:r>
        <w:t xml:space="preserve"> </w:t>
      </w:r>
    </w:p>
    <w:p w14:paraId="160310BC" w14:textId="01CF1116" w:rsidR="00D911DC" w:rsidRPr="003E023D" w:rsidRDefault="00174DDC" w:rsidP="00D911DC">
      <w:hyperlink r:id="rId258"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260"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262"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4E2920E4">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62"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62"/>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268"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63"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63"/>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34F5A0DD">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28E359B8">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274"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64" w:name="_Hlk487038585"/>
      <w:r w:rsidRPr="001346F7">
        <w:rPr>
          <w:rFonts w:asciiTheme="majorHAnsi" w:eastAsiaTheme="majorEastAsia" w:hAnsiTheme="majorHAnsi" w:cstheme="majorBidi" w:hint="eastAsia"/>
          <w:color w:val="2A659C" w:themeColor="accent6"/>
          <w:sz w:val="28"/>
          <w:szCs w:val="28"/>
        </w:rPr>
        <w:lastRenderedPageBreak/>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64"/>
    <w:p w14:paraId="0607E543" w14:textId="77777777" w:rsidR="001346F7" w:rsidRPr="001346F7" w:rsidRDefault="001346F7" w:rsidP="001346F7">
      <w:r w:rsidRPr="001346F7">
        <w:t>See Blue Kenue manual for details of format:</w:t>
      </w:r>
    </w:p>
    <w:p w14:paraId="77F2ED50" w14:textId="26D08E28" w:rsidR="001346F7" w:rsidRPr="001346F7" w:rsidRDefault="001346F7" w:rsidP="001346F7">
      <w:hyperlink r:id="rId276"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65" w:name="_Toc219458239"/>
      <w:r w:rsidRPr="001346F7">
        <w:lastRenderedPageBreak/>
        <w:t xml:space="preserve">Appendix </w:t>
      </w:r>
      <w:r>
        <w:t>B</w:t>
      </w:r>
      <w:r w:rsidRPr="001346F7">
        <w:t xml:space="preserve"> </w:t>
      </w:r>
      <w:r>
        <w:t>–</w:t>
      </w:r>
      <w:r w:rsidR="00E52CDD">
        <w:t xml:space="preserve"> Data set properties (DSproperties)</w:t>
      </w:r>
      <w:bookmarkEnd w:id="365"/>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004876">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1"/>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004876">
        <w:tc>
          <w:tcPr>
            <w:tcW w:w="9918" w:type="dxa"/>
          </w:tcPr>
          <w:p w14:paraId="1E515110"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66"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67" w:name="_Toc219458240"/>
      <w:r w:rsidRPr="001346F7">
        <w:lastRenderedPageBreak/>
        <w:t xml:space="preserve">Appendix </w:t>
      </w:r>
      <w:r w:rsidR="00464134">
        <w:t>C</w:t>
      </w:r>
      <w:r w:rsidRPr="001346F7">
        <w:t xml:space="preserve"> - Date and Time Locale</w:t>
      </w:r>
      <w:bookmarkEnd w:id="366"/>
      <w:bookmarkEnd w:id="367"/>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Default="001346F7" w:rsidP="00F069E3">
      <w:pPr>
        <w:rPr>
          <w:rStyle w:val="IntenseEmphasis"/>
          <w:i w:val="0"/>
        </w:rPr>
      </w:pPr>
    </w:p>
    <w:sectPr w:rsidR="001346F7"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3" w:author="Ian Townend" w:date="2026-01-25T15:50:00Z" w:initials="IT">
    <w:p w14:paraId="3B7CD774" w14:textId="77777777" w:rsidR="00FD3847" w:rsidRDefault="00FD3847" w:rsidP="00FD3847">
      <w:pPr>
        <w:pStyle w:val="CommentText"/>
      </w:pPr>
      <w:r>
        <w:rPr>
          <w:rStyle w:val="CommentReference"/>
        </w:rPr>
        <w:annotationRef/>
      </w:r>
      <w:r>
        <w:t>Need a note on which dimension normalisation is applied. By default in scalevariable this is over the first dimension (ie the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7CD7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A3F66C" w16cex:dateUtc="2026-01-25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7CD774" w16cid:durableId="10A3F6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73E6E" w14:textId="77777777" w:rsidR="005E041F" w:rsidRDefault="005E041F" w:rsidP="00C16A73">
      <w:r>
        <w:separator/>
      </w:r>
    </w:p>
  </w:endnote>
  <w:endnote w:type="continuationSeparator" w:id="0">
    <w:p w14:paraId="3FCC81DE" w14:textId="77777777" w:rsidR="005E041F" w:rsidRDefault="005E041F"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altName w:val="Cambria"/>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2E7DB" w14:textId="77777777" w:rsidR="005E041F" w:rsidRDefault="005E041F" w:rsidP="00C16A73">
      <w:r>
        <w:separator/>
      </w:r>
    </w:p>
  </w:footnote>
  <w:footnote w:type="continuationSeparator" w:id="0">
    <w:p w14:paraId="196FD6EB" w14:textId="77777777" w:rsidR="005E041F" w:rsidRDefault="005E041F" w:rsidP="00C16A73">
      <w:r>
        <w:continuationSeparator/>
      </w:r>
    </w:p>
  </w:footnote>
  <w:footnote w:id="1">
    <w:p w14:paraId="47375AA4" w14:textId="77777777" w:rsidR="004159A0" w:rsidRDefault="004159A0" w:rsidP="004159A0">
      <w:pPr>
        <w:pStyle w:val="FootnoteText"/>
      </w:pPr>
      <w:r>
        <w:rPr>
          <w:rStyle w:val="FootnoteReference"/>
        </w:rPr>
        <w:footnoteRef/>
      </w:r>
      <w:r>
        <w:t xml:space="preserve"> Sample files are provided in the /example folder.</w:t>
      </w:r>
    </w:p>
  </w:footnote>
  <w:footnote w:id="2">
    <w:p w14:paraId="319D0FC2" w14:textId="77777777" w:rsidR="004159A0" w:rsidRDefault="004159A0" w:rsidP="004159A0">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411C9945" w14:textId="18D77692"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5A12B0">
        <w:t>4.2.1</w:t>
      </w:r>
      <w:r>
        <w:fldChar w:fldCharType="end"/>
      </w:r>
      <w:r>
        <w:t>.</w:t>
      </w:r>
    </w:p>
  </w:footnote>
  <w:footnote w:id="4">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5">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6">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7">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725236350" name="Picture 72523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73F80C96" w:rsidR="00806977" w:rsidRPr="00A1065A" w:rsidRDefault="00C057C5" w:rsidP="00A1065A">
    <w:pPr>
      <w:jc w:val="right"/>
      <w:rPr>
        <w:rFonts w:asciiTheme="majorHAnsi" w:hAnsiTheme="majorHAnsi"/>
        <w:sz w:val="18"/>
        <w:szCs w:val="18"/>
      </w:rPr>
    </w:pPr>
    <w:r>
      <w:rPr>
        <w:rFonts w:asciiTheme="majorHAnsi" w:hAnsiTheme="majorHAnsi"/>
        <w:sz w:val="18"/>
        <w:szCs w:val="18"/>
      </w:rPr>
      <w:t xml:space="preserve">February </w:t>
    </w:r>
    <w:r w:rsidR="00D34B9E">
      <w:rPr>
        <w:rFonts w:asciiTheme="majorHAnsi" w:hAnsiTheme="majorHAnsi"/>
        <w:sz w:val="18"/>
        <w:szCs w:val="18"/>
      </w:rPr>
      <w:t>2026</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6E1F9"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530B3"/>
    <w:multiLevelType w:val="hybridMultilevel"/>
    <w:tmpl w:val="1D9A07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8687656"/>
    <w:multiLevelType w:val="hybridMultilevel"/>
    <w:tmpl w:val="1D38390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C531C8F"/>
    <w:multiLevelType w:val="hybridMultilevel"/>
    <w:tmpl w:val="2C227AD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9032DC"/>
    <w:multiLevelType w:val="hybridMultilevel"/>
    <w:tmpl w:val="82DA827A"/>
    <w:lvl w:ilvl="0" w:tplc="FBAE06A4">
      <w:start w:val="1"/>
      <w:numFmt w:val="decimal"/>
      <w:lvlText w:val="%1."/>
      <w:lvlJc w:val="left"/>
      <w:pPr>
        <w:ind w:left="5038"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6"/>
  </w:num>
  <w:num w:numId="2" w16cid:durableId="1289706519">
    <w:abstractNumId w:val="35"/>
  </w:num>
  <w:num w:numId="3" w16cid:durableId="618683609">
    <w:abstractNumId w:val="9"/>
  </w:num>
  <w:num w:numId="4" w16cid:durableId="525601338">
    <w:abstractNumId w:val="20"/>
  </w:num>
  <w:num w:numId="5" w16cid:durableId="659895156">
    <w:abstractNumId w:val="25"/>
  </w:num>
  <w:num w:numId="6" w16cid:durableId="1110012519">
    <w:abstractNumId w:val="16"/>
  </w:num>
  <w:num w:numId="7" w16cid:durableId="402679459">
    <w:abstractNumId w:val="7"/>
  </w:num>
  <w:num w:numId="8" w16cid:durableId="841970269">
    <w:abstractNumId w:val="27"/>
  </w:num>
  <w:num w:numId="9" w16cid:durableId="379524148">
    <w:abstractNumId w:val="31"/>
  </w:num>
  <w:num w:numId="10" w16cid:durableId="1649898979">
    <w:abstractNumId w:val="2"/>
  </w:num>
  <w:num w:numId="11" w16cid:durableId="839929527">
    <w:abstractNumId w:val="32"/>
  </w:num>
  <w:num w:numId="12" w16cid:durableId="1382636494">
    <w:abstractNumId w:val="6"/>
  </w:num>
  <w:num w:numId="13" w16cid:durableId="1959752757">
    <w:abstractNumId w:val="18"/>
  </w:num>
  <w:num w:numId="14" w16cid:durableId="334573122">
    <w:abstractNumId w:val="22"/>
  </w:num>
  <w:num w:numId="15" w16cid:durableId="803933400">
    <w:abstractNumId w:val="28"/>
  </w:num>
  <w:num w:numId="16" w16cid:durableId="1360663454">
    <w:abstractNumId w:val="15"/>
  </w:num>
  <w:num w:numId="17" w16cid:durableId="637148219">
    <w:abstractNumId w:val="14"/>
  </w:num>
  <w:num w:numId="18" w16cid:durableId="2139563881">
    <w:abstractNumId w:val="26"/>
  </w:num>
  <w:num w:numId="19" w16cid:durableId="479469922">
    <w:abstractNumId w:val="17"/>
  </w:num>
  <w:num w:numId="20" w16cid:durableId="1984119186">
    <w:abstractNumId w:val="4"/>
  </w:num>
  <w:num w:numId="21" w16cid:durableId="1594633000">
    <w:abstractNumId w:val="8"/>
  </w:num>
  <w:num w:numId="22" w16cid:durableId="665474340">
    <w:abstractNumId w:val="19"/>
  </w:num>
  <w:num w:numId="23" w16cid:durableId="362680224">
    <w:abstractNumId w:val="33"/>
  </w:num>
  <w:num w:numId="24" w16cid:durableId="875234260">
    <w:abstractNumId w:val="30"/>
  </w:num>
  <w:num w:numId="25" w16cid:durableId="356540783">
    <w:abstractNumId w:val="12"/>
  </w:num>
  <w:num w:numId="26" w16cid:durableId="302347623">
    <w:abstractNumId w:val="11"/>
  </w:num>
  <w:num w:numId="27" w16cid:durableId="899095583">
    <w:abstractNumId w:val="24"/>
  </w:num>
  <w:num w:numId="28" w16cid:durableId="345517982">
    <w:abstractNumId w:val="34"/>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9"/>
  </w:num>
  <w:num w:numId="34" w16cid:durableId="1522478034">
    <w:abstractNumId w:val="23"/>
  </w:num>
  <w:num w:numId="35" w16cid:durableId="1022440049">
    <w:abstractNumId w:val="13"/>
  </w:num>
  <w:num w:numId="36" w16cid:durableId="1342274916">
    <w:abstractNumId w:val="10"/>
  </w:num>
  <w:num w:numId="37" w16cid:durableId="2016154847">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an Townend">
    <w15:presenceInfo w15:providerId="Windows Live" w15:userId="fef2681617fd08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067&lt;/item&gt;&lt;item&gt;5347&lt;/item&gt;&lt;item&gt;5348&lt;/item&gt;&lt;item&gt;5349&lt;/item&gt;&lt;item&gt;5351&lt;/item&gt;&lt;item&gt;5354&lt;/item&gt;&lt;item&gt;5355&lt;/item&gt;&lt;item&gt;5356&lt;/item&gt;&lt;item&gt;5357&lt;/item&gt;&lt;item&gt;5518&lt;/item&gt;&lt;item&gt;5542&lt;/item&gt;&lt;item&gt;5756&lt;/item&gt;&lt;item&gt;6322&lt;/item&gt;&lt;item&gt;6350&lt;/item&gt;&lt;item&gt;6359&lt;/item&gt;&lt;/record-ids&gt;&lt;/item&gt;&lt;/Libraries&gt;"/>
  </w:docVars>
  <w:rsids>
    <w:rsidRoot w:val="006E07E6"/>
    <w:rsid w:val="00003561"/>
    <w:rsid w:val="00003DEF"/>
    <w:rsid w:val="00004876"/>
    <w:rsid w:val="00005E68"/>
    <w:rsid w:val="00006880"/>
    <w:rsid w:val="000216C5"/>
    <w:rsid w:val="00021C4C"/>
    <w:rsid w:val="00022AC8"/>
    <w:rsid w:val="00023225"/>
    <w:rsid w:val="00033427"/>
    <w:rsid w:val="00034A10"/>
    <w:rsid w:val="00035216"/>
    <w:rsid w:val="0003736A"/>
    <w:rsid w:val="000419C2"/>
    <w:rsid w:val="00042765"/>
    <w:rsid w:val="00046799"/>
    <w:rsid w:val="00046A70"/>
    <w:rsid w:val="00055C4B"/>
    <w:rsid w:val="000576AA"/>
    <w:rsid w:val="000622D3"/>
    <w:rsid w:val="000701AB"/>
    <w:rsid w:val="00070354"/>
    <w:rsid w:val="00071FD7"/>
    <w:rsid w:val="00072975"/>
    <w:rsid w:val="00075301"/>
    <w:rsid w:val="00076DEC"/>
    <w:rsid w:val="00081328"/>
    <w:rsid w:val="00082C10"/>
    <w:rsid w:val="00083EE2"/>
    <w:rsid w:val="0009015E"/>
    <w:rsid w:val="00097A84"/>
    <w:rsid w:val="00097ED7"/>
    <w:rsid w:val="000A4EC1"/>
    <w:rsid w:val="000A739E"/>
    <w:rsid w:val="000B08B8"/>
    <w:rsid w:val="000B34A8"/>
    <w:rsid w:val="000B4511"/>
    <w:rsid w:val="000C141B"/>
    <w:rsid w:val="000C2299"/>
    <w:rsid w:val="000C3F27"/>
    <w:rsid w:val="000D3A25"/>
    <w:rsid w:val="000D4F94"/>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5C0D"/>
    <w:rsid w:val="001364D5"/>
    <w:rsid w:val="0014002B"/>
    <w:rsid w:val="00144230"/>
    <w:rsid w:val="001514F3"/>
    <w:rsid w:val="0015701C"/>
    <w:rsid w:val="0015740D"/>
    <w:rsid w:val="001601FD"/>
    <w:rsid w:val="0016068C"/>
    <w:rsid w:val="00164959"/>
    <w:rsid w:val="00165493"/>
    <w:rsid w:val="0016732C"/>
    <w:rsid w:val="00170237"/>
    <w:rsid w:val="00171251"/>
    <w:rsid w:val="00174DDC"/>
    <w:rsid w:val="00175AF0"/>
    <w:rsid w:val="00177074"/>
    <w:rsid w:val="00180773"/>
    <w:rsid w:val="00181C19"/>
    <w:rsid w:val="00184881"/>
    <w:rsid w:val="001879DF"/>
    <w:rsid w:val="0019338B"/>
    <w:rsid w:val="00197F5F"/>
    <w:rsid w:val="001A2B14"/>
    <w:rsid w:val="001B2DEB"/>
    <w:rsid w:val="001B3602"/>
    <w:rsid w:val="001B4194"/>
    <w:rsid w:val="001B4432"/>
    <w:rsid w:val="001C23D4"/>
    <w:rsid w:val="001D019E"/>
    <w:rsid w:val="001D3E33"/>
    <w:rsid w:val="001D4E28"/>
    <w:rsid w:val="001D6597"/>
    <w:rsid w:val="001D6A06"/>
    <w:rsid w:val="001E2023"/>
    <w:rsid w:val="001E21AB"/>
    <w:rsid w:val="001E577C"/>
    <w:rsid w:val="001E6457"/>
    <w:rsid w:val="001E7F1B"/>
    <w:rsid w:val="001F1BEE"/>
    <w:rsid w:val="001F5361"/>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66398"/>
    <w:rsid w:val="00275003"/>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01B0"/>
    <w:rsid w:val="002B5D8C"/>
    <w:rsid w:val="002B6717"/>
    <w:rsid w:val="002C3DD8"/>
    <w:rsid w:val="002C4891"/>
    <w:rsid w:val="002D59A8"/>
    <w:rsid w:val="002D6A18"/>
    <w:rsid w:val="002D6B15"/>
    <w:rsid w:val="002E0189"/>
    <w:rsid w:val="002E3311"/>
    <w:rsid w:val="002E57CB"/>
    <w:rsid w:val="002E788D"/>
    <w:rsid w:val="002F0B4C"/>
    <w:rsid w:val="002F2442"/>
    <w:rsid w:val="002F6AEE"/>
    <w:rsid w:val="0030240B"/>
    <w:rsid w:val="003024EE"/>
    <w:rsid w:val="00302FBD"/>
    <w:rsid w:val="0030542C"/>
    <w:rsid w:val="003060A9"/>
    <w:rsid w:val="003130B5"/>
    <w:rsid w:val="00317259"/>
    <w:rsid w:val="00325424"/>
    <w:rsid w:val="00325D07"/>
    <w:rsid w:val="003410B3"/>
    <w:rsid w:val="00341160"/>
    <w:rsid w:val="00342381"/>
    <w:rsid w:val="0034250B"/>
    <w:rsid w:val="00343E78"/>
    <w:rsid w:val="003464A3"/>
    <w:rsid w:val="00346A76"/>
    <w:rsid w:val="003568AC"/>
    <w:rsid w:val="00356F03"/>
    <w:rsid w:val="00370430"/>
    <w:rsid w:val="003738A2"/>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97CD9"/>
    <w:rsid w:val="003A293E"/>
    <w:rsid w:val="003A2B43"/>
    <w:rsid w:val="003B0931"/>
    <w:rsid w:val="003B0DCE"/>
    <w:rsid w:val="003B1073"/>
    <w:rsid w:val="003B42DB"/>
    <w:rsid w:val="003B797A"/>
    <w:rsid w:val="003C2038"/>
    <w:rsid w:val="003D4AAF"/>
    <w:rsid w:val="003D66BC"/>
    <w:rsid w:val="003E05BF"/>
    <w:rsid w:val="003E28CD"/>
    <w:rsid w:val="003E3D10"/>
    <w:rsid w:val="003E57B5"/>
    <w:rsid w:val="003F0206"/>
    <w:rsid w:val="003F1356"/>
    <w:rsid w:val="003F2368"/>
    <w:rsid w:val="003F2BDA"/>
    <w:rsid w:val="003F2C13"/>
    <w:rsid w:val="003F3B72"/>
    <w:rsid w:val="003F4A2A"/>
    <w:rsid w:val="003F50B5"/>
    <w:rsid w:val="003F5BEC"/>
    <w:rsid w:val="003F6097"/>
    <w:rsid w:val="004020AF"/>
    <w:rsid w:val="00402D3B"/>
    <w:rsid w:val="00404E6B"/>
    <w:rsid w:val="004059C5"/>
    <w:rsid w:val="00406155"/>
    <w:rsid w:val="004078DA"/>
    <w:rsid w:val="004127DB"/>
    <w:rsid w:val="00412930"/>
    <w:rsid w:val="00413084"/>
    <w:rsid w:val="00415314"/>
    <w:rsid w:val="004159A0"/>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4EF"/>
    <w:rsid w:val="004925C7"/>
    <w:rsid w:val="004928D1"/>
    <w:rsid w:val="00493738"/>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1131"/>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4381"/>
    <w:rsid w:val="00537048"/>
    <w:rsid w:val="00537289"/>
    <w:rsid w:val="005449E6"/>
    <w:rsid w:val="00546A5D"/>
    <w:rsid w:val="00550891"/>
    <w:rsid w:val="0055399E"/>
    <w:rsid w:val="00560F6C"/>
    <w:rsid w:val="005616C7"/>
    <w:rsid w:val="0056182F"/>
    <w:rsid w:val="00570D03"/>
    <w:rsid w:val="005718CE"/>
    <w:rsid w:val="0057197E"/>
    <w:rsid w:val="005745E6"/>
    <w:rsid w:val="00586D87"/>
    <w:rsid w:val="00591B31"/>
    <w:rsid w:val="005925FA"/>
    <w:rsid w:val="0059731B"/>
    <w:rsid w:val="00597399"/>
    <w:rsid w:val="005A035C"/>
    <w:rsid w:val="005A12B0"/>
    <w:rsid w:val="005A5720"/>
    <w:rsid w:val="005B0B63"/>
    <w:rsid w:val="005B54B7"/>
    <w:rsid w:val="005B5B11"/>
    <w:rsid w:val="005B69E1"/>
    <w:rsid w:val="005B7B14"/>
    <w:rsid w:val="005C13F7"/>
    <w:rsid w:val="005C42B0"/>
    <w:rsid w:val="005C6C5C"/>
    <w:rsid w:val="005C7C02"/>
    <w:rsid w:val="005D6183"/>
    <w:rsid w:val="005E035C"/>
    <w:rsid w:val="005E041F"/>
    <w:rsid w:val="005E12DE"/>
    <w:rsid w:val="005E2FF4"/>
    <w:rsid w:val="005E478D"/>
    <w:rsid w:val="005E483B"/>
    <w:rsid w:val="005E48CE"/>
    <w:rsid w:val="005E547C"/>
    <w:rsid w:val="005F0252"/>
    <w:rsid w:val="005F0292"/>
    <w:rsid w:val="005F048B"/>
    <w:rsid w:val="005F39E1"/>
    <w:rsid w:val="0060248E"/>
    <w:rsid w:val="006049BF"/>
    <w:rsid w:val="00606B31"/>
    <w:rsid w:val="0061492B"/>
    <w:rsid w:val="006155EC"/>
    <w:rsid w:val="0062082B"/>
    <w:rsid w:val="00623968"/>
    <w:rsid w:val="00626731"/>
    <w:rsid w:val="006278EC"/>
    <w:rsid w:val="00632E5D"/>
    <w:rsid w:val="00633823"/>
    <w:rsid w:val="00635D1F"/>
    <w:rsid w:val="00635F8E"/>
    <w:rsid w:val="0063658F"/>
    <w:rsid w:val="00643374"/>
    <w:rsid w:val="0064701D"/>
    <w:rsid w:val="0064712C"/>
    <w:rsid w:val="00650EF1"/>
    <w:rsid w:val="00651934"/>
    <w:rsid w:val="00652AD0"/>
    <w:rsid w:val="00652CEA"/>
    <w:rsid w:val="00655616"/>
    <w:rsid w:val="0065577B"/>
    <w:rsid w:val="00657859"/>
    <w:rsid w:val="00661D0C"/>
    <w:rsid w:val="00664DD2"/>
    <w:rsid w:val="00665BBB"/>
    <w:rsid w:val="00665BF6"/>
    <w:rsid w:val="00667BEC"/>
    <w:rsid w:val="00675388"/>
    <w:rsid w:val="00677774"/>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68C5"/>
    <w:rsid w:val="006B7F6E"/>
    <w:rsid w:val="006C30BF"/>
    <w:rsid w:val="006C3F0F"/>
    <w:rsid w:val="006C5A5D"/>
    <w:rsid w:val="006D6555"/>
    <w:rsid w:val="006D7839"/>
    <w:rsid w:val="006D7912"/>
    <w:rsid w:val="006E07E6"/>
    <w:rsid w:val="006E0A1B"/>
    <w:rsid w:val="006F4E5E"/>
    <w:rsid w:val="00701F1A"/>
    <w:rsid w:val="007115D7"/>
    <w:rsid w:val="00715E5D"/>
    <w:rsid w:val="00715F22"/>
    <w:rsid w:val="00716A65"/>
    <w:rsid w:val="007225E3"/>
    <w:rsid w:val="00725871"/>
    <w:rsid w:val="00727945"/>
    <w:rsid w:val="00733B80"/>
    <w:rsid w:val="007354C3"/>
    <w:rsid w:val="007359D0"/>
    <w:rsid w:val="0074173F"/>
    <w:rsid w:val="00742618"/>
    <w:rsid w:val="00745411"/>
    <w:rsid w:val="007469D4"/>
    <w:rsid w:val="00747698"/>
    <w:rsid w:val="00747F90"/>
    <w:rsid w:val="00752230"/>
    <w:rsid w:val="00752523"/>
    <w:rsid w:val="0075257F"/>
    <w:rsid w:val="007529AA"/>
    <w:rsid w:val="007535E9"/>
    <w:rsid w:val="00753CE3"/>
    <w:rsid w:val="00755691"/>
    <w:rsid w:val="00756E6F"/>
    <w:rsid w:val="00757C40"/>
    <w:rsid w:val="007645DE"/>
    <w:rsid w:val="0076785E"/>
    <w:rsid w:val="0078288C"/>
    <w:rsid w:val="00791E80"/>
    <w:rsid w:val="00792258"/>
    <w:rsid w:val="0079493D"/>
    <w:rsid w:val="007A0734"/>
    <w:rsid w:val="007A2442"/>
    <w:rsid w:val="007A514B"/>
    <w:rsid w:val="007A63A2"/>
    <w:rsid w:val="007B1E01"/>
    <w:rsid w:val="007B687F"/>
    <w:rsid w:val="007C7887"/>
    <w:rsid w:val="007D10DD"/>
    <w:rsid w:val="007D3120"/>
    <w:rsid w:val="007D4209"/>
    <w:rsid w:val="007D4DCC"/>
    <w:rsid w:val="007D5D6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651A8"/>
    <w:rsid w:val="00870B39"/>
    <w:rsid w:val="00871CA4"/>
    <w:rsid w:val="00874AA9"/>
    <w:rsid w:val="00874FAD"/>
    <w:rsid w:val="00880F28"/>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3EB4"/>
    <w:rsid w:val="008C5FA5"/>
    <w:rsid w:val="008C6F77"/>
    <w:rsid w:val="008D15C6"/>
    <w:rsid w:val="008D1912"/>
    <w:rsid w:val="008D64C8"/>
    <w:rsid w:val="008D6CE9"/>
    <w:rsid w:val="008F1079"/>
    <w:rsid w:val="008F2E44"/>
    <w:rsid w:val="008F3C22"/>
    <w:rsid w:val="008F76CA"/>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E19"/>
    <w:rsid w:val="00954F4C"/>
    <w:rsid w:val="00955119"/>
    <w:rsid w:val="00955804"/>
    <w:rsid w:val="009571E2"/>
    <w:rsid w:val="0095781E"/>
    <w:rsid w:val="009647A0"/>
    <w:rsid w:val="00964C3C"/>
    <w:rsid w:val="00964F0A"/>
    <w:rsid w:val="00967F88"/>
    <w:rsid w:val="00971446"/>
    <w:rsid w:val="00977CE7"/>
    <w:rsid w:val="00980B83"/>
    <w:rsid w:val="00992C9F"/>
    <w:rsid w:val="00996327"/>
    <w:rsid w:val="00996F90"/>
    <w:rsid w:val="009A2220"/>
    <w:rsid w:val="009A2FDD"/>
    <w:rsid w:val="009A41E6"/>
    <w:rsid w:val="009A46E5"/>
    <w:rsid w:val="009A4EA5"/>
    <w:rsid w:val="009A50B9"/>
    <w:rsid w:val="009A717C"/>
    <w:rsid w:val="009B0E51"/>
    <w:rsid w:val="009B1D05"/>
    <w:rsid w:val="009B3E74"/>
    <w:rsid w:val="009B711E"/>
    <w:rsid w:val="009C129B"/>
    <w:rsid w:val="009C2E0C"/>
    <w:rsid w:val="009C460E"/>
    <w:rsid w:val="009D1B75"/>
    <w:rsid w:val="009D3253"/>
    <w:rsid w:val="009D45F4"/>
    <w:rsid w:val="009D71B7"/>
    <w:rsid w:val="009E30CE"/>
    <w:rsid w:val="009F4310"/>
    <w:rsid w:val="00A05974"/>
    <w:rsid w:val="00A05F59"/>
    <w:rsid w:val="00A1065A"/>
    <w:rsid w:val="00A13788"/>
    <w:rsid w:val="00A13FD7"/>
    <w:rsid w:val="00A16924"/>
    <w:rsid w:val="00A21162"/>
    <w:rsid w:val="00A22190"/>
    <w:rsid w:val="00A2392F"/>
    <w:rsid w:val="00A25A6E"/>
    <w:rsid w:val="00A351D3"/>
    <w:rsid w:val="00A354C2"/>
    <w:rsid w:val="00A37363"/>
    <w:rsid w:val="00A460A0"/>
    <w:rsid w:val="00A472A0"/>
    <w:rsid w:val="00A52C37"/>
    <w:rsid w:val="00A55961"/>
    <w:rsid w:val="00A55DFC"/>
    <w:rsid w:val="00A573BF"/>
    <w:rsid w:val="00A61C6B"/>
    <w:rsid w:val="00A668A9"/>
    <w:rsid w:val="00A749E1"/>
    <w:rsid w:val="00A80777"/>
    <w:rsid w:val="00A86258"/>
    <w:rsid w:val="00A863DA"/>
    <w:rsid w:val="00A97047"/>
    <w:rsid w:val="00AA263C"/>
    <w:rsid w:val="00AA49A0"/>
    <w:rsid w:val="00AA5809"/>
    <w:rsid w:val="00AB15B6"/>
    <w:rsid w:val="00AB17D5"/>
    <w:rsid w:val="00AB41D1"/>
    <w:rsid w:val="00AB54F8"/>
    <w:rsid w:val="00AB64F5"/>
    <w:rsid w:val="00AC003D"/>
    <w:rsid w:val="00AC14FA"/>
    <w:rsid w:val="00AC2FC9"/>
    <w:rsid w:val="00AC3EF3"/>
    <w:rsid w:val="00AC5DEE"/>
    <w:rsid w:val="00AD44F4"/>
    <w:rsid w:val="00AD6147"/>
    <w:rsid w:val="00AD7FBF"/>
    <w:rsid w:val="00AE1D23"/>
    <w:rsid w:val="00AE271F"/>
    <w:rsid w:val="00AF1CF4"/>
    <w:rsid w:val="00AF2990"/>
    <w:rsid w:val="00B00C44"/>
    <w:rsid w:val="00B02975"/>
    <w:rsid w:val="00B106BF"/>
    <w:rsid w:val="00B12FB4"/>
    <w:rsid w:val="00B148D4"/>
    <w:rsid w:val="00B20E18"/>
    <w:rsid w:val="00B22A66"/>
    <w:rsid w:val="00B25BCA"/>
    <w:rsid w:val="00B31D88"/>
    <w:rsid w:val="00B3754E"/>
    <w:rsid w:val="00B4248B"/>
    <w:rsid w:val="00B46BF5"/>
    <w:rsid w:val="00B52868"/>
    <w:rsid w:val="00B55A73"/>
    <w:rsid w:val="00B600B4"/>
    <w:rsid w:val="00B6201D"/>
    <w:rsid w:val="00B63E8A"/>
    <w:rsid w:val="00B66D15"/>
    <w:rsid w:val="00B67721"/>
    <w:rsid w:val="00B71ADC"/>
    <w:rsid w:val="00B72405"/>
    <w:rsid w:val="00B725B1"/>
    <w:rsid w:val="00B730FD"/>
    <w:rsid w:val="00B769AD"/>
    <w:rsid w:val="00B77C1F"/>
    <w:rsid w:val="00B8202D"/>
    <w:rsid w:val="00B84B0B"/>
    <w:rsid w:val="00B86C78"/>
    <w:rsid w:val="00B877C7"/>
    <w:rsid w:val="00B90E4C"/>
    <w:rsid w:val="00B94975"/>
    <w:rsid w:val="00B95389"/>
    <w:rsid w:val="00BA18BE"/>
    <w:rsid w:val="00BA1B20"/>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52CF"/>
    <w:rsid w:val="00BF6946"/>
    <w:rsid w:val="00BF740B"/>
    <w:rsid w:val="00BF7E17"/>
    <w:rsid w:val="00C02C09"/>
    <w:rsid w:val="00C05462"/>
    <w:rsid w:val="00C057C5"/>
    <w:rsid w:val="00C10B6D"/>
    <w:rsid w:val="00C13DFB"/>
    <w:rsid w:val="00C14C9F"/>
    <w:rsid w:val="00C16A73"/>
    <w:rsid w:val="00C213BE"/>
    <w:rsid w:val="00C2361E"/>
    <w:rsid w:val="00C24808"/>
    <w:rsid w:val="00C26D5F"/>
    <w:rsid w:val="00C36814"/>
    <w:rsid w:val="00C36CD6"/>
    <w:rsid w:val="00C42070"/>
    <w:rsid w:val="00C42425"/>
    <w:rsid w:val="00C465B2"/>
    <w:rsid w:val="00C46BF3"/>
    <w:rsid w:val="00C477BF"/>
    <w:rsid w:val="00C51C1B"/>
    <w:rsid w:val="00C5311A"/>
    <w:rsid w:val="00C53969"/>
    <w:rsid w:val="00C5569B"/>
    <w:rsid w:val="00C5655A"/>
    <w:rsid w:val="00C61CF8"/>
    <w:rsid w:val="00C72118"/>
    <w:rsid w:val="00C7386B"/>
    <w:rsid w:val="00C73F37"/>
    <w:rsid w:val="00C807A8"/>
    <w:rsid w:val="00C81296"/>
    <w:rsid w:val="00C8560B"/>
    <w:rsid w:val="00C86B42"/>
    <w:rsid w:val="00C9194A"/>
    <w:rsid w:val="00C93C98"/>
    <w:rsid w:val="00C953E3"/>
    <w:rsid w:val="00CA060D"/>
    <w:rsid w:val="00CA0EC1"/>
    <w:rsid w:val="00CA13A8"/>
    <w:rsid w:val="00CA34AA"/>
    <w:rsid w:val="00CA4C00"/>
    <w:rsid w:val="00CA4EE9"/>
    <w:rsid w:val="00CA6E73"/>
    <w:rsid w:val="00CA7AE9"/>
    <w:rsid w:val="00CB0A9A"/>
    <w:rsid w:val="00CB19F4"/>
    <w:rsid w:val="00CB6861"/>
    <w:rsid w:val="00CC06A0"/>
    <w:rsid w:val="00CC0A41"/>
    <w:rsid w:val="00CC1B48"/>
    <w:rsid w:val="00CC1C53"/>
    <w:rsid w:val="00CC529E"/>
    <w:rsid w:val="00CC6E36"/>
    <w:rsid w:val="00CC7F93"/>
    <w:rsid w:val="00CD0441"/>
    <w:rsid w:val="00CD6077"/>
    <w:rsid w:val="00CE4381"/>
    <w:rsid w:val="00CF0EA2"/>
    <w:rsid w:val="00CF291E"/>
    <w:rsid w:val="00CF3BC5"/>
    <w:rsid w:val="00CF3BE9"/>
    <w:rsid w:val="00CF7D6F"/>
    <w:rsid w:val="00D00E66"/>
    <w:rsid w:val="00D03024"/>
    <w:rsid w:val="00D037BD"/>
    <w:rsid w:val="00D05967"/>
    <w:rsid w:val="00D06C8C"/>
    <w:rsid w:val="00D07F5E"/>
    <w:rsid w:val="00D14416"/>
    <w:rsid w:val="00D147CA"/>
    <w:rsid w:val="00D20F61"/>
    <w:rsid w:val="00D22CDB"/>
    <w:rsid w:val="00D26C90"/>
    <w:rsid w:val="00D30532"/>
    <w:rsid w:val="00D3176A"/>
    <w:rsid w:val="00D34B9E"/>
    <w:rsid w:val="00D35245"/>
    <w:rsid w:val="00D364E0"/>
    <w:rsid w:val="00D3749C"/>
    <w:rsid w:val="00D3797A"/>
    <w:rsid w:val="00D40671"/>
    <w:rsid w:val="00D4277E"/>
    <w:rsid w:val="00D44249"/>
    <w:rsid w:val="00D52B8E"/>
    <w:rsid w:val="00D5664B"/>
    <w:rsid w:val="00D5700B"/>
    <w:rsid w:val="00D6061A"/>
    <w:rsid w:val="00D617F3"/>
    <w:rsid w:val="00D6182E"/>
    <w:rsid w:val="00D74A57"/>
    <w:rsid w:val="00D7581C"/>
    <w:rsid w:val="00D81FA1"/>
    <w:rsid w:val="00D8226D"/>
    <w:rsid w:val="00D83280"/>
    <w:rsid w:val="00D83639"/>
    <w:rsid w:val="00D83CF8"/>
    <w:rsid w:val="00D8741B"/>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E1831"/>
    <w:rsid w:val="00DF12C5"/>
    <w:rsid w:val="00DF202A"/>
    <w:rsid w:val="00DF2187"/>
    <w:rsid w:val="00DF557F"/>
    <w:rsid w:val="00DF5A44"/>
    <w:rsid w:val="00E027D9"/>
    <w:rsid w:val="00E05BB9"/>
    <w:rsid w:val="00E07D04"/>
    <w:rsid w:val="00E12151"/>
    <w:rsid w:val="00E13D9F"/>
    <w:rsid w:val="00E22B9B"/>
    <w:rsid w:val="00E23D12"/>
    <w:rsid w:val="00E23D21"/>
    <w:rsid w:val="00E248CB"/>
    <w:rsid w:val="00E27853"/>
    <w:rsid w:val="00E27DE2"/>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5406E"/>
    <w:rsid w:val="00E605F9"/>
    <w:rsid w:val="00E65BEB"/>
    <w:rsid w:val="00E6735F"/>
    <w:rsid w:val="00E726C1"/>
    <w:rsid w:val="00E804EB"/>
    <w:rsid w:val="00E811F5"/>
    <w:rsid w:val="00E81412"/>
    <w:rsid w:val="00E81F35"/>
    <w:rsid w:val="00E832A2"/>
    <w:rsid w:val="00E847C0"/>
    <w:rsid w:val="00E85F52"/>
    <w:rsid w:val="00E9435E"/>
    <w:rsid w:val="00E95E76"/>
    <w:rsid w:val="00EA04E6"/>
    <w:rsid w:val="00EA1F78"/>
    <w:rsid w:val="00EA46D0"/>
    <w:rsid w:val="00EA5473"/>
    <w:rsid w:val="00EA56AB"/>
    <w:rsid w:val="00EA775C"/>
    <w:rsid w:val="00EB199D"/>
    <w:rsid w:val="00EB1E07"/>
    <w:rsid w:val="00EB31F5"/>
    <w:rsid w:val="00EB4FC6"/>
    <w:rsid w:val="00EB6D55"/>
    <w:rsid w:val="00EB7804"/>
    <w:rsid w:val="00EC2E55"/>
    <w:rsid w:val="00EC7199"/>
    <w:rsid w:val="00ED1EA7"/>
    <w:rsid w:val="00ED38C4"/>
    <w:rsid w:val="00ED56FE"/>
    <w:rsid w:val="00ED6B4F"/>
    <w:rsid w:val="00EE32A9"/>
    <w:rsid w:val="00EE339A"/>
    <w:rsid w:val="00EF4AFF"/>
    <w:rsid w:val="00EF7C65"/>
    <w:rsid w:val="00EF7EA1"/>
    <w:rsid w:val="00F00F05"/>
    <w:rsid w:val="00F01F16"/>
    <w:rsid w:val="00F05859"/>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451E6"/>
    <w:rsid w:val="00F54D2E"/>
    <w:rsid w:val="00F71163"/>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1B18"/>
    <w:rsid w:val="00FD2063"/>
    <w:rsid w:val="00FD338F"/>
    <w:rsid w:val="00FD3480"/>
    <w:rsid w:val="00FD3847"/>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1776A269-FADC-495F-AB08-E82D41E39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5F52"/>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E85F52"/>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E85F52"/>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E85F52"/>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E85F52"/>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E85F52"/>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571741702">
              <w:marLeft w:val="0"/>
              <w:marRight w:val="0"/>
              <w:marTop w:val="0"/>
              <w:marBottom w:val="0"/>
              <w:divBdr>
                <w:top w:val="none" w:sz="0" w:space="0" w:color="auto"/>
                <w:left w:val="none" w:sz="0" w:space="0" w:color="auto"/>
                <w:bottom w:val="none" w:sz="0" w:space="0" w:color="auto"/>
                <w:right w:val="none" w:sz="0" w:space="0" w:color="auto"/>
              </w:divBdr>
            </w:div>
            <w:div w:id="14759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1193">
      <w:bodyDiv w:val="1"/>
      <w:marLeft w:val="0"/>
      <w:marRight w:val="0"/>
      <w:marTop w:val="0"/>
      <w:marBottom w:val="0"/>
      <w:divBdr>
        <w:top w:val="none" w:sz="0" w:space="0" w:color="auto"/>
        <w:left w:val="none" w:sz="0" w:space="0" w:color="auto"/>
        <w:bottom w:val="none" w:sz="0" w:space="0" w:color="auto"/>
        <w:right w:val="none" w:sz="0" w:space="0" w:color="auto"/>
      </w:divBdr>
      <w:divsChild>
        <w:div w:id="1237285420">
          <w:marLeft w:val="0"/>
          <w:marRight w:val="0"/>
          <w:marTop w:val="0"/>
          <w:marBottom w:val="0"/>
          <w:divBdr>
            <w:top w:val="none" w:sz="0" w:space="0" w:color="auto"/>
            <w:left w:val="none" w:sz="0" w:space="0" w:color="auto"/>
            <w:bottom w:val="none" w:sz="0" w:space="0" w:color="auto"/>
            <w:right w:val="none" w:sz="0" w:space="0" w:color="auto"/>
          </w:divBdr>
          <w:divsChild>
            <w:div w:id="736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48193474">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911890099">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448">
      <w:bodyDiv w:val="1"/>
      <w:marLeft w:val="0"/>
      <w:marRight w:val="0"/>
      <w:marTop w:val="0"/>
      <w:marBottom w:val="0"/>
      <w:divBdr>
        <w:top w:val="none" w:sz="0" w:space="0" w:color="auto"/>
        <w:left w:val="none" w:sz="0" w:space="0" w:color="auto"/>
        <w:bottom w:val="none" w:sz="0" w:space="0" w:color="auto"/>
        <w:right w:val="none" w:sz="0" w:space="0" w:color="auto"/>
      </w:divBdr>
      <w:divsChild>
        <w:div w:id="1924025393">
          <w:marLeft w:val="0"/>
          <w:marRight w:val="0"/>
          <w:marTop w:val="0"/>
          <w:marBottom w:val="0"/>
          <w:divBdr>
            <w:top w:val="none" w:sz="0" w:space="0" w:color="auto"/>
            <w:left w:val="none" w:sz="0" w:space="0" w:color="auto"/>
            <w:bottom w:val="none" w:sz="0" w:space="0" w:color="auto"/>
            <w:right w:val="none" w:sz="0" w:space="0" w:color="auto"/>
          </w:divBdr>
          <w:divsChild>
            <w:div w:id="1667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656424173">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15407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232622979">
      <w:bodyDiv w:val="1"/>
      <w:marLeft w:val="0"/>
      <w:marRight w:val="0"/>
      <w:marTop w:val="0"/>
      <w:marBottom w:val="0"/>
      <w:divBdr>
        <w:top w:val="none" w:sz="0" w:space="0" w:color="auto"/>
        <w:left w:val="none" w:sz="0" w:space="0" w:color="auto"/>
        <w:bottom w:val="none" w:sz="0" w:space="0" w:color="auto"/>
        <w:right w:val="none" w:sz="0" w:space="0" w:color="auto"/>
      </w:divBdr>
      <w:divsChild>
        <w:div w:id="1703937393">
          <w:marLeft w:val="0"/>
          <w:marRight w:val="0"/>
          <w:marTop w:val="0"/>
          <w:marBottom w:val="0"/>
          <w:divBdr>
            <w:top w:val="none" w:sz="0" w:space="0" w:color="auto"/>
            <w:left w:val="none" w:sz="0" w:space="0" w:color="auto"/>
            <w:bottom w:val="none" w:sz="0" w:space="0" w:color="auto"/>
            <w:right w:val="none" w:sz="0" w:space="0" w:color="auto"/>
          </w:divBdr>
          <w:divsChild>
            <w:div w:id="8277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4649">
      <w:bodyDiv w:val="1"/>
      <w:marLeft w:val="0"/>
      <w:marRight w:val="0"/>
      <w:marTop w:val="0"/>
      <w:marBottom w:val="0"/>
      <w:divBdr>
        <w:top w:val="none" w:sz="0" w:space="0" w:color="auto"/>
        <w:left w:val="none" w:sz="0" w:space="0" w:color="auto"/>
        <w:bottom w:val="none" w:sz="0" w:space="0" w:color="auto"/>
        <w:right w:val="none" w:sz="0" w:space="0" w:color="auto"/>
      </w:divBdr>
      <w:divsChild>
        <w:div w:id="1822884953">
          <w:marLeft w:val="0"/>
          <w:marRight w:val="0"/>
          <w:marTop w:val="0"/>
          <w:marBottom w:val="0"/>
          <w:divBdr>
            <w:top w:val="none" w:sz="0" w:space="0" w:color="auto"/>
            <w:left w:val="none" w:sz="0" w:space="0" w:color="auto"/>
            <w:bottom w:val="none" w:sz="0" w:space="0" w:color="auto"/>
            <w:right w:val="none" w:sz="0" w:space="0" w:color="auto"/>
          </w:divBdr>
          <w:divsChild>
            <w:div w:id="12075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344433653">
              <w:marLeft w:val="0"/>
              <w:marRight w:val="0"/>
              <w:marTop w:val="0"/>
              <w:marBottom w:val="0"/>
              <w:divBdr>
                <w:top w:val="none" w:sz="0" w:space="0" w:color="auto"/>
                <w:left w:val="none" w:sz="0" w:space="0" w:color="auto"/>
                <w:bottom w:val="none" w:sz="0" w:space="0" w:color="auto"/>
                <w:right w:val="none" w:sz="0" w:space="0" w:color="auto"/>
              </w:divBdr>
            </w:div>
            <w:div w:id="18502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913">
      <w:bodyDiv w:val="1"/>
      <w:marLeft w:val="0"/>
      <w:marRight w:val="0"/>
      <w:marTop w:val="0"/>
      <w:marBottom w:val="0"/>
      <w:divBdr>
        <w:top w:val="none" w:sz="0" w:space="0" w:color="auto"/>
        <w:left w:val="none" w:sz="0" w:space="0" w:color="auto"/>
        <w:bottom w:val="none" w:sz="0" w:space="0" w:color="auto"/>
        <w:right w:val="none" w:sz="0" w:space="0" w:color="auto"/>
      </w:divBdr>
      <w:divsChild>
        <w:div w:id="1559779223">
          <w:marLeft w:val="0"/>
          <w:marRight w:val="0"/>
          <w:marTop w:val="0"/>
          <w:marBottom w:val="0"/>
          <w:divBdr>
            <w:top w:val="none" w:sz="0" w:space="0" w:color="auto"/>
            <w:left w:val="none" w:sz="0" w:space="0" w:color="auto"/>
            <w:bottom w:val="none" w:sz="0" w:space="0" w:color="auto"/>
            <w:right w:val="none" w:sz="0" w:space="0" w:color="auto"/>
          </w:divBdr>
          <w:divsChild>
            <w:div w:id="1852447823">
              <w:marLeft w:val="0"/>
              <w:marRight w:val="0"/>
              <w:marTop w:val="0"/>
              <w:marBottom w:val="0"/>
              <w:divBdr>
                <w:top w:val="none" w:sz="0" w:space="0" w:color="auto"/>
                <w:left w:val="none" w:sz="0" w:space="0" w:color="auto"/>
                <w:bottom w:val="none" w:sz="0" w:space="0" w:color="auto"/>
                <w:right w:val="none" w:sz="0" w:space="0" w:color="auto"/>
              </w:divBdr>
            </w:div>
            <w:div w:id="39981948">
              <w:marLeft w:val="0"/>
              <w:marRight w:val="0"/>
              <w:marTop w:val="0"/>
              <w:marBottom w:val="0"/>
              <w:divBdr>
                <w:top w:val="none" w:sz="0" w:space="0" w:color="auto"/>
                <w:left w:val="none" w:sz="0" w:space="0" w:color="auto"/>
                <w:bottom w:val="none" w:sz="0" w:space="0" w:color="auto"/>
                <w:right w:val="none" w:sz="0" w:space="0" w:color="auto"/>
              </w:divBdr>
            </w:div>
            <w:div w:id="20643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458908046">
              <w:marLeft w:val="0"/>
              <w:marRight w:val="0"/>
              <w:marTop w:val="0"/>
              <w:marBottom w:val="0"/>
              <w:divBdr>
                <w:top w:val="none" w:sz="0" w:space="0" w:color="auto"/>
                <w:left w:val="none" w:sz="0" w:space="0" w:color="auto"/>
                <w:bottom w:val="none" w:sz="0" w:space="0" w:color="auto"/>
                <w:right w:val="none" w:sz="0" w:space="0" w:color="auto"/>
              </w:divBdr>
            </w:div>
            <w:div w:id="1503275316">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900">
      <w:bodyDiv w:val="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sChild>
            <w:div w:id="1098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77081364">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 w:id="1133988115">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3938">
      <w:bodyDiv w:val="1"/>
      <w:marLeft w:val="0"/>
      <w:marRight w:val="0"/>
      <w:marTop w:val="0"/>
      <w:marBottom w:val="0"/>
      <w:divBdr>
        <w:top w:val="none" w:sz="0" w:space="0" w:color="auto"/>
        <w:left w:val="none" w:sz="0" w:space="0" w:color="auto"/>
        <w:bottom w:val="none" w:sz="0" w:space="0" w:color="auto"/>
        <w:right w:val="none" w:sz="0" w:space="0" w:color="auto"/>
      </w:divBdr>
      <w:divsChild>
        <w:div w:id="444421856">
          <w:marLeft w:val="0"/>
          <w:marRight w:val="0"/>
          <w:marTop w:val="0"/>
          <w:marBottom w:val="0"/>
          <w:divBdr>
            <w:top w:val="none" w:sz="0" w:space="0" w:color="auto"/>
            <w:left w:val="none" w:sz="0" w:space="0" w:color="auto"/>
            <w:bottom w:val="none" w:sz="0" w:space="0" w:color="auto"/>
            <w:right w:val="none" w:sz="0" w:space="0" w:color="auto"/>
          </w:divBdr>
          <w:divsChild>
            <w:div w:id="1079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oleObject" Target="embeddings/oleObject33.bin"/><Relationship Id="rId170" Type="http://schemas.openxmlformats.org/officeDocument/2006/relationships/image" Target="media/image111.png"/><Relationship Id="rId226" Type="http://schemas.openxmlformats.org/officeDocument/2006/relationships/oleObject" Target="embeddings/oleObject50.bin"/><Relationship Id="rId268" Type="http://schemas.openxmlformats.org/officeDocument/2006/relationships/hyperlink" Target="https://catalogue.ceda.ac.uk/data.ceda.ac.uk/badc/ukmo-midas-open/data/uk-mean-wind-obs/dataset-version-201908/" TargetMode="External"/><Relationship Id="rId32" Type="http://schemas.openxmlformats.org/officeDocument/2006/relationships/image" Target="media/image15.png"/><Relationship Id="rId74" Type="http://schemas.openxmlformats.org/officeDocument/2006/relationships/image" Target="media/image56.png"/><Relationship Id="rId128" Type="http://schemas.openxmlformats.org/officeDocument/2006/relationships/image" Target="media/image88.wmf"/><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oleObject" Target="embeddings/oleObject55.bin"/><Relationship Id="rId279" Type="http://schemas.openxmlformats.org/officeDocument/2006/relationships/image" Target="media/image183.png"/><Relationship Id="rId43" Type="http://schemas.openxmlformats.org/officeDocument/2006/relationships/image" Target="media/image26.png"/><Relationship Id="rId139" Type="http://schemas.openxmlformats.org/officeDocument/2006/relationships/oleObject" Target="embeddings/oleObject23.bin"/><Relationship Id="rId85" Type="http://schemas.openxmlformats.org/officeDocument/2006/relationships/image" Target="media/image62.wmf"/><Relationship Id="rId150" Type="http://schemas.openxmlformats.org/officeDocument/2006/relationships/image" Target="media/image99.wmf"/><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oleObject" Target="embeddings/oleObject41.bin"/><Relationship Id="rId227" Type="http://schemas.openxmlformats.org/officeDocument/2006/relationships/image" Target="media/image154.wmf"/><Relationship Id="rId248" Type="http://schemas.openxmlformats.org/officeDocument/2006/relationships/hyperlink" Target="http://dx.doi.org/10.1016/0378-3839(83)90009-1" TargetMode="External"/><Relationship Id="rId269" Type="http://schemas.openxmlformats.org/officeDocument/2006/relationships/image" Target="media/image175.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4.wmf"/><Relationship Id="rId129" Type="http://schemas.openxmlformats.org/officeDocument/2006/relationships/oleObject" Target="embeddings/oleObject18.bin"/><Relationship Id="rId280" Type="http://schemas.openxmlformats.org/officeDocument/2006/relationships/image" Target="media/image184.png"/><Relationship Id="rId54" Type="http://schemas.openxmlformats.org/officeDocument/2006/relationships/image" Target="media/image37.png"/><Relationship Id="rId75" Type="http://schemas.openxmlformats.org/officeDocument/2006/relationships/comments" Target="comments.xml"/><Relationship Id="rId96" Type="http://schemas.openxmlformats.org/officeDocument/2006/relationships/oleObject" Target="embeddings/oleObject7.bin"/><Relationship Id="rId140" Type="http://schemas.openxmlformats.org/officeDocument/2006/relationships/image" Target="media/image94.wmf"/><Relationship Id="rId161" Type="http://schemas.openxmlformats.org/officeDocument/2006/relationships/oleObject" Target="embeddings/oleObject34.bin"/><Relationship Id="rId182" Type="http://schemas.openxmlformats.org/officeDocument/2006/relationships/image" Target="media/image123.png"/><Relationship Id="rId217" Type="http://schemas.openxmlformats.org/officeDocument/2006/relationships/image" Target="media/image149.wmf"/><Relationship Id="rId6" Type="http://schemas.openxmlformats.org/officeDocument/2006/relationships/footnotes" Target="footnotes.xml"/><Relationship Id="rId238" Type="http://schemas.openxmlformats.org/officeDocument/2006/relationships/image" Target="media/image160.wmf"/><Relationship Id="rId259" Type="http://schemas.openxmlformats.org/officeDocument/2006/relationships/image" Target="media/image168.png"/><Relationship Id="rId23" Type="http://schemas.openxmlformats.org/officeDocument/2006/relationships/image" Target="media/image6.png"/><Relationship Id="rId119" Type="http://schemas.openxmlformats.org/officeDocument/2006/relationships/image" Target="media/image80.emf"/><Relationship Id="rId270" Type="http://schemas.openxmlformats.org/officeDocument/2006/relationships/image" Target="media/image176.png"/><Relationship Id="rId44" Type="http://schemas.openxmlformats.org/officeDocument/2006/relationships/image" Target="media/image27.png"/><Relationship Id="rId65" Type="http://schemas.openxmlformats.org/officeDocument/2006/relationships/hyperlink" Target="https://github.com/CoastalSEA/WaveRayModel" TargetMode="External"/><Relationship Id="rId86" Type="http://schemas.openxmlformats.org/officeDocument/2006/relationships/oleObject" Target="embeddings/oleObject2.bin"/><Relationship Id="rId130" Type="http://schemas.openxmlformats.org/officeDocument/2006/relationships/image" Target="media/image89.wmf"/><Relationship Id="rId151" Type="http://schemas.openxmlformats.org/officeDocument/2006/relationships/oleObject" Target="embeddings/oleObject29.bin"/><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3.wmf"/><Relationship Id="rId228" Type="http://schemas.openxmlformats.org/officeDocument/2006/relationships/oleObject" Target="embeddings/oleObject51.bin"/><Relationship Id="rId249" Type="http://schemas.openxmlformats.org/officeDocument/2006/relationships/hyperlink" Target="http://www.overtopping-manual.com/" TargetMode="External"/><Relationship Id="rId13" Type="http://schemas.openxmlformats.org/officeDocument/2006/relationships/hyperlink" Target="http://www.bodc.ac.uk/products/bodc_products/ntslf/" TargetMode="External"/><Relationship Id="rId109" Type="http://schemas.openxmlformats.org/officeDocument/2006/relationships/oleObject" Target="embeddings/oleObject13.bin"/><Relationship Id="rId260" Type="http://schemas.openxmlformats.org/officeDocument/2006/relationships/hyperlink" Target="http://www.channelcoast.org/" TargetMode="External"/><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38.png"/><Relationship Id="rId76" Type="http://schemas.microsoft.com/office/2011/relationships/commentsExtended" Target="commentsExtended.xml"/><Relationship Id="rId97" Type="http://schemas.openxmlformats.org/officeDocument/2006/relationships/image" Target="media/image68.wmf"/><Relationship Id="rId120" Type="http://schemas.openxmlformats.org/officeDocument/2006/relationships/image" Target="media/image81.emf"/><Relationship Id="rId141" Type="http://schemas.openxmlformats.org/officeDocument/2006/relationships/oleObject" Target="embeddings/oleObject24.bin"/><Relationship Id="rId7" Type="http://schemas.openxmlformats.org/officeDocument/2006/relationships/endnotes" Target="endnotes.xml"/><Relationship Id="rId162" Type="http://schemas.openxmlformats.org/officeDocument/2006/relationships/image" Target="media/image105.wmf"/><Relationship Id="rId183" Type="http://schemas.openxmlformats.org/officeDocument/2006/relationships/image" Target="media/image124.png"/><Relationship Id="rId218" Type="http://schemas.openxmlformats.org/officeDocument/2006/relationships/oleObject" Target="embeddings/oleObject46.bin"/><Relationship Id="rId239" Type="http://schemas.openxmlformats.org/officeDocument/2006/relationships/oleObject" Target="embeddings/oleObject56.bin"/><Relationship Id="rId250" Type="http://schemas.openxmlformats.org/officeDocument/2006/relationships/hyperlink" Target="http://dx.doi.org/10.1016/0025-3227(84)90008-2" TargetMode="External"/><Relationship Id="rId271" Type="http://schemas.openxmlformats.org/officeDocument/2006/relationships/image" Target="media/image17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3.wmf"/><Relationship Id="rId110" Type="http://schemas.openxmlformats.org/officeDocument/2006/relationships/image" Target="media/image75.wmf"/><Relationship Id="rId131" Type="http://schemas.openxmlformats.org/officeDocument/2006/relationships/oleObject" Target="embeddings/oleObject19.bin"/><Relationship Id="rId152" Type="http://schemas.openxmlformats.org/officeDocument/2006/relationships/image" Target="media/image100.wmf"/><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oleObject" Target="embeddings/oleObject42.bin"/><Relationship Id="rId229" Type="http://schemas.openxmlformats.org/officeDocument/2006/relationships/image" Target="media/image155.wmf"/><Relationship Id="rId240" Type="http://schemas.openxmlformats.org/officeDocument/2006/relationships/image" Target="media/image161.png"/><Relationship Id="rId261" Type="http://schemas.openxmlformats.org/officeDocument/2006/relationships/image" Target="media/image169.png"/><Relationship Id="rId14" Type="http://schemas.openxmlformats.org/officeDocument/2006/relationships/hyperlink" Target="http://www.coastalsea.uk" TargetMode="External"/><Relationship Id="rId35" Type="http://schemas.openxmlformats.org/officeDocument/2006/relationships/image" Target="media/image18.png"/><Relationship Id="rId56" Type="http://schemas.openxmlformats.org/officeDocument/2006/relationships/image" Target="media/image39.png"/><Relationship Id="rId77" Type="http://schemas.microsoft.com/office/2016/09/relationships/commentsIds" Target="commentsIds.xml"/><Relationship Id="rId100" Type="http://schemas.openxmlformats.org/officeDocument/2006/relationships/oleObject" Target="embeddings/oleObject9.bin"/><Relationship Id="rId282" Type="http://schemas.openxmlformats.org/officeDocument/2006/relationships/image" Target="media/image186.png"/><Relationship Id="rId8" Type="http://schemas.openxmlformats.org/officeDocument/2006/relationships/hyperlink" Target="http://www.soton.ac.uk" TargetMode="External"/><Relationship Id="rId98" Type="http://schemas.openxmlformats.org/officeDocument/2006/relationships/oleObject" Target="embeddings/oleObject8.bin"/><Relationship Id="rId121" Type="http://schemas.openxmlformats.org/officeDocument/2006/relationships/image" Target="media/image82.emf"/><Relationship Id="rId142" Type="http://schemas.openxmlformats.org/officeDocument/2006/relationships/image" Target="media/image95.wmf"/><Relationship Id="rId163" Type="http://schemas.openxmlformats.org/officeDocument/2006/relationships/oleObject" Target="embeddings/oleObject35.bin"/><Relationship Id="rId184" Type="http://schemas.openxmlformats.org/officeDocument/2006/relationships/image" Target="media/image125.png"/><Relationship Id="rId219" Type="http://schemas.openxmlformats.org/officeDocument/2006/relationships/image" Target="media/image150.wmf"/><Relationship Id="rId230" Type="http://schemas.openxmlformats.org/officeDocument/2006/relationships/oleObject" Target="embeddings/oleObject52.bin"/><Relationship Id="rId251" Type="http://schemas.openxmlformats.org/officeDocument/2006/relationships/hyperlink" Target="http://www.channelcoast.org/" TargetMode="Externa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272" Type="http://schemas.openxmlformats.org/officeDocument/2006/relationships/image" Target="media/image178.png"/><Relationship Id="rId88" Type="http://schemas.openxmlformats.org/officeDocument/2006/relationships/oleObject" Target="embeddings/oleObject3.bin"/><Relationship Id="rId111" Type="http://schemas.openxmlformats.org/officeDocument/2006/relationships/oleObject" Target="embeddings/oleObject14.bin"/><Relationship Id="rId132" Type="http://schemas.openxmlformats.org/officeDocument/2006/relationships/image" Target="media/image90.wmf"/><Relationship Id="rId153" Type="http://schemas.openxmlformats.org/officeDocument/2006/relationships/oleObject" Target="embeddings/oleObject30.bin"/><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44.wmf"/><Relationship Id="rId220" Type="http://schemas.openxmlformats.org/officeDocument/2006/relationships/oleObject" Target="embeddings/oleObject47.bin"/><Relationship Id="rId241" Type="http://schemas.openxmlformats.org/officeDocument/2006/relationships/image" Target="media/image162.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hyperlink" Target="http://www.bodc.ac.uk/" TargetMode="External"/><Relationship Id="rId283" Type="http://schemas.openxmlformats.org/officeDocument/2006/relationships/image" Target="media/image187.png"/><Relationship Id="rId78" Type="http://schemas.microsoft.com/office/2018/08/relationships/commentsExtensible" Target="commentsExtensible.xml"/><Relationship Id="rId99" Type="http://schemas.openxmlformats.org/officeDocument/2006/relationships/image" Target="media/image69.wmf"/><Relationship Id="rId101" Type="http://schemas.openxmlformats.org/officeDocument/2006/relationships/image" Target="media/image70.wmf"/><Relationship Id="rId122" Type="http://schemas.openxmlformats.org/officeDocument/2006/relationships/image" Target="media/image83.png"/><Relationship Id="rId143" Type="http://schemas.openxmlformats.org/officeDocument/2006/relationships/oleObject" Target="embeddings/oleObject25.bin"/><Relationship Id="rId164" Type="http://schemas.openxmlformats.org/officeDocument/2006/relationships/image" Target="media/image106.wmf"/><Relationship Id="rId185" Type="http://schemas.openxmlformats.org/officeDocument/2006/relationships/image" Target="media/image126.png"/><Relationship Id="rId9" Type="http://schemas.openxmlformats.org/officeDocument/2006/relationships/hyperlink" Target="http://www.channelcoast.org/" TargetMode="External"/><Relationship Id="rId210" Type="http://schemas.openxmlformats.org/officeDocument/2006/relationships/oleObject" Target="embeddings/oleObject43.bin"/><Relationship Id="rId26" Type="http://schemas.openxmlformats.org/officeDocument/2006/relationships/image" Target="media/image9.png"/><Relationship Id="rId231" Type="http://schemas.openxmlformats.org/officeDocument/2006/relationships/image" Target="media/image156.wmf"/><Relationship Id="rId252" Type="http://schemas.openxmlformats.org/officeDocument/2006/relationships/image" Target="media/image163.png"/><Relationship Id="rId273" Type="http://schemas.openxmlformats.org/officeDocument/2006/relationships/image" Target="media/image17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4.wmf"/><Relationship Id="rId112" Type="http://schemas.openxmlformats.org/officeDocument/2006/relationships/image" Target="media/image76.TIF"/><Relationship Id="rId133" Type="http://schemas.openxmlformats.org/officeDocument/2006/relationships/oleObject" Target="embeddings/oleObject20.bin"/><Relationship Id="rId154" Type="http://schemas.openxmlformats.org/officeDocument/2006/relationships/image" Target="media/image101.wmf"/><Relationship Id="rId175" Type="http://schemas.openxmlformats.org/officeDocument/2006/relationships/image" Target="media/image116.png"/><Relationship Id="rId196" Type="http://schemas.openxmlformats.org/officeDocument/2006/relationships/image" Target="media/image137.wmf"/><Relationship Id="rId200" Type="http://schemas.openxmlformats.org/officeDocument/2006/relationships/image" Target="media/image139.png"/><Relationship Id="rId16" Type="http://schemas.openxmlformats.org/officeDocument/2006/relationships/footer" Target="footer1.xml"/><Relationship Id="rId221" Type="http://schemas.openxmlformats.org/officeDocument/2006/relationships/image" Target="media/image151.wmf"/><Relationship Id="rId242" Type="http://schemas.openxmlformats.org/officeDocument/2006/relationships/hyperlink" Target="http://dx.doi.org/10.2139/ssrn.3080557" TargetMode="External"/><Relationship Id="rId263" Type="http://schemas.openxmlformats.org/officeDocument/2006/relationships/image" Target="media/image170.png"/><Relationship Id="rId284"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oleObject" Target="embeddings/oleObject10.bin"/><Relationship Id="rId123" Type="http://schemas.openxmlformats.org/officeDocument/2006/relationships/image" Target="media/image81.png"/><Relationship Id="rId144" Type="http://schemas.openxmlformats.org/officeDocument/2006/relationships/image" Target="media/image96.wmf"/><Relationship Id="rId90" Type="http://schemas.openxmlformats.org/officeDocument/2006/relationships/oleObject" Target="embeddings/oleObject4.bin"/><Relationship Id="rId165" Type="http://schemas.openxmlformats.org/officeDocument/2006/relationships/oleObject" Target="embeddings/oleObject36.bin"/><Relationship Id="rId186" Type="http://schemas.openxmlformats.org/officeDocument/2006/relationships/image" Target="media/image127.png"/><Relationship Id="rId211" Type="http://schemas.openxmlformats.org/officeDocument/2006/relationships/image" Target="media/image145.png"/><Relationship Id="rId232" Type="http://schemas.openxmlformats.org/officeDocument/2006/relationships/oleObject" Target="embeddings/oleObject53.bin"/><Relationship Id="rId253" Type="http://schemas.openxmlformats.org/officeDocument/2006/relationships/image" Target="media/image164.png"/><Relationship Id="rId274" Type="http://schemas.openxmlformats.org/officeDocument/2006/relationships/hyperlink" Target="http://www.channelcoast.org/"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77.wmf"/><Relationship Id="rId134" Type="http://schemas.openxmlformats.org/officeDocument/2006/relationships/image" Target="media/image91.wmf"/><Relationship Id="rId80" Type="http://schemas.openxmlformats.org/officeDocument/2006/relationships/image" Target="media/image58.png"/><Relationship Id="rId155" Type="http://schemas.openxmlformats.org/officeDocument/2006/relationships/oleObject" Target="embeddings/oleObject31.bin"/><Relationship Id="rId176" Type="http://schemas.openxmlformats.org/officeDocument/2006/relationships/image" Target="media/image117.png"/><Relationship Id="rId197" Type="http://schemas.openxmlformats.org/officeDocument/2006/relationships/oleObject" Target="embeddings/oleObject37.bin"/><Relationship Id="rId201" Type="http://schemas.openxmlformats.org/officeDocument/2006/relationships/image" Target="media/image140.wmf"/><Relationship Id="rId222" Type="http://schemas.openxmlformats.org/officeDocument/2006/relationships/oleObject" Target="embeddings/oleObject48.bin"/><Relationship Id="rId243" Type="http://schemas.openxmlformats.org/officeDocument/2006/relationships/hyperlink" Target="https://doi.org/10.1016/j.coastaleng.2014.08.008" TargetMode="External"/><Relationship Id="rId264" Type="http://schemas.openxmlformats.org/officeDocument/2006/relationships/image" Target="media/image171.png"/><Relationship Id="rId285" Type="http://schemas.microsoft.com/office/2011/relationships/people" Target="people.xm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1.wmf"/><Relationship Id="rId124" Type="http://schemas.openxmlformats.org/officeDocument/2006/relationships/image" Target="media/image84.png"/><Relationship Id="rId70" Type="http://schemas.openxmlformats.org/officeDocument/2006/relationships/image" Target="media/image52.png"/><Relationship Id="rId91" Type="http://schemas.openxmlformats.org/officeDocument/2006/relationships/image" Target="media/image65.wmf"/><Relationship Id="rId145" Type="http://schemas.openxmlformats.org/officeDocument/2006/relationships/oleObject" Target="embeddings/oleObject26.bin"/><Relationship Id="rId166" Type="http://schemas.openxmlformats.org/officeDocument/2006/relationships/image" Target="media/image107.emf"/><Relationship Id="rId187" Type="http://schemas.openxmlformats.org/officeDocument/2006/relationships/image" Target="media/image128.tif"/><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57.png"/><Relationship Id="rId254" Type="http://schemas.openxmlformats.org/officeDocument/2006/relationships/image" Target="media/image16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oleObject" Target="embeddings/oleObject15.bin"/><Relationship Id="rId275" Type="http://schemas.openxmlformats.org/officeDocument/2006/relationships/image" Target="media/image180.png"/><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oleObject" Target="embeddings/oleObject21.bin"/><Relationship Id="rId156" Type="http://schemas.openxmlformats.org/officeDocument/2006/relationships/image" Target="media/image102.wmf"/><Relationship Id="rId177" Type="http://schemas.openxmlformats.org/officeDocument/2006/relationships/image" Target="media/image118.png"/><Relationship Id="rId198" Type="http://schemas.openxmlformats.org/officeDocument/2006/relationships/image" Target="media/image138.wmf"/><Relationship Id="rId202" Type="http://schemas.openxmlformats.org/officeDocument/2006/relationships/oleObject" Target="embeddings/oleObject39.bin"/><Relationship Id="rId223" Type="http://schemas.openxmlformats.org/officeDocument/2006/relationships/image" Target="media/image152.wmf"/><Relationship Id="rId244" Type="http://schemas.openxmlformats.org/officeDocument/2006/relationships/hyperlink" Target="https://coastalmonitoring.org/ccoresources/bimodalseas/Occurrence_of_Bimodal_Seas_around_the_English_Coastline_TN02.pdf" TargetMode="External"/><Relationship Id="rId18" Type="http://schemas.openxmlformats.org/officeDocument/2006/relationships/hyperlink" Target="https://www.bodc.ac.uk/" TargetMode="External"/><Relationship Id="rId39" Type="http://schemas.openxmlformats.org/officeDocument/2006/relationships/image" Target="media/image22.png"/><Relationship Id="rId265" Type="http://schemas.openxmlformats.org/officeDocument/2006/relationships/image" Target="media/image172.png"/><Relationship Id="rId286" Type="http://schemas.openxmlformats.org/officeDocument/2006/relationships/theme" Target="theme/theme1.xml"/><Relationship Id="rId50" Type="http://schemas.openxmlformats.org/officeDocument/2006/relationships/image" Target="media/image33.png"/><Relationship Id="rId104" Type="http://schemas.openxmlformats.org/officeDocument/2006/relationships/oleObject" Target="embeddings/oleObject11.bin"/><Relationship Id="rId125" Type="http://schemas.openxmlformats.org/officeDocument/2006/relationships/image" Target="media/image85.png"/><Relationship Id="rId146" Type="http://schemas.openxmlformats.org/officeDocument/2006/relationships/image" Target="media/image97.wmf"/><Relationship Id="rId167" Type="http://schemas.openxmlformats.org/officeDocument/2006/relationships/image" Target="media/image108.emf"/><Relationship Id="rId188" Type="http://schemas.openxmlformats.org/officeDocument/2006/relationships/image" Target="media/image129.png"/><Relationship Id="rId71" Type="http://schemas.openxmlformats.org/officeDocument/2006/relationships/image" Target="media/image53.png"/><Relationship Id="rId92" Type="http://schemas.openxmlformats.org/officeDocument/2006/relationships/oleObject" Target="embeddings/oleObject5.bin"/><Relationship Id="rId213" Type="http://schemas.openxmlformats.org/officeDocument/2006/relationships/image" Target="media/image147.wmf"/><Relationship Id="rId234" Type="http://schemas.openxmlformats.org/officeDocument/2006/relationships/image" Target="media/image158.w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6.png"/><Relationship Id="rId276" Type="http://schemas.openxmlformats.org/officeDocument/2006/relationships/hyperlink" Target="http://www.nrc-cnrc.gc.ca/eng/solutions/advisory/blue_kenue_index.html" TargetMode="External"/><Relationship Id="rId40" Type="http://schemas.openxmlformats.org/officeDocument/2006/relationships/image" Target="media/image23.png"/><Relationship Id="rId115" Type="http://schemas.openxmlformats.org/officeDocument/2006/relationships/image" Target="media/image78.wmf"/><Relationship Id="rId136" Type="http://schemas.openxmlformats.org/officeDocument/2006/relationships/image" Target="media/image92.wmf"/><Relationship Id="rId157" Type="http://schemas.openxmlformats.org/officeDocument/2006/relationships/oleObject" Target="embeddings/oleObject32.bin"/><Relationship Id="rId178"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oleObject" Target="embeddings/oleObject38.bin"/><Relationship Id="rId203" Type="http://schemas.openxmlformats.org/officeDocument/2006/relationships/image" Target="media/image141.wmf"/><Relationship Id="rId19" Type="http://schemas.openxmlformats.org/officeDocument/2006/relationships/image" Target="media/image2.png"/><Relationship Id="rId224" Type="http://schemas.openxmlformats.org/officeDocument/2006/relationships/oleObject" Target="embeddings/oleObject49.bin"/><Relationship Id="rId245" Type="http://schemas.openxmlformats.org/officeDocument/2006/relationships/hyperlink" Target="https://doi.org/10.1038/s41598-020-59018-y" TargetMode="External"/><Relationship Id="rId266" Type="http://schemas.openxmlformats.org/officeDocument/2006/relationships/image" Target="media/image173.png"/><Relationship Id="rId30" Type="http://schemas.openxmlformats.org/officeDocument/2006/relationships/image" Target="media/image13.png"/><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oleObject" Target="embeddings/oleObject27.bin"/><Relationship Id="rId168" Type="http://schemas.openxmlformats.org/officeDocument/2006/relationships/image" Target="media/image109.emf"/><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6.wmf"/><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oleObject" Target="embeddings/oleObject44.bin"/><Relationship Id="rId235" Type="http://schemas.openxmlformats.org/officeDocument/2006/relationships/oleObject" Target="embeddings/oleObject54.bin"/><Relationship Id="rId256" Type="http://schemas.openxmlformats.org/officeDocument/2006/relationships/image" Target="media/image167.png"/><Relationship Id="rId277" Type="http://schemas.openxmlformats.org/officeDocument/2006/relationships/image" Target="media/image181.png"/><Relationship Id="rId116" Type="http://schemas.openxmlformats.org/officeDocument/2006/relationships/oleObject" Target="embeddings/oleObject16.bin"/><Relationship Id="rId137" Type="http://schemas.openxmlformats.org/officeDocument/2006/relationships/oleObject" Target="embeddings/oleObject22.bin"/><Relationship Id="rId158" Type="http://schemas.openxmlformats.org/officeDocument/2006/relationships/image" Target="media/image103.wmf"/><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wmf"/><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oleObject" Target="embeddings/oleObject40.bin"/><Relationship Id="rId225" Type="http://schemas.openxmlformats.org/officeDocument/2006/relationships/image" Target="media/image153.wmf"/><Relationship Id="rId246" Type="http://schemas.openxmlformats.org/officeDocument/2006/relationships/hyperlink" Target="https://doi.org/10.1016/j.physa.2012.01.004" TargetMode="External"/><Relationship Id="rId267" Type="http://schemas.openxmlformats.org/officeDocument/2006/relationships/image" Target="media/image174.png"/><Relationship Id="rId106" Type="http://schemas.openxmlformats.org/officeDocument/2006/relationships/image" Target="media/image73.wmf"/><Relationship Id="rId127" Type="http://schemas.openxmlformats.org/officeDocument/2006/relationships/image" Target="media/image87.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oleObject" Target="embeddings/oleObject6.bin"/><Relationship Id="rId148" Type="http://schemas.openxmlformats.org/officeDocument/2006/relationships/image" Target="media/image98.wmf"/><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48.wmf"/><Relationship Id="rId236" Type="http://schemas.openxmlformats.org/officeDocument/2006/relationships/image" Target="media/image159.wmf"/><Relationship Id="rId257" Type="http://schemas.openxmlformats.org/officeDocument/2006/relationships/hyperlink" Target="https://data.marine.copernicus.eu/product/NWSHELF_REANALYSIS_WAV_004_015/description" TargetMode="External"/><Relationship Id="rId278" Type="http://schemas.openxmlformats.org/officeDocument/2006/relationships/image" Target="media/image182.png"/><Relationship Id="rId42" Type="http://schemas.openxmlformats.org/officeDocument/2006/relationships/image" Target="media/image25.png"/><Relationship Id="rId84" Type="http://schemas.openxmlformats.org/officeDocument/2006/relationships/oleObject" Target="embeddings/oleObject1.bin"/><Relationship Id="rId138" Type="http://schemas.openxmlformats.org/officeDocument/2006/relationships/image" Target="media/image93.wmf"/><Relationship Id="rId191" Type="http://schemas.openxmlformats.org/officeDocument/2006/relationships/image" Target="media/image132.png"/><Relationship Id="rId205" Type="http://schemas.openxmlformats.org/officeDocument/2006/relationships/image" Target="media/image142.wmf"/><Relationship Id="rId247" Type="http://schemas.openxmlformats.org/officeDocument/2006/relationships/hyperlink" Target="https://doi.org/10.1029/JZ069i024p05181" TargetMode="External"/><Relationship Id="rId107" Type="http://schemas.openxmlformats.org/officeDocument/2006/relationships/oleObject" Target="embeddings/oleObject12.bin"/><Relationship Id="rId11" Type="http://schemas.openxmlformats.org/officeDocument/2006/relationships/hyperlink" Target="http://www.coastalsea.uk" TargetMode="External"/><Relationship Id="rId53" Type="http://schemas.openxmlformats.org/officeDocument/2006/relationships/image" Target="media/image36.png"/><Relationship Id="rId149" Type="http://schemas.openxmlformats.org/officeDocument/2006/relationships/oleObject" Target="embeddings/oleObject28.bin"/><Relationship Id="rId95" Type="http://schemas.openxmlformats.org/officeDocument/2006/relationships/image" Target="media/image67.wmf"/><Relationship Id="rId160" Type="http://schemas.openxmlformats.org/officeDocument/2006/relationships/image" Target="media/image104.wmf"/><Relationship Id="rId216" Type="http://schemas.openxmlformats.org/officeDocument/2006/relationships/oleObject" Target="embeddings/oleObject45.bin"/><Relationship Id="rId258" Type="http://schemas.openxmlformats.org/officeDocument/2006/relationships/hyperlink" Target="https://doi.org/10.48670/moi-00060" TargetMode="External"/><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oleObject" Target="embeddings/oleObject17.bin"/></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16726</TotalTime>
  <Pages>97</Pages>
  <Words>41362</Words>
  <Characters>235765</Characters>
  <Application>Microsoft Office Word</Application>
  <DocSecurity>0</DocSecurity>
  <Lines>1964</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18</cp:revision>
  <cp:lastPrinted>2026-02-11T13:12:00Z</cp:lastPrinted>
  <dcterms:created xsi:type="dcterms:W3CDTF">2017-11-05T20:24:00Z</dcterms:created>
  <dcterms:modified xsi:type="dcterms:W3CDTF">2026-02-11T13:12:00Z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