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9BF33D" w14:textId="2F2CB4AE"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Preface</w:t>
      </w:r>
    </w:p>
    <w:p w14:paraId="30876703" w14:textId="5423132E" w:rsidR="00506DB7" w:rsidRPr="006E07E6" w:rsidRDefault="00E81412" w:rsidP="006E07E6">
      <w:r w:rsidRPr="00E81412">
        <w:t>The</w:t>
      </w:r>
      <w:bookmarkStart w:id="0" w:name="Model_name"/>
      <w:bookmarkStart w:id="1" w:name="_Hlk72222743"/>
      <w:r w:rsidR="003F2C13">
        <w:t xml:space="preserve"> </w:t>
      </w:r>
      <w:fldSimple w:instr=" FILLIN  &quot;Model name?&quot;  \* MERGEFORMAT ">
        <w:r w:rsidR="00122303">
          <w:t>CoastalTools</w:t>
        </w:r>
      </w:fldSimple>
      <w:bookmarkEnd w:id="0"/>
      <w:r w:rsidR="003F2C13" w:rsidRPr="00E81412">
        <w:rPr>
          <w:vertAlign w:val="superscript"/>
        </w:rPr>
        <w:t>TM</w:t>
      </w:r>
      <w:r w:rsidR="003F2C13" w:rsidRPr="004A6158">
        <w:t xml:space="preserve">  is a Matlab</w:t>
      </w:r>
      <w:r w:rsidR="003F2C13" w:rsidRPr="004A6158">
        <w:rPr>
          <w:vertAlign w:val="superscript"/>
        </w:rPr>
        <w:t>TM</w:t>
      </w:r>
      <w:r w:rsidR="003F2C13" w:rsidRPr="004A6158">
        <w:t xml:space="preserve"> App </w:t>
      </w:r>
      <w:bookmarkEnd w:id="1"/>
      <w:r w:rsidRPr="00E81412">
        <w:t xml:space="preserve">was developed in response to research being undertaken as part of the </w:t>
      </w:r>
      <w:hyperlink r:id="rId8" w:history="1">
        <w:r w:rsidRPr="00693A14">
          <w:rPr>
            <w:rStyle w:val="Hyperlink"/>
          </w:rPr>
          <w:t>University of Southampton</w:t>
        </w:r>
      </w:hyperlink>
      <w:r w:rsidRPr="00E81412">
        <w:t xml:space="preserve"> Master’s degree</w:t>
      </w:r>
      <w:r w:rsidR="00693A14">
        <w:t xml:space="preserve"> courses in Coastal Science and Engineering</w:t>
      </w:r>
      <w:r w:rsidRPr="00E81412">
        <w:t>. This routinely require</w:t>
      </w:r>
      <w:r w:rsidR="003F2C13">
        <w:t>d</w:t>
      </w:r>
      <w:r w:rsidRPr="00E81412">
        <w:t xml:space="preserve"> access and manipulation of the data held by the </w:t>
      </w:r>
      <w:hyperlink r:id="rId9" w:history="1">
        <w:r w:rsidRPr="00E81412">
          <w:rPr>
            <w:rStyle w:val="Hyperlink"/>
          </w:rPr>
          <w:t>Channel Coastal Observatory</w:t>
        </w:r>
      </w:hyperlink>
      <w:r w:rsidRPr="00E81412">
        <w:t xml:space="preserve"> (CCO) and others as a starting point for further research. Whilst the data held is well documented, with extensive supporting meta-data, accessing the different file formats and making proper use of the quality control information, can be time consuming, thereby limiting the time that can be spent analysing the data. CoastalTools</w:t>
      </w:r>
      <w:r w:rsidRPr="00E81412">
        <w:rPr>
          <w:vertAlign w:val="superscript"/>
        </w:rPr>
        <w:t>TM</w:t>
      </w:r>
      <w:r w:rsidRPr="00E81412">
        <w:t xml:space="preserve"> aims to address this by providing a framework for time series data analysis, with many of the formats that are in routine use in the UK and elsewhere provided for in the data loading tools. </w:t>
      </w:r>
      <w:r w:rsidR="002807A5" w:rsidRPr="00E81412">
        <w:t>Several</w:t>
      </w:r>
      <w:r w:rsidRPr="00E81412">
        <w:t xml:space="preserve"> models that use the measured data are also provided. These provide the ability to estimate near shore wave parameters and properties that describe how the beaches are changing over time. The models generally use simple algorithms to transform the data and are not intended to be a substitute for more detailed coastal process modelling. The focus is very much on providing a means to rapidly explore the data that is now available from national archives.</w:t>
      </w:r>
    </w:p>
    <w:p w14:paraId="295FEE1C" w14:textId="77777777" w:rsidR="006E07E6" w:rsidRP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Requirements</w:t>
      </w:r>
    </w:p>
    <w:p w14:paraId="6CB73E57" w14:textId="666A90E4" w:rsidR="003F2C13" w:rsidRDefault="003F2C13" w:rsidP="003F2C13">
      <w:r>
        <w:t>The model is written in Matlab</w:t>
      </w:r>
      <w:r>
        <w:rPr>
          <w:vertAlign w:val="superscript"/>
        </w:rPr>
        <w:t>TM</w:t>
      </w:r>
      <w:r>
        <w:t xml:space="preserve"> and provided as Open Source code (issued under a </w:t>
      </w:r>
      <w:r w:rsidRPr="00AF21D8">
        <w:t>GNU General Public License</w:t>
      </w:r>
      <w:r>
        <w:t>) and runs under v2016b or later.</w:t>
      </w:r>
      <w:bookmarkStart w:id="2" w:name="_Hlk72166754"/>
      <w:r>
        <w:t xml:space="preserve"> </w:t>
      </w:r>
      <w:bookmarkStart w:id="3" w:name="_Hlk67332722"/>
      <w:r>
        <w:fldChar w:fldCharType="begin"/>
      </w:r>
      <w:r>
        <w:instrText xml:space="preserve"> REF Model_name \h </w:instrText>
      </w:r>
      <w:r>
        <w:fldChar w:fldCharType="separate"/>
      </w:r>
      <w:r w:rsidR="00DF5A44">
        <w:t xml:space="preserve"> CoastalTools</w:t>
      </w:r>
      <w:r>
        <w:fldChar w:fldCharType="end"/>
      </w:r>
      <w:bookmarkEnd w:id="2"/>
      <w:r>
        <w:t xml:space="preserve"> uses the muitoolbox and dstoolbox.</w:t>
      </w:r>
      <w:bookmarkEnd w:id="3"/>
    </w:p>
    <w:p w14:paraId="48A6D906" w14:textId="77777777" w:rsidR="00E81412" w:rsidRPr="00E81412" w:rsidRDefault="00E81412" w:rsidP="00E81412">
      <w:r w:rsidRPr="00E81412">
        <w:t>The following functions developed by others and obtained from the Matlab Exchange Forum, or through personal contact are as follows:</w:t>
      </w:r>
    </w:p>
    <w:p w14:paraId="43E08EE0" w14:textId="77777777" w:rsidR="00E81412" w:rsidRPr="00E81412" w:rsidRDefault="00E81412" w:rsidP="00506DB7">
      <w:pPr>
        <w:spacing w:after="40"/>
        <w:ind w:left="720"/>
      </w:pPr>
      <w:r w:rsidRPr="00E81412">
        <w:t>mat2clip.m -  Copyright © 2009, The MathWorks, Inc.</w:t>
      </w:r>
    </w:p>
    <w:p w14:paraId="18D5FD18" w14:textId="77777777" w:rsidR="00E81412" w:rsidRPr="00E81412" w:rsidRDefault="00E81412" w:rsidP="00506DB7">
      <w:pPr>
        <w:spacing w:after="40"/>
        <w:ind w:left="720"/>
      </w:pPr>
      <w:r w:rsidRPr="00E81412">
        <w:t>wind_rose.m - Copyright © 2009, M MA</w:t>
      </w:r>
    </w:p>
    <w:p w14:paraId="645B53C3" w14:textId="77777777" w:rsidR="00E81412" w:rsidRPr="00E81412" w:rsidRDefault="00E81412" w:rsidP="00506DB7">
      <w:pPr>
        <w:spacing w:after="40"/>
        <w:ind w:left="720"/>
      </w:pPr>
      <w:r w:rsidRPr="00E81412">
        <w:t>peakseek.m - Copyright © 2010, Peter O'Connor</w:t>
      </w:r>
    </w:p>
    <w:p w14:paraId="1EA95C13" w14:textId="77777777" w:rsidR="00E81412" w:rsidRPr="00E81412" w:rsidRDefault="00E81412" w:rsidP="00506DB7">
      <w:pPr>
        <w:spacing w:after="40"/>
        <w:ind w:left="720"/>
      </w:pPr>
      <w:r w:rsidRPr="00E81412">
        <w:t>polarplot3d.m - Copyright © 2016, Ken Garrard</w:t>
      </w:r>
    </w:p>
    <w:p w14:paraId="623DFE85" w14:textId="77777777" w:rsidR="00E81412" w:rsidRPr="00E81412" w:rsidRDefault="00E81412" w:rsidP="00506DB7">
      <w:pPr>
        <w:spacing w:after="40"/>
        <w:ind w:left="720"/>
      </w:pPr>
      <w:r w:rsidRPr="00E81412">
        <w:t xml:space="preserve">mgpdfit.m (requires statistics toolbox) - </w:t>
      </w:r>
      <w:bookmarkStart w:id="4" w:name="_Hlk487057901"/>
      <w:r w:rsidRPr="00E81412">
        <w:t xml:space="preserve">Copyright © 2015, </w:t>
      </w:r>
      <w:bookmarkEnd w:id="4"/>
      <w:r w:rsidRPr="00E81412">
        <w:t>Ivan Haigh</w:t>
      </w:r>
    </w:p>
    <w:p w14:paraId="7F5A284D" w14:textId="77777777" w:rsidR="00E81412" w:rsidRPr="00E81412" w:rsidRDefault="00E81412" w:rsidP="00506DB7">
      <w:pPr>
        <w:spacing w:after="40"/>
        <w:ind w:left="720"/>
      </w:pPr>
      <w:r w:rsidRPr="00E81412">
        <w:t>downsample_ts.m - Copyright © 2014, Chad Greene</w:t>
      </w:r>
    </w:p>
    <w:p w14:paraId="002B2840" w14:textId="77777777" w:rsidR="008F2E44" w:rsidRDefault="00E81412" w:rsidP="00506DB7">
      <w:pPr>
        <w:spacing w:after="40"/>
        <w:ind w:left="720"/>
      </w:pPr>
      <w:r w:rsidRPr="00E81412">
        <w:t>moving.m - Copyright © 2017, Aslak Grinsted</w:t>
      </w:r>
    </w:p>
    <w:p w14:paraId="40C91912" w14:textId="526B3B31" w:rsidR="00E81412" w:rsidRDefault="008F2E44" w:rsidP="00506DB7">
      <w:pPr>
        <w:spacing w:after="40"/>
        <w:ind w:left="720"/>
      </w:pPr>
      <w:r w:rsidRPr="008F2E44">
        <w:t>inpaint_nans</w:t>
      </w:r>
      <w:r>
        <w:t>.m</w:t>
      </w:r>
      <w:r w:rsidRPr="008F2E44">
        <w:t>  Copyright © 201</w:t>
      </w:r>
      <w:r>
        <w:t>2</w:t>
      </w:r>
      <w:r w:rsidRPr="008F2E44">
        <w:t>, John D'Errico</w:t>
      </w:r>
    </w:p>
    <w:p w14:paraId="76CAA85B" w14:textId="3AA19587" w:rsidR="00F16478" w:rsidRDefault="00F16478" w:rsidP="00506DB7">
      <w:pPr>
        <w:spacing w:after="40"/>
        <w:ind w:left="720"/>
      </w:pPr>
      <w:r>
        <w:t>utide (ut_solv.m and ut_reconst.m)</w:t>
      </w:r>
      <w:r w:rsidRPr="00F16478">
        <w:t>  Copyright © 201</w:t>
      </w:r>
      <w:r>
        <w:t xml:space="preserve">7, </w:t>
      </w:r>
      <w:r w:rsidRPr="00F16478">
        <w:t>Daniel Codiga</w:t>
      </w:r>
    </w:p>
    <w:p w14:paraId="209C58F7" w14:textId="5EE9FF9F" w:rsidR="00023225" w:rsidRPr="00E81412" w:rsidRDefault="001F1BEE" w:rsidP="00506DB7">
      <w:pPr>
        <w:spacing w:after="40"/>
        <w:ind w:left="720"/>
      </w:pPr>
      <w:r>
        <w:t xml:space="preserve">Hurst </w:t>
      </w:r>
      <w:r w:rsidR="00534101">
        <w:t xml:space="preserve">exponent </w:t>
      </w:r>
      <w:r w:rsidR="006B7F6E">
        <w:t xml:space="preserve">experimental </w:t>
      </w:r>
      <w:r w:rsidR="00534101">
        <w:t xml:space="preserve">code derived from several sources </w:t>
      </w:r>
      <w:r w:rsidR="00377595">
        <w:t>in</w:t>
      </w:r>
      <w:r w:rsidR="002611D9">
        <w:t xml:space="preserve"> the</w:t>
      </w:r>
      <w:r w:rsidR="00377595">
        <w:t xml:space="preserve"> Matlab</w:t>
      </w:r>
      <w:r w:rsidR="002611D9">
        <w:t xml:space="preserve">™ Exchange Forum, </w:t>
      </w:r>
      <w:r w:rsidR="00534101">
        <w:t xml:space="preserve">including </w:t>
      </w:r>
      <w:r w:rsidR="00534101" w:rsidRPr="00534101">
        <w:t>Conrado Chiarello</w:t>
      </w:r>
      <w:r w:rsidR="00377595">
        <w:t xml:space="preserve">, 2019; </w:t>
      </w:r>
      <w:r w:rsidR="00377595" w:rsidRPr="00377595">
        <w:t>Vilen Abramov</w:t>
      </w:r>
      <w:r w:rsidR="00377595">
        <w:t xml:space="preserve">, 2018; </w:t>
      </w:r>
      <w:r w:rsidR="00DB78A5">
        <w:t>Athara Aalok, 2022</w:t>
      </w:r>
      <w:r w:rsidR="00F760B9">
        <w:t>; Ioannis Antoniades and Guiuseppe Brandi</w:t>
      </w:r>
      <w:r w:rsidR="0014002B">
        <w:t>, 2021.</w:t>
      </w:r>
    </w:p>
    <w:p w14:paraId="7B85BE69" w14:textId="0E61115A" w:rsidR="00506DB7" w:rsidRPr="006E07E6" w:rsidRDefault="00E81412" w:rsidP="006E07E6">
      <w:r w:rsidRPr="00E81412">
        <w:t xml:space="preserve">The </w:t>
      </w:r>
      <w:r w:rsidR="006965F5">
        <w:t>beach s</w:t>
      </w:r>
      <w:r w:rsidRPr="00E81412">
        <w:t>imulation</w:t>
      </w:r>
      <w:r w:rsidR="006965F5">
        <w:t xml:space="preserve"> options</w:t>
      </w:r>
      <w:r w:rsidRPr="00E81412">
        <w:t xml:space="preserve"> use the </w:t>
      </w:r>
      <w:bookmarkStart w:id="5" w:name="_Hlk513896180"/>
      <w:r w:rsidRPr="00E81412">
        <w:t>Matlab Global Optimization Toolbox.</w:t>
      </w:r>
      <w:bookmarkEnd w:id="5"/>
    </w:p>
    <w:p w14:paraId="588764D7" w14:textId="77777777"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Resources</w:t>
      </w:r>
    </w:p>
    <w:p w14:paraId="72B7DB3F" w14:textId="28FA9E07" w:rsidR="00506DB7" w:rsidRDefault="003F6097" w:rsidP="006E07E6">
      <w:bookmarkStart w:id="6" w:name="_Hlk503201940"/>
      <w:bookmarkStart w:id="7" w:name="_Hlk67332801"/>
      <w:r>
        <w:t xml:space="preserve">The </w:t>
      </w:r>
      <w:r w:rsidR="003F2C13">
        <w:fldChar w:fldCharType="begin"/>
      </w:r>
      <w:r w:rsidR="003F2C13">
        <w:instrText xml:space="preserve"> REF Model_name \h </w:instrText>
      </w:r>
      <w:r w:rsidR="003F2C13">
        <w:fldChar w:fldCharType="separate"/>
      </w:r>
      <w:r w:rsidR="00DF5A44">
        <w:t xml:space="preserve"> CoastalTools</w:t>
      </w:r>
      <w:r w:rsidR="003F2C13">
        <w:fldChar w:fldCharType="end"/>
      </w:r>
      <w:r>
        <w:t xml:space="preserve"> App and two toolboxes (muitoolbox and dstoolbox) </w:t>
      </w:r>
      <w:r w:rsidR="00E81412" w:rsidRPr="00E81412">
        <w:t xml:space="preserve">can be downloaded from </w:t>
      </w:r>
      <w:hyperlink r:id="rId10" w:history="1">
        <w:r w:rsidR="00E81412" w:rsidRPr="00E81412">
          <w:rPr>
            <w:rStyle w:val="Hyperlink"/>
          </w:rPr>
          <w:t>www.coastalsea.uk</w:t>
        </w:r>
      </w:hyperlink>
      <w:r w:rsidR="00E81412" w:rsidRPr="00E81412">
        <w:t xml:space="preserve">. </w:t>
      </w:r>
      <w:bookmarkEnd w:id="6"/>
    </w:p>
    <w:p w14:paraId="01914A62" w14:textId="77777777" w:rsidR="00F97A76" w:rsidRPr="003D216C" w:rsidRDefault="00F97A76" w:rsidP="00F97A76">
      <w:r w:rsidRPr="003D216C">
        <w:rPr>
          <w:i/>
        </w:rPr>
        <w:t>Cite as</w:t>
      </w:r>
      <w:r w:rsidRPr="003D216C">
        <w:t>:</w:t>
      </w:r>
    </w:p>
    <w:p w14:paraId="140D23B3" w14:textId="01E938F7" w:rsidR="00F97A76" w:rsidRPr="006E07E6" w:rsidRDefault="00F97A76" w:rsidP="006E07E6">
      <w:r w:rsidRPr="003D216C">
        <w:t xml:space="preserve">Townend, I.H., 2021, </w:t>
      </w:r>
      <w:r>
        <w:fldChar w:fldCharType="begin"/>
      </w:r>
      <w:r>
        <w:instrText xml:space="preserve"> REF Model_name \h </w:instrText>
      </w:r>
      <w:r>
        <w:fldChar w:fldCharType="separate"/>
      </w:r>
      <w:r w:rsidR="00DF5A44">
        <w:t xml:space="preserve"> CoastalTools</w:t>
      </w:r>
      <w:r>
        <w:fldChar w:fldCharType="end"/>
      </w:r>
      <w:r w:rsidRPr="003D216C">
        <w:t xml:space="preserve"> manual, CoastalSEA, UK, pp</w:t>
      </w:r>
      <w:fldSimple w:instr=" NUMPAGES   \* MERGEFORMAT ">
        <w:r w:rsidR="00DF5A44">
          <w:rPr>
            <w:noProof/>
          </w:rPr>
          <w:t>96</w:t>
        </w:r>
      </w:fldSimple>
      <w:r w:rsidRPr="003D216C">
        <w:t xml:space="preserve">, </w:t>
      </w:r>
      <w:hyperlink r:id="rId11" w:history="1">
        <w:r w:rsidRPr="003D216C">
          <w:rPr>
            <w:rStyle w:val="Hyperlink"/>
          </w:rPr>
          <w:t>www.coastalsea.uk</w:t>
        </w:r>
      </w:hyperlink>
      <w:r w:rsidRPr="003D216C">
        <w:t>.</w:t>
      </w:r>
    </w:p>
    <w:bookmarkEnd w:id="7"/>
    <w:p w14:paraId="3E6E6421" w14:textId="77777777" w:rsidR="006E07E6" w:rsidRP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Bibliography</w:t>
      </w:r>
    </w:p>
    <w:p w14:paraId="6877A6F4" w14:textId="77777777" w:rsidR="00E81412" w:rsidRDefault="00E81412" w:rsidP="00E81412">
      <w:r>
        <w:t>Key links and papers setting out the background to the model include:</w:t>
      </w:r>
    </w:p>
    <w:p w14:paraId="514CD27B" w14:textId="11B2C8CA" w:rsidR="00E81412" w:rsidRDefault="00E81412" w:rsidP="00E81412">
      <w:hyperlink r:id="rId12" w:history="1">
        <w:r w:rsidRPr="00893486">
          <w:rPr>
            <w:rStyle w:val="Hyperlink"/>
          </w:rPr>
          <w:t>http://www.channelcoast.org/introduction/</w:t>
        </w:r>
      </w:hyperlink>
      <w:r>
        <w:t xml:space="preserve"> </w:t>
      </w:r>
    </w:p>
    <w:p w14:paraId="537ABC82" w14:textId="7498757D" w:rsidR="00E81412" w:rsidRDefault="00E81412" w:rsidP="00E81412">
      <w:hyperlink r:id="rId13" w:history="1">
        <w:r w:rsidRPr="00893486">
          <w:rPr>
            <w:rStyle w:val="Hyperlink"/>
          </w:rPr>
          <w:t>http://www.bodc.ac.uk/products/bodc_products/ntslf/</w:t>
        </w:r>
      </w:hyperlink>
      <w:r>
        <w:t xml:space="preserve"> </w:t>
      </w:r>
    </w:p>
    <w:p w14:paraId="34F83D2E" w14:textId="24329837" w:rsidR="006E07E6" w:rsidRPr="006965F5" w:rsidRDefault="00E81412" w:rsidP="00F069E3">
      <w:pPr>
        <w:rPr>
          <w:rStyle w:val="IntenseEmphasis"/>
          <w:i w:val="0"/>
          <w:iCs w:val="0"/>
          <w:color w:val="auto"/>
        </w:rPr>
      </w:pPr>
      <w:r>
        <w:t>Further sources are detailed in the References towards the end of the Manual.</w:t>
      </w:r>
      <w:r w:rsidR="006E07E6">
        <w:rPr>
          <w:rStyle w:val="IntenseEmphasis"/>
          <w:i w:val="0"/>
        </w:rPr>
        <w:br w:type="page"/>
      </w:r>
    </w:p>
    <w:p w14:paraId="324FE348" w14:textId="77777777" w:rsidR="006E07E6" w:rsidRP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lastRenderedPageBreak/>
        <w:t>Revision history</w:t>
      </w:r>
    </w:p>
    <w:tbl>
      <w:tblPr>
        <w:tblStyle w:val="GridTable4-Accent6"/>
        <w:tblW w:w="0" w:type="auto"/>
        <w:tblLayout w:type="fixed"/>
        <w:tblLook w:val="04A0" w:firstRow="1" w:lastRow="0" w:firstColumn="1" w:lastColumn="0" w:noHBand="0" w:noVBand="1"/>
      </w:tblPr>
      <w:tblGrid>
        <w:gridCol w:w="1273"/>
        <w:gridCol w:w="1274"/>
        <w:gridCol w:w="6513"/>
      </w:tblGrid>
      <w:tr w:rsidR="006E07E6" w14:paraId="500A1FC7" w14:textId="77777777" w:rsidTr="001848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3DCF0544" w14:textId="77777777" w:rsidR="006E07E6" w:rsidRPr="00160590" w:rsidRDefault="006E07E6" w:rsidP="00184881">
            <w:pPr>
              <w:spacing w:before="80"/>
              <w:jc w:val="center"/>
              <w:rPr>
                <w:color w:val="FFFFFE" w:themeColor="background2"/>
              </w:rPr>
            </w:pPr>
            <w:r w:rsidRPr="00160590">
              <w:rPr>
                <w:color w:val="FFFFFE" w:themeColor="background2"/>
              </w:rPr>
              <w:t>Version</w:t>
            </w:r>
          </w:p>
        </w:tc>
        <w:tc>
          <w:tcPr>
            <w:tcW w:w="1274" w:type="dxa"/>
          </w:tcPr>
          <w:p w14:paraId="4A09DFD0" w14:textId="77777777" w:rsidR="006E07E6" w:rsidRPr="00160590" w:rsidRDefault="006E07E6" w:rsidP="00184881">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Date</w:t>
            </w:r>
          </w:p>
        </w:tc>
        <w:tc>
          <w:tcPr>
            <w:tcW w:w="6513" w:type="dxa"/>
          </w:tcPr>
          <w:p w14:paraId="77DC0DCB" w14:textId="77777777" w:rsidR="006E07E6" w:rsidRPr="00160590" w:rsidRDefault="006E07E6" w:rsidP="00184881">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Changes</w:t>
            </w:r>
          </w:p>
        </w:tc>
      </w:tr>
      <w:tr w:rsidR="00D30532" w:rsidRPr="003F2368" w14:paraId="4174437C"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60566007" w14:textId="41EB529D" w:rsidR="00D30532" w:rsidRPr="00D30532" w:rsidRDefault="0019338B" w:rsidP="00184881">
            <w:pPr>
              <w:snapToGrid w:val="0"/>
              <w:jc w:val="center"/>
              <w:rPr>
                <w:b w:val="0"/>
                <w:bCs w:val="0"/>
              </w:rPr>
            </w:pPr>
            <w:r>
              <w:rPr>
                <w:b w:val="0"/>
                <w:bCs w:val="0"/>
              </w:rPr>
              <w:t>3.44</w:t>
            </w:r>
          </w:p>
        </w:tc>
        <w:tc>
          <w:tcPr>
            <w:tcW w:w="1274" w:type="dxa"/>
          </w:tcPr>
          <w:p w14:paraId="6CAEE0C1" w14:textId="00EFA6B4" w:rsidR="00D30532" w:rsidRDefault="0019338B" w:rsidP="00184881">
            <w:pPr>
              <w:snapToGrid w:val="0"/>
              <w:jc w:val="center"/>
              <w:cnfStyle w:val="000000100000" w:firstRow="0" w:lastRow="0" w:firstColumn="0" w:lastColumn="0" w:oddVBand="0" w:evenVBand="0" w:oddHBand="1" w:evenHBand="0" w:firstRowFirstColumn="0" w:firstRowLastColumn="0" w:lastRowFirstColumn="0" w:lastRowLastColumn="0"/>
            </w:pPr>
            <w:r>
              <w:t>Jan 2026</w:t>
            </w:r>
          </w:p>
        </w:tc>
        <w:tc>
          <w:tcPr>
            <w:tcW w:w="6513" w:type="dxa"/>
          </w:tcPr>
          <w:p w14:paraId="0BF141C1" w14:textId="7578EF6C" w:rsidR="00D30532" w:rsidRDefault="0019338B" w:rsidP="00184881">
            <w:pPr>
              <w:snapToGrid w:val="0"/>
              <w:cnfStyle w:val="000000100000" w:firstRow="0" w:lastRow="0" w:firstColumn="0" w:lastColumn="0" w:oddVBand="0" w:evenVBand="0" w:oddHBand="1" w:evenHBand="0" w:firstRowFirstColumn="0" w:firstRowLastColumn="0" w:lastRowFirstColumn="0" w:lastRowLastColumn="0"/>
            </w:pPr>
            <w:r>
              <w:t xml:space="preserve">Added </w:t>
            </w:r>
            <w:r w:rsidR="00880F28">
              <w:t xml:space="preserve">(i) </w:t>
            </w:r>
            <w:r>
              <w:t>option to import tables from a spreadsheet</w:t>
            </w:r>
            <w:r w:rsidR="001A2B14">
              <w:t>, mat or text file</w:t>
            </w:r>
            <w:r>
              <w:t xml:space="preserve"> using muiTableImport class</w:t>
            </w:r>
            <w:r w:rsidR="00880F28">
              <w:t xml:space="preserve">; (ii) </w:t>
            </w:r>
            <w:r>
              <w:t xml:space="preserve"> use of a set of profiles to construct a shoreline volumes data set</w:t>
            </w:r>
            <w:r w:rsidR="00880F28">
              <w:t>; (iii)</w:t>
            </w:r>
            <w:r w:rsidR="00AA49A0">
              <w:t xml:space="preserve"> </w:t>
            </w:r>
            <w:r w:rsidR="006F4E5E">
              <w:t>access to spectrum plots</w:t>
            </w:r>
            <w:r w:rsidR="00880F28">
              <w:t xml:space="preserve">; (iv) runup and overtopping for gravel beaches. </w:t>
            </w:r>
          </w:p>
        </w:tc>
      </w:tr>
      <w:tr w:rsidR="0019338B" w:rsidRPr="003F2368" w14:paraId="207140D9" w14:textId="77777777" w:rsidTr="00184881">
        <w:tc>
          <w:tcPr>
            <w:cnfStyle w:val="001000000000" w:firstRow="0" w:lastRow="0" w:firstColumn="1" w:lastColumn="0" w:oddVBand="0" w:evenVBand="0" w:oddHBand="0" w:evenHBand="0" w:firstRowFirstColumn="0" w:firstRowLastColumn="0" w:lastRowFirstColumn="0" w:lastRowLastColumn="0"/>
            <w:tcW w:w="1273" w:type="dxa"/>
          </w:tcPr>
          <w:p w14:paraId="4FAAC671" w14:textId="54F94E7C" w:rsidR="0019338B" w:rsidRPr="00D30532" w:rsidRDefault="0019338B" w:rsidP="0019338B">
            <w:pPr>
              <w:snapToGrid w:val="0"/>
              <w:jc w:val="center"/>
            </w:pPr>
            <w:r w:rsidRPr="00D30532">
              <w:rPr>
                <w:b w:val="0"/>
                <w:bCs w:val="0"/>
              </w:rPr>
              <w:t>3.43</w:t>
            </w:r>
          </w:p>
        </w:tc>
        <w:tc>
          <w:tcPr>
            <w:tcW w:w="1274" w:type="dxa"/>
          </w:tcPr>
          <w:p w14:paraId="658BBE75" w14:textId="7B44C662" w:rsidR="0019338B" w:rsidRDefault="0019338B" w:rsidP="0019338B">
            <w:pPr>
              <w:snapToGrid w:val="0"/>
              <w:jc w:val="center"/>
              <w:cnfStyle w:val="000000000000" w:firstRow="0" w:lastRow="0" w:firstColumn="0" w:lastColumn="0" w:oddVBand="0" w:evenVBand="0" w:oddHBand="0" w:evenHBand="0" w:firstRowFirstColumn="0" w:firstRowLastColumn="0" w:lastRowFirstColumn="0" w:lastRowLastColumn="0"/>
            </w:pPr>
            <w:r>
              <w:t>June 2025</w:t>
            </w:r>
          </w:p>
        </w:tc>
        <w:tc>
          <w:tcPr>
            <w:tcW w:w="6513" w:type="dxa"/>
          </w:tcPr>
          <w:p w14:paraId="3D166D70" w14:textId="187B878E" w:rsidR="0019338B" w:rsidRDefault="0019338B" w:rsidP="0019338B">
            <w:pPr>
              <w:snapToGrid w:val="0"/>
              <w:cnfStyle w:val="000000000000" w:firstRow="0" w:lastRow="0" w:firstColumn="0" w:lastColumn="0" w:oddVBand="0" w:evenVBand="0" w:oddHBand="0" w:evenHBand="0" w:firstRowFirstColumn="0" w:firstRowLastColumn="0" w:lastRowFirstColumn="0" w:lastRowLastColumn="0"/>
            </w:pPr>
            <w:r>
              <w:t>Added bespoke coastal plots. Improved use of spectral transfer function to compute nearshore waves.</w:t>
            </w:r>
          </w:p>
        </w:tc>
      </w:tr>
      <w:tr w:rsidR="0019338B" w:rsidRPr="003F2368" w14:paraId="5AE4F459"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5FD80C03" w14:textId="5095056B" w:rsidR="0019338B" w:rsidRPr="0016068C" w:rsidRDefault="0019338B" w:rsidP="0019338B">
            <w:pPr>
              <w:snapToGrid w:val="0"/>
              <w:jc w:val="center"/>
              <w:rPr>
                <w:b w:val="0"/>
                <w:bCs w:val="0"/>
              </w:rPr>
            </w:pPr>
            <w:r w:rsidRPr="0016068C">
              <w:rPr>
                <w:b w:val="0"/>
                <w:bCs w:val="0"/>
              </w:rPr>
              <w:t>3.42</w:t>
            </w:r>
          </w:p>
        </w:tc>
        <w:tc>
          <w:tcPr>
            <w:tcW w:w="1274" w:type="dxa"/>
          </w:tcPr>
          <w:p w14:paraId="7E51C16E" w14:textId="2EF9321E" w:rsidR="0019338B" w:rsidRDefault="0019338B" w:rsidP="0019338B">
            <w:pPr>
              <w:snapToGrid w:val="0"/>
              <w:jc w:val="center"/>
              <w:cnfStyle w:val="000000100000" w:firstRow="0" w:lastRow="0" w:firstColumn="0" w:lastColumn="0" w:oddVBand="0" w:evenVBand="0" w:oddHBand="1" w:evenHBand="0" w:firstRowFirstColumn="0" w:firstRowLastColumn="0" w:lastRowFirstColumn="0" w:lastRowLastColumn="0"/>
            </w:pPr>
            <w:r>
              <w:t>Jan 2025</w:t>
            </w:r>
          </w:p>
        </w:tc>
        <w:tc>
          <w:tcPr>
            <w:tcW w:w="6513" w:type="dxa"/>
          </w:tcPr>
          <w:p w14:paraId="2176854F" w14:textId="6D97E342" w:rsidR="0019338B" w:rsidRDefault="0019338B" w:rsidP="0019338B">
            <w:pPr>
              <w:snapToGrid w:val="0"/>
              <w:cnfStyle w:val="000000100000" w:firstRow="0" w:lastRow="0" w:firstColumn="0" w:lastColumn="0" w:oddVBand="0" w:evenVBand="0" w:oddHBand="1" w:evenHBand="0" w:firstRowFirstColumn="0" w:firstRowLastColumn="0" w:lastRowFirstColumn="0" w:lastRowLastColumn="0"/>
            </w:pPr>
            <w:r>
              <w:t xml:space="preserve">Added wave height-period-direction scatter plot. </w:t>
            </w:r>
            <w:r w:rsidRPr="0016068C">
              <w:t>Add function</w:t>
            </w:r>
            <w:r>
              <w:t>s</w:t>
            </w:r>
            <w:r w:rsidRPr="0016068C">
              <w:t xml:space="preserve"> to resample wave data</w:t>
            </w:r>
            <w:r>
              <w:t xml:space="preserve"> and scale variables.</w:t>
            </w:r>
          </w:p>
        </w:tc>
      </w:tr>
      <w:tr w:rsidR="0019338B" w:rsidRPr="003F2368" w14:paraId="6F4ADA72" w14:textId="77777777" w:rsidTr="00184881">
        <w:tc>
          <w:tcPr>
            <w:cnfStyle w:val="001000000000" w:firstRow="0" w:lastRow="0" w:firstColumn="1" w:lastColumn="0" w:oddVBand="0" w:evenVBand="0" w:oddHBand="0" w:evenHBand="0" w:firstRowFirstColumn="0" w:firstRowLastColumn="0" w:lastRowFirstColumn="0" w:lastRowLastColumn="0"/>
            <w:tcW w:w="1273" w:type="dxa"/>
          </w:tcPr>
          <w:p w14:paraId="28F05613" w14:textId="2886D93F" w:rsidR="0019338B" w:rsidRPr="00021C4C" w:rsidRDefault="0019338B" w:rsidP="0019338B">
            <w:pPr>
              <w:snapToGrid w:val="0"/>
              <w:jc w:val="center"/>
              <w:rPr>
                <w:b w:val="0"/>
                <w:bCs w:val="0"/>
              </w:rPr>
            </w:pPr>
            <w:r w:rsidRPr="00021C4C">
              <w:rPr>
                <w:b w:val="0"/>
                <w:bCs w:val="0"/>
              </w:rPr>
              <w:t>3.</w:t>
            </w:r>
            <w:r>
              <w:rPr>
                <w:b w:val="0"/>
                <w:bCs w:val="0"/>
              </w:rPr>
              <w:t>41</w:t>
            </w:r>
          </w:p>
        </w:tc>
        <w:tc>
          <w:tcPr>
            <w:tcW w:w="1274" w:type="dxa"/>
          </w:tcPr>
          <w:p w14:paraId="2722DBEA" w14:textId="44DE230F" w:rsidR="0019338B" w:rsidRDefault="0019338B" w:rsidP="0019338B">
            <w:pPr>
              <w:snapToGrid w:val="0"/>
              <w:jc w:val="center"/>
              <w:cnfStyle w:val="000000000000" w:firstRow="0" w:lastRow="0" w:firstColumn="0" w:lastColumn="0" w:oddVBand="0" w:evenVBand="0" w:oddHBand="0" w:evenHBand="0" w:firstRowFirstColumn="0" w:firstRowLastColumn="0" w:lastRowFirstColumn="0" w:lastRowLastColumn="0"/>
            </w:pPr>
            <w:r>
              <w:t>June 2024</w:t>
            </w:r>
          </w:p>
        </w:tc>
        <w:tc>
          <w:tcPr>
            <w:tcW w:w="6513" w:type="dxa"/>
          </w:tcPr>
          <w:p w14:paraId="7F5B5EA5" w14:textId="081D0C4B" w:rsidR="0019338B" w:rsidRDefault="0019338B" w:rsidP="0019338B">
            <w:pPr>
              <w:snapToGrid w:val="0"/>
              <w:cnfStyle w:val="000000000000" w:firstRow="0" w:lastRow="0" w:firstColumn="0" w:lastColumn="0" w:oddVBand="0" w:evenVBand="0" w:oddHBand="0" w:evenHBand="0" w:firstRowFirstColumn="0" w:firstRowLastColumn="0" w:lastRowFirstColumn="0" w:lastRowLastColumn="0"/>
            </w:pPr>
            <w:r>
              <w:t>Added function to define wave height-direction bins of equal energy. Additional plots added to tidal range function. Minor bugs in documentation corrected.</w:t>
            </w:r>
          </w:p>
        </w:tc>
      </w:tr>
      <w:tr w:rsidR="0019338B" w:rsidRPr="003F2368" w14:paraId="19228DB1"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3422DE72" w14:textId="658863FE" w:rsidR="0019338B" w:rsidRPr="00D83CF8" w:rsidRDefault="0019338B" w:rsidP="0019338B">
            <w:pPr>
              <w:snapToGrid w:val="0"/>
              <w:jc w:val="center"/>
              <w:rPr>
                <w:b w:val="0"/>
                <w:bCs w:val="0"/>
              </w:rPr>
            </w:pPr>
            <w:r>
              <w:rPr>
                <w:b w:val="0"/>
                <w:bCs w:val="0"/>
              </w:rPr>
              <w:t>3.4</w:t>
            </w:r>
          </w:p>
        </w:tc>
        <w:tc>
          <w:tcPr>
            <w:tcW w:w="1274" w:type="dxa"/>
          </w:tcPr>
          <w:p w14:paraId="38BC9567" w14:textId="602853AA" w:rsidR="0019338B" w:rsidRDefault="0019338B" w:rsidP="0019338B">
            <w:pPr>
              <w:snapToGrid w:val="0"/>
              <w:jc w:val="center"/>
              <w:cnfStyle w:val="000000100000" w:firstRow="0" w:lastRow="0" w:firstColumn="0" w:lastColumn="0" w:oddVBand="0" w:evenVBand="0" w:oddHBand="1" w:evenHBand="0" w:firstRowFirstColumn="0" w:firstRowLastColumn="0" w:lastRowFirstColumn="0" w:lastRowLastColumn="0"/>
            </w:pPr>
            <w:r>
              <w:t>Jan 2024</w:t>
            </w:r>
          </w:p>
        </w:tc>
        <w:tc>
          <w:tcPr>
            <w:tcW w:w="6513" w:type="dxa"/>
          </w:tcPr>
          <w:p w14:paraId="4FF244F4" w14:textId="77777777" w:rsidR="0019338B" w:rsidRDefault="0019338B" w:rsidP="0019338B">
            <w:pPr>
              <w:snapToGrid w:val="0"/>
              <w:cnfStyle w:val="000000100000" w:firstRow="0" w:lastRow="0" w:firstColumn="0" w:lastColumn="0" w:oddVBand="0" w:evenVBand="0" w:oddHBand="1" w:evenHBand="0" w:firstRowFirstColumn="0" w:firstRowLastColumn="0" w:lastRowFirstColumn="0" w:lastRowLastColumn="0"/>
            </w:pPr>
            <w:r>
              <w:t>Added function to analyse cycles in tidal range data. Modified handling of obliques waves near shore in the refraction model.</w:t>
            </w:r>
          </w:p>
          <w:p w14:paraId="76094CE2" w14:textId="77777777" w:rsidR="0019338B" w:rsidRDefault="0019338B" w:rsidP="0019338B">
            <w:pPr>
              <w:snapToGrid w:val="0"/>
              <w:cnfStyle w:val="000000100000" w:firstRow="0" w:lastRow="0" w:firstColumn="0" w:lastColumn="0" w:oddVBand="0" w:evenVBand="0" w:oddHBand="1" w:evenHBand="0" w:firstRowFirstColumn="0" w:firstRowLastColumn="0" w:lastRowFirstColumn="0" w:lastRowLastColumn="0"/>
            </w:pPr>
            <w:r>
              <w:t>Corrected bug in nearshore wave model when using the surf zone depth option (NaN), causing function to misread the offshore depth.</w:t>
            </w:r>
          </w:p>
          <w:p w14:paraId="35BC7007" w14:textId="17329A15" w:rsidR="0019338B" w:rsidRDefault="0019338B" w:rsidP="0019338B">
            <w:pPr>
              <w:snapToGrid w:val="0"/>
              <w:cnfStyle w:val="000000100000" w:firstRow="0" w:lastRow="0" w:firstColumn="0" w:lastColumn="0" w:oddVBand="0" w:evenVBand="0" w:oddHBand="1" w:evenHBand="0" w:firstRowFirstColumn="0" w:firstRowLastColumn="0" w:lastRowFirstColumn="0" w:lastRowLastColumn="0"/>
            </w:pPr>
            <w:r>
              <w:t>Added ctModelData class to load model output files, such as Blue Kenue files.</w:t>
            </w:r>
          </w:p>
        </w:tc>
      </w:tr>
      <w:tr w:rsidR="0019338B" w:rsidRPr="003F2368" w14:paraId="38CFD12F" w14:textId="77777777" w:rsidTr="00184881">
        <w:tc>
          <w:tcPr>
            <w:cnfStyle w:val="001000000000" w:firstRow="0" w:lastRow="0" w:firstColumn="1" w:lastColumn="0" w:oddVBand="0" w:evenVBand="0" w:oddHBand="0" w:evenHBand="0" w:firstRowFirstColumn="0" w:firstRowLastColumn="0" w:lastRowFirstColumn="0" w:lastRowLastColumn="0"/>
            <w:tcW w:w="1273" w:type="dxa"/>
          </w:tcPr>
          <w:p w14:paraId="0B0DDA9F" w14:textId="6D2DD079" w:rsidR="0019338B" w:rsidRPr="00B95389" w:rsidRDefault="0019338B" w:rsidP="0019338B">
            <w:pPr>
              <w:snapToGrid w:val="0"/>
              <w:jc w:val="center"/>
              <w:rPr>
                <w:b w:val="0"/>
                <w:bCs w:val="0"/>
              </w:rPr>
            </w:pPr>
            <w:r w:rsidRPr="00B95389">
              <w:rPr>
                <w:b w:val="0"/>
                <w:bCs w:val="0"/>
              </w:rPr>
              <w:t>3.3</w:t>
            </w:r>
          </w:p>
        </w:tc>
        <w:tc>
          <w:tcPr>
            <w:tcW w:w="1274" w:type="dxa"/>
          </w:tcPr>
          <w:p w14:paraId="2D88CAC6" w14:textId="48E7B9C4" w:rsidR="0019338B" w:rsidRDefault="0019338B" w:rsidP="0019338B">
            <w:pPr>
              <w:snapToGrid w:val="0"/>
              <w:jc w:val="center"/>
              <w:cnfStyle w:val="000000000000" w:firstRow="0" w:lastRow="0" w:firstColumn="0" w:lastColumn="0" w:oddVBand="0" w:evenVBand="0" w:oddHBand="0" w:evenHBand="0" w:firstRowFirstColumn="0" w:firstRowLastColumn="0" w:lastRowFirstColumn="0" w:lastRowLastColumn="0"/>
            </w:pPr>
            <w:r>
              <w:t>May 2023</w:t>
            </w:r>
          </w:p>
        </w:tc>
        <w:tc>
          <w:tcPr>
            <w:tcW w:w="6513" w:type="dxa"/>
          </w:tcPr>
          <w:p w14:paraId="73D7CC91" w14:textId="5180E011" w:rsidR="0019338B" w:rsidRDefault="0019338B" w:rsidP="0019338B">
            <w:pPr>
              <w:snapToGrid w:val="0"/>
              <w:cnfStyle w:val="000000000000" w:firstRow="0" w:lastRow="0" w:firstColumn="0" w:lastColumn="0" w:oddVBand="0" w:evenVBand="0" w:oddHBand="0" w:evenHBand="0" w:firstRowFirstColumn="0" w:firstRowLastColumn="0" w:lastRowFirstColumn="0" w:lastRowLastColumn="0"/>
            </w:pPr>
            <w:r>
              <w:t>Added option to use wave refraction transfer tables, as produced by the WaveRayModel App, to generate inshore wave climates. Added explanation of the CCO topographic survey feature codes to the manual. Crenulate Bay tool can now use imported image (e.g., aerial) or a profile extracted shoreline as the background for bay plots.</w:t>
            </w:r>
          </w:p>
        </w:tc>
      </w:tr>
      <w:tr w:rsidR="0019338B" w:rsidRPr="003F2368" w14:paraId="18E5AD2F"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0EAFC12C" w14:textId="41FC7AD2" w:rsidR="0019338B" w:rsidRPr="0078288C" w:rsidRDefault="0019338B" w:rsidP="0019338B">
            <w:pPr>
              <w:snapToGrid w:val="0"/>
              <w:jc w:val="center"/>
              <w:rPr>
                <w:b w:val="0"/>
                <w:bCs w:val="0"/>
              </w:rPr>
            </w:pPr>
            <w:r w:rsidRPr="0078288C">
              <w:rPr>
                <w:b w:val="0"/>
                <w:bCs w:val="0"/>
              </w:rPr>
              <w:t>3.2</w:t>
            </w:r>
          </w:p>
        </w:tc>
        <w:tc>
          <w:tcPr>
            <w:tcW w:w="1274" w:type="dxa"/>
          </w:tcPr>
          <w:p w14:paraId="07926CCF" w14:textId="64A13A92" w:rsidR="0019338B" w:rsidRDefault="0019338B" w:rsidP="0019338B">
            <w:pPr>
              <w:snapToGrid w:val="0"/>
              <w:jc w:val="center"/>
              <w:cnfStyle w:val="000000100000" w:firstRow="0" w:lastRow="0" w:firstColumn="0" w:lastColumn="0" w:oddVBand="0" w:evenVBand="0" w:oddHBand="1" w:evenHBand="0" w:firstRowFirstColumn="0" w:firstRowLastColumn="0" w:lastRowFirstColumn="0" w:lastRowLastColumn="0"/>
            </w:pPr>
            <w:r>
              <w:t>Nov 2022</w:t>
            </w:r>
          </w:p>
        </w:tc>
        <w:tc>
          <w:tcPr>
            <w:tcW w:w="6513" w:type="dxa"/>
          </w:tcPr>
          <w:p w14:paraId="1765010A" w14:textId="622DF074" w:rsidR="0019338B" w:rsidRDefault="0019338B" w:rsidP="0019338B">
            <w:pPr>
              <w:snapToGrid w:val="0"/>
              <w:cnfStyle w:val="000000100000" w:firstRow="0" w:lastRow="0" w:firstColumn="0" w:lastColumn="0" w:oddVBand="0" w:evenVBand="0" w:oddHBand="1" w:evenHBand="0" w:firstRowFirstColumn="0" w:firstRowLastColumn="0" w:lastRowFirstColumn="0" w:lastRowLastColumn="0"/>
            </w:pPr>
            <w:r>
              <w:t>Added Hurst statistic and Crenulate Bay to the tool set.</w:t>
            </w:r>
          </w:p>
        </w:tc>
      </w:tr>
      <w:tr w:rsidR="0019338B" w:rsidRPr="003F2368" w14:paraId="0C430DFF" w14:textId="77777777" w:rsidTr="00184881">
        <w:tc>
          <w:tcPr>
            <w:cnfStyle w:val="001000000000" w:firstRow="0" w:lastRow="0" w:firstColumn="1" w:lastColumn="0" w:oddVBand="0" w:evenVBand="0" w:oddHBand="0" w:evenHBand="0" w:firstRowFirstColumn="0" w:firstRowLastColumn="0" w:lastRowFirstColumn="0" w:lastRowLastColumn="0"/>
            <w:tcW w:w="1273" w:type="dxa"/>
          </w:tcPr>
          <w:p w14:paraId="7CB7BCA9" w14:textId="66296006" w:rsidR="0019338B" w:rsidRPr="003F2368" w:rsidRDefault="0019338B" w:rsidP="0019338B">
            <w:pPr>
              <w:snapToGrid w:val="0"/>
              <w:jc w:val="center"/>
              <w:rPr>
                <w:b w:val="0"/>
                <w:bCs w:val="0"/>
              </w:rPr>
            </w:pPr>
            <w:r>
              <w:rPr>
                <w:b w:val="0"/>
                <w:bCs w:val="0"/>
              </w:rPr>
              <w:t>3.1</w:t>
            </w:r>
          </w:p>
        </w:tc>
        <w:tc>
          <w:tcPr>
            <w:tcW w:w="1274" w:type="dxa"/>
          </w:tcPr>
          <w:p w14:paraId="2FCD969B" w14:textId="49CD1136" w:rsidR="0019338B" w:rsidRPr="003F2368" w:rsidRDefault="0019338B" w:rsidP="0019338B">
            <w:pPr>
              <w:snapToGrid w:val="0"/>
              <w:jc w:val="center"/>
              <w:cnfStyle w:val="000000000000" w:firstRow="0" w:lastRow="0" w:firstColumn="0" w:lastColumn="0" w:oddVBand="0" w:evenVBand="0" w:oddHBand="0" w:evenHBand="0" w:firstRowFirstColumn="0" w:firstRowLastColumn="0" w:lastRowFirstColumn="0" w:lastRowLastColumn="0"/>
            </w:pPr>
            <w:r>
              <w:t>June 2022</w:t>
            </w:r>
          </w:p>
        </w:tc>
        <w:tc>
          <w:tcPr>
            <w:tcW w:w="6513" w:type="dxa"/>
          </w:tcPr>
          <w:p w14:paraId="7D1791D8" w14:textId="41F35F55" w:rsidR="0019338B" w:rsidRPr="003F2368" w:rsidRDefault="0019338B" w:rsidP="0019338B">
            <w:pPr>
              <w:snapToGrid w:val="0"/>
              <w:cnfStyle w:val="000000000000" w:firstRow="0" w:lastRow="0" w:firstColumn="0" w:lastColumn="0" w:oddVBand="0" w:evenVBand="0" w:oddHBand="0" w:evenHBand="0" w:firstRowFirstColumn="0" w:firstRowLastColumn="0" w:lastRowFirstColumn="0" w:lastRowLastColumn="0"/>
            </w:pPr>
            <w:r>
              <w:t>Various bug fixes to plot multiple profiles, order profiles along shore correctly and retain this order when plotting. Check added to Add data to ensure both data sets have same number of variables.</w:t>
            </w:r>
          </w:p>
        </w:tc>
      </w:tr>
      <w:tr w:rsidR="0019338B" w14:paraId="53E0F4A9"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4A1529DF" w14:textId="7F27CC21" w:rsidR="0019338B" w:rsidRPr="00806977" w:rsidRDefault="0019338B" w:rsidP="0019338B">
            <w:pPr>
              <w:snapToGrid w:val="0"/>
              <w:jc w:val="center"/>
              <w:rPr>
                <w:b w:val="0"/>
                <w:bCs w:val="0"/>
              </w:rPr>
            </w:pPr>
            <w:r w:rsidRPr="00806977">
              <w:rPr>
                <w:b w:val="0"/>
                <w:bCs w:val="0"/>
              </w:rPr>
              <w:t>3.0</w:t>
            </w:r>
          </w:p>
        </w:tc>
        <w:tc>
          <w:tcPr>
            <w:tcW w:w="1274" w:type="dxa"/>
          </w:tcPr>
          <w:p w14:paraId="28F42342" w14:textId="537181A5" w:rsidR="0019338B" w:rsidRDefault="0019338B" w:rsidP="0019338B">
            <w:pPr>
              <w:snapToGrid w:val="0"/>
              <w:jc w:val="center"/>
              <w:cnfStyle w:val="000000100000" w:firstRow="0" w:lastRow="0" w:firstColumn="0" w:lastColumn="0" w:oddVBand="0" w:evenVBand="0" w:oddHBand="1" w:evenHBand="0" w:firstRowFirstColumn="0" w:firstRowLastColumn="0" w:lastRowFirstColumn="0" w:lastRowLastColumn="0"/>
            </w:pPr>
            <w:r>
              <w:t>May 2021</w:t>
            </w:r>
          </w:p>
        </w:tc>
        <w:tc>
          <w:tcPr>
            <w:tcW w:w="6513" w:type="dxa"/>
          </w:tcPr>
          <w:p w14:paraId="38F96D40" w14:textId="3468FB6D" w:rsidR="0019338B" w:rsidRDefault="0019338B" w:rsidP="0019338B">
            <w:pPr>
              <w:snapToGrid w:val="0"/>
              <w:cnfStyle w:val="000000100000" w:firstRow="0" w:lastRow="0" w:firstColumn="0" w:lastColumn="0" w:oddVBand="0" w:evenVBand="0" w:oddHBand="1" w:evenHBand="0" w:firstRowFirstColumn="0" w:firstRowLastColumn="0" w:lastRowFirstColumn="0" w:lastRowLastColumn="0"/>
            </w:pPr>
            <w:r>
              <w:t>CoastalTools packaged as a Matlab App and migrated to use muitoolbox and dstoolbox.</w:t>
            </w:r>
          </w:p>
        </w:tc>
      </w:tr>
      <w:tr w:rsidR="0019338B" w14:paraId="51EDC7F9" w14:textId="77777777" w:rsidTr="00184881">
        <w:tc>
          <w:tcPr>
            <w:cnfStyle w:val="001000000000" w:firstRow="0" w:lastRow="0" w:firstColumn="1" w:lastColumn="0" w:oddVBand="0" w:evenVBand="0" w:oddHBand="0" w:evenHBand="0" w:firstRowFirstColumn="0" w:firstRowLastColumn="0" w:lastRowFirstColumn="0" w:lastRowLastColumn="0"/>
            <w:tcW w:w="1273" w:type="dxa"/>
          </w:tcPr>
          <w:p w14:paraId="6126D20F" w14:textId="10DA806B" w:rsidR="0019338B" w:rsidRPr="00AD7FBF" w:rsidRDefault="0019338B" w:rsidP="0019338B">
            <w:pPr>
              <w:snapToGrid w:val="0"/>
              <w:jc w:val="center"/>
              <w:rPr>
                <w:b w:val="0"/>
                <w:bCs w:val="0"/>
              </w:rPr>
            </w:pPr>
            <w:r w:rsidRPr="00AD7FBF">
              <w:rPr>
                <w:b w:val="0"/>
                <w:bCs w:val="0"/>
              </w:rPr>
              <w:t>2.1</w:t>
            </w:r>
          </w:p>
        </w:tc>
        <w:tc>
          <w:tcPr>
            <w:tcW w:w="1274" w:type="dxa"/>
          </w:tcPr>
          <w:p w14:paraId="29557A98" w14:textId="3EE8422C" w:rsidR="0019338B" w:rsidRPr="00AD7FBF" w:rsidRDefault="0019338B" w:rsidP="0019338B">
            <w:pPr>
              <w:snapToGrid w:val="0"/>
              <w:jc w:val="center"/>
              <w:cnfStyle w:val="000000000000" w:firstRow="0" w:lastRow="0" w:firstColumn="0" w:lastColumn="0" w:oddVBand="0" w:evenVBand="0" w:oddHBand="0" w:evenHBand="0" w:firstRowFirstColumn="0" w:firstRowLastColumn="0" w:lastRowFirstColumn="0" w:lastRowLastColumn="0"/>
            </w:pPr>
            <w:r>
              <w:t>Dec 2020</w:t>
            </w:r>
          </w:p>
        </w:tc>
        <w:tc>
          <w:tcPr>
            <w:tcW w:w="6513" w:type="dxa"/>
          </w:tcPr>
          <w:p w14:paraId="47CBB0EB" w14:textId="696FBB3E" w:rsidR="0019338B" w:rsidRDefault="0019338B" w:rsidP="0019338B">
            <w:pPr>
              <w:snapToGrid w:val="0"/>
              <w:cnfStyle w:val="000000000000" w:firstRow="0" w:lastRow="0" w:firstColumn="0" w:lastColumn="0" w:oddVBand="0" w:evenVBand="0" w:oddHBand="0" w:evenHBand="0" w:firstRowFirstColumn="0" w:firstRowLastColumn="0" w:lastRowFirstColumn="0" w:lastRowLastColumn="0"/>
            </w:pPr>
            <w:r>
              <w:t xml:space="preserve">Added tidal analysis and reconstruction options using ‘utide’ by </w:t>
            </w:r>
            <w:r w:rsidRPr="00AD7FBF">
              <w:t>Daniel Codiga</w:t>
            </w:r>
            <w:r>
              <w:t xml:space="preserve"> (Matlab</w:t>
            </w:r>
            <w:r w:rsidRPr="00AD7FBF">
              <w:rPr>
                <w:vertAlign w:val="superscript"/>
              </w:rPr>
              <w:t>TM</w:t>
            </w:r>
            <w:r>
              <w:t xml:space="preserve"> Forum).</w:t>
            </w:r>
          </w:p>
          <w:p w14:paraId="6D4429FB" w14:textId="24E59CF4" w:rsidR="0019338B" w:rsidRDefault="0019338B" w:rsidP="0019338B">
            <w:pPr>
              <w:snapToGrid w:val="0"/>
              <w:cnfStyle w:val="000000000000" w:firstRow="0" w:lastRow="0" w:firstColumn="0" w:lastColumn="0" w:oddVBand="0" w:evenVBand="0" w:oddHBand="0" w:evenHBand="0" w:firstRowFirstColumn="0" w:firstRowLastColumn="0" w:lastRowFirstColumn="0" w:lastRowLastColumn="0"/>
            </w:pPr>
            <w:r>
              <w:t>Added option to identify shore or profile data on multi-line plots.</w:t>
            </w:r>
          </w:p>
          <w:p w14:paraId="4F4CD755" w14:textId="50493E3D" w:rsidR="0019338B" w:rsidRPr="00AD7FBF" w:rsidRDefault="0019338B" w:rsidP="0019338B">
            <w:pPr>
              <w:snapToGrid w:val="0"/>
              <w:cnfStyle w:val="000000000000" w:firstRow="0" w:lastRow="0" w:firstColumn="0" w:lastColumn="0" w:oddVBand="0" w:evenVBand="0" w:oddHBand="0" w:evenHBand="0" w:firstRowFirstColumn="0" w:firstRowLastColumn="0" w:lastRowFirstColumn="0" w:lastRowLastColumn="0"/>
            </w:pPr>
            <w:r>
              <w:t>Fixed issue with ordering of profiles along the coast.</w:t>
            </w:r>
          </w:p>
        </w:tc>
      </w:tr>
      <w:tr w:rsidR="0019338B" w14:paraId="2A98D208"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2F71F906" w14:textId="6F846C31" w:rsidR="0019338B" w:rsidRPr="00160590" w:rsidRDefault="0019338B" w:rsidP="0019338B">
            <w:pPr>
              <w:snapToGrid w:val="0"/>
              <w:jc w:val="center"/>
              <w:rPr>
                <w:b w:val="0"/>
              </w:rPr>
            </w:pPr>
            <w:r>
              <w:rPr>
                <w:b w:val="0"/>
              </w:rPr>
              <w:t>2.0</w:t>
            </w:r>
          </w:p>
        </w:tc>
        <w:tc>
          <w:tcPr>
            <w:tcW w:w="1274" w:type="dxa"/>
          </w:tcPr>
          <w:p w14:paraId="426B2BF4" w14:textId="6A291D90" w:rsidR="0019338B" w:rsidRPr="00160590" w:rsidRDefault="0019338B" w:rsidP="0019338B">
            <w:pPr>
              <w:snapToGrid w:val="0"/>
              <w:jc w:val="center"/>
              <w:cnfStyle w:val="000000100000" w:firstRow="0" w:lastRow="0" w:firstColumn="0" w:lastColumn="0" w:oddVBand="0" w:evenVBand="0" w:oddHBand="1" w:evenHBand="0" w:firstRowFirstColumn="0" w:firstRowLastColumn="0" w:lastRowFirstColumn="0" w:lastRowLastColumn="0"/>
            </w:pPr>
            <w:r>
              <w:t>May 2020</w:t>
            </w:r>
          </w:p>
        </w:tc>
        <w:tc>
          <w:tcPr>
            <w:tcW w:w="6513" w:type="dxa"/>
          </w:tcPr>
          <w:p w14:paraId="30F17AB1" w14:textId="0FC46D52" w:rsidR="0019338B" w:rsidRDefault="0019338B" w:rsidP="0019338B">
            <w:pPr>
              <w:snapToGrid w:val="0"/>
              <w:cnfStyle w:val="000000100000" w:firstRow="0" w:lastRow="0" w:firstColumn="0" w:lastColumn="0" w:oddVBand="0" w:evenVBand="0" w:oddHBand="1" w:evenHBand="0" w:firstRowFirstColumn="0" w:firstRowLastColumn="0" w:lastRowFirstColumn="0" w:lastRowLastColumn="0"/>
            </w:pPr>
            <w:r>
              <w:t xml:space="preserve">First release in ModelUI framework via </w:t>
            </w:r>
            <w:hyperlink r:id="rId14" w:history="1">
              <w:r w:rsidRPr="00AF6711">
                <w:rPr>
                  <w:rStyle w:val="Hyperlink"/>
                </w:rPr>
                <w:t>www.coastalsea.uk</w:t>
              </w:r>
            </w:hyperlink>
          </w:p>
          <w:p w14:paraId="24820224" w14:textId="72583B39" w:rsidR="0019338B" w:rsidRPr="00160590" w:rsidRDefault="0019338B" w:rsidP="0019338B">
            <w:pPr>
              <w:snapToGrid w:val="0"/>
              <w:cnfStyle w:val="000000100000" w:firstRow="0" w:lastRow="0" w:firstColumn="0" w:lastColumn="0" w:oddVBand="0" w:evenVBand="0" w:oddHBand="1" w:evenHBand="0" w:firstRowFirstColumn="0" w:firstRowLastColumn="0" w:lastRowFirstColumn="0" w:lastRowLastColumn="0"/>
            </w:pPr>
            <w:r>
              <w:t>This version supersedes CoastalTools v1.9, which will no longer be supported. With this change it has not been possible to maintain backward compatibility because the class definition used to hold the data has been modified. However, it should be possible to load any data used in the previous version, to create similar projects in this version.</w:t>
            </w:r>
          </w:p>
        </w:tc>
      </w:tr>
    </w:tbl>
    <w:p w14:paraId="43BE442A" w14:textId="77777777" w:rsidR="006E07E6" w:rsidRDefault="006E07E6" w:rsidP="00F069E3">
      <w:pPr>
        <w:rPr>
          <w:rStyle w:val="IntenseEmphasis"/>
          <w:i w:val="0"/>
        </w:rPr>
      </w:pPr>
    </w:p>
    <w:p w14:paraId="7549CF21" w14:textId="77777777" w:rsidR="006E07E6" w:rsidRDefault="006E07E6" w:rsidP="00F069E3">
      <w:pPr>
        <w:rPr>
          <w:rStyle w:val="IntenseEmphasis"/>
          <w:i w:val="0"/>
        </w:rPr>
      </w:pPr>
      <w:r>
        <w:rPr>
          <w:rStyle w:val="IntenseEmphasis"/>
          <w:i w:val="0"/>
        </w:rPr>
        <w:br w:type="page"/>
      </w:r>
    </w:p>
    <w:sdt>
      <w:sdtPr>
        <w:rPr>
          <w:rFonts w:asciiTheme="minorHAnsi" w:eastAsiaTheme="minorEastAsia" w:hAnsiTheme="minorHAnsi" w:cstheme="minorBidi"/>
          <w:color w:val="auto"/>
          <w:sz w:val="22"/>
          <w:szCs w:val="22"/>
          <w:lang w:val="en-GB" w:eastAsia="zh-CN"/>
        </w:rPr>
        <w:id w:val="1775829655"/>
        <w:docPartObj>
          <w:docPartGallery w:val="Table of Contents"/>
          <w:docPartUnique/>
        </w:docPartObj>
      </w:sdtPr>
      <w:sdtEndPr>
        <w:rPr>
          <w:b/>
          <w:bCs/>
          <w:noProof/>
        </w:rPr>
      </w:sdtEndPr>
      <w:sdtContent>
        <w:p w14:paraId="2B9C16F5" w14:textId="77777777" w:rsidR="00197F5F" w:rsidRPr="00197F5F" w:rsidRDefault="00197F5F" w:rsidP="00197F5F">
          <w:pPr>
            <w:pStyle w:val="TOCHeading"/>
            <w:numPr>
              <w:ilvl w:val="0"/>
              <w:numId w:val="0"/>
            </w:numPr>
            <w:ind w:left="432"/>
            <w:rPr>
              <w:rStyle w:val="Heading1Char"/>
            </w:rPr>
          </w:pPr>
          <w:r w:rsidRPr="00197F5F">
            <w:rPr>
              <w:rStyle w:val="Heading1Char"/>
            </w:rPr>
            <w:t>Contents</w:t>
          </w:r>
        </w:p>
        <w:p w14:paraId="68A61166" w14:textId="45BB122E" w:rsidR="00397CD9" w:rsidRDefault="00197F5F">
          <w:pPr>
            <w:pStyle w:val="TOC1"/>
            <w:rPr>
              <w:noProof/>
              <w:kern w:val="2"/>
              <w:sz w:val="24"/>
              <w:szCs w:val="24"/>
              <w14:ligatures w14:val="standardContextual"/>
            </w:rPr>
          </w:pPr>
          <w:r>
            <w:fldChar w:fldCharType="begin"/>
          </w:r>
          <w:r>
            <w:instrText xml:space="preserve"> TOC \o "1-3" \h \z \u </w:instrText>
          </w:r>
          <w:r>
            <w:fldChar w:fldCharType="separate"/>
          </w:r>
          <w:hyperlink w:anchor="_Toc219458157" w:history="1">
            <w:r w:rsidR="00397CD9" w:rsidRPr="0055029D">
              <w:rPr>
                <w:rStyle w:val="Hyperlink"/>
                <w:noProof/>
              </w:rPr>
              <w:t>1</w:t>
            </w:r>
            <w:r w:rsidR="00397CD9">
              <w:rPr>
                <w:noProof/>
                <w:kern w:val="2"/>
                <w:sz w:val="24"/>
                <w:szCs w:val="24"/>
                <w14:ligatures w14:val="standardContextual"/>
              </w:rPr>
              <w:tab/>
            </w:r>
            <w:r w:rsidR="00397CD9" w:rsidRPr="0055029D">
              <w:rPr>
                <w:rStyle w:val="Hyperlink"/>
                <w:noProof/>
              </w:rPr>
              <w:t>Introduction</w:t>
            </w:r>
            <w:r w:rsidR="00397CD9">
              <w:rPr>
                <w:noProof/>
                <w:webHidden/>
              </w:rPr>
              <w:tab/>
            </w:r>
            <w:r w:rsidR="00397CD9">
              <w:rPr>
                <w:noProof/>
                <w:webHidden/>
              </w:rPr>
              <w:fldChar w:fldCharType="begin"/>
            </w:r>
            <w:r w:rsidR="00397CD9">
              <w:rPr>
                <w:noProof/>
                <w:webHidden/>
              </w:rPr>
              <w:instrText xml:space="preserve"> PAGEREF _Toc219458157 \h </w:instrText>
            </w:r>
            <w:r w:rsidR="00397CD9">
              <w:rPr>
                <w:noProof/>
                <w:webHidden/>
              </w:rPr>
            </w:r>
            <w:r w:rsidR="00397CD9">
              <w:rPr>
                <w:noProof/>
                <w:webHidden/>
              </w:rPr>
              <w:fldChar w:fldCharType="separate"/>
            </w:r>
            <w:r w:rsidR="00DF5A44">
              <w:rPr>
                <w:noProof/>
                <w:webHidden/>
              </w:rPr>
              <w:t>1</w:t>
            </w:r>
            <w:r w:rsidR="00397CD9">
              <w:rPr>
                <w:noProof/>
                <w:webHidden/>
              </w:rPr>
              <w:fldChar w:fldCharType="end"/>
            </w:r>
          </w:hyperlink>
        </w:p>
        <w:p w14:paraId="45F65A02" w14:textId="2B5687C1" w:rsidR="00397CD9" w:rsidRDefault="00397CD9">
          <w:pPr>
            <w:pStyle w:val="TOC1"/>
            <w:rPr>
              <w:noProof/>
              <w:kern w:val="2"/>
              <w:sz w:val="24"/>
              <w:szCs w:val="24"/>
              <w14:ligatures w14:val="standardContextual"/>
            </w:rPr>
          </w:pPr>
          <w:hyperlink w:anchor="_Toc219458158" w:history="1">
            <w:r w:rsidRPr="0055029D">
              <w:rPr>
                <w:rStyle w:val="Hyperlink"/>
                <w:noProof/>
              </w:rPr>
              <w:t>2</w:t>
            </w:r>
            <w:r>
              <w:rPr>
                <w:noProof/>
                <w:kern w:val="2"/>
                <w:sz w:val="24"/>
                <w:szCs w:val="24"/>
                <w14:ligatures w14:val="standardContextual"/>
              </w:rPr>
              <w:tab/>
            </w:r>
            <w:r w:rsidRPr="0055029D">
              <w:rPr>
                <w:rStyle w:val="Hyperlink"/>
                <w:noProof/>
              </w:rPr>
              <w:t>Getting Started</w:t>
            </w:r>
            <w:r>
              <w:rPr>
                <w:noProof/>
                <w:webHidden/>
              </w:rPr>
              <w:tab/>
            </w:r>
            <w:r>
              <w:rPr>
                <w:noProof/>
                <w:webHidden/>
              </w:rPr>
              <w:fldChar w:fldCharType="begin"/>
            </w:r>
            <w:r>
              <w:rPr>
                <w:noProof/>
                <w:webHidden/>
              </w:rPr>
              <w:instrText xml:space="preserve"> PAGEREF _Toc219458158 \h </w:instrText>
            </w:r>
            <w:r>
              <w:rPr>
                <w:noProof/>
                <w:webHidden/>
              </w:rPr>
            </w:r>
            <w:r>
              <w:rPr>
                <w:noProof/>
                <w:webHidden/>
              </w:rPr>
              <w:fldChar w:fldCharType="separate"/>
            </w:r>
            <w:r w:rsidR="00DF5A44">
              <w:rPr>
                <w:noProof/>
                <w:webHidden/>
              </w:rPr>
              <w:t>1</w:t>
            </w:r>
            <w:r>
              <w:rPr>
                <w:noProof/>
                <w:webHidden/>
              </w:rPr>
              <w:fldChar w:fldCharType="end"/>
            </w:r>
          </w:hyperlink>
        </w:p>
        <w:p w14:paraId="16E7E468" w14:textId="4EBB2C5D" w:rsidR="00397CD9" w:rsidRDefault="00397CD9">
          <w:pPr>
            <w:pStyle w:val="TOC2"/>
            <w:tabs>
              <w:tab w:val="left" w:pos="960"/>
              <w:tab w:val="right" w:leader="dot" w:pos="9060"/>
            </w:tabs>
            <w:rPr>
              <w:noProof/>
              <w:kern w:val="2"/>
              <w:sz w:val="24"/>
              <w:szCs w:val="24"/>
              <w14:ligatures w14:val="standardContextual"/>
            </w:rPr>
          </w:pPr>
          <w:hyperlink w:anchor="_Toc219458159" w:history="1">
            <w:r w:rsidRPr="0055029D">
              <w:rPr>
                <w:rStyle w:val="Hyperlink"/>
                <w:noProof/>
              </w:rPr>
              <w:t>2.1</w:t>
            </w:r>
            <w:r>
              <w:rPr>
                <w:noProof/>
                <w:kern w:val="2"/>
                <w:sz w:val="24"/>
                <w:szCs w:val="24"/>
                <w14:ligatures w14:val="standardContextual"/>
              </w:rPr>
              <w:tab/>
            </w:r>
            <w:r w:rsidRPr="0055029D">
              <w:rPr>
                <w:rStyle w:val="Hyperlink"/>
                <w:noProof/>
              </w:rPr>
              <w:t>Configuration</w:t>
            </w:r>
            <w:r>
              <w:rPr>
                <w:noProof/>
                <w:webHidden/>
              </w:rPr>
              <w:tab/>
            </w:r>
            <w:r>
              <w:rPr>
                <w:noProof/>
                <w:webHidden/>
              </w:rPr>
              <w:fldChar w:fldCharType="begin"/>
            </w:r>
            <w:r>
              <w:rPr>
                <w:noProof/>
                <w:webHidden/>
              </w:rPr>
              <w:instrText xml:space="preserve"> PAGEREF _Toc219458159 \h </w:instrText>
            </w:r>
            <w:r>
              <w:rPr>
                <w:noProof/>
                <w:webHidden/>
              </w:rPr>
            </w:r>
            <w:r>
              <w:rPr>
                <w:noProof/>
                <w:webHidden/>
              </w:rPr>
              <w:fldChar w:fldCharType="separate"/>
            </w:r>
            <w:r w:rsidR="00DF5A44">
              <w:rPr>
                <w:noProof/>
                <w:webHidden/>
              </w:rPr>
              <w:t>1</w:t>
            </w:r>
            <w:r>
              <w:rPr>
                <w:noProof/>
                <w:webHidden/>
              </w:rPr>
              <w:fldChar w:fldCharType="end"/>
            </w:r>
          </w:hyperlink>
        </w:p>
        <w:p w14:paraId="59322FEA" w14:textId="426C59B1" w:rsidR="00397CD9" w:rsidRDefault="00397CD9">
          <w:pPr>
            <w:pStyle w:val="TOC3"/>
            <w:tabs>
              <w:tab w:val="left" w:pos="1200"/>
              <w:tab w:val="right" w:leader="dot" w:pos="9060"/>
            </w:tabs>
            <w:rPr>
              <w:noProof/>
              <w:kern w:val="2"/>
              <w:sz w:val="24"/>
              <w:szCs w:val="24"/>
              <w14:ligatures w14:val="standardContextual"/>
            </w:rPr>
          </w:pPr>
          <w:hyperlink w:anchor="_Toc219458160" w:history="1">
            <w:r w:rsidRPr="0055029D">
              <w:rPr>
                <w:rStyle w:val="Hyperlink"/>
                <w:noProof/>
              </w:rPr>
              <w:t>2.1.1</w:t>
            </w:r>
            <w:r>
              <w:rPr>
                <w:noProof/>
                <w:kern w:val="2"/>
                <w:sz w:val="24"/>
                <w:szCs w:val="24"/>
                <w14:ligatures w14:val="standardContextual"/>
              </w:rPr>
              <w:tab/>
            </w:r>
            <w:r w:rsidRPr="0055029D">
              <w:rPr>
                <w:rStyle w:val="Hyperlink"/>
                <w:noProof/>
              </w:rPr>
              <w:t>Installing the toolboxes</w:t>
            </w:r>
            <w:r>
              <w:rPr>
                <w:noProof/>
                <w:webHidden/>
              </w:rPr>
              <w:tab/>
            </w:r>
            <w:r>
              <w:rPr>
                <w:noProof/>
                <w:webHidden/>
              </w:rPr>
              <w:fldChar w:fldCharType="begin"/>
            </w:r>
            <w:r>
              <w:rPr>
                <w:noProof/>
                <w:webHidden/>
              </w:rPr>
              <w:instrText xml:space="preserve"> PAGEREF _Toc219458160 \h </w:instrText>
            </w:r>
            <w:r>
              <w:rPr>
                <w:noProof/>
                <w:webHidden/>
              </w:rPr>
            </w:r>
            <w:r>
              <w:rPr>
                <w:noProof/>
                <w:webHidden/>
              </w:rPr>
              <w:fldChar w:fldCharType="separate"/>
            </w:r>
            <w:r w:rsidR="00DF5A44">
              <w:rPr>
                <w:noProof/>
                <w:webHidden/>
              </w:rPr>
              <w:t>1</w:t>
            </w:r>
            <w:r>
              <w:rPr>
                <w:noProof/>
                <w:webHidden/>
              </w:rPr>
              <w:fldChar w:fldCharType="end"/>
            </w:r>
          </w:hyperlink>
        </w:p>
        <w:p w14:paraId="7564FE71" w14:textId="5EC85C55" w:rsidR="00397CD9" w:rsidRDefault="00397CD9">
          <w:pPr>
            <w:pStyle w:val="TOC3"/>
            <w:tabs>
              <w:tab w:val="left" w:pos="1200"/>
              <w:tab w:val="right" w:leader="dot" w:pos="9060"/>
            </w:tabs>
            <w:rPr>
              <w:noProof/>
              <w:kern w:val="2"/>
              <w:sz w:val="24"/>
              <w:szCs w:val="24"/>
              <w14:ligatures w14:val="standardContextual"/>
            </w:rPr>
          </w:pPr>
          <w:hyperlink w:anchor="_Toc219458161" w:history="1">
            <w:r w:rsidRPr="0055029D">
              <w:rPr>
                <w:rStyle w:val="Hyperlink"/>
                <w:noProof/>
              </w:rPr>
              <w:t>2.1.2</w:t>
            </w:r>
            <w:r>
              <w:rPr>
                <w:noProof/>
                <w:kern w:val="2"/>
                <w:sz w:val="24"/>
                <w:szCs w:val="24"/>
                <w14:ligatures w14:val="standardContextual"/>
              </w:rPr>
              <w:tab/>
            </w:r>
            <w:r w:rsidRPr="0055029D">
              <w:rPr>
                <w:rStyle w:val="Hyperlink"/>
                <w:noProof/>
              </w:rPr>
              <w:t>Installing the App</w:t>
            </w:r>
            <w:r>
              <w:rPr>
                <w:noProof/>
                <w:webHidden/>
              </w:rPr>
              <w:tab/>
            </w:r>
            <w:r>
              <w:rPr>
                <w:noProof/>
                <w:webHidden/>
              </w:rPr>
              <w:fldChar w:fldCharType="begin"/>
            </w:r>
            <w:r>
              <w:rPr>
                <w:noProof/>
                <w:webHidden/>
              </w:rPr>
              <w:instrText xml:space="preserve"> PAGEREF _Toc219458161 \h </w:instrText>
            </w:r>
            <w:r>
              <w:rPr>
                <w:noProof/>
                <w:webHidden/>
              </w:rPr>
            </w:r>
            <w:r>
              <w:rPr>
                <w:noProof/>
                <w:webHidden/>
              </w:rPr>
              <w:fldChar w:fldCharType="separate"/>
            </w:r>
            <w:r w:rsidR="00DF5A44">
              <w:rPr>
                <w:noProof/>
                <w:webHidden/>
              </w:rPr>
              <w:t>1</w:t>
            </w:r>
            <w:r>
              <w:rPr>
                <w:noProof/>
                <w:webHidden/>
              </w:rPr>
              <w:fldChar w:fldCharType="end"/>
            </w:r>
          </w:hyperlink>
        </w:p>
        <w:p w14:paraId="3E823E78" w14:textId="3C30504A" w:rsidR="00397CD9" w:rsidRDefault="00397CD9">
          <w:pPr>
            <w:pStyle w:val="TOC2"/>
            <w:tabs>
              <w:tab w:val="left" w:pos="960"/>
              <w:tab w:val="right" w:leader="dot" w:pos="9060"/>
            </w:tabs>
            <w:rPr>
              <w:noProof/>
              <w:kern w:val="2"/>
              <w:sz w:val="24"/>
              <w:szCs w:val="24"/>
              <w14:ligatures w14:val="standardContextual"/>
            </w:rPr>
          </w:pPr>
          <w:hyperlink w:anchor="_Toc219458162" w:history="1">
            <w:r w:rsidRPr="0055029D">
              <w:rPr>
                <w:rStyle w:val="Hyperlink"/>
                <w:noProof/>
              </w:rPr>
              <w:t>2.2</w:t>
            </w:r>
            <w:r>
              <w:rPr>
                <w:noProof/>
                <w:kern w:val="2"/>
                <w:sz w:val="24"/>
                <w:szCs w:val="24"/>
                <w14:ligatures w14:val="standardContextual"/>
              </w:rPr>
              <w:tab/>
            </w:r>
            <w:r w:rsidRPr="0055029D">
              <w:rPr>
                <w:rStyle w:val="Hyperlink"/>
                <w:noProof/>
              </w:rPr>
              <w:t>CoastalTools</w:t>
            </w:r>
            <w:r w:rsidRPr="0055029D">
              <w:rPr>
                <w:rStyle w:val="Hyperlink"/>
                <w:noProof/>
                <w:vertAlign w:val="superscript"/>
              </w:rPr>
              <w:t>TM</w:t>
            </w:r>
            <w:r w:rsidRPr="0055029D">
              <w:rPr>
                <w:rStyle w:val="Hyperlink"/>
                <w:noProof/>
              </w:rPr>
              <w:t xml:space="preserve"> software</w:t>
            </w:r>
            <w:r>
              <w:rPr>
                <w:noProof/>
                <w:webHidden/>
              </w:rPr>
              <w:tab/>
            </w:r>
            <w:r>
              <w:rPr>
                <w:noProof/>
                <w:webHidden/>
              </w:rPr>
              <w:fldChar w:fldCharType="begin"/>
            </w:r>
            <w:r>
              <w:rPr>
                <w:noProof/>
                <w:webHidden/>
              </w:rPr>
              <w:instrText xml:space="preserve"> PAGEREF _Toc219458162 \h </w:instrText>
            </w:r>
            <w:r>
              <w:rPr>
                <w:noProof/>
                <w:webHidden/>
              </w:rPr>
            </w:r>
            <w:r>
              <w:rPr>
                <w:noProof/>
                <w:webHidden/>
              </w:rPr>
              <w:fldChar w:fldCharType="separate"/>
            </w:r>
            <w:r w:rsidR="00DF5A44">
              <w:rPr>
                <w:noProof/>
                <w:webHidden/>
              </w:rPr>
              <w:t>1</w:t>
            </w:r>
            <w:r>
              <w:rPr>
                <w:noProof/>
                <w:webHidden/>
              </w:rPr>
              <w:fldChar w:fldCharType="end"/>
            </w:r>
          </w:hyperlink>
        </w:p>
        <w:p w14:paraId="25A36088" w14:textId="1E767F80" w:rsidR="00397CD9" w:rsidRDefault="00397CD9">
          <w:pPr>
            <w:pStyle w:val="TOC2"/>
            <w:tabs>
              <w:tab w:val="left" w:pos="960"/>
              <w:tab w:val="right" w:leader="dot" w:pos="9060"/>
            </w:tabs>
            <w:rPr>
              <w:noProof/>
              <w:kern w:val="2"/>
              <w:sz w:val="24"/>
              <w:szCs w:val="24"/>
              <w14:ligatures w14:val="standardContextual"/>
            </w:rPr>
          </w:pPr>
          <w:hyperlink w:anchor="_Toc219458163" w:history="1">
            <w:r w:rsidRPr="0055029D">
              <w:rPr>
                <w:rStyle w:val="Hyperlink"/>
                <w:noProof/>
              </w:rPr>
              <w:t>2.3</w:t>
            </w:r>
            <w:r>
              <w:rPr>
                <w:noProof/>
                <w:kern w:val="2"/>
                <w:sz w:val="24"/>
                <w:szCs w:val="24"/>
                <w14:ligatures w14:val="standardContextual"/>
              </w:rPr>
              <w:tab/>
            </w:r>
            <w:r w:rsidRPr="0055029D">
              <w:rPr>
                <w:rStyle w:val="Hyperlink"/>
                <w:noProof/>
              </w:rPr>
              <w:t>Opening CoastalTools</w:t>
            </w:r>
            <w:r w:rsidRPr="0055029D">
              <w:rPr>
                <w:rStyle w:val="Hyperlink"/>
                <w:noProof/>
                <w:vertAlign w:val="superscript"/>
              </w:rPr>
              <w:t>TM</w:t>
            </w:r>
            <w:r>
              <w:rPr>
                <w:noProof/>
                <w:webHidden/>
              </w:rPr>
              <w:tab/>
            </w:r>
            <w:r>
              <w:rPr>
                <w:noProof/>
                <w:webHidden/>
              </w:rPr>
              <w:fldChar w:fldCharType="begin"/>
            </w:r>
            <w:r>
              <w:rPr>
                <w:noProof/>
                <w:webHidden/>
              </w:rPr>
              <w:instrText xml:space="preserve"> PAGEREF _Toc219458163 \h </w:instrText>
            </w:r>
            <w:r>
              <w:rPr>
                <w:noProof/>
                <w:webHidden/>
              </w:rPr>
            </w:r>
            <w:r>
              <w:rPr>
                <w:noProof/>
                <w:webHidden/>
              </w:rPr>
              <w:fldChar w:fldCharType="separate"/>
            </w:r>
            <w:r w:rsidR="00DF5A44">
              <w:rPr>
                <w:noProof/>
                <w:webHidden/>
              </w:rPr>
              <w:t>2</w:t>
            </w:r>
            <w:r>
              <w:rPr>
                <w:noProof/>
                <w:webHidden/>
              </w:rPr>
              <w:fldChar w:fldCharType="end"/>
            </w:r>
          </w:hyperlink>
        </w:p>
        <w:p w14:paraId="07BAFA35" w14:textId="5C0D590E" w:rsidR="00397CD9" w:rsidRDefault="00397CD9">
          <w:pPr>
            <w:pStyle w:val="TOC2"/>
            <w:tabs>
              <w:tab w:val="left" w:pos="960"/>
              <w:tab w:val="right" w:leader="dot" w:pos="9060"/>
            </w:tabs>
            <w:rPr>
              <w:noProof/>
              <w:kern w:val="2"/>
              <w:sz w:val="24"/>
              <w:szCs w:val="24"/>
              <w14:ligatures w14:val="standardContextual"/>
            </w:rPr>
          </w:pPr>
          <w:hyperlink w:anchor="_Toc219458164" w:history="1">
            <w:r w:rsidRPr="0055029D">
              <w:rPr>
                <w:rStyle w:val="Hyperlink"/>
                <w:noProof/>
              </w:rPr>
              <w:t>2.4</w:t>
            </w:r>
            <w:r>
              <w:rPr>
                <w:noProof/>
                <w:kern w:val="2"/>
                <w:sz w:val="24"/>
                <w:szCs w:val="24"/>
                <w14:ligatures w14:val="standardContextual"/>
              </w:rPr>
              <w:tab/>
            </w:r>
            <w:r w:rsidRPr="0055029D">
              <w:rPr>
                <w:rStyle w:val="Hyperlink"/>
                <w:noProof/>
              </w:rPr>
              <w:t>Typical workflow for a new project</w:t>
            </w:r>
            <w:r>
              <w:rPr>
                <w:noProof/>
                <w:webHidden/>
              </w:rPr>
              <w:tab/>
            </w:r>
            <w:r>
              <w:rPr>
                <w:noProof/>
                <w:webHidden/>
              </w:rPr>
              <w:fldChar w:fldCharType="begin"/>
            </w:r>
            <w:r>
              <w:rPr>
                <w:noProof/>
                <w:webHidden/>
              </w:rPr>
              <w:instrText xml:space="preserve"> PAGEREF _Toc219458164 \h </w:instrText>
            </w:r>
            <w:r>
              <w:rPr>
                <w:noProof/>
                <w:webHidden/>
              </w:rPr>
            </w:r>
            <w:r>
              <w:rPr>
                <w:noProof/>
                <w:webHidden/>
              </w:rPr>
              <w:fldChar w:fldCharType="separate"/>
            </w:r>
            <w:r w:rsidR="00DF5A44">
              <w:rPr>
                <w:noProof/>
                <w:webHidden/>
              </w:rPr>
              <w:t>2</w:t>
            </w:r>
            <w:r>
              <w:rPr>
                <w:noProof/>
                <w:webHidden/>
              </w:rPr>
              <w:fldChar w:fldCharType="end"/>
            </w:r>
          </w:hyperlink>
        </w:p>
        <w:p w14:paraId="2B1D6A98" w14:textId="32EA7C0B" w:rsidR="00397CD9" w:rsidRDefault="00397CD9">
          <w:pPr>
            <w:pStyle w:val="TOC2"/>
            <w:tabs>
              <w:tab w:val="left" w:pos="960"/>
              <w:tab w:val="right" w:leader="dot" w:pos="9060"/>
            </w:tabs>
            <w:rPr>
              <w:noProof/>
              <w:kern w:val="2"/>
              <w:sz w:val="24"/>
              <w:szCs w:val="24"/>
              <w14:ligatures w14:val="standardContextual"/>
            </w:rPr>
          </w:pPr>
          <w:hyperlink w:anchor="_Toc219458165" w:history="1">
            <w:r w:rsidRPr="0055029D">
              <w:rPr>
                <w:rStyle w:val="Hyperlink"/>
                <w:noProof/>
              </w:rPr>
              <w:t>2.5</w:t>
            </w:r>
            <w:r>
              <w:rPr>
                <w:noProof/>
                <w:kern w:val="2"/>
                <w:sz w:val="24"/>
                <w:szCs w:val="24"/>
                <w14:ligatures w14:val="standardContextual"/>
              </w:rPr>
              <w:tab/>
            </w:r>
            <w:r w:rsidRPr="0055029D">
              <w:rPr>
                <w:rStyle w:val="Hyperlink"/>
                <w:noProof/>
              </w:rPr>
              <w:t>Sample project</w:t>
            </w:r>
            <w:r>
              <w:rPr>
                <w:noProof/>
                <w:webHidden/>
              </w:rPr>
              <w:tab/>
            </w:r>
            <w:r>
              <w:rPr>
                <w:noProof/>
                <w:webHidden/>
              </w:rPr>
              <w:fldChar w:fldCharType="begin"/>
            </w:r>
            <w:r>
              <w:rPr>
                <w:noProof/>
                <w:webHidden/>
              </w:rPr>
              <w:instrText xml:space="preserve"> PAGEREF _Toc219458165 \h </w:instrText>
            </w:r>
            <w:r>
              <w:rPr>
                <w:noProof/>
                <w:webHidden/>
              </w:rPr>
            </w:r>
            <w:r>
              <w:rPr>
                <w:noProof/>
                <w:webHidden/>
              </w:rPr>
              <w:fldChar w:fldCharType="separate"/>
            </w:r>
            <w:r w:rsidR="00DF5A44">
              <w:rPr>
                <w:noProof/>
                <w:webHidden/>
              </w:rPr>
              <w:t>4</w:t>
            </w:r>
            <w:r>
              <w:rPr>
                <w:noProof/>
                <w:webHidden/>
              </w:rPr>
              <w:fldChar w:fldCharType="end"/>
            </w:r>
          </w:hyperlink>
        </w:p>
        <w:p w14:paraId="228F0A8F" w14:textId="2EF5C4D1" w:rsidR="00397CD9" w:rsidRDefault="00397CD9">
          <w:pPr>
            <w:pStyle w:val="TOC1"/>
            <w:rPr>
              <w:noProof/>
              <w:kern w:val="2"/>
              <w:sz w:val="24"/>
              <w:szCs w:val="24"/>
              <w14:ligatures w14:val="standardContextual"/>
            </w:rPr>
          </w:pPr>
          <w:hyperlink w:anchor="_Toc219458166" w:history="1">
            <w:r w:rsidRPr="0055029D">
              <w:rPr>
                <w:rStyle w:val="Hyperlink"/>
                <w:noProof/>
              </w:rPr>
              <w:t>3</w:t>
            </w:r>
            <w:r>
              <w:rPr>
                <w:noProof/>
                <w:kern w:val="2"/>
                <w:sz w:val="24"/>
                <w:szCs w:val="24"/>
                <w14:ligatures w14:val="standardContextual"/>
              </w:rPr>
              <w:tab/>
            </w:r>
            <w:r w:rsidRPr="0055029D">
              <w:rPr>
                <w:rStyle w:val="Hyperlink"/>
                <w:noProof/>
              </w:rPr>
              <w:t>Menus</w:t>
            </w:r>
            <w:r>
              <w:rPr>
                <w:noProof/>
                <w:webHidden/>
              </w:rPr>
              <w:tab/>
            </w:r>
            <w:r>
              <w:rPr>
                <w:noProof/>
                <w:webHidden/>
              </w:rPr>
              <w:fldChar w:fldCharType="begin"/>
            </w:r>
            <w:r>
              <w:rPr>
                <w:noProof/>
                <w:webHidden/>
              </w:rPr>
              <w:instrText xml:space="preserve"> PAGEREF _Toc219458166 \h </w:instrText>
            </w:r>
            <w:r>
              <w:rPr>
                <w:noProof/>
                <w:webHidden/>
              </w:rPr>
            </w:r>
            <w:r>
              <w:rPr>
                <w:noProof/>
                <w:webHidden/>
              </w:rPr>
              <w:fldChar w:fldCharType="separate"/>
            </w:r>
            <w:r w:rsidR="00DF5A44">
              <w:rPr>
                <w:noProof/>
                <w:webHidden/>
              </w:rPr>
              <w:t>5</w:t>
            </w:r>
            <w:r>
              <w:rPr>
                <w:noProof/>
                <w:webHidden/>
              </w:rPr>
              <w:fldChar w:fldCharType="end"/>
            </w:r>
          </w:hyperlink>
        </w:p>
        <w:p w14:paraId="6494D269" w14:textId="12BED0D9" w:rsidR="00397CD9" w:rsidRDefault="00397CD9">
          <w:pPr>
            <w:pStyle w:val="TOC2"/>
            <w:tabs>
              <w:tab w:val="left" w:pos="960"/>
              <w:tab w:val="right" w:leader="dot" w:pos="9060"/>
            </w:tabs>
            <w:rPr>
              <w:noProof/>
              <w:kern w:val="2"/>
              <w:sz w:val="24"/>
              <w:szCs w:val="24"/>
              <w14:ligatures w14:val="standardContextual"/>
            </w:rPr>
          </w:pPr>
          <w:hyperlink w:anchor="_Toc219458167" w:history="1">
            <w:r w:rsidRPr="0055029D">
              <w:rPr>
                <w:rStyle w:val="Hyperlink"/>
                <w:noProof/>
              </w:rPr>
              <w:t>3.1</w:t>
            </w:r>
            <w:r>
              <w:rPr>
                <w:noProof/>
                <w:kern w:val="2"/>
                <w:sz w:val="24"/>
                <w:szCs w:val="24"/>
                <w14:ligatures w14:val="standardContextual"/>
              </w:rPr>
              <w:tab/>
            </w:r>
            <w:r w:rsidRPr="0055029D">
              <w:rPr>
                <w:rStyle w:val="Hyperlink"/>
                <w:noProof/>
              </w:rPr>
              <w:t>File</w:t>
            </w:r>
            <w:r>
              <w:rPr>
                <w:noProof/>
                <w:webHidden/>
              </w:rPr>
              <w:tab/>
            </w:r>
            <w:r>
              <w:rPr>
                <w:noProof/>
                <w:webHidden/>
              </w:rPr>
              <w:fldChar w:fldCharType="begin"/>
            </w:r>
            <w:r>
              <w:rPr>
                <w:noProof/>
                <w:webHidden/>
              </w:rPr>
              <w:instrText xml:space="preserve"> PAGEREF _Toc219458167 \h </w:instrText>
            </w:r>
            <w:r>
              <w:rPr>
                <w:noProof/>
                <w:webHidden/>
              </w:rPr>
            </w:r>
            <w:r>
              <w:rPr>
                <w:noProof/>
                <w:webHidden/>
              </w:rPr>
              <w:fldChar w:fldCharType="separate"/>
            </w:r>
            <w:r w:rsidR="00DF5A44">
              <w:rPr>
                <w:noProof/>
                <w:webHidden/>
              </w:rPr>
              <w:t>5</w:t>
            </w:r>
            <w:r>
              <w:rPr>
                <w:noProof/>
                <w:webHidden/>
              </w:rPr>
              <w:fldChar w:fldCharType="end"/>
            </w:r>
          </w:hyperlink>
        </w:p>
        <w:p w14:paraId="3C58E468" w14:textId="78820D01" w:rsidR="00397CD9" w:rsidRDefault="00397CD9">
          <w:pPr>
            <w:pStyle w:val="TOC2"/>
            <w:tabs>
              <w:tab w:val="left" w:pos="960"/>
              <w:tab w:val="right" w:leader="dot" w:pos="9060"/>
            </w:tabs>
            <w:rPr>
              <w:noProof/>
              <w:kern w:val="2"/>
              <w:sz w:val="24"/>
              <w:szCs w:val="24"/>
              <w14:ligatures w14:val="standardContextual"/>
            </w:rPr>
          </w:pPr>
          <w:hyperlink w:anchor="_Toc219458168" w:history="1">
            <w:r w:rsidRPr="0055029D">
              <w:rPr>
                <w:rStyle w:val="Hyperlink"/>
                <w:noProof/>
              </w:rPr>
              <w:t>3.2</w:t>
            </w:r>
            <w:r>
              <w:rPr>
                <w:noProof/>
                <w:kern w:val="2"/>
                <w:sz w:val="24"/>
                <w:szCs w:val="24"/>
                <w14:ligatures w14:val="standardContextual"/>
              </w:rPr>
              <w:tab/>
            </w:r>
            <w:r w:rsidRPr="0055029D">
              <w:rPr>
                <w:rStyle w:val="Hyperlink"/>
                <w:noProof/>
              </w:rPr>
              <w:t>Tools</w:t>
            </w:r>
            <w:r>
              <w:rPr>
                <w:noProof/>
                <w:webHidden/>
              </w:rPr>
              <w:tab/>
            </w:r>
            <w:r>
              <w:rPr>
                <w:noProof/>
                <w:webHidden/>
              </w:rPr>
              <w:fldChar w:fldCharType="begin"/>
            </w:r>
            <w:r>
              <w:rPr>
                <w:noProof/>
                <w:webHidden/>
              </w:rPr>
              <w:instrText xml:space="preserve"> PAGEREF _Toc219458168 \h </w:instrText>
            </w:r>
            <w:r>
              <w:rPr>
                <w:noProof/>
                <w:webHidden/>
              </w:rPr>
            </w:r>
            <w:r>
              <w:rPr>
                <w:noProof/>
                <w:webHidden/>
              </w:rPr>
              <w:fldChar w:fldCharType="separate"/>
            </w:r>
            <w:r w:rsidR="00DF5A44">
              <w:rPr>
                <w:noProof/>
                <w:webHidden/>
              </w:rPr>
              <w:t>5</w:t>
            </w:r>
            <w:r>
              <w:rPr>
                <w:noProof/>
                <w:webHidden/>
              </w:rPr>
              <w:fldChar w:fldCharType="end"/>
            </w:r>
          </w:hyperlink>
        </w:p>
        <w:p w14:paraId="393F3097" w14:textId="3862027E" w:rsidR="00397CD9" w:rsidRDefault="00397CD9">
          <w:pPr>
            <w:pStyle w:val="TOC2"/>
            <w:tabs>
              <w:tab w:val="left" w:pos="960"/>
              <w:tab w:val="right" w:leader="dot" w:pos="9060"/>
            </w:tabs>
            <w:rPr>
              <w:noProof/>
              <w:kern w:val="2"/>
              <w:sz w:val="24"/>
              <w:szCs w:val="24"/>
              <w14:ligatures w14:val="standardContextual"/>
            </w:rPr>
          </w:pPr>
          <w:hyperlink w:anchor="_Toc219458169" w:history="1">
            <w:r w:rsidRPr="0055029D">
              <w:rPr>
                <w:rStyle w:val="Hyperlink"/>
                <w:noProof/>
              </w:rPr>
              <w:t>3.3</w:t>
            </w:r>
            <w:r>
              <w:rPr>
                <w:noProof/>
                <w:kern w:val="2"/>
                <w:sz w:val="24"/>
                <w:szCs w:val="24"/>
                <w14:ligatures w14:val="standardContextual"/>
              </w:rPr>
              <w:tab/>
            </w:r>
            <w:r w:rsidRPr="0055029D">
              <w:rPr>
                <w:rStyle w:val="Hyperlink"/>
                <w:noProof/>
              </w:rPr>
              <w:t>Project</w:t>
            </w:r>
            <w:r>
              <w:rPr>
                <w:noProof/>
                <w:webHidden/>
              </w:rPr>
              <w:tab/>
            </w:r>
            <w:r>
              <w:rPr>
                <w:noProof/>
                <w:webHidden/>
              </w:rPr>
              <w:fldChar w:fldCharType="begin"/>
            </w:r>
            <w:r>
              <w:rPr>
                <w:noProof/>
                <w:webHidden/>
              </w:rPr>
              <w:instrText xml:space="preserve"> PAGEREF _Toc219458169 \h </w:instrText>
            </w:r>
            <w:r>
              <w:rPr>
                <w:noProof/>
                <w:webHidden/>
              </w:rPr>
            </w:r>
            <w:r>
              <w:rPr>
                <w:noProof/>
                <w:webHidden/>
              </w:rPr>
              <w:fldChar w:fldCharType="separate"/>
            </w:r>
            <w:r w:rsidR="00DF5A44">
              <w:rPr>
                <w:noProof/>
                <w:webHidden/>
              </w:rPr>
              <w:t>5</w:t>
            </w:r>
            <w:r>
              <w:rPr>
                <w:noProof/>
                <w:webHidden/>
              </w:rPr>
              <w:fldChar w:fldCharType="end"/>
            </w:r>
          </w:hyperlink>
        </w:p>
        <w:p w14:paraId="4837DD48" w14:textId="46909F99" w:rsidR="00397CD9" w:rsidRDefault="00397CD9">
          <w:pPr>
            <w:pStyle w:val="TOC2"/>
            <w:tabs>
              <w:tab w:val="left" w:pos="960"/>
              <w:tab w:val="right" w:leader="dot" w:pos="9060"/>
            </w:tabs>
            <w:rPr>
              <w:noProof/>
              <w:kern w:val="2"/>
              <w:sz w:val="24"/>
              <w:szCs w:val="24"/>
              <w14:ligatures w14:val="standardContextual"/>
            </w:rPr>
          </w:pPr>
          <w:hyperlink w:anchor="_Toc219458170" w:history="1">
            <w:r w:rsidRPr="0055029D">
              <w:rPr>
                <w:rStyle w:val="Hyperlink"/>
                <w:rFonts w:asciiTheme="majorHAnsi" w:eastAsiaTheme="majorEastAsia" w:hAnsiTheme="majorHAnsi" w:cstheme="majorBidi"/>
                <w:noProof/>
              </w:rPr>
              <w:t>1.1</w:t>
            </w:r>
            <w:r>
              <w:rPr>
                <w:noProof/>
                <w:kern w:val="2"/>
                <w:sz w:val="24"/>
                <w:szCs w:val="24"/>
                <w14:ligatures w14:val="standardContextual"/>
              </w:rPr>
              <w:tab/>
            </w:r>
            <w:r w:rsidRPr="0055029D">
              <w:rPr>
                <w:rStyle w:val="Hyperlink"/>
                <w:rFonts w:asciiTheme="majorHAnsi" w:eastAsiaTheme="majorEastAsia" w:hAnsiTheme="majorHAnsi" w:cstheme="majorBidi"/>
                <w:noProof/>
              </w:rPr>
              <w:t>Setup</w:t>
            </w:r>
            <w:r>
              <w:rPr>
                <w:noProof/>
                <w:webHidden/>
              </w:rPr>
              <w:tab/>
            </w:r>
            <w:r>
              <w:rPr>
                <w:noProof/>
                <w:webHidden/>
              </w:rPr>
              <w:fldChar w:fldCharType="begin"/>
            </w:r>
            <w:r>
              <w:rPr>
                <w:noProof/>
                <w:webHidden/>
              </w:rPr>
              <w:instrText xml:space="preserve"> PAGEREF _Toc219458170 \h </w:instrText>
            </w:r>
            <w:r>
              <w:rPr>
                <w:noProof/>
                <w:webHidden/>
              </w:rPr>
            </w:r>
            <w:r>
              <w:rPr>
                <w:noProof/>
                <w:webHidden/>
              </w:rPr>
              <w:fldChar w:fldCharType="separate"/>
            </w:r>
            <w:r w:rsidR="00DF5A44">
              <w:rPr>
                <w:noProof/>
                <w:webHidden/>
              </w:rPr>
              <w:t>6</w:t>
            </w:r>
            <w:r>
              <w:rPr>
                <w:noProof/>
                <w:webHidden/>
              </w:rPr>
              <w:fldChar w:fldCharType="end"/>
            </w:r>
          </w:hyperlink>
        </w:p>
        <w:p w14:paraId="2230F77D" w14:textId="173F6442" w:rsidR="00397CD9" w:rsidRDefault="00397CD9">
          <w:pPr>
            <w:pStyle w:val="TOC3"/>
            <w:tabs>
              <w:tab w:val="left" w:pos="1200"/>
              <w:tab w:val="right" w:leader="dot" w:pos="9060"/>
            </w:tabs>
            <w:rPr>
              <w:noProof/>
              <w:kern w:val="2"/>
              <w:sz w:val="24"/>
              <w:szCs w:val="24"/>
              <w14:ligatures w14:val="standardContextual"/>
            </w:rPr>
          </w:pPr>
          <w:hyperlink w:anchor="_Toc219458171" w:history="1">
            <w:r w:rsidRPr="0055029D">
              <w:rPr>
                <w:rStyle w:val="Hyperlink"/>
                <w:noProof/>
              </w:rPr>
              <w:t>3.3.1</w:t>
            </w:r>
            <w:r>
              <w:rPr>
                <w:noProof/>
                <w:kern w:val="2"/>
                <w:sz w:val="24"/>
                <w:szCs w:val="24"/>
                <w14:ligatures w14:val="standardContextual"/>
              </w:rPr>
              <w:tab/>
            </w:r>
            <w:r w:rsidRPr="0055029D">
              <w:rPr>
                <w:rStyle w:val="Hyperlink"/>
                <w:noProof/>
              </w:rPr>
              <w:t>Import data</w:t>
            </w:r>
            <w:r>
              <w:rPr>
                <w:noProof/>
                <w:webHidden/>
              </w:rPr>
              <w:tab/>
            </w:r>
            <w:r>
              <w:rPr>
                <w:noProof/>
                <w:webHidden/>
              </w:rPr>
              <w:fldChar w:fldCharType="begin"/>
            </w:r>
            <w:r>
              <w:rPr>
                <w:noProof/>
                <w:webHidden/>
              </w:rPr>
              <w:instrText xml:space="preserve"> PAGEREF _Toc219458171 \h </w:instrText>
            </w:r>
            <w:r>
              <w:rPr>
                <w:noProof/>
                <w:webHidden/>
              </w:rPr>
            </w:r>
            <w:r>
              <w:rPr>
                <w:noProof/>
                <w:webHidden/>
              </w:rPr>
              <w:fldChar w:fldCharType="separate"/>
            </w:r>
            <w:r w:rsidR="00DF5A44">
              <w:rPr>
                <w:noProof/>
                <w:webHidden/>
              </w:rPr>
              <w:t>6</w:t>
            </w:r>
            <w:r>
              <w:rPr>
                <w:noProof/>
                <w:webHidden/>
              </w:rPr>
              <w:fldChar w:fldCharType="end"/>
            </w:r>
          </w:hyperlink>
        </w:p>
        <w:p w14:paraId="4B933234" w14:textId="79618FC3" w:rsidR="00397CD9" w:rsidRDefault="00397CD9">
          <w:pPr>
            <w:pStyle w:val="TOC3"/>
            <w:tabs>
              <w:tab w:val="left" w:pos="1200"/>
              <w:tab w:val="right" w:leader="dot" w:pos="9060"/>
            </w:tabs>
            <w:rPr>
              <w:noProof/>
              <w:kern w:val="2"/>
              <w:sz w:val="24"/>
              <w:szCs w:val="24"/>
              <w14:ligatures w14:val="standardContextual"/>
            </w:rPr>
          </w:pPr>
          <w:hyperlink w:anchor="_Toc219458172" w:history="1">
            <w:r w:rsidRPr="0055029D">
              <w:rPr>
                <w:rStyle w:val="Hyperlink"/>
                <w:noProof/>
              </w:rPr>
              <w:t>3.3.2</w:t>
            </w:r>
            <w:r>
              <w:rPr>
                <w:noProof/>
                <w:kern w:val="2"/>
                <w:sz w:val="24"/>
                <w:szCs w:val="24"/>
                <w14:ligatures w14:val="standardContextual"/>
              </w:rPr>
              <w:tab/>
            </w:r>
            <w:r w:rsidRPr="0055029D">
              <w:rPr>
                <w:rStyle w:val="Hyperlink"/>
                <w:noProof/>
              </w:rPr>
              <w:t>Site parameters</w:t>
            </w:r>
            <w:r>
              <w:rPr>
                <w:noProof/>
                <w:webHidden/>
              </w:rPr>
              <w:tab/>
            </w:r>
            <w:r>
              <w:rPr>
                <w:noProof/>
                <w:webHidden/>
              </w:rPr>
              <w:fldChar w:fldCharType="begin"/>
            </w:r>
            <w:r>
              <w:rPr>
                <w:noProof/>
                <w:webHidden/>
              </w:rPr>
              <w:instrText xml:space="preserve"> PAGEREF _Toc219458172 \h </w:instrText>
            </w:r>
            <w:r>
              <w:rPr>
                <w:noProof/>
                <w:webHidden/>
              </w:rPr>
            </w:r>
            <w:r>
              <w:rPr>
                <w:noProof/>
                <w:webHidden/>
              </w:rPr>
              <w:fldChar w:fldCharType="separate"/>
            </w:r>
            <w:r w:rsidR="00DF5A44">
              <w:rPr>
                <w:noProof/>
                <w:webHidden/>
              </w:rPr>
              <w:t>9</w:t>
            </w:r>
            <w:r>
              <w:rPr>
                <w:noProof/>
                <w:webHidden/>
              </w:rPr>
              <w:fldChar w:fldCharType="end"/>
            </w:r>
          </w:hyperlink>
        </w:p>
        <w:p w14:paraId="68F9CCC8" w14:textId="42553BC3" w:rsidR="00397CD9" w:rsidRDefault="00397CD9">
          <w:pPr>
            <w:pStyle w:val="TOC3"/>
            <w:tabs>
              <w:tab w:val="left" w:pos="1200"/>
              <w:tab w:val="right" w:leader="dot" w:pos="9060"/>
            </w:tabs>
            <w:rPr>
              <w:noProof/>
              <w:kern w:val="2"/>
              <w:sz w:val="24"/>
              <w:szCs w:val="24"/>
              <w14:ligatures w14:val="standardContextual"/>
            </w:rPr>
          </w:pPr>
          <w:hyperlink w:anchor="_Toc219458173" w:history="1">
            <w:r w:rsidRPr="0055029D">
              <w:rPr>
                <w:rStyle w:val="Hyperlink"/>
                <w:noProof/>
              </w:rPr>
              <w:t>3.3.3</w:t>
            </w:r>
            <w:r>
              <w:rPr>
                <w:noProof/>
                <w:kern w:val="2"/>
                <w:sz w:val="24"/>
                <w:szCs w:val="24"/>
                <w14:ligatures w14:val="standardContextual"/>
              </w:rPr>
              <w:tab/>
            </w:r>
            <w:r w:rsidRPr="0055029D">
              <w:rPr>
                <w:rStyle w:val="Hyperlink"/>
                <w:noProof/>
              </w:rPr>
              <w:t>Model parameters</w:t>
            </w:r>
            <w:r>
              <w:rPr>
                <w:noProof/>
                <w:webHidden/>
              </w:rPr>
              <w:tab/>
            </w:r>
            <w:r>
              <w:rPr>
                <w:noProof/>
                <w:webHidden/>
              </w:rPr>
              <w:fldChar w:fldCharType="begin"/>
            </w:r>
            <w:r>
              <w:rPr>
                <w:noProof/>
                <w:webHidden/>
              </w:rPr>
              <w:instrText xml:space="preserve"> PAGEREF _Toc219458173 \h </w:instrText>
            </w:r>
            <w:r>
              <w:rPr>
                <w:noProof/>
                <w:webHidden/>
              </w:rPr>
            </w:r>
            <w:r>
              <w:rPr>
                <w:noProof/>
                <w:webHidden/>
              </w:rPr>
              <w:fldChar w:fldCharType="separate"/>
            </w:r>
            <w:r w:rsidR="00DF5A44">
              <w:rPr>
                <w:noProof/>
                <w:webHidden/>
              </w:rPr>
              <w:t>11</w:t>
            </w:r>
            <w:r>
              <w:rPr>
                <w:noProof/>
                <w:webHidden/>
              </w:rPr>
              <w:fldChar w:fldCharType="end"/>
            </w:r>
          </w:hyperlink>
        </w:p>
        <w:p w14:paraId="5231F0F8" w14:textId="3D9BAD22" w:rsidR="00397CD9" w:rsidRDefault="00397CD9">
          <w:pPr>
            <w:pStyle w:val="TOC3"/>
            <w:tabs>
              <w:tab w:val="left" w:pos="1200"/>
              <w:tab w:val="right" w:leader="dot" w:pos="9060"/>
            </w:tabs>
            <w:rPr>
              <w:noProof/>
              <w:kern w:val="2"/>
              <w:sz w:val="24"/>
              <w:szCs w:val="24"/>
              <w14:ligatures w14:val="standardContextual"/>
            </w:rPr>
          </w:pPr>
          <w:hyperlink w:anchor="_Toc219458174" w:history="1">
            <w:r w:rsidRPr="0055029D">
              <w:rPr>
                <w:rStyle w:val="Hyperlink"/>
                <w:noProof/>
              </w:rPr>
              <w:t>3.3.4</w:t>
            </w:r>
            <w:r>
              <w:rPr>
                <w:noProof/>
                <w:kern w:val="2"/>
                <w:sz w:val="24"/>
                <w:szCs w:val="24"/>
                <w14:ligatures w14:val="standardContextual"/>
              </w:rPr>
              <w:tab/>
            </w:r>
            <w:r w:rsidRPr="0055029D">
              <w:rPr>
                <w:rStyle w:val="Hyperlink"/>
                <w:noProof/>
              </w:rPr>
              <w:t>Data clean-up</w:t>
            </w:r>
            <w:r>
              <w:rPr>
                <w:noProof/>
                <w:webHidden/>
              </w:rPr>
              <w:tab/>
            </w:r>
            <w:r>
              <w:rPr>
                <w:noProof/>
                <w:webHidden/>
              </w:rPr>
              <w:fldChar w:fldCharType="begin"/>
            </w:r>
            <w:r>
              <w:rPr>
                <w:noProof/>
                <w:webHidden/>
              </w:rPr>
              <w:instrText xml:space="preserve"> PAGEREF _Toc219458174 \h </w:instrText>
            </w:r>
            <w:r>
              <w:rPr>
                <w:noProof/>
                <w:webHidden/>
              </w:rPr>
            </w:r>
            <w:r>
              <w:rPr>
                <w:noProof/>
                <w:webHidden/>
              </w:rPr>
              <w:fldChar w:fldCharType="separate"/>
            </w:r>
            <w:r w:rsidR="00DF5A44">
              <w:rPr>
                <w:noProof/>
                <w:webHidden/>
              </w:rPr>
              <w:t>13</w:t>
            </w:r>
            <w:r>
              <w:rPr>
                <w:noProof/>
                <w:webHidden/>
              </w:rPr>
              <w:fldChar w:fldCharType="end"/>
            </w:r>
          </w:hyperlink>
        </w:p>
        <w:p w14:paraId="60F62B8A" w14:textId="7D64725B" w:rsidR="00397CD9" w:rsidRDefault="00397CD9">
          <w:pPr>
            <w:pStyle w:val="TOC2"/>
            <w:tabs>
              <w:tab w:val="left" w:pos="960"/>
              <w:tab w:val="right" w:leader="dot" w:pos="9060"/>
            </w:tabs>
            <w:rPr>
              <w:noProof/>
              <w:kern w:val="2"/>
              <w:sz w:val="24"/>
              <w:szCs w:val="24"/>
              <w14:ligatures w14:val="standardContextual"/>
            </w:rPr>
          </w:pPr>
          <w:hyperlink w:anchor="_Toc219458175" w:history="1">
            <w:r w:rsidRPr="0055029D">
              <w:rPr>
                <w:rStyle w:val="Hyperlink"/>
                <w:noProof/>
              </w:rPr>
              <w:t>3.4</w:t>
            </w:r>
            <w:r>
              <w:rPr>
                <w:noProof/>
                <w:kern w:val="2"/>
                <w:sz w:val="24"/>
                <w:szCs w:val="24"/>
                <w14:ligatures w14:val="standardContextual"/>
              </w:rPr>
              <w:tab/>
            </w:r>
            <w:r w:rsidRPr="0055029D">
              <w:rPr>
                <w:rStyle w:val="Hyperlink"/>
                <w:noProof/>
              </w:rPr>
              <w:t>Run</w:t>
            </w:r>
            <w:r>
              <w:rPr>
                <w:noProof/>
                <w:webHidden/>
              </w:rPr>
              <w:tab/>
            </w:r>
            <w:r>
              <w:rPr>
                <w:noProof/>
                <w:webHidden/>
              </w:rPr>
              <w:fldChar w:fldCharType="begin"/>
            </w:r>
            <w:r>
              <w:rPr>
                <w:noProof/>
                <w:webHidden/>
              </w:rPr>
              <w:instrText xml:space="preserve"> PAGEREF _Toc219458175 \h </w:instrText>
            </w:r>
            <w:r>
              <w:rPr>
                <w:noProof/>
                <w:webHidden/>
              </w:rPr>
            </w:r>
            <w:r>
              <w:rPr>
                <w:noProof/>
                <w:webHidden/>
              </w:rPr>
              <w:fldChar w:fldCharType="separate"/>
            </w:r>
            <w:r w:rsidR="00DF5A44">
              <w:rPr>
                <w:noProof/>
                <w:webHidden/>
              </w:rPr>
              <w:t>14</w:t>
            </w:r>
            <w:r>
              <w:rPr>
                <w:noProof/>
                <w:webHidden/>
              </w:rPr>
              <w:fldChar w:fldCharType="end"/>
            </w:r>
          </w:hyperlink>
        </w:p>
        <w:p w14:paraId="5EF137FB" w14:textId="0FCD0E3C" w:rsidR="00397CD9" w:rsidRDefault="00397CD9">
          <w:pPr>
            <w:pStyle w:val="TOC3"/>
            <w:tabs>
              <w:tab w:val="left" w:pos="1200"/>
              <w:tab w:val="right" w:leader="dot" w:pos="9060"/>
            </w:tabs>
            <w:rPr>
              <w:noProof/>
              <w:kern w:val="2"/>
              <w:sz w:val="24"/>
              <w:szCs w:val="24"/>
              <w14:ligatures w14:val="standardContextual"/>
            </w:rPr>
          </w:pPr>
          <w:hyperlink w:anchor="_Toc219458176" w:history="1">
            <w:r w:rsidRPr="0055029D">
              <w:rPr>
                <w:rStyle w:val="Hyperlink"/>
                <w:noProof/>
              </w:rPr>
              <w:t>3.4.1</w:t>
            </w:r>
            <w:r>
              <w:rPr>
                <w:noProof/>
                <w:kern w:val="2"/>
                <w:sz w:val="24"/>
                <w:szCs w:val="24"/>
                <w14:ligatures w14:val="standardContextual"/>
              </w:rPr>
              <w:tab/>
            </w:r>
            <w:r w:rsidRPr="0055029D">
              <w:rPr>
                <w:rStyle w:val="Hyperlink"/>
                <w:noProof/>
              </w:rPr>
              <w:t>Wave properties</w:t>
            </w:r>
            <w:r>
              <w:rPr>
                <w:noProof/>
                <w:webHidden/>
              </w:rPr>
              <w:tab/>
            </w:r>
            <w:r>
              <w:rPr>
                <w:noProof/>
                <w:webHidden/>
              </w:rPr>
              <w:fldChar w:fldCharType="begin"/>
            </w:r>
            <w:r>
              <w:rPr>
                <w:noProof/>
                <w:webHidden/>
              </w:rPr>
              <w:instrText xml:space="preserve"> PAGEREF _Toc219458176 \h </w:instrText>
            </w:r>
            <w:r>
              <w:rPr>
                <w:noProof/>
                <w:webHidden/>
              </w:rPr>
            </w:r>
            <w:r>
              <w:rPr>
                <w:noProof/>
                <w:webHidden/>
              </w:rPr>
              <w:fldChar w:fldCharType="separate"/>
            </w:r>
            <w:r w:rsidR="00DF5A44">
              <w:rPr>
                <w:noProof/>
                <w:webHidden/>
              </w:rPr>
              <w:t>14</w:t>
            </w:r>
            <w:r>
              <w:rPr>
                <w:noProof/>
                <w:webHidden/>
              </w:rPr>
              <w:fldChar w:fldCharType="end"/>
            </w:r>
          </w:hyperlink>
        </w:p>
        <w:p w14:paraId="66FD72C5" w14:textId="6735BE5E" w:rsidR="00397CD9" w:rsidRDefault="00397CD9">
          <w:pPr>
            <w:pStyle w:val="TOC3"/>
            <w:tabs>
              <w:tab w:val="left" w:pos="1200"/>
              <w:tab w:val="right" w:leader="dot" w:pos="9060"/>
            </w:tabs>
            <w:rPr>
              <w:noProof/>
              <w:kern w:val="2"/>
              <w:sz w:val="24"/>
              <w:szCs w:val="24"/>
              <w14:ligatures w14:val="standardContextual"/>
            </w:rPr>
          </w:pPr>
          <w:hyperlink w:anchor="_Toc219458177" w:history="1">
            <w:r w:rsidRPr="0055029D">
              <w:rPr>
                <w:rStyle w:val="Hyperlink"/>
                <w:noProof/>
              </w:rPr>
              <w:t>3.4.2</w:t>
            </w:r>
            <w:r>
              <w:rPr>
                <w:noProof/>
                <w:kern w:val="2"/>
                <w:sz w:val="24"/>
                <w:szCs w:val="24"/>
                <w14:ligatures w14:val="standardContextual"/>
              </w:rPr>
              <w:tab/>
            </w:r>
            <w:r w:rsidRPr="0055029D">
              <w:rPr>
                <w:rStyle w:val="Hyperlink"/>
                <w:noProof/>
              </w:rPr>
              <w:t>Beach properties</w:t>
            </w:r>
            <w:r>
              <w:rPr>
                <w:noProof/>
                <w:webHidden/>
              </w:rPr>
              <w:tab/>
            </w:r>
            <w:r>
              <w:rPr>
                <w:noProof/>
                <w:webHidden/>
              </w:rPr>
              <w:fldChar w:fldCharType="begin"/>
            </w:r>
            <w:r>
              <w:rPr>
                <w:noProof/>
                <w:webHidden/>
              </w:rPr>
              <w:instrText xml:space="preserve"> PAGEREF _Toc219458177 \h </w:instrText>
            </w:r>
            <w:r>
              <w:rPr>
                <w:noProof/>
                <w:webHidden/>
              </w:rPr>
            </w:r>
            <w:r>
              <w:rPr>
                <w:noProof/>
                <w:webHidden/>
              </w:rPr>
              <w:fldChar w:fldCharType="separate"/>
            </w:r>
            <w:r w:rsidR="00DF5A44">
              <w:rPr>
                <w:noProof/>
                <w:webHidden/>
              </w:rPr>
              <w:t>15</w:t>
            </w:r>
            <w:r>
              <w:rPr>
                <w:noProof/>
                <w:webHidden/>
              </w:rPr>
              <w:fldChar w:fldCharType="end"/>
            </w:r>
          </w:hyperlink>
        </w:p>
        <w:p w14:paraId="2428E08F" w14:textId="6EFE7946" w:rsidR="00397CD9" w:rsidRDefault="00397CD9">
          <w:pPr>
            <w:pStyle w:val="TOC3"/>
            <w:tabs>
              <w:tab w:val="left" w:pos="1200"/>
              <w:tab w:val="right" w:leader="dot" w:pos="9060"/>
            </w:tabs>
            <w:rPr>
              <w:noProof/>
              <w:kern w:val="2"/>
              <w:sz w:val="24"/>
              <w:szCs w:val="24"/>
              <w14:ligatures w14:val="standardContextual"/>
            </w:rPr>
          </w:pPr>
          <w:hyperlink w:anchor="_Toc219458178" w:history="1">
            <w:r w:rsidRPr="0055029D">
              <w:rPr>
                <w:rStyle w:val="Hyperlink"/>
                <w:noProof/>
              </w:rPr>
              <w:t>3.4.3</w:t>
            </w:r>
            <w:r>
              <w:rPr>
                <w:noProof/>
                <w:kern w:val="2"/>
                <w:sz w:val="24"/>
                <w:szCs w:val="24"/>
                <w14:ligatures w14:val="standardContextual"/>
              </w:rPr>
              <w:tab/>
            </w:r>
            <w:r w:rsidRPr="0055029D">
              <w:rPr>
                <w:rStyle w:val="Hyperlink"/>
                <w:noProof/>
              </w:rPr>
              <w:t>Tidal Analysis</w:t>
            </w:r>
            <w:r>
              <w:rPr>
                <w:noProof/>
                <w:webHidden/>
              </w:rPr>
              <w:tab/>
            </w:r>
            <w:r>
              <w:rPr>
                <w:noProof/>
                <w:webHidden/>
              </w:rPr>
              <w:fldChar w:fldCharType="begin"/>
            </w:r>
            <w:r>
              <w:rPr>
                <w:noProof/>
                <w:webHidden/>
              </w:rPr>
              <w:instrText xml:space="preserve"> PAGEREF _Toc219458178 \h </w:instrText>
            </w:r>
            <w:r>
              <w:rPr>
                <w:noProof/>
                <w:webHidden/>
              </w:rPr>
            </w:r>
            <w:r>
              <w:rPr>
                <w:noProof/>
                <w:webHidden/>
              </w:rPr>
              <w:fldChar w:fldCharType="separate"/>
            </w:r>
            <w:r w:rsidR="00DF5A44">
              <w:rPr>
                <w:noProof/>
                <w:webHidden/>
              </w:rPr>
              <w:t>17</w:t>
            </w:r>
            <w:r>
              <w:rPr>
                <w:noProof/>
                <w:webHidden/>
              </w:rPr>
              <w:fldChar w:fldCharType="end"/>
            </w:r>
          </w:hyperlink>
        </w:p>
        <w:p w14:paraId="4F3BA47E" w14:textId="396C390C" w:rsidR="00397CD9" w:rsidRDefault="00397CD9">
          <w:pPr>
            <w:pStyle w:val="TOC3"/>
            <w:tabs>
              <w:tab w:val="left" w:pos="1200"/>
              <w:tab w:val="right" w:leader="dot" w:pos="9060"/>
            </w:tabs>
            <w:rPr>
              <w:noProof/>
              <w:kern w:val="2"/>
              <w:sz w:val="24"/>
              <w:szCs w:val="24"/>
              <w14:ligatures w14:val="standardContextual"/>
            </w:rPr>
          </w:pPr>
          <w:hyperlink w:anchor="_Toc219458179" w:history="1">
            <w:r w:rsidRPr="0055029D">
              <w:rPr>
                <w:rStyle w:val="Hyperlink"/>
                <w:noProof/>
              </w:rPr>
              <w:t>3.4.4</w:t>
            </w:r>
            <w:r>
              <w:rPr>
                <w:noProof/>
                <w:kern w:val="2"/>
                <w:sz w:val="24"/>
                <w:szCs w:val="24"/>
                <w14:ligatures w14:val="standardContextual"/>
              </w:rPr>
              <w:tab/>
            </w:r>
            <w:r w:rsidRPr="0055029D">
              <w:rPr>
                <w:rStyle w:val="Hyperlink"/>
                <w:noProof/>
              </w:rPr>
              <w:t>Derive Output</w:t>
            </w:r>
            <w:r>
              <w:rPr>
                <w:noProof/>
                <w:webHidden/>
              </w:rPr>
              <w:tab/>
            </w:r>
            <w:r>
              <w:rPr>
                <w:noProof/>
                <w:webHidden/>
              </w:rPr>
              <w:fldChar w:fldCharType="begin"/>
            </w:r>
            <w:r>
              <w:rPr>
                <w:noProof/>
                <w:webHidden/>
              </w:rPr>
              <w:instrText xml:space="preserve"> PAGEREF _Toc219458179 \h </w:instrText>
            </w:r>
            <w:r>
              <w:rPr>
                <w:noProof/>
                <w:webHidden/>
              </w:rPr>
            </w:r>
            <w:r>
              <w:rPr>
                <w:noProof/>
                <w:webHidden/>
              </w:rPr>
              <w:fldChar w:fldCharType="separate"/>
            </w:r>
            <w:r w:rsidR="00DF5A44">
              <w:rPr>
                <w:noProof/>
                <w:webHidden/>
              </w:rPr>
              <w:t>18</w:t>
            </w:r>
            <w:r>
              <w:rPr>
                <w:noProof/>
                <w:webHidden/>
              </w:rPr>
              <w:fldChar w:fldCharType="end"/>
            </w:r>
          </w:hyperlink>
        </w:p>
        <w:p w14:paraId="3E2247BF" w14:textId="1EB9A978" w:rsidR="00397CD9" w:rsidRDefault="00397CD9">
          <w:pPr>
            <w:pStyle w:val="TOC3"/>
            <w:tabs>
              <w:tab w:val="left" w:pos="1200"/>
              <w:tab w:val="right" w:leader="dot" w:pos="9060"/>
            </w:tabs>
            <w:rPr>
              <w:noProof/>
              <w:kern w:val="2"/>
              <w:sz w:val="24"/>
              <w:szCs w:val="24"/>
              <w14:ligatures w14:val="standardContextual"/>
            </w:rPr>
          </w:pPr>
          <w:hyperlink w:anchor="_Toc219458180" w:history="1">
            <w:r w:rsidRPr="0055029D">
              <w:rPr>
                <w:rStyle w:val="Hyperlink"/>
                <w:noProof/>
              </w:rPr>
              <w:t>3.4.5</w:t>
            </w:r>
            <w:r>
              <w:rPr>
                <w:noProof/>
                <w:kern w:val="2"/>
                <w:sz w:val="24"/>
                <w:szCs w:val="24"/>
                <w14:ligatures w14:val="standardContextual"/>
              </w:rPr>
              <w:tab/>
            </w:r>
            <w:r w:rsidRPr="0055029D">
              <w:rPr>
                <w:rStyle w:val="Hyperlink"/>
                <w:noProof/>
              </w:rPr>
              <w:t>Simulation</w:t>
            </w:r>
            <w:r>
              <w:rPr>
                <w:noProof/>
                <w:webHidden/>
              </w:rPr>
              <w:tab/>
            </w:r>
            <w:r>
              <w:rPr>
                <w:noProof/>
                <w:webHidden/>
              </w:rPr>
              <w:fldChar w:fldCharType="begin"/>
            </w:r>
            <w:r>
              <w:rPr>
                <w:noProof/>
                <w:webHidden/>
              </w:rPr>
              <w:instrText xml:space="preserve"> PAGEREF _Toc219458180 \h </w:instrText>
            </w:r>
            <w:r>
              <w:rPr>
                <w:noProof/>
                <w:webHidden/>
              </w:rPr>
            </w:r>
            <w:r>
              <w:rPr>
                <w:noProof/>
                <w:webHidden/>
              </w:rPr>
              <w:fldChar w:fldCharType="separate"/>
            </w:r>
            <w:r w:rsidR="00DF5A44">
              <w:rPr>
                <w:noProof/>
                <w:webHidden/>
              </w:rPr>
              <w:t>19</w:t>
            </w:r>
            <w:r>
              <w:rPr>
                <w:noProof/>
                <w:webHidden/>
              </w:rPr>
              <w:fldChar w:fldCharType="end"/>
            </w:r>
          </w:hyperlink>
        </w:p>
        <w:p w14:paraId="44273949" w14:textId="4ECA84E8" w:rsidR="00397CD9" w:rsidRDefault="00397CD9">
          <w:pPr>
            <w:pStyle w:val="TOC3"/>
            <w:tabs>
              <w:tab w:val="left" w:pos="1200"/>
              <w:tab w:val="right" w:leader="dot" w:pos="9060"/>
            </w:tabs>
            <w:rPr>
              <w:noProof/>
              <w:kern w:val="2"/>
              <w:sz w:val="24"/>
              <w:szCs w:val="24"/>
              <w14:ligatures w14:val="standardContextual"/>
            </w:rPr>
          </w:pPr>
          <w:hyperlink w:anchor="_Toc219458181" w:history="1">
            <w:r w:rsidRPr="0055029D">
              <w:rPr>
                <w:rStyle w:val="Hyperlink"/>
                <w:noProof/>
              </w:rPr>
              <w:t>3.4.6</w:t>
            </w:r>
            <w:r>
              <w:rPr>
                <w:noProof/>
                <w:kern w:val="2"/>
                <w:sz w:val="24"/>
                <w:szCs w:val="24"/>
                <w14:ligatures w14:val="standardContextual"/>
              </w:rPr>
              <w:tab/>
            </w:r>
            <w:r w:rsidRPr="0055029D">
              <w:rPr>
                <w:rStyle w:val="Hyperlink"/>
                <w:noProof/>
              </w:rPr>
              <w:t>Vulnerability</w:t>
            </w:r>
            <w:r>
              <w:rPr>
                <w:noProof/>
                <w:webHidden/>
              </w:rPr>
              <w:tab/>
            </w:r>
            <w:r>
              <w:rPr>
                <w:noProof/>
                <w:webHidden/>
              </w:rPr>
              <w:fldChar w:fldCharType="begin"/>
            </w:r>
            <w:r>
              <w:rPr>
                <w:noProof/>
                <w:webHidden/>
              </w:rPr>
              <w:instrText xml:space="preserve"> PAGEREF _Toc219458181 \h </w:instrText>
            </w:r>
            <w:r>
              <w:rPr>
                <w:noProof/>
                <w:webHidden/>
              </w:rPr>
            </w:r>
            <w:r>
              <w:rPr>
                <w:noProof/>
                <w:webHidden/>
              </w:rPr>
              <w:fldChar w:fldCharType="separate"/>
            </w:r>
            <w:r w:rsidR="00DF5A44">
              <w:rPr>
                <w:noProof/>
                <w:webHidden/>
              </w:rPr>
              <w:t>20</w:t>
            </w:r>
            <w:r>
              <w:rPr>
                <w:noProof/>
                <w:webHidden/>
              </w:rPr>
              <w:fldChar w:fldCharType="end"/>
            </w:r>
          </w:hyperlink>
        </w:p>
        <w:p w14:paraId="2FCD89A0" w14:textId="6756374E" w:rsidR="00397CD9" w:rsidRDefault="00397CD9">
          <w:pPr>
            <w:pStyle w:val="TOC3"/>
            <w:tabs>
              <w:tab w:val="left" w:pos="1200"/>
              <w:tab w:val="right" w:leader="dot" w:pos="9060"/>
            </w:tabs>
            <w:rPr>
              <w:noProof/>
              <w:kern w:val="2"/>
              <w:sz w:val="24"/>
              <w:szCs w:val="24"/>
              <w14:ligatures w14:val="standardContextual"/>
            </w:rPr>
          </w:pPr>
          <w:hyperlink w:anchor="_Toc219458182" w:history="1">
            <w:r w:rsidRPr="0055029D">
              <w:rPr>
                <w:rStyle w:val="Hyperlink"/>
                <w:noProof/>
              </w:rPr>
              <w:t>3.4.7</w:t>
            </w:r>
            <w:r>
              <w:rPr>
                <w:noProof/>
                <w:kern w:val="2"/>
                <w:sz w:val="24"/>
                <w:szCs w:val="24"/>
                <w14:ligatures w14:val="standardContextual"/>
              </w:rPr>
              <w:tab/>
            </w:r>
            <w:r w:rsidRPr="0055029D">
              <w:rPr>
                <w:rStyle w:val="Hyperlink"/>
                <w:noProof/>
              </w:rPr>
              <w:t>User Model</w:t>
            </w:r>
            <w:r>
              <w:rPr>
                <w:noProof/>
                <w:webHidden/>
              </w:rPr>
              <w:tab/>
            </w:r>
            <w:r>
              <w:rPr>
                <w:noProof/>
                <w:webHidden/>
              </w:rPr>
              <w:fldChar w:fldCharType="begin"/>
            </w:r>
            <w:r>
              <w:rPr>
                <w:noProof/>
                <w:webHidden/>
              </w:rPr>
              <w:instrText xml:space="preserve"> PAGEREF _Toc219458182 \h </w:instrText>
            </w:r>
            <w:r>
              <w:rPr>
                <w:noProof/>
                <w:webHidden/>
              </w:rPr>
            </w:r>
            <w:r>
              <w:rPr>
                <w:noProof/>
                <w:webHidden/>
              </w:rPr>
              <w:fldChar w:fldCharType="separate"/>
            </w:r>
            <w:r w:rsidR="00DF5A44">
              <w:rPr>
                <w:noProof/>
                <w:webHidden/>
              </w:rPr>
              <w:t>21</w:t>
            </w:r>
            <w:r>
              <w:rPr>
                <w:noProof/>
                <w:webHidden/>
              </w:rPr>
              <w:fldChar w:fldCharType="end"/>
            </w:r>
          </w:hyperlink>
        </w:p>
        <w:p w14:paraId="7B258C5F" w14:textId="6D101B20" w:rsidR="00397CD9" w:rsidRDefault="00397CD9">
          <w:pPr>
            <w:pStyle w:val="TOC2"/>
            <w:tabs>
              <w:tab w:val="left" w:pos="960"/>
              <w:tab w:val="right" w:leader="dot" w:pos="9060"/>
            </w:tabs>
            <w:rPr>
              <w:noProof/>
              <w:kern w:val="2"/>
              <w:sz w:val="24"/>
              <w:szCs w:val="24"/>
              <w14:ligatures w14:val="standardContextual"/>
            </w:rPr>
          </w:pPr>
          <w:hyperlink w:anchor="_Toc219458183" w:history="1">
            <w:r w:rsidRPr="0055029D">
              <w:rPr>
                <w:rStyle w:val="Hyperlink"/>
                <w:noProof/>
              </w:rPr>
              <w:t>3.5</w:t>
            </w:r>
            <w:r>
              <w:rPr>
                <w:noProof/>
                <w:kern w:val="2"/>
                <w:sz w:val="24"/>
                <w:szCs w:val="24"/>
                <w14:ligatures w14:val="standardContextual"/>
              </w:rPr>
              <w:tab/>
            </w:r>
            <w:r w:rsidRPr="0055029D">
              <w:rPr>
                <w:rStyle w:val="Hyperlink"/>
                <w:noProof/>
              </w:rPr>
              <w:t>Analysis</w:t>
            </w:r>
            <w:r>
              <w:rPr>
                <w:noProof/>
                <w:webHidden/>
              </w:rPr>
              <w:tab/>
            </w:r>
            <w:r>
              <w:rPr>
                <w:noProof/>
                <w:webHidden/>
              </w:rPr>
              <w:fldChar w:fldCharType="begin"/>
            </w:r>
            <w:r>
              <w:rPr>
                <w:noProof/>
                <w:webHidden/>
              </w:rPr>
              <w:instrText xml:space="preserve"> PAGEREF _Toc219458183 \h </w:instrText>
            </w:r>
            <w:r>
              <w:rPr>
                <w:noProof/>
                <w:webHidden/>
              </w:rPr>
            </w:r>
            <w:r>
              <w:rPr>
                <w:noProof/>
                <w:webHidden/>
              </w:rPr>
              <w:fldChar w:fldCharType="separate"/>
            </w:r>
            <w:r w:rsidR="00DF5A44">
              <w:rPr>
                <w:noProof/>
                <w:webHidden/>
              </w:rPr>
              <w:t>21</w:t>
            </w:r>
            <w:r>
              <w:rPr>
                <w:noProof/>
                <w:webHidden/>
              </w:rPr>
              <w:fldChar w:fldCharType="end"/>
            </w:r>
          </w:hyperlink>
        </w:p>
        <w:p w14:paraId="6A872320" w14:textId="3C90A8D6" w:rsidR="00397CD9" w:rsidRDefault="00397CD9">
          <w:pPr>
            <w:pStyle w:val="TOC3"/>
            <w:tabs>
              <w:tab w:val="left" w:pos="1200"/>
              <w:tab w:val="right" w:leader="dot" w:pos="9060"/>
            </w:tabs>
            <w:rPr>
              <w:noProof/>
              <w:kern w:val="2"/>
              <w:sz w:val="24"/>
              <w:szCs w:val="24"/>
              <w14:ligatures w14:val="standardContextual"/>
            </w:rPr>
          </w:pPr>
          <w:hyperlink w:anchor="_Toc219458184" w:history="1">
            <w:r w:rsidRPr="0055029D">
              <w:rPr>
                <w:rStyle w:val="Hyperlink"/>
                <w:noProof/>
              </w:rPr>
              <w:t>3.5.1</w:t>
            </w:r>
            <w:r>
              <w:rPr>
                <w:noProof/>
                <w:kern w:val="2"/>
                <w:sz w:val="24"/>
                <w:szCs w:val="24"/>
                <w14:ligatures w14:val="standardContextual"/>
              </w:rPr>
              <w:tab/>
            </w:r>
            <w:r w:rsidRPr="0055029D">
              <w:rPr>
                <w:rStyle w:val="Hyperlink"/>
                <w:noProof/>
              </w:rPr>
              <w:t>Plotting</w:t>
            </w:r>
            <w:r>
              <w:rPr>
                <w:noProof/>
                <w:webHidden/>
              </w:rPr>
              <w:tab/>
            </w:r>
            <w:r>
              <w:rPr>
                <w:noProof/>
                <w:webHidden/>
              </w:rPr>
              <w:fldChar w:fldCharType="begin"/>
            </w:r>
            <w:r>
              <w:rPr>
                <w:noProof/>
                <w:webHidden/>
              </w:rPr>
              <w:instrText xml:space="preserve"> PAGEREF _Toc219458184 \h </w:instrText>
            </w:r>
            <w:r>
              <w:rPr>
                <w:noProof/>
                <w:webHidden/>
              </w:rPr>
            </w:r>
            <w:r>
              <w:rPr>
                <w:noProof/>
                <w:webHidden/>
              </w:rPr>
              <w:fldChar w:fldCharType="separate"/>
            </w:r>
            <w:r w:rsidR="00DF5A44">
              <w:rPr>
                <w:noProof/>
                <w:webHidden/>
              </w:rPr>
              <w:t>21</w:t>
            </w:r>
            <w:r>
              <w:rPr>
                <w:noProof/>
                <w:webHidden/>
              </w:rPr>
              <w:fldChar w:fldCharType="end"/>
            </w:r>
          </w:hyperlink>
        </w:p>
        <w:p w14:paraId="5D5B8453" w14:textId="55DB9958" w:rsidR="00397CD9" w:rsidRDefault="00397CD9">
          <w:pPr>
            <w:pStyle w:val="TOC3"/>
            <w:tabs>
              <w:tab w:val="left" w:pos="1200"/>
              <w:tab w:val="right" w:leader="dot" w:pos="9060"/>
            </w:tabs>
            <w:rPr>
              <w:noProof/>
              <w:kern w:val="2"/>
              <w:sz w:val="24"/>
              <w:szCs w:val="24"/>
              <w14:ligatures w14:val="standardContextual"/>
            </w:rPr>
          </w:pPr>
          <w:hyperlink w:anchor="_Toc219458185" w:history="1">
            <w:r w:rsidRPr="0055029D">
              <w:rPr>
                <w:rStyle w:val="Hyperlink"/>
                <w:noProof/>
              </w:rPr>
              <w:t>3.5.2</w:t>
            </w:r>
            <w:r>
              <w:rPr>
                <w:noProof/>
                <w:kern w:val="2"/>
                <w:sz w:val="24"/>
                <w:szCs w:val="24"/>
                <w14:ligatures w14:val="standardContextual"/>
              </w:rPr>
              <w:tab/>
            </w:r>
            <w:r w:rsidRPr="0055029D">
              <w:rPr>
                <w:rStyle w:val="Hyperlink"/>
                <w:noProof/>
              </w:rPr>
              <w:t>Statistics</w:t>
            </w:r>
            <w:r>
              <w:rPr>
                <w:noProof/>
                <w:webHidden/>
              </w:rPr>
              <w:tab/>
            </w:r>
            <w:r>
              <w:rPr>
                <w:noProof/>
                <w:webHidden/>
              </w:rPr>
              <w:fldChar w:fldCharType="begin"/>
            </w:r>
            <w:r>
              <w:rPr>
                <w:noProof/>
                <w:webHidden/>
              </w:rPr>
              <w:instrText xml:space="preserve"> PAGEREF _Toc219458185 \h </w:instrText>
            </w:r>
            <w:r>
              <w:rPr>
                <w:noProof/>
                <w:webHidden/>
              </w:rPr>
            </w:r>
            <w:r>
              <w:rPr>
                <w:noProof/>
                <w:webHidden/>
              </w:rPr>
              <w:fldChar w:fldCharType="separate"/>
            </w:r>
            <w:r w:rsidR="00DF5A44">
              <w:rPr>
                <w:noProof/>
                <w:webHidden/>
              </w:rPr>
              <w:t>24</w:t>
            </w:r>
            <w:r>
              <w:rPr>
                <w:noProof/>
                <w:webHidden/>
              </w:rPr>
              <w:fldChar w:fldCharType="end"/>
            </w:r>
          </w:hyperlink>
        </w:p>
        <w:p w14:paraId="1AF04E1B" w14:textId="03B001D9" w:rsidR="00397CD9" w:rsidRDefault="00397CD9">
          <w:pPr>
            <w:pStyle w:val="TOC3"/>
            <w:tabs>
              <w:tab w:val="left" w:pos="1200"/>
              <w:tab w:val="right" w:leader="dot" w:pos="9060"/>
            </w:tabs>
            <w:rPr>
              <w:noProof/>
              <w:kern w:val="2"/>
              <w:sz w:val="24"/>
              <w:szCs w:val="24"/>
              <w14:ligatures w14:val="standardContextual"/>
            </w:rPr>
          </w:pPr>
          <w:hyperlink w:anchor="_Toc219458186" w:history="1">
            <w:r w:rsidRPr="0055029D">
              <w:rPr>
                <w:rStyle w:val="Hyperlink"/>
                <w:noProof/>
              </w:rPr>
              <w:t>3.5.3</w:t>
            </w:r>
            <w:r>
              <w:rPr>
                <w:noProof/>
                <w:kern w:val="2"/>
                <w:sz w:val="24"/>
                <w:szCs w:val="24"/>
                <w14:ligatures w14:val="standardContextual"/>
              </w:rPr>
              <w:tab/>
            </w:r>
            <w:r w:rsidRPr="0055029D">
              <w:rPr>
                <w:rStyle w:val="Hyperlink"/>
                <w:noProof/>
              </w:rPr>
              <w:t>Coastal Plots</w:t>
            </w:r>
            <w:r>
              <w:rPr>
                <w:noProof/>
                <w:webHidden/>
              </w:rPr>
              <w:tab/>
            </w:r>
            <w:r>
              <w:rPr>
                <w:noProof/>
                <w:webHidden/>
              </w:rPr>
              <w:fldChar w:fldCharType="begin"/>
            </w:r>
            <w:r>
              <w:rPr>
                <w:noProof/>
                <w:webHidden/>
              </w:rPr>
              <w:instrText xml:space="preserve"> PAGEREF _Toc219458186 \h </w:instrText>
            </w:r>
            <w:r>
              <w:rPr>
                <w:noProof/>
                <w:webHidden/>
              </w:rPr>
            </w:r>
            <w:r>
              <w:rPr>
                <w:noProof/>
                <w:webHidden/>
              </w:rPr>
              <w:fldChar w:fldCharType="separate"/>
            </w:r>
            <w:r w:rsidR="00DF5A44">
              <w:rPr>
                <w:noProof/>
                <w:webHidden/>
              </w:rPr>
              <w:t>30</w:t>
            </w:r>
            <w:r>
              <w:rPr>
                <w:noProof/>
                <w:webHidden/>
              </w:rPr>
              <w:fldChar w:fldCharType="end"/>
            </w:r>
          </w:hyperlink>
        </w:p>
        <w:p w14:paraId="0FF10F25" w14:textId="431A8805" w:rsidR="00397CD9" w:rsidRDefault="00397CD9">
          <w:pPr>
            <w:pStyle w:val="TOC3"/>
            <w:tabs>
              <w:tab w:val="left" w:pos="1200"/>
              <w:tab w:val="right" w:leader="dot" w:pos="9060"/>
            </w:tabs>
            <w:rPr>
              <w:noProof/>
              <w:kern w:val="2"/>
              <w:sz w:val="24"/>
              <w:szCs w:val="24"/>
              <w14:ligatures w14:val="standardContextual"/>
            </w:rPr>
          </w:pPr>
          <w:hyperlink w:anchor="_Toc219458187" w:history="1">
            <w:r w:rsidRPr="0055029D">
              <w:rPr>
                <w:rStyle w:val="Hyperlink"/>
                <w:noProof/>
              </w:rPr>
              <w:t>3.5.4</w:t>
            </w:r>
            <w:r>
              <w:rPr>
                <w:noProof/>
                <w:kern w:val="2"/>
                <w:sz w:val="24"/>
                <w:szCs w:val="24"/>
                <w14:ligatures w14:val="standardContextual"/>
              </w:rPr>
              <w:tab/>
            </w:r>
            <w:r w:rsidRPr="0055029D">
              <w:rPr>
                <w:rStyle w:val="Hyperlink"/>
                <w:noProof/>
              </w:rPr>
              <w:t>Spectrum Plots</w:t>
            </w:r>
            <w:r>
              <w:rPr>
                <w:noProof/>
                <w:webHidden/>
              </w:rPr>
              <w:tab/>
            </w:r>
            <w:r>
              <w:rPr>
                <w:noProof/>
                <w:webHidden/>
              </w:rPr>
              <w:fldChar w:fldCharType="begin"/>
            </w:r>
            <w:r>
              <w:rPr>
                <w:noProof/>
                <w:webHidden/>
              </w:rPr>
              <w:instrText xml:space="preserve"> PAGEREF _Toc219458187 \h </w:instrText>
            </w:r>
            <w:r>
              <w:rPr>
                <w:noProof/>
                <w:webHidden/>
              </w:rPr>
            </w:r>
            <w:r>
              <w:rPr>
                <w:noProof/>
                <w:webHidden/>
              </w:rPr>
              <w:fldChar w:fldCharType="separate"/>
            </w:r>
            <w:r w:rsidR="00DF5A44">
              <w:rPr>
                <w:noProof/>
                <w:webHidden/>
              </w:rPr>
              <w:t>30</w:t>
            </w:r>
            <w:r>
              <w:rPr>
                <w:noProof/>
                <w:webHidden/>
              </w:rPr>
              <w:fldChar w:fldCharType="end"/>
            </w:r>
          </w:hyperlink>
        </w:p>
        <w:p w14:paraId="2DDEADCC" w14:textId="349B9E17" w:rsidR="00397CD9" w:rsidRDefault="00397CD9">
          <w:pPr>
            <w:pStyle w:val="TOC2"/>
            <w:tabs>
              <w:tab w:val="left" w:pos="960"/>
              <w:tab w:val="right" w:leader="dot" w:pos="9060"/>
            </w:tabs>
            <w:rPr>
              <w:noProof/>
              <w:kern w:val="2"/>
              <w:sz w:val="24"/>
              <w:szCs w:val="24"/>
              <w14:ligatures w14:val="standardContextual"/>
            </w:rPr>
          </w:pPr>
          <w:hyperlink w:anchor="_Toc219458188" w:history="1">
            <w:r w:rsidRPr="0055029D">
              <w:rPr>
                <w:rStyle w:val="Hyperlink"/>
                <w:noProof/>
              </w:rPr>
              <w:t>3.6</w:t>
            </w:r>
            <w:r>
              <w:rPr>
                <w:noProof/>
                <w:kern w:val="2"/>
                <w:sz w:val="24"/>
                <w:szCs w:val="24"/>
                <w14:ligatures w14:val="standardContextual"/>
              </w:rPr>
              <w:tab/>
            </w:r>
            <w:r w:rsidRPr="0055029D">
              <w:rPr>
                <w:rStyle w:val="Hyperlink"/>
                <w:noProof/>
              </w:rPr>
              <w:t>Help</w:t>
            </w:r>
            <w:r>
              <w:rPr>
                <w:noProof/>
                <w:webHidden/>
              </w:rPr>
              <w:tab/>
            </w:r>
            <w:r>
              <w:rPr>
                <w:noProof/>
                <w:webHidden/>
              </w:rPr>
              <w:fldChar w:fldCharType="begin"/>
            </w:r>
            <w:r>
              <w:rPr>
                <w:noProof/>
                <w:webHidden/>
              </w:rPr>
              <w:instrText xml:space="preserve"> PAGEREF _Toc219458188 \h </w:instrText>
            </w:r>
            <w:r>
              <w:rPr>
                <w:noProof/>
                <w:webHidden/>
              </w:rPr>
            </w:r>
            <w:r>
              <w:rPr>
                <w:noProof/>
                <w:webHidden/>
              </w:rPr>
              <w:fldChar w:fldCharType="separate"/>
            </w:r>
            <w:r w:rsidR="00DF5A44">
              <w:rPr>
                <w:noProof/>
                <w:webHidden/>
              </w:rPr>
              <w:t>33</w:t>
            </w:r>
            <w:r>
              <w:rPr>
                <w:noProof/>
                <w:webHidden/>
              </w:rPr>
              <w:fldChar w:fldCharType="end"/>
            </w:r>
          </w:hyperlink>
        </w:p>
        <w:p w14:paraId="52BE3D28" w14:textId="6B9C222F" w:rsidR="00397CD9" w:rsidRDefault="00397CD9">
          <w:pPr>
            <w:pStyle w:val="TOC2"/>
            <w:tabs>
              <w:tab w:val="left" w:pos="960"/>
              <w:tab w:val="right" w:leader="dot" w:pos="9060"/>
            </w:tabs>
            <w:rPr>
              <w:noProof/>
              <w:kern w:val="2"/>
              <w:sz w:val="24"/>
              <w:szCs w:val="24"/>
              <w14:ligatures w14:val="standardContextual"/>
            </w:rPr>
          </w:pPr>
          <w:hyperlink w:anchor="_Toc219458189" w:history="1">
            <w:r w:rsidRPr="0055029D">
              <w:rPr>
                <w:rStyle w:val="Hyperlink"/>
                <w:noProof/>
              </w:rPr>
              <w:t>3.7</w:t>
            </w:r>
            <w:r>
              <w:rPr>
                <w:noProof/>
                <w:kern w:val="2"/>
                <w:sz w:val="24"/>
                <w:szCs w:val="24"/>
                <w14:ligatures w14:val="standardContextual"/>
              </w:rPr>
              <w:tab/>
            </w:r>
            <w:r w:rsidRPr="0055029D">
              <w:rPr>
                <w:rStyle w:val="Hyperlink"/>
                <w:noProof/>
              </w:rPr>
              <w:t>Tabs</w:t>
            </w:r>
            <w:r>
              <w:rPr>
                <w:noProof/>
                <w:webHidden/>
              </w:rPr>
              <w:tab/>
            </w:r>
            <w:r>
              <w:rPr>
                <w:noProof/>
                <w:webHidden/>
              </w:rPr>
              <w:fldChar w:fldCharType="begin"/>
            </w:r>
            <w:r>
              <w:rPr>
                <w:noProof/>
                <w:webHidden/>
              </w:rPr>
              <w:instrText xml:space="preserve"> PAGEREF _Toc219458189 \h </w:instrText>
            </w:r>
            <w:r>
              <w:rPr>
                <w:noProof/>
                <w:webHidden/>
              </w:rPr>
            </w:r>
            <w:r>
              <w:rPr>
                <w:noProof/>
                <w:webHidden/>
              </w:rPr>
              <w:fldChar w:fldCharType="separate"/>
            </w:r>
            <w:r w:rsidR="00DF5A44">
              <w:rPr>
                <w:noProof/>
                <w:webHidden/>
              </w:rPr>
              <w:t>33</w:t>
            </w:r>
            <w:r>
              <w:rPr>
                <w:noProof/>
                <w:webHidden/>
              </w:rPr>
              <w:fldChar w:fldCharType="end"/>
            </w:r>
          </w:hyperlink>
        </w:p>
        <w:p w14:paraId="673CFD66" w14:textId="08D80764" w:rsidR="00397CD9" w:rsidRDefault="00397CD9">
          <w:pPr>
            <w:pStyle w:val="TOC2"/>
            <w:tabs>
              <w:tab w:val="left" w:pos="960"/>
              <w:tab w:val="right" w:leader="dot" w:pos="9060"/>
            </w:tabs>
            <w:rPr>
              <w:noProof/>
              <w:kern w:val="2"/>
              <w:sz w:val="24"/>
              <w:szCs w:val="24"/>
              <w14:ligatures w14:val="standardContextual"/>
            </w:rPr>
          </w:pPr>
          <w:hyperlink w:anchor="_Toc219458190" w:history="1">
            <w:r w:rsidRPr="0055029D">
              <w:rPr>
                <w:rStyle w:val="Hyperlink"/>
                <w:noProof/>
              </w:rPr>
              <w:t>3.8</w:t>
            </w:r>
            <w:r>
              <w:rPr>
                <w:noProof/>
                <w:kern w:val="2"/>
                <w:sz w:val="24"/>
                <w:szCs w:val="24"/>
                <w14:ligatures w14:val="standardContextual"/>
              </w:rPr>
              <w:tab/>
            </w:r>
            <w:r w:rsidRPr="0055029D">
              <w:rPr>
                <w:rStyle w:val="Hyperlink"/>
                <w:noProof/>
              </w:rPr>
              <w:t>UI Data Selection</w:t>
            </w:r>
            <w:r>
              <w:rPr>
                <w:noProof/>
                <w:webHidden/>
              </w:rPr>
              <w:tab/>
            </w:r>
            <w:r>
              <w:rPr>
                <w:noProof/>
                <w:webHidden/>
              </w:rPr>
              <w:fldChar w:fldCharType="begin"/>
            </w:r>
            <w:r>
              <w:rPr>
                <w:noProof/>
                <w:webHidden/>
              </w:rPr>
              <w:instrText xml:space="preserve"> PAGEREF _Toc219458190 \h </w:instrText>
            </w:r>
            <w:r>
              <w:rPr>
                <w:noProof/>
                <w:webHidden/>
              </w:rPr>
            </w:r>
            <w:r>
              <w:rPr>
                <w:noProof/>
                <w:webHidden/>
              </w:rPr>
              <w:fldChar w:fldCharType="separate"/>
            </w:r>
            <w:r w:rsidR="00DF5A44">
              <w:rPr>
                <w:noProof/>
                <w:webHidden/>
              </w:rPr>
              <w:t>33</w:t>
            </w:r>
            <w:r>
              <w:rPr>
                <w:noProof/>
                <w:webHidden/>
              </w:rPr>
              <w:fldChar w:fldCharType="end"/>
            </w:r>
          </w:hyperlink>
        </w:p>
        <w:p w14:paraId="29D2120A" w14:textId="3A9A8460" w:rsidR="00397CD9" w:rsidRDefault="00397CD9">
          <w:pPr>
            <w:pStyle w:val="TOC2"/>
            <w:tabs>
              <w:tab w:val="left" w:pos="960"/>
              <w:tab w:val="right" w:leader="dot" w:pos="9060"/>
            </w:tabs>
            <w:rPr>
              <w:noProof/>
              <w:kern w:val="2"/>
              <w:sz w:val="24"/>
              <w:szCs w:val="24"/>
              <w14:ligatures w14:val="standardContextual"/>
            </w:rPr>
          </w:pPr>
          <w:hyperlink w:anchor="_Toc219458191" w:history="1">
            <w:r w:rsidRPr="0055029D">
              <w:rPr>
                <w:rStyle w:val="Hyperlink"/>
                <w:noProof/>
              </w:rPr>
              <w:t>3.9</w:t>
            </w:r>
            <w:r>
              <w:rPr>
                <w:noProof/>
                <w:kern w:val="2"/>
                <w:sz w:val="24"/>
                <w:szCs w:val="24"/>
                <w14:ligatures w14:val="standardContextual"/>
              </w:rPr>
              <w:tab/>
            </w:r>
            <w:r w:rsidRPr="0055029D">
              <w:rPr>
                <w:rStyle w:val="Hyperlink"/>
                <w:noProof/>
              </w:rPr>
              <w:t>Accessing data from the Command Window</w:t>
            </w:r>
            <w:r>
              <w:rPr>
                <w:noProof/>
                <w:webHidden/>
              </w:rPr>
              <w:tab/>
            </w:r>
            <w:r>
              <w:rPr>
                <w:noProof/>
                <w:webHidden/>
              </w:rPr>
              <w:fldChar w:fldCharType="begin"/>
            </w:r>
            <w:r>
              <w:rPr>
                <w:noProof/>
                <w:webHidden/>
              </w:rPr>
              <w:instrText xml:space="preserve"> PAGEREF _Toc219458191 \h </w:instrText>
            </w:r>
            <w:r>
              <w:rPr>
                <w:noProof/>
                <w:webHidden/>
              </w:rPr>
            </w:r>
            <w:r>
              <w:rPr>
                <w:noProof/>
                <w:webHidden/>
              </w:rPr>
              <w:fldChar w:fldCharType="separate"/>
            </w:r>
            <w:r w:rsidR="00DF5A44">
              <w:rPr>
                <w:noProof/>
                <w:webHidden/>
              </w:rPr>
              <w:t>35</w:t>
            </w:r>
            <w:r>
              <w:rPr>
                <w:noProof/>
                <w:webHidden/>
              </w:rPr>
              <w:fldChar w:fldCharType="end"/>
            </w:r>
          </w:hyperlink>
        </w:p>
        <w:p w14:paraId="7B0AD741" w14:textId="117E50DF" w:rsidR="00397CD9" w:rsidRDefault="00397CD9">
          <w:pPr>
            <w:pStyle w:val="TOC1"/>
            <w:rPr>
              <w:noProof/>
              <w:kern w:val="2"/>
              <w:sz w:val="24"/>
              <w:szCs w:val="24"/>
              <w14:ligatures w14:val="standardContextual"/>
            </w:rPr>
          </w:pPr>
          <w:hyperlink w:anchor="_Toc219458192" w:history="1">
            <w:r w:rsidRPr="0055029D">
              <w:rPr>
                <w:rStyle w:val="Hyperlink"/>
                <w:noProof/>
              </w:rPr>
              <w:t>4</w:t>
            </w:r>
            <w:r>
              <w:rPr>
                <w:noProof/>
                <w:kern w:val="2"/>
                <w:sz w:val="24"/>
                <w:szCs w:val="24"/>
                <w14:ligatures w14:val="standardContextual"/>
              </w:rPr>
              <w:tab/>
            </w:r>
            <w:r w:rsidRPr="0055029D">
              <w:rPr>
                <w:rStyle w:val="Hyperlink"/>
                <w:noProof/>
              </w:rPr>
              <w:t>Supporting Information and Model Setup</w:t>
            </w:r>
            <w:r>
              <w:rPr>
                <w:noProof/>
                <w:webHidden/>
              </w:rPr>
              <w:tab/>
            </w:r>
            <w:r>
              <w:rPr>
                <w:noProof/>
                <w:webHidden/>
              </w:rPr>
              <w:fldChar w:fldCharType="begin"/>
            </w:r>
            <w:r>
              <w:rPr>
                <w:noProof/>
                <w:webHidden/>
              </w:rPr>
              <w:instrText xml:space="preserve"> PAGEREF _Toc219458192 \h </w:instrText>
            </w:r>
            <w:r>
              <w:rPr>
                <w:noProof/>
                <w:webHidden/>
              </w:rPr>
            </w:r>
            <w:r>
              <w:rPr>
                <w:noProof/>
                <w:webHidden/>
              </w:rPr>
              <w:fldChar w:fldCharType="separate"/>
            </w:r>
            <w:r w:rsidR="00DF5A44">
              <w:rPr>
                <w:noProof/>
                <w:webHidden/>
              </w:rPr>
              <w:t>36</w:t>
            </w:r>
            <w:r>
              <w:rPr>
                <w:noProof/>
                <w:webHidden/>
              </w:rPr>
              <w:fldChar w:fldCharType="end"/>
            </w:r>
          </w:hyperlink>
        </w:p>
        <w:p w14:paraId="69F0DFB5" w14:textId="01F892EC" w:rsidR="00397CD9" w:rsidRDefault="00397CD9">
          <w:pPr>
            <w:pStyle w:val="TOC2"/>
            <w:tabs>
              <w:tab w:val="left" w:pos="960"/>
              <w:tab w:val="right" w:leader="dot" w:pos="9060"/>
            </w:tabs>
            <w:rPr>
              <w:noProof/>
              <w:kern w:val="2"/>
              <w:sz w:val="24"/>
              <w:szCs w:val="24"/>
              <w14:ligatures w14:val="standardContextual"/>
            </w:rPr>
          </w:pPr>
          <w:hyperlink w:anchor="_Toc219458193" w:history="1">
            <w:r w:rsidRPr="0055029D">
              <w:rPr>
                <w:rStyle w:val="Hyperlink"/>
                <w:noProof/>
              </w:rPr>
              <w:t>4.1</w:t>
            </w:r>
            <w:r>
              <w:rPr>
                <w:noProof/>
                <w:kern w:val="2"/>
                <w:sz w:val="24"/>
                <w:szCs w:val="24"/>
                <w14:ligatures w14:val="standardContextual"/>
              </w:rPr>
              <w:tab/>
            </w:r>
            <w:r w:rsidRPr="0055029D">
              <w:rPr>
                <w:rStyle w:val="Hyperlink"/>
                <w:noProof/>
              </w:rPr>
              <w:t>Quality Checks</w:t>
            </w:r>
            <w:r>
              <w:rPr>
                <w:noProof/>
                <w:webHidden/>
              </w:rPr>
              <w:tab/>
            </w:r>
            <w:r>
              <w:rPr>
                <w:noProof/>
                <w:webHidden/>
              </w:rPr>
              <w:fldChar w:fldCharType="begin"/>
            </w:r>
            <w:r>
              <w:rPr>
                <w:noProof/>
                <w:webHidden/>
              </w:rPr>
              <w:instrText xml:space="preserve"> PAGEREF _Toc219458193 \h </w:instrText>
            </w:r>
            <w:r>
              <w:rPr>
                <w:noProof/>
                <w:webHidden/>
              </w:rPr>
            </w:r>
            <w:r>
              <w:rPr>
                <w:noProof/>
                <w:webHidden/>
              </w:rPr>
              <w:fldChar w:fldCharType="separate"/>
            </w:r>
            <w:r w:rsidR="00DF5A44">
              <w:rPr>
                <w:noProof/>
                <w:webHidden/>
              </w:rPr>
              <w:t>36</w:t>
            </w:r>
            <w:r>
              <w:rPr>
                <w:noProof/>
                <w:webHidden/>
              </w:rPr>
              <w:fldChar w:fldCharType="end"/>
            </w:r>
          </w:hyperlink>
        </w:p>
        <w:p w14:paraId="58C30FC6" w14:textId="197EF564" w:rsidR="00397CD9" w:rsidRDefault="00397CD9">
          <w:pPr>
            <w:pStyle w:val="TOC3"/>
            <w:tabs>
              <w:tab w:val="left" w:pos="1200"/>
              <w:tab w:val="right" w:leader="dot" w:pos="9060"/>
            </w:tabs>
            <w:rPr>
              <w:noProof/>
              <w:kern w:val="2"/>
              <w:sz w:val="24"/>
              <w:szCs w:val="24"/>
              <w14:ligatures w14:val="standardContextual"/>
            </w:rPr>
          </w:pPr>
          <w:hyperlink w:anchor="_Toc219458194" w:history="1">
            <w:r w:rsidRPr="0055029D">
              <w:rPr>
                <w:rStyle w:val="Hyperlink"/>
                <w:noProof/>
              </w:rPr>
              <w:t>4.1.1</w:t>
            </w:r>
            <w:r>
              <w:rPr>
                <w:noProof/>
                <w:kern w:val="2"/>
                <w:sz w:val="24"/>
                <w:szCs w:val="24"/>
                <w14:ligatures w14:val="standardContextual"/>
              </w:rPr>
              <w:tab/>
            </w:r>
            <w:r w:rsidRPr="0055029D">
              <w:rPr>
                <w:rStyle w:val="Hyperlink"/>
                <w:noProof/>
              </w:rPr>
              <w:t>Waves</w:t>
            </w:r>
            <w:r>
              <w:rPr>
                <w:noProof/>
                <w:webHidden/>
              </w:rPr>
              <w:tab/>
            </w:r>
            <w:r>
              <w:rPr>
                <w:noProof/>
                <w:webHidden/>
              </w:rPr>
              <w:fldChar w:fldCharType="begin"/>
            </w:r>
            <w:r>
              <w:rPr>
                <w:noProof/>
                <w:webHidden/>
              </w:rPr>
              <w:instrText xml:space="preserve"> PAGEREF _Toc219458194 \h </w:instrText>
            </w:r>
            <w:r>
              <w:rPr>
                <w:noProof/>
                <w:webHidden/>
              </w:rPr>
            </w:r>
            <w:r>
              <w:rPr>
                <w:noProof/>
                <w:webHidden/>
              </w:rPr>
              <w:fldChar w:fldCharType="separate"/>
            </w:r>
            <w:r w:rsidR="00DF5A44">
              <w:rPr>
                <w:noProof/>
                <w:webHidden/>
              </w:rPr>
              <w:t>36</w:t>
            </w:r>
            <w:r>
              <w:rPr>
                <w:noProof/>
                <w:webHidden/>
              </w:rPr>
              <w:fldChar w:fldCharType="end"/>
            </w:r>
          </w:hyperlink>
        </w:p>
        <w:p w14:paraId="4E4103C8" w14:textId="1F1EEE55" w:rsidR="00397CD9" w:rsidRDefault="00397CD9">
          <w:pPr>
            <w:pStyle w:val="TOC3"/>
            <w:tabs>
              <w:tab w:val="left" w:pos="1200"/>
              <w:tab w:val="right" w:leader="dot" w:pos="9060"/>
            </w:tabs>
            <w:rPr>
              <w:noProof/>
              <w:kern w:val="2"/>
              <w:sz w:val="24"/>
              <w:szCs w:val="24"/>
              <w14:ligatures w14:val="standardContextual"/>
            </w:rPr>
          </w:pPr>
          <w:hyperlink w:anchor="_Toc219458195" w:history="1">
            <w:r w:rsidRPr="0055029D">
              <w:rPr>
                <w:rStyle w:val="Hyperlink"/>
                <w:noProof/>
              </w:rPr>
              <w:t>4.1.2</w:t>
            </w:r>
            <w:r>
              <w:rPr>
                <w:noProof/>
                <w:kern w:val="2"/>
                <w:sz w:val="24"/>
                <w:szCs w:val="24"/>
                <w14:ligatures w14:val="standardContextual"/>
              </w:rPr>
              <w:tab/>
            </w:r>
            <w:r w:rsidRPr="0055029D">
              <w:rPr>
                <w:rStyle w:val="Hyperlink"/>
                <w:noProof/>
              </w:rPr>
              <w:t>Water levels</w:t>
            </w:r>
            <w:r>
              <w:rPr>
                <w:noProof/>
                <w:webHidden/>
              </w:rPr>
              <w:tab/>
            </w:r>
            <w:r>
              <w:rPr>
                <w:noProof/>
                <w:webHidden/>
              </w:rPr>
              <w:fldChar w:fldCharType="begin"/>
            </w:r>
            <w:r>
              <w:rPr>
                <w:noProof/>
                <w:webHidden/>
              </w:rPr>
              <w:instrText xml:space="preserve"> PAGEREF _Toc219458195 \h </w:instrText>
            </w:r>
            <w:r>
              <w:rPr>
                <w:noProof/>
                <w:webHidden/>
              </w:rPr>
            </w:r>
            <w:r>
              <w:rPr>
                <w:noProof/>
                <w:webHidden/>
              </w:rPr>
              <w:fldChar w:fldCharType="separate"/>
            </w:r>
            <w:r w:rsidR="00DF5A44">
              <w:rPr>
                <w:noProof/>
                <w:webHidden/>
              </w:rPr>
              <w:t>36</w:t>
            </w:r>
            <w:r>
              <w:rPr>
                <w:noProof/>
                <w:webHidden/>
              </w:rPr>
              <w:fldChar w:fldCharType="end"/>
            </w:r>
          </w:hyperlink>
        </w:p>
        <w:p w14:paraId="2F3AFC3B" w14:textId="12BD2E4D" w:rsidR="00397CD9" w:rsidRDefault="00397CD9">
          <w:pPr>
            <w:pStyle w:val="TOC2"/>
            <w:tabs>
              <w:tab w:val="left" w:pos="960"/>
              <w:tab w:val="right" w:leader="dot" w:pos="9060"/>
            </w:tabs>
            <w:rPr>
              <w:noProof/>
              <w:kern w:val="2"/>
              <w:sz w:val="24"/>
              <w:szCs w:val="24"/>
              <w14:ligatures w14:val="standardContextual"/>
            </w:rPr>
          </w:pPr>
          <w:hyperlink w:anchor="_Toc219458196" w:history="1">
            <w:r w:rsidRPr="0055029D">
              <w:rPr>
                <w:rStyle w:val="Hyperlink"/>
                <w:noProof/>
              </w:rPr>
              <w:t>4.2</w:t>
            </w:r>
            <w:r>
              <w:rPr>
                <w:noProof/>
                <w:kern w:val="2"/>
                <w:sz w:val="24"/>
                <w:szCs w:val="24"/>
                <w14:ligatures w14:val="standardContextual"/>
              </w:rPr>
              <w:tab/>
            </w:r>
            <w:r w:rsidRPr="0055029D">
              <w:rPr>
                <w:rStyle w:val="Hyperlink"/>
                <w:noProof/>
              </w:rPr>
              <w:t>Nearshore waves</w:t>
            </w:r>
            <w:r>
              <w:rPr>
                <w:noProof/>
                <w:webHidden/>
              </w:rPr>
              <w:tab/>
            </w:r>
            <w:r>
              <w:rPr>
                <w:noProof/>
                <w:webHidden/>
              </w:rPr>
              <w:fldChar w:fldCharType="begin"/>
            </w:r>
            <w:r>
              <w:rPr>
                <w:noProof/>
                <w:webHidden/>
              </w:rPr>
              <w:instrText xml:space="preserve"> PAGEREF _Toc219458196 \h </w:instrText>
            </w:r>
            <w:r>
              <w:rPr>
                <w:noProof/>
                <w:webHidden/>
              </w:rPr>
            </w:r>
            <w:r>
              <w:rPr>
                <w:noProof/>
                <w:webHidden/>
              </w:rPr>
              <w:fldChar w:fldCharType="separate"/>
            </w:r>
            <w:r w:rsidR="00DF5A44">
              <w:rPr>
                <w:noProof/>
                <w:webHidden/>
              </w:rPr>
              <w:t>37</w:t>
            </w:r>
            <w:r>
              <w:rPr>
                <w:noProof/>
                <w:webHidden/>
              </w:rPr>
              <w:fldChar w:fldCharType="end"/>
            </w:r>
          </w:hyperlink>
        </w:p>
        <w:p w14:paraId="04EB1E7B" w14:textId="3F905EEB" w:rsidR="00397CD9" w:rsidRDefault="00397CD9">
          <w:pPr>
            <w:pStyle w:val="TOC3"/>
            <w:tabs>
              <w:tab w:val="left" w:pos="1200"/>
              <w:tab w:val="right" w:leader="dot" w:pos="9060"/>
            </w:tabs>
            <w:rPr>
              <w:noProof/>
              <w:kern w:val="2"/>
              <w:sz w:val="24"/>
              <w:szCs w:val="24"/>
              <w14:ligatures w14:val="standardContextual"/>
            </w:rPr>
          </w:pPr>
          <w:hyperlink w:anchor="_Toc219458197" w:history="1">
            <w:r w:rsidRPr="0055029D">
              <w:rPr>
                <w:rStyle w:val="Hyperlink"/>
                <w:noProof/>
              </w:rPr>
              <w:t>4.2.1</w:t>
            </w:r>
            <w:r>
              <w:rPr>
                <w:noProof/>
                <w:kern w:val="2"/>
                <w:sz w:val="24"/>
                <w:szCs w:val="24"/>
                <w14:ligatures w14:val="standardContextual"/>
              </w:rPr>
              <w:tab/>
            </w:r>
            <w:r w:rsidRPr="0055029D">
              <w:rPr>
                <w:rStyle w:val="Hyperlink"/>
                <w:noProof/>
              </w:rPr>
              <w:t>Refraction, Shoaling and Friction</w:t>
            </w:r>
            <w:r>
              <w:rPr>
                <w:noProof/>
                <w:webHidden/>
              </w:rPr>
              <w:tab/>
            </w:r>
            <w:r>
              <w:rPr>
                <w:noProof/>
                <w:webHidden/>
              </w:rPr>
              <w:fldChar w:fldCharType="begin"/>
            </w:r>
            <w:r>
              <w:rPr>
                <w:noProof/>
                <w:webHidden/>
              </w:rPr>
              <w:instrText xml:space="preserve"> PAGEREF _Toc219458197 \h </w:instrText>
            </w:r>
            <w:r>
              <w:rPr>
                <w:noProof/>
                <w:webHidden/>
              </w:rPr>
            </w:r>
            <w:r>
              <w:rPr>
                <w:noProof/>
                <w:webHidden/>
              </w:rPr>
              <w:fldChar w:fldCharType="separate"/>
            </w:r>
            <w:r w:rsidR="00DF5A44">
              <w:rPr>
                <w:noProof/>
                <w:webHidden/>
              </w:rPr>
              <w:t>37</w:t>
            </w:r>
            <w:r>
              <w:rPr>
                <w:noProof/>
                <w:webHidden/>
              </w:rPr>
              <w:fldChar w:fldCharType="end"/>
            </w:r>
          </w:hyperlink>
        </w:p>
        <w:p w14:paraId="4AFD0D41" w14:textId="3B02449F" w:rsidR="00397CD9" w:rsidRDefault="00397CD9">
          <w:pPr>
            <w:pStyle w:val="TOC3"/>
            <w:tabs>
              <w:tab w:val="left" w:pos="1200"/>
              <w:tab w:val="right" w:leader="dot" w:pos="9060"/>
            </w:tabs>
            <w:rPr>
              <w:noProof/>
              <w:kern w:val="2"/>
              <w:sz w:val="24"/>
              <w:szCs w:val="24"/>
              <w14:ligatures w14:val="standardContextual"/>
            </w:rPr>
          </w:pPr>
          <w:hyperlink w:anchor="_Toc219458198" w:history="1">
            <w:r w:rsidRPr="0055029D">
              <w:rPr>
                <w:rStyle w:val="Hyperlink"/>
                <w:noProof/>
              </w:rPr>
              <w:t>4.2.2</w:t>
            </w:r>
            <w:r>
              <w:rPr>
                <w:noProof/>
                <w:kern w:val="2"/>
                <w:sz w:val="24"/>
                <w:szCs w:val="24"/>
                <w14:ligatures w14:val="standardContextual"/>
              </w:rPr>
              <w:tab/>
            </w:r>
            <w:r w:rsidRPr="0055029D">
              <w:rPr>
                <w:rStyle w:val="Hyperlink"/>
                <w:noProof/>
              </w:rPr>
              <w:t>Breaking wave height</w:t>
            </w:r>
            <w:r>
              <w:rPr>
                <w:noProof/>
                <w:webHidden/>
              </w:rPr>
              <w:tab/>
            </w:r>
            <w:r>
              <w:rPr>
                <w:noProof/>
                <w:webHidden/>
              </w:rPr>
              <w:fldChar w:fldCharType="begin"/>
            </w:r>
            <w:r>
              <w:rPr>
                <w:noProof/>
                <w:webHidden/>
              </w:rPr>
              <w:instrText xml:space="preserve"> PAGEREF _Toc219458198 \h </w:instrText>
            </w:r>
            <w:r>
              <w:rPr>
                <w:noProof/>
                <w:webHidden/>
              </w:rPr>
            </w:r>
            <w:r>
              <w:rPr>
                <w:noProof/>
                <w:webHidden/>
              </w:rPr>
              <w:fldChar w:fldCharType="separate"/>
            </w:r>
            <w:r w:rsidR="00DF5A44">
              <w:rPr>
                <w:noProof/>
                <w:webHidden/>
              </w:rPr>
              <w:t>38</w:t>
            </w:r>
            <w:r>
              <w:rPr>
                <w:noProof/>
                <w:webHidden/>
              </w:rPr>
              <w:fldChar w:fldCharType="end"/>
            </w:r>
          </w:hyperlink>
        </w:p>
        <w:p w14:paraId="68F255C5" w14:textId="253A2CF7" w:rsidR="00397CD9" w:rsidRDefault="00397CD9">
          <w:pPr>
            <w:pStyle w:val="TOC3"/>
            <w:tabs>
              <w:tab w:val="left" w:pos="1200"/>
              <w:tab w:val="right" w:leader="dot" w:pos="9060"/>
            </w:tabs>
            <w:rPr>
              <w:noProof/>
              <w:kern w:val="2"/>
              <w:sz w:val="24"/>
              <w:szCs w:val="24"/>
              <w14:ligatures w14:val="standardContextual"/>
            </w:rPr>
          </w:pPr>
          <w:hyperlink w:anchor="_Toc219458199" w:history="1">
            <w:r w:rsidRPr="0055029D">
              <w:rPr>
                <w:rStyle w:val="Hyperlink"/>
                <w:noProof/>
              </w:rPr>
              <w:t>4.2.3</w:t>
            </w:r>
            <w:r>
              <w:rPr>
                <w:noProof/>
                <w:kern w:val="2"/>
                <w:sz w:val="24"/>
                <w:szCs w:val="24"/>
                <w14:ligatures w14:val="standardContextual"/>
              </w:rPr>
              <w:tab/>
            </w:r>
            <w:r w:rsidRPr="0055029D">
              <w:rPr>
                <w:rStyle w:val="Hyperlink"/>
                <w:noProof/>
              </w:rPr>
              <w:t>Shore profile</w:t>
            </w:r>
            <w:r>
              <w:rPr>
                <w:noProof/>
                <w:webHidden/>
              </w:rPr>
              <w:tab/>
            </w:r>
            <w:r>
              <w:rPr>
                <w:noProof/>
                <w:webHidden/>
              </w:rPr>
              <w:fldChar w:fldCharType="begin"/>
            </w:r>
            <w:r>
              <w:rPr>
                <w:noProof/>
                <w:webHidden/>
              </w:rPr>
              <w:instrText xml:space="preserve"> PAGEREF _Toc219458199 \h </w:instrText>
            </w:r>
            <w:r>
              <w:rPr>
                <w:noProof/>
                <w:webHidden/>
              </w:rPr>
            </w:r>
            <w:r>
              <w:rPr>
                <w:noProof/>
                <w:webHidden/>
              </w:rPr>
              <w:fldChar w:fldCharType="separate"/>
            </w:r>
            <w:r w:rsidR="00DF5A44">
              <w:rPr>
                <w:noProof/>
                <w:webHidden/>
              </w:rPr>
              <w:t>39</w:t>
            </w:r>
            <w:r>
              <w:rPr>
                <w:noProof/>
                <w:webHidden/>
              </w:rPr>
              <w:fldChar w:fldCharType="end"/>
            </w:r>
          </w:hyperlink>
        </w:p>
        <w:p w14:paraId="33D15AA2" w14:textId="61CF6363" w:rsidR="00397CD9" w:rsidRDefault="00397CD9">
          <w:pPr>
            <w:pStyle w:val="TOC2"/>
            <w:tabs>
              <w:tab w:val="left" w:pos="960"/>
              <w:tab w:val="right" w:leader="dot" w:pos="9060"/>
            </w:tabs>
            <w:rPr>
              <w:noProof/>
              <w:kern w:val="2"/>
              <w:sz w:val="24"/>
              <w:szCs w:val="24"/>
              <w14:ligatures w14:val="standardContextual"/>
            </w:rPr>
          </w:pPr>
          <w:hyperlink w:anchor="_Toc219458200" w:history="1">
            <w:r w:rsidRPr="0055029D">
              <w:rPr>
                <w:rStyle w:val="Hyperlink"/>
                <w:noProof/>
              </w:rPr>
              <w:t>4.3</w:t>
            </w:r>
            <w:r>
              <w:rPr>
                <w:noProof/>
                <w:kern w:val="2"/>
                <w:sz w:val="24"/>
                <w:szCs w:val="24"/>
                <w14:ligatures w14:val="standardContextual"/>
              </w:rPr>
              <w:tab/>
            </w:r>
            <w:r w:rsidRPr="0055029D">
              <w:rPr>
                <w:rStyle w:val="Hyperlink"/>
                <w:noProof/>
              </w:rPr>
              <w:t>Deepwater waves</w:t>
            </w:r>
            <w:r>
              <w:rPr>
                <w:noProof/>
                <w:webHidden/>
              </w:rPr>
              <w:tab/>
            </w:r>
            <w:r>
              <w:rPr>
                <w:noProof/>
                <w:webHidden/>
              </w:rPr>
              <w:fldChar w:fldCharType="begin"/>
            </w:r>
            <w:r>
              <w:rPr>
                <w:noProof/>
                <w:webHidden/>
              </w:rPr>
              <w:instrText xml:space="preserve"> PAGEREF _Toc219458200 \h </w:instrText>
            </w:r>
            <w:r>
              <w:rPr>
                <w:noProof/>
                <w:webHidden/>
              </w:rPr>
            </w:r>
            <w:r>
              <w:rPr>
                <w:noProof/>
                <w:webHidden/>
              </w:rPr>
              <w:fldChar w:fldCharType="separate"/>
            </w:r>
            <w:r w:rsidR="00DF5A44">
              <w:rPr>
                <w:noProof/>
                <w:webHidden/>
              </w:rPr>
              <w:t>39</w:t>
            </w:r>
            <w:r>
              <w:rPr>
                <w:noProof/>
                <w:webHidden/>
              </w:rPr>
              <w:fldChar w:fldCharType="end"/>
            </w:r>
          </w:hyperlink>
        </w:p>
        <w:p w14:paraId="018EBA31" w14:textId="54FD800F" w:rsidR="00397CD9" w:rsidRDefault="00397CD9">
          <w:pPr>
            <w:pStyle w:val="TOC2"/>
            <w:tabs>
              <w:tab w:val="left" w:pos="960"/>
              <w:tab w:val="right" w:leader="dot" w:pos="9060"/>
            </w:tabs>
            <w:rPr>
              <w:noProof/>
              <w:kern w:val="2"/>
              <w:sz w:val="24"/>
              <w:szCs w:val="24"/>
              <w14:ligatures w14:val="standardContextual"/>
            </w:rPr>
          </w:pPr>
          <w:hyperlink w:anchor="_Toc219458201" w:history="1">
            <w:r w:rsidRPr="0055029D">
              <w:rPr>
                <w:rStyle w:val="Hyperlink"/>
                <w:noProof/>
              </w:rPr>
              <w:t>4.4</w:t>
            </w:r>
            <w:r>
              <w:rPr>
                <w:noProof/>
                <w:kern w:val="2"/>
                <w:sz w:val="24"/>
                <w:szCs w:val="24"/>
                <w14:ligatures w14:val="standardContextual"/>
              </w:rPr>
              <w:tab/>
            </w:r>
            <w:r w:rsidRPr="0055029D">
              <w:rPr>
                <w:rStyle w:val="Hyperlink"/>
                <w:noProof/>
              </w:rPr>
              <w:t>Wind-waves</w:t>
            </w:r>
            <w:r>
              <w:rPr>
                <w:noProof/>
                <w:webHidden/>
              </w:rPr>
              <w:tab/>
            </w:r>
            <w:r>
              <w:rPr>
                <w:noProof/>
                <w:webHidden/>
              </w:rPr>
              <w:fldChar w:fldCharType="begin"/>
            </w:r>
            <w:r>
              <w:rPr>
                <w:noProof/>
                <w:webHidden/>
              </w:rPr>
              <w:instrText xml:space="preserve"> PAGEREF _Toc219458201 \h </w:instrText>
            </w:r>
            <w:r>
              <w:rPr>
                <w:noProof/>
                <w:webHidden/>
              </w:rPr>
            </w:r>
            <w:r>
              <w:rPr>
                <w:noProof/>
                <w:webHidden/>
              </w:rPr>
              <w:fldChar w:fldCharType="separate"/>
            </w:r>
            <w:r w:rsidR="00DF5A44">
              <w:rPr>
                <w:noProof/>
                <w:webHidden/>
              </w:rPr>
              <w:t>39</w:t>
            </w:r>
            <w:r>
              <w:rPr>
                <w:noProof/>
                <w:webHidden/>
              </w:rPr>
              <w:fldChar w:fldCharType="end"/>
            </w:r>
          </w:hyperlink>
        </w:p>
        <w:p w14:paraId="5B89AC43" w14:textId="11716AEF" w:rsidR="00397CD9" w:rsidRDefault="00397CD9">
          <w:pPr>
            <w:pStyle w:val="TOC2"/>
            <w:tabs>
              <w:tab w:val="left" w:pos="960"/>
              <w:tab w:val="right" w:leader="dot" w:pos="9060"/>
            </w:tabs>
            <w:rPr>
              <w:noProof/>
              <w:kern w:val="2"/>
              <w:sz w:val="24"/>
              <w:szCs w:val="24"/>
              <w14:ligatures w14:val="standardContextual"/>
            </w:rPr>
          </w:pPr>
          <w:hyperlink w:anchor="_Toc219458202" w:history="1">
            <w:r w:rsidRPr="0055029D">
              <w:rPr>
                <w:rStyle w:val="Hyperlink"/>
                <w:noProof/>
              </w:rPr>
              <w:t>4.5</w:t>
            </w:r>
            <w:r>
              <w:rPr>
                <w:noProof/>
                <w:kern w:val="2"/>
                <w:sz w:val="24"/>
                <w:szCs w:val="24"/>
                <w14:ligatures w14:val="standardContextual"/>
              </w:rPr>
              <w:tab/>
            </w:r>
            <w:r w:rsidRPr="0055029D">
              <w:rPr>
                <w:rStyle w:val="Hyperlink"/>
                <w:noProof/>
              </w:rPr>
              <w:t>Wave power</w:t>
            </w:r>
            <w:r>
              <w:rPr>
                <w:noProof/>
                <w:webHidden/>
              </w:rPr>
              <w:tab/>
            </w:r>
            <w:r>
              <w:rPr>
                <w:noProof/>
                <w:webHidden/>
              </w:rPr>
              <w:fldChar w:fldCharType="begin"/>
            </w:r>
            <w:r>
              <w:rPr>
                <w:noProof/>
                <w:webHidden/>
              </w:rPr>
              <w:instrText xml:space="preserve"> PAGEREF _Toc219458202 \h </w:instrText>
            </w:r>
            <w:r>
              <w:rPr>
                <w:noProof/>
                <w:webHidden/>
              </w:rPr>
            </w:r>
            <w:r>
              <w:rPr>
                <w:noProof/>
                <w:webHidden/>
              </w:rPr>
              <w:fldChar w:fldCharType="separate"/>
            </w:r>
            <w:r w:rsidR="00DF5A44">
              <w:rPr>
                <w:noProof/>
                <w:webHidden/>
              </w:rPr>
              <w:t>41</w:t>
            </w:r>
            <w:r>
              <w:rPr>
                <w:noProof/>
                <w:webHidden/>
              </w:rPr>
              <w:fldChar w:fldCharType="end"/>
            </w:r>
          </w:hyperlink>
        </w:p>
        <w:p w14:paraId="4BA2649A" w14:textId="359B273F" w:rsidR="00397CD9" w:rsidRDefault="00397CD9">
          <w:pPr>
            <w:pStyle w:val="TOC2"/>
            <w:tabs>
              <w:tab w:val="left" w:pos="960"/>
              <w:tab w:val="right" w:leader="dot" w:pos="9060"/>
            </w:tabs>
            <w:rPr>
              <w:noProof/>
              <w:kern w:val="2"/>
              <w:sz w:val="24"/>
              <w:szCs w:val="24"/>
              <w14:ligatures w14:val="standardContextual"/>
            </w:rPr>
          </w:pPr>
          <w:hyperlink w:anchor="_Toc219458203" w:history="1">
            <w:r w:rsidRPr="0055029D">
              <w:rPr>
                <w:rStyle w:val="Hyperlink"/>
                <w:noProof/>
              </w:rPr>
              <w:t>4.6</w:t>
            </w:r>
            <w:r>
              <w:rPr>
                <w:noProof/>
                <w:kern w:val="2"/>
                <w:sz w:val="24"/>
                <w:szCs w:val="24"/>
                <w14:ligatures w14:val="standardContextual"/>
              </w:rPr>
              <w:tab/>
            </w:r>
            <w:r w:rsidRPr="0055029D">
              <w:rPr>
                <w:rStyle w:val="Hyperlink"/>
                <w:noProof/>
              </w:rPr>
              <w:t>Runup (setup &amp; wash)</w:t>
            </w:r>
            <w:r>
              <w:rPr>
                <w:noProof/>
                <w:webHidden/>
              </w:rPr>
              <w:tab/>
            </w:r>
            <w:r>
              <w:rPr>
                <w:noProof/>
                <w:webHidden/>
              </w:rPr>
              <w:fldChar w:fldCharType="begin"/>
            </w:r>
            <w:r>
              <w:rPr>
                <w:noProof/>
                <w:webHidden/>
              </w:rPr>
              <w:instrText xml:space="preserve"> PAGEREF _Toc219458203 \h </w:instrText>
            </w:r>
            <w:r>
              <w:rPr>
                <w:noProof/>
                <w:webHidden/>
              </w:rPr>
            </w:r>
            <w:r>
              <w:rPr>
                <w:noProof/>
                <w:webHidden/>
              </w:rPr>
              <w:fldChar w:fldCharType="separate"/>
            </w:r>
            <w:r w:rsidR="00DF5A44">
              <w:rPr>
                <w:noProof/>
                <w:webHidden/>
              </w:rPr>
              <w:t>41</w:t>
            </w:r>
            <w:r>
              <w:rPr>
                <w:noProof/>
                <w:webHidden/>
              </w:rPr>
              <w:fldChar w:fldCharType="end"/>
            </w:r>
          </w:hyperlink>
        </w:p>
        <w:p w14:paraId="2FFA3A38" w14:textId="797BD909" w:rsidR="00397CD9" w:rsidRDefault="00397CD9">
          <w:pPr>
            <w:pStyle w:val="TOC2"/>
            <w:tabs>
              <w:tab w:val="left" w:pos="960"/>
              <w:tab w:val="right" w:leader="dot" w:pos="9060"/>
            </w:tabs>
            <w:rPr>
              <w:noProof/>
              <w:kern w:val="2"/>
              <w:sz w:val="24"/>
              <w:szCs w:val="24"/>
              <w14:ligatures w14:val="standardContextual"/>
            </w:rPr>
          </w:pPr>
          <w:hyperlink w:anchor="_Toc219458204" w:history="1">
            <w:r w:rsidRPr="0055029D">
              <w:rPr>
                <w:rStyle w:val="Hyperlink"/>
                <w:noProof/>
              </w:rPr>
              <w:t>4.7</w:t>
            </w:r>
            <w:r>
              <w:rPr>
                <w:noProof/>
                <w:kern w:val="2"/>
                <w:sz w:val="24"/>
                <w:szCs w:val="24"/>
                <w14:ligatures w14:val="standardContextual"/>
              </w:rPr>
              <w:tab/>
            </w:r>
            <w:r w:rsidRPr="0055029D">
              <w:rPr>
                <w:rStyle w:val="Hyperlink"/>
                <w:noProof/>
              </w:rPr>
              <w:t>Littoral drift</w:t>
            </w:r>
            <w:r>
              <w:rPr>
                <w:noProof/>
                <w:webHidden/>
              </w:rPr>
              <w:tab/>
            </w:r>
            <w:r>
              <w:rPr>
                <w:noProof/>
                <w:webHidden/>
              </w:rPr>
              <w:fldChar w:fldCharType="begin"/>
            </w:r>
            <w:r>
              <w:rPr>
                <w:noProof/>
                <w:webHidden/>
              </w:rPr>
              <w:instrText xml:space="preserve"> PAGEREF _Toc219458204 \h </w:instrText>
            </w:r>
            <w:r>
              <w:rPr>
                <w:noProof/>
                <w:webHidden/>
              </w:rPr>
            </w:r>
            <w:r>
              <w:rPr>
                <w:noProof/>
                <w:webHidden/>
              </w:rPr>
              <w:fldChar w:fldCharType="separate"/>
            </w:r>
            <w:r w:rsidR="00DF5A44">
              <w:rPr>
                <w:noProof/>
                <w:webHidden/>
              </w:rPr>
              <w:t>42</w:t>
            </w:r>
            <w:r>
              <w:rPr>
                <w:noProof/>
                <w:webHidden/>
              </w:rPr>
              <w:fldChar w:fldCharType="end"/>
            </w:r>
          </w:hyperlink>
        </w:p>
        <w:p w14:paraId="2D983AC1" w14:textId="4A39DB7A" w:rsidR="00397CD9" w:rsidRDefault="00397CD9">
          <w:pPr>
            <w:pStyle w:val="TOC2"/>
            <w:tabs>
              <w:tab w:val="left" w:pos="960"/>
              <w:tab w:val="right" w:leader="dot" w:pos="9060"/>
            </w:tabs>
            <w:rPr>
              <w:noProof/>
              <w:kern w:val="2"/>
              <w:sz w:val="24"/>
              <w:szCs w:val="24"/>
              <w14:ligatures w14:val="standardContextual"/>
            </w:rPr>
          </w:pPr>
          <w:hyperlink w:anchor="_Toc219458205" w:history="1">
            <w:r w:rsidRPr="0055029D">
              <w:rPr>
                <w:rStyle w:val="Hyperlink"/>
                <w:noProof/>
              </w:rPr>
              <w:t>4.8</w:t>
            </w:r>
            <w:r>
              <w:rPr>
                <w:noProof/>
                <w:kern w:val="2"/>
                <w:sz w:val="24"/>
                <w:szCs w:val="24"/>
                <w14:ligatures w14:val="standardContextual"/>
              </w:rPr>
              <w:tab/>
            </w:r>
            <w:r w:rsidRPr="0055029D">
              <w:rPr>
                <w:rStyle w:val="Hyperlink"/>
                <w:noProof/>
              </w:rPr>
              <w:t>X-shore Transport</w:t>
            </w:r>
            <w:r>
              <w:rPr>
                <w:noProof/>
                <w:webHidden/>
              </w:rPr>
              <w:tab/>
            </w:r>
            <w:r>
              <w:rPr>
                <w:noProof/>
                <w:webHidden/>
              </w:rPr>
              <w:fldChar w:fldCharType="begin"/>
            </w:r>
            <w:r>
              <w:rPr>
                <w:noProof/>
                <w:webHidden/>
              </w:rPr>
              <w:instrText xml:space="preserve"> PAGEREF _Toc219458205 \h </w:instrText>
            </w:r>
            <w:r>
              <w:rPr>
                <w:noProof/>
                <w:webHidden/>
              </w:rPr>
            </w:r>
            <w:r>
              <w:rPr>
                <w:noProof/>
                <w:webHidden/>
              </w:rPr>
              <w:fldChar w:fldCharType="separate"/>
            </w:r>
            <w:r w:rsidR="00DF5A44">
              <w:rPr>
                <w:noProof/>
                <w:webHidden/>
              </w:rPr>
              <w:t>42</w:t>
            </w:r>
            <w:r>
              <w:rPr>
                <w:noProof/>
                <w:webHidden/>
              </w:rPr>
              <w:fldChar w:fldCharType="end"/>
            </w:r>
          </w:hyperlink>
        </w:p>
        <w:p w14:paraId="4412D1BC" w14:textId="79928C28" w:rsidR="00397CD9" w:rsidRDefault="00397CD9">
          <w:pPr>
            <w:pStyle w:val="TOC2"/>
            <w:tabs>
              <w:tab w:val="left" w:pos="960"/>
              <w:tab w:val="right" w:leader="dot" w:pos="9060"/>
            </w:tabs>
            <w:rPr>
              <w:noProof/>
              <w:kern w:val="2"/>
              <w:sz w:val="24"/>
              <w:szCs w:val="24"/>
              <w14:ligatures w14:val="standardContextual"/>
            </w:rPr>
          </w:pPr>
          <w:hyperlink w:anchor="_Toc219458206" w:history="1">
            <w:r w:rsidRPr="0055029D">
              <w:rPr>
                <w:rStyle w:val="Hyperlink"/>
                <w:noProof/>
              </w:rPr>
              <w:t>4.9</w:t>
            </w:r>
            <w:r>
              <w:rPr>
                <w:noProof/>
                <w:kern w:val="2"/>
                <w:sz w:val="24"/>
                <w:szCs w:val="24"/>
                <w14:ligatures w14:val="standardContextual"/>
              </w:rPr>
              <w:tab/>
            </w:r>
            <w:r w:rsidRPr="0055029D">
              <w:rPr>
                <w:rStyle w:val="Hyperlink"/>
                <w:noProof/>
              </w:rPr>
              <w:t>Overtopping</w:t>
            </w:r>
            <w:r>
              <w:rPr>
                <w:noProof/>
                <w:webHidden/>
              </w:rPr>
              <w:tab/>
            </w:r>
            <w:r>
              <w:rPr>
                <w:noProof/>
                <w:webHidden/>
              </w:rPr>
              <w:fldChar w:fldCharType="begin"/>
            </w:r>
            <w:r>
              <w:rPr>
                <w:noProof/>
                <w:webHidden/>
              </w:rPr>
              <w:instrText xml:space="preserve"> PAGEREF _Toc219458206 \h </w:instrText>
            </w:r>
            <w:r>
              <w:rPr>
                <w:noProof/>
                <w:webHidden/>
              </w:rPr>
            </w:r>
            <w:r>
              <w:rPr>
                <w:noProof/>
                <w:webHidden/>
              </w:rPr>
              <w:fldChar w:fldCharType="separate"/>
            </w:r>
            <w:r w:rsidR="00DF5A44">
              <w:rPr>
                <w:noProof/>
                <w:webHidden/>
              </w:rPr>
              <w:t>43</w:t>
            </w:r>
            <w:r>
              <w:rPr>
                <w:noProof/>
                <w:webHidden/>
              </w:rPr>
              <w:fldChar w:fldCharType="end"/>
            </w:r>
          </w:hyperlink>
        </w:p>
        <w:p w14:paraId="2104E80C" w14:textId="59916E40" w:rsidR="00397CD9" w:rsidRDefault="00397CD9">
          <w:pPr>
            <w:pStyle w:val="TOC2"/>
            <w:tabs>
              <w:tab w:val="left" w:pos="960"/>
              <w:tab w:val="right" w:leader="dot" w:pos="9060"/>
            </w:tabs>
            <w:rPr>
              <w:noProof/>
              <w:kern w:val="2"/>
              <w:sz w:val="24"/>
              <w:szCs w:val="24"/>
              <w14:ligatures w14:val="standardContextual"/>
            </w:rPr>
          </w:pPr>
          <w:hyperlink w:anchor="_Toc219458207" w:history="1">
            <w:r w:rsidRPr="0055029D">
              <w:rPr>
                <w:rStyle w:val="Hyperlink"/>
                <w:noProof/>
              </w:rPr>
              <w:t>4.10</w:t>
            </w:r>
            <w:r>
              <w:rPr>
                <w:noProof/>
                <w:kern w:val="2"/>
                <w:sz w:val="24"/>
                <w:szCs w:val="24"/>
                <w14:ligatures w14:val="standardContextual"/>
              </w:rPr>
              <w:tab/>
            </w:r>
            <w:r w:rsidRPr="0055029D">
              <w:rPr>
                <w:rStyle w:val="Hyperlink"/>
                <w:noProof/>
              </w:rPr>
              <w:t>Iribarren number and beach type</w:t>
            </w:r>
            <w:r>
              <w:rPr>
                <w:noProof/>
                <w:webHidden/>
              </w:rPr>
              <w:tab/>
            </w:r>
            <w:r>
              <w:rPr>
                <w:noProof/>
                <w:webHidden/>
              </w:rPr>
              <w:fldChar w:fldCharType="begin"/>
            </w:r>
            <w:r>
              <w:rPr>
                <w:noProof/>
                <w:webHidden/>
              </w:rPr>
              <w:instrText xml:space="preserve"> PAGEREF _Toc219458207 \h </w:instrText>
            </w:r>
            <w:r>
              <w:rPr>
                <w:noProof/>
                <w:webHidden/>
              </w:rPr>
            </w:r>
            <w:r>
              <w:rPr>
                <w:noProof/>
                <w:webHidden/>
              </w:rPr>
              <w:fldChar w:fldCharType="separate"/>
            </w:r>
            <w:r w:rsidR="00DF5A44">
              <w:rPr>
                <w:noProof/>
                <w:webHidden/>
              </w:rPr>
              <w:t>44</w:t>
            </w:r>
            <w:r>
              <w:rPr>
                <w:noProof/>
                <w:webHidden/>
              </w:rPr>
              <w:fldChar w:fldCharType="end"/>
            </w:r>
          </w:hyperlink>
        </w:p>
        <w:p w14:paraId="5446EA87" w14:textId="0C9335D0" w:rsidR="00397CD9" w:rsidRDefault="00397CD9">
          <w:pPr>
            <w:pStyle w:val="TOC2"/>
            <w:tabs>
              <w:tab w:val="left" w:pos="960"/>
              <w:tab w:val="right" w:leader="dot" w:pos="9060"/>
            </w:tabs>
            <w:rPr>
              <w:noProof/>
              <w:kern w:val="2"/>
              <w:sz w:val="24"/>
              <w:szCs w:val="24"/>
              <w14:ligatures w14:val="standardContextual"/>
            </w:rPr>
          </w:pPr>
          <w:hyperlink w:anchor="_Toc219458208" w:history="1">
            <w:r w:rsidRPr="0055029D">
              <w:rPr>
                <w:rStyle w:val="Hyperlink"/>
                <w:noProof/>
              </w:rPr>
              <w:t>4.11</w:t>
            </w:r>
            <w:r>
              <w:rPr>
                <w:noProof/>
                <w:kern w:val="2"/>
                <w:sz w:val="24"/>
                <w:szCs w:val="24"/>
                <w14:ligatures w14:val="standardContextual"/>
              </w:rPr>
              <w:tab/>
            </w:r>
            <w:r w:rsidRPr="0055029D">
              <w:rPr>
                <w:rStyle w:val="Hyperlink"/>
                <w:noProof/>
              </w:rPr>
              <w:t>Tides</w:t>
            </w:r>
            <w:r>
              <w:rPr>
                <w:noProof/>
                <w:webHidden/>
              </w:rPr>
              <w:tab/>
            </w:r>
            <w:r>
              <w:rPr>
                <w:noProof/>
                <w:webHidden/>
              </w:rPr>
              <w:fldChar w:fldCharType="begin"/>
            </w:r>
            <w:r>
              <w:rPr>
                <w:noProof/>
                <w:webHidden/>
              </w:rPr>
              <w:instrText xml:space="preserve"> PAGEREF _Toc219458208 \h </w:instrText>
            </w:r>
            <w:r>
              <w:rPr>
                <w:noProof/>
                <w:webHidden/>
              </w:rPr>
            </w:r>
            <w:r>
              <w:rPr>
                <w:noProof/>
                <w:webHidden/>
              </w:rPr>
              <w:fldChar w:fldCharType="separate"/>
            </w:r>
            <w:r w:rsidR="00DF5A44">
              <w:rPr>
                <w:noProof/>
                <w:webHidden/>
              </w:rPr>
              <w:t>44</w:t>
            </w:r>
            <w:r>
              <w:rPr>
                <w:noProof/>
                <w:webHidden/>
              </w:rPr>
              <w:fldChar w:fldCharType="end"/>
            </w:r>
          </w:hyperlink>
        </w:p>
        <w:p w14:paraId="3FA01289" w14:textId="160A4E97" w:rsidR="00397CD9" w:rsidRDefault="00397CD9">
          <w:pPr>
            <w:pStyle w:val="TOC2"/>
            <w:tabs>
              <w:tab w:val="left" w:pos="960"/>
              <w:tab w:val="right" w:leader="dot" w:pos="9060"/>
            </w:tabs>
            <w:rPr>
              <w:noProof/>
              <w:kern w:val="2"/>
              <w:sz w:val="24"/>
              <w:szCs w:val="24"/>
              <w14:ligatures w14:val="standardContextual"/>
            </w:rPr>
          </w:pPr>
          <w:hyperlink w:anchor="_Toc219458209" w:history="1">
            <w:r w:rsidRPr="0055029D">
              <w:rPr>
                <w:rStyle w:val="Hyperlink"/>
                <w:noProof/>
              </w:rPr>
              <w:t>4.12</w:t>
            </w:r>
            <w:r>
              <w:rPr>
                <w:noProof/>
                <w:kern w:val="2"/>
                <w:sz w:val="24"/>
                <w:szCs w:val="24"/>
                <w14:ligatures w14:val="standardContextual"/>
              </w:rPr>
              <w:tab/>
            </w:r>
            <w:r w:rsidRPr="0055029D">
              <w:rPr>
                <w:rStyle w:val="Hyperlink"/>
                <w:noProof/>
              </w:rPr>
              <w:t>Beach type</w:t>
            </w:r>
            <w:r>
              <w:rPr>
                <w:noProof/>
                <w:webHidden/>
              </w:rPr>
              <w:tab/>
            </w:r>
            <w:r>
              <w:rPr>
                <w:noProof/>
                <w:webHidden/>
              </w:rPr>
              <w:fldChar w:fldCharType="begin"/>
            </w:r>
            <w:r>
              <w:rPr>
                <w:noProof/>
                <w:webHidden/>
              </w:rPr>
              <w:instrText xml:space="preserve"> PAGEREF _Toc219458209 \h </w:instrText>
            </w:r>
            <w:r>
              <w:rPr>
                <w:noProof/>
                <w:webHidden/>
              </w:rPr>
            </w:r>
            <w:r>
              <w:rPr>
                <w:noProof/>
                <w:webHidden/>
              </w:rPr>
              <w:fldChar w:fldCharType="separate"/>
            </w:r>
            <w:r w:rsidR="00DF5A44">
              <w:rPr>
                <w:noProof/>
                <w:webHidden/>
              </w:rPr>
              <w:t>45</w:t>
            </w:r>
            <w:r>
              <w:rPr>
                <w:noProof/>
                <w:webHidden/>
              </w:rPr>
              <w:fldChar w:fldCharType="end"/>
            </w:r>
          </w:hyperlink>
        </w:p>
        <w:p w14:paraId="7AF3F545" w14:textId="554A400D" w:rsidR="00397CD9" w:rsidRDefault="00397CD9">
          <w:pPr>
            <w:pStyle w:val="TOC2"/>
            <w:tabs>
              <w:tab w:val="left" w:pos="960"/>
              <w:tab w:val="right" w:leader="dot" w:pos="9060"/>
            </w:tabs>
            <w:rPr>
              <w:noProof/>
              <w:kern w:val="2"/>
              <w:sz w:val="24"/>
              <w:szCs w:val="24"/>
              <w14:ligatures w14:val="standardContextual"/>
            </w:rPr>
          </w:pPr>
          <w:hyperlink w:anchor="_Toc219458210" w:history="1">
            <w:r w:rsidRPr="0055029D">
              <w:rPr>
                <w:rStyle w:val="Hyperlink"/>
                <w:noProof/>
              </w:rPr>
              <w:t>4.13</w:t>
            </w:r>
            <w:r>
              <w:rPr>
                <w:noProof/>
                <w:kern w:val="2"/>
                <w:sz w:val="24"/>
                <w:szCs w:val="24"/>
                <w14:ligatures w14:val="standardContextual"/>
              </w:rPr>
              <w:tab/>
            </w:r>
            <w:r w:rsidRPr="0055029D">
              <w:rPr>
                <w:rStyle w:val="Hyperlink"/>
                <w:noProof/>
              </w:rPr>
              <w:t>Volumes and shoreline position</w:t>
            </w:r>
            <w:r>
              <w:rPr>
                <w:noProof/>
                <w:webHidden/>
              </w:rPr>
              <w:tab/>
            </w:r>
            <w:r>
              <w:rPr>
                <w:noProof/>
                <w:webHidden/>
              </w:rPr>
              <w:fldChar w:fldCharType="begin"/>
            </w:r>
            <w:r>
              <w:rPr>
                <w:noProof/>
                <w:webHidden/>
              </w:rPr>
              <w:instrText xml:space="preserve"> PAGEREF _Toc219458210 \h </w:instrText>
            </w:r>
            <w:r>
              <w:rPr>
                <w:noProof/>
                <w:webHidden/>
              </w:rPr>
            </w:r>
            <w:r>
              <w:rPr>
                <w:noProof/>
                <w:webHidden/>
              </w:rPr>
              <w:fldChar w:fldCharType="separate"/>
            </w:r>
            <w:r w:rsidR="00DF5A44">
              <w:rPr>
                <w:noProof/>
                <w:webHidden/>
              </w:rPr>
              <w:t>45</w:t>
            </w:r>
            <w:r>
              <w:rPr>
                <w:noProof/>
                <w:webHidden/>
              </w:rPr>
              <w:fldChar w:fldCharType="end"/>
            </w:r>
          </w:hyperlink>
        </w:p>
        <w:p w14:paraId="7C1560A8" w14:textId="2E64734D" w:rsidR="00397CD9" w:rsidRDefault="00397CD9">
          <w:pPr>
            <w:pStyle w:val="TOC2"/>
            <w:tabs>
              <w:tab w:val="left" w:pos="960"/>
              <w:tab w:val="right" w:leader="dot" w:pos="9060"/>
            </w:tabs>
            <w:rPr>
              <w:noProof/>
              <w:kern w:val="2"/>
              <w:sz w:val="24"/>
              <w:szCs w:val="24"/>
              <w14:ligatures w14:val="standardContextual"/>
            </w:rPr>
          </w:pPr>
          <w:hyperlink w:anchor="_Toc219458211" w:history="1">
            <w:r w:rsidRPr="0055029D">
              <w:rPr>
                <w:rStyle w:val="Hyperlink"/>
                <w:noProof/>
              </w:rPr>
              <w:t>4.14</w:t>
            </w:r>
            <w:r>
              <w:rPr>
                <w:noProof/>
                <w:kern w:val="2"/>
                <w:sz w:val="24"/>
                <w:szCs w:val="24"/>
                <w14:ligatures w14:val="standardContextual"/>
              </w:rPr>
              <w:tab/>
            </w:r>
            <w:r w:rsidRPr="0055029D">
              <w:rPr>
                <w:rStyle w:val="Hyperlink"/>
                <w:noProof/>
              </w:rPr>
              <w:t>Shoreline Change</w:t>
            </w:r>
            <w:r>
              <w:rPr>
                <w:noProof/>
                <w:webHidden/>
              </w:rPr>
              <w:tab/>
            </w:r>
            <w:r>
              <w:rPr>
                <w:noProof/>
                <w:webHidden/>
              </w:rPr>
              <w:fldChar w:fldCharType="begin"/>
            </w:r>
            <w:r>
              <w:rPr>
                <w:noProof/>
                <w:webHidden/>
              </w:rPr>
              <w:instrText xml:space="preserve"> PAGEREF _Toc219458211 \h </w:instrText>
            </w:r>
            <w:r>
              <w:rPr>
                <w:noProof/>
                <w:webHidden/>
              </w:rPr>
            </w:r>
            <w:r>
              <w:rPr>
                <w:noProof/>
                <w:webHidden/>
              </w:rPr>
              <w:fldChar w:fldCharType="separate"/>
            </w:r>
            <w:r w:rsidR="00DF5A44">
              <w:rPr>
                <w:noProof/>
                <w:webHidden/>
              </w:rPr>
              <w:t>47</w:t>
            </w:r>
            <w:r>
              <w:rPr>
                <w:noProof/>
                <w:webHidden/>
              </w:rPr>
              <w:fldChar w:fldCharType="end"/>
            </w:r>
          </w:hyperlink>
        </w:p>
        <w:p w14:paraId="5B2A1254" w14:textId="6FF3139C" w:rsidR="00397CD9" w:rsidRDefault="00397CD9">
          <w:pPr>
            <w:pStyle w:val="TOC2"/>
            <w:tabs>
              <w:tab w:val="left" w:pos="960"/>
              <w:tab w:val="right" w:leader="dot" w:pos="9060"/>
            </w:tabs>
            <w:rPr>
              <w:noProof/>
              <w:kern w:val="2"/>
              <w:sz w:val="24"/>
              <w:szCs w:val="24"/>
              <w14:ligatures w14:val="standardContextual"/>
            </w:rPr>
          </w:pPr>
          <w:hyperlink w:anchor="_Toc219458212" w:history="1">
            <w:r w:rsidRPr="0055029D">
              <w:rPr>
                <w:rStyle w:val="Hyperlink"/>
                <w:noProof/>
              </w:rPr>
              <w:t>4.15</w:t>
            </w:r>
            <w:r>
              <w:rPr>
                <w:noProof/>
                <w:kern w:val="2"/>
                <w:sz w:val="24"/>
                <w:szCs w:val="24"/>
                <w14:ligatures w14:val="standardContextual"/>
              </w:rPr>
              <w:tab/>
            </w:r>
            <w:r w:rsidRPr="0055029D">
              <w:rPr>
                <w:rStyle w:val="Hyperlink"/>
                <w:noProof/>
              </w:rPr>
              <w:t>Crenulate Bay</w:t>
            </w:r>
            <w:r>
              <w:rPr>
                <w:noProof/>
                <w:webHidden/>
              </w:rPr>
              <w:tab/>
            </w:r>
            <w:r>
              <w:rPr>
                <w:noProof/>
                <w:webHidden/>
              </w:rPr>
              <w:fldChar w:fldCharType="begin"/>
            </w:r>
            <w:r>
              <w:rPr>
                <w:noProof/>
                <w:webHidden/>
              </w:rPr>
              <w:instrText xml:space="preserve"> PAGEREF _Toc219458212 \h </w:instrText>
            </w:r>
            <w:r>
              <w:rPr>
                <w:noProof/>
                <w:webHidden/>
              </w:rPr>
            </w:r>
            <w:r>
              <w:rPr>
                <w:noProof/>
                <w:webHidden/>
              </w:rPr>
              <w:fldChar w:fldCharType="separate"/>
            </w:r>
            <w:r w:rsidR="00DF5A44">
              <w:rPr>
                <w:noProof/>
                <w:webHidden/>
              </w:rPr>
              <w:t>47</w:t>
            </w:r>
            <w:r>
              <w:rPr>
                <w:noProof/>
                <w:webHidden/>
              </w:rPr>
              <w:fldChar w:fldCharType="end"/>
            </w:r>
          </w:hyperlink>
        </w:p>
        <w:p w14:paraId="780DFFBF" w14:textId="629DAF8A" w:rsidR="00397CD9" w:rsidRDefault="00397CD9">
          <w:pPr>
            <w:pStyle w:val="TOC2"/>
            <w:tabs>
              <w:tab w:val="left" w:pos="960"/>
              <w:tab w:val="right" w:leader="dot" w:pos="9060"/>
            </w:tabs>
            <w:rPr>
              <w:noProof/>
              <w:kern w:val="2"/>
              <w:sz w:val="24"/>
              <w:szCs w:val="24"/>
              <w14:ligatures w14:val="standardContextual"/>
            </w:rPr>
          </w:pPr>
          <w:hyperlink w:anchor="_Toc219458213" w:history="1">
            <w:r w:rsidRPr="0055029D">
              <w:rPr>
                <w:rStyle w:val="Hyperlink"/>
                <w:noProof/>
              </w:rPr>
              <w:t>4.16</w:t>
            </w:r>
            <w:r>
              <w:rPr>
                <w:noProof/>
                <w:kern w:val="2"/>
                <w:sz w:val="24"/>
                <w:szCs w:val="24"/>
                <w14:ligatures w14:val="standardContextual"/>
              </w:rPr>
              <w:tab/>
            </w:r>
            <w:r w:rsidRPr="0055029D">
              <w:rPr>
                <w:rStyle w:val="Hyperlink"/>
                <w:noProof/>
              </w:rPr>
              <w:t>Wave Spectra</w:t>
            </w:r>
            <w:r>
              <w:rPr>
                <w:noProof/>
                <w:webHidden/>
              </w:rPr>
              <w:tab/>
            </w:r>
            <w:r>
              <w:rPr>
                <w:noProof/>
                <w:webHidden/>
              </w:rPr>
              <w:fldChar w:fldCharType="begin"/>
            </w:r>
            <w:r>
              <w:rPr>
                <w:noProof/>
                <w:webHidden/>
              </w:rPr>
              <w:instrText xml:space="preserve"> PAGEREF _Toc219458213 \h </w:instrText>
            </w:r>
            <w:r>
              <w:rPr>
                <w:noProof/>
                <w:webHidden/>
              </w:rPr>
            </w:r>
            <w:r>
              <w:rPr>
                <w:noProof/>
                <w:webHidden/>
              </w:rPr>
              <w:fldChar w:fldCharType="separate"/>
            </w:r>
            <w:r w:rsidR="00DF5A44">
              <w:rPr>
                <w:noProof/>
                <w:webHidden/>
              </w:rPr>
              <w:t>47</w:t>
            </w:r>
            <w:r>
              <w:rPr>
                <w:noProof/>
                <w:webHidden/>
              </w:rPr>
              <w:fldChar w:fldCharType="end"/>
            </w:r>
          </w:hyperlink>
        </w:p>
        <w:p w14:paraId="4C193D6B" w14:textId="5E147E75" w:rsidR="00397CD9" w:rsidRDefault="00397CD9">
          <w:pPr>
            <w:pStyle w:val="TOC3"/>
            <w:tabs>
              <w:tab w:val="left" w:pos="1440"/>
              <w:tab w:val="right" w:leader="dot" w:pos="9060"/>
            </w:tabs>
            <w:rPr>
              <w:noProof/>
              <w:kern w:val="2"/>
              <w:sz w:val="24"/>
              <w:szCs w:val="24"/>
              <w14:ligatures w14:val="standardContextual"/>
            </w:rPr>
          </w:pPr>
          <w:hyperlink w:anchor="_Toc219458214" w:history="1">
            <w:r w:rsidRPr="0055029D">
              <w:rPr>
                <w:rStyle w:val="Hyperlink"/>
                <w:noProof/>
              </w:rPr>
              <w:t>4.16.1</w:t>
            </w:r>
            <w:r>
              <w:rPr>
                <w:noProof/>
                <w:kern w:val="2"/>
                <w:sz w:val="24"/>
                <w:szCs w:val="24"/>
                <w14:ligatures w14:val="standardContextual"/>
              </w:rPr>
              <w:tab/>
            </w:r>
            <w:r w:rsidRPr="0055029D">
              <w:rPr>
                <w:rStyle w:val="Hyperlink"/>
                <w:noProof/>
              </w:rPr>
              <w:t>Wave spectrum models</w:t>
            </w:r>
            <w:r>
              <w:rPr>
                <w:noProof/>
                <w:webHidden/>
              </w:rPr>
              <w:tab/>
            </w:r>
            <w:r>
              <w:rPr>
                <w:noProof/>
                <w:webHidden/>
              </w:rPr>
              <w:fldChar w:fldCharType="begin"/>
            </w:r>
            <w:r>
              <w:rPr>
                <w:noProof/>
                <w:webHidden/>
              </w:rPr>
              <w:instrText xml:space="preserve"> PAGEREF _Toc219458214 \h </w:instrText>
            </w:r>
            <w:r>
              <w:rPr>
                <w:noProof/>
                <w:webHidden/>
              </w:rPr>
            </w:r>
            <w:r>
              <w:rPr>
                <w:noProof/>
                <w:webHidden/>
              </w:rPr>
              <w:fldChar w:fldCharType="separate"/>
            </w:r>
            <w:r w:rsidR="00DF5A44">
              <w:rPr>
                <w:noProof/>
                <w:webHidden/>
              </w:rPr>
              <w:t>47</w:t>
            </w:r>
            <w:r>
              <w:rPr>
                <w:noProof/>
                <w:webHidden/>
              </w:rPr>
              <w:fldChar w:fldCharType="end"/>
            </w:r>
          </w:hyperlink>
        </w:p>
        <w:p w14:paraId="7F561599" w14:textId="7B254E9C" w:rsidR="00397CD9" w:rsidRDefault="00397CD9">
          <w:pPr>
            <w:pStyle w:val="TOC3"/>
            <w:tabs>
              <w:tab w:val="left" w:pos="1440"/>
              <w:tab w:val="right" w:leader="dot" w:pos="9060"/>
            </w:tabs>
            <w:rPr>
              <w:noProof/>
              <w:kern w:val="2"/>
              <w:sz w:val="24"/>
              <w:szCs w:val="24"/>
              <w14:ligatures w14:val="standardContextual"/>
            </w:rPr>
          </w:pPr>
          <w:hyperlink w:anchor="_Toc219458215" w:history="1">
            <w:r w:rsidRPr="0055029D">
              <w:rPr>
                <w:rStyle w:val="Hyperlink"/>
                <w:noProof/>
              </w:rPr>
              <w:t>4.16.2</w:t>
            </w:r>
            <w:r>
              <w:rPr>
                <w:noProof/>
                <w:kern w:val="2"/>
                <w:sz w:val="24"/>
                <w:szCs w:val="24"/>
                <w14:ligatures w14:val="standardContextual"/>
              </w:rPr>
              <w:tab/>
            </w:r>
            <w:r w:rsidRPr="0055029D">
              <w:rPr>
                <w:rStyle w:val="Hyperlink"/>
                <w:noProof/>
              </w:rPr>
              <w:t>Direction spreading</w:t>
            </w:r>
            <w:r>
              <w:rPr>
                <w:noProof/>
                <w:webHidden/>
              </w:rPr>
              <w:tab/>
            </w:r>
            <w:r>
              <w:rPr>
                <w:noProof/>
                <w:webHidden/>
              </w:rPr>
              <w:fldChar w:fldCharType="begin"/>
            </w:r>
            <w:r>
              <w:rPr>
                <w:noProof/>
                <w:webHidden/>
              </w:rPr>
              <w:instrText xml:space="preserve"> PAGEREF _Toc219458215 \h </w:instrText>
            </w:r>
            <w:r>
              <w:rPr>
                <w:noProof/>
                <w:webHidden/>
              </w:rPr>
            </w:r>
            <w:r>
              <w:rPr>
                <w:noProof/>
                <w:webHidden/>
              </w:rPr>
              <w:fldChar w:fldCharType="separate"/>
            </w:r>
            <w:r w:rsidR="00DF5A44">
              <w:rPr>
                <w:noProof/>
                <w:webHidden/>
              </w:rPr>
              <w:t>50</w:t>
            </w:r>
            <w:r>
              <w:rPr>
                <w:noProof/>
                <w:webHidden/>
              </w:rPr>
              <w:fldChar w:fldCharType="end"/>
            </w:r>
          </w:hyperlink>
        </w:p>
        <w:p w14:paraId="248785B8" w14:textId="47DC3FD9" w:rsidR="00397CD9" w:rsidRDefault="00397CD9">
          <w:pPr>
            <w:pStyle w:val="TOC3"/>
            <w:tabs>
              <w:tab w:val="left" w:pos="1440"/>
              <w:tab w:val="right" w:leader="dot" w:pos="9060"/>
            </w:tabs>
            <w:rPr>
              <w:noProof/>
              <w:kern w:val="2"/>
              <w:sz w:val="24"/>
              <w:szCs w:val="24"/>
              <w14:ligatures w14:val="standardContextual"/>
            </w:rPr>
          </w:pPr>
          <w:hyperlink w:anchor="_Toc219458216" w:history="1">
            <w:r w:rsidRPr="0055029D">
              <w:rPr>
                <w:rStyle w:val="Hyperlink"/>
                <w:noProof/>
              </w:rPr>
              <w:t>4.16.3</w:t>
            </w:r>
            <w:r>
              <w:rPr>
                <w:noProof/>
                <w:kern w:val="2"/>
                <w:sz w:val="24"/>
                <w:szCs w:val="24"/>
                <w14:ligatures w14:val="standardContextual"/>
              </w:rPr>
              <w:tab/>
            </w:r>
            <w:r w:rsidRPr="0055029D">
              <w:rPr>
                <w:rStyle w:val="Hyperlink"/>
                <w:noProof/>
              </w:rPr>
              <w:t>Wave buoy directional spreading</w:t>
            </w:r>
            <w:r>
              <w:rPr>
                <w:noProof/>
                <w:webHidden/>
              </w:rPr>
              <w:tab/>
            </w:r>
            <w:r>
              <w:rPr>
                <w:noProof/>
                <w:webHidden/>
              </w:rPr>
              <w:fldChar w:fldCharType="begin"/>
            </w:r>
            <w:r>
              <w:rPr>
                <w:noProof/>
                <w:webHidden/>
              </w:rPr>
              <w:instrText xml:space="preserve"> PAGEREF _Toc219458216 \h </w:instrText>
            </w:r>
            <w:r>
              <w:rPr>
                <w:noProof/>
                <w:webHidden/>
              </w:rPr>
            </w:r>
            <w:r>
              <w:rPr>
                <w:noProof/>
                <w:webHidden/>
              </w:rPr>
              <w:fldChar w:fldCharType="separate"/>
            </w:r>
            <w:r w:rsidR="00DF5A44">
              <w:rPr>
                <w:noProof/>
                <w:webHidden/>
              </w:rPr>
              <w:t>50</w:t>
            </w:r>
            <w:r>
              <w:rPr>
                <w:noProof/>
                <w:webHidden/>
              </w:rPr>
              <w:fldChar w:fldCharType="end"/>
            </w:r>
          </w:hyperlink>
        </w:p>
        <w:p w14:paraId="7E21B67C" w14:textId="3CEF61B4" w:rsidR="00397CD9" w:rsidRDefault="00397CD9">
          <w:pPr>
            <w:pStyle w:val="TOC2"/>
            <w:tabs>
              <w:tab w:val="left" w:pos="960"/>
              <w:tab w:val="right" w:leader="dot" w:pos="9060"/>
            </w:tabs>
            <w:rPr>
              <w:noProof/>
              <w:kern w:val="2"/>
              <w:sz w:val="24"/>
              <w:szCs w:val="24"/>
              <w14:ligatures w14:val="standardContextual"/>
            </w:rPr>
          </w:pPr>
          <w:hyperlink w:anchor="_Toc219458217" w:history="1">
            <w:r w:rsidRPr="0055029D">
              <w:rPr>
                <w:rStyle w:val="Hyperlink"/>
                <w:noProof/>
              </w:rPr>
              <w:t>4.17</w:t>
            </w:r>
            <w:r>
              <w:rPr>
                <w:noProof/>
                <w:kern w:val="2"/>
                <w:sz w:val="24"/>
                <w:szCs w:val="24"/>
                <w14:ligatures w14:val="standardContextual"/>
              </w:rPr>
              <w:tab/>
            </w:r>
            <w:r w:rsidRPr="0055029D">
              <w:rPr>
                <w:rStyle w:val="Hyperlink"/>
                <w:noProof/>
              </w:rPr>
              <w:t>Derive Output</w:t>
            </w:r>
            <w:r>
              <w:rPr>
                <w:noProof/>
                <w:webHidden/>
              </w:rPr>
              <w:tab/>
            </w:r>
            <w:r>
              <w:rPr>
                <w:noProof/>
                <w:webHidden/>
              </w:rPr>
              <w:fldChar w:fldCharType="begin"/>
            </w:r>
            <w:r>
              <w:rPr>
                <w:noProof/>
                <w:webHidden/>
              </w:rPr>
              <w:instrText xml:space="preserve"> PAGEREF _Toc219458217 \h </w:instrText>
            </w:r>
            <w:r>
              <w:rPr>
                <w:noProof/>
                <w:webHidden/>
              </w:rPr>
            </w:r>
            <w:r>
              <w:rPr>
                <w:noProof/>
                <w:webHidden/>
              </w:rPr>
              <w:fldChar w:fldCharType="separate"/>
            </w:r>
            <w:r w:rsidR="00DF5A44">
              <w:rPr>
                <w:noProof/>
                <w:webHidden/>
              </w:rPr>
              <w:t>51</w:t>
            </w:r>
            <w:r>
              <w:rPr>
                <w:noProof/>
                <w:webHidden/>
              </w:rPr>
              <w:fldChar w:fldCharType="end"/>
            </w:r>
          </w:hyperlink>
        </w:p>
        <w:p w14:paraId="6E62C0A9" w14:textId="5008804A" w:rsidR="00397CD9" w:rsidRDefault="00397CD9">
          <w:pPr>
            <w:pStyle w:val="TOC3"/>
            <w:tabs>
              <w:tab w:val="left" w:pos="1440"/>
              <w:tab w:val="right" w:leader="dot" w:pos="9060"/>
            </w:tabs>
            <w:rPr>
              <w:noProof/>
              <w:kern w:val="2"/>
              <w:sz w:val="24"/>
              <w:szCs w:val="24"/>
              <w14:ligatures w14:val="standardContextual"/>
            </w:rPr>
          </w:pPr>
          <w:hyperlink w:anchor="_Toc219458218" w:history="1">
            <w:r w:rsidRPr="0055029D">
              <w:rPr>
                <w:rStyle w:val="Hyperlink"/>
                <w:noProof/>
              </w:rPr>
              <w:t>4.17.1</w:t>
            </w:r>
            <w:r>
              <w:rPr>
                <w:noProof/>
                <w:kern w:val="2"/>
                <w:sz w:val="24"/>
                <w:szCs w:val="24"/>
                <w14:ligatures w14:val="standardContextual"/>
              </w:rPr>
              <w:tab/>
            </w:r>
            <w:r w:rsidRPr="0055029D">
              <w:rPr>
                <w:rStyle w:val="Hyperlink"/>
                <w:noProof/>
              </w:rPr>
              <w:t>Calling an external function</w:t>
            </w:r>
            <w:r>
              <w:rPr>
                <w:noProof/>
                <w:webHidden/>
              </w:rPr>
              <w:tab/>
            </w:r>
            <w:r>
              <w:rPr>
                <w:noProof/>
                <w:webHidden/>
              </w:rPr>
              <w:fldChar w:fldCharType="begin"/>
            </w:r>
            <w:r>
              <w:rPr>
                <w:noProof/>
                <w:webHidden/>
              </w:rPr>
              <w:instrText xml:space="preserve"> PAGEREF _Toc219458218 \h </w:instrText>
            </w:r>
            <w:r>
              <w:rPr>
                <w:noProof/>
                <w:webHidden/>
              </w:rPr>
            </w:r>
            <w:r>
              <w:rPr>
                <w:noProof/>
                <w:webHidden/>
              </w:rPr>
              <w:fldChar w:fldCharType="separate"/>
            </w:r>
            <w:r w:rsidR="00DF5A44">
              <w:rPr>
                <w:noProof/>
                <w:webHidden/>
              </w:rPr>
              <w:t>52</w:t>
            </w:r>
            <w:r>
              <w:rPr>
                <w:noProof/>
                <w:webHidden/>
              </w:rPr>
              <w:fldChar w:fldCharType="end"/>
            </w:r>
          </w:hyperlink>
        </w:p>
        <w:p w14:paraId="5D85F8EC" w14:textId="20BDB751" w:rsidR="00397CD9" w:rsidRDefault="00397CD9">
          <w:pPr>
            <w:pStyle w:val="TOC3"/>
            <w:tabs>
              <w:tab w:val="left" w:pos="1440"/>
              <w:tab w:val="right" w:leader="dot" w:pos="9060"/>
            </w:tabs>
            <w:rPr>
              <w:noProof/>
              <w:kern w:val="2"/>
              <w:sz w:val="24"/>
              <w:szCs w:val="24"/>
              <w14:ligatures w14:val="standardContextual"/>
            </w:rPr>
          </w:pPr>
          <w:hyperlink w:anchor="_Toc219458219" w:history="1">
            <w:r w:rsidRPr="0055029D">
              <w:rPr>
                <w:rStyle w:val="Hyperlink"/>
                <w:noProof/>
              </w:rPr>
              <w:t>4.17.2</w:t>
            </w:r>
            <w:r>
              <w:rPr>
                <w:noProof/>
                <w:kern w:val="2"/>
                <w:sz w:val="24"/>
                <w:szCs w:val="24"/>
                <w14:ligatures w14:val="standardContextual"/>
              </w:rPr>
              <w:tab/>
            </w:r>
            <w:r w:rsidRPr="0055029D">
              <w:rPr>
                <w:rStyle w:val="Hyperlink"/>
                <w:noProof/>
              </w:rPr>
              <w:t>Input and output format for external functions</w:t>
            </w:r>
            <w:r>
              <w:rPr>
                <w:noProof/>
                <w:webHidden/>
              </w:rPr>
              <w:tab/>
            </w:r>
            <w:r>
              <w:rPr>
                <w:noProof/>
                <w:webHidden/>
              </w:rPr>
              <w:fldChar w:fldCharType="begin"/>
            </w:r>
            <w:r>
              <w:rPr>
                <w:noProof/>
                <w:webHidden/>
              </w:rPr>
              <w:instrText xml:space="preserve"> PAGEREF _Toc219458219 \h </w:instrText>
            </w:r>
            <w:r>
              <w:rPr>
                <w:noProof/>
                <w:webHidden/>
              </w:rPr>
            </w:r>
            <w:r>
              <w:rPr>
                <w:noProof/>
                <w:webHidden/>
              </w:rPr>
              <w:fldChar w:fldCharType="separate"/>
            </w:r>
            <w:r w:rsidR="00DF5A44">
              <w:rPr>
                <w:noProof/>
                <w:webHidden/>
              </w:rPr>
              <w:t>52</w:t>
            </w:r>
            <w:r>
              <w:rPr>
                <w:noProof/>
                <w:webHidden/>
              </w:rPr>
              <w:fldChar w:fldCharType="end"/>
            </w:r>
          </w:hyperlink>
        </w:p>
        <w:p w14:paraId="77AB545E" w14:textId="739DFED8" w:rsidR="00397CD9" w:rsidRDefault="00397CD9">
          <w:pPr>
            <w:pStyle w:val="TOC3"/>
            <w:tabs>
              <w:tab w:val="left" w:pos="1440"/>
              <w:tab w:val="right" w:leader="dot" w:pos="9060"/>
            </w:tabs>
            <w:rPr>
              <w:noProof/>
              <w:kern w:val="2"/>
              <w:sz w:val="24"/>
              <w:szCs w:val="24"/>
              <w14:ligatures w14:val="standardContextual"/>
            </w:rPr>
          </w:pPr>
          <w:hyperlink w:anchor="_Toc219458220" w:history="1">
            <w:r w:rsidRPr="0055029D">
              <w:rPr>
                <w:rStyle w:val="Hyperlink"/>
                <w:noProof/>
              </w:rPr>
              <w:t>4.17.3</w:t>
            </w:r>
            <w:r>
              <w:rPr>
                <w:noProof/>
                <w:kern w:val="2"/>
                <w:sz w:val="24"/>
                <w:szCs w:val="24"/>
                <w14:ligatures w14:val="standardContextual"/>
              </w:rPr>
              <w:tab/>
            </w:r>
            <w:r w:rsidRPr="0055029D">
              <w:rPr>
                <w:rStyle w:val="Hyperlink"/>
                <w:noProof/>
              </w:rPr>
              <w:t>Pre-defined functions</w:t>
            </w:r>
            <w:r>
              <w:rPr>
                <w:noProof/>
                <w:webHidden/>
              </w:rPr>
              <w:tab/>
            </w:r>
            <w:r>
              <w:rPr>
                <w:noProof/>
                <w:webHidden/>
              </w:rPr>
              <w:fldChar w:fldCharType="begin"/>
            </w:r>
            <w:r>
              <w:rPr>
                <w:noProof/>
                <w:webHidden/>
              </w:rPr>
              <w:instrText xml:space="preserve"> PAGEREF _Toc219458220 \h </w:instrText>
            </w:r>
            <w:r>
              <w:rPr>
                <w:noProof/>
                <w:webHidden/>
              </w:rPr>
            </w:r>
            <w:r>
              <w:rPr>
                <w:noProof/>
                <w:webHidden/>
              </w:rPr>
              <w:fldChar w:fldCharType="separate"/>
            </w:r>
            <w:r w:rsidR="00DF5A44">
              <w:rPr>
                <w:noProof/>
                <w:webHidden/>
              </w:rPr>
              <w:t>55</w:t>
            </w:r>
            <w:r>
              <w:rPr>
                <w:noProof/>
                <w:webHidden/>
              </w:rPr>
              <w:fldChar w:fldCharType="end"/>
            </w:r>
          </w:hyperlink>
        </w:p>
        <w:p w14:paraId="02D083CD" w14:textId="20065BD3" w:rsidR="00397CD9" w:rsidRDefault="00397CD9">
          <w:pPr>
            <w:pStyle w:val="TOC3"/>
            <w:tabs>
              <w:tab w:val="left" w:pos="1440"/>
              <w:tab w:val="right" w:leader="dot" w:pos="9060"/>
            </w:tabs>
            <w:rPr>
              <w:noProof/>
              <w:kern w:val="2"/>
              <w:sz w:val="24"/>
              <w:szCs w:val="24"/>
              <w14:ligatures w14:val="standardContextual"/>
            </w:rPr>
          </w:pPr>
          <w:hyperlink w:anchor="_Toc219458221" w:history="1">
            <w:r w:rsidRPr="0055029D">
              <w:rPr>
                <w:rStyle w:val="Hyperlink"/>
                <w:noProof/>
              </w:rPr>
              <w:t>4.17.4</w:t>
            </w:r>
            <w:r>
              <w:rPr>
                <w:noProof/>
                <w:kern w:val="2"/>
                <w:sz w:val="24"/>
                <w:szCs w:val="24"/>
                <w14:ligatures w14:val="standardContextual"/>
              </w:rPr>
              <w:tab/>
            </w:r>
            <w:r w:rsidRPr="0055029D">
              <w:rPr>
                <w:rStyle w:val="Hyperlink"/>
                <w:noProof/>
              </w:rPr>
              <w:t>Adding variables to peak and cluster time series</w:t>
            </w:r>
            <w:r>
              <w:rPr>
                <w:noProof/>
                <w:webHidden/>
              </w:rPr>
              <w:tab/>
            </w:r>
            <w:r>
              <w:rPr>
                <w:noProof/>
                <w:webHidden/>
              </w:rPr>
              <w:fldChar w:fldCharType="begin"/>
            </w:r>
            <w:r>
              <w:rPr>
                <w:noProof/>
                <w:webHidden/>
              </w:rPr>
              <w:instrText xml:space="preserve"> PAGEREF _Toc219458221 \h </w:instrText>
            </w:r>
            <w:r>
              <w:rPr>
                <w:noProof/>
                <w:webHidden/>
              </w:rPr>
            </w:r>
            <w:r>
              <w:rPr>
                <w:noProof/>
                <w:webHidden/>
              </w:rPr>
              <w:fldChar w:fldCharType="separate"/>
            </w:r>
            <w:r w:rsidR="00DF5A44">
              <w:rPr>
                <w:noProof/>
                <w:webHidden/>
              </w:rPr>
              <w:t>59</w:t>
            </w:r>
            <w:r>
              <w:rPr>
                <w:noProof/>
                <w:webHidden/>
              </w:rPr>
              <w:fldChar w:fldCharType="end"/>
            </w:r>
          </w:hyperlink>
        </w:p>
        <w:p w14:paraId="145D0772" w14:textId="4D8BF23B" w:rsidR="00397CD9" w:rsidRDefault="00397CD9">
          <w:pPr>
            <w:pStyle w:val="TOC2"/>
            <w:tabs>
              <w:tab w:val="left" w:pos="960"/>
              <w:tab w:val="right" w:leader="dot" w:pos="9060"/>
            </w:tabs>
            <w:rPr>
              <w:noProof/>
              <w:kern w:val="2"/>
              <w:sz w:val="24"/>
              <w:szCs w:val="24"/>
              <w14:ligatures w14:val="standardContextual"/>
            </w:rPr>
          </w:pPr>
          <w:hyperlink w:anchor="_Toc219458222" w:history="1">
            <w:r w:rsidRPr="0055029D">
              <w:rPr>
                <w:rStyle w:val="Hyperlink"/>
                <w:noProof/>
              </w:rPr>
              <w:t>4.18</w:t>
            </w:r>
            <w:r>
              <w:rPr>
                <w:noProof/>
                <w:kern w:val="2"/>
                <w:sz w:val="24"/>
                <w:szCs w:val="24"/>
                <w14:ligatures w14:val="standardContextual"/>
              </w:rPr>
              <w:tab/>
            </w:r>
            <w:r w:rsidRPr="0055029D">
              <w:rPr>
                <w:rStyle w:val="Hyperlink"/>
                <w:noProof/>
              </w:rPr>
              <w:t>Simulation</w:t>
            </w:r>
            <w:r>
              <w:rPr>
                <w:noProof/>
                <w:webHidden/>
              </w:rPr>
              <w:tab/>
            </w:r>
            <w:r>
              <w:rPr>
                <w:noProof/>
                <w:webHidden/>
              </w:rPr>
              <w:fldChar w:fldCharType="begin"/>
            </w:r>
            <w:r>
              <w:rPr>
                <w:noProof/>
                <w:webHidden/>
              </w:rPr>
              <w:instrText xml:space="preserve"> PAGEREF _Toc219458222 \h </w:instrText>
            </w:r>
            <w:r>
              <w:rPr>
                <w:noProof/>
                <w:webHidden/>
              </w:rPr>
            </w:r>
            <w:r>
              <w:rPr>
                <w:noProof/>
                <w:webHidden/>
              </w:rPr>
              <w:fldChar w:fldCharType="separate"/>
            </w:r>
            <w:r w:rsidR="00DF5A44">
              <w:rPr>
                <w:noProof/>
                <w:webHidden/>
              </w:rPr>
              <w:t>59</w:t>
            </w:r>
            <w:r>
              <w:rPr>
                <w:noProof/>
                <w:webHidden/>
              </w:rPr>
              <w:fldChar w:fldCharType="end"/>
            </w:r>
          </w:hyperlink>
        </w:p>
        <w:p w14:paraId="4FF36E31" w14:textId="6F396209" w:rsidR="00397CD9" w:rsidRDefault="00397CD9">
          <w:pPr>
            <w:pStyle w:val="TOC3"/>
            <w:tabs>
              <w:tab w:val="left" w:pos="1440"/>
              <w:tab w:val="right" w:leader="dot" w:pos="9060"/>
            </w:tabs>
            <w:rPr>
              <w:noProof/>
              <w:kern w:val="2"/>
              <w:sz w:val="24"/>
              <w:szCs w:val="24"/>
              <w14:ligatures w14:val="standardContextual"/>
            </w:rPr>
          </w:pPr>
          <w:hyperlink w:anchor="_Toc219458223" w:history="1">
            <w:r w:rsidRPr="0055029D">
              <w:rPr>
                <w:rStyle w:val="Hyperlink"/>
                <w:noProof/>
              </w:rPr>
              <w:t>4.18.1</w:t>
            </w:r>
            <w:r>
              <w:rPr>
                <w:noProof/>
                <w:kern w:val="2"/>
                <w:sz w:val="24"/>
                <w:szCs w:val="24"/>
                <w14:ligatures w14:val="standardContextual"/>
              </w:rPr>
              <w:tab/>
            </w:r>
            <w:r w:rsidRPr="0055029D">
              <w:rPr>
                <w:rStyle w:val="Hyperlink"/>
                <w:noProof/>
              </w:rPr>
              <w:t>YGOR model</w:t>
            </w:r>
            <w:r>
              <w:rPr>
                <w:noProof/>
                <w:webHidden/>
              </w:rPr>
              <w:tab/>
            </w:r>
            <w:r>
              <w:rPr>
                <w:noProof/>
                <w:webHidden/>
              </w:rPr>
              <w:fldChar w:fldCharType="begin"/>
            </w:r>
            <w:r>
              <w:rPr>
                <w:noProof/>
                <w:webHidden/>
              </w:rPr>
              <w:instrText xml:space="preserve"> PAGEREF _Toc219458223 \h </w:instrText>
            </w:r>
            <w:r>
              <w:rPr>
                <w:noProof/>
                <w:webHidden/>
              </w:rPr>
            </w:r>
            <w:r>
              <w:rPr>
                <w:noProof/>
                <w:webHidden/>
              </w:rPr>
              <w:fldChar w:fldCharType="separate"/>
            </w:r>
            <w:r w:rsidR="00DF5A44">
              <w:rPr>
                <w:noProof/>
                <w:webHidden/>
              </w:rPr>
              <w:t>60</w:t>
            </w:r>
            <w:r>
              <w:rPr>
                <w:noProof/>
                <w:webHidden/>
              </w:rPr>
              <w:fldChar w:fldCharType="end"/>
            </w:r>
          </w:hyperlink>
        </w:p>
        <w:p w14:paraId="48D72D1C" w14:textId="5E18F01E" w:rsidR="00397CD9" w:rsidRDefault="00397CD9">
          <w:pPr>
            <w:pStyle w:val="TOC3"/>
            <w:tabs>
              <w:tab w:val="left" w:pos="1440"/>
              <w:tab w:val="right" w:leader="dot" w:pos="9060"/>
            </w:tabs>
            <w:rPr>
              <w:noProof/>
              <w:kern w:val="2"/>
              <w:sz w:val="24"/>
              <w:szCs w:val="24"/>
              <w14:ligatures w14:val="standardContextual"/>
            </w:rPr>
          </w:pPr>
          <w:hyperlink w:anchor="_Toc219458224" w:history="1">
            <w:r w:rsidRPr="0055029D">
              <w:rPr>
                <w:rStyle w:val="Hyperlink"/>
                <w:noProof/>
              </w:rPr>
              <w:t>4.18.2</w:t>
            </w:r>
            <w:r>
              <w:rPr>
                <w:noProof/>
                <w:kern w:val="2"/>
                <w:sz w:val="24"/>
                <w:szCs w:val="24"/>
                <w14:ligatures w14:val="standardContextual"/>
              </w:rPr>
              <w:tab/>
            </w:r>
            <w:r w:rsidRPr="0055029D">
              <w:rPr>
                <w:rStyle w:val="Hyperlink"/>
                <w:noProof/>
              </w:rPr>
              <w:t>BMV model</w:t>
            </w:r>
            <w:r>
              <w:rPr>
                <w:noProof/>
                <w:webHidden/>
              </w:rPr>
              <w:tab/>
            </w:r>
            <w:r>
              <w:rPr>
                <w:noProof/>
                <w:webHidden/>
              </w:rPr>
              <w:fldChar w:fldCharType="begin"/>
            </w:r>
            <w:r>
              <w:rPr>
                <w:noProof/>
                <w:webHidden/>
              </w:rPr>
              <w:instrText xml:space="preserve"> PAGEREF _Toc219458224 \h </w:instrText>
            </w:r>
            <w:r>
              <w:rPr>
                <w:noProof/>
                <w:webHidden/>
              </w:rPr>
            </w:r>
            <w:r>
              <w:rPr>
                <w:noProof/>
                <w:webHidden/>
              </w:rPr>
              <w:fldChar w:fldCharType="separate"/>
            </w:r>
            <w:r w:rsidR="00DF5A44">
              <w:rPr>
                <w:noProof/>
                <w:webHidden/>
              </w:rPr>
              <w:t>62</w:t>
            </w:r>
            <w:r>
              <w:rPr>
                <w:noProof/>
                <w:webHidden/>
              </w:rPr>
              <w:fldChar w:fldCharType="end"/>
            </w:r>
          </w:hyperlink>
        </w:p>
        <w:p w14:paraId="01EA66D0" w14:textId="5EBAA749" w:rsidR="00397CD9" w:rsidRDefault="00397CD9">
          <w:pPr>
            <w:pStyle w:val="TOC2"/>
            <w:tabs>
              <w:tab w:val="left" w:pos="960"/>
              <w:tab w:val="right" w:leader="dot" w:pos="9060"/>
            </w:tabs>
            <w:rPr>
              <w:noProof/>
              <w:kern w:val="2"/>
              <w:sz w:val="24"/>
              <w:szCs w:val="24"/>
              <w14:ligatures w14:val="standardContextual"/>
            </w:rPr>
          </w:pPr>
          <w:hyperlink w:anchor="_Toc219458225" w:history="1">
            <w:r w:rsidRPr="0055029D">
              <w:rPr>
                <w:rStyle w:val="Hyperlink"/>
                <w:noProof/>
              </w:rPr>
              <w:t>4.19</w:t>
            </w:r>
            <w:r>
              <w:rPr>
                <w:noProof/>
                <w:kern w:val="2"/>
                <w:sz w:val="24"/>
                <w:szCs w:val="24"/>
                <w14:ligatures w14:val="standardContextual"/>
              </w:rPr>
              <w:tab/>
            </w:r>
            <w:r w:rsidRPr="0055029D">
              <w:rPr>
                <w:rStyle w:val="Hyperlink"/>
                <w:noProof/>
              </w:rPr>
              <w:t>Beach Vulnerability Index</w:t>
            </w:r>
            <w:r>
              <w:rPr>
                <w:noProof/>
                <w:webHidden/>
              </w:rPr>
              <w:tab/>
            </w:r>
            <w:r>
              <w:rPr>
                <w:noProof/>
                <w:webHidden/>
              </w:rPr>
              <w:fldChar w:fldCharType="begin"/>
            </w:r>
            <w:r>
              <w:rPr>
                <w:noProof/>
                <w:webHidden/>
              </w:rPr>
              <w:instrText xml:space="preserve"> PAGEREF _Toc219458225 \h </w:instrText>
            </w:r>
            <w:r>
              <w:rPr>
                <w:noProof/>
                <w:webHidden/>
              </w:rPr>
            </w:r>
            <w:r>
              <w:rPr>
                <w:noProof/>
                <w:webHidden/>
              </w:rPr>
              <w:fldChar w:fldCharType="separate"/>
            </w:r>
            <w:r w:rsidR="00DF5A44">
              <w:rPr>
                <w:noProof/>
                <w:webHidden/>
              </w:rPr>
              <w:t>65</w:t>
            </w:r>
            <w:r>
              <w:rPr>
                <w:noProof/>
                <w:webHidden/>
              </w:rPr>
              <w:fldChar w:fldCharType="end"/>
            </w:r>
          </w:hyperlink>
        </w:p>
        <w:p w14:paraId="1876F2A9" w14:textId="462DA712" w:rsidR="00397CD9" w:rsidRDefault="00397CD9">
          <w:pPr>
            <w:pStyle w:val="TOC3"/>
            <w:tabs>
              <w:tab w:val="left" w:pos="1440"/>
              <w:tab w:val="right" w:leader="dot" w:pos="9060"/>
            </w:tabs>
            <w:rPr>
              <w:noProof/>
              <w:kern w:val="2"/>
              <w:sz w:val="24"/>
              <w:szCs w:val="24"/>
              <w14:ligatures w14:val="standardContextual"/>
            </w:rPr>
          </w:pPr>
          <w:hyperlink w:anchor="_Toc219458226" w:history="1">
            <w:r w:rsidRPr="0055029D">
              <w:rPr>
                <w:rStyle w:val="Hyperlink"/>
                <w:noProof/>
              </w:rPr>
              <w:t>4.19.1</w:t>
            </w:r>
            <w:r>
              <w:rPr>
                <w:noProof/>
                <w:kern w:val="2"/>
                <w:sz w:val="24"/>
                <w:szCs w:val="24"/>
                <w14:ligatures w14:val="standardContextual"/>
              </w:rPr>
              <w:tab/>
            </w:r>
            <w:r w:rsidRPr="0055029D">
              <w:rPr>
                <w:rStyle w:val="Hyperlink"/>
                <w:noProof/>
              </w:rPr>
              <w:t>Single site BVI (</w:t>
            </w:r>
            <w:r w:rsidRPr="0055029D">
              <w:rPr>
                <w:rStyle w:val="Hyperlink"/>
                <w:i/>
                <w:noProof/>
              </w:rPr>
              <w:t>Run&gt; Vulnerability&gt;BVI site</w:t>
            </w:r>
            <w:r w:rsidRPr="0055029D">
              <w:rPr>
                <w:rStyle w:val="Hyperlink"/>
                <w:noProof/>
              </w:rPr>
              <w:t>:)</w:t>
            </w:r>
            <w:r>
              <w:rPr>
                <w:noProof/>
                <w:webHidden/>
              </w:rPr>
              <w:tab/>
            </w:r>
            <w:r>
              <w:rPr>
                <w:noProof/>
                <w:webHidden/>
              </w:rPr>
              <w:fldChar w:fldCharType="begin"/>
            </w:r>
            <w:r>
              <w:rPr>
                <w:noProof/>
                <w:webHidden/>
              </w:rPr>
              <w:instrText xml:space="preserve"> PAGEREF _Toc219458226 \h </w:instrText>
            </w:r>
            <w:r>
              <w:rPr>
                <w:noProof/>
                <w:webHidden/>
              </w:rPr>
            </w:r>
            <w:r>
              <w:rPr>
                <w:noProof/>
                <w:webHidden/>
              </w:rPr>
              <w:fldChar w:fldCharType="separate"/>
            </w:r>
            <w:r w:rsidR="00DF5A44">
              <w:rPr>
                <w:noProof/>
                <w:webHidden/>
              </w:rPr>
              <w:t>65</w:t>
            </w:r>
            <w:r>
              <w:rPr>
                <w:noProof/>
                <w:webHidden/>
              </w:rPr>
              <w:fldChar w:fldCharType="end"/>
            </w:r>
          </w:hyperlink>
        </w:p>
        <w:p w14:paraId="2648009C" w14:textId="255BD988" w:rsidR="00397CD9" w:rsidRDefault="00397CD9">
          <w:pPr>
            <w:pStyle w:val="TOC3"/>
            <w:tabs>
              <w:tab w:val="left" w:pos="1440"/>
              <w:tab w:val="right" w:leader="dot" w:pos="9060"/>
            </w:tabs>
            <w:rPr>
              <w:noProof/>
              <w:kern w:val="2"/>
              <w:sz w:val="24"/>
              <w:szCs w:val="24"/>
              <w14:ligatures w14:val="standardContextual"/>
            </w:rPr>
          </w:pPr>
          <w:hyperlink w:anchor="_Toc219458227" w:history="1">
            <w:r w:rsidRPr="0055029D">
              <w:rPr>
                <w:rStyle w:val="Hyperlink"/>
                <w:noProof/>
              </w:rPr>
              <w:t>4.19.2</w:t>
            </w:r>
            <w:r>
              <w:rPr>
                <w:noProof/>
                <w:kern w:val="2"/>
                <w:sz w:val="24"/>
                <w:szCs w:val="24"/>
                <w14:ligatures w14:val="standardContextual"/>
              </w:rPr>
              <w:tab/>
            </w:r>
            <w:r w:rsidRPr="0055029D">
              <w:rPr>
                <w:rStyle w:val="Hyperlink"/>
                <w:noProof/>
              </w:rPr>
              <w:t>Multi-profile BVI (</w:t>
            </w:r>
            <w:r w:rsidRPr="0055029D">
              <w:rPr>
                <w:rStyle w:val="Hyperlink"/>
                <w:i/>
                <w:noProof/>
              </w:rPr>
              <w:t>Run&gt; Vulnerability&gt;BVI profile set</w:t>
            </w:r>
            <w:r w:rsidRPr="0055029D">
              <w:rPr>
                <w:rStyle w:val="Hyperlink"/>
                <w:noProof/>
              </w:rPr>
              <w:t>:)</w:t>
            </w:r>
            <w:r>
              <w:rPr>
                <w:noProof/>
                <w:webHidden/>
              </w:rPr>
              <w:tab/>
            </w:r>
            <w:r>
              <w:rPr>
                <w:noProof/>
                <w:webHidden/>
              </w:rPr>
              <w:fldChar w:fldCharType="begin"/>
            </w:r>
            <w:r>
              <w:rPr>
                <w:noProof/>
                <w:webHidden/>
              </w:rPr>
              <w:instrText xml:space="preserve"> PAGEREF _Toc219458227 \h </w:instrText>
            </w:r>
            <w:r>
              <w:rPr>
                <w:noProof/>
                <w:webHidden/>
              </w:rPr>
            </w:r>
            <w:r>
              <w:rPr>
                <w:noProof/>
                <w:webHidden/>
              </w:rPr>
              <w:fldChar w:fldCharType="separate"/>
            </w:r>
            <w:r w:rsidR="00DF5A44">
              <w:rPr>
                <w:noProof/>
                <w:webHidden/>
              </w:rPr>
              <w:t>66</w:t>
            </w:r>
            <w:r>
              <w:rPr>
                <w:noProof/>
                <w:webHidden/>
              </w:rPr>
              <w:fldChar w:fldCharType="end"/>
            </w:r>
          </w:hyperlink>
        </w:p>
        <w:p w14:paraId="334C2887" w14:textId="703752D1" w:rsidR="00397CD9" w:rsidRDefault="00397CD9">
          <w:pPr>
            <w:pStyle w:val="TOC2"/>
            <w:tabs>
              <w:tab w:val="left" w:pos="960"/>
              <w:tab w:val="right" w:leader="dot" w:pos="9060"/>
            </w:tabs>
            <w:rPr>
              <w:noProof/>
              <w:kern w:val="2"/>
              <w:sz w:val="24"/>
              <w:szCs w:val="24"/>
              <w14:ligatures w14:val="standardContextual"/>
            </w:rPr>
          </w:pPr>
          <w:hyperlink w:anchor="_Toc219458228" w:history="1">
            <w:r w:rsidRPr="0055029D">
              <w:rPr>
                <w:rStyle w:val="Hyperlink"/>
                <w:noProof/>
              </w:rPr>
              <w:t>4.20</w:t>
            </w:r>
            <w:r>
              <w:rPr>
                <w:noProof/>
                <w:kern w:val="2"/>
                <w:sz w:val="24"/>
                <w:szCs w:val="24"/>
                <w14:ligatures w14:val="standardContextual"/>
              </w:rPr>
              <w:tab/>
            </w:r>
            <w:r w:rsidRPr="0055029D">
              <w:rPr>
                <w:rStyle w:val="Hyperlink"/>
                <w:noProof/>
              </w:rPr>
              <w:t>Taylor diagram</w:t>
            </w:r>
            <w:r>
              <w:rPr>
                <w:noProof/>
                <w:webHidden/>
              </w:rPr>
              <w:tab/>
            </w:r>
            <w:r>
              <w:rPr>
                <w:noProof/>
                <w:webHidden/>
              </w:rPr>
              <w:fldChar w:fldCharType="begin"/>
            </w:r>
            <w:r>
              <w:rPr>
                <w:noProof/>
                <w:webHidden/>
              </w:rPr>
              <w:instrText xml:space="preserve"> PAGEREF _Toc219458228 \h </w:instrText>
            </w:r>
            <w:r>
              <w:rPr>
                <w:noProof/>
                <w:webHidden/>
              </w:rPr>
            </w:r>
            <w:r>
              <w:rPr>
                <w:noProof/>
                <w:webHidden/>
              </w:rPr>
              <w:fldChar w:fldCharType="separate"/>
            </w:r>
            <w:r w:rsidR="00DF5A44">
              <w:rPr>
                <w:noProof/>
                <w:webHidden/>
              </w:rPr>
              <w:t>68</w:t>
            </w:r>
            <w:r>
              <w:rPr>
                <w:noProof/>
                <w:webHidden/>
              </w:rPr>
              <w:fldChar w:fldCharType="end"/>
            </w:r>
          </w:hyperlink>
        </w:p>
        <w:p w14:paraId="0BBBA44E" w14:textId="2ABC2480" w:rsidR="00397CD9" w:rsidRDefault="00397CD9">
          <w:pPr>
            <w:pStyle w:val="TOC3"/>
            <w:tabs>
              <w:tab w:val="left" w:pos="1440"/>
              <w:tab w:val="right" w:leader="dot" w:pos="9060"/>
            </w:tabs>
            <w:rPr>
              <w:noProof/>
              <w:kern w:val="2"/>
              <w:sz w:val="24"/>
              <w:szCs w:val="24"/>
              <w14:ligatures w14:val="standardContextual"/>
            </w:rPr>
          </w:pPr>
          <w:hyperlink w:anchor="_Toc219458229" w:history="1">
            <w:r w:rsidRPr="0055029D">
              <w:rPr>
                <w:rStyle w:val="Hyperlink"/>
                <w:noProof/>
              </w:rPr>
              <w:t>4.20.1</w:t>
            </w:r>
            <w:r>
              <w:rPr>
                <w:noProof/>
                <w:kern w:val="2"/>
                <w:sz w:val="24"/>
                <w:szCs w:val="24"/>
                <w14:ligatures w14:val="standardContextual"/>
              </w:rPr>
              <w:tab/>
            </w:r>
            <w:r w:rsidRPr="0055029D">
              <w:rPr>
                <w:rStyle w:val="Hyperlink"/>
                <w:noProof/>
              </w:rPr>
              <w:t>Taylor diagram theory</w:t>
            </w:r>
            <w:r>
              <w:rPr>
                <w:noProof/>
                <w:webHidden/>
              </w:rPr>
              <w:tab/>
            </w:r>
            <w:r>
              <w:rPr>
                <w:noProof/>
                <w:webHidden/>
              </w:rPr>
              <w:fldChar w:fldCharType="begin"/>
            </w:r>
            <w:r>
              <w:rPr>
                <w:noProof/>
                <w:webHidden/>
              </w:rPr>
              <w:instrText xml:space="preserve"> PAGEREF _Toc219458229 \h </w:instrText>
            </w:r>
            <w:r>
              <w:rPr>
                <w:noProof/>
                <w:webHidden/>
              </w:rPr>
            </w:r>
            <w:r>
              <w:rPr>
                <w:noProof/>
                <w:webHidden/>
              </w:rPr>
              <w:fldChar w:fldCharType="separate"/>
            </w:r>
            <w:r w:rsidR="00DF5A44">
              <w:rPr>
                <w:noProof/>
                <w:webHidden/>
              </w:rPr>
              <w:t>68</w:t>
            </w:r>
            <w:r>
              <w:rPr>
                <w:noProof/>
                <w:webHidden/>
              </w:rPr>
              <w:fldChar w:fldCharType="end"/>
            </w:r>
          </w:hyperlink>
        </w:p>
        <w:p w14:paraId="389AEEF9" w14:textId="07362769" w:rsidR="00397CD9" w:rsidRDefault="00397CD9">
          <w:pPr>
            <w:pStyle w:val="TOC3"/>
            <w:tabs>
              <w:tab w:val="left" w:pos="1440"/>
              <w:tab w:val="right" w:leader="dot" w:pos="9060"/>
            </w:tabs>
            <w:rPr>
              <w:noProof/>
              <w:kern w:val="2"/>
              <w:sz w:val="24"/>
              <w:szCs w:val="24"/>
              <w14:ligatures w14:val="standardContextual"/>
            </w:rPr>
          </w:pPr>
          <w:hyperlink w:anchor="_Toc219458230" w:history="1">
            <w:r w:rsidRPr="0055029D">
              <w:rPr>
                <w:rStyle w:val="Hyperlink"/>
                <w:noProof/>
              </w:rPr>
              <w:t>4.20.2</w:t>
            </w:r>
            <w:r>
              <w:rPr>
                <w:noProof/>
                <w:kern w:val="2"/>
                <w:sz w:val="24"/>
                <w:szCs w:val="24"/>
                <w14:ligatures w14:val="standardContextual"/>
              </w:rPr>
              <w:tab/>
            </w:r>
            <w:r w:rsidRPr="0055029D">
              <w:rPr>
                <w:rStyle w:val="Hyperlink"/>
                <w:noProof/>
              </w:rPr>
              <w:t>Skill score</w:t>
            </w:r>
            <w:r>
              <w:rPr>
                <w:noProof/>
                <w:webHidden/>
              </w:rPr>
              <w:tab/>
            </w:r>
            <w:r>
              <w:rPr>
                <w:noProof/>
                <w:webHidden/>
              </w:rPr>
              <w:fldChar w:fldCharType="begin"/>
            </w:r>
            <w:r>
              <w:rPr>
                <w:noProof/>
                <w:webHidden/>
              </w:rPr>
              <w:instrText xml:space="preserve"> PAGEREF _Toc219458230 \h </w:instrText>
            </w:r>
            <w:r>
              <w:rPr>
                <w:noProof/>
                <w:webHidden/>
              </w:rPr>
            </w:r>
            <w:r>
              <w:rPr>
                <w:noProof/>
                <w:webHidden/>
              </w:rPr>
              <w:fldChar w:fldCharType="separate"/>
            </w:r>
            <w:r w:rsidR="00DF5A44">
              <w:rPr>
                <w:noProof/>
                <w:webHidden/>
              </w:rPr>
              <w:t>69</w:t>
            </w:r>
            <w:r>
              <w:rPr>
                <w:noProof/>
                <w:webHidden/>
              </w:rPr>
              <w:fldChar w:fldCharType="end"/>
            </w:r>
          </w:hyperlink>
        </w:p>
        <w:p w14:paraId="2ACE877F" w14:textId="6ACF7118" w:rsidR="00397CD9" w:rsidRDefault="00397CD9">
          <w:pPr>
            <w:pStyle w:val="TOC1"/>
            <w:rPr>
              <w:noProof/>
              <w:kern w:val="2"/>
              <w:sz w:val="24"/>
              <w:szCs w:val="24"/>
              <w14:ligatures w14:val="standardContextual"/>
            </w:rPr>
          </w:pPr>
          <w:hyperlink w:anchor="_Toc219458231" w:history="1">
            <w:r w:rsidRPr="0055029D">
              <w:rPr>
                <w:rStyle w:val="Hyperlink"/>
                <w:noProof/>
              </w:rPr>
              <w:t>5</w:t>
            </w:r>
            <w:r>
              <w:rPr>
                <w:noProof/>
                <w:kern w:val="2"/>
                <w:sz w:val="24"/>
                <w:szCs w:val="24"/>
                <w14:ligatures w14:val="standardContextual"/>
              </w:rPr>
              <w:tab/>
            </w:r>
            <w:r w:rsidRPr="0055029D">
              <w:rPr>
                <w:rStyle w:val="Hyperlink"/>
                <w:noProof/>
              </w:rPr>
              <w:t>User functions</w:t>
            </w:r>
            <w:r>
              <w:rPr>
                <w:noProof/>
                <w:webHidden/>
              </w:rPr>
              <w:tab/>
            </w:r>
            <w:r>
              <w:rPr>
                <w:noProof/>
                <w:webHidden/>
              </w:rPr>
              <w:fldChar w:fldCharType="begin"/>
            </w:r>
            <w:r>
              <w:rPr>
                <w:noProof/>
                <w:webHidden/>
              </w:rPr>
              <w:instrText xml:space="preserve"> PAGEREF _Toc219458231 \h </w:instrText>
            </w:r>
            <w:r>
              <w:rPr>
                <w:noProof/>
                <w:webHidden/>
              </w:rPr>
            </w:r>
            <w:r>
              <w:rPr>
                <w:noProof/>
                <w:webHidden/>
              </w:rPr>
              <w:fldChar w:fldCharType="separate"/>
            </w:r>
            <w:r w:rsidR="00DF5A44">
              <w:rPr>
                <w:noProof/>
                <w:webHidden/>
              </w:rPr>
              <w:t>71</w:t>
            </w:r>
            <w:r>
              <w:rPr>
                <w:noProof/>
                <w:webHidden/>
              </w:rPr>
              <w:fldChar w:fldCharType="end"/>
            </w:r>
          </w:hyperlink>
        </w:p>
        <w:p w14:paraId="5030E016" w14:textId="377ED2CB" w:rsidR="00397CD9" w:rsidRDefault="00397CD9">
          <w:pPr>
            <w:pStyle w:val="TOC2"/>
            <w:tabs>
              <w:tab w:val="left" w:pos="960"/>
              <w:tab w:val="right" w:leader="dot" w:pos="9060"/>
            </w:tabs>
            <w:rPr>
              <w:noProof/>
              <w:kern w:val="2"/>
              <w:sz w:val="24"/>
              <w:szCs w:val="24"/>
              <w14:ligatures w14:val="standardContextual"/>
            </w:rPr>
          </w:pPr>
          <w:hyperlink w:anchor="_Toc219458232" w:history="1">
            <w:r w:rsidRPr="0055029D">
              <w:rPr>
                <w:rStyle w:val="Hyperlink"/>
                <w:noProof/>
              </w:rPr>
              <w:t>5.1</w:t>
            </w:r>
            <w:r>
              <w:rPr>
                <w:noProof/>
                <w:kern w:val="2"/>
                <w:sz w:val="24"/>
                <w:szCs w:val="24"/>
                <w14:ligatures w14:val="standardContextual"/>
              </w:rPr>
              <w:tab/>
            </w:r>
            <w:r w:rsidRPr="0055029D">
              <w:rPr>
                <w:rStyle w:val="Hyperlink"/>
                <w:noProof/>
              </w:rPr>
              <w:t>User Data</w:t>
            </w:r>
            <w:r>
              <w:rPr>
                <w:noProof/>
                <w:webHidden/>
              </w:rPr>
              <w:tab/>
            </w:r>
            <w:r>
              <w:rPr>
                <w:noProof/>
                <w:webHidden/>
              </w:rPr>
              <w:fldChar w:fldCharType="begin"/>
            </w:r>
            <w:r>
              <w:rPr>
                <w:noProof/>
                <w:webHidden/>
              </w:rPr>
              <w:instrText xml:space="preserve"> PAGEREF _Toc219458232 \h </w:instrText>
            </w:r>
            <w:r>
              <w:rPr>
                <w:noProof/>
                <w:webHidden/>
              </w:rPr>
            </w:r>
            <w:r>
              <w:rPr>
                <w:noProof/>
                <w:webHidden/>
              </w:rPr>
              <w:fldChar w:fldCharType="separate"/>
            </w:r>
            <w:r w:rsidR="00DF5A44">
              <w:rPr>
                <w:noProof/>
                <w:webHidden/>
              </w:rPr>
              <w:t>71</w:t>
            </w:r>
            <w:r>
              <w:rPr>
                <w:noProof/>
                <w:webHidden/>
              </w:rPr>
              <w:fldChar w:fldCharType="end"/>
            </w:r>
          </w:hyperlink>
        </w:p>
        <w:p w14:paraId="7E119ABC" w14:textId="44D38067" w:rsidR="00397CD9" w:rsidRDefault="00397CD9">
          <w:pPr>
            <w:pStyle w:val="TOC2"/>
            <w:tabs>
              <w:tab w:val="left" w:pos="960"/>
              <w:tab w:val="right" w:leader="dot" w:pos="9060"/>
            </w:tabs>
            <w:rPr>
              <w:noProof/>
              <w:kern w:val="2"/>
              <w:sz w:val="24"/>
              <w:szCs w:val="24"/>
              <w14:ligatures w14:val="standardContextual"/>
            </w:rPr>
          </w:pPr>
          <w:hyperlink w:anchor="_Toc219458233" w:history="1">
            <w:r w:rsidRPr="0055029D">
              <w:rPr>
                <w:rStyle w:val="Hyperlink"/>
                <w:noProof/>
              </w:rPr>
              <w:t>5.2</w:t>
            </w:r>
            <w:r>
              <w:rPr>
                <w:noProof/>
                <w:kern w:val="2"/>
                <w:sz w:val="24"/>
                <w:szCs w:val="24"/>
                <w14:ligatures w14:val="standardContextual"/>
              </w:rPr>
              <w:tab/>
            </w:r>
            <w:r w:rsidRPr="0055029D">
              <w:rPr>
                <w:rStyle w:val="Hyperlink"/>
                <w:noProof/>
              </w:rPr>
              <w:t>User Models</w:t>
            </w:r>
            <w:r>
              <w:rPr>
                <w:noProof/>
                <w:webHidden/>
              </w:rPr>
              <w:tab/>
            </w:r>
            <w:r>
              <w:rPr>
                <w:noProof/>
                <w:webHidden/>
              </w:rPr>
              <w:fldChar w:fldCharType="begin"/>
            </w:r>
            <w:r>
              <w:rPr>
                <w:noProof/>
                <w:webHidden/>
              </w:rPr>
              <w:instrText xml:space="preserve"> PAGEREF _Toc219458233 \h </w:instrText>
            </w:r>
            <w:r>
              <w:rPr>
                <w:noProof/>
                <w:webHidden/>
              </w:rPr>
            </w:r>
            <w:r>
              <w:rPr>
                <w:noProof/>
                <w:webHidden/>
              </w:rPr>
              <w:fldChar w:fldCharType="separate"/>
            </w:r>
            <w:r w:rsidR="00DF5A44">
              <w:rPr>
                <w:noProof/>
                <w:webHidden/>
              </w:rPr>
              <w:t>71</w:t>
            </w:r>
            <w:r>
              <w:rPr>
                <w:noProof/>
                <w:webHidden/>
              </w:rPr>
              <w:fldChar w:fldCharType="end"/>
            </w:r>
          </w:hyperlink>
        </w:p>
        <w:p w14:paraId="046A09F9" w14:textId="546FB56B" w:rsidR="00397CD9" w:rsidRDefault="00397CD9">
          <w:pPr>
            <w:pStyle w:val="TOC2"/>
            <w:tabs>
              <w:tab w:val="left" w:pos="960"/>
              <w:tab w:val="right" w:leader="dot" w:pos="9060"/>
            </w:tabs>
            <w:rPr>
              <w:noProof/>
              <w:kern w:val="2"/>
              <w:sz w:val="24"/>
              <w:szCs w:val="24"/>
              <w14:ligatures w14:val="standardContextual"/>
            </w:rPr>
          </w:pPr>
          <w:hyperlink w:anchor="_Toc219458234" w:history="1">
            <w:r w:rsidRPr="0055029D">
              <w:rPr>
                <w:rStyle w:val="Hyperlink"/>
                <w:noProof/>
              </w:rPr>
              <w:t>5.3</w:t>
            </w:r>
            <w:r>
              <w:rPr>
                <w:noProof/>
                <w:kern w:val="2"/>
                <w:sz w:val="24"/>
                <w:szCs w:val="24"/>
                <w14:ligatures w14:val="standardContextual"/>
              </w:rPr>
              <w:tab/>
            </w:r>
            <w:r w:rsidRPr="0055029D">
              <w:rPr>
                <w:rStyle w:val="Hyperlink"/>
                <w:noProof/>
              </w:rPr>
              <w:t>User Statistics</w:t>
            </w:r>
            <w:r>
              <w:rPr>
                <w:noProof/>
                <w:webHidden/>
              </w:rPr>
              <w:tab/>
            </w:r>
            <w:r>
              <w:rPr>
                <w:noProof/>
                <w:webHidden/>
              </w:rPr>
              <w:fldChar w:fldCharType="begin"/>
            </w:r>
            <w:r>
              <w:rPr>
                <w:noProof/>
                <w:webHidden/>
              </w:rPr>
              <w:instrText xml:space="preserve"> PAGEREF _Toc219458234 \h </w:instrText>
            </w:r>
            <w:r>
              <w:rPr>
                <w:noProof/>
                <w:webHidden/>
              </w:rPr>
            </w:r>
            <w:r>
              <w:rPr>
                <w:noProof/>
                <w:webHidden/>
              </w:rPr>
              <w:fldChar w:fldCharType="separate"/>
            </w:r>
            <w:r w:rsidR="00DF5A44">
              <w:rPr>
                <w:noProof/>
                <w:webHidden/>
              </w:rPr>
              <w:t>71</w:t>
            </w:r>
            <w:r>
              <w:rPr>
                <w:noProof/>
                <w:webHidden/>
              </w:rPr>
              <w:fldChar w:fldCharType="end"/>
            </w:r>
          </w:hyperlink>
        </w:p>
        <w:p w14:paraId="730D49AE" w14:textId="0ED2EB62" w:rsidR="00397CD9" w:rsidRDefault="00397CD9">
          <w:pPr>
            <w:pStyle w:val="TOC2"/>
            <w:tabs>
              <w:tab w:val="left" w:pos="960"/>
              <w:tab w:val="right" w:leader="dot" w:pos="9060"/>
            </w:tabs>
            <w:rPr>
              <w:noProof/>
              <w:kern w:val="2"/>
              <w:sz w:val="24"/>
              <w:szCs w:val="24"/>
              <w14:ligatures w14:val="standardContextual"/>
            </w:rPr>
          </w:pPr>
          <w:hyperlink w:anchor="_Toc219458235" w:history="1">
            <w:r w:rsidRPr="0055029D">
              <w:rPr>
                <w:rStyle w:val="Hyperlink"/>
                <w:noProof/>
              </w:rPr>
              <w:t>5.4</w:t>
            </w:r>
            <w:r>
              <w:rPr>
                <w:noProof/>
                <w:kern w:val="2"/>
                <w:sz w:val="24"/>
                <w:szCs w:val="24"/>
                <w14:ligatures w14:val="standardContextual"/>
              </w:rPr>
              <w:tab/>
            </w:r>
            <w:r w:rsidRPr="0055029D">
              <w:rPr>
                <w:rStyle w:val="Hyperlink"/>
                <w:noProof/>
              </w:rPr>
              <w:t>User Plots</w:t>
            </w:r>
            <w:r>
              <w:rPr>
                <w:noProof/>
                <w:webHidden/>
              </w:rPr>
              <w:tab/>
            </w:r>
            <w:r>
              <w:rPr>
                <w:noProof/>
                <w:webHidden/>
              </w:rPr>
              <w:fldChar w:fldCharType="begin"/>
            </w:r>
            <w:r>
              <w:rPr>
                <w:noProof/>
                <w:webHidden/>
              </w:rPr>
              <w:instrText xml:space="preserve"> PAGEREF _Toc219458235 \h </w:instrText>
            </w:r>
            <w:r>
              <w:rPr>
                <w:noProof/>
                <w:webHidden/>
              </w:rPr>
            </w:r>
            <w:r>
              <w:rPr>
                <w:noProof/>
                <w:webHidden/>
              </w:rPr>
              <w:fldChar w:fldCharType="separate"/>
            </w:r>
            <w:r w:rsidR="00DF5A44">
              <w:rPr>
                <w:noProof/>
                <w:webHidden/>
              </w:rPr>
              <w:t>71</w:t>
            </w:r>
            <w:r>
              <w:rPr>
                <w:noProof/>
                <w:webHidden/>
              </w:rPr>
              <w:fldChar w:fldCharType="end"/>
            </w:r>
          </w:hyperlink>
        </w:p>
        <w:p w14:paraId="5FD08934" w14:textId="3740EEBF" w:rsidR="00397CD9" w:rsidRDefault="00397CD9">
          <w:pPr>
            <w:pStyle w:val="TOC1"/>
            <w:rPr>
              <w:noProof/>
              <w:kern w:val="2"/>
              <w:sz w:val="24"/>
              <w:szCs w:val="24"/>
              <w14:ligatures w14:val="standardContextual"/>
            </w:rPr>
          </w:pPr>
          <w:hyperlink w:anchor="_Toc219458236" w:history="1">
            <w:r w:rsidRPr="0055029D">
              <w:rPr>
                <w:rStyle w:val="Hyperlink"/>
                <w:noProof/>
              </w:rPr>
              <w:t>6</w:t>
            </w:r>
            <w:r>
              <w:rPr>
                <w:noProof/>
                <w:kern w:val="2"/>
                <w:sz w:val="24"/>
                <w:szCs w:val="24"/>
                <w14:ligatures w14:val="standardContextual"/>
              </w:rPr>
              <w:tab/>
            </w:r>
            <w:r w:rsidRPr="0055029D">
              <w:rPr>
                <w:rStyle w:val="Hyperlink"/>
                <w:noProof/>
              </w:rPr>
              <w:t>Program Structure</w:t>
            </w:r>
            <w:r>
              <w:rPr>
                <w:noProof/>
                <w:webHidden/>
              </w:rPr>
              <w:tab/>
            </w:r>
            <w:r>
              <w:rPr>
                <w:noProof/>
                <w:webHidden/>
              </w:rPr>
              <w:fldChar w:fldCharType="begin"/>
            </w:r>
            <w:r>
              <w:rPr>
                <w:noProof/>
                <w:webHidden/>
              </w:rPr>
              <w:instrText xml:space="preserve"> PAGEREF _Toc219458236 \h </w:instrText>
            </w:r>
            <w:r>
              <w:rPr>
                <w:noProof/>
                <w:webHidden/>
              </w:rPr>
            </w:r>
            <w:r>
              <w:rPr>
                <w:noProof/>
                <w:webHidden/>
              </w:rPr>
              <w:fldChar w:fldCharType="separate"/>
            </w:r>
            <w:r w:rsidR="00DF5A44">
              <w:rPr>
                <w:noProof/>
                <w:webHidden/>
              </w:rPr>
              <w:t>72</w:t>
            </w:r>
            <w:r>
              <w:rPr>
                <w:noProof/>
                <w:webHidden/>
              </w:rPr>
              <w:fldChar w:fldCharType="end"/>
            </w:r>
          </w:hyperlink>
        </w:p>
        <w:p w14:paraId="5E2C666E" w14:textId="0254F233" w:rsidR="00397CD9" w:rsidRDefault="00397CD9">
          <w:pPr>
            <w:pStyle w:val="TOC1"/>
            <w:rPr>
              <w:noProof/>
              <w:kern w:val="2"/>
              <w:sz w:val="24"/>
              <w:szCs w:val="24"/>
              <w14:ligatures w14:val="standardContextual"/>
            </w:rPr>
          </w:pPr>
          <w:hyperlink w:anchor="_Toc219458237" w:history="1">
            <w:r w:rsidRPr="0055029D">
              <w:rPr>
                <w:rStyle w:val="Hyperlink"/>
                <w:noProof/>
              </w:rPr>
              <w:t>7</w:t>
            </w:r>
            <w:r>
              <w:rPr>
                <w:noProof/>
                <w:kern w:val="2"/>
                <w:sz w:val="24"/>
                <w:szCs w:val="24"/>
                <w14:ligatures w14:val="standardContextual"/>
              </w:rPr>
              <w:tab/>
            </w:r>
            <w:r w:rsidRPr="0055029D">
              <w:rPr>
                <w:rStyle w:val="Hyperlink"/>
                <w:noProof/>
              </w:rPr>
              <w:t>Bibliography</w:t>
            </w:r>
            <w:r>
              <w:rPr>
                <w:noProof/>
                <w:webHidden/>
              </w:rPr>
              <w:tab/>
            </w:r>
            <w:r>
              <w:rPr>
                <w:noProof/>
                <w:webHidden/>
              </w:rPr>
              <w:fldChar w:fldCharType="begin"/>
            </w:r>
            <w:r>
              <w:rPr>
                <w:noProof/>
                <w:webHidden/>
              </w:rPr>
              <w:instrText xml:space="preserve"> PAGEREF _Toc219458237 \h </w:instrText>
            </w:r>
            <w:r>
              <w:rPr>
                <w:noProof/>
                <w:webHidden/>
              </w:rPr>
            </w:r>
            <w:r>
              <w:rPr>
                <w:noProof/>
                <w:webHidden/>
              </w:rPr>
              <w:fldChar w:fldCharType="separate"/>
            </w:r>
            <w:r w:rsidR="00DF5A44">
              <w:rPr>
                <w:noProof/>
                <w:webHidden/>
              </w:rPr>
              <w:t>76</w:t>
            </w:r>
            <w:r>
              <w:rPr>
                <w:noProof/>
                <w:webHidden/>
              </w:rPr>
              <w:fldChar w:fldCharType="end"/>
            </w:r>
          </w:hyperlink>
        </w:p>
        <w:p w14:paraId="6862824B" w14:textId="0DAF4B21" w:rsidR="00397CD9" w:rsidRDefault="00397CD9">
          <w:pPr>
            <w:pStyle w:val="TOC1"/>
            <w:rPr>
              <w:noProof/>
              <w:kern w:val="2"/>
              <w:sz w:val="24"/>
              <w:szCs w:val="24"/>
              <w14:ligatures w14:val="standardContextual"/>
            </w:rPr>
          </w:pPr>
          <w:hyperlink w:anchor="_Toc219458238" w:history="1">
            <w:r w:rsidRPr="0055029D">
              <w:rPr>
                <w:rStyle w:val="Hyperlink"/>
                <w:noProof/>
              </w:rPr>
              <w:t>Appendix A – Input Data File Formats</w:t>
            </w:r>
            <w:r>
              <w:rPr>
                <w:noProof/>
                <w:webHidden/>
              </w:rPr>
              <w:tab/>
            </w:r>
            <w:r>
              <w:rPr>
                <w:noProof/>
                <w:webHidden/>
              </w:rPr>
              <w:fldChar w:fldCharType="begin"/>
            </w:r>
            <w:r>
              <w:rPr>
                <w:noProof/>
                <w:webHidden/>
              </w:rPr>
              <w:instrText xml:space="preserve"> PAGEREF _Toc219458238 \h </w:instrText>
            </w:r>
            <w:r>
              <w:rPr>
                <w:noProof/>
                <w:webHidden/>
              </w:rPr>
            </w:r>
            <w:r>
              <w:rPr>
                <w:noProof/>
                <w:webHidden/>
              </w:rPr>
              <w:fldChar w:fldCharType="separate"/>
            </w:r>
            <w:r w:rsidR="00DF5A44">
              <w:rPr>
                <w:noProof/>
                <w:webHidden/>
              </w:rPr>
              <w:t>80</w:t>
            </w:r>
            <w:r>
              <w:rPr>
                <w:noProof/>
                <w:webHidden/>
              </w:rPr>
              <w:fldChar w:fldCharType="end"/>
            </w:r>
          </w:hyperlink>
        </w:p>
        <w:p w14:paraId="262D6C83" w14:textId="2F7BFE95" w:rsidR="00397CD9" w:rsidRDefault="00397CD9">
          <w:pPr>
            <w:pStyle w:val="TOC1"/>
            <w:rPr>
              <w:noProof/>
              <w:kern w:val="2"/>
              <w:sz w:val="24"/>
              <w:szCs w:val="24"/>
              <w14:ligatures w14:val="standardContextual"/>
            </w:rPr>
          </w:pPr>
          <w:hyperlink w:anchor="_Toc219458239" w:history="1">
            <w:r w:rsidRPr="0055029D">
              <w:rPr>
                <w:rStyle w:val="Hyperlink"/>
                <w:noProof/>
              </w:rPr>
              <w:t>Appendix B – Data set properties (DSproperties)</w:t>
            </w:r>
            <w:r>
              <w:rPr>
                <w:noProof/>
                <w:webHidden/>
              </w:rPr>
              <w:tab/>
            </w:r>
            <w:r>
              <w:rPr>
                <w:noProof/>
                <w:webHidden/>
              </w:rPr>
              <w:fldChar w:fldCharType="begin"/>
            </w:r>
            <w:r>
              <w:rPr>
                <w:noProof/>
                <w:webHidden/>
              </w:rPr>
              <w:instrText xml:space="preserve"> PAGEREF _Toc219458239 \h </w:instrText>
            </w:r>
            <w:r>
              <w:rPr>
                <w:noProof/>
                <w:webHidden/>
              </w:rPr>
            </w:r>
            <w:r>
              <w:rPr>
                <w:noProof/>
                <w:webHidden/>
              </w:rPr>
              <w:fldChar w:fldCharType="separate"/>
            </w:r>
            <w:r w:rsidR="00DF5A44">
              <w:rPr>
                <w:noProof/>
                <w:webHidden/>
              </w:rPr>
              <w:t>90</w:t>
            </w:r>
            <w:r>
              <w:rPr>
                <w:noProof/>
                <w:webHidden/>
              </w:rPr>
              <w:fldChar w:fldCharType="end"/>
            </w:r>
          </w:hyperlink>
        </w:p>
        <w:p w14:paraId="37A89B55" w14:textId="01714656" w:rsidR="00397CD9" w:rsidRDefault="00397CD9">
          <w:pPr>
            <w:pStyle w:val="TOC1"/>
            <w:rPr>
              <w:noProof/>
              <w:kern w:val="2"/>
              <w:sz w:val="24"/>
              <w:szCs w:val="24"/>
              <w14:ligatures w14:val="standardContextual"/>
            </w:rPr>
          </w:pPr>
          <w:hyperlink w:anchor="_Toc219458240" w:history="1">
            <w:r w:rsidRPr="0055029D">
              <w:rPr>
                <w:rStyle w:val="Hyperlink"/>
                <w:noProof/>
              </w:rPr>
              <w:t>Appendix C - Date and Time Locale</w:t>
            </w:r>
            <w:r>
              <w:rPr>
                <w:noProof/>
                <w:webHidden/>
              </w:rPr>
              <w:tab/>
            </w:r>
            <w:r>
              <w:rPr>
                <w:noProof/>
                <w:webHidden/>
              </w:rPr>
              <w:fldChar w:fldCharType="begin"/>
            </w:r>
            <w:r>
              <w:rPr>
                <w:noProof/>
                <w:webHidden/>
              </w:rPr>
              <w:instrText xml:space="preserve"> PAGEREF _Toc219458240 \h </w:instrText>
            </w:r>
            <w:r>
              <w:rPr>
                <w:noProof/>
                <w:webHidden/>
              </w:rPr>
            </w:r>
            <w:r>
              <w:rPr>
                <w:noProof/>
                <w:webHidden/>
              </w:rPr>
              <w:fldChar w:fldCharType="separate"/>
            </w:r>
            <w:r w:rsidR="00DF5A44">
              <w:rPr>
                <w:noProof/>
                <w:webHidden/>
              </w:rPr>
              <w:t>91</w:t>
            </w:r>
            <w:r>
              <w:rPr>
                <w:noProof/>
                <w:webHidden/>
              </w:rPr>
              <w:fldChar w:fldCharType="end"/>
            </w:r>
          </w:hyperlink>
        </w:p>
        <w:p w14:paraId="373235FE" w14:textId="5A5BD921" w:rsidR="00197F5F" w:rsidRDefault="00197F5F">
          <w:r>
            <w:rPr>
              <w:b/>
              <w:bCs/>
              <w:noProof/>
            </w:rPr>
            <w:fldChar w:fldCharType="end"/>
          </w:r>
        </w:p>
      </w:sdtContent>
    </w:sdt>
    <w:p w14:paraId="1C4E20ED" w14:textId="77777777" w:rsidR="001B2DEB" w:rsidRDefault="001B2DEB" w:rsidP="00F069E3">
      <w:pPr>
        <w:rPr>
          <w:rStyle w:val="IntenseEmphasis"/>
          <w:i w:val="0"/>
        </w:rPr>
        <w:sectPr w:rsidR="001B2DEB" w:rsidSect="006E07E6">
          <w:headerReference w:type="default" r:id="rId15"/>
          <w:footerReference w:type="default" r:id="rId16"/>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fmt="lowerRoman"/>
          <w:cols w:space="708"/>
          <w:docGrid w:linePitch="360"/>
        </w:sectPr>
      </w:pPr>
    </w:p>
    <w:p w14:paraId="7C51DACB" w14:textId="341A389C" w:rsidR="00197F5F" w:rsidRDefault="006E07E6" w:rsidP="00197F5F">
      <w:pPr>
        <w:pStyle w:val="Heading1"/>
      </w:pPr>
      <w:bookmarkStart w:id="8" w:name="_Toc457751773"/>
      <w:bookmarkStart w:id="9" w:name="_Toc457751820"/>
      <w:bookmarkStart w:id="10" w:name="_Toc486354027"/>
      <w:bookmarkStart w:id="11" w:name="_Toc219458157"/>
      <w:r w:rsidRPr="006E07E6">
        <w:lastRenderedPageBreak/>
        <w:t>Introduction</w:t>
      </w:r>
      <w:bookmarkEnd w:id="8"/>
      <w:bookmarkEnd w:id="9"/>
      <w:bookmarkEnd w:id="10"/>
      <w:bookmarkEnd w:id="11"/>
    </w:p>
    <w:p w14:paraId="4AB817E5" w14:textId="30FCF140" w:rsidR="00097ED7" w:rsidRDefault="00097ED7" w:rsidP="00097ED7">
      <w:r>
        <w:t xml:space="preserve">CoastalTools was originally designed to enable data held by the </w:t>
      </w:r>
      <w:hyperlink r:id="rId17" w:history="1">
        <w:r w:rsidRPr="003A27C0">
          <w:rPr>
            <w:rStyle w:val="Hyperlink"/>
          </w:rPr>
          <w:t>Channel Coastal Observatory</w:t>
        </w:r>
      </w:hyperlink>
      <w:r>
        <w:t xml:space="preserve"> (CCO), along with tide data from the </w:t>
      </w:r>
      <w:hyperlink r:id="rId18" w:history="1">
        <w:r w:rsidRPr="003A27C0">
          <w:rPr>
            <w:rStyle w:val="Hyperlink"/>
          </w:rPr>
          <w:t>British Oceanographic Data Centre</w:t>
        </w:r>
      </w:hyperlink>
      <w:r>
        <w:t xml:space="preserve"> (BODC) to be loaded, analysed, used in a range of simple models and plotted. In principle, the software can handle any timeseries data and has been extended to handle a number of other common file formats. This version has provision for winds, waves, water levels, beach profiles, shorelines and a user defined data set. There are sevaral types of modelling capability relating to:</w:t>
      </w:r>
    </w:p>
    <w:p w14:paraId="3E9E7E3B" w14:textId="77777777" w:rsidR="00097ED7" w:rsidRDefault="00097ED7" w:rsidP="005C42B0">
      <w:pPr>
        <w:pStyle w:val="ListParagraph"/>
        <w:numPr>
          <w:ilvl w:val="0"/>
          <w:numId w:val="2"/>
        </w:numPr>
      </w:pPr>
      <w:r>
        <w:t>wave parameters such as nearshore waves, littoral drift and structure overtopping;</w:t>
      </w:r>
    </w:p>
    <w:p w14:paraId="7B9AA88B" w14:textId="4707404B" w:rsidR="00097ED7" w:rsidRDefault="00097ED7" w:rsidP="005C42B0">
      <w:pPr>
        <w:pStyle w:val="ListParagraph"/>
        <w:numPr>
          <w:ilvl w:val="0"/>
          <w:numId w:val="2"/>
        </w:numPr>
      </w:pPr>
      <w:r>
        <w:t>examining changes in beach volume, or shoreline position;</w:t>
      </w:r>
    </w:p>
    <w:p w14:paraId="7C3A4759" w14:textId="2FF685FD" w:rsidR="00097ED7" w:rsidRDefault="00097ED7" w:rsidP="005C42B0">
      <w:pPr>
        <w:pStyle w:val="ListParagraph"/>
        <w:numPr>
          <w:ilvl w:val="0"/>
          <w:numId w:val="2"/>
        </w:numPr>
      </w:pPr>
      <w:r>
        <w:t xml:space="preserve">simulation of shoreline position and beach profile </w:t>
      </w:r>
      <w:r w:rsidR="004078DA">
        <w:t>volume change;</w:t>
      </w:r>
    </w:p>
    <w:p w14:paraId="5AD21D4C" w14:textId="091005DA" w:rsidR="00097ED7" w:rsidRDefault="004078DA" w:rsidP="005C42B0">
      <w:pPr>
        <w:pStyle w:val="ListParagraph"/>
        <w:numPr>
          <w:ilvl w:val="0"/>
          <w:numId w:val="2"/>
        </w:numPr>
      </w:pPr>
      <w:r>
        <w:t>beach vulnerability index models.</w:t>
      </w:r>
    </w:p>
    <w:p w14:paraId="04B1081E" w14:textId="28712C78" w:rsidR="00097ED7" w:rsidRDefault="00097ED7" w:rsidP="00097ED7">
      <w:r>
        <w:t xml:space="preserve">Data and model variables can be used to derive new variables using simple data manipulation expressions. Measured and model data can all be used in the statistical analysis functions to obtain descriptive statistics, peaks and clusters, extreme values, regression and profile interval statistics (the latter provides descriptive statistics of some parameter (eg </w:t>
      </w:r>
      <w:r w:rsidR="003D4AAF">
        <w:t>wave power</w:t>
      </w:r>
      <w:r>
        <w:t>) for the intervals between beach profile surveys). Finally, the results can be plotted and there is provision for time series plots, profile x-y plots, a range of x-y-z surface plots and wave rose plots.</w:t>
      </w:r>
    </w:p>
    <w:p w14:paraId="7C6E9643" w14:textId="7E99A925" w:rsidR="003F2C13" w:rsidRDefault="00DF557F" w:rsidP="003F2C13">
      <w:pPr>
        <w:pStyle w:val="Heading1"/>
      </w:pPr>
      <w:bookmarkStart w:id="12" w:name="_Toc531673933"/>
      <w:bookmarkStart w:id="13" w:name="_Toc219458158"/>
      <w:r w:rsidRPr="00DF557F">
        <w:t>Getting Started</w:t>
      </w:r>
      <w:bookmarkStart w:id="14" w:name="_Ref506808573"/>
      <w:bookmarkStart w:id="15" w:name="_Toc58851111"/>
      <w:bookmarkStart w:id="16" w:name="_Hlk72162763"/>
      <w:bookmarkStart w:id="17" w:name="_Hlk72162878"/>
      <w:bookmarkStart w:id="18" w:name="_Toc531673934"/>
      <w:bookmarkEnd w:id="12"/>
      <w:bookmarkEnd w:id="13"/>
    </w:p>
    <w:p w14:paraId="398789AB" w14:textId="77777777" w:rsidR="003F2C13" w:rsidRPr="00742FB7" w:rsidRDefault="003F2C13" w:rsidP="003F2C13">
      <w:pPr>
        <w:pStyle w:val="Heading2"/>
      </w:pPr>
      <w:bookmarkStart w:id="19" w:name="_Toc219458159"/>
      <w:r w:rsidRPr="00517B17">
        <w:t>Configuration</w:t>
      </w:r>
      <w:bookmarkEnd w:id="14"/>
      <w:bookmarkEnd w:id="15"/>
      <w:bookmarkEnd w:id="19"/>
    </w:p>
    <w:p w14:paraId="1FB92C61" w14:textId="4FCC0404" w:rsidR="003F2C13" w:rsidRPr="00742FB7" w:rsidRDefault="003F2C13" w:rsidP="003F2C13">
      <w:r w:rsidRPr="00742FB7">
        <w:fldChar w:fldCharType="begin"/>
      </w:r>
      <w:r w:rsidRPr="00742FB7">
        <w:instrText xml:space="preserve"> REF Model_name \h </w:instrText>
      </w:r>
      <w:r w:rsidRPr="00742FB7">
        <w:fldChar w:fldCharType="separate"/>
      </w:r>
      <w:r w:rsidR="00DF5A44">
        <w:t xml:space="preserve"> CoastalTools</w:t>
      </w:r>
      <w:r w:rsidRPr="00742FB7">
        <w:fldChar w:fldCharType="end"/>
      </w:r>
      <w:r w:rsidRPr="00742FB7">
        <w:t xml:space="preserve"> is installed as an App and requires muitoolbox and dstoolbox to be installed. The download for each of these includes the code, documentation and example files. The files required are: </w:t>
      </w:r>
    </w:p>
    <w:p w14:paraId="1DE8551D" w14:textId="77777777" w:rsidR="003F2C13" w:rsidRPr="00742FB7" w:rsidRDefault="003F2C13" w:rsidP="003F2C13">
      <w:r w:rsidRPr="00742FB7">
        <w:t xml:space="preserve">dstoolbox: </w:t>
      </w:r>
      <w:r w:rsidRPr="00725C2D">
        <w:rPr>
          <w:color w:val="2A659C" w:themeColor="accent6"/>
        </w:rPr>
        <w:t>dstoolbox.mltbx</w:t>
      </w:r>
    </w:p>
    <w:p w14:paraId="75160523" w14:textId="77777777" w:rsidR="003F2C13" w:rsidRPr="00725C2D" w:rsidRDefault="003F2C13" w:rsidP="003F2C13">
      <w:pPr>
        <w:rPr>
          <w:color w:val="2A659C" w:themeColor="accent6"/>
        </w:rPr>
      </w:pPr>
      <w:r w:rsidRPr="00742FB7">
        <w:t xml:space="preserve">muitoolbox: </w:t>
      </w:r>
      <w:r w:rsidRPr="00725C2D">
        <w:rPr>
          <w:color w:val="2A659C" w:themeColor="accent6"/>
        </w:rPr>
        <w:t>muitoolbox.mltbx</w:t>
      </w:r>
    </w:p>
    <w:p w14:paraId="68CFF41E" w14:textId="39E4287E" w:rsidR="003F2C13" w:rsidRPr="00725C2D" w:rsidRDefault="003F2C13" w:rsidP="003F2C13">
      <w:pPr>
        <w:rPr>
          <w:color w:val="2A659C" w:themeColor="accent6"/>
        </w:rPr>
      </w:pPr>
      <w:r w:rsidRPr="00742FB7">
        <w:t xml:space="preserve">The App file: </w:t>
      </w:r>
      <w:r w:rsidRPr="00725C2D">
        <w:rPr>
          <w:color w:val="2A659C" w:themeColor="accent6"/>
        </w:rPr>
        <w:fldChar w:fldCharType="begin"/>
      </w:r>
      <w:r w:rsidRPr="00725C2D">
        <w:rPr>
          <w:color w:val="2A659C" w:themeColor="accent6"/>
        </w:rPr>
        <w:instrText xml:space="preserve"> REF Model_name \h </w:instrText>
      </w:r>
      <w:r w:rsidRPr="00725C2D">
        <w:rPr>
          <w:color w:val="2A659C" w:themeColor="accent6"/>
        </w:rPr>
      </w:r>
      <w:r w:rsidRPr="00725C2D">
        <w:rPr>
          <w:color w:val="2A659C" w:themeColor="accent6"/>
        </w:rPr>
        <w:fldChar w:fldCharType="separate"/>
      </w:r>
      <w:r w:rsidR="00DF5A44">
        <w:t xml:space="preserve"> CoastalTools</w:t>
      </w:r>
      <w:r w:rsidRPr="00725C2D">
        <w:rPr>
          <w:color w:val="2A659C" w:themeColor="accent6"/>
        </w:rPr>
        <w:fldChar w:fldCharType="end"/>
      </w:r>
      <w:r w:rsidRPr="00725C2D">
        <w:rPr>
          <w:color w:val="2A659C" w:themeColor="accent6"/>
        </w:rPr>
        <w:t>.mlappinstall</w:t>
      </w:r>
    </w:p>
    <w:p w14:paraId="0CD50C07" w14:textId="77777777" w:rsidR="003F2C13" w:rsidRPr="00742FB7" w:rsidRDefault="003F2C13" w:rsidP="003F2C13">
      <w:pPr>
        <w:pStyle w:val="Heading3"/>
      </w:pPr>
      <w:bookmarkStart w:id="20" w:name="_Toc219458160"/>
      <w:r w:rsidRPr="00742FB7">
        <w:t>Installing the toolboxes</w:t>
      </w:r>
      <w:bookmarkEnd w:id="20"/>
    </w:p>
    <w:p w14:paraId="643B15F3" w14:textId="77777777" w:rsidR="003F2C13" w:rsidRPr="00742FB7" w:rsidRDefault="003F2C13" w:rsidP="003F2C13">
      <w:r w:rsidRPr="00742FB7">
        <w:t xml:space="preserve">The two toolboxes can be installed using the </w:t>
      </w:r>
      <w:r w:rsidRPr="00742FB7">
        <w:rPr>
          <w:i/>
          <w:iCs/>
        </w:rPr>
        <w:t>Add-Ons&gt;Manage Add-Ons</w:t>
      </w:r>
      <w:r w:rsidRPr="00742FB7">
        <w:t xml:space="preserve"> option on the Home tab of Matlab</w:t>
      </w:r>
      <w:r w:rsidRPr="00742FB7">
        <w:rPr>
          <w:vertAlign w:val="superscript"/>
        </w:rPr>
        <w:t>TM</w:t>
      </w:r>
      <w:r w:rsidRPr="00742FB7">
        <w:t xml:space="preserve">. </w:t>
      </w:r>
      <w:bookmarkStart w:id="21" w:name="_Hlk71991866"/>
      <w:r w:rsidRPr="00742FB7">
        <w:t xml:space="preserve">Alternatively, right-click the mouse on the ‘mltbx’ files and select install. </w:t>
      </w:r>
      <w:bookmarkEnd w:id="21"/>
      <w:r w:rsidRPr="00742FB7">
        <w:t xml:space="preserve">All the folder paths are initialised upon installation and the location of the code is also handled by Matlab™. The location of the code can be accessed using the options in the </w:t>
      </w:r>
      <w:r w:rsidRPr="00742FB7">
        <w:rPr>
          <w:i/>
          <w:iCs/>
        </w:rPr>
        <w:t xml:space="preserve">Manage Add-Ons </w:t>
      </w:r>
      <w:r w:rsidRPr="00742FB7">
        <w:t>UI.</w:t>
      </w:r>
    </w:p>
    <w:p w14:paraId="49C5E7F7" w14:textId="77777777" w:rsidR="003F2C13" w:rsidRPr="00742FB7" w:rsidRDefault="003F2C13" w:rsidP="003F2C13">
      <w:pPr>
        <w:pStyle w:val="Heading3"/>
      </w:pPr>
      <w:bookmarkStart w:id="22" w:name="_Toc219458161"/>
      <w:r w:rsidRPr="00742FB7">
        <w:t>I</w:t>
      </w:r>
      <w:r w:rsidRPr="00742FB7">
        <w:rPr>
          <w:rFonts w:hint="eastAsia"/>
        </w:rPr>
        <w:t>n</w:t>
      </w:r>
      <w:r w:rsidRPr="00742FB7">
        <w:t>stalling the App</w:t>
      </w:r>
      <w:bookmarkEnd w:id="22"/>
    </w:p>
    <w:p w14:paraId="4860BCA8" w14:textId="77777777" w:rsidR="003F2C13" w:rsidRPr="00742FB7" w:rsidRDefault="003F2C13" w:rsidP="003F2C13">
      <w:r w:rsidRPr="00742FB7">
        <w:t>The App is installed using the Install Apps button on the APPS tab in Matlab™. Alternatively, right-click the mouse on the ‘mlappinstall’ file and select install. Again all the folder paths are initialised upon installation and the location of the code is handled by Matlab™.</w:t>
      </w:r>
    </w:p>
    <w:p w14:paraId="57D5FB02" w14:textId="77777777" w:rsidR="00586D87" w:rsidRPr="00586D87" w:rsidRDefault="00586D87" w:rsidP="00586D87">
      <w:r w:rsidRPr="00586D87">
        <w:t>Once installed, the App can be run from the APPS t</w:t>
      </w:r>
      <w:bookmarkStart w:id="23" w:name="_Hlk97216649"/>
      <w:r w:rsidRPr="00586D87">
        <w:t>ab</w:t>
      </w:r>
      <w:bookmarkStart w:id="24" w:name="_Hlk97216729"/>
      <w:r w:rsidRPr="00586D87">
        <w:t>. This sets the App environment paths, after which the App can be run from the Command Window using:</w:t>
      </w:r>
      <w:bookmarkEnd w:id="23"/>
      <w:bookmarkEnd w:id="24"/>
    </w:p>
    <w:p w14:paraId="1F180CE5" w14:textId="580B2C1A" w:rsidR="003F2C13" w:rsidRDefault="003F2C13" w:rsidP="003F2C13">
      <w:r w:rsidRPr="00742FB7">
        <w:t xml:space="preserve">&gt;&gt; </w:t>
      </w:r>
      <w:r w:rsidRPr="00742FB7">
        <w:fldChar w:fldCharType="begin"/>
      </w:r>
      <w:r w:rsidRPr="00742FB7">
        <w:instrText xml:space="preserve"> REF Model_name \h </w:instrText>
      </w:r>
      <w:r w:rsidRPr="00742FB7">
        <w:fldChar w:fldCharType="separate"/>
      </w:r>
      <w:r w:rsidR="00DF5A44">
        <w:t xml:space="preserve"> CoastalTools</w:t>
      </w:r>
      <w:r w:rsidRPr="00742FB7">
        <w:fldChar w:fldCharType="end"/>
      </w:r>
      <w:r w:rsidRPr="00742FB7">
        <w:t>;</w:t>
      </w:r>
    </w:p>
    <w:p w14:paraId="60C1FAF9" w14:textId="197BFF97" w:rsidR="00586D87" w:rsidRPr="00742FB7" w:rsidRDefault="00586D87" w:rsidP="003F2C13">
      <w:bookmarkStart w:id="25" w:name="_Hlk97216677"/>
      <w:r w:rsidRPr="00586D87">
        <w:t>The App environment paths can be saved using the Set Path option on the Matlab™ Home tab.</w:t>
      </w:r>
      <w:bookmarkEnd w:id="25"/>
    </w:p>
    <w:p w14:paraId="78B36635" w14:textId="77777777" w:rsidR="003F2C13" w:rsidRDefault="003F2C13" w:rsidP="003F2C13">
      <w:r w:rsidRPr="00742FB7">
        <w:t>Documentation can be viewed from the Supplementary Software in the Matlab™ documentation. The location of the code can be accessed by hovering over the App icon and then finding the link in the pop</w:t>
      </w:r>
      <w:bookmarkEnd w:id="16"/>
      <w:r w:rsidRPr="00742FB7">
        <w:t>-up window.</w:t>
      </w:r>
    </w:p>
    <w:bookmarkEnd w:id="17"/>
    <w:p w14:paraId="1565083A" w14:textId="77777777" w:rsidR="003F2C13" w:rsidRPr="00787C64" w:rsidRDefault="003F2C13" w:rsidP="003F2C13"/>
    <w:p w14:paraId="4C23EBDA" w14:textId="28A4DF2F" w:rsidR="00DF557F" w:rsidRDefault="00DF557F" w:rsidP="00DF557F">
      <w:pPr>
        <w:pStyle w:val="Heading2"/>
      </w:pPr>
      <w:bookmarkStart w:id="26" w:name="_Toc219458162"/>
      <w:r w:rsidRPr="00DF557F">
        <w:t>CoastalTools</w:t>
      </w:r>
      <w:r w:rsidRPr="00DF557F">
        <w:rPr>
          <w:sz w:val="18"/>
          <w:szCs w:val="18"/>
          <w:vertAlign w:val="superscript"/>
        </w:rPr>
        <w:t>TM</w:t>
      </w:r>
      <w:r w:rsidRPr="00DF557F">
        <w:t xml:space="preserve"> software</w:t>
      </w:r>
      <w:bookmarkEnd w:id="18"/>
      <w:bookmarkEnd w:id="26"/>
    </w:p>
    <w:p w14:paraId="1DECF6BF" w14:textId="5A210163" w:rsidR="00DF557F" w:rsidRDefault="00DF557F" w:rsidP="00DF557F">
      <w:r>
        <w:t>T</w:t>
      </w:r>
      <w:r w:rsidRPr="00F10FD2">
        <w:t xml:space="preserve">he </w:t>
      </w:r>
      <w:r>
        <w:t>CoastalTools</w:t>
      </w:r>
      <w:r w:rsidRPr="005E05A8">
        <w:rPr>
          <w:sz w:val="16"/>
          <w:szCs w:val="16"/>
          <w:vertAlign w:val="superscript"/>
        </w:rPr>
        <w:t>TM</w:t>
      </w:r>
      <w:r w:rsidRPr="00F10FD2">
        <w:t xml:space="preserve"> software has been written using the software language Matlab</w:t>
      </w:r>
      <w:r>
        <w:rPr>
          <w:vertAlign w:val="superscript"/>
        </w:rPr>
        <w:t>TM</w:t>
      </w:r>
      <w:r w:rsidRPr="00F10FD2">
        <w:t>, version</w:t>
      </w:r>
      <w:r>
        <w:t xml:space="preserve"> 2016b. </w:t>
      </w:r>
      <w:r w:rsidRPr="00F10FD2">
        <w:t xml:space="preserve">The software utilises </w:t>
      </w:r>
      <w:r>
        <w:t>core Matlab</w:t>
      </w:r>
      <w:r>
        <w:rPr>
          <w:vertAlign w:val="superscript"/>
        </w:rPr>
        <w:t>TM</w:t>
      </w:r>
      <w:r w:rsidRPr="00F10FD2">
        <w:t xml:space="preserve"> func</w:t>
      </w:r>
      <w:r>
        <w:t xml:space="preserve">tions, except for the extremes analysis function which makes </w:t>
      </w:r>
      <w:r>
        <w:lastRenderedPageBreak/>
        <w:t>use of the statistical toolbox and some standalone functions (e.g. dvolstats) which use other toolboxes</w:t>
      </w:r>
      <w:r w:rsidRPr="00F10FD2">
        <w:t xml:space="preserve">. </w:t>
      </w:r>
      <w:r>
        <w:t>Some information on the program structure, that will be of use to those who wish to explore alternative model parameterisations, or</w:t>
      </w:r>
      <w:r w:rsidRPr="005C180E">
        <w:t xml:space="preserve"> </w:t>
      </w:r>
      <w:r>
        <w:t xml:space="preserve">develop the software, can be found in </w:t>
      </w:r>
      <w:r w:rsidRPr="00932B2C">
        <w:t>Section</w:t>
      </w:r>
      <w:r>
        <w:t xml:space="preserve"> </w:t>
      </w:r>
      <w:r>
        <w:fldChar w:fldCharType="begin"/>
      </w:r>
      <w:r>
        <w:instrText xml:space="preserve"> REF _Ref495741457 \r \h </w:instrText>
      </w:r>
      <w:r>
        <w:fldChar w:fldCharType="separate"/>
      </w:r>
      <w:r w:rsidR="00DF5A44">
        <w:t>6</w:t>
      </w:r>
      <w:r>
        <w:fldChar w:fldCharType="end"/>
      </w:r>
      <w:r>
        <w:t xml:space="preserve">. To support this, several functions have been written as standalone (i.e. not contained within a set of class methods) to allow the user to modify aspects of the model behaviour. These are detailed in Section </w:t>
      </w:r>
      <w:r>
        <w:rPr>
          <w:highlight w:val="yellow"/>
        </w:rPr>
        <w:fldChar w:fldCharType="begin"/>
      </w:r>
      <w:r>
        <w:instrText xml:space="preserve"> REF _Ref459037739 \r \h </w:instrText>
      </w:r>
      <w:r>
        <w:rPr>
          <w:highlight w:val="yellow"/>
        </w:rPr>
      </w:r>
      <w:r>
        <w:rPr>
          <w:highlight w:val="yellow"/>
        </w:rPr>
        <w:fldChar w:fldCharType="separate"/>
      </w:r>
      <w:r w:rsidR="00DF5A44">
        <w:t>5</w:t>
      </w:r>
      <w:r>
        <w:rPr>
          <w:highlight w:val="yellow"/>
        </w:rPr>
        <w:fldChar w:fldCharType="end"/>
      </w:r>
      <w:r>
        <w:t>.</w:t>
      </w:r>
    </w:p>
    <w:p w14:paraId="51467BDF" w14:textId="65BCE546" w:rsidR="00DF557F" w:rsidRPr="00DF557F" w:rsidRDefault="00DF557F" w:rsidP="00DF557F">
      <w:pPr>
        <w:pStyle w:val="Heading2"/>
      </w:pPr>
      <w:bookmarkStart w:id="27" w:name="_Toc531673935"/>
      <w:bookmarkStart w:id="28" w:name="_Toc219458163"/>
      <w:r w:rsidRPr="00DF557F">
        <w:t>Opening CoastalTools</w:t>
      </w:r>
      <w:r w:rsidRPr="00DF557F">
        <w:rPr>
          <w:sz w:val="18"/>
          <w:szCs w:val="18"/>
          <w:vertAlign w:val="superscript"/>
        </w:rPr>
        <w:t>TM</w:t>
      </w:r>
      <w:bookmarkEnd w:id="27"/>
      <w:bookmarkEnd w:id="28"/>
    </w:p>
    <w:p w14:paraId="7401A049" w14:textId="71ED27EA" w:rsidR="00DF557F" w:rsidRDefault="00DF557F" w:rsidP="00DF557F">
      <w:r>
        <w:t>A graphical user interface (GUI) is used to load data, run models, manipulate the data, carry out some simple statistical procedures, plot results and export model output.</w:t>
      </w:r>
    </w:p>
    <w:p w14:paraId="7D6F12F7" w14:textId="6DE2A677" w:rsidR="00DF557F" w:rsidRDefault="008D15C6" w:rsidP="00DF557F">
      <w:r>
        <w:t>If you installed CoastalTools as an App use the icon on the A</w:t>
      </w:r>
      <w:r w:rsidR="005E2FF4">
        <w:t xml:space="preserve">PPS </w:t>
      </w:r>
      <w:r>
        <w:t>tab</w:t>
      </w:r>
      <w:r w:rsidR="005E2FF4">
        <w:t>,</w:t>
      </w:r>
      <w:r>
        <w:t xml:space="preserve"> </w:t>
      </w:r>
      <w:r w:rsidR="00E3699C" w:rsidRPr="00E3699C">
        <w:t>or if the App environment paths have been set, simply type CoastalTools at the command prompt:</w:t>
      </w:r>
    </w:p>
    <w:p w14:paraId="1870B934" w14:textId="45A934F9" w:rsidR="00DF557F" w:rsidRDefault="00DF557F" w:rsidP="00DF557F">
      <w:r>
        <w:t xml:space="preserve">&gt;&gt; </w:t>
      </w:r>
      <w:r w:rsidR="002807A5">
        <w:t>CoastalTools</w:t>
      </w:r>
      <w:r w:rsidR="008D15C6">
        <w:t xml:space="preserve">;   </w:t>
      </w:r>
      <w:r>
        <w:t>O</w:t>
      </w:r>
      <w:r w:rsidR="002807A5">
        <w:t>R</w:t>
      </w:r>
      <w:r w:rsidR="008D15C6">
        <w:t xml:space="preserve">     </w:t>
      </w:r>
      <w:r>
        <w:t xml:space="preserve">&gt;&gt;ct = </w:t>
      </w:r>
      <w:r w:rsidR="00CF0EA2">
        <w:t>CoastalTools</w:t>
      </w:r>
      <w:r>
        <w:t>; if you want a handle to the model instance.</w:t>
      </w:r>
    </w:p>
    <w:p w14:paraId="54AB8BCB" w14:textId="23B95B0D" w:rsidR="00DF557F" w:rsidRDefault="00DF557F" w:rsidP="00DF557F">
      <w:r>
        <w:t>A</w:t>
      </w:r>
      <w:r w:rsidRPr="00F10FD2">
        <w:t xml:space="preserve"> </w:t>
      </w:r>
      <w:r>
        <w:t xml:space="preserve">splash screen crediting the developers appears </w:t>
      </w:r>
      <w:r w:rsidRPr="00F10FD2">
        <w:t xml:space="preserve">for a few seconds before being replaced by the </w:t>
      </w:r>
      <w:r>
        <w:t>CoastalTools</w:t>
      </w:r>
      <w:r w:rsidRPr="00F10FD2">
        <w:t xml:space="preserve"> interfac</w:t>
      </w:r>
      <w:r>
        <w:t>e</w:t>
      </w:r>
      <w:r w:rsidR="00AF1CF4">
        <w:t xml:space="preserve"> (</w:t>
      </w:r>
      <w:r w:rsidR="00AF1CF4">
        <w:fldChar w:fldCharType="begin"/>
      </w:r>
      <w:r w:rsidR="00AF1CF4">
        <w:instrText xml:space="preserve"> REF _Ref43211037 \h </w:instrText>
      </w:r>
      <w:r w:rsidR="00AF1CF4">
        <w:fldChar w:fldCharType="separate"/>
      </w:r>
      <w:r w:rsidR="00DF5A44">
        <w:t xml:space="preserve">Figure </w:t>
      </w:r>
      <w:r w:rsidR="00DF5A44">
        <w:rPr>
          <w:noProof/>
        </w:rPr>
        <w:t>1</w:t>
      </w:r>
      <w:r w:rsidR="00AF1CF4">
        <w:fldChar w:fldCharType="end"/>
      </w:r>
      <w:r w:rsidR="00AF1CF4">
        <w:t>)</w:t>
      </w:r>
      <w:r>
        <w:t>.</w:t>
      </w:r>
      <w:r w:rsidR="005E2FF4" w:rsidRPr="005E2FF4">
        <w:t xml:space="preserve"> Documentation can be viewed from App Help menu, or the Supplementa</w:t>
      </w:r>
      <w:r w:rsidR="00413084">
        <w:t>l</w:t>
      </w:r>
      <w:r w:rsidR="005E2FF4" w:rsidRPr="005E2FF4">
        <w:t xml:space="preserve"> Software in the Matlab™ documentation. The location of the code can be accessed by hovering over the App icon and then finding the link in the pop-up window.</w:t>
      </w:r>
    </w:p>
    <w:p w14:paraId="5AB7A460" w14:textId="0203EA28" w:rsidR="00DF557F" w:rsidRDefault="00DF557F" w:rsidP="00DF557F">
      <w:pPr>
        <w:pStyle w:val="Caption"/>
      </w:pPr>
      <w:bookmarkStart w:id="29" w:name="_Ref43211037"/>
      <w:r>
        <w:t xml:space="preserve">Figure </w:t>
      </w:r>
      <w:r w:rsidR="00D05967">
        <w:fldChar w:fldCharType="begin"/>
      </w:r>
      <w:r w:rsidR="00D05967">
        <w:instrText xml:space="preserve"> SEQ Figure \* ARABIC </w:instrText>
      </w:r>
      <w:r w:rsidR="00D05967">
        <w:fldChar w:fldCharType="separate"/>
      </w:r>
      <w:r w:rsidR="00DF5A44">
        <w:rPr>
          <w:noProof/>
        </w:rPr>
        <w:t>1</w:t>
      </w:r>
      <w:r w:rsidR="00D05967">
        <w:rPr>
          <w:noProof/>
        </w:rPr>
        <w:fldChar w:fldCharType="end"/>
      </w:r>
      <w:bookmarkEnd w:id="29"/>
      <w:r>
        <w:t xml:space="preserve"> </w:t>
      </w:r>
      <w:r w:rsidR="004A51F5">
        <w:t>–</w:t>
      </w:r>
      <w:r>
        <w:t xml:space="preserve"> </w:t>
      </w:r>
      <w:r w:rsidR="004A51F5">
        <w:t>The CoastalTools GUI</w:t>
      </w:r>
    </w:p>
    <w:p w14:paraId="3757D637" w14:textId="641C9620" w:rsidR="004A51F5" w:rsidRDefault="00806977" w:rsidP="004A51F5">
      <w:pPr>
        <w:spacing w:after="0"/>
      </w:pPr>
      <w:r w:rsidRPr="00806977">
        <w:rPr>
          <w:noProof/>
        </w:rPr>
        <w:drawing>
          <wp:anchor distT="0" distB="0" distL="114300" distR="114300" simplePos="0" relativeHeight="251744256" behindDoc="0" locked="0" layoutInCell="1" allowOverlap="1" wp14:anchorId="6CF4E26F" wp14:editId="529F869B">
            <wp:simplePos x="0" y="0"/>
            <wp:positionH relativeFrom="column">
              <wp:posOffset>-2359</wp:posOffset>
            </wp:positionH>
            <wp:positionV relativeFrom="paragraph">
              <wp:posOffset>-1270</wp:posOffset>
            </wp:positionV>
            <wp:extent cx="3362979" cy="2835729"/>
            <wp:effectExtent l="0" t="0" r="8890" b="317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62979" cy="2835729"/>
                    </a:xfrm>
                    <a:prstGeom prst="rect">
                      <a:avLst/>
                    </a:prstGeom>
                  </pic:spPr>
                </pic:pic>
              </a:graphicData>
            </a:graphic>
          </wp:anchor>
        </w:drawing>
      </w:r>
      <w:r w:rsidR="004A51F5">
        <w:t>Version number</w:t>
      </w:r>
    </w:p>
    <w:p w14:paraId="3FC1C7CF" w14:textId="77777777" w:rsidR="004A51F5" w:rsidRDefault="004A51F5" w:rsidP="004A51F5">
      <w:pPr>
        <w:spacing w:after="0"/>
      </w:pPr>
      <w:r>
        <w:t>Drop-down menus</w:t>
      </w:r>
    </w:p>
    <w:p w14:paraId="081B2326" w14:textId="13465A66" w:rsidR="004A51F5" w:rsidRDefault="004A51F5" w:rsidP="004A51F5">
      <w:pPr>
        <w:spacing w:after="0"/>
      </w:pPr>
      <w:r>
        <w:t>Project title and date</w:t>
      </w:r>
    </w:p>
    <w:p w14:paraId="14201F35" w14:textId="65FDC906" w:rsidR="004A51F5" w:rsidRDefault="004A51F5" w:rsidP="004A51F5">
      <w:pPr>
        <w:spacing w:after="0"/>
      </w:pPr>
      <w:r>
        <w:t>Display Tabs</w:t>
      </w:r>
    </w:p>
    <w:p w14:paraId="2F59E2C9" w14:textId="396292BB" w:rsidR="004A51F5" w:rsidRDefault="004A51F5" w:rsidP="004A51F5">
      <w:pPr>
        <w:spacing w:after="0"/>
      </w:pPr>
    </w:p>
    <w:p w14:paraId="265E0B25" w14:textId="77777777" w:rsidR="004A51F5" w:rsidRDefault="004A51F5" w:rsidP="004A51F5">
      <w:pPr>
        <w:spacing w:after="0"/>
      </w:pPr>
      <w:r>
        <w:t>Description of data sets that have been loaded</w:t>
      </w:r>
    </w:p>
    <w:p w14:paraId="022772B7" w14:textId="484F512D" w:rsidR="00DF557F" w:rsidRPr="00DF557F" w:rsidRDefault="00DF557F" w:rsidP="00DF557F"/>
    <w:p w14:paraId="7C453F1A" w14:textId="1C75D6A7" w:rsidR="00DF557F" w:rsidRDefault="00DF557F" w:rsidP="00097ED7"/>
    <w:p w14:paraId="6B438E83" w14:textId="77777777" w:rsidR="00197F5F" w:rsidRDefault="00197F5F" w:rsidP="00197F5F"/>
    <w:p w14:paraId="19BF1FAB" w14:textId="77777777" w:rsidR="00197F5F" w:rsidRDefault="00197F5F" w:rsidP="00197F5F"/>
    <w:p w14:paraId="542EA223" w14:textId="77777777" w:rsidR="00197F5F" w:rsidRDefault="00197F5F" w:rsidP="00197F5F"/>
    <w:p w14:paraId="1C0EE957" w14:textId="77777777" w:rsidR="00197F5F" w:rsidRDefault="00197F5F" w:rsidP="00197F5F"/>
    <w:p w14:paraId="28C0F3D1" w14:textId="74358F83" w:rsidR="00197F5F" w:rsidRDefault="00197F5F" w:rsidP="00197F5F"/>
    <w:p w14:paraId="2F3BFEE9" w14:textId="578E9E2A" w:rsidR="004A51F5" w:rsidRDefault="004A51F5" w:rsidP="00197F5F"/>
    <w:p w14:paraId="3DE9D026" w14:textId="5CC3B2B8" w:rsidR="004A51F5" w:rsidRPr="004A51F5" w:rsidRDefault="004A51F5" w:rsidP="004A51F5">
      <w:pPr>
        <w:pStyle w:val="Heading2"/>
      </w:pPr>
      <w:bookmarkStart w:id="30" w:name="_Toc531673936"/>
      <w:bookmarkStart w:id="31" w:name="_Toc219458164"/>
      <w:r w:rsidRPr="004A51F5">
        <w:t xml:space="preserve">Typical workflow </w:t>
      </w:r>
      <w:r w:rsidR="005C7C02">
        <w:t>for a</w:t>
      </w:r>
      <w:r w:rsidRPr="004A51F5">
        <w:t xml:space="preserve"> new project</w:t>
      </w:r>
      <w:bookmarkEnd w:id="30"/>
      <w:bookmarkEnd w:id="31"/>
    </w:p>
    <w:p w14:paraId="37F56B0C" w14:textId="77777777" w:rsidR="004A51F5" w:rsidRPr="00A015CB" w:rsidRDefault="004A51F5" w:rsidP="004A51F5">
      <w:r>
        <w:t xml:space="preserve">The following steps explain how to set-up a model using the various tools provided. Text in </w:t>
      </w:r>
      <w:r w:rsidRPr="003A2DB3">
        <w:rPr>
          <w:i/>
          <w:color w:val="7B2520" w:themeColor="accent3" w:themeShade="BF"/>
        </w:rPr>
        <w:t>Red italic</w:t>
      </w:r>
      <w:r w:rsidRPr="003A2DB3">
        <w:rPr>
          <w:color w:val="7B2520" w:themeColor="accent3" w:themeShade="BF"/>
        </w:rPr>
        <w:t xml:space="preserve"> </w:t>
      </w:r>
      <w:r>
        <w:t xml:space="preserve">refers to drop down menus. Text in </w:t>
      </w:r>
      <w:r w:rsidRPr="003A2DB3">
        <w:rPr>
          <w:i/>
          <w:color w:val="565321" w:themeColor="accent2" w:themeShade="80"/>
        </w:rPr>
        <w:t>Green italic</w:t>
      </w:r>
      <w:r w:rsidRPr="003A2DB3">
        <w:rPr>
          <w:color w:val="565321" w:themeColor="accent2" w:themeShade="80"/>
        </w:rPr>
        <w:t xml:space="preserve"> </w:t>
      </w:r>
      <w:r>
        <w:t>refers to Tab titles.</w:t>
      </w:r>
    </w:p>
    <w:p w14:paraId="5D1876F6" w14:textId="77777777" w:rsidR="004A51F5" w:rsidRPr="00A015CB" w:rsidRDefault="004A51F5" w:rsidP="004A51F5">
      <w:r w:rsidRPr="00A015CB">
        <w:rPr>
          <w:i/>
          <w:color w:val="7B2520" w:themeColor="accent3" w:themeShade="BF"/>
        </w:rPr>
        <w:t>File&gt;New</w:t>
      </w:r>
      <w:r w:rsidRPr="00A015CB">
        <w:t>: define project name and date</w:t>
      </w:r>
    </w:p>
    <w:p w14:paraId="0E989FC6" w14:textId="3FE9B702" w:rsidR="004A51F5" w:rsidRPr="00A015CB" w:rsidRDefault="004A51F5" w:rsidP="004A51F5">
      <w:r>
        <w:rPr>
          <w:i/>
          <w:color w:val="7B2520" w:themeColor="accent3" w:themeShade="BF"/>
        </w:rPr>
        <w:t>Setup&gt;</w:t>
      </w:r>
      <w:r w:rsidR="00806977">
        <w:rPr>
          <w:i/>
          <w:color w:val="7B2520" w:themeColor="accent3" w:themeShade="BF"/>
        </w:rPr>
        <w:t>Import data&gt;</w:t>
      </w:r>
      <w:r>
        <w:rPr>
          <w:i/>
          <w:color w:val="7B2520" w:themeColor="accent3" w:themeShade="BF"/>
        </w:rPr>
        <w:t>Waves&gt;Load data</w:t>
      </w:r>
      <w:r>
        <w:t>: load selected CCO wave data from file (when bulk loaded they should be in order and not contain data</w:t>
      </w:r>
      <w:r w:rsidRPr="00AD57DE">
        <w:t xml:space="preserve"> </w:t>
      </w:r>
      <w:r>
        <w:t>that overlaps in time)</w:t>
      </w:r>
    </w:p>
    <w:p w14:paraId="103631B2" w14:textId="0469E9A4" w:rsidR="004A51F5" w:rsidRPr="00A015CB" w:rsidRDefault="004A51F5" w:rsidP="004A51F5">
      <w:bookmarkStart w:id="32" w:name="_Hlk77170736"/>
      <w:r w:rsidRPr="00A015CB">
        <w:rPr>
          <w:i/>
          <w:color w:val="7B2520" w:themeColor="accent3" w:themeShade="BF"/>
        </w:rPr>
        <w:t>Setup&gt;</w:t>
      </w:r>
      <w:r w:rsidR="00CC0A41" w:rsidRPr="00CC0A41">
        <w:rPr>
          <w:i/>
          <w:color w:val="7B2520" w:themeColor="accent3" w:themeShade="BF"/>
        </w:rPr>
        <w:t xml:space="preserve"> Import data&gt;</w:t>
      </w:r>
      <w:r w:rsidRPr="00A015CB">
        <w:rPr>
          <w:i/>
          <w:color w:val="7B2520" w:themeColor="accent3" w:themeShade="BF"/>
        </w:rPr>
        <w:t xml:space="preserve"> Water </w:t>
      </w:r>
      <w:r>
        <w:rPr>
          <w:i/>
          <w:color w:val="7B2520" w:themeColor="accent3" w:themeShade="BF"/>
        </w:rPr>
        <w:t>l</w:t>
      </w:r>
      <w:r w:rsidRPr="00A015CB">
        <w:rPr>
          <w:i/>
          <w:color w:val="7B2520" w:themeColor="accent3" w:themeShade="BF"/>
        </w:rPr>
        <w:t>evels</w:t>
      </w:r>
      <w:r>
        <w:rPr>
          <w:i/>
          <w:color w:val="7B2520" w:themeColor="accent3" w:themeShade="BF"/>
        </w:rPr>
        <w:t>&gt;Load data</w:t>
      </w:r>
      <w:bookmarkEnd w:id="32"/>
      <w:r w:rsidRPr="00A015CB">
        <w:t xml:space="preserve">: </w:t>
      </w:r>
      <w:r w:rsidRPr="00AD57DE">
        <w:t>load selected CCO</w:t>
      </w:r>
      <w:r>
        <w:t xml:space="preserve"> or BODC water level</w:t>
      </w:r>
      <w:r w:rsidRPr="00AD57DE">
        <w:t xml:space="preserve"> data from file (when </w:t>
      </w:r>
      <w:r w:rsidR="00CC0A41">
        <w:t>multiple files are</w:t>
      </w:r>
      <w:r w:rsidRPr="00AD57DE">
        <w:t xml:space="preserve"> </w:t>
      </w:r>
      <w:r w:rsidR="00CC0A41" w:rsidRPr="00AD57DE">
        <w:t>loaded,</w:t>
      </w:r>
      <w:r w:rsidRPr="00AD57DE">
        <w:t xml:space="preserve"> they should be in order and not contain data that overlaps in time)</w:t>
      </w:r>
    </w:p>
    <w:p w14:paraId="0A1D2713" w14:textId="013582D3" w:rsidR="004A51F5" w:rsidRPr="00A015CB" w:rsidRDefault="004A51F5" w:rsidP="004A51F5">
      <w:r w:rsidRPr="00E95C6A">
        <w:rPr>
          <w:i/>
          <w:color w:val="7B2520" w:themeColor="accent3" w:themeShade="BF"/>
        </w:rPr>
        <w:t>Setup&gt;</w:t>
      </w:r>
      <w:r w:rsidR="00CC0A41" w:rsidRPr="00CC0A41">
        <w:rPr>
          <w:i/>
          <w:color w:val="7B2520" w:themeColor="accent3" w:themeShade="BF"/>
        </w:rPr>
        <w:t xml:space="preserve"> Import data&gt;</w:t>
      </w:r>
      <w:r>
        <w:rPr>
          <w:i/>
          <w:color w:val="7B2520" w:themeColor="accent3" w:themeShade="BF"/>
        </w:rPr>
        <w:t>Beach profiles</w:t>
      </w:r>
      <w:r w:rsidRPr="00A015CB">
        <w:rPr>
          <w:color w:val="7B2520" w:themeColor="accent3" w:themeShade="BF"/>
        </w:rPr>
        <w:t>&gt;</w:t>
      </w:r>
      <w:r>
        <w:rPr>
          <w:i/>
          <w:color w:val="7B2520" w:themeColor="accent3" w:themeShade="BF"/>
        </w:rPr>
        <w:t>Load data</w:t>
      </w:r>
      <w:r>
        <w:t xml:space="preserve">: </w:t>
      </w:r>
      <w:r w:rsidRPr="00AD57DE">
        <w:t xml:space="preserve">load selected CCO </w:t>
      </w:r>
      <w:r>
        <w:t>beach profile</w:t>
      </w:r>
      <w:r w:rsidRPr="00AD57DE">
        <w:t xml:space="preserve"> data from file (when </w:t>
      </w:r>
      <w:r w:rsidR="00CC0A41" w:rsidRPr="00CC0A41">
        <w:t xml:space="preserve">multiple files are loaded, </w:t>
      </w:r>
      <w:r w:rsidRPr="00AD57DE">
        <w:t>they should be in order and not contain data that overlaps in time)</w:t>
      </w:r>
    </w:p>
    <w:p w14:paraId="1B70BA3A" w14:textId="77777777" w:rsidR="004A51F5" w:rsidRPr="00A015CB" w:rsidRDefault="004A51F5" w:rsidP="004A51F5">
      <w:r w:rsidRPr="00A015CB">
        <w:rPr>
          <w:i/>
          <w:color w:val="7B2520" w:themeColor="accent3" w:themeShade="BF"/>
        </w:rPr>
        <w:t>Setup&gt;</w:t>
      </w:r>
      <w:r>
        <w:rPr>
          <w:i/>
          <w:color w:val="7B2520" w:themeColor="accent3" w:themeShade="BF"/>
        </w:rPr>
        <w:t>….</w:t>
      </w:r>
      <w:r w:rsidRPr="00A015CB">
        <w:rPr>
          <w:i/>
          <w:color w:val="7B2520" w:themeColor="accent3" w:themeShade="BF"/>
        </w:rPr>
        <w:t>&gt;</w:t>
      </w:r>
      <w:r>
        <w:rPr>
          <w:i/>
          <w:color w:val="7B2520" w:themeColor="accent3" w:themeShade="BF"/>
        </w:rPr>
        <w:t>Add data</w:t>
      </w:r>
      <w:r w:rsidRPr="00A015CB">
        <w:t xml:space="preserve">: </w:t>
      </w:r>
      <w:r>
        <w:t>load additional files (one at a time)</w:t>
      </w:r>
    </w:p>
    <w:p w14:paraId="4EA510FF" w14:textId="2CDA9248" w:rsidR="004A51F5" w:rsidRPr="00A015CB" w:rsidRDefault="004A51F5" w:rsidP="004A51F5">
      <w:r w:rsidRPr="00A015CB">
        <w:rPr>
          <w:i/>
          <w:color w:val="7B2520" w:themeColor="accent3" w:themeShade="BF"/>
        </w:rPr>
        <w:t>Setup&gt;</w:t>
      </w:r>
      <w:r>
        <w:rPr>
          <w:i/>
          <w:color w:val="7B2520" w:themeColor="accent3" w:themeShade="BF"/>
        </w:rPr>
        <w:t>….&gt;Edit data</w:t>
      </w:r>
      <w:r w:rsidRPr="00A015CB">
        <w:t xml:space="preserve">: </w:t>
      </w:r>
      <w:r>
        <w:t>open</w:t>
      </w:r>
      <w:r w:rsidR="00006880">
        <w:t xml:space="preserve"> UI </w:t>
      </w:r>
      <w:r>
        <w:t>to select a time series and edit the values (but not the dates)</w:t>
      </w:r>
    </w:p>
    <w:p w14:paraId="1CEB8034" w14:textId="49F838B5" w:rsidR="004A51F5" w:rsidRDefault="004A51F5" w:rsidP="004A51F5">
      <w:r w:rsidRPr="00A015CB">
        <w:rPr>
          <w:i/>
          <w:color w:val="7B2520" w:themeColor="accent3" w:themeShade="BF"/>
        </w:rPr>
        <w:lastRenderedPageBreak/>
        <w:t>Setup&gt;</w:t>
      </w:r>
      <w:r>
        <w:rPr>
          <w:i/>
          <w:color w:val="7B2520" w:themeColor="accent3" w:themeShade="BF"/>
        </w:rPr>
        <w:t>....</w:t>
      </w:r>
      <w:r w:rsidRPr="00A015CB">
        <w:rPr>
          <w:i/>
          <w:color w:val="7B2520" w:themeColor="accent3" w:themeShade="BF"/>
        </w:rPr>
        <w:t>&gt;</w:t>
      </w:r>
      <w:r>
        <w:rPr>
          <w:i/>
          <w:color w:val="7B2520" w:themeColor="accent3" w:themeShade="BF"/>
        </w:rPr>
        <w:t>Data QC</w:t>
      </w:r>
      <w:r w:rsidRPr="00A015CB">
        <w:t xml:space="preserve">: </w:t>
      </w:r>
      <w:r>
        <w:t>apply quality control to the data set. This makes use of the quality flags that are included with some data sets and additional measures to remove records that are spurious.</w:t>
      </w:r>
    </w:p>
    <w:p w14:paraId="0F7CE441" w14:textId="52A450FE" w:rsidR="004A51F5" w:rsidRDefault="004A51F5" w:rsidP="004A51F5">
      <w:r>
        <w:t>On</w:t>
      </w:r>
      <w:r w:rsidR="00E6735F">
        <w:t>c</w:t>
      </w:r>
      <w:r>
        <w:t>e loaded</w:t>
      </w:r>
      <w:r w:rsidR="00E6735F">
        <w:t>,</w:t>
      </w:r>
      <w:r>
        <w:t xml:space="preserve"> data can be plotted, used to add modelled data, or statistically analysed.</w:t>
      </w:r>
    </w:p>
    <w:p w14:paraId="454D4696" w14:textId="35062026" w:rsidR="004A51F5" w:rsidRDefault="004A51F5" w:rsidP="004A51F5">
      <w:r>
        <w:t xml:space="preserve">To examine what has been set-up the Tabs </w:t>
      </w:r>
      <w:r w:rsidRPr="003C3746">
        <w:t xml:space="preserve">provide a summary of what is currently defined. </w:t>
      </w:r>
      <w:r>
        <w:t>Note:</w:t>
      </w:r>
      <w:r w:rsidRPr="003C3746">
        <w:t xml:space="preserve"> the</w:t>
      </w:r>
      <w:r w:rsidR="00CC0A41">
        <w:t xml:space="preserve"> Tabs</w:t>
      </w:r>
      <w:r w:rsidRPr="003C3746">
        <w:t xml:space="preserve"> update </w:t>
      </w:r>
      <w:r>
        <w:t>when clicked on</w:t>
      </w:r>
      <w:r w:rsidR="00E6735F">
        <w:t>,</w:t>
      </w:r>
      <w:r>
        <w:t xml:space="preserve"> using a mouse</w:t>
      </w:r>
      <w:r w:rsidR="00E6735F">
        <w:t>,</w:t>
      </w:r>
      <w:r>
        <w:t xml:space="preserve"> </w:t>
      </w:r>
      <w:r w:rsidR="00E6735F">
        <w:t>but</w:t>
      </w:r>
      <w:r>
        <w:t xml:space="preserve"> the values cannot be edited from the Tabs.</w:t>
      </w:r>
    </w:p>
    <w:p w14:paraId="4099D271" w14:textId="77777777" w:rsidR="004A51F5" w:rsidRDefault="004A51F5" w:rsidP="004A51F5">
      <w:bookmarkStart w:id="33" w:name="_Hlk155437070"/>
      <w:r w:rsidRPr="00F97A76">
        <w:rPr>
          <w:b/>
          <w:bCs/>
          <w:i/>
          <w:color w:val="565321" w:themeColor="accent2" w:themeShade="80"/>
        </w:rPr>
        <w:t>Data</w:t>
      </w:r>
      <w:r>
        <w:t>: lists the data sets that have been loaded.</w:t>
      </w:r>
    </w:p>
    <w:p w14:paraId="682B0CBE" w14:textId="3D4F7EDF" w:rsidR="004A51F5" w:rsidRDefault="004A51F5" w:rsidP="004A51F5">
      <w:r w:rsidRPr="00F97A76">
        <w:rPr>
          <w:b/>
          <w:bCs/>
          <w:i/>
          <w:color w:val="565321" w:themeColor="accent2" w:themeShade="80"/>
        </w:rPr>
        <w:t>Models</w:t>
      </w:r>
      <w:r>
        <w:t xml:space="preserve">: </w:t>
      </w:r>
      <w:bookmarkEnd w:id="33"/>
      <w:r>
        <w:t>lists the modelled parameters that have been created.</w:t>
      </w:r>
    </w:p>
    <w:p w14:paraId="61E58FBE" w14:textId="1A70EC55" w:rsidR="004A51F5" w:rsidRDefault="004A51F5" w:rsidP="004A51F5">
      <w:r w:rsidRPr="00F97A76">
        <w:rPr>
          <w:b/>
          <w:bCs/>
          <w:i/>
          <w:color w:val="565321" w:themeColor="accent2" w:themeShade="80"/>
        </w:rPr>
        <w:t>Site</w:t>
      </w:r>
      <w:r>
        <w:t>: tabulates the properties required for model calculations, and is split into two tabs:</w:t>
      </w:r>
    </w:p>
    <w:p w14:paraId="79273F29" w14:textId="5F183FD6" w:rsidR="004A51F5" w:rsidRDefault="004A51F5" w:rsidP="004A51F5">
      <w:r w:rsidRPr="00F97A76">
        <w:rPr>
          <w:b/>
          <w:bCs/>
          <w:i/>
          <w:color w:val="565321" w:themeColor="accent2" w:themeShade="80"/>
        </w:rPr>
        <w:t>Site&gt;Waves</w:t>
      </w:r>
      <w:r>
        <w:t xml:space="preserve">: tabulates the site properties used in the various wave models and </w:t>
      </w:r>
      <w:r w:rsidR="00756E6F">
        <w:t>structure properties, as used in overtopping calculations (only one definition at any one time).</w:t>
      </w:r>
    </w:p>
    <w:p w14:paraId="72FB3D8A" w14:textId="631CE70A" w:rsidR="004A51F5" w:rsidRDefault="004A51F5" w:rsidP="004A51F5">
      <w:r w:rsidRPr="00F97A76">
        <w:rPr>
          <w:b/>
          <w:bCs/>
          <w:i/>
          <w:color w:val="565321" w:themeColor="accent2" w:themeShade="80"/>
        </w:rPr>
        <w:t>Site&gt;Simulation</w:t>
      </w:r>
      <w:r>
        <w:t>: tabulates</w:t>
      </w:r>
      <w:r w:rsidR="00756E6F">
        <w:t xml:space="preserve"> the parameter settings required for the YGOR and BMV simulations models (see Section</w:t>
      </w:r>
      <w:r w:rsidR="005C7C02">
        <w:t>s</w:t>
      </w:r>
      <w:r w:rsidR="00756E6F">
        <w:t xml:space="preserve"> </w:t>
      </w:r>
      <w:r w:rsidR="005C7C02">
        <w:t xml:space="preserve"> </w:t>
      </w:r>
      <w:r w:rsidR="005C7C02">
        <w:rPr>
          <w:highlight w:val="yellow"/>
        </w:rPr>
        <w:fldChar w:fldCharType="begin"/>
      </w:r>
      <w:r w:rsidR="005C7C02">
        <w:instrText xml:space="preserve"> REF _Ref39510997 \r \h </w:instrText>
      </w:r>
      <w:r w:rsidR="005C7C02">
        <w:rPr>
          <w:highlight w:val="yellow"/>
        </w:rPr>
      </w:r>
      <w:r w:rsidR="005C7C02">
        <w:rPr>
          <w:highlight w:val="yellow"/>
        </w:rPr>
        <w:fldChar w:fldCharType="separate"/>
      </w:r>
      <w:r w:rsidR="00DF5A44">
        <w:t>3.5.5</w:t>
      </w:r>
      <w:r w:rsidR="005C7C02">
        <w:rPr>
          <w:highlight w:val="yellow"/>
        </w:rPr>
        <w:fldChar w:fldCharType="end"/>
      </w:r>
      <w:r w:rsidR="005C7C02" w:rsidRPr="005C7C02">
        <w:t xml:space="preserve"> and </w:t>
      </w:r>
      <w:r w:rsidR="005C7C02" w:rsidRPr="005C7C02">
        <w:fldChar w:fldCharType="begin"/>
      </w:r>
      <w:r w:rsidR="005C7C02" w:rsidRPr="005C7C02">
        <w:instrText xml:space="preserve"> REF _Ref483061564 \r \h </w:instrText>
      </w:r>
      <w:r w:rsidR="005C7C02">
        <w:instrText xml:space="preserve"> \* MERGEFORMAT </w:instrText>
      </w:r>
      <w:r w:rsidR="005C7C02" w:rsidRPr="005C7C02">
        <w:fldChar w:fldCharType="separate"/>
      </w:r>
      <w:r w:rsidR="00DF5A44">
        <w:t>4.18</w:t>
      </w:r>
      <w:r w:rsidR="005C7C02" w:rsidRPr="005C7C02">
        <w:fldChar w:fldCharType="end"/>
      </w:r>
      <w:r w:rsidR="00756E6F">
        <w:t xml:space="preserve"> for further details).</w:t>
      </w:r>
    </w:p>
    <w:p w14:paraId="24A7F882" w14:textId="17942276" w:rsidR="00756E6F" w:rsidRDefault="00EA1F78" w:rsidP="004A51F5">
      <w:r w:rsidRPr="00F97A76">
        <w:rPr>
          <w:b/>
          <w:bCs/>
          <w:i/>
          <w:color w:val="565321" w:themeColor="accent2" w:themeShade="80"/>
        </w:rPr>
        <w:t>Q-</w:t>
      </w:r>
      <w:r w:rsidR="00756E6F" w:rsidRPr="00F97A76">
        <w:rPr>
          <w:b/>
          <w:bCs/>
          <w:i/>
          <w:color w:val="565321" w:themeColor="accent2" w:themeShade="80"/>
        </w:rPr>
        <w:t>Plot</w:t>
      </w:r>
      <w:r w:rsidR="00756E6F" w:rsidRPr="00756E6F">
        <w:t xml:space="preserve">: </w:t>
      </w:r>
      <w:r w:rsidR="00756E6F">
        <w:t xml:space="preserve">provides rapid access to default plotting of any variable in any data set shown on the </w:t>
      </w:r>
      <w:r w:rsidR="00756E6F" w:rsidRPr="00F97A76">
        <w:rPr>
          <w:b/>
          <w:bCs/>
          <w:i/>
          <w:color w:val="565321" w:themeColor="accent2" w:themeShade="80"/>
        </w:rPr>
        <w:t>Data</w:t>
      </w:r>
      <w:r w:rsidR="00756E6F">
        <w:t xml:space="preserve"> o</w:t>
      </w:r>
      <w:r w:rsidR="00F97A76">
        <w:t>r</w:t>
      </w:r>
      <w:r w:rsidR="00756E6F">
        <w:t xml:space="preserve"> </w:t>
      </w:r>
      <w:r w:rsidR="00756E6F" w:rsidRPr="00F97A76">
        <w:rPr>
          <w:b/>
          <w:bCs/>
          <w:i/>
          <w:color w:val="565321" w:themeColor="accent2" w:themeShade="80"/>
        </w:rPr>
        <w:t>Models</w:t>
      </w:r>
      <w:r w:rsidR="00756E6F" w:rsidRPr="00756E6F">
        <w:rPr>
          <w:i/>
          <w:color w:val="565321" w:themeColor="accent2" w:themeShade="80"/>
        </w:rPr>
        <w:t xml:space="preserve"> </w:t>
      </w:r>
      <w:r w:rsidR="00756E6F">
        <w:t>tabs. These plots cannot be edited and are designed to check data records when loading.</w:t>
      </w:r>
    </w:p>
    <w:p w14:paraId="55BD20DB" w14:textId="67A93D83" w:rsidR="00756E6F" w:rsidRDefault="00756E6F" w:rsidP="004A51F5">
      <w:r w:rsidRPr="00F97A76">
        <w:rPr>
          <w:b/>
          <w:bCs/>
          <w:i/>
          <w:color w:val="565321" w:themeColor="accent2" w:themeShade="80"/>
        </w:rPr>
        <w:t>Calcs</w:t>
      </w:r>
      <w:r>
        <w:t>: tabulates the results from model analysis, and is split into two tabs:</w:t>
      </w:r>
    </w:p>
    <w:p w14:paraId="2626CADB" w14:textId="71AEF044" w:rsidR="004A51F5" w:rsidRDefault="004A51F5" w:rsidP="004A51F5">
      <w:r w:rsidRPr="00F97A76">
        <w:rPr>
          <w:b/>
          <w:bCs/>
          <w:i/>
          <w:color w:val="565321" w:themeColor="accent2" w:themeShade="80"/>
        </w:rPr>
        <w:t>Calcs&gt;Volumes</w:t>
      </w:r>
      <w:r>
        <w:t>: tabulates the results of the most recent beach volume calculations. Includes a button to copy results to the clipboard.</w:t>
      </w:r>
    </w:p>
    <w:p w14:paraId="3941096D" w14:textId="64039270" w:rsidR="004A51F5" w:rsidRDefault="004A51F5" w:rsidP="004A51F5">
      <w:bookmarkStart w:id="34" w:name="_Hlk67311019"/>
      <w:r w:rsidRPr="00F97A76">
        <w:rPr>
          <w:b/>
          <w:bCs/>
          <w:i/>
          <w:color w:val="565321" w:themeColor="accent2" w:themeShade="80"/>
        </w:rPr>
        <w:t>Calcs&gt;Shoreline</w:t>
      </w:r>
      <w:r>
        <w:t xml:space="preserve">: </w:t>
      </w:r>
      <w:r w:rsidRPr="001624F6">
        <w:t xml:space="preserve">tabulates the results of the </w:t>
      </w:r>
      <w:r>
        <w:t>most recent shoreline</w:t>
      </w:r>
      <w:r w:rsidRPr="001624F6">
        <w:t xml:space="preserve"> calculations</w:t>
      </w:r>
      <w:r>
        <w:t xml:space="preserve">. </w:t>
      </w:r>
      <w:r w:rsidRPr="001624F6">
        <w:t>Includes a button to copy results to the</w:t>
      </w:r>
      <w:r>
        <w:t xml:space="preserve"> clipboard.</w:t>
      </w:r>
    </w:p>
    <w:bookmarkEnd w:id="34"/>
    <w:p w14:paraId="7815B584" w14:textId="6E9A07F4" w:rsidR="00EA1F78" w:rsidRDefault="00EA1F78" w:rsidP="004A51F5">
      <w:r w:rsidRPr="00F97A76">
        <w:rPr>
          <w:b/>
          <w:bCs/>
          <w:i/>
          <w:color w:val="565321" w:themeColor="accent2" w:themeShade="80"/>
        </w:rPr>
        <w:t>Calcs&gt;Profile</w:t>
      </w:r>
      <w:r w:rsidRPr="00EA1F78">
        <w:t xml:space="preserve">: </w:t>
      </w:r>
      <w:r w:rsidR="00135876" w:rsidRPr="00135876">
        <w:t>plot an idealised profile and closure depths, or the Dean profile</w:t>
      </w:r>
      <w:r w:rsidR="00292BBB">
        <w:t>.</w:t>
      </w:r>
    </w:p>
    <w:p w14:paraId="627B1FCB" w14:textId="2A135D6D" w:rsidR="00F81B9C" w:rsidRDefault="00F81B9C" w:rsidP="004A51F5">
      <w:r w:rsidRPr="00F97A76">
        <w:rPr>
          <w:b/>
          <w:bCs/>
          <w:i/>
          <w:color w:val="565321" w:themeColor="accent2" w:themeShade="80"/>
        </w:rPr>
        <w:t>Stats</w:t>
      </w:r>
      <w:r>
        <w:t>: tabulates the results from statistics UI, and is split into two tabs:</w:t>
      </w:r>
    </w:p>
    <w:p w14:paraId="0F137A96" w14:textId="77777777" w:rsidR="004A51F5" w:rsidRDefault="004A51F5" w:rsidP="004A51F5">
      <w:r w:rsidRPr="00F97A76">
        <w:rPr>
          <w:b/>
          <w:bCs/>
          <w:i/>
          <w:color w:val="565321" w:themeColor="accent2" w:themeShade="80"/>
        </w:rPr>
        <w:t>Stats&gt;Descriptive</w:t>
      </w:r>
      <w:r>
        <w:t>: tabulates the results of the most recent descriptive statistics</w:t>
      </w:r>
      <w:r w:rsidRPr="008B08D7">
        <w:t>. Includes a button to copy results to the clipboard.</w:t>
      </w:r>
    </w:p>
    <w:p w14:paraId="795273C0" w14:textId="77777777" w:rsidR="004A51F5" w:rsidRPr="00F24BF5" w:rsidRDefault="004A51F5" w:rsidP="004A51F5">
      <w:r w:rsidRPr="00F97A76">
        <w:rPr>
          <w:b/>
          <w:bCs/>
          <w:i/>
          <w:color w:val="565321" w:themeColor="accent2" w:themeShade="80"/>
        </w:rPr>
        <w:t>Stats&gt;Extremes</w:t>
      </w:r>
      <w:r w:rsidRPr="001F38FE">
        <w:rPr>
          <w:i/>
          <w:color w:val="565321" w:themeColor="accent2" w:themeShade="80"/>
        </w:rPr>
        <w:t>:</w:t>
      </w:r>
      <w:r w:rsidRPr="008B08D7">
        <w:t xml:space="preserve"> tabulates the results of the most recent </w:t>
      </w:r>
      <w:r>
        <w:t>extremes analysis</w:t>
      </w:r>
      <w:r w:rsidRPr="008B08D7">
        <w:t>. Includes a button to copy results to the clipboard.</w:t>
      </w:r>
    </w:p>
    <w:p w14:paraId="1B47B27E" w14:textId="77777777" w:rsidR="004A51F5" w:rsidRDefault="004A51F5" w:rsidP="004A51F5"/>
    <w:p w14:paraId="28974A57" w14:textId="502796D4" w:rsidR="004A51F5" w:rsidRDefault="004A51F5" w:rsidP="00823AF2">
      <w:pPr>
        <w:pStyle w:val="Caption"/>
        <w:keepNext/>
      </w:pPr>
      <w:r>
        <w:t xml:space="preserve">Figure </w:t>
      </w:r>
      <w:r w:rsidR="00D05967">
        <w:fldChar w:fldCharType="begin"/>
      </w:r>
      <w:r w:rsidR="00D05967">
        <w:instrText xml:space="preserve"> SEQ Figure \* ARABIC </w:instrText>
      </w:r>
      <w:r w:rsidR="00D05967">
        <w:fldChar w:fldCharType="separate"/>
      </w:r>
      <w:r w:rsidR="00DF5A44">
        <w:rPr>
          <w:noProof/>
        </w:rPr>
        <w:t>2</w:t>
      </w:r>
      <w:r w:rsidR="00D05967">
        <w:rPr>
          <w:noProof/>
        </w:rPr>
        <w:fldChar w:fldCharType="end"/>
      </w:r>
      <w:r>
        <w:t xml:space="preserve"> – Tabs in Main GUI</w:t>
      </w:r>
    </w:p>
    <w:tbl>
      <w:tblPr>
        <w:tblStyle w:val="TableGrid"/>
        <w:tblW w:w="0" w:type="auto"/>
        <w:tblBorders>
          <w:top w:val="single" w:sz="4" w:space="0" w:color="9CC1E4" w:themeColor="accent6" w:themeTint="66"/>
          <w:left w:val="single" w:sz="4" w:space="0" w:color="9CC1E4" w:themeColor="accent6" w:themeTint="66"/>
          <w:bottom w:val="single" w:sz="4" w:space="0" w:color="9CC1E4" w:themeColor="accent6" w:themeTint="66"/>
          <w:right w:val="single" w:sz="4" w:space="0" w:color="9CC1E4" w:themeColor="accent6" w:themeTint="66"/>
          <w:insideH w:val="single" w:sz="4" w:space="0" w:color="9CC1E4" w:themeColor="accent6" w:themeTint="66"/>
          <w:insideV w:val="single" w:sz="4" w:space="0" w:color="9CC1E4" w:themeColor="accent6" w:themeTint="66"/>
        </w:tblBorders>
        <w:tblLook w:val="04A0" w:firstRow="1" w:lastRow="0" w:firstColumn="1" w:lastColumn="0" w:noHBand="0" w:noVBand="1"/>
      </w:tblPr>
      <w:tblGrid>
        <w:gridCol w:w="2954"/>
        <w:gridCol w:w="3095"/>
        <w:gridCol w:w="3011"/>
      </w:tblGrid>
      <w:tr w:rsidR="00006880" w14:paraId="7B3E348E" w14:textId="77777777" w:rsidTr="00184881">
        <w:tc>
          <w:tcPr>
            <w:tcW w:w="3020" w:type="dxa"/>
          </w:tcPr>
          <w:p w14:paraId="4F0BB8C8" w14:textId="22CFD9D0" w:rsidR="004A51F5" w:rsidRDefault="00F81B9C" w:rsidP="00184881">
            <w:r>
              <w:rPr>
                <w:noProof/>
              </w:rPr>
              <w:drawing>
                <wp:inline distT="0" distB="0" distL="0" distR="0" wp14:anchorId="1AE3CBA5" wp14:editId="24112CDC">
                  <wp:extent cx="1795463" cy="12225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6975" cy="1250845"/>
                          </a:xfrm>
                          <a:prstGeom prst="rect">
                            <a:avLst/>
                          </a:prstGeom>
                        </pic:spPr>
                      </pic:pic>
                    </a:graphicData>
                  </a:graphic>
                </wp:inline>
              </w:drawing>
            </w:r>
          </w:p>
        </w:tc>
        <w:tc>
          <w:tcPr>
            <w:tcW w:w="3020" w:type="dxa"/>
          </w:tcPr>
          <w:p w14:paraId="0FBCADF2" w14:textId="6AE34F7E" w:rsidR="004A51F5" w:rsidRDefault="00F81B9C" w:rsidP="00184881">
            <w:r>
              <w:rPr>
                <w:noProof/>
              </w:rPr>
              <w:drawing>
                <wp:inline distT="0" distB="0" distL="0" distR="0" wp14:anchorId="2D6D8B50" wp14:editId="0BE6D4E3">
                  <wp:extent cx="1888672" cy="12331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1004" cy="1273868"/>
                          </a:xfrm>
                          <a:prstGeom prst="rect">
                            <a:avLst/>
                          </a:prstGeom>
                        </pic:spPr>
                      </pic:pic>
                    </a:graphicData>
                  </a:graphic>
                </wp:inline>
              </w:drawing>
            </w:r>
          </w:p>
        </w:tc>
        <w:tc>
          <w:tcPr>
            <w:tcW w:w="3020" w:type="dxa"/>
          </w:tcPr>
          <w:p w14:paraId="5469D5DC" w14:textId="1F4C5636" w:rsidR="004A51F5" w:rsidRDefault="00F81B9C" w:rsidP="00184881">
            <w:r>
              <w:rPr>
                <w:noProof/>
              </w:rPr>
              <w:drawing>
                <wp:inline distT="0" distB="0" distL="0" distR="0" wp14:anchorId="4E9411DC" wp14:editId="41C765EB">
                  <wp:extent cx="1847077" cy="1246414"/>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04265" cy="1285005"/>
                          </a:xfrm>
                          <a:prstGeom prst="rect">
                            <a:avLst/>
                          </a:prstGeom>
                        </pic:spPr>
                      </pic:pic>
                    </a:graphicData>
                  </a:graphic>
                </wp:inline>
              </w:drawing>
            </w:r>
          </w:p>
        </w:tc>
      </w:tr>
      <w:tr w:rsidR="00006880" w14:paraId="42093989" w14:textId="77777777" w:rsidTr="00184881">
        <w:tc>
          <w:tcPr>
            <w:tcW w:w="3020" w:type="dxa"/>
          </w:tcPr>
          <w:p w14:paraId="1C733169" w14:textId="37F81294" w:rsidR="004A51F5" w:rsidRDefault="00006880" w:rsidP="00184881">
            <w:r>
              <w:rPr>
                <w:noProof/>
              </w:rPr>
              <w:drawing>
                <wp:inline distT="0" distB="0" distL="0" distR="0" wp14:anchorId="42ED8A1D" wp14:editId="687990C9">
                  <wp:extent cx="1845129" cy="1306195"/>
                  <wp:effectExtent l="0" t="0" r="3175"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11003" cy="1352828"/>
                          </a:xfrm>
                          <a:prstGeom prst="rect">
                            <a:avLst/>
                          </a:prstGeom>
                        </pic:spPr>
                      </pic:pic>
                    </a:graphicData>
                  </a:graphic>
                </wp:inline>
              </w:drawing>
            </w:r>
          </w:p>
        </w:tc>
        <w:tc>
          <w:tcPr>
            <w:tcW w:w="3020" w:type="dxa"/>
          </w:tcPr>
          <w:p w14:paraId="0A3B4C82" w14:textId="08DEA700" w:rsidR="004A51F5" w:rsidRDefault="00006880" w:rsidP="00184881">
            <w:r>
              <w:rPr>
                <w:noProof/>
              </w:rPr>
              <w:drawing>
                <wp:inline distT="0" distB="0" distL="0" distR="0" wp14:anchorId="60B956E8" wp14:editId="4147ED0E">
                  <wp:extent cx="1938825" cy="129540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63136" cy="1311643"/>
                          </a:xfrm>
                          <a:prstGeom prst="rect">
                            <a:avLst/>
                          </a:prstGeom>
                        </pic:spPr>
                      </pic:pic>
                    </a:graphicData>
                  </a:graphic>
                </wp:inline>
              </w:drawing>
            </w:r>
          </w:p>
        </w:tc>
        <w:tc>
          <w:tcPr>
            <w:tcW w:w="3020" w:type="dxa"/>
          </w:tcPr>
          <w:p w14:paraId="1FF2D605" w14:textId="5473B1BE" w:rsidR="004A51F5" w:rsidRDefault="00006880" w:rsidP="00184881">
            <w:r>
              <w:rPr>
                <w:noProof/>
              </w:rPr>
              <w:drawing>
                <wp:inline distT="0" distB="0" distL="0" distR="0" wp14:anchorId="7576A88D" wp14:editId="61BFCA83">
                  <wp:extent cx="1880746" cy="1289957"/>
                  <wp:effectExtent l="0" t="0" r="571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24738" cy="1320130"/>
                          </a:xfrm>
                          <a:prstGeom prst="rect">
                            <a:avLst/>
                          </a:prstGeom>
                        </pic:spPr>
                      </pic:pic>
                    </a:graphicData>
                  </a:graphic>
                </wp:inline>
              </w:drawing>
            </w:r>
          </w:p>
        </w:tc>
      </w:tr>
    </w:tbl>
    <w:p w14:paraId="32AEB101" w14:textId="77777777" w:rsidR="00F3111A" w:rsidRDefault="00F3111A" w:rsidP="00CD0441">
      <w:pPr>
        <w:pStyle w:val="Caption"/>
        <w:keepNext/>
        <w:spacing w:after="80"/>
        <w:rPr>
          <w:i w:val="0"/>
          <w:iCs w:val="0"/>
          <w:color w:val="auto"/>
          <w:sz w:val="22"/>
          <w:szCs w:val="22"/>
        </w:rPr>
      </w:pPr>
    </w:p>
    <w:p w14:paraId="2D6A6F2C" w14:textId="03CB5020" w:rsidR="00F3111A" w:rsidRDefault="00F3111A" w:rsidP="00F3111A">
      <w:r>
        <w:t xml:space="preserve">NB: </w:t>
      </w:r>
      <w:r w:rsidRPr="00F3111A">
        <w:t xml:space="preserve"> </w:t>
      </w:r>
      <w:r w:rsidRPr="00F97A76">
        <w:rPr>
          <w:b/>
          <w:bCs/>
          <w:i/>
          <w:color w:val="565321" w:themeColor="accent2" w:themeShade="80"/>
        </w:rPr>
        <w:t>Data</w:t>
      </w:r>
      <w:r>
        <w:t xml:space="preserve"> and </w:t>
      </w:r>
      <w:r w:rsidRPr="00F97A76">
        <w:rPr>
          <w:b/>
          <w:bCs/>
          <w:i/>
          <w:color w:val="565321" w:themeColor="accent2" w:themeShade="80"/>
        </w:rPr>
        <w:t>Models</w:t>
      </w:r>
      <w:r>
        <w:t xml:space="preserve"> tabs provide access to the associated metadata. </w:t>
      </w:r>
      <w:r w:rsidRPr="00F3111A">
        <w:t>Click</w:t>
      </w:r>
      <w:r>
        <w:t xml:space="preserve"> </w:t>
      </w:r>
      <w:r w:rsidRPr="00F3111A">
        <w:t xml:space="preserve">on the first column of a row </w:t>
      </w:r>
      <w:r>
        <w:t xml:space="preserve">to </w:t>
      </w:r>
      <w:r w:rsidRPr="00F3111A">
        <w:t xml:space="preserve">generate a table figure with details of the variables for the case and any associated metadata. Buttons on the figure provide access the class definition metadata, source information (files input or models used) and any user data (e.g., tables of derived parameters) that is saved with the data set. </w:t>
      </w:r>
    </w:p>
    <w:p w14:paraId="29CD915A" w14:textId="77777777" w:rsidR="00F3111A" w:rsidRDefault="00F3111A" w:rsidP="00F3111A"/>
    <w:p w14:paraId="18A71FBC" w14:textId="47D8BA3B" w:rsidR="004A51F5" w:rsidRPr="00CF14C2" w:rsidRDefault="002F6AEE" w:rsidP="00CD0441">
      <w:pPr>
        <w:pStyle w:val="Caption"/>
        <w:keepNext/>
        <w:spacing w:after="80"/>
        <w:rPr>
          <w:i w:val="0"/>
          <w:iCs w:val="0"/>
          <w:color w:val="auto"/>
          <w:sz w:val="22"/>
          <w:szCs w:val="22"/>
        </w:rPr>
      </w:pPr>
      <w:r>
        <w:rPr>
          <w:b/>
          <w:iCs w:val="0"/>
          <w:color w:val="auto"/>
          <w:sz w:val="22"/>
          <w:szCs w:val="22"/>
        </w:rPr>
        <w:t>Run</w:t>
      </w:r>
      <w:r w:rsidRPr="00CF14C2">
        <w:rPr>
          <w:b/>
          <w:iCs w:val="0"/>
          <w:color w:val="auto"/>
          <w:sz w:val="22"/>
          <w:szCs w:val="22"/>
        </w:rPr>
        <w:t>ning</w:t>
      </w:r>
      <w:r w:rsidR="004A51F5" w:rsidRPr="00CF14C2">
        <w:rPr>
          <w:b/>
          <w:iCs w:val="0"/>
          <w:color w:val="auto"/>
          <w:sz w:val="22"/>
          <w:szCs w:val="22"/>
        </w:rPr>
        <w:t xml:space="preserve"> </w:t>
      </w:r>
      <w:r w:rsidR="004A51F5">
        <w:rPr>
          <w:b/>
          <w:iCs w:val="0"/>
          <w:color w:val="auto"/>
          <w:sz w:val="22"/>
          <w:szCs w:val="22"/>
        </w:rPr>
        <w:t>a model</w:t>
      </w:r>
      <w:r w:rsidR="004A51F5" w:rsidRPr="00CF14C2">
        <w:rPr>
          <w:i w:val="0"/>
          <w:iCs w:val="0"/>
          <w:color w:val="auto"/>
          <w:sz w:val="22"/>
          <w:szCs w:val="22"/>
        </w:rPr>
        <w:t>:</w:t>
      </w:r>
    </w:p>
    <w:p w14:paraId="5E794071" w14:textId="12FC9C72" w:rsidR="004A51F5" w:rsidRPr="00CF14C2" w:rsidRDefault="004A51F5" w:rsidP="00CD0441">
      <w:pPr>
        <w:pStyle w:val="Caption"/>
        <w:spacing w:after="120"/>
        <w:rPr>
          <w:i w:val="0"/>
          <w:iCs w:val="0"/>
          <w:color w:val="auto"/>
          <w:sz w:val="22"/>
          <w:szCs w:val="22"/>
        </w:rPr>
      </w:pPr>
      <w:r w:rsidRPr="00CF14C2">
        <w:rPr>
          <w:iCs w:val="0"/>
          <w:color w:val="7B2520" w:themeColor="accent3" w:themeShade="BF"/>
          <w:sz w:val="22"/>
          <w:szCs w:val="22"/>
        </w:rPr>
        <w:t>Setup&gt;</w:t>
      </w:r>
      <w:r w:rsidR="00CC0A41">
        <w:rPr>
          <w:iCs w:val="0"/>
          <w:color w:val="7B2520" w:themeColor="accent3" w:themeShade="BF"/>
          <w:sz w:val="22"/>
          <w:szCs w:val="22"/>
        </w:rPr>
        <w:t>Site</w:t>
      </w:r>
      <w:r>
        <w:rPr>
          <w:iCs w:val="0"/>
          <w:color w:val="7B2520" w:themeColor="accent3" w:themeShade="BF"/>
          <w:sz w:val="22"/>
          <w:szCs w:val="22"/>
        </w:rPr>
        <w:t xml:space="preserve"> parameters</w:t>
      </w:r>
      <w:r w:rsidRPr="00CF14C2">
        <w:rPr>
          <w:i w:val="0"/>
          <w:iCs w:val="0"/>
          <w:color w:val="auto"/>
          <w:sz w:val="22"/>
          <w:szCs w:val="22"/>
        </w:rPr>
        <w:t xml:space="preserve">: define </w:t>
      </w:r>
      <w:r>
        <w:rPr>
          <w:i w:val="0"/>
          <w:iCs w:val="0"/>
          <w:color w:val="auto"/>
          <w:sz w:val="22"/>
          <w:szCs w:val="22"/>
        </w:rPr>
        <w:t>the characteristics of the site being studied</w:t>
      </w:r>
    </w:p>
    <w:p w14:paraId="6CAA2463" w14:textId="26BFA9D1" w:rsidR="004A51F5" w:rsidRDefault="009440FA" w:rsidP="00CD0441">
      <w:pPr>
        <w:pStyle w:val="Caption"/>
        <w:spacing w:after="120"/>
        <w:rPr>
          <w:i w:val="0"/>
          <w:iCs w:val="0"/>
          <w:color w:val="auto"/>
          <w:sz w:val="22"/>
          <w:szCs w:val="22"/>
        </w:rPr>
      </w:pPr>
      <w:r>
        <w:rPr>
          <w:iCs w:val="0"/>
          <w:color w:val="7B2520" w:themeColor="accent3" w:themeShade="BF"/>
          <w:sz w:val="22"/>
          <w:szCs w:val="22"/>
        </w:rPr>
        <w:t>Run</w:t>
      </w:r>
      <w:r w:rsidR="004A51F5" w:rsidRPr="00CF14C2">
        <w:rPr>
          <w:iCs w:val="0"/>
          <w:color w:val="7B2520" w:themeColor="accent3" w:themeShade="BF"/>
          <w:sz w:val="22"/>
          <w:szCs w:val="22"/>
        </w:rPr>
        <w:t>&gt;</w:t>
      </w:r>
      <w:r w:rsidR="004A51F5">
        <w:rPr>
          <w:iCs w:val="0"/>
          <w:color w:val="7B2520" w:themeColor="accent3" w:themeShade="BF"/>
          <w:sz w:val="22"/>
          <w:szCs w:val="22"/>
        </w:rPr>
        <w:t>Wave properties</w:t>
      </w:r>
      <w:r w:rsidR="004A51F5" w:rsidRPr="00CF14C2">
        <w:rPr>
          <w:iCs w:val="0"/>
          <w:color w:val="7B2520" w:themeColor="accent3" w:themeShade="BF"/>
          <w:sz w:val="22"/>
          <w:szCs w:val="22"/>
        </w:rPr>
        <w:t>&gt;</w:t>
      </w:r>
      <w:r w:rsidR="004A51F5" w:rsidRPr="00CF14C2">
        <w:rPr>
          <w:i w:val="0"/>
          <w:iCs w:val="0"/>
          <w:color w:val="auto"/>
          <w:sz w:val="22"/>
          <w:szCs w:val="22"/>
        </w:rPr>
        <w:t xml:space="preserve">: </w:t>
      </w:r>
      <w:r w:rsidR="004A51F5">
        <w:rPr>
          <w:i w:val="0"/>
          <w:iCs w:val="0"/>
          <w:color w:val="auto"/>
          <w:sz w:val="22"/>
          <w:szCs w:val="22"/>
        </w:rPr>
        <w:t>select the type of wave parameters to be calculated</w:t>
      </w:r>
      <w:r w:rsidR="004A51F5" w:rsidRPr="00CF14C2">
        <w:rPr>
          <w:i w:val="0"/>
          <w:iCs w:val="0"/>
          <w:color w:val="auto"/>
          <w:sz w:val="22"/>
          <w:szCs w:val="22"/>
        </w:rPr>
        <w:t xml:space="preserve"> </w:t>
      </w:r>
    </w:p>
    <w:p w14:paraId="5CF3A9D6" w14:textId="0B43079A" w:rsidR="004A51F5" w:rsidRDefault="009440FA" w:rsidP="00CD0441">
      <w:pPr>
        <w:pStyle w:val="Caption"/>
        <w:spacing w:after="120"/>
        <w:rPr>
          <w:i w:val="0"/>
          <w:iCs w:val="0"/>
          <w:color w:val="auto"/>
          <w:sz w:val="22"/>
          <w:szCs w:val="22"/>
        </w:rPr>
      </w:pPr>
      <w:r>
        <w:rPr>
          <w:iCs w:val="0"/>
          <w:color w:val="7B2520" w:themeColor="accent3" w:themeShade="BF"/>
          <w:sz w:val="22"/>
          <w:szCs w:val="22"/>
        </w:rPr>
        <w:t>Run</w:t>
      </w:r>
      <w:r w:rsidR="004A51F5" w:rsidRPr="00CF14C2">
        <w:rPr>
          <w:iCs w:val="0"/>
          <w:color w:val="7B2520" w:themeColor="accent3" w:themeShade="BF"/>
          <w:sz w:val="22"/>
          <w:szCs w:val="22"/>
        </w:rPr>
        <w:t>&gt;</w:t>
      </w:r>
      <w:r w:rsidR="004A51F5">
        <w:rPr>
          <w:iCs w:val="0"/>
          <w:color w:val="7B2520" w:themeColor="accent3" w:themeShade="BF"/>
          <w:sz w:val="22"/>
          <w:szCs w:val="22"/>
        </w:rPr>
        <w:t>Beach properties</w:t>
      </w:r>
      <w:r w:rsidR="004A51F5" w:rsidRPr="00CF14C2">
        <w:rPr>
          <w:iCs w:val="0"/>
          <w:color w:val="7B2520" w:themeColor="accent3" w:themeShade="BF"/>
          <w:sz w:val="22"/>
          <w:szCs w:val="22"/>
        </w:rPr>
        <w:t>&gt;</w:t>
      </w:r>
      <w:r w:rsidR="004A51F5" w:rsidRPr="00CF14C2">
        <w:rPr>
          <w:i w:val="0"/>
          <w:iCs w:val="0"/>
          <w:color w:val="auto"/>
          <w:sz w:val="22"/>
          <w:szCs w:val="22"/>
        </w:rPr>
        <w:t xml:space="preserve">: </w:t>
      </w:r>
      <w:r w:rsidR="004A51F5">
        <w:rPr>
          <w:i w:val="0"/>
          <w:iCs w:val="0"/>
          <w:color w:val="auto"/>
          <w:sz w:val="22"/>
          <w:szCs w:val="22"/>
        </w:rPr>
        <w:t>select the type of beach parameters to be calculated</w:t>
      </w:r>
      <w:r w:rsidR="004A51F5" w:rsidRPr="00CF14C2">
        <w:rPr>
          <w:i w:val="0"/>
          <w:iCs w:val="0"/>
          <w:color w:val="auto"/>
          <w:sz w:val="22"/>
          <w:szCs w:val="22"/>
        </w:rPr>
        <w:t xml:space="preserve"> </w:t>
      </w:r>
    </w:p>
    <w:p w14:paraId="09C4FB25" w14:textId="77777777" w:rsidR="005C7C02" w:rsidRPr="005C7C02" w:rsidRDefault="005C7C02" w:rsidP="005C7C02"/>
    <w:p w14:paraId="0AC76258" w14:textId="77777777" w:rsidR="004A51F5" w:rsidRPr="00CD0441" w:rsidRDefault="004A51F5" w:rsidP="00CD0441">
      <w:pPr>
        <w:pStyle w:val="Caption"/>
        <w:keepNext/>
        <w:spacing w:after="80"/>
        <w:rPr>
          <w:b/>
          <w:iCs w:val="0"/>
          <w:color w:val="auto"/>
          <w:sz w:val="22"/>
          <w:szCs w:val="22"/>
        </w:rPr>
      </w:pPr>
      <w:r>
        <w:rPr>
          <w:b/>
          <w:iCs w:val="0"/>
          <w:color w:val="auto"/>
          <w:sz w:val="22"/>
          <w:szCs w:val="22"/>
        </w:rPr>
        <w:t>Statistical analysis</w:t>
      </w:r>
      <w:r w:rsidRPr="00CD0441">
        <w:rPr>
          <w:b/>
          <w:iCs w:val="0"/>
          <w:color w:val="auto"/>
          <w:sz w:val="22"/>
          <w:szCs w:val="22"/>
        </w:rPr>
        <w:t>:</w:t>
      </w:r>
    </w:p>
    <w:p w14:paraId="122BDAF4" w14:textId="28B0E135" w:rsidR="004A51F5" w:rsidRDefault="004A51F5" w:rsidP="00CD0441">
      <w:pPr>
        <w:pStyle w:val="Caption"/>
        <w:rPr>
          <w:i w:val="0"/>
          <w:iCs w:val="0"/>
          <w:color w:val="auto"/>
          <w:sz w:val="22"/>
          <w:szCs w:val="22"/>
        </w:rPr>
      </w:pPr>
      <w:r>
        <w:rPr>
          <w:iCs w:val="0"/>
          <w:color w:val="7B2520" w:themeColor="accent3" w:themeShade="BF"/>
          <w:sz w:val="22"/>
          <w:szCs w:val="22"/>
        </w:rPr>
        <w:t>Analysis</w:t>
      </w:r>
      <w:r w:rsidRPr="00CF14C2">
        <w:rPr>
          <w:iCs w:val="0"/>
          <w:color w:val="7B2520" w:themeColor="accent3" w:themeShade="BF"/>
          <w:sz w:val="22"/>
          <w:szCs w:val="22"/>
        </w:rPr>
        <w:t>&gt;</w:t>
      </w:r>
      <w:r>
        <w:rPr>
          <w:iCs w:val="0"/>
          <w:color w:val="7B2520" w:themeColor="accent3" w:themeShade="BF"/>
          <w:sz w:val="22"/>
          <w:szCs w:val="22"/>
        </w:rPr>
        <w:t>Statistics</w:t>
      </w:r>
      <w:r w:rsidRPr="00CF14C2">
        <w:rPr>
          <w:i w:val="0"/>
          <w:iCs w:val="0"/>
          <w:color w:val="auto"/>
          <w:sz w:val="22"/>
          <w:szCs w:val="22"/>
        </w:rPr>
        <w:t xml:space="preserve">: </w:t>
      </w:r>
      <w:r>
        <w:rPr>
          <w:i w:val="0"/>
          <w:iCs w:val="0"/>
          <w:color w:val="auto"/>
          <w:sz w:val="22"/>
          <w:szCs w:val="22"/>
        </w:rPr>
        <w:t xml:space="preserve">launches the statistical analysis UI. </w:t>
      </w:r>
      <w:r w:rsidRPr="009A1FE9">
        <w:rPr>
          <w:i w:val="0"/>
          <w:iCs w:val="0"/>
          <w:color w:val="auto"/>
          <w:sz w:val="22"/>
          <w:szCs w:val="22"/>
        </w:rPr>
        <w:t>Using the</w:t>
      </w:r>
      <w:r w:rsidRPr="009A1FE9">
        <w:rPr>
          <w:iCs w:val="0"/>
          <w:color w:val="565321" w:themeColor="accent2" w:themeShade="80"/>
          <w:sz w:val="22"/>
          <w:szCs w:val="22"/>
        </w:rPr>
        <w:t xml:space="preserve"> </w:t>
      </w:r>
      <w:r w:rsidRPr="00CF0EA2">
        <w:rPr>
          <w:b/>
          <w:bCs/>
          <w:iCs w:val="0"/>
          <w:color w:val="565321" w:themeColor="accent2" w:themeShade="80"/>
          <w:sz w:val="22"/>
          <w:szCs w:val="22"/>
        </w:rPr>
        <w:t>Timeseries</w:t>
      </w:r>
      <w:r w:rsidRPr="009A1FE9">
        <w:rPr>
          <w:i w:val="0"/>
          <w:iCs w:val="0"/>
          <w:color w:val="auto"/>
          <w:sz w:val="22"/>
          <w:szCs w:val="22"/>
        </w:rPr>
        <w:t xml:space="preserve"> Tab, any data set</w:t>
      </w:r>
      <w:r>
        <w:rPr>
          <w:i w:val="0"/>
          <w:iCs w:val="0"/>
          <w:color w:val="auto"/>
          <w:sz w:val="22"/>
          <w:szCs w:val="22"/>
        </w:rPr>
        <w:t xml:space="preserve"> and variable</w:t>
      </w:r>
      <w:r w:rsidRPr="009A1FE9">
        <w:rPr>
          <w:i w:val="0"/>
          <w:iCs w:val="0"/>
          <w:color w:val="auto"/>
          <w:sz w:val="22"/>
          <w:szCs w:val="22"/>
        </w:rPr>
        <w:t xml:space="preserve"> can be selected and</w:t>
      </w:r>
      <w:r>
        <w:rPr>
          <w:i w:val="0"/>
          <w:iCs w:val="0"/>
          <w:color w:val="auto"/>
          <w:sz w:val="22"/>
          <w:szCs w:val="22"/>
        </w:rPr>
        <w:t xml:space="preserve"> used in a number of different statistical analysis routines, such as general descriptive statistics over the defined time interval, cluster analysis, or extremes analysis</w:t>
      </w:r>
      <w:r w:rsidRPr="009A1FE9">
        <w:rPr>
          <w:i w:val="0"/>
          <w:iCs w:val="0"/>
          <w:color w:val="auto"/>
          <w:sz w:val="22"/>
          <w:szCs w:val="22"/>
        </w:rPr>
        <w:t>.</w:t>
      </w:r>
    </w:p>
    <w:p w14:paraId="37C7CBAE" w14:textId="77777777" w:rsidR="005C7C02" w:rsidRPr="005C7C02" w:rsidRDefault="005C7C02" w:rsidP="005C7C02"/>
    <w:p w14:paraId="377B7691" w14:textId="77777777" w:rsidR="004A51F5" w:rsidRPr="00CD0441" w:rsidRDefault="004A51F5" w:rsidP="00CD0441">
      <w:pPr>
        <w:pStyle w:val="Caption"/>
        <w:keepNext/>
        <w:spacing w:after="80"/>
        <w:rPr>
          <w:b/>
          <w:iCs w:val="0"/>
          <w:color w:val="auto"/>
          <w:sz w:val="22"/>
          <w:szCs w:val="22"/>
        </w:rPr>
      </w:pPr>
      <w:r w:rsidRPr="00CD0441">
        <w:rPr>
          <w:b/>
          <w:iCs w:val="0"/>
          <w:color w:val="auto"/>
          <w:sz w:val="22"/>
          <w:szCs w:val="22"/>
        </w:rPr>
        <w:t>To plot the results:</w:t>
      </w:r>
    </w:p>
    <w:p w14:paraId="3661DB67" w14:textId="2A556282" w:rsidR="004A51F5" w:rsidRDefault="004A51F5" w:rsidP="004A51F5">
      <w:r>
        <w:rPr>
          <w:i/>
          <w:color w:val="7B2520" w:themeColor="accent3" w:themeShade="BF"/>
        </w:rPr>
        <w:t>Analysis</w:t>
      </w:r>
      <w:r w:rsidRPr="000B0373">
        <w:rPr>
          <w:i/>
          <w:color w:val="7B2520" w:themeColor="accent3" w:themeShade="BF"/>
        </w:rPr>
        <w:t>&gt;Plot</w:t>
      </w:r>
      <w:r w:rsidR="00CC0A41">
        <w:rPr>
          <w:i/>
          <w:color w:val="7B2520" w:themeColor="accent3" w:themeShade="BF"/>
        </w:rPr>
        <w:t>s</w:t>
      </w:r>
      <w:r>
        <w:t xml:space="preserve">: launches the plotting UI. Using the </w:t>
      </w:r>
      <w:r w:rsidRPr="00CF0EA2">
        <w:rPr>
          <w:b/>
          <w:bCs/>
          <w:i/>
          <w:color w:val="565321" w:themeColor="accent2" w:themeShade="80"/>
        </w:rPr>
        <w:t>Time</w:t>
      </w:r>
      <w:r>
        <w:rPr>
          <w:i/>
          <w:color w:val="565321" w:themeColor="accent2" w:themeShade="80"/>
        </w:rPr>
        <w:t xml:space="preserve"> </w:t>
      </w:r>
      <w:r>
        <w:t>Tab, any data set can be selected and the results plotted for a chosen variable over a user defined time interval.</w:t>
      </w:r>
    </w:p>
    <w:p w14:paraId="037E27BD" w14:textId="77777777" w:rsidR="005C7C02" w:rsidRDefault="005C7C02" w:rsidP="004A51F5"/>
    <w:p w14:paraId="632ADB67" w14:textId="77777777" w:rsidR="004A51F5" w:rsidRPr="00CD0441" w:rsidRDefault="004A51F5" w:rsidP="00CD0441">
      <w:pPr>
        <w:pStyle w:val="Caption"/>
        <w:keepNext/>
        <w:spacing w:after="80"/>
        <w:rPr>
          <w:b/>
          <w:iCs w:val="0"/>
          <w:color w:val="auto"/>
          <w:sz w:val="22"/>
          <w:szCs w:val="22"/>
        </w:rPr>
      </w:pPr>
      <w:r w:rsidRPr="00CD0441">
        <w:rPr>
          <w:b/>
          <w:iCs w:val="0"/>
          <w:color w:val="auto"/>
          <w:sz w:val="22"/>
          <w:szCs w:val="22"/>
        </w:rPr>
        <w:t>To write the results to an Excel file:</w:t>
      </w:r>
    </w:p>
    <w:p w14:paraId="7E2FE837" w14:textId="5B40104C" w:rsidR="004A51F5" w:rsidRDefault="004A51F5" w:rsidP="004A51F5">
      <w:r w:rsidRPr="000B0373">
        <w:rPr>
          <w:i/>
          <w:color w:val="7B2520" w:themeColor="accent3" w:themeShade="BF"/>
        </w:rPr>
        <w:t>Project&gt;</w:t>
      </w:r>
      <w:r w:rsidR="00006880">
        <w:rPr>
          <w:i/>
          <w:color w:val="7B2520" w:themeColor="accent3" w:themeShade="BF"/>
        </w:rPr>
        <w:t>Cases</w:t>
      </w:r>
      <w:r w:rsidRPr="000B0373">
        <w:rPr>
          <w:i/>
          <w:color w:val="7B2520" w:themeColor="accent3" w:themeShade="BF"/>
        </w:rPr>
        <w:t>&gt;Save</w:t>
      </w:r>
      <w:r w:rsidR="00006880">
        <w:rPr>
          <w:i/>
          <w:color w:val="7B2520" w:themeColor="accent3" w:themeShade="BF"/>
        </w:rPr>
        <w:t xml:space="preserve"> Data Set</w:t>
      </w:r>
      <w:r>
        <w:t xml:space="preserve">: list dialogue allows user to select which data set is to be written to file (only a single data set can be selected at a time). A user input dialogue then prompts for a file name (no extension required). </w:t>
      </w:r>
    </w:p>
    <w:p w14:paraId="08113046" w14:textId="77777777" w:rsidR="005C7C02" w:rsidRDefault="005C7C02" w:rsidP="004A51F5"/>
    <w:p w14:paraId="42F74205" w14:textId="16579018" w:rsidR="00482B83" w:rsidRPr="00482B83" w:rsidRDefault="00482B83" w:rsidP="00482B83">
      <w:pPr>
        <w:pStyle w:val="Heading2"/>
      </w:pPr>
      <w:bookmarkStart w:id="35" w:name="_Toc531673937"/>
      <w:bookmarkStart w:id="36" w:name="_Toc219458165"/>
      <w:r w:rsidRPr="00482B83">
        <w:t>Sample project</w:t>
      </w:r>
      <w:bookmarkEnd w:id="35"/>
      <w:bookmarkEnd w:id="36"/>
    </w:p>
    <w:p w14:paraId="22AC8C77" w14:textId="07A2A60F" w:rsidR="00FF7DD7" w:rsidRDefault="00482B83" w:rsidP="00482B83">
      <w:r w:rsidRPr="00482B83">
        <w:t xml:space="preserve">The </w:t>
      </w:r>
      <w:r w:rsidR="000B34A8" w:rsidRPr="00F97A76">
        <w:rPr>
          <w:i/>
          <w:iCs/>
        </w:rPr>
        <w:t>example</w:t>
      </w:r>
      <w:r w:rsidR="000B34A8">
        <w:t xml:space="preserve"> </w:t>
      </w:r>
      <w:r w:rsidRPr="00482B83">
        <w:t>folder</w:t>
      </w:r>
      <w:r>
        <w:t xml:space="preserve"> contains </w:t>
      </w:r>
      <w:r w:rsidRPr="00482B83">
        <w:t xml:space="preserve">several sample data files for </w:t>
      </w:r>
      <w:r w:rsidR="00E6735F">
        <w:t xml:space="preserve">some of </w:t>
      </w:r>
      <w:r w:rsidRPr="00482B83">
        <w:t>the different types of data that can be loaded</w:t>
      </w:r>
      <w:r>
        <w:t xml:space="preserve">, </w:t>
      </w:r>
      <w:r w:rsidR="00E6735F">
        <w:t>and</w:t>
      </w:r>
      <w:r w:rsidRPr="00482B83">
        <w:t xml:space="preserve"> </w:t>
      </w:r>
      <w:r w:rsidR="000B34A8">
        <w:t>a demonstration project file</w:t>
      </w:r>
      <w:r w:rsidRPr="00482B83">
        <w:t>.</w:t>
      </w:r>
    </w:p>
    <w:p w14:paraId="5396A857" w14:textId="77777777" w:rsidR="00FF7DD7" w:rsidRDefault="00FF7DD7">
      <w:pPr>
        <w:spacing w:after="160"/>
      </w:pPr>
      <w:r>
        <w:br w:type="page"/>
      </w:r>
    </w:p>
    <w:p w14:paraId="396E36DC" w14:textId="0ABD0B65" w:rsidR="00482B83" w:rsidRPr="00482B83" w:rsidRDefault="00482B83" w:rsidP="00482B83">
      <w:pPr>
        <w:pStyle w:val="Heading1"/>
      </w:pPr>
      <w:bookmarkStart w:id="37" w:name="_Toc531673938"/>
      <w:bookmarkStart w:id="38" w:name="_Toc219458166"/>
      <w:r w:rsidRPr="00482B83">
        <w:lastRenderedPageBreak/>
        <w:t>Menus</w:t>
      </w:r>
      <w:bookmarkEnd w:id="37"/>
      <w:bookmarkEnd w:id="38"/>
    </w:p>
    <w:p w14:paraId="543B6BCA" w14:textId="77777777" w:rsidR="00482B83" w:rsidRPr="00482B83" w:rsidRDefault="00482B83" w:rsidP="00482B83">
      <w:pPr>
        <w:pStyle w:val="Heading2"/>
      </w:pPr>
      <w:bookmarkStart w:id="39" w:name="_Toc531673939"/>
      <w:bookmarkStart w:id="40" w:name="_Toc219458167"/>
      <w:r w:rsidRPr="00482B83">
        <w:t>File</w:t>
      </w:r>
      <w:bookmarkEnd w:id="39"/>
      <w:bookmarkEnd w:id="40"/>
    </w:p>
    <w:p w14:paraId="06A3045F" w14:textId="77777777" w:rsidR="00482B83" w:rsidRPr="00482B83" w:rsidRDefault="00482B83" w:rsidP="00482B83">
      <w:pPr>
        <w:rPr>
          <w:i/>
          <w:color w:val="7B2520" w:themeColor="accent3" w:themeShade="BF"/>
        </w:rPr>
      </w:pPr>
      <w:r w:rsidRPr="00482B83">
        <w:rPr>
          <w:i/>
          <w:color w:val="7B2520" w:themeColor="accent3" w:themeShade="BF"/>
        </w:rPr>
        <w:t>File&gt;New</w:t>
      </w:r>
      <w:r w:rsidRPr="00482B83">
        <w:t xml:space="preserve">: clears any existing model (prompting to save if not already saved) and a popup dialog box prompts for Project name and Date (default is current date). </w:t>
      </w:r>
    </w:p>
    <w:p w14:paraId="36EB57C6" w14:textId="77777777" w:rsidR="00482B83" w:rsidRPr="00482B83" w:rsidRDefault="00482B83" w:rsidP="00482B83">
      <w:r w:rsidRPr="00482B83">
        <w:rPr>
          <w:i/>
          <w:color w:val="7B2520" w:themeColor="accent3" w:themeShade="BF"/>
        </w:rPr>
        <w:t>File&gt;Open</w:t>
      </w:r>
      <w:r w:rsidRPr="00482B83">
        <w:t>: existing CoatalTools projects are saved as *.mat files. User selects a project file from dialog box.</w:t>
      </w:r>
    </w:p>
    <w:p w14:paraId="7D9327A9" w14:textId="77777777" w:rsidR="00482B83" w:rsidRPr="00482B83" w:rsidRDefault="00482B83" w:rsidP="00482B83">
      <w:r w:rsidRPr="00482B83">
        <w:rPr>
          <w:i/>
          <w:color w:val="7B2520" w:themeColor="accent3" w:themeShade="BF"/>
        </w:rPr>
        <w:t>File&gt;Save</w:t>
      </w:r>
      <w:r w:rsidRPr="00482B83">
        <w:t>: save a file that has already been saved.</w:t>
      </w:r>
    </w:p>
    <w:p w14:paraId="11656B58" w14:textId="77777777" w:rsidR="00482B83" w:rsidRPr="00482B83" w:rsidRDefault="00482B83" w:rsidP="00482B83">
      <w:r w:rsidRPr="00482B83">
        <w:rPr>
          <w:i/>
          <w:color w:val="7B2520" w:themeColor="accent3" w:themeShade="BF"/>
        </w:rPr>
        <w:t>File&gt;Save as</w:t>
      </w:r>
      <w:r w:rsidRPr="00482B83">
        <w:t>: save a file with a new or different name.</w:t>
      </w:r>
    </w:p>
    <w:p w14:paraId="7AD3C6A3" w14:textId="77777777" w:rsidR="00482B83" w:rsidRPr="00482B83" w:rsidRDefault="00482B83" w:rsidP="00482B83">
      <w:r w:rsidRPr="00482B83">
        <w:rPr>
          <w:i/>
          <w:color w:val="7B2520" w:themeColor="accent3" w:themeShade="BF"/>
        </w:rPr>
        <w:t>File&gt;Exit</w:t>
      </w:r>
      <w:r w:rsidRPr="00482B83">
        <w:t>: exit the program. The close window button has the same effect.</w:t>
      </w:r>
    </w:p>
    <w:p w14:paraId="297859D8" w14:textId="77777777" w:rsidR="00482B83" w:rsidRPr="00482B83" w:rsidRDefault="00482B83" w:rsidP="00482B83"/>
    <w:p w14:paraId="091B8C6A" w14:textId="77777777" w:rsidR="00482B83" w:rsidRPr="00482B83" w:rsidRDefault="00482B83" w:rsidP="00482B83">
      <w:pPr>
        <w:pStyle w:val="Heading2"/>
      </w:pPr>
      <w:bookmarkStart w:id="41" w:name="_Toc531673940"/>
      <w:bookmarkStart w:id="42" w:name="_Toc219458168"/>
      <w:r w:rsidRPr="00482B83">
        <w:t>Tools</w:t>
      </w:r>
      <w:bookmarkEnd w:id="41"/>
      <w:bookmarkEnd w:id="42"/>
    </w:p>
    <w:p w14:paraId="00E662ED" w14:textId="77777777" w:rsidR="00482B83" w:rsidRPr="00482B83" w:rsidRDefault="00482B83" w:rsidP="00482B83">
      <w:r w:rsidRPr="00482B83">
        <w:rPr>
          <w:i/>
          <w:color w:val="7B2520" w:themeColor="accent3" w:themeShade="BF"/>
        </w:rPr>
        <w:t>Tools&gt;Refresh</w:t>
      </w:r>
      <w:r w:rsidRPr="00482B83">
        <w:t xml:space="preserve">: updates </w:t>
      </w:r>
      <w:r w:rsidRPr="00482B83">
        <w:rPr>
          <w:i/>
          <w:color w:val="565321" w:themeColor="accent2" w:themeShade="80"/>
        </w:rPr>
        <w:t>Data</w:t>
      </w:r>
      <w:r w:rsidRPr="00482B83">
        <w:t xml:space="preserve"> tab.</w:t>
      </w:r>
    </w:p>
    <w:p w14:paraId="216DDC37" w14:textId="77777777" w:rsidR="00482B83" w:rsidRPr="00482B83" w:rsidRDefault="00482B83" w:rsidP="00482B83">
      <w:r w:rsidRPr="00482B83">
        <w:rPr>
          <w:i/>
          <w:color w:val="7B2520" w:themeColor="accent3" w:themeShade="BF"/>
        </w:rPr>
        <w:t>Tools&gt;Clear all&gt;Project</w:t>
      </w:r>
      <w:r w:rsidRPr="00482B83">
        <w:t>: deletes the current project (data, models and all project specific variables).</w:t>
      </w:r>
    </w:p>
    <w:p w14:paraId="0EA5F3B7" w14:textId="32FD11CA" w:rsidR="00482B83" w:rsidRDefault="00482B83" w:rsidP="00482B83">
      <w:r w:rsidRPr="00482B83">
        <w:rPr>
          <w:i/>
          <w:color w:val="7B2520" w:themeColor="accent3" w:themeShade="BF"/>
        </w:rPr>
        <w:t>Tools&gt;Clear all&gt;Figures</w:t>
      </w:r>
      <w:r w:rsidRPr="00482B83">
        <w:t xml:space="preserve">: deletes </w:t>
      </w:r>
      <w:r w:rsidRPr="00482B83">
        <w:rPr>
          <w:b/>
          <w:bCs/>
        </w:rPr>
        <w:t>all</w:t>
      </w:r>
      <w:r w:rsidRPr="00482B83">
        <w:t xml:space="preserve"> results plot figures (useful if a large number of plots have been produced).</w:t>
      </w:r>
    </w:p>
    <w:p w14:paraId="31A0482D" w14:textId="07E75DF7" w:rsidR="00482B83" w:rsidRPr="00482B83" w:rsidRDefault="00482B83" w:rsidP="00482B83">
      <w:r w:rsidRPr="00482B83">
        <w:rPr>
          <w:i/>
          <w:color w:val="7B2520" w:themeColor="accent3" w:themeShade="BF"/>
        </w:rPr>
        <w:t>Tools&gt;Clear all&gt;</w:t>
      </w:r>
      <w:r>
        <w:rPr>
          <w:i/>
          <w:color w:val="7B2520" w:themeColor="accent3" w:themeShade="BF"/>
        </w:rPr>
        <w:t>Data</w:t>
      </w:r>
      <w:r w:rsidRPr="00482B83">
        <w:t xml:space="preserve">: deletes </w:t>
      </w:r>
      <w:r w:rsidRPr="00482B83">
        <w:rPr>
          <w:b/>
          <w:bCs/>
        </w:rPr>
        <w:t>all</w:t>
      </w:r>
      <w:r w:rsidRPr="00482B83">
        <w:t xml:space="preserve"> </w:t>
      </w:r>
      <w:r>
        <w:t>Data sets</w:t>
      </w:r>
      <w:r w:rsidRPr="00482B83">
        <w:t xml:space="preserve"> listed on the </w:t>
      </w:r>
      <w:r>
        <w:rPr>
          <w:i/>
          <w:color w:val="565321" w:themeColor="accent2" w:themeShade="80"/>
        </w:rPr>
        <w:t>Data</w:t>
      </w:r>
      <w:r w:rsidRPr="00482B83">
        <w:t xml:space="preserve"> tab.</w:t>
      </w:r>
    </w:p>
    <w:p w14:paraId="0F836845" w14:textId="35DD5DB8" w:rsidR="00482B83" w:rsidRPr="00482B83" w:rsidRDefault="00482B83" w:rsidP="00482B83">
      <w:r w:rsidRPr="00482B83">
        <w:rPr>
          <w:i/>
          <w:color w:val="7B2520" w:themeColor="accent3" w:themeShade="BF"/>
        </w:rPr>
        <w:t>Tools&gt;Clear all&gt;Models</w:t>
      </w:r>
      <w:r w:rsidRPr="00482B83">
        <w:t xml:space="preserve">: deletes </w:t>
      </w:r>
      <w:r w:rsidRPr="00482B83">
        <w:rPr>
          <w:b/>
          <w:bCs/>
        </w:rPr>
        <w:t>all</w:t>
      </w:r>
      <w:r w:rsidRPr="00482B83">
        <w:t xml:space="preserve"> model</w:t>
      </w:r>
      <w:r>
        <w:t>s</w:t>
      </w:r>
      <w:r w:rsidRPr="00482B83">
        <w:t xml:space="preserve"> listed on the </w:t>
      </w:r>
      <w:r w:rsidRPr="00482B83">
        <w:rPr>
          <w:i/>
          <w:color w:val="565321" w:themeColor="accent2" w:themeShade="80"/>
        </w:rPr>
        <w:t>Models</w:t>
      </w:r>
      <w:r w:rsidRPr="00482B83">
        <w:t xml:space="preserve"> tab.</w:t>
      </w:r>
    </w:p>
    <w:p w14:paraId="3F43E46A" w14:textId="77777777" w:rsidR="00482B83" w:rsidRPr="00482B83" w:rsidRDefault="00482B83" w:rsidP="00482B83"/>
    <w:p w14:paraId="2A9E8153" w14:textId="1F7A1295" w:rsidR="00482B83" w:rsidRPr="00482B83" w:rsidRDefault="00482B83" w:rsidP="00482B83">
      <w:pPr>
        <w:pStyle w:val="Heading2"/>
      </w:pPr>
      <w:bookmarkStart w:id="43" w:name="_Ref526763284"/>
      <w:bookmarkStart w:id="44" w:name="_Toc531673941"/>
      <w:bookmarkStart w:id="45" w:name="_Toc219458169"/>
      <w:r w:rsidRPr="00482B83">
        <w:t>Project</w:t>
      </w:r>
      <w:bookmarkEnd w:id="43"/>
      <w:bookmarkEnd w:id="44"/>
      <w:bookmarkEnd w:id="45"/>
    </w:p>
    <w:p w14:paraId="1DD421F9" w14:textId="470B0834" w:rsidR="00482B83" w:rsidRDefault="00482B83" w:rsidP="00482B83">
      <w:r w:rsidRPr="00482B83">
        <w:rPr>
          <w:i/>
          <w:color w:val="7B2520" w:themeColor="accent3" w:themeShade="BF"/>
        </w:rPr>
        <w:t>Project&gt;Project Info</w:t>
      </w:r>
      <w:r w:rsidRPr="00482B83">
        <w:t>: edit the Project name and Date</w:t>
      </w:r>
      <w:r w:rsidR="004A20E2">
        <w:t>.</w:t>
      </w:r>
    </w:p>
    <w:p w14:paraId="353CAFC6" w14:textId="456BDB18" w:rsidR="004A20E2" w:rsidRDefault="004A20E2" w:rsidP="004A20E2">
      <w:r>
        <w:rPr>
          <w:i/>
          <w:color w:val="7B2520" w:themeColor="accent3" w:themeShade="BF"/>
        </w:rPr>
        <w:t>Project</w:t>
      </w:r>
      <w:r w:rsidRPr="00EC1BB6">
        <w:rPr>
          <w:i/>
          <w:color w:val="7B2520" w:themeColor="accent3" w:themeShade="BF"/>
        </w:rPr>
        <w:t>&gt;</w:t>
      </w:r>
      <w:bookmarkStart w:id="46" w:name="_Hlk67301473"/>
      <w:r w:rsidR="00906E26">
        <w:rPr>
          <w:i/>
          <w:color w:val="7B2520" w:themeColor="accent3" w:themeShade="BF"/>
        </w:rPr>
        <w:t>Case</w:t>
      </w:r>
      <w:bookmarkEnd w:id="46"/>
      <w:r>
        <w:rPr>
          <w:i/>
          <w:color w:val="7B2520" w:themeColor="accent3" w:themeShade="BF"/>
        </w:rPr>
        <w:t>&gt;Edit Description</w:t>
      </w:r>
      <w:r>
        <w:t xml:space="preserve">: select a </w:t>
      </w:r>
      <w:r w:rsidR="00906E26">
        <w:t>Case</w:t>
      </w:r>
      <w:r>
        <w:t xml:space="preserve"> description to edit</w:t>
      </w:r>
      <w:r w:rsidR="007529AA">
        <w:t>.</w:t>
      </w:r>
    </w:p>
    <w:p w14:paraId="55C10DD8" w14:textId="78CB8628" w:rsidR="007529AA" w:rsidRDefault="007529AA" w:rsidP="004A20E2">
      <w:r w:rsidRPr="007659DC">
        <w:rPr>
          <w:i/>
          <w:color w:val="7B2520" w:themeColor="accent3" w:themeShade="BF"/>
        </w:rPr>
        <w:t xml:space="preserve">Project&gt;Cases&gt;Edit </w:t>
      </w:r>
      <w:r>
        <w:rPr>
          <w:i/>
          <w:color w:val="7B2520" w:themeColor="accent3" w:themeShade="BF"/>
        </w:rPr>
        <w:t>DS properties</w:t>
      </w:r>
      <w:r w:rsidRPr="007659DC">
        <w:t>: edit</w:t>
      </w:r>
      <w:r>
        <w:t xml:space="preserve"> the properties that define the meta-data for a dataset.</w:t>
      </w:r>
    </w:p>
    <w:p w14:paraId="5E2D02D0" w14:textId="3013A7EB" w:rsidR="004A20E2" w:rsidRPr="0062013C" w:rsidRDefault="006A5816" w:rsidP="004A20E2">
      <w:bookmarkStart w:id="47" w:name="_Hlk39485739"/>
      <w:r>
        <w:rPr>
          <w:noProof/>
        </w:rPr>
        <w:drawing>
          <wp:anchor distT="0" distB="0" distL="114300" distR="114300" simplePos="0" relativeHeight="251767808" behindDoc="0" locked="0" layoutInCell="1" allowOverlap="1" wp14:anchorId="5F9B7E4B" wp14:editId="4BE95CF2">
            <wp:simplePos x="0" y="0"/>
            <wp:positionH relativeFrom="margin">
              <wp:align>right</wp:align>
            </wp:positionH>
            <wp:positionV relativeFrom="paragraph">
              <wp:posOffset>227965</wp:posOffset>
            </wp:positionV>
            <wp:extent cx="1707515" cy="2185670"/>
            <wp:effectExtent l="0" t="0" r="6985" b="508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07515" cy="2185670"/>
                    </a:xfrm>
                    <a:prstGeom prst="rect">
                      <a:avLst/>
                    </a:prstGeom>
                  </pic:spPr>
                </pic:pic>
              </a:graphicData>
            </a:graphic>
          </wp:anchor>
        </w:drawing>
      </w:r>
      <w:r w:rsidR="004A20E2">
        <w:rPr>
          <w:i/>
          <w:color w:val="7B2520" w:themeColor="accent3" w:themeShade="BF"/>
        </w:rPr>
        <w:t>Project</w:t>
      </w:r>
      <w:r w:rsidR="004A20E2"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sidR="004A20E2">
        <w:rPr>
          <w:i/>
          <w:color w:val="7B2520" w:themeColor="accent3" w:themeShade="BF"/>
        </w:rPr>
        <w:t>&gt;Edit Data Set</w:t>
      </w:r>
      <w:r w:rsidR="004A20E2">
        <w:t xml:space="preserve">: edit </w:t>
      </w:r>
      <w:bookmarkEnd w:id="47"/>
      <w:r w:rsidR="004A20E2">
        <w:t xml:space="preserve">a data set. Initialises a data selection UI to </w:t>
      </w:r>
      <w:r w:rsidR="00906E26">
        <w:t>select</w:t>
      </w:r>
      <w:r w:rsidR="004A20E2">
        <w:t xml:space="preserve"> the record to be edited and then lists the variable in a table so that values can be edited. The user can also limit the data set retrieved based on the variable range and the independent variable (X) or time. This can be useful in making specific edits (eg all values over a threshold or values within a date range).</w:t>
      </w:r>
      <w:r w:rsidR="0023784D">
        <w:t xml:space="preserve"> This option also works for profiles. Ensure the variable to be edited is selected (Chainage, Elevation, etc). The user is then prompted to select a survey date and the relevant profile data can then be edited. An alternative for cleaning up profile data is </w:t>
      </w:r>
      <w:r w:rsidR="0023784D" w:rsidRPr="00770E8A">
        <w:rPr>
          <w:i/>
          <w:color w:val="7B2520" w:themeColor="accent3" w:themeShade="BF"/>
        </w:rPr>
        <w:t>Setup&gt;</w:t>
      </w:r>
      <w:r w:rsidR="0023784D">
        <w:rPr>
          <w:i/>
          <w:color w:val="7B2520" w:themeColor="accent3" w:themeShade="BF"/>
        </w:rPr>
        <w:t>Data clean-up&gt;Edit or Delete profile in timeseries</w:t>
      </w:r>
      <w:r w:rsidR="0023784D">
        <w:t xml:space="preserve"> (see Section </w:t>
      </w:r>
      <w:r w:rsidR="0023784D">
        <w:fldChar w:fldCharType="begin"/>
      </w:r>
      <w:r w:rsidR="0023784D">
        <w:instrText xml:space="preserve"> REF _Ref40882662 \r \h </w:instrText>
      </w:r>
      <w:r w:rsidR="0023784D">
        <w:fldChar w:fldCharType="separate"/>
      </w:r>
      <w:r w:rsidR="00DF5A44">
        <w:t>3.4.5</w:t>
      </w:r>
      <w:r w:rsidR="0023784D">
        <w:fldChar w:fldCharType="end"/>
      </w:r>
      <w:r w:rsidR="0023784D">
        <w:t>).</w:t>
      </w:r>
      <w:r>
        <w:t xml:space="preserve"> </w:t>
      </w:r>
      <w:r w:rsidRPr="006A5816">
        <w:t>Using the Copy to Clipboard button also provides a quick way of exporting selected data.</w:t>
      </w:r>
    </w:p>
    <w:p w14:paraId="7FD1BDC0" w14:textId="3755ECB5" w:rsidR="004A20E2" w:rsidRPr="0062013C" w:rsidRDefault="004A20E2" w:rsidP="004A20E2">
      <w:r>
        <w:rPr>
          <w:i/>
          <w:color w:val="7B2520" w:themeColor="accent3" w:themeShade="BF"/>
        </w:rPr>
        <w:t>Project</w:t>
      </w:r>
      <w:r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Pr>
          <w:i/>
          <w:color w:val="7B2520" w:themeColor="accent3" w:themeShade="BF"/>
        </w:rPr>
        <w:t>&gt;Save</w:t>
      </w:r>
      <w:r w:rsidR="00906E26">
        <w:rPr>
          <w:i/>
          <w:color w:val="7B2520" w:themeColor="accent3" w:themeShade="BF"/>
        </w:rPr>
        <w:t xml:space="preserve"> Data Set</w:t>
      </w:r>
      <w:r>
        <w:t xml:space="preserve">: </w:t>
      </w:r>
      <w:r w:rsidR="006A5816" w:rsidRPr="006A5816">
        <w:t xml:space="preserve">select the Case to be saved from the list of Cases, select whether to save the Case as a </w:t>
      </w:r>
      <w:r w:rsidR="006A5816" w:rsidRPr="006A5816">
        <w:rPr>
          <w:i/>
          <w:iCs/>
        </w:rPr>
        <w:t>dstable</w:t>
      </w:r>
      <w:r w:rsidR="006A5816" w:rsidRPr="006A5816">
        <w:t xml:space="preserve"> or a </w:t>
      </w:r>
      <w:r w:rsidR="006A5816" w:rsidRPr="006A5816">
        <w:rPr>
          <w:i/>
          <w:iCs/>
        </w:rPr>
        <w:t>table</w:t>
      </w:r>
      <w:r w:rsidR="006A5816" w:rsidRPr="006A5816">
        <w:t xml:space="preserve"> and name the file. The dataset </w:t>
      </w:r>
      <w:r w:rsidR="006A5816" w:rsidRPr="006A5816">
        <w:rPr>
          <w:i/>
          <w:iCs/>
        </w:rPr>
        <w:t>dstable</w:t>
      </w:r>
      <w:r w:rsidR="006A5816" w:rsidRPr="006A5816">
        <w:t xml:space="preserve"> or </w:t>
      </w:r>
      <w:r w:rsidR="006A5816" w:rsidRPr="006A5816">
        <w:rPr>
          <w:i/>
          <w:iCs/>
        </w:rPr>
        <w:t>table</w:t>
      </w:r>
      <w:r w:rsidR="006A5816" w:rsidRPr="006A5816">
        <w:t xml:space="preserve"> are saved to a mat file.</w:t>
      </w:r>
      <w:r w:rsidR="006A5816" w:rsidRPr="006A5816">
        <w:rPr>
          <w:noProof/>
        </w:rPr>
        <w:t xml:space="preserve"> </w:t>
      </w:r>
    </w:p>
    <w:p w14:paraId="2C6966F0" w14:textId="0A8AC4B1" w:rsidR="004A20E2" w:rsidRDefault="004A20E2" w:rsidP="004F66F3">
      <w:r>
        <w:rPr>
          <w:i/>
          <w:color w:val="7B2520" w:themeColor="accent3" w:themeShade="BF"/>
        </w:rPr>
        <w:t>Project</w:t>
      </w:r>
      <w:r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Pr>
          <w:i/>
          <w:color w:val="7B2520" w:themeColor="accent3" w:themeShade="BF"/>
        </w:rPr>
        <w:t>&gt;Delete</w:t>
      </w:r>
      <w:r w:rsidR="00906E26">
        <w:rPr>
          <w:i/>
          <w:color w:val="7B2520" w:themeColor="accent3" w:themeShade="BF"/>
        </w:rPr>
        <w:t xml:space="preserve"> Case</w:t>
      </w:r>
      <w:r>
        <w:t>:</w:t>
      </w:r>
      <w:r w:rsidRPr="0096599A">
        <w:t xml:space="preserve"> </w:t>
      </w:r>
      <w:r>
        <w:t xml:space="preserve">user selects the </w:t>
      </w:r>
      <w:r w:rsidR="00906E26">
        <w:t>Case</w:t>
      </w:r>
      <w:r w:rsidR="00F37A11">
        <w:t>(s)</w:t>
      </w:r>
      <w:r>
        <w:t xml:space="preserve"> to be deleted from a list box of </w:t>
      </w:r>
      <w:r w:rsidR="00906E26">
        <w:t>Cases</w:t>
      </w:r>
      <w:r>
        <w:t xml:space="preserve"> and </w:t>
      </w:r>
      <w:r w:rsidR="00906E26">
        <w:t xml:space="preserve">these </w:t>
      </w:r>
      <w:r>
        <w:t>are then deleted (</w:t>
      </w:r>
      <w:r w:rsidR="00F37A11">
        <w:t xml:space="preserve">the </w:t>
      </w:r>
      <w:r>
        <w:t>model setup is not changed).</w:t>
      </w:r>
      <w:r w:rsidR="00F37A11">
        <w:t xml:space="preserve"> NB: once deleted they cannot be recovered.</w:t>
      </w:r>
    </w:p>
    <w:p w14:paraId="65567165" w14:textId="3533FAE0" w:rsidR="004F66F3" w:rsidRDefault="004A20E2" w:rsidP="004F66F3">
      <w:r>
        <w:rPr>
          <w:i/>
          <w:color w:val="7B2520" w:themeColor="accent3" w:themeShade="BF"/>
        </w:rPr>
        <w:t>Project</w:t>
      </w:r>
      <w:r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Pr>
          <w:i/>
          <w:color w:val="7B2520" w:themeColor="accent3" w:themeShade="BF"/>
        </w:rPr>
        <w:t>&gt;Reload</w:t>
      </w:r>
      <w:r w:rsidR="00906E26">
        <w:rPr>
          <w:i/>
          <w:color w:val="7B2520" w:themeColor="accent3" w:themeShade="BF"/>
        </w:rPr>
        <w:t xml:space="preserve"> Case</w:t>
      </w:r>
      <w:r>
        <w:t xml:space="preserve">: select a previous model run </w:t>
      </w:r>
      <w:r w:rsidR="00F37A11">
        <w:t>from the current list of Model</w:t>
      </w:r>
      <w:r w:rsidR="00906E26">
        <w:t xml:space="preserve"> Cases</w:t>
      </w:r>
      <w:r w:rsidR="00F37A11">
        <w:t xml:space="preserve"> </w:t>
      </w:r>
      <w:r>
        <w:t>and reload the input values as the current input settings.</w:t>
      </w:r>
    </w:p>
    <w:p w14:paraId="4F84D527" w14:textId="2B337C0F" w:rsidR="004A20E2" w:rsidRDefault="004A20E2" w:rsidP="004F66F3">
      <w:bookmarkStart w:id="48" w:name="_Hlk39483639"/>
      <w:r>
        <w:rPr>
          <w:i/>
          <w:color w:val="7B2520" w:themeColor="accent3" w:themeShade="BF"/>
        </w:rPr>
        <w:t>Project</w:t>
      </w:r>
      <w:r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Pr>
          <w:i/>
          <w:color w:val="7B2520" w:themeColor="accent3" w:themeShade="BF"/>
        </w:rPr>
        <w:t xml:space="preserve">&gt;View </w:t>
      </w:r>
      <w:r w:rsidR="00906E26">
        <w:rPr>
          <w:i/>
          <w:color w:val="7B2520" w:themeColor="accent3" w:themeShade="BF"/>
        </w:rPr>
        <w:t>Case S</w:t>
      </w:r>
      <w:r>
        <w:rPr>
          <w:i/>
          <w:color w:val="7B2520" w:themeColor="accent3" w:themeShade="BF"/>
        </w:rPr>
        <w:t>ettings</w:t>
      </w:r>
      <w:r>
        <w:t xml:space="preserve">: </w:t>
      </w:r>
      <w:r w:rsidR="006A5816" w:rsidRPr="007659DC">
        <w:t>display a table of the model input parameters used for a selected</w:t>
      </w:r>
      <w:r w:rsidR="006A5816">
        <w:t xml:space="preserve"> Case</w:t>
      </w:r>
      <w:r w:rsidR="006A5816" w:rsidRPr="007659DC">
        <w:t>.</w:t>
      </w:r>
    </w:p>
    <w:bookmarkEnd w:id="48"/>
    <w:p w14:paraId="00248C28" w14:textId="4458C988" w:rsidR="004A20E2" w:rsidRDefault="004A20E2" w:rsidP="004A20E2">
      <w:r>
        <w:rPr>
          <w:i/>
          <w:color w:val="7B2520" w:themeColor="accent3" w:themeShade="BF"/>
        </w:rPr>
        <w:lastRenderedPageBreak/>
        <w:t>Project&gt;Export/Import&gt;Export</w:t>
      </w:r>
      <w:r w:rsidR="00906E26">
        <w:rPr>
          <w:i/>
          <w:color w:val="7B2520" w:themeColor="accent3" w:themeShade="BF"/>
        </w:rPr>
        <w:t xml:space="preserve"> Case</w:t>
      </w:r>
      <w:r>
        <w:t>:</w:t>
      </w:r>
      <w:r w:rsidRPr="0096599A">
        <w:t xml:space="preserve"> </w:t>
      </w:r>
      <w:r>
        <w:t xml:space="preserve">saves a </w:t>
      </w:r>
      <w:r w:rsidR="00906E26">
        <w:t>Case class instance</w:t>
      </w:r>
      <w:r>
        <w:t xml:space="preserve"> to a Matlab binary ‘mat’ file.</w:t>
      </w:r>
    </w:p>
    <w:p w14:paraId="152180AC" w14:textId="7E7E4CCF" w:rsidR="004A20E2" w:rsidRDefault="004A20E2" w:rsidP="004A20E2">
      <w:r>
        <w:rPr>
          <w:i/>
          <w:color w:val="7B2520" w:themeColor="accent3" w:themeShade="BF"/>
        </w:rPr>
        <w:t>Project&gt;</w:t>
      </w:r>
      <w:r w:rsidRPr="00B60018">
        <w:rPr>
          <w:i/>
          <w:color w:val="7B2520" w:themeColor="accent3" w:themeShade="BF"/>
        </w:rPr>
        <w:t xml:space="preserve"> </w:t>
      </w:r>
      <w:r>
        <w:rPr>
          <w:i/>
          <w:color w:val="7B2520" w:themeColor="accent3" w:themeShade="BF"/>
        </w:rPr>
        <w:t>Export/Import&gt;Import</w:t>
      </w:r>
      <w:r w:rsidR="00906E26">
        <w:rPr>
          <w:i/>
          <w:color w:val="7B2520" w:themeColor="accent3" w:themeShade="BF"/>
        </w:rPr>
        <w:t xml:space="preserve"> Case</w:t>
      </w:r>
      <w:r>
        <w:t>:</w:t>
      </w:r>
      <w:r w:rsidRPr="0096599A">
        <w:t xml:space="preserve"> </w:t>
      </w:r>
      <w:r>
        <w:t>loads data from a Matlab binary ‘mat’ file. Only works for data sets saved using Export. These two functions can be used to move</w:t>
      </w:r>
      <w:r w:rsidR="00906E26" w:rsidRPr="00906E26">
        <w:t xml:space="preserve"> class instance</w:t>
      </w:r>
      <w:r w:rsidR="00906E26">
        <w:t>s</w:t>
      </w:r>
      <w:r w:rsidR="00906E26" w:rsidRPr="00906E26">
        <w:t xml:space="preserve"> </w:t>
      </w:r>
      <w:r>
        <w:t>between projects or models.</w:t>
      </w:r>
    </w:p>
    <w:p w14:paraId="0C992BD0" w14:textId="77777777" w:rsidR="00EC2E55" w:rsidRDefault="00EC2E55" w:rsidP="00EC2E55">
      <w:r w:rsidRPr="00EC2E55">
        <w:rPr>
          <w:b/>
          <w:bCs/>
        </w:rPr>
        <w:t>NB</w:t>
      </w:r>
      <w:r>
        <w:t xml:space="preserve">: to export the data from a Case for use in another application (eg text file, Excel, etc), use the </w:t>
      </w:r>
      <w:r w:rsidRPr="007551A5">
        <w:rPr>
          <w:i/>
          <w:color w:val="7B2520" w:themeColor="accent3" w:themeShade="BF"/>
        </w:rPr>
        <w:t>Project&gt;Cases&gt;Edit Data Set</w:t>
      </w:r>
      <w:r>
        <w:t xml:space="preserve"> option to make a selection and then use the ‘Copy to Clipboard’ button to paste the selection to the clipboard.</w:t>
      </w:r>
    </w:p>
    <w:p w14:paraId="11E983D9" w14:textId="77B379DB" w:rsidR="004F66F3" w:rsidRPr="00137FF5" w:rsidRDefault="004F66F3" w:rsidP="004A20E2"/>
    <w:p w14:paraId="374F18F7" w14:textId="2C3DEF69" w:rsidR="004F66F3" w:rsidRPr="004F66F3" w:rsidRDefault="004F66F3" w:rsidP="00397CD9">
      <w:pPr>
        <w:pStyle w:val="Heading2"/>
      </w:pPr>
      <w:bookmarkStart w:id="49" w:name="_Ref459627191"/>
      <w:bookmarkStart w:id="50" w:name="_Toc462590133"/>
      <w:bookmarkStart w:id="51" w:name="_Toc15127496"/>
      <w:bookmarkStart w:id="52" w:name="_Toc219458170"/>
      <w:r w:rsidRPr="004F66F3">
        <w:t>Setup</w:t>
      </w:r>
      <w:bookmarkEnd w:id="49"/>
      <w:bookmarkEnd w:id="50"/>
      <w:bookmarkEnd w:id="51"/>
      <w:bookmarkEnd w:id="52"/>
    </w:p>
    <w:p w14:paraId="74631207" w14:textId="50CBC252" w:rsidR="004A51F5" w:rsidRDefault="00AA263C" w:rsidP="00AA263C">
      <w:pPr>
        <w:pStyle w:val="Heading3"/>
      </w:pPr>
      <w:bookmarkStart w:id="53" w:name="_Ref43883959"/>
      <w:bookmarkStart w:id="54" w:name="_Toc219458171"/>
      <w:bookmarkStart w:id="55" w:name="_Hlk116400417"/>
      <w:r>
        <w:t>I</w:t>
      </w:r>
      <w:r w:rsidR="00177074">
        <w:t>mport</w:t>
      </w:r>
      <w:r>
        <w:t xml:space="preserve"> data</w:t>
      </w:r>
      <w:bookmarkEnd w:id="53"/>
      <w:bookmarkEnd w:id="54"/>
    </w:p>
    <w:p w14:paraId="30FD3323" w14:textId="1337D876" w:rsidR="00AA263C" w:rsidRPr="00770E8A" w:rsidRDefault="002D6A18" w:rsidP="005616C7">
      <w:pPr>
        <w:rPr>
          <w:noProof/>
        </w:rPr>
      </w:pPr>
      <w:bookmarkStart w:id="56" w:name="_Hlk116400389"/>
      <w:bookmarkEnd w:id="55"/>
      <w:r>
        <w:rPr>
          <w:noProof/>
        </w:rPr>
        <w:drawing>
          <wp:anchor distT="0" distB="0" distL="114300" distR="114300" simplePos="0" relativeHeight="251659264" behindDoc="0" locked="0" layoutInCell="1" allowOverlap="1" wp14:anchorId="7FF22D2E" wp14:editId="755F8FE9">
            <wp:simplePos x="0" y="0"/>
            <wp:positionH relativeFrom="margin">
              <wp:align>right</wp:align>
            </wp:positionH>
            <wp:positionV relativeFrom="paragraph">
              <wp:posOffset>4445</wp:posOffset>
            </wp:positionV>
            <wp:extent cx="1457960" cy="2672080"/>
            <wp:effectExtent l="0" t="0" r="889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457960" cy="2672080"/>
                    </a:xfrm>
                    <a:prstGeom prst="rect">
                      <a:avLst/>
                    </a:prstGeom>
                  </pic:spPr>
                </pic:pic>
              </a:graphicData>
            </a:graphic>
            <wp14:sizeRelH relativeFrom="margin">
              <wp14:pctWidth>0</wp14:pctWidth>
            </wp14:sizeRelH>
            <wp14:sizeRelV relativeFrom="margin">
              <wp14:pctHeight>0</wp14:pctHeight>
            </wp14:sizeRelV>
          </wp:anchor>
        </w:drawing>
      </w:r>
      <w:r w:rsidR="00AA263C">
        <w:t xml:space="preserve">The setup menu provides a series of menus to enable different types of data to be loaded, edited and quality controlled. The following applies to each type of data (waves, water levels, beach profiles, beach dips, shoreline, BlueKenue file formats and user defined data). For details of User Data see Section </w:t>
      </w:r>
      <w:r w:rsidR="00AA263C">
        <w:fldChar w:fldCharType="begin"/>
      </w:r>
      <w:r w:rsidR="00AA263C">
        <w:instrText xml:space="preserve"> REF _Ref462175719 \r \h </w:instrText>
      </w:r>
      <w:r w:rsidR="00AA263C">
        <w:fldChar w:fldCharType="separate"/>
      </w:r>
      <w:r w:rsidR="00DF5A44">
        <w:t>5.1</w:t>
      </w:r>
      <w:r w:rsidR="00AA263C">
        <w:fldChar w:fldCharType="end"/>
      </w:r>
      <w:r w:rsidR="00AA263C">
        <w:t xml:space="preserve"> and for file format information see </w:t>
      </w:r>
      <w:r w:rsidR="00AA263C">
        <w:fldChar w:fldCharType="begin"/>
      </w:r>
      <w:r w:rsidR="00AA263C">
        <w:instrText xml:space="preserve"> REF _Ref513830318 \h </w:instrText>
      </w:r>
      <w:r w:rsidR="005616C7">
        <w:instrText xml:space="preserve"> \* MERGEFORMAT </w:instrText>
      </w:r>
      <w:r w:rsidR="00AA263C">
        <w:fldChar w:fldCharType="separate"/>
      </w:r>
      <w:r w:rsidR="00DF5A44" w:rsidRPr="001346F7">
        <w:t xml:space="preserve">Appendix </w:t>
      </w:r>
      <w:r w:rsidR="00DF5A44">
        <w:t>A</w:t>
      </w:r>
      <w:r w:rsidR="00DF5A44" w:rsidRPr="001346F7">
        <w:t xml:space="preserve"> – </w:t>
      </w:r>
      <w:r w:rsidR="00DF5A44">
        <w:t xml:space="preserve">Input Data </w:t>
      </w:r>
      <w:r w:rsidR="00DF5A44" w:rsidRPr="001346F7">
        <w:t>File Formats</w:t>
      </w:r>
      <w:r w:rsidR="00AA263C">
        <w:fldChar w:fldCharType="end"/>
      </w:r>
      <w:r w:rsidR="00AA263C">
        <w:t>.</w:t>
      </w:r>
    </w:p>
    <w:p w14:paraId="7C9F8FAA" w14:textId="41B577DC" w:rsidR="00AA263C" w:rsidRDefault="00AA263C" w:rsidP="00AA263C">
      <w:bookmarkStart w:id="57" w:name="_Hlk71993766"/>
      <w:r w:rsidRPr="00770E8A">
        <w:rPr>
          <w:i/>
          <w:color w:val="7B2520" w:themeColor="accent3" w:themeShade="BF"/>
        </w:rPr>
        <w:t>Setup&gt;</w:t>
      </w:r>
      <w:r w:rsidR="001E7F1B">
        <w:rPr>
          <w:i/>
          <w:color w:val="7B2520" w:themeColor="accent3" w:themeShade="BF"/>
        </w:rPr>
        <w:t>Import data&gt;</w:t>
      </w:r>
      <w:r>
        <w:rPr>
          <w:i/>
          <w:color w:val="7B2520" w:themeColor="accent3" w:themeShade="BF"/>
        </w:rPr>
        <w:t>[Data type]</w:t>
      </w:r>
      <w:r w:rsidRPr="00770E8A">
        <w:rPr>
          <w:i/>
          <w:color w:val="7B2520" w:themeColor="accent3" w:themeShade="BF"/>
        </w:rPr>
        <w:t>&gt;</w:t>
      </w:r>
      <w:r>
        <w:rPr>
          <w:i/>
          <w:color w:val="7B2520" w:themeColor="accent3" w:themeShade="BF"/>
        </w:rPr>
        <w:t>Load</w:t>
      </w:r>
      <w:r>
        <w:t xml:space="preserve">: prompts user for file format to be loaded. The options available vary with Data type. </w:t>
      </w:r>
      <w:bookmarkEnd w:id="57"/>
      <w:r>
        <w:t xml:space="preserve">The user then selects one or more files to be loaded. Once files have been read, user is </w:t>
      </w:r>
      <w:bookmarkStart w:id="58" w:name="_Hlk71993801"/>
      <w:r>
        <w:t xml:space="preserve">prompted for a description (working title) for the data set. </w:t>
      </w:r>
      <w:bookmarkEnd w:id="58"/>
    </w:p>
    <w:p w14:paraId="105777AE" w14:textId="4295B804" w:rsidR="00AA263C" w:rsidRDefault="00AA263C" w:rsidP="00AA263C">
      <w:pPr>
        <w:rPr>
          <w:i/>
        </w:rPr>
      </w:pPr>
      <w:r>
        <w:rPr>
          <w:i/>
        </w:rPr>
        <w:t xml:space="preserve">NB: </w:t>
      </w:r>
      <w:r w:rsidRPr="00241EE4">
        <w:rPr>
          <w:i/>
        </w:rPr>
        <w:t xml:space="preserve">CCO format </w:t>
      </w:r>
      <w:r>
        <w:rPr>
          <w:i/>
        </w:rPr>
        <w:t>Beach profile</w:t>
      </w:r>
      <w:r w:rsidRPr="00241EE4">
        <w:rPr>
          <w:i/>
        </w:rPr>
        <w:t xml:space="preserve"> </w:t>
      </w:r>
      <w:r>
        <w:rPr>
          <w:i/>
        </w:rPr>
        <w:t xml:space="preserve">files </w:t>
      </w:r>
      <w:r w:rsidRPr="00241EE4">
        <w:rPr>
          <w:i/>
        </w:rPr>
        <w:t>use</w:t>
      </w:r>
      <w:r>
        <w:rPr>
          <w:i/>
        </w:rPr>
        <w:t xml:space="preserve"> the</w:t>
      </w:r>
      <w:r w:rsidRPr="00241EE4">
        <w:rPr>
          <w:i/>
        </w:rPr>
        <w:t xml:space="preserve"> file name to get the profile id. The file name format for beach profile data </w:t>
      </w:r>
      <w:r>
        <w:rPr>
          <w:i/>
        </w:rPr>
        <w:t>must</w:t>
      </w:r>
      <w:r w:rsidRPr="00241EE4">
        <w:rPr>
          <w:i/>
        </w:rPr>
        <w:t xml:space="preserve"> be id_datexxx.</w:t>
      </w:r>
      <w:r>
        <w:rPr>
          <w:i/>
        </w:rPr>
        <w:t>txt, eg: 4dMU2_20090824tip.txt.</w:t>
      </w:r>
    </w:p>
    <w:p w14:paraId="0696F8B3" w14:textId="4FE3508D" w:rsidR="00AA263C" w:rsidRPr="005B0530" w:rsidRDefault="00AA263C" w:rsidP="00AA263C">
      <w:pPr>
        <w:rPr>
          <w:i/>
        </w:rPr>
      </w:pPr>
      <w:r>
        <w:rPr>
          <w:i/>
        </w:rPr>
        <w:t>Files with multiple surveys and multiple profiles can take time to load.</w:t>
      </w:r>
    </w:p>
    <w:p w14:paraId="34853E21" w14:textId="157D2555" w:rsidR="00AA263C" w:rsidRPr="0092379C" w:rsidRDefault="00AA263C" w:rsidP="00AA263C"/>
    <w:p w14:paraId="28794F3C" w14:textId="69C41AD8" w:rsidR="00AA263C" w:rsidRDefault="00AA263C" w:rsidP="00AA263C">
      <w:bookmarkStart w:id="59" w:name="_Hlk71993844"/>
      <w:r w:rsidRPr="00770E8A">
        <w:rPr>
          <w:i/>
          <w:color w:val="7B2520" w:themeColor="accent3" w:themeShade="BF"/>
        </w:rPr>
        <w:t>Setup</w:t>
      </w:r>
      <w:r w:rsidR="001E7F1B" w:rsidRPr="001E7F1B">
        <w:rPr>
          <w:i/>
          <w:color w:val="7B2520" w:themeColor="accent3" w:themeShade="BF"/>
        </w:rPr>
        <w:t xml:space="preserve">&gt;Import data </w:t>
      </w:r>
      <w:r w:rsidRPr="00770E8A">
        <w:rPr>
          <w:i/>
          <w:color w:val="7B2520" w:themeColor="accent3" w:themeShade="BF"/>
        </w:rPr>
        <w:t>&gt;</w:t>
      </w:r>
      <w:r>
        <w:rPr>
          <w:i/>
          <w:color w:val="7B2520" w:themeColor="accent3" w:themeShade="BF"/>
        </w:rPr>
        <w:t>[Data type]</w:t>
      </w:r>
      <w:r w:rsidRPr="00770E8A">
        <w:rPr>
          <w:i/>
          <w:color w:val="7B2520" w:themeColor="accent3" w:themeShade="BF"/>
        </w:rPr>
        <w:t>&gt;</w:t>
      </w:r>
      <w:r>
        <w:rPr>
          <w:i/>
          <w:color w:val="7B2520" w:themeColor="accent3" w:themeShade="BF"/>
        </w:rPr>
        <w:t>Add</w:t>
      </w:r>
      <w:r>
        <w:t>: prompts user for file to be loaded (only one file at a time can be added). Only files with the format used to create the data set can be used to Add data to a data record (see note below).</w:t>
      </w:r>
    </w:p>
    <w:p w14:paraId="50E16A91" w14:textId="37876206" w:rsidR="00AA263C" w:rsidRDefault="00AA263C" w:rsidP="00AA263C"/>
    <w:p w14:paraId="03A73214" w14:textId="7247E4E5" w:rsidR="00AA263C" w:rsidRDefault="00AA263C" w:rsidP="00AA263C">
      <w:r w:rsidRPr="00770E8A">
        <w:rPr>
          <w:i/>
          <w:color w:val="7B2520" w:themeColor="accent3" w:themeShade="BF"/>
        </w:rPr>
        <w:t>Setup</w:t>
      </w:r>
      <w:r w:rsidR="001E7F1B" w:rsidRPr="00770E8A">
        <w:rPr>
          <w:i/>
          <w:color w:val="7B2520" w:themeColor="accent3" w:themeShade="BF"/>
        </w:rPr>
        <w:t>&gt;</w:t>
      </w:r>
      <w:r w:rsidR="001E7F1B">
        <w:rPr>
          <w:i/>
          <w:color w:val="7B2520" w:themeColor="accent3" w:themeShade="BF"/>
        </w:rPr>
        <w:t>Import data</w:t>
      </w:r>
      <w:r w:rsidR="001E7F1B" w:rsidRPr="00770E8A">
        <w:rPr>
          <w:i/>
          <w:color w:val="7B2520" w:themeColor="accent3" w:themeShade="BF"/>
        </w:rPr>
        <w:t xml:space="preserve"> </w:t>
      </w:r>
      <w:r w:rsidRPr="00770E8A">
        <w:rPr>
          <w:i/>
          <w:color w:val="7B2520" w:themeColor="accent3" w:themeShade="BF"/>
        </w:rPr>
        <w:t>&gt;</w:t>
      </w:r>
      <w:r>
        <w:rPr>
          <w:i/>
          <w:color w:val="7B2520" w:themeColor="accent3" w:themeShade="BF"/>
        </w:rPr>
        <w:t>[Data type]</w:t>
      </w:r>
      <w:r w:rsidRPr="00770E8A">
        <w:rPr>
          <w:i/>
          <w:color w:val="7B2520" w:themeColor="accent3" w:themeShade="BF"/>
        </w:rPr>
        <w:t>&gt;</w:t>
      </w:r>
      <w:r w:rsidR="00791E80">
        <w:rPr>
          <w:i/>
          <w:color w:val="7B2520" w:themeColor="accent3" w:themeShade="BF"/>
        </w:rPr>
        <w:t>Quality Control</w:t>
      </w:r>
      <w:r>
        <w:t xml:space="preserve">: runs a series of checks on the data. This is only available for waves and water levels in this version. See Section </w:t>
      </w:r>
      <w:r>
        <w:fldChar w:fldCharType="begin"/>
      </w:r>
      <w:r>
        <w:instrText xml:space="preserve"> REF _Ref462173589 \r \h </w:instrText>
      </w:r>
      <w:r>
        <w:fldChar w:fldCharType="separate"/>
      </w:r>
      <w:r w:rsidR="00DF5A44">
        <w:t>4.1</w:t>
      </w:r>
      <w:r>
        <w:fldChar w:fldCharType="end"/>
      </w:r>
      <w:r>
        <w:t xml:space="preserve"> for details of the checks applied. Once run, the last column of the </w:t>
      </w:r>
      <w:r w:rsidRPr="00CF0EA2">
        <w:rPr>
          <w:b/>
          <w:bCs/>
          <w:i/>
          <w:color w:val="565321" w:themeColor="accent2" w:themeShade="80"/>
        </w:rPr>
        <w:t>Data</w:t>
      </w:r>
      <w:r>
        <w:t xml:space="preserve"> tab is updated to show that qc has been applied.</w:t>
      </w:r>
    </w:p>
    <w:bookmarkEnd w:id="59"/>
    <w:p w14:paraId="79C81041" w14:textId="77777777" w:rsidR="00AA263C" w:rsidRDefault="00AA263C" w:rsidP="00AA263C"/>
    <w:p w14:paraId="0B249610" w14:textId="41A69015" w:rsidR="00AA263C" w:rsidRDefault="00AA263C" w:rsidP="00AA263C">
      <w:r>
        <w:t>Files with different formats can be included in a project but they will need to be defined as different data records (</w:t>
      </w:r>
      <w:r w:rsidR="002B5D8C">
        <w:t>i.e.,</w:t>
      </w:r>
      <w:r>
        <w:t xml:space="preserve"> </w:t>
      </w:r>
      <w:r w:rsidR="00433357">
        <w:t>class instances</w:t>
      </w:r>
      <w:r>
        <w:t>).</w:t>
      </w:r>
      <w:bookmarkStart w:id="60" w:name="_Hlk71993909"/>
      <w:r>
        <w:t xml:space="preserve"> The format to be used for a given data record is selected when the first file is loaded. </w:t>
      </w:r>
      <w:bookmarkEnd w:id="60"/>
    </w:p>
    <w:p w14:paraId="68CF9E20" w14:textId="699CF682" w:rsidR="00AA263C" w:rsidRDefault="00C953E3" w:rsidP="00AA263C">
      <w:r w:rsidRPr="00C953E3">
        <w:t>When new file formats are added for a particular Data type, th</w:t>
      </w:r>
      <w:r>
        <w:t xml:space="preserve">ese need </w:t>
      </w:r>
      <w:r w:rsidR="00E804EB">
        <w:t xml:space="preserve">to </w:t>
      </w:r>
      <w:r>
        <w:t>be</w:t>
      </w:r>
      <w:r w:rsidRPr="00C953E3">
        <w:t xml:space="preserve"> defined in</w:t>
      </w:r>
      <w:r>
        <w:t xml:space="preserve"> the class constructor</w:t>
      </w:r>
      <w:r w:rsidR="00B6201D">
        <w:t>. The additional file required is the same as when adding User Data, as explained in Section</w:t>
      </w:r>
      <w:r w:rsidR="00433357">
        <w:t xml:space="preserve"> </w:t>
      </w:r>
      <w:r w:rsidR="00B6201D">
        <w:fldChar w:fldCharType="begin"/>
      </w:r>
      <w:r w:rsidR="00B6201D">
        <w:instrText xml:space="preserve"> REF _Ref462175719 \r \h </w:instrText>
      </w:r>
      <w:r w:rsidR="00B6201D">
        <w:fldChar w:fldCharType="separate"/>
      </w:r>
      <w:r w:rsidR="00DF5A44">
        <w:t>5.1</w:t>
      </w:r>
      <w:r w:rsidR="00B6201D">
        <w:fldChar w:fldCharType="end"/>
      </w:r>
      <w:r>
        <w:t>.</w:t>
      </w:r>
    </w:p>
    <w:p w14:paraId="06367953" w14:textId="77777777" w:rsidR="00397CD9" w:rsidRPr="0092379C" w:rsidRDefault="00397CD9" w:rsidP="00AA263C"/>
    <w:bookmarkEnd w:id="56"/>
    <w:p w14:paraId="64B8F27C" w14:textId="09477AFB" w:rsidR="00AA263C" w:rsidRDefault="00397CD9" w:rsidP="00397CD9">
      <w:pPr>
        <w:pStyle w:val="Heading3"/>
      </w:pPr>
      <w:r>
        <w:t>Import Table</w:t>
      </w:r>
    </w:p>
    <w:p w14:paraId="3968F37C" w14:textId="6EA8F74E" w:rsidR="004159A0" w:rsidRPr="00F46BC5" w:rsidRDefault="004159A0" w:rsidP="004159A0">
      <w:r w:rsidRPr="00F46BC5">
        <w:rPr>
          <w:i/>
          <w:color w:val="7B2520" w:themeColor="accent3" w:themeShade="BF"/>
        </w:rPr>
        <w:t xml:space="preserve">Setup&gt;Import </w:t>
      </w:r>
      <w:r>
        <w:rPr>
          <w:i/>
          <w:color w:val="7B2520" w:themeColor="accent3" w:themeShade="BF"/>
        </w:rPr>
        <w:t>table</w:t>
      </w:r>
      <w:r w:rsidRPr="00F46BC5">
        <w:rPr>
          <w:i/>
          <w:color w:val="7B2520" w:themeColor="accent3" w:themeShade="BF"/>
        </w:rPr>
        <w:t xml:space="preserve">&gt; Load </w:t>
      </w:r>
      <w:bookmarkStart w:id="61" w:name="_Hlk71994047"/>
      <w:r>
        <w:rPr>
          <w:i/>
          <w:color w:val="7B2520" w:themeColor="accent3" w:themeShade="BF"/>
        </w:rPr>
        <w:t>Table</w:t>
      </w:r>
      <w:r>
        <w:t>: t</w:t>
      </w:r>
      <w:r w:rsidRPr="00F46BC5">
        <w:t>he user is prompted for a file. Accepted formats are:</w:t>
      </w:r>
    </w:p>
    <w:p w14:paraId="0A51A9E7" w14:textId="77777777" w:rsidR="004159A0" w:rsidRDefault="004159A0" w:rsidP="004159A0">
      <w:pPr>
        <w:numPr>
          <w:ilvl w:val="0"/>
          <w:numId w:val="37"/>
        </w:numPr>
      </w:pPr>
      <w:r>
        <w:t>A</w:t>
      </w:r>
      <w:r w:rsidRPr="00F46BC5">
        <w:t xml:space="preserve"> table </w:t>
      </w:r>
      <w:r>
        <w:t xml:space="preserve">or dstable </w:t>
      </w:r>
      <w:r w:rsidRPr="00F46BC5">
        <w:t>created in Matlab and saved as a mat file</w:t>
      </w:r>
    </w:p>
    <w:p w14:paraId="79EFABD3" w14:textId="77777777" w:rsidR="004159A0" w:rsidRDefault="004159A0" w:rsidP="004159A0">
      <w:pPr>
        <w:ind w:left="360"/>
      </w:pPr>
      <w:r w:rsidRPr="00F46BC5">
        <w:t>e.g.</w:t>
      </w:r>
      <w:r>
        <w:t>,</w:t>
      </w:r>
      <w:r w:rsidRPr="00F46BC5">
        <w:t xml:space="preserve"> </w:t>
      </w:r>
      <w:r>
        <w:t xml:space="preserve">&gt;&gt; </w:t>
      </w:r>
      <w:r w:rsidRPr="00F46BC5">
        <w:t>save('</w:t>
      </w:r>
      <w:r>
        <w:t>my_table</w:t>
      </w:r>
      <w:r w:rsidRPr="00F46BC5">
        <w:t>.mat',</w:t>
      </w:r>
      <w:r>
        <w:t xml:space="preserve"> mytable</w:t>
      </w:r>
      <w:r w:rsidRPr="00F46BC5">
        <w:t>'), where the table was assigned to the variable ‘</w:t>
      </w:r>
      <w:r>
        <w:t>mytable</w:t>
      </w:r>
      <w:r w:rsidRPr="00F46BC5">
        <w:t>’</w:t>
      </w:r>
      <w:r>
        <w:t>;</w:t>
      </w:r>
    </w:p>
    <w:p w14:paraId="7A9FC498" w14:textId="77777777" w:rsidR="004159A0" w:rsidRPr="00F46BC5" w:rsidRDefault="004159A0" w:rsidP="004159A0">
      <w:pPr>
        <w:numPr>
          <w:ilvl w:val="0"/>
          <w:numId w:val="37"/>
        </w:numPr>
      </w:pPr>
      <w:r>
        <w:lastRenderedPageBreak/>
        <w:t>As option 1, containing a struct of tables or dstables, where the fieldnames of the struct define the dataset name assigned to each table.</w:t>
      </w:r>
    </w:p>
    <w:p w14:paraId="5E4600AA" w14:textId="77777777" w:rsidR="004159A0" w:rsidRDefault="004159A0" w:rsidP="004159A0">
      <w:pPr>
        <w:numPr>
          <w:ilvl w:val="0"/>
          <w:numId w:val="37"/>
        </w:numPr>
      </w:pPr>
      <w:r w:rsidRPr="00DF27C9">
        <w:rPr>
          <w:noProof/>
        </w:rPr>
        <w:drawing>
          <wp:anchor distT="0" distB="0" distL="114300" distR="114300" simplePos="0" relativeHeight="251787264" behindDoc="0" locked="0" layoutInCell="1" allowOverlap="1" wp14:anchorId="790A7287" wp14:editId="42A615D6">
            <wp:simplePos x="0" y="0"/>
            <wp:positionH relativeFrom="margin">
              <wp:align>right</wp:align>
            </wp:positionH>
            <wp:positionV relativeFrom="paragraph">
              <wp:posOffset>709763</wp:posOffset>
            </wp:positionV>
            <wp:extent cx="2260018" cy="1863524"/>
            <wp:effectExtent l="0" t="0" r="6985" b="3810"/>
            <wp:wrapSquare wrapText="bothSides"/>
            <wp:docPr id="6202683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68324" name="Picture 1" descr="A screenshot of a computer&#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2260018" cy="1863524"/>
                    </a:xfrm>
                    <a:prstGeom prst="rect">
                      <a:avLst/>
                    </a:prstGeom>
                  </pic:spPr>
                </pic:pic>
              </a:graphicData>
            </a:graphic>
          </wp:anchor>
        </w:drawing>
      </w:r>
      <w:r>
        <w:t>A</w:t>
      </w:r>
      <w:r w:rsidRPr="00F46BC5">
        <w:t xml:space="preserve"> worksheet in an Excel spreadsheet. </w:t>
      </w:r>
      <w:r>
        <w:t>If there is more than one worksheet the user is prompted to select one. The</w:t>
      </w:r>
      <w:r w:rsidRPr="00DF27C9">
        <w:t xml:space="preserve"> </w:t>
      </w:r>
      <w:r>
        <w:t>Matlab</w:t>
      </w:r>
      <w:r w:rsidRPr="000A1ECB">
        <w:rPr>
          <w:vertAlign w:val="superscript"/>
        </w:rPr>
        <w:t>TM</w:t>
      </w:r>
      <w:r>
        <w:t xml:space="preserve"> </w:t>
      </w:r>
      <w:r w:rsidRPr="00FC6F2E">
        <w:rPr>
          <w:i/>
          <w:iCs/>
        </w:rPr>
        <w:t>readtable</w:t>
      </w:r>
      <w:r w:rsidRPr="00F46BC5">
        <w:t xml:space="preserve"> function </w:t>
      </w:r>
      <w:r>
        <w:t xml:space="preserve">is used </w:t>
      </w:r>
      <w:r w:rsidRPr="00F46BC5">
        <w:t xml:space="preserve">in </w:t>
      </w:r>
      <w:r>
        <w:t>muiTableImport</w:t>
      </w:r>
      <w:r w:rsidRPr="00F46BC5">
        <w:t>.load</w:t>
      </w:r>
      <w:r>
        <w:t xml:space="preserve">File to read the file </w:t>
      </w:r>
      <w:r w:rsidRPr="00F46BC5">
        <w:t>with the option to ReadRowNames set to true. This assumes that the fi</w:t>
      </w:r>
      <w:r>
        <w:t>r</w:t>
      </w:r>
      <w:r w:rsidRPr="00F46BC5">
        <w:t xml:space="preserve">st column of the spreadsheet contains unique names for the data. The </w:t>
      </w:r>
      <w:r w:rsidRPr="00FC6F2E">
        <w:rPr>
          <w:i/>
          <w:iCs/>
        </w:rPr>
        <w:t>readtable</w:t>
      </w:r>
      <w:r w:rsidRPr="00F46BC5">
        <w:t xml:space="preserve"> function allows other options including reading variable names and handling date-time input.</w:t>
      </w:r>
      <w:r>
        <w:t xml:space="preserve"> The variable names must be valid variable names (a</w:t>
      </w:r>
      <w:r w:rsidRPr="00E95770">
        <w:t xml:space="preserve"> valid variable name starts with a letter, followed by letters, digits, or underscores</w:t>
      </w:r>
      <w:r>
        <w:t>).</w:t>
      </w:r>
    </w:p>
    <w:p w14:paraId="3E9466EE" w14:textId="77777777" w:rsidR="004159A0" w:rsidRDefault="004159A0" w:rsidP="004159A0">
      <w:pPr>
        <w:ind w:left="360"/>
      </w:pPr>
      <w:r>
        <w:t>The variable names can be edited (number of variables should not change)</w:t>
      </w:r>
    </w:p>
    <w:p w14:paraId="5E3D84E3" w14:textId="77777777" w:rsidR="004159A0" w:rsidRDefault="004159A0" w:rsidP="004159A0">
      <w:pPr>
        <w:ind w:left="360"/>
      </w:pPr>
      <w:r>
        <w:t>Start cell for row of variables</w:t>
      </w:r>
    </w:p>
    <w:p w14:paraId="791FDCCA" w14:textId="77777777" w:rsidR="004159A0" w:rsidRDefault="004159A0" w:rsidP="004159A0">
      <w:pPr>
        <w:ind w:left="360"/>
      </w:pPr>
      <w:r>
        <w:t>Start cell for array of data</w:t>
      </w:r>
    </w:p>
    <w:p w14:paraId="566639E7" w14:textId="77777777" w:rsidR="004159A0" w:rsidRDefault="004159A0" w:rsidP="004159A0">
      <w:pPr>
        <w:ind w:left="360"/>
      </w:pPr>
      <w:r>
        <w:t xml:space="preserve">Start cell for column of row names </w:t>
      </w:r>
    </w:p>
    <w:p w14:paraId="7B5961FF" w14:textId="32ACE437" w:rsidR="004159A0" w:rsidRDefault="004159A0" w:rsidP="004159A0">
      <w:pPr>
        <w:ind w:left="360"/>
      </w:pPr>
    </w:p>
    <w:p w14:paraId="2AC82AF6" w14:textId="2DBBEBBF" w:rsidR="004159A0" w:rsidRDefault="004159A0" w:rsidP="004159A0">
      <w:pPr>
        <w:ind w:left="360"/>
      </w:pPr>
      <w:r>
        <w:rPr>
          <w:noProof/>
        </w:rPr>
        <w:drawing>
          <wp:anchor distT="0" distB="0" distL="114300" distR="114300" simplePos="0" relativeHeight="251788288" behindDoc="0" locked="0" layoutInCell="1" allowOverlap="1" wp14:anchorId="31036253" wp14:editId="50FD7596">
            <wp:simplePos x="0" y="0"/>
            <wp:positionH relativeFrom="margin">
              <wp:align>right</wp:align>
            </wp:positionH>
            <wp:positionV relativeFrom="paragraph">
              <wp:posOffset>6350</wp:posOffset>
            </wp:positionV>
            <wp:extent cx="2236470" cy="1835150"/>
            <wp:effectExtent l="0" t="0" r="0" b="0"/>
            <wp:wrapSquare wrapText="bothSides"/>
            <wp:docPr id="5950605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60512" name="Picture 1" descr="A screenshot of a computer&#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36470" cy="1835150"/>
                    </a:xfrm>
                    <a:prstGeom prst="rect">
                      <a:avLst/>
                    </a:prstGeom>
                    <a:noFill/>
                  </pic:spPr>
                </pic:pic>
              </a:graphicData>
            </a:graphic>
            <wp14:sizeRelH relativeFrom="margin">
              <wp14:pctWidth>0</wp14:pctWidth>
            </wp14:sizeRelH>
            <wp14:sizeRelV relativeFrom="margin">
              <wp14:pctHeight>0</wp14:pctHeight>
            </wp14:sizeRelV>
          </wp:anchor>
        </w:drawing>
      </w:r>
      <w:r>
        <w:t>When loading from a spreadsheet, one can also select to load datetime or duration data to define the rows in the table. This modifies the ‘Read spreadsheet UI’ to include the Variable Name of the column that contains the row names and the relevant Variable start cells. This is necessary to ensure that the datetime or duration values are correctly captured and not read as text. The imported data then plots as a timeseries data set, rather than categorical rows.</w:t>
      </w:r>
    </w:p>
    <w:p w14:paraId="5C24E340" w14:textId="77777777" w:rsidR="004159A0" w:rsidRDefault="004159A0" w:rsidP="004159A0">
      <w:pPr>
        <w:ind w:left="360"/>
      </w:pPr>
    </w:p>
    <w:p w14:paraId="0E2EFDD2" w14:textId="77777777" w:rsidR="004159A0" w:rsidRDefault="004159A0" w:rsidP="004159A0">
      <w:pPr>
        <w:pStyle w:val="ListParagraph"/>
        <w:numPr>
          <w:ilvl w:val="0"/>
          <w:numId w:val="37"/>
        </w:numPr>
      </w:pPr>
      <w:r>
        <w:t xml:space="preserve">An ASCII text file using the </w:t>
      </w:r>
      <w:bookmarkStart w:id="62" w:name="_Hlk183333886"/>
      <w:r>
        <w:t>Matlab</w:t>
      </w:r>
      <w:r w:rsidRPr="000A1ECB">
        <w:rPr>
          <w:vertAlign w:val="superscript"/>
        </w:rPr>
        <w:t>TM</w:t>
      </w:r>
      <w:r>
        <w:t xml:space="preserve"> </w:t>
      </w:r>
      <w:bookmarkEnd w:id="62"/>
      <w:r w:rsidRPr="00FC6F2E">
        <w:rPr>
          <w:i/>
          <w:iCs/>
        </w:rPr>
        <w:t>readtable</w:t>
      </w:r>
      <w:r>
        <w:t xml:space="preserve"> function. The header contains the variable names with tab or comma separation </w:t>
      </w:r>
      <w:r w:rsidRPr="000A1ECB">
        <w:t>(a valid variable name starts with a letter, followed by letters, digits, or underscores).</w:t>
      </w:r>
      <w:r>
        <w:t xml:space="preserve"> The first column contains the row name (if used) and subsequent columns contain the data with the same separator as the header.</w:t>
      </w:r>
    </w:p>
    <w:p w14:paraId="3BCC2686" w14:textId="7F4950EE" w:rsidR="004159A0" w:rsidRDefault="004159A0" w:rsidP="004159A0">
      <w:r>
        <w:t xml:space="preserve">Examples of the spreadsheet and text file formats are provided in </w:t>
      </w:r>
      <w:r>
        <w:fldChar w:fldCharType="begin"/>
      </w:r>
      <w:r>
        <w:instrText xml:space="preserve"> REF _Ref179189722 \h </w:instrText>
      </w:r>
      <w:r>
        <w:fldChar w:fldCharType="separate"/>
      </w:r>
      <w:r w:rsidR="00DF5A44">
        <w:rPr>
          <w:b/>
          <w:bCs/>
          <w:lang w:val="en-US"/>
        </w:rPr>
        <w:t>Error! Reference source not found.</w:t>
      </w:r>
      <w:r>
        <w:fldChar w:fldCharType="end"/>
      </w:r>
      <w:r>
        <w:t>.</w:t>
      </w:r>
    </w:p>
    <w:p w14:paraId="21EEB63A" w14:textId="77777777" w:rsidR="004159A0" w:rsidRDefault="004159A0" w:rsidP="004159A0">
      <w:r w:rsidRPr="00F46BC5">
        <w:t>The user is</w:t>
      </w:r>
      <w:r>
        <w:t xml:space="preserve"> then</w:t>
      </w:r>
      <w:r w:rsidRPr="00F46BC5">
        <w:t xml:space="preserve"> prompted</w:t>
      </w:r>
      <w:r>
        <w:t xml:space="preserve"> for a description of the data source (text string) and a name for the dataset (must be a valid Matlab</w:t>
      </w:r>
      <w:r w:rsidRPr="00890886">
        <w:rPr>
          <w:vertAlign w:val="superscript"/>
        </w:rPr>
        <w:t>TM</w:t>
      </w:r>
      <w:r>
        <w:t xml:space="preserve"> variable name or code will try to convert the text entered to a valid name).</w:t>
      </w:r>
    </w:p>
    <w:p w14:paraId="5DD196DA" w14:textId="018B554A" w:rsidR="004159A0" w:rsidRDefault="004159A0" w:rsidP="004159A0">
      <w:r>
        <w:t xml:space="preserve">When data are loaded into a dstable the data are assigned dsproperties (i.e., name, description, unit, label and qcflag or format – see </w:t>
      </w:r>
      <w:r>
        <w:fldChar w:fldCharType="begin"/>
      </w:r>
      <w:r>
        <w:instrText xml:space="preserve"> REF _Ref179189873 \h </w:instrText>
      </w:r>
      <w:r>
        <w:fldChar w:fldCharType="separate"/>
      </w:r>
      <w:r w:rsidR="00DF5A44">
        <w:rPr>
          <w:b/>
          <w:bCs/>
          <w:lang w:val="en-US"/>
        </w:rPr>
        <w:t>Error! Reference source not found.</w:t>
      </w:r>
      <w:r>
        <w:fldChar w:fldCharType="end"/>
      </w:r>
      <w:r>
        <w:t xml:space="preserve">). By default, these are assigned the variable name and qcflag is set to none. </w:t>
      </w:r>
    </w:p>
    <w:p w14:paraId="4C95037C" w14:textId="77777777" w:rsidR="004159A0" w:rsidRDefault="004159A0" w:rsidP="004159A0">
      <w:r>
        <w:t>The user is then prompted to select an option from File, UI and Skip:</w:t>
      </w:r>
    </w:p>
    <w:p w14:paraId="0BB3812B" w14:textId="77777777" w:rsidR="004159A0" w:rsidRDefault="004159A0" w:rsidP="004159A0">
      <w:pPr>
        <w:spacing w:after="0"/>
      </w:pPr>
      <w:r>
        <w:t>File - loads a file of definitions (.m, text or Excel file)</w:t>
      </w:r>
      <w:r>
        <w:rPr>
          <w:rStyle w:val="FootnoteReference"/>
        </w:rPr>
        <w:footnoteReference w:id="1"/>
      </w:r>
      <w:r>
        <w:t>, or</w:t>
      </w:r>
    </w:p>
    <w:p w14:paraId="006F0F4A" w14:textId="77777777" w:rsidR="004159A0" w:rsidRDefault="004159A0" w:rsidP="004159A0">
      <w:pPr>
        <w:spacing w:after="0"/>
      </w:pPr>
      <w:r>
        <w:t>UI - uses a UI to input the definitions,</w:t>
      </w:r>
    </w:p>
    <w:p w14:paraId="3FAA33FE" w14:textId="77777777" w:rsidR="004159A0" w:rsidRDefault="004159A0" w:rsidP="004159A0">
      <w:r>
        <w:t>Skip - skips this step and uses the defaults.</w:t>
      </w:r>
    </w:p>
    <w:p w14:paraId="7F997442" w14:textId="77777777" w:rsidR="004159A0" w:rsidRDefault="004159A0" w:rsidP="004159A0">
      <w:r>
        <w:lastRenderedPageBreak/>
        <w:t>[NB: when loading a struct of tables from a .mat file it is assumed that these already have DSproperties and the UI is used to step through the definitions to provide the opportunity to edit, or modify the definitions.]</w:t>
      </w:r>
    </w:p>
    <w:p w14:paraId="3D0DFD3D" w14:textId="77777777" w:rsidR="004159A0" w:rsidRPr="00E00938" w:rsidRDefault="004159A0" w:rsidP="004159A0">
      <w:pPr>
        <w:rPr>
          <w:b/>
          <w:bCs/>
        </w:rPr>
      </w:pPr>
      <w:r w:rsidRPr="00E00938">
        <w:rPr>
          <w:b/>
          <w:bCs/>
        </w:rPr>
        <w:t>Load DSproperties from file:</w:t>
      </w:r>
    </w:p>
    <w:p w14:paraId="5CB8F156" w14:textId="1523DFB2" w:rsidR="004159A0" w:rsidRDefault="004159A0" w:rsidP="004159A0">
      <w:r>
        <w:t>A Matlab</w:t>
      </w:r>
      <w:r w:rsidRPr="00875BB8">
        <w:rPr>
          <w:vertAlign w:val="superscript"/>
        </w:rPr>
        <w:t>TM</w:t>
      </w:r>
      <w:r>
        <w:t xml:space="preserve"> function file that defines a variable that holds a struct of the DSproperties, as explained in </w:t>
      </w:r>
      <w:r>
        <w:fldChar w:fldCharType="begin"/>
      </w:r>
      <w:r>
        <w:instrText xml:space="preserve"> REF _Ref179190509 \h </w:instrText>
      </w:r>
      <w:r>
        <w:fldChar w:fldCharType="separate"/>
      </w:r>
      <w:r w:rsidR="00DF5A44">
        <w:rPr>
          <w:b/>
          <w:bCs/>
          <w:lang w:val="en-US"/>
        </w:rPr>
        <w:t>Error! Reference source not found.</w:t>
      </w:r>
      <w:r>
        <w:fldChar w:fldCharType="end"/>
      </w:r>
      <w:r>
        <w:t xml:space="preserve"> and illustrated in </w:t>
      </w:r>
      <w:r>
        <w:fldChar w:fldCharType="begin"/>
      </w:r>
      <w:r>
        <w:instrText xml:space="preserve"> REF _Ref179194650 \h </w:instrText>
      </w:r>
      <w:r>
        <w:fldChar w:fldCharType="separate"/>
      </w:r>
      <w:r w:rsidR="00DF5A44">
        <w:rPr>
          <w:b/>
          <w:bCs/>
          <w:lang w:val="en-US"/>
        </w:rPr>
        <w:t>Error! Reference source not found.</w:t>
      </w:r>
      <w:r>
        <w:fldChar w:fldCharType="end"/>
      </w:r>
      <w:r>
        <w:t>.</w:t>
      </w:r>
    </w:p>
    <w:p w14:paraId="3E0F6AD3" w14:textId="00769857" w:rsidR="004159A0" w:rsidRDefault="004159A0" w:rsidP="004159A0">
      <w:r>
        <w:t xml:space="preserve">A text file lists the definitions of the variables only as illustrated in </w:t>
      </w:r>
      <w:r>
        <w:fldChar w:fldCharType="begin"/>
      </w:r>
      <w:r>
        <w:instrText xml:space="preserve"> REF _Ref179194650 \h </w:instrText>
      </w:r>
      <w:r>
        <w:fldChar w:fldCharType="separate"/>
      </w:r>
      <w:r w:rsidR="00DF5A44">
        <w:rPr>
          <w:b/>
          <w:bCs/>
          <w:lang w:val="en-US"/>
        </w:rPr>
        <w:t>Error! Reference source not found.</w:t>
      </w:r>
      <w:r>
        <w:fldChar w:fldCharType="end"/>
      </w:r>
      <w:r>
        <w:t xml:space="preserve">. These are then scrolled through using the UI (see below) and allows the Description of the rownames to be edited to suit the dataset. </w:t>
      </w:r>
    </w:p>
    <w:p w14:paraId="708200C8" w14:textId="77777777" w:rsidR="004159A0" w:rsidRPr="00E00938" w:rsidRDefault="004159A0" w:rsidP="004159A0">
      <w:pPr>
        <w:keepNext/>
        <w:rPr>
          <w:b/>
          <w:bCs/>
        </w:rPr>
      </w:pPr>
      <w:r w:rsidRPr="00E00938">
        <w:rPr>
          <w:b/>
          <w:bCs/>
        </w:rPr>
        <w:t>Load DSproperties using UI:</w:t>
      </w:r>
    </w:p>
    <w:p w14:paraId="4664FA95" w14:textId="77777777" w:rsidR="004159A0" w:rsidRDefault="004159A0" w:rsidP="004159A0">
      <w:r w:rsidRPr="00A21726">
        <w:rPr>
          <w:noProof/>
        </w:rPr>
        <w:drawing>
          <wp:anchor distT="0" distB="0" distL="114300" distR="114300" simplePos="0" relativeHeight="251786240" behindDoc="0" locked="0" layoutInCell="1" allowOverlap="1" wp14:anchorId="4A4C1AB3" wp14:editId="21835E65">
            <wp:simplePos x="0" y="0"/>
            <wp:positionH relativeFrom="column">
              <wp:posOffset>1270</wp:posOffset>
            </wp:positionH>
            <wp:positionV relativeFrom="paragraph">
              <wp:posOffset>1905</wp:posOffset>
            </wp:positionV>
            <wp:extent cx="1682836" cy="2629035"/>
            <wp:effectExtent l="0" t="0" r="0" b="0"/>
            <wp:wrapSquare wrapText="bothSides"/>
            <wp:docPr id="4927387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38776" name="Picture 1" descr="A screenshot of a computer&#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1682836" cy="2629035"/>
                    </a:xfrm>
                    <a:prstGeom prst="rect">
                      <a:avLst/>
                    </a:prstGeom>
                  </pic:spPr>
                </pic:pic>
              </a:graphicData>
            </a:graphic>
          </wp:anchor>
        </w:drawing>
      </w:r>
      <w:r>
        <w:t xml:space="preserve">Data in the imported table is used, where possible, to define the meta-data for each variable. The user is then prompted to either accept the definition to be assigned for each variable in turn. As well as the variable name, this includes a description, units, the label to use when plotting this and similar variables, and the quality control flag for variables, or format for the rowname. The QCflag input values are not used in muiTableImport. The field is used to hold the data type for each variable and is added when the data is loaded. The rowname format property defines the date format, when used, using the Matlab identifiers (e.g., </w:t>
      </w:r>
      <w:r w:rsidRPr="00A935D4">
        <w:t>'</w:t>
      </w:r>
      <w:r>
        <w:t>dd</w:t>
      </w:r>
      <w:r w:rsidRPr="00A935D4">
        <w:t>-MM-</w:t>
      </w:r>
      <w:r>
        <w:t>yyy</w:t>
      </w:r>
      <w:r w:rsidRPr="00A935D4">
        <w:t xml:space="preserve"> HH:mm:ss'</w:t>
      </w:r>
      <w:r>
        <w:t xml:space="preserve"> for 26-Oct_2024 13:22:00 date style).</w:t>
      </w:r>
    </w:p>
    <w:p w14:paraId="2AEDFEC5" w14:textId="77777777" w:rsidR="004159A0" w:rsidRDefault="004159A0" w:rsidP="004159A0">
      <w:r>
        <w:t>NB : the UI prompts for Dimensions with a value of 0. For scalar table data, only rows are used to hold a unique identifier (i.e., a dimension). Accept the default value to continue.</w:t>
      </w:r>
    </w:p>
    <w:p w14:paraId="0753A0D7" w14:textId="77777777" w:rsidR="004159A0" w:rsidRDefault="004159A0" w:rsidP="004159A0">
      <w:r w:rsidRPr="00F53C22">
        <w:t xml:space="preserve">When the </w:t>
      </w:r>
      <w:r>
        <w:t>data has been loaded,</w:t>
      </w:r>
      <w:r w:rsidRPr="00F53C22">
        <w:t xml:space="preserve"> the user is prompted to provide a description of the </w:t>
      </w:r>
      <w:r>
        <w:t>data set</w:t>
      </w:r>
      <w:r w:rsidRPr="00F53C22">
        <w:t xml:space="preserve"> (</w:t>
      </w:r>
      <w:r>
        <w:t>case</w:t>
      </w:r>
      <w:r w:rsidRPr="00F53C22">
        <w:t>)</w:t>
      </w:r>
      <w:r>
        <w:t xml:space="preserve"> and</w:t>
      </w:r>
      <w:r w:rsidRPr="00F53C22">
        <w:t xml:space="preserve"> </w:t>
      </w:r>
      <w:r>
        <w:t xml:space="preserve">this is listed on the </w:t>
      </w:r>
      <w:r w:rsidRPr="00055B0E">
        <w:rPr>
          <w:b/>
          <w:bCs/>
          <w:i/>
          <w:color w:val="807C32" w:themeColor="accent2" w:themeShade="BF"/>
        </w:rPr>
        <w:t>Cases</w:t>
      </w:r>
      <w:r>
        <w:t xml:space="preserve"> tab.</w:t>
      </w:r>
      <w:r w:rsidRPr="00850A47">
        <w:t xml:space="preserve"> </w:t>
      </w:r>
      <w:r>
        <w:t xml:space="preserve"> </w:t>
      </w:r>
      <w:r w:rsidRPr="00850A47">
        <w:t xml:space="preserve">All input data sets can be viewed (just one variable at a time) on the </w:t>
      </w:r>
      <w:r>
        <w:rPr>
          <w:i/>
        </w:rPr>
        <w:t>Q-P</w:t>
      </w:r>
      <w:r w:rsidRPr="00850A47">
        <w:rPr>
          <w:i/>
        </w:rPr>
        <w:t>lot</w:t>
      </w:r>
      <w:r w:rsidRPr="00850A47">
        <w:t xml:space="preserve"> tab.</w:t>
      </w:r>
      <w:r>
        <w:t xml:space="preserve"> The DSproperties can be edited using the </w:t>
      </w:r>
      <w:r w:rsidRPr="00F46BC5">
        <w:rPr>
          <w:i/>
          <w:color w:val="7B2520" w:themeColor="accent3" w:themeShade="BF"/>
        </w:rPr>
        <w:t>Project&gt;Cases&gt;Edit DS properties</w:t>
      </w:r>
      <w:r>
        <w:t xml:space="preserve"> option and viewed by suing the mouse to click on the Case ID on the </w:t>
      </w:r>
      <w:r w:rsidRPr="00055B0E">
        <w:rPr>
          <w:b/>
          <w:bCs/>
          <w:i/>
          <w:iCs/>
          <w:color w:val="807C32" w:themeColor="accent2" w:themeShade="BF"/>
        </w:rPr>
        <w:t>Cases</w:t>
      </w:r>
      <w:r>
        <w:t xml:space="preserve"> tab. Individual tables can be viewed on the </w:t>
      </w:r>
      <w:r w:rsidRPr="00FF6A18">
        <w:rPr>
          <w:i/>
          <w:color w:val="565321" w:themeColor="accent2" w:themeShade="80"/>
        </w:rPr>
        <w:t>Table</w:t>
      </w:r>
      <w:r>
        <w:t xml:space="preserve"> tab and default plots are accessed using the </w:t>
      </w:r>
      <w:r w:rsidRPr="00FF6A18">
        <w:rPr>
          <w:i/>
          <w:color w:val="565321" w:themeColor="accent2" w:themeShade="80"/>
        </w:rPr>
        <w:t>Q-Plot</w:t>
      </w:r>
      <w:r>
        <w:t xml:space="preserve"> tab.</w:t>
      </w:r>
    </w:p>
    <w:p w14:paraId="2E4E0058" w14:textId="77777777" w:rsidR="004159A0" w:rsidRDefault="004159A0" w:rsidP="004159A0"/>
    <w:p w14:paraId="016FF834" w14:textId="77777777" w:rsidR="004159A0" w:rsidRDefault="004159A0" w:rsidP="004159A0">
      <w:r w:rsidRPr="00F46BC5">
        <w:rPr>
          <w:i/>
          <w:color w:val="7B2520" w:themeColor="accent3" w:themeShade="BF"/>
        </w:rPr>
        <w:t>Setup&gt;</w:t>
      </w:r>
      <w:bookmarkStart w:id="63" w:name="_Hlk179359247"/>
      <w:r w:rsidRPr="00F46BC5">
        <w:rPr>
          <w:i/>
          <w:color w:val="7B2520" w:themeColor="accent3" w:themeShade="BF"/>
        </w:rPr>
        <w:t>Import Data</w:t>
      </w:r>
      <w:r>
        <w:rPr>
          <w:i/>
          <w:color w:val="7B2520" w:themeColor="accent3" w:themeShade="BF"/>
        </w:rPr>
        <w:t>&gt;</w:t>
      </w:r>
      <w:bookmarkEnd w:id="63"/>
      <w:r>
        <w:rPr>
          <w:i/>
          <w:color w:val="7B2520" w:themeColor="accent3" w:themeShade="BF"/>
        </w:rPr>
        <w:t>Add</w:t>
      </w:r>
      <w:r>
        <w:t xml:space="preserve">: </w:t>
      </w:r>
      <w:bookmarkStart w:id="64" w:name="_Hlk179359140"/>
      <w:r>
        <w:t>There are three options for adding data:</w:t>
      </w:r>
      <w:bookmarkEnd w:id="64"/>
    </w:p>
    <w:p w14:paraId="3F919A43" w14:textId="77777777" w:rsidR="004159A0" w:rsidRDefault="004159A0" w:rsidP="004159A0">
      <w:bookmarkStart w:id="65" w:name="_Hlk179359149"/>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Import Data</w:t>
      </w:r>
      <w:r>
        <w:rPr>
          <w:i/>
          <w:color w:val="7B2520" w:themeColor="accent3" w:themeShade="BF"/>
        </w:rPr>
        <w:t>&gt;Add&gt;Rows</w:t>
      </w:r>
      <w:r>
        <w:t>: add rows of data to an existing dataset. Data can be loaded from a text file, table or spreadsheet but the number of variables should be the same as the existing dataset</w:t>
      </w:r>
      <w:r>
        <w:rPr>
          <w:rStyle w:val="FootnoteReference"/>
        </w:rPr>
        <w:footnoteReference w:id="2"/>
      </w:r>
      <w:r>
        <w:t>.</w:t>
      </w:r>
    </w:p>
    <w:p w14:paraId="4FD7DF19" w14:textId="77777777" w:rsidR="004159A0" w:rsidRDefault="004159A0" w:rsidP="004159A0">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Import Data</w:t>
      </w:r>
      <w:r>
        <w:rPr>
          <w:i/>
          <w:color w:val="7B2520" w:themeColor="accent3" w:themeShade="BF"/>
        </w:rPr>
        <w:t>&gt;Add&gt;Variables</w:t>
      </w:r>
      <w:r>
        <w:t>:</w:t>
      </w:r>
      <w:r w:rsidRPr="00BB2708">
        <w:t xml:space="preserve"> add </w:t>
      </w:r>
      <w:r>
        <w:t>variables</w:t>
      </w:r>
      <w:r w:rsidRPr="00BB2708">
        <w:t xml:space="preserve"> to an existing dataset. Data can be loaded from a </w:t>
      </w:r>
      <w:r>
        <w:t xml:space="preserve">text file, </w:t>
      </w:r>
      <w:r w:rsidRPr="00BB2708">
        <w:t xml:space="preserve">table or spreadsheet but the number of </w:t>
      </w:r>
      <w:r>
        <w:t>rows</w:t>
      </w:r>
      <w:r w:rsidRPr="00BB2708">
        <w:t xml:space="preserve"> should be the same as the existing dataset</w:t>
      </w:r>
      <w:r>
        <w:rPr>
          <w:vertAlign w:val="superscript"/>
        </w:rPr>
        <w:t>3</w:t>
      </w:r>
      <w:r w:rsidRPr="00BB2708">
        <w:t>.</w:t>
      </w:r>
    </w:p>
    <w:p w14:paraId="27969075" w14:textId="77777777" w:rsidR="004159A0" w:rsidRDefault="004159A0" w:rsidP="004159A0">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Import Data</w:t>
      </w:r>
      <w:r>
        <w:rPr>
          <w:i/>
          <w:color w:val="7B2520" w:themeColor="accent3" w:themeShade="BF"/>
        </w:rPr>
        <w:t>&gt;Add&gt;Dataset</w:t>
      </w:r>
      <w:r>
        <w:t xml:space="preserve">: this links another dataset to a selected Case record. The dataset is loaded using the same process as used to </w:t>
      </w:r>
      <w:r w:rsidRPr="00F46BC5">
        <w:rPr>
          <w:i/>
          <w:color w:val="7B2520" w:themeColor="accent3" w:themeShade="BF"/>
        </w:rPr>
        <w:t>Load data</w:t>
      </w:r>
      <w:r>
        <w:t xml:space="preserve"> (see above).</w:t>
      </w:r>
    </w:p>
    <w:bookmarkEnd w:id="65"/>
    <w:p w14:paraId="5630B231" w14:textId="77777777" w:rsidR="004159A0" w:rsidRDefault="004159A0" w:rsidP="004159A0">
      <w:r>
        <w:t>The user is prompted to choose the existing case and/or dataset that the data is to be added to.</w:t>
      </w:r>
    </w:p>
    <w:p w14:paraId="60D6B82F" w14:textId="2694C958" w:rsidR="004159A0" w:rsidRPr="00F46BC5" w:rsidRDefault="004159A0" w:rsidP="004159A0">
      <w:r>
        <w:t xml:space="preserve">The next prompt is to define any likely non-standard missing value indicators. The incoming table/spreadsheet is then concatenated to the existing table. The data added can be as additional rows, in which case the first column of the incoming table is used to define row names and these must be </w:t>
      </w:r>
      <w:r>
        <w:lastRenderedPageBreak/>
        <w:t>unique for the combined table and the number of variables must match the existing table. Or the incoming table/spreadsheet can contain additional variables, in which case the incoming table must have the same number of rows as the existing table.  When variables are added, the user is prompted to accept or update the meta-data for each new variable.</w:t>
      </w:r>
      <w:bookmarkEnd w:id="61"/>
    </w:p>
    <w:p w14:paraId="2864D6EA" w14:textId="77777777" w:rsidR="004159A0" w:rsidRDefault="004159A0" w:rsidP="004159A0">
      <w:r w:rsidRPr="00F46BC5">
        <w:rPr>
          <w:i/>
          <w:color w:val="7B2520" w:themeColor="accent3" w:themeShade="BF"/>
        </w:rPr>
        <w:t>Setup&gt;Import data &gt; Delete</w:t>
      </w:r>
      <w:r w:rsidRPr="00F46BC5">
        <w:t xml:space="preserve">: </w:t>
      </w:r>
      <w:r w:rsidRPr="0006544A">
        <w:t>There are three options for adding data:</w:t>
      </w:r>
    </w:p>
    <w:p w14:paraId="3F95A1CE" w14:textId="77777777" w:rsidR="004159A0" w:rsidRDefault="004159A0" w:rsidP="004159A0">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Import Data</w:t>
      </w:r>
      <w:r>
        <w:rPr>
          <w:i/>
          <w:color w:val="7B2520" w:themeColor="accent3" w:themeShade="BF"/>
        </w:rPr>
        <w:t>&gt;</w:t>
      </w:r>
      <w:r w:rsidRPr="0006544A">
        <w:rPr>
          <w:i/>
          <w:color w:val="7B2520" w:themeColor="accent3" w:themeShade="BF"/>
        </w:rPr>
        <w:t xml:space="preserve"> </w:t>
      </w:r>
      <w:r w:rsidRPr="00F46BC5">
        <w:rPr>
          <w:i/>
          <w:color w:val="7B2520" w:themeColor="accent3" w:themeShade="BF"/>
        </w:rPr>
        <w:t>Delete</w:t>
      </w:r>
      <w:r>
        <w:rPr>
          <w:i/>
          <w:color w:val="7B2520" w:themeColor="accent3" w:themeShade="BF"/>
        </w:rPr>
        <w:t xml:space="preserve"> &gt;Rows</w:t>
      </w:r>
      <w:r>
        <w:t>: select rows to be deleted.</w:t>
      </w:r>
    </w:p>
    <w:p w14:paraId="6A6D2AA9" w14:textId="77777777" w:rsidR="004159A0" w:rsidRDefault="004159A0" w:rsidP="004159A0">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Import Data</w:t>
      </w:r>
      <w:r>
        <w:rPr>
          <w:i/>
          <w:color w:val="7B2520" w:themeColor="accent3" w:themeShade="BF"/>
        </w:rPr>
        <w:t>&gt;</w:t>
      </w:r>
      <w:r w:rsidRPr="0006544A">
        <w:rPr>
          <w:i/>
          <w:color w:val="7B2520" w:themeColor="accent3" w:themeShade="BF"/>
        </w:rPr>
        <w:t xml:space="preserve"> </w:t>
      </w:r>
      <w:r w:rsidRPr="00F46BC5">
        <w:rPr>
          <w:i/>
          <w:color w:val="7B2520" w:themeColor="accent3" w:themeShade="BF"/>
        </w:rPr>
        <w:t>Delete</w:t>
      </w:r>
      <w:r>
        <w:rPr>
          <w:i/>
          <w:color w:val="7B2520" w:themeColor="accent3" w:themeShade="BF"/>
        </w:rPr>
        <w:t xml:space="preserve"> &gt;Variables</w:t>
      </w:r>
      <w:r>
        <w:t>: select variables to be deleted.</w:t>
      </w:r>
    </w:p>
    <w:p w14:paraId="424C2BDC" w14:textId="77777777" w:rsidR="002D6A18" w:rsidRDefault="002D6A18" w:rsidP="00AA263C"/>
    <w:p w14:paraId="5373AD16" w14:textId="77CD0C6B" w:rsidR="00AA263C" w:rsidRDefault="00177074" w:rsidP="00AA263C">
      <w:pPr>
        <w:pStyle w:val="Heading3"/>
      </w:pPr>
      <w:bookmarkStart w:id="66" w:name="_Ref39651735"/>
      <w:bookmarkStart w:id="67" w:name="_Ref39656373"/>
      <w:bookmarkStart w:id="68" w:name="_Ref39858551"/>
      <w:bookmarkStart w:id="69" w:name="_Ref40872564"/>
      <w:bookmarkStart w:id="70" w:name="_Ref43210998"/>
      <w:bookmarkStart w:id="71" w:name="_Toc219458172"/>
      <w:bookmarkStart w:id="72" w:name="_Hlk67328291"/>
      <w:bookmarkStart w:id="73" w:name="_Hlk116400457"/>
      <w:r>
        <w:t>Site</w:t>
      </w:r>
      <w:r w:rsidR="00AA263C">
        <w:t xml:space="preserve"> parameters</w:t>
      </w:r>
      <w:bookmarkEnd w:id="66"/>
      <w:bookmarkEnd w:id="67"/>
      <w:bookmarkEnd w:id="68"/>
      <w:bookmarkEnd w:id="69"/>
      <w:bookmarkEnd w:id="70"/>
      <w:bookmarkEnd w:id="71"/>
    </w:p>
    <w:p w14:paraId="57AC2046" w14:textId="0EDFDB67" w:rsidR="00C953E3" w:rsidRDefault="002D6A18" w:rsidP="00C953E3">
      <w:bookmarkStart w:id="74" w:name="_Hlk483056136"/>
      <w:bookmarkStart w:id="75" w:name="_Hlk525895500"/>
      <w:bookmarkStart w:id="76" w:name="_Hlk39484233"/>
      <w:bookmarkEnd w:id="72"/>
      <w:r w:rsidRPr="00770E8A">
        <w:rPr>
          <w:i/>
          <w:color w:val="7B2520" w:themeColor="accent3" w:themeShade="BF"/>
        </w:rPr>
        <w:t xml:space="preserve"> </w:t>
      </w:r>
      <w:r w:rsidR="00C953E3" w:rsidRPr="00770E8A">
        <w:rPr>
          <w:i/>
          <w:color w:val="7B2520" w:themeColor="accent3" w:themeShade="BF"/>
        </w:rPr>
        <w:t>Setup&gt;</w:t>
      </w:r>
      <w:r>
        <w:rPr>
          <w:i/>
          <w:color w:val="7B2520" w:themeColor="accent3" w:themeShade="BF"/>
        </w:rPr>
        <w:t xml:space="preserve"> </w:t>
      </w:r>
      <w:r w:rsidR="00C953E3">
        <w:rPr>
          <w:i/>
          <w:color w:val="7B2520" w:themeColor="accent3" w:themeShade="BF"/>
        </w:rPr>
        <w:t>Site parameters</w:t>
      </w:r>
      <w:bookmarkEnd w:id="74"/>
      <w:r w:rsidR="00C953E3">
        <w:rPr>
          <w:i/>
          <w:color w:val="7B2520" w:themeColor="accent3" w:themeShade="BF"/>
        </w:rPr>
        <w:t>&gt;Wave propagation</w:t>
      </w:r>
      <w:r w:rsidR="00C953E3">
        <w:t xml:space="preserve">: </w:t>
      </w:r>
      <w:bookmarkEnd w:id="75"/>
      <w:r w:rsidR="00C953E3">
        <w:t xml:space="preserve">input dialogue </w:t>
      </w:r>
      <w:bookmarkEnd w:id="76"/>
      <w:r w:rsidR="00C953E3">
        <w:t xml:space="preserve">allows user to define characteristic properties of the site. </w:t>
      </w:r>
      <w:r w:rsidR="00E804EB">
        <w:t xml:space="preserve">The current values can be viewed on the </w:t>
      </w:r>
      <w:r w:rsidR="00E804EB" w:rsidRPr="00E804EB">
        <w:rPr>
          <w:i/>
          <w:color w:val="565321" w:themeColor="accent2" w:themeShade="80"/>
        </w:rPr>
        <w:t>Site/Waves</w:t>
      </w:r>
      <w:r w:rsidR="00E804EB">
        <w:t xml:space="preserve"> tab.</w:t>
      </w:r>
    </w:p>
    <w:p w14:paraId="015F11F3" w14:textId="3CF0BE1C" w:rsidR="00C953E3" w:rsidRDefault="002D6A18" w:rsidP="00C953E3">
      <w:pPr>
        <w:spacing w:after="40"/>
        <w:rPr>
          <w:noProof/>
        </w:rPr>
      </w:pPr>
      <w:r>
        <w:rPr>
          <w:noProof/>
        </w:rPr>
        <w:drawing>
          <wp:anchor distT="0" distB="0" distL="114300" distR="114300" simplePos="0" relativeHeight="251745280" behindDoc="0" locked="0" layoutInCell="1" allowOverlap="1" wp14:anchorId="5851A096" wp14:editId="5CF4A410">
            <wp:simplePos x="0" y="0"/>
            <wp:positionH relativeFrom="margin">
              <wp:align>right</wp:align>
            </wp:positionH>
            <wp:positionV relativeFrom="paragraph">
              <wp:posOffset>46990</wp:posOffset>
            </wp:positionV>
            <wp:extent cx="1991995" cy="404177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91995" cy="4041775"/>
                    </a:xfrm>
                    <a:prstGeom prst="rect">
                      <a:avLst/>
                    </a:prstGeom>
                    <a:noFill/>
                  </pic:spPr>
                </pic:pic>
              </a:graphicData>
            </a:graphic>
            <wp14:sizeRelH relativeFrom="margin">
              <wp14:pctWidth>0</wp14:pctWidth>
            </wp14:sizeRelH>
            <wp14:sizeRelV relativeFrom="margin">
              <wp14:pctHeight>0</wp14:pctHeight>
            </wp14:sizeRelV>
          </wp:anchor>
        </w:drawing>
      </w:r>
      <w:r w:rsidR="00C953E3">
        <w:t>Bed level offshore, relates to the depth of the offshore wave data.</w:t>
      </w:r>
      <w:r w:rsidR="00C953E3" w:rsidRPr="00C953E3">
        <w:rPr>
          <w:noProof/>
        </w:rPr>
        <w:t xml:space="preserve"> </w:t>
      </w:r>
    </w:p>
    <w:p w14:paraId="7EC3129A" w14:textId="3F2D7627" w:rsidR="00C953E3" w:rsidRDefault="00C953E3" w:rsidP="00C953E3">
      <w:pPr>
        <w:spacing w:after="40"/>
        <w:rPr>
          <w:noProof/>
        </w:rPr>
      </w:pPr>
      <w:r>
        <w:rPr>
          <w:noProof/>
        </w:rPr>
        <w:t xml:space="preserve">The angle of the offshore bed contour from True North (degTN) – </w:t>
      </w:r>
      <w:r w:rsidR="00D5664B">
        <w:rPr>
          <w:noProof/>
        </w:rPr>
        <w:t>set this to be the s</w:t>
      </w:r>
      <w:r>
        <w:rPr>
          <w:noProof/>
        </w:rPr>
        <w:t>ame as Shoreline angle for plane bed refraction. Otherwise an iterati</w:t>
      </w:r>
      <w:r w:rsidR="00200921">
        <w:rPr>
          <w:noProof/>
        </w:rPr>
        <w:t>ve procedure is used</w:t>
      </w:r>
      <w:r>
        <w:rPr>
          <w:noProof/>
        </w:rPr>
        <w:t xml:space="preserve"> between the two an</w:t>
      </w:r>
      <w:r w:rsidR="00D5664B">
        <w:rPr>
          <w:noProof/>
        </w:rPr>
        <w:t>g</w:t>
      </w:r>
      <w:r>
        <w:rPr>
          <w:noProof/>
        </w:rPr>
        <w:t>les</w:t>
      </w:r>
      <w:r w:rsidR="00D5664B">
        <w:rPr>
          <w:noProof/>
        </w:rPr>
        <w:t xml:space="preserve"> </w:t>
      </w:r>
      <w:r w:rsidR="00200921">
        <w:rPr>
          <w:noProof/>
        </w:rPr>
        <w:t xml:space="preserve">(see Section </w:t>
      </w:r>
      <w:r w:rsidR="00200921">
        <w:rPr>
          <w:noProof/>
        </w:rPr>
        <w:fldChar w:fldCharType="begin"/>
      </w:r>
      <w:r w:rsidR="00200921">
        <w:rPr>
          <w:noProof/>
        </w:rPr>
        <w:instrText xml:space="preserve"> REF _Ref39640858 \r \h </w:instrText>
      </w:r>
      <w:r w:rsidR="00200921">
        <w:rPr>
          <w:noProof/>
        </w:rPr>
      </w:r>
      <w:r w:rsidR="00200921">
        <w:rPr>
          <w:noProof/>
        </w:rPr>
        <w:fldChar w:fldCharType="separate"/>
      </w:r>
      <w:r w:rsidR="00DF5A44">
        <w:rPr>
          <w:noProof/>
        </w:rPr>
        <w:t>4.2.1</w:t>
      </w:r>
      <w:r w:rsidR="00200921">
        <w:rPr>
          <w:noProof/>
        </w:rPr>
        <w:fldChar w:fldCharType="end"/>
      </w:r>
      <w:r w:rsidR="00200921">
        <w:rPr>
          <w:noProof/>
        </w:rPr>
        <w:t>)</w:t>
      </w:r>
      <w:r>
        <w:rPr>
          <w:noProof/>
        </w:rPr>
        <w:t>.</w:t>
      </w:r>
      <w:r w:rsidRPr="00C953E3">
        <w:t xml:space="preserve"> </w:t>
      </w:r>
    </w:p>
    <w:p w14:paraId="5F5FC297" w14:textId="15282B94" w:rsidR="00C953E3" w:rsidRDefault="002D6A18" w:rsidP="00C953E3">
      <w:pPr>
        <w:spacing w:after="40"/>
      </w:pPr>
      <w:r>
        <w:rPr>
          <w:noProof/>
        </w:rPr>
        <mc:AlternateContent>
          <mc:Choice Requires="wpg">
            <w:drawing>
              <wp:anchor distT="0" distB="0" distL="114300" distR="114300" simplePos="0" relativeHeight="251666432" behindDoc="0" locked="0" layoutInCell="1" allowOverlap="1" wp14:anchorId="4339C443" wp14:editId="4DC023A1">
                <wp:simplePos x="0" y="0"/>
                <wp:positionH relativeFrom="margin">
                  <wp:align>left</wp:align>
                </wp:positionH>
                <wp:positionV relativeFrom="paragraph">
                  <wp:posOffset>98697</wp:posOffset>
                </wp:positionV>
                <wp:extent cx="1363345" cy="1414780"/>
                <wp:effectExtent l="57150" t="0" r="65405" b="90170"/>
                <wp:wrapSquare wrapText="bothSides"/>
                <wp:docPr id="48" name="Group 48"/>
                <wp:cNvGraphicFramePr/>
                <a:graphic xmlns:a="http://schemas.openxmlformats.org/drawingml/2006/main">
                  <a:graphicData uri="http://schemas.microsoft.com/office/word/2010/wordprocessingGroup">
                    <wpg:wgp>
                      <wpg:cNvGrpSpPr/>
                      <wpg:grpSpPr>
                        <a:xfrm>
                          <a:off x="0" y="0"/>
                          <a:ext cx="1363345" cy="1414780"/>
                          <a:chOff x="0" y="0"/>
                          <a:chExt cx="1195136" cy="1203659"/>
                        </a:xfrm>
                      </wpg:grpSpPr>
                      <wps:wsp>
                        <wps:cNvPr id="178" name="Rectangle 178"/>
                        <wps:cNvSpPr/>
                        <wps:spPr>
                          <a:xfrm>
                            <a:off x="2674" y="32084"/>
                            <a:ext cx="1181100" cy="1171575"/>
                          </a:xfrm>
                          <a:prstGeom prst="rect">
                            <a:avLst/>
                          </a:prstGeom>
                          <a:gradFill rotWithShape="1">
                            <a:gsLst>
                              <a:gs pos="0">
                                <a:srgbClr val="E6A82F">
                                  <a:tint val="100000"/>
                                  <a:shade val="100000"/>
                                  <a:satMod val="130000"/>
                                </a:srgbClr>
                              </a:gs>
                              <a:gs pos="100000">
                                <a:srgbClr val="E6A82F">
                                  <a:tint val="50000"/>
                                  <a:shade val="100000"/>
                                  <a:satMod val="350000"/>
                                </a:srgbClr>
                              </a:gs>
                            </a:gsLst>
                            <a:lin ang="16200000" scaled="0"/>
                          </a:gradFill>
                          <a:ln w="9525" cap="flat" cmpd="sng" algn="ctr">
                            <a:solidFill>
                              <a:srgbClr val="E6A82F">
                                <a:shade val="95000"/>
                                <a:satMod val="105000"/>
                              </a:srgbClr>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0" name="Group 180"/>
                        <wpg:cNvGrpSpPr/>
                        <wpg:grpSpPr>
                          <a:xfrm>
                            <a:off x="0" y="502653"/>
                            <a:ext cx="1195136" cy="692484"/>
                            <a:chOff x="0" y="0"/>
                            <a:chExt cx="1195136" cy="692484"/>
                          </a:xfrm>
                        </wpg:grpSpPr>
                        <wps:wsp>
                          <wps:cNvPr id="181" name="Right Triangle 181"/>
                          <wps:cNvSpPr/>
                          <wps:spPr>
                            <a:xfrm flipH="1">
                              <a:off x="0" y="0"/>
                              <a:ext cx="1171040" cy="476250"/>
                            </a:xfrm>
                            <a:prstGeom prst="rtTriangle">
                              <a:avLst/>
                            </a:prstGeom>
                            <a:solidFill>
                              <a:srgbClr val="0F4A7F">
                                <a:lumMod val="40000"/>
                                <a:lumOff val="60000"/>
                              </a:srgbClr>
                            </a:solidFill>
                            <a:ln w="9525" cap="flat" cmpd="sng" algn="ctr">
                              <a:no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Rectangle 182"/>
                          <wps:cNvSpPr/>
                          <wps:spPr>
                            <a:xfrm>
                              <a:off x="10694" y="467895"/>
                              <a:ext cx="1160246" cy="224589"/>
                            </a:xfrm>
                            <a:prstGeom prst="rect">
                              <a:avLst/>
                            </a:prstGeom>
                            <a:solidFill>
                              <a:srgbClr val="0F4A7F">
                                <a:lumMod val="40000"/>
                                <a:lumOff val="60000"/>
                              </a:srgbClr>
                            </a:solidFill>
                            <a:ln w="9525" cap="flat" cmpd="sng" algn="ctr">
                              <a:no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Straight Arrow Connector 183"/>
                          <wps:cNvCnPr/>
                          <wps:spPr>
                            <a:xfrm flipH="1" flipV="1">
                              <a:off x="911726" y="176463"/>
                              <a:ext cx="88232" cy="211221"/>
                            </a:xfrm>
                            <a:prstGeom prst="straightConnector1">
                              <a:avLst/>
                            </a:prstGeom>
                            <a:noFill/>
                            <a:ln w="25400" cap="flat" cmpd="sng" algn="ctr">
                              <a:solidFill>
                                <a:srgbClr val="2A659C">
                                  <a:lumMod val="75000"/>
                                </a:srgbClr>
                              </a:solidFill>
                              <a:prstDash val="solid"/>
                              <a:tailEnd type="triangle"/>
                            </a:ln>
                            <a:effectLst>
                              <a:outerShdw blurRad="40000" dist="20000" dir="5400000" rotWithShape="0">
                                <a:srgbClr val="000000">
                                  <a:alpha val="38000"/>
                                </a:srgbClr>
                              </a:outerShdw>
                            </a:effectLst>
                          </wps:spPr>
                          <wps:bodyPr/>
                        </wps:wsp>
                        <wps:wsp>
                          <wps:cNvPr id="184" name="Straight Arrow Connector 184"/>
                          <wps:cNvCnPr/>
                          <wps:spPr>
                            <a:xfrm flipH="1" flipV="1">
                              <a:off x="473242" y="371642"/>
                              <a:ext cx="88232" cy="211221"/>
                            </a:xfrm>
                            <a:prstGeom prst="straightConnector1">
                              <a:avLst/>
                            </a:prstGeom>
                            <a:noFill/>
                            <a:ln w="25400" cap="flat" cmpd="sng" algn="ctr">
                              <a:solidFill>
                                <a:srgbClr val="2A659C">
                                  <a:lumMod val="75000"/>
                                </a:srgbClr>
                              </a:solidFill>
                              <a:prstDash val="solid"/>
                              <a:tailEnd type="triangle"/>
                            </a:ln>
                            <a:effectLst>
                              <a:outerShdw blurRad="40000" dist="20000" dir="5400000" rotWithShape="0">
                                <a:srgbClr val="000000">
                                  <a:alpha val="38000"/>
                                </a:srgbClr>
                              </a:outerShdw>
                            </a:effectLst>
                          </wps:spPr>
                          <wps:bodyPr/>
                        </wps:wsp>
                        <wps:wsp>
                          <wps:cNvPr id="185" name="Straight Arrow Connector 185"/>
                          <wps:cNvCnPr/>
                          <wps:spPr>
                            <a:xfrm flipH="1" flipV="1">
                              <a:off x="695158" y="280737"/>
                              <a:ext cx="88232" cy="211221"/>
                            </a:xfrm>
                            <a:prstGeom prst="straightConnector1">
                              <a:avLst/>
                            </a:prstGeom>
                            <a:noFill/>
                            <a:ln w="25400" cap="flat" cmpd="sng" algn="ctr">
                              <a:solidFill>
                                <a:srgbClr val="2A659C">
                                  <a:lumMod val="75000"/>
                                </a:srgbClr>
                              </a:solidFill>
                              <a:prstDash val="solid"/>
                              <a:tailEnd type="triangle"/>
                            </a:ln>
                            <a:effectLst>
                              <a:outerShdw blurRad="40000" dist="20000" dir="5400000" rotWithShape="0">
                                <a:srgbClr val="000000">
                                  <a:alpha val="38000"/>
                                </a:srgbClr>
                              </a:outerShdw>
                            </a:effectLst>
                          </wps:spPr>
                          <wps:bodyPr/>
                        </wps:wsp>
                        <wps:wsp>
                          <wps:cNvPr id="186" name="Text Box 186"/>
                          <wps:cNvSpPr txBox="1"/>
                          <wps:spPr>
                            <a:xfrm>
                              <a:off x="521368" y="475916"/>
                              <a:ext cx="673768" cy="203200"/>
                            </a:xfrm>
                            <a:prstGeom prst="rect">
                              <a:avLst/>
                            </a:prstGeom>
                            <a:noFill/>
                            <a:ln w="6350">
                              <a:noFill/>
                            </a:ln>
                          </wps:spPr>
                          <wps:txbx>
                            <w:txbxContent>
                              <w:p w14:paraId="25730803" w14:textId="77777777" w:rsidR="00806977" w:rsidRPr="009C79B0" w:rsidRDefault="00806977" w:rsidP="00C953E3">
                                <w:pPr>
                                  <w:rPr>
                                    <w:color w:val="1F4B74" w:themeColor="accent6" w:themeShade="BF"/>
                                    <w:sz w:val="12"/>
                                    <w:szCs w:val="12"/>
                                  </w:rPr>
                                </w:pPr>
                                <w:r w:rsidRPr="009C79B0">
                                  <w:rPr>
                                    <w:color w:val="1F4B74" w:themeColor="accent6" w:themeShade="BF"/>
                                    <w:sz w:val="12"/>
                                    <w:szCs w:val="12"/>
                                  </w:rPr>
                                  <w:t xml:space="preserve">Wave </w:t>
                                </w:r>
                                <w:r>
                                  <w:rPr>
                                    <w:color w:val="1F4B74" w:themeColor="accent6" w:themeShade="BF"/>
                                    <w:sz w:val="12"/>
                                    <w:szCs w:val="12"/>
                                  </w:rPr>
                                  <w:t>d</w:t>
                                </w:r>
                                <w:r w:rsidRPr="009C79B0">
                                  <w:rPr>
                                    <w:color w:val="1F4B74" w:themeColor="accent6" w:themeShade="BF"/>
                                    <w:sz w:val="12"/>
                                    <w:szCs w:val="12"/>
                                  </w:rPr>
                                  <w:t>irection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87" name="Group 187"/>
                        <wpg:cNvGrpSpPr/>
                        <wpg:grpSpPr>
                          <a:xfrm>
                            <a:off x="13368" y="0"/>
                            <a:ext cx="1164724" cy="967874"/>
                            <a:chOff x="0" y="0"/>
                            <a:chExt cx="1164724" cy="967874"/>
                          </a:xfrm>
                        </wpg:grpSpPr>
                        <wps:wsp>
                          <wps:cNvPr id="188" name="Straight Connector 188"/>
                          <wps:cNvCnPr/>
                          <wps:spPr>
                            <a:xfrm>
                              <a:off x="582864" y="157747"/>
                              <a:ext cx="13368" cy="569495"/>
                            </a:xfrm>
                            <a:prstGeom prst="line">
                              <a:avLst/>
                            </a:prstGeom>
                            <a:noFill/>
                            <a:ln w="9525" cap="flat" cmpd="sng" algn="ctr">
                              <a:solidFill>
                                <a:srgbClr val="A5322B">
                                  <a:shade val="95000"/>
                                  <a:satMod val="105000"/>
                                </a:srgbClr>
                              </a:solidFill>
                              <a:prstDash val="solid"/>
                              <a:headEnd type="arrow" w="med" len="med"/>
                              <a:tailEnd type="none" w="med" len="med"/>
                            </a:ln>
                            <a:effectLst/>
                          </wps:spPr>
                          <wps:bodyPr/>
                        </wps:wsp>
                        <wps:wsp>
                          <wps:cNvPr id="189" name="Straight Connector 189"/>
                          <wps:cNvCnPr/>
                          <wps:spPr>
                            <a:xfrm flipV="1">
                              <a:off x="0" y="483937"/>
                              <a:ext cx="1164724" cy="483937"/>
                            </a:xfrm>
                            <a:prstGeom prst="line">
                              <a:avLst/>
                            </a:prstGeom>
                            <a:noFill/>
                            <a:ln w="25400" cap="flat" cmpd="sng" algn="ctr">
                              <a:solidFill>
                                <a:srgbClr val="E6A82F"/>
                              </a:solidFill>
                              <a:prstDash val="solid"/>
                            </a:ln>
                            <a:effectLst>
                              <a:outerShdw blurRad="40000" dist="20000" dir="5400000" rotWithShape="0">
                                <a:srgbClr val="000000">
                                  <a:alpha val="38000"/>
                                </a:srgbClr>
                              </a:outerShdw>
                            </a:effectLst>
                          </wps:spPr>
                          <wps:bodyPr/>
                        </wps:wsp>
                        <wps:wsp>
                          <wps:cNvPr id="190" name="Text Box 190"/>
                          <wps:cNvSpPr txBox="1"/>
                          <wps:spPr>
                            <a:xfrm>
                              <a:off x="422442" y="0"/>
                              <a:ext cx="339558" cy="203200"/>
                            </a:xfrm>
                            <a:prstGeom prst="rect">
                              <a:avLst/>
                            </a:prstGeom>
                            <a:noFill/>
                            <a:ln w="6350">
                              <a:noFill/>
                            </a:ln>
                          </wps:spPr>
                          <wps:txbx>
                            <w:txbxContent>
                              <w:p w14:paraId="3469A16D" w14:textId="77777777" w:rsidR="00806977" w:rsidRPr="009C79B0" w:rsidRDefault="00806977" w:rsidP="00C953E3">
                                <w:pPr>
                                  <w:rPr>
                                    <w:color w:val="A5322B" w:themeColor="accent3"/>
                                    <w:sz w:val="16"/>
                                    <w:szCs w:val="16"/>
                                  </w:rPr>
                                </w:pPr>
                                <w:r w:rsidRPr="009C79B0">
                                  <w:rPr>
                                    <w:color w:val="A5322B" w:themeColor="accent3"/>
                                    <w:sz w:val="16"/>
                                    <w:szCs w:val="16"/>
                                  </w:rPr>
                                  <w:t>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1" name="Freeform: Shape 191"/>
                          <wps:cNvSpPr/>
                          <wps:spPr>
                            <a:xfrm>
                              <a:off x="601579" y="542758"/>
                              <a:ext cx="173790" cy="104274"/>
                            </a:xfrm>
                            <a:custGeom>
                              <a:avLst/>
                              <a:gdLst>
                                <a:gd name="connsiteX0" fmla="*/ 0 w 210403"/>
                                <a:gd name="connsiteY0" fmla="*/ 2744 h 134675"/>
                                <a:gd name="connsiteX1" fmla="*/ 128337 w 210403"/>
                                <a:gd name="connsiteY1" fmla="*/ 16113 h 134675"/>
                                <a:gd name="connsiteX2" fmla="*/ 203200 w 210403"/>
                                <a:gd name="connsiteY2" fmla="*/ 125734 h 134675"/>
                                <a:gd name="connsiteX3" fmla="*/ 203200 w 210403"/>
                                <a:gd name="connsiteY3" fmla="*/ 120386 h 134675"/>
                                <a:gd name="connsiteX0" fmla="*/ 0 w 209467"/>
                                <a:gd name="connsiteY0" fmla="*/ 1780 h 133446"/>
                                <a:gd name="connsiteX1" fmla="*/ 141760 w 209467"/>
                                <a:gd name="connsiteY1" fmla="*/ 18761 h 133446"/>
                                <a:gd name="connsiteX2" fmla="*/ 203200 w 209467"/>
                                <a:gd name="connsiteY2" fmla="*/ 124770 h 133446"/>
                                <a:gd name="connsiteX3" fmla="*/ 203200 w 209467"/>
                                <a:gd name="connsiteY3" fmla="*/ 119422 h 133446"/>
                                <a:gd name="connsiteX0" fmla="*/ 0 w 209467"/>
                                <a:gd name="connsiteY0" fmla="*/ 10174 h 141841"/>
                                <a:gd name="connsiteX1" fmla="*/ 141760 w 209467"/>
                                <a:gd name="connsiteY1" fmla="*/ 27155 h 141841"/>
                                <a:gd name="connsiteX2" fmla="*/ 203200 w 209467"/>
                                <a:gd name="connsiteY2" fmla="*/ 133164 h 141841"/>
                                <a:gd name="connsiteX3" fmla="*/ 203200 w 209467"/>
                                <a:gd name="connsiteY3" fmla="*/ 127816 h 141841"/>
                                <a:gd name="connsiteX0" fmla="*/ 0 w 209467"/>
                                <a:gd name="connsiteY0" fmla="*/ 1245 h 132912"/>
                                <a:gd name="connsiteX1" fmla="*/ 141760 w 209467"/>
                                <a:gd name="connsiteY1" fmla="*/ 18226 h 132912"/>
                                <a:gd name="connsiteX2" fmla="*/ 203200 w 209467"/>
                                <a:gd name="connsiteY2" fmla="*/ 124235 h 132912"/>
                                <a:gd name="connsiteX3" fmla="*/ 203200 w 209467"/>
                                <a:gd name="connsiteY3" fmla="*/ 118887 h 132912"/>
                                <a:gd name="connsiteX0" fmla="*/ 0 w 209467"/>
                                <a:gd name="connsiteY0" fmla="*/ 2565 h 134232"/>
                                <a:gd name="connsiteX1" fmla="*/ 141760 w 209467"/>
                                <a:gd name="connsiteY1" fmla="*/ 19546 h 134232"/>
                                <a:gd name="connsiteX2" fmla="*/ 203200 w 209467"/>
                                <a:gd name="connsiteY2" fmla="*/ 125555 h 134232"/>
                                <a:gd name="connsiteX3" fmla="*/ 203200 w 209467"/>
                                <a:gd name="connsiteY3" fmla="*/ 120207 h 134232"/>
                                <a:gd name="connsiteX0" fmla="*/ 0 w 209467"/>
                                <a:gd name="connsiteY0" fmla="*/ 7334 h 139001"/>
                                <a:gd name="connsiteX1" fmla="*/ 141760 w 209467"/>
                                <a:gd name="connsiteY1" fmla="*/ 24315 h 139001"/>
                                <a:gd name="connsiteX2" fmla="*/ 203200 w 209467"/>
                                <a:gd name="connsiteY2" fmla="*/ 130324 h 139001"/>
                                <a:gd name="connsiteX3" fmla="*/ 203200 w 209467"/>
                                <a:gd name="connsiteY3" fmla="*/ 124976 h 139001"/>
                                <a:gd name="connsiteX0" fmla="*/ 0 w 210648"/>
                                <a:gd name="connsiteY0" fmla="*/ 1805 h 132305"/>
                                <a:gd name="connsiteX1" fmla="*/ 124865 w 210648"/>
                                <a:gd name="connsiteY1" fmla="*/ 34713 h 132305"/>
                                <a:gd name="connsiteX2" fmla="*/ 203200 w 210648"/>
                                <a:gd name="connsiteY2" fmla="*/ 124795 h 132305"/>
                                <a:gd name="connsiteX3" fmla="*/ 203200 w 210648"/>
                                <a:gd name="connsiteY3" fmla="*/ 119447 h 132305"/>
                              </a:gdLst>
                              <a:ahLst/>
                              <a:cxnLst>
                                <a:cxn ang="0">
                                  <a:pos x="connsiteX0" y="connsiteY0"/>
                                </a:cxn>
                                <a:cxn ang="0">
                                  <a:pos x="connsiteX1" y="connsiteY1"/>
                                </a:cxn>
                                <a:cxn ang="0">
                                  <a:pos x="connsiteX2" y="connsiteY2"/>
                                </a:cxn>
                                <a:cxn ang="0">
                                  <a:pos x="connsiteX3" y="connsiteY3"/>
                                </a:cxn>
                              </a:cxnLst>
                              <a:rect l="l" t="t" r="r" b="b"/>
                              <a:pathLst>
                                <a:path w="210648" h="132305">
                                  <a:moveTo>
                                    <a:pt x="0" y="1805"/>
                                  </a:moveTo>
                                  <a:cubicBezTo>
                                    <a:pt x="47235" y="-1760"/>
                                    <a:pt x="64171" y="-3916"/>
                                    <a:pt x="124865" y="34713"/>
                                  </a:cubicBezTo>
                                  <a:cubicBezTo>
                                    <a:pt x="185559" y="73342"/>
                                    <a:pt x="190144" y="110673"/>
                                    <a:pt x="203200" y="124795"/>
                                  </a:cubicBezTo>
                                  <a:cubicBezTo>
                                    <a:pt x="216256" y="138917"/>
                                    <a:pt x="209438" y="130810"/>
                                    <a:pt x="203200" y="119447"/>
                                  </a:cubicBezTo>
                                </a:path>
                              </a:pathLst>
                            </a:custGeom>
                            <a:noFill/>
                            <a:ln w="9525" cap="flat" cmpd="sng" algn="ctr">
                              <a:solidFill>
                                <a:srgbClr val="A5322B"/>
                              </a:solidFill>
                              <a:prstDash val="solid"/>
                              <a:round/>
                              <a:headEnd type="none" w="med" len="med"/>
                              <a:tailEnd type="triangl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Text Box 192"/>
                          <wps:cNvSpPr txBox="1"/>
                          <wps:spPr>
                            <a:xfrm>
                              <a:off x="552033" y="532524"/>
                              <a:ext cx="319982" cy="194487"/>
                            </a:xfrm>
                            <a:prstGeom prst="rect">
                              <a:avLst/>
                            </a:prstGeom>
                            <a:noFill/>
                            <a:ln w="6350">
                              <a:noFill/>
                            </a:ln>
                          </wps:spPr>
                          <wps:txbx>
                            <w:txbxContent>
                              <w:p w14:paraId="0BDA1239" w14:textId="77777777" w:rsidR="00806977" w:rsidRPr="009C79B0" w:rsidRDefault="00806977" w:rsidP="00C953E3">
                                <w:pPr>
                                  <w:rPr>
                                    <w:rFonts w:ascii="Symbol" w:hAnsi="Symbol" w:hint="eastAsia"/>
                                    <w:color w:val="A5322B" w:themeColor="accent3"/>
                                    <w:sz w:val="16"/>
                                    <w:szCs w:val="16"/>
                                  </w:rPr>
                                </w:pPr>
                                <w:r>
                                  <w:rPr>
                                    <w:rFonts w:ascii="Times New Roman" w:hAnsi="Times New Roman" w:cs="Times New Roman"/>
                                    <w:color w:val="A5322B" w:themeColor="accent3"/>
                                    <w:sz w:val="16"/>
                                    <w:szCs w:val="16"/>
                                  </w:rPr>
                                  <w:t>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339C443" id="Group 48" o:spid="_x0000_s1026" style="position:absolute;margin-left:0;margin-top:7.75pt;width:107.35pt;height:111.4pt;z-index:251666432;mso-position-horizontal:left;mso-position-horizontal-relative:margin;mso-width-relative:margin;mso-height-relative:margin" coordsize="11951,12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">
                <v:rect id="Rectangle 178" o:spid="_x0000_s1027" style="position:absolute;left:26;top:320;width:11811;height:11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" fillcolor="#ffb114" strokecolor="#e5a629">
                  <v:fill color2="#ffdb7c" rotate="t" angle="180" focus="100%" type="gradient">
                    <o:fill v:ext="view" type="gradientUnscaled"/>
                  </v:fill>
                  <v:shadow on="t" color="black" opacity="22937f" origin=",.5" offset="0,.63889mm"/>
                </v:rect>
                <v:group id="Group 180" o:spid="_x0000_s1028" style="position:absolute;top:5026;width:11951;height:6925" coordsize="11951,6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shapetype id="_x0000_t6" coordsize="21600,21600" o:spt="6" path="m,l,21600r21600,xe">
                    <v:stroke joinstyle="miter"/>
                    <v:path gradientshapeok="t" o:connecttype="custom" o:connectlocs="0,0;0,10800;0,21600;10800,21600;21600,21600;10800,10800" textboxrect="1800,12600,12600,19800"/>
                  </v:shapetype>
                  <v:shape id="Right Triangle 181" o:spid="_x0000_s1029" type="#_x0000_t6" style="position:absolute;width:11710;height:476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" fillcolor="#7bb9ef" stroked="f">
                    <v:shadow on="t" color="black" opacity="22937f" origin=",.5" offset="0,.63889mm"/>
                  </v:shape>
                  <v:rect id="Rectangle 182" o:spid="_x0000_s1030" style="position:absolute;left:106;top:4678;width:11603;height:22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" fillcolor="#7bb9ef" stroked="f">
                    <v:shadow on="t" color="black" opacity="22937f" origin=",.5" offset="0,.63889mm"/>
                  </v:rect>
                  <v:shapetype id="_x0000_t32" coordsize="21600,21600" o:spt="32" o:oned="t" path="m,l21600,21600e" filled="f">
                    <v:path arrowok="t" fillok="f" o:connecttype="none"/>
                    <o:lock v:ext="edit" shapetype="t"/>
                  </v:shapetype>
                  <v:shape id="Straight Arrow Connector 183" o:spid="_x0000_s1031" type="#_x0000_t32" style="position:absolute;left:9117;top:1764;width:882;height:21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" strokecolor="#1f4c75" strokeweight="2pt">
                    <v:stroke endarrow="block"/>
                    <v:shadow on="t" color="black" opacity="24903f" origin=",.5" offset="0,.55556mm"/>
                  </v:shape>
                  <v:shape id="Straight Arrow Connector 184" o:spid="_x0000_s1032" type="#_x0000_t32" style="position:absolute;left:4732;top:3716;width:882;height:21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" strokecolor="#1f4c75" strokeweight="2pt">
                    <v:stroke endarrow="block"/>
                    <v:shadow on="t" color="black" opacity="24903f" origin=",.5" offset="0,.55556mm"/>
                  </v:shape>
                  <v:shape id="Straight Arrow Connector 185" o:spid="_x0000_s1033" type="#_x0000_t32" style="position:absolute;left:6951;top:2807;width:882;height:21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" strokecolor="#1f4c75" strokeweight="2pt">
                    <v:stroke endarrow="block"/>
                    <v:shadow on="t" color="black" opacity="24903f" origin=",.5" offset="0,.55556mm"/>
                  </v:shape>
                  <v:shapetype id="_x0000_t202" coordsize="21600,21600" o:spt="202" path="m,l,21600r21600,l21600,xe">
                    <v:stroke joinstyle="miter"/>
                    <v:path gradientshapeok="t" o:connecttype="rect"/>
                  </v:shapetype>
                  <v:shape id="Text Box 186" o:spid="_x0000_s1034" type="#_x0000_t202" style="position:absolute;left:5213;top:4759;width:673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" filled="f" stroked="f" strokeweight=".5pt">
                    <v:textbox>
                      <w:txbxContent>
                        <w:p w14:paraId="25730803" w14:textId="77777777" w:rsidR="00806977" w:rsidRPr="009C79B0" w:rsidRDefault="00806977" w:rsidP="00C953E3">
                          <w:pPr>
                            <w:rPr>
                              <w:color w:val="1F4B74" w:themeColor="accent6" w:themeShade="BF"/>
                              <w:sz w:val="12"/>
                              <w:szCs w:val="12"/>
                            </w:rPr>
                          </w:pPr>
                          <w:r w:rsidRPr="009C79B0">
                            <w:rPr>
                              <w:color w:val="1F4B74" w:themeColor="accent6" w:themeShade="BF"/>
                              <w:sz w:val="12"/>
                              <w:szCs w:val="12"/>
                            </w:rPr>
                            <w:t xml:space="preserve">Wave </w:t>
                          </w:r>
                          <w:r>
                            <w:rPr>
                              <w:color w:val="1F4B74" w:themeColor="accent6" w:themeShade="BF"/>
                              <w:sz w:val="12"/>
                              <w:szCs w:val="12"/>
                            </w:rPr>
                            <w:t>d</w:t>
                          </w:r>
                          <w:r w:rsidRPr="009C79B0">
                            <w:rPr>
                              <w:color w:val="1F4B74" w:themeColor="accent6" w:themeShade="BF"/>
                              <w:sz w:val="12"/>
                              <w:szCs w:val="12"/>
                            </w:rPr>
                            <w:t>irection</w:t>
                          </w:r>
                        </w:p>
                      </w:txbxContent>
                    </v:textbox>
                  </v:shape>
                </v:group>
                <v:group id="Group 187" o:spid="_x0000_s1035" style="position:absolute;left:133;width:11647;height:9678" coordsize="11647,9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line id="Straight Connector 188" o:spid="_x0000_s1036" style="position:absolute;visibility:visible;mso-wrap-style:square" from="5828,1577" to="5962,7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" strokecolor="#a42e27">
                    <v:stroke startarrow="open"/>
                  </v:line>
                  <v:line id="Straight Connector 189" o:spid="_x0000_s1037" style="position:absolute;flip:y;visibility:visible;mso-wrap-style:square" from="0,4839" to="11647,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" strokecolor="#e6a82f" strokeweight="2pt">
                    <v:shadow on="t" color="black" opacity="24903f" origin=",.5" offset="0,.55556mm"/>
                  </v:line>
                  <v:shape id="Text Box 190" o:spid="_x0000_s1038" type="#_x0000_t202" style="position:absolute;left:4224;width:3396;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3469A16D" w14:textId="77777777" w:rsidR="00806977" w:rsidRPr="009C79B0" w:rsidRDefault="00806977" w:rsidP="00C953E3">
                          <w:pPr>
                            <w:rPr>
                              <w:color w:val="A5322B" w:themeColor="accent3"/>
                              <w:sz w:val="16"/>
                              <w:szCs w:val="16"/>
                            </w:rPr>
                          </w:pPr>
                          <w:r w:rsidRPr="009C79B0">
                            <w:rPr>
                              <w:color w:val="A5322B" w:themeColor="accent3"/>
                              <w:sz w:val="16"/>
                              <w:szCs w:val="16"/>
                            </w:rPr>
                            <w:t>TN</w:t>
                          </w:r>
                        </w:p>
                      </w:txbxContent>
                    </v:textbox>
                  </v:shape>
                  <v:shape id="Freeform: Shape 191" o:spid="_x0000_s1039" style="position:absolute;left:6015;top:5427;width:1738;height:1043;visibility:visible;mso-wrap-style:square;v-text-anchor:middle" coordsize="210648,132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" path="m,1805c47235,-1760,64171,-3916,124865,34713v60694,38629,65279,75960,78335,90082c216256,138917,209438,130810,203200,119447e" filled="f" strokecolor="#a5322b">
                    <v:stroke endarrow="block"/>
                    <v:path arrowok="t" o:connecttype="custom" o:connectlocs="0,1423;103017,27358;167645,98355;167645,94140" o:connectangles="0,0,0,0"/>
                  </v:shape>
                  <v:shape id="Text Box 192" o:spid="_x0000_s1040" type="#_x0000_t202" style="position:absolute;left:5520;top:5325;width:3200;height:1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" filled="f" stroked="f" strokeweight=".5pt">
                    <v:textbox>
                      <w:txbxContent>
                        <w:p w14:paraId="0BDA1239" w14:textId="77777777" w:rsidR="00806977" w:rsidRPr="009C79B0" w:rsidRDefault="00806977" w:rsidP="00C953E3">
                          <w:pPr>
                            <w:rPr>
                              <w:rFonts w:ascii="Symbol" w:hAnsi="Symbol" w:hint="eastAsia"/>
                              <w:color w:val="A5322B" w:themeColor="accent3"/>
                              <w:sz w:val="16"/>
                              <w:szCs w:val="16"/>
                            </w:rPr>
                          </w:pPr>
                          <w:r>
                            <w:rPr>
                              <w:rFonts w:ascii="Times New Roman" w:hAnsi="Times New Roman" w:cs="Times New Roman"/>
                              <w:color w:val="A5322B" w:themeColor="accent3"/>
                              <w:sz w:val="16"/>
                              <w:szCs w:val="16"/>
                            </w:rPr>
                            <w:t>θ</w:t>
                          </w:r>
                        </w:p>
                      </w:txbxContent>
                    </v:textbox>
                  </v:shape>
                </v:group>
                <w10:wrap type="square" anchorx="margin"/>
              </v:group>
            </w:pict>
          </mc:Fallback>
        </mc:AlternateContent>
      </w:r>
      <w:r w:rsidR="00C953E3">
        <w:t>Friction coefficient can be used to further modify the wave offshore to inshore wave transformation</w:t>
      </w:r>
      <w:r w:rsidR="00E37EA7">
        <w:rPr>
          <w:rStyle w:val="FootnoteReference"/>
        </w:rPr>
        <w:footnoteReference w:id="3"/>
      </w:r>
      <w:r w:rsidR="00C953E3">
        <w:t xml:space="preserve">. </w:t>
      </w:r>
    </w:p>
    <w:p w14:paraId="3558E421" w14:textId="26EDB0F7" w:rsidR="00C953E3" w:rsidRDefault="00C953E3" w:rsidP="00C953E3">
      <w:pPr>
        <w:spacing w:after="40"/>
      </w:pPr>
      <w:r>
        <w:t xml:space="preserve">The angle of the shoreline from True North (degTN) is used to </w:t>
      </w:r>
      <w:r w:rsidR="00200921">
        <w:t>refract the</w:t>
      </w:r>
      <w:r>
        <w:t xml:space="preserve"> offshore waves to </w:t>
      </w:r>
      <w:r w:rsidR="00200921">
        <w:t>a point near the shoreline.</w:t>
      </w:r>
    </w:p>
    <w:p w14:paraId="2565DE69" w14:textId="725A8188" w:rsidR="00232990" w:rsidRDefault="00232990" w:rsidP="00C953E3">
      <w:pPr>
        <w:spacing w:after="40"/>
      </w:pPr>
      <w:r>
        <w:t>Beach crest level or high water level (m</w:t>
      </w:r>
      <w:r w:rsidR="00E37EA7">
        <w:t>O</w:t>
      </w:r>
      <w:r>
        <w:t>D)</w:t>
      </w:r>
    </w:p>
    <w:p w14:paraId="34CA5675" w14:textId="7EE1392E" w:rsidR="00232990" w:rsidRDefault="00C953E3" w:rsidP="00C953E3">
      <w:pPr>
        <w:spacing w:after="40"/>
      </w:pPr>
      <w:r>
        <w:t>Upper beach slope is the beach slope above mean tide level (MTL) used to extend the idealised profile from MTL to high water</w:t>
      </w:r>
      <w:r w:rsidR="00FC4E6A">
        <w:rPr>
          <w:rStyle w:val="FootnoteReference"/>
        </w:rPr>
        <w:footnoteReference w:id="4"/>
      </w:r>
      <w:r>
        <w:t>.</w:t>
      </w:r>
      <w:r w:rsidR="00232990" w:rsidRPr="00232990">
        <w:t xml:space="preserve"> </w:t>
      </w:r>
    </w:p>
    <w:p w14:paraId="0B5163FF" w14:textId="6B9AB3D4" w:rsidR="00C953E3" w:rsidRDefault="00232990" w:rsidP="00C953E3">
      <w:pPr>
        <w:spacing w:after="40"/>
      </w:pPr>
      <w:r>
        <w:t>Bed elevation 1km from shore define</w:t>
      </w:r>
      <w:r w:rsidR="00200921">
        <w:t>s</w:t>
      </w:r>
      <w:r>
        <w:t xml:space="preserve"> an idealised profile </w:t>
      </w:r>
      <w:r w:rsidR="00200921">
        <w:t>to</w:t>
      </w:r>
      <w:r>
        <w:t xml:space="preserve"> compute beach slope across the surf zone</w:t>
      </w:r>
      <w:r w:rsidR="00F00F05">
        <w:t>.</w:t>
      </w:r>
      <w:r>
        <w:t xml:space="preserve"> </w:t>
      </w:r>
      <w:r w:rsidR="00F00F05">
        <w:t>There is an option to use a co-ordinate definition of an offshore point (y, z) where y is the distance from MTL and z is the bed elevation at that distance offshore</w:t>
      </w:r>
      <w:r w:rsidR="00F00F05" w:rsidRPr="00F00F05">
        <w:t xml:space="preserve"> </w:t>
      </w:r>
      <w:r w:rsidR="00F00F05">
        <w:t xml:space="preserve">(see Section </w:t>
      </w:r>
      <w:r w:rsidR="00F00F05">
        <w:rPr>
          <w:highlight w:val="yellow"/>
        </w:rPr>
        <w:fldChar w:fldCharType="begin"/>
      </w:r>
      <w:r w:rsidR="00F00F05">
        <w:instrText xml:space="preserve"> REF _Ref512530694 \r \h </w:instrText>
      </w:r>
      <w:r w:rsidR="00F00F05">
        <w:rPr>
          <w:highlight w:val="yellow"/>
        </w:rPr>
      </w:r>
      <w:r w:rsidR="00F00F05">
        <w:rPr>
          <w:highlight w:val="yellow"/>
        </w:rPr>
        <w:fldChar w:fldCharType="separate"/>
      </w:r>
      <w:r w:rsidR="00DF5A44">
        <w:t>4.2.3</w:t>
      </w:r>
      <w:r w:rsidR="00F00F05">
        <w:rPr>
          <w:highlight w:val="yellow"/>
        </w:rPr>
        <w:fldChar w:fldCharType="end"/>
      </w:r>
      <w:r w:rsidR="00F00F05">
        <w:t>).</w:t>
      </w:r>
    </w:p>
    <w:p w14:paraId="275ED71E" w14:textId="43AA3CA8" w:rsidR="00C953E3" w:rsidRDefault="00C953E3" w:rsidP="00C953E3">
      <w:pPr>
        <w:spacing w:after="40"/>
      </w:pPr>
      <w:r>
        <w:t>Inshore bed level</w:t>
      </w:r>
      <w:r w:rsidRPr="00C953E3">
        <w:t xml:space="preserve"> is the depth used to calculate inshore wave conditions. Set to NaN to use </w:t>
      </w:r>
      <w:r>
        <w:t xml:space="preserve">an iterative procedure that finds the </w:t>
      </w:r>
      <w:r w:rsidRPr="00C953E3">
        <w:t xml:space="preserve">depth at </w:t>
      </w:r>
      <w:r w:rsidR="002D6A18">
        <w:t xml:space="preserve">the </w:t>
      </w:r>
      <w:r w:rsidRPr="00C953E3">
        <w:t xml:space="preserve">edge of </w:t>
      </w:r>
      <w:r w:rsidR="002D6A18">
        <w:t xml:space="preserve">the </w:t>
      </w:r>
      <w:r w:rsidRPr="00C953E3">
        <w:t>surf zone.</w:t>
      </w:r>
    </w:p>
    <w:p w14:paraId="6E472E90" w14:textId="5C547332" w:rsidR="002D6A18" w:rsidRDefault="002D6A18" w:rsidP="00C953E3">
      <w:pPr>
        <w:spacing w:after="40"/>
      </w:pPr>
      <w:r>
        <w:t>Breaker height model used to calculate monochromatic breaking wave height</w:t>
      </w:r>
      <w:r w:rsidR="00537289">
        <w:t xml:space="preserve"> (see Section </w:t>
      </w:r>
      <w:r w:rsidR="00537289">
        <w:fldChar w:fldCharType="begin"/>
      </w:r>
      <w:r w:rsidR="00537289">
        <w:instrText xml:space="preserve"> REF _Ref67306183 \r \h </w:instrText>
      </w:r>
      <w:r w:rsidR="00537289">
        <w:fldChar w:fldCharType="separate"/>
      </w:r>
      <w:r w:rsidR="00DF5A44">
        <w:t>4.2.2</w:t>
      </w:r>
      <w:r w:rsidR="00537289">
        <w:fldChar w:fldCharType="end"/>
      </w:r>
      <w:r w:rsidR="00537289">
        <w:t>).</w:t>
      </w:r>
    </w:p>
    <w:p w14:paraId="63B10B88" w14:textId="1E902EAE" w:rsidR="00C953E3" w:rsidRDefault="00C953E3" w:rsidP="00C953E3">
      <w:pPr>
        <w:spacing w:after="40"/>
      </w:pPr>
      <w:r>
        <w:t>Wave breaking model takes a value of 0, 1, 2 or 3 and defines the model to be used (see Section</w:t>
      </w:r>
      <w:r w:rsidR="002D6A18">
        <w:t xml:space="preserve"> </w:t>
      </w:r>
      <w:r w:rsidR="002D6A18">
        <w:fldChar w:fldCharType="begin"/>
      </w:r>
      <w:r w:rsidR="002D6A18">
        <w:instrText xml:space="preserve"> REF _Ref67306183 \r \h </w:instrText>
      </w:r>
      <w:r w:rsidR="002D6A18">
        <w:fldChar w:fldCharType="separate"/>
      </w:r>
      <w:r w:rsidR="00DF5A44">
        <w:t>4.2.2</w:t>
      </w:r>
      <w:r w:rsidR="002D6A18">
        <w:fldChar w:fldCharType="end"/>
      </w:r>
      <w:r w:rsidR="002D6A18">
        <w:t>)</w:t>
      </w:r>
      <w:r>
        <w:t>.</w:t>
      </w:r>
    </w:p>
    <w:p w14:paraId="413EFB7A" w14:textId="4CAFB99D" w:rsidR="00C953E3" w:rsidRDefault="00C953E3" w:rsidP="00C953E3">
      <w:pPr>
        <w:spacing w:after="40"/>
      </w:pPr>
      <w:r>
        <w:t>Grain size is a representative d50 diameter for the sediments that make up the beach.</w:t>
      </w:r>
    </w:p>
    <w:p w14:paraId="51E5D641" w14:textId="713463A2" w:rsidR="00232990" w:rsidRDefault="00C953E3" w:rsidP="00C953E3">
      <w:pPr>
        <w:spacing w:after="40"/>
      </w:pPr>
      <w:r>
        <w:t>The Drift coefficient is as used in the CERC longshore drift formula</w:t>
      </w:r>
      <w:r w:rsidR="002D6A18">
        <w:t>.</w:t>
      </w:r>
    </w:p>
    <w:bookmarkEnd w:id="73"/>
    <w:p w14:paraId="1A143A3F" w14:textId="225A11DE" w:rsidR="00C953E3" w:rsidRDefault="00C953E3" w:rsidP="002D6A18">
      <w:pPr>
        <w:keepNext/>
        <w:spacing w:after="40"/>
      </w:pPr>
      <w:r w:rsidRPr="00770E8A">
        <w:rPr>
          <w:i/>
          <w:color w:val="7B2520" w:themeColor="accent3" w:themeShade="BF"/>
        </w:rPr>
        <w:lastRenderedPageBreak/>
        <w:t>Setup</w:t>
      </w:r>
      <w:r w:rsidR="002D6A18">
        <w:rPr>
          <w:i/>
          <w:color w:val="7B2520" w:themeColor="accent3" w:themeShade="BF"/>
        </w:rPr>
        <w:t xml:space="preserve"> </w:t>
      </w:r>
      <w:r>
        <w:rPr>
          <w:i/>
          <w:color w:val="7B2520" w:themeColor="accent3" w:themeShade="BF"/>
        </w:rPr>
        <w:t>&gt;Site parameters&gt;Wind-wave hindcast</w:t>
      </w:r>
      <w:r>
        <w:t>: input dialogue</w:t>
      </w:r>
      <w:r w:rsidR="00232990">
        <w:t xml:space="preserve"> to define model parameters for the wind-wave hindcast model.</w:t>
      </w:r>
    </w:p>
    <w:p w14:paraId="0CFA0522" w14:textId="5AF7937A" w:rsidR="00870B39" w:rsidRPr="00870B39" w:rsidRDefault="00232990" w:rsidP="009D71B7">
      <w:r w:rsidRPr="00232990">
        <w:rPr>
          <w:noProof/>
        </w:rPr>
        <w:drawing>
          <wp:anchor distT="0" distB="0" distL="114300" distR="114300" simplePos="0" relativeHeight="251668480" behindDoc="0" locked="0" layoutInCell="1" allowOverlap="1" wp14:anchorId="45F8300A" wp14:editId="5A8B9252">
            <wp:simplePos x="0" y="0"/>
            <wp:positionH relativeFrom="margin">
              <wp:align>left</wp:align>
            </wp:positionH>
            <wp:positionV relativeFrom="paragraph">
              <wp:posOffset>91440</wp:posOffset>
            </wp:positionV>
            <wp:extent cx="1736725" cy="2295525"/>
            <wp:effectExtent l="0" t="0" r="0"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36725" cy="2295525"/>
                    </a:xfrm>
                    <a:prstGeom prst="rect">
                      <a:avLst/>
                    </a:prstGeom>
                  </pic:spPr>
                </pic:pic>
              </a:graphicData>
            </a:graphic>
            <wp14:sizeRelH relativeFrom="margin">
              <wp14:pctWidth>0</wp14:pctWidth>
            </wp14:sizeRelH>
            <wp14:sizeRelV relativeFrom="margin">
              <wp14:pctHeight>0</wp14:pctHeight>
            </wp14:sizeRelV>
          </wp:anchor>
        </w:drawing>
      </w:r>
      <w:r w:rsidR="00870B39">
        <w:t xml:space="preserve">This </w:t>
      </w:r>
      <w:r w:rsidR="00870B39" w:rsidRPr="00870B39">
        <w:t>is the exponent used to define the amount of direction</w:t>
      </w:r>
      <w:r w:rsidR="00870B39">
        <w:t>al</w:t>
      </w:r>
      <w:r w:rsidR="00870B39" w:rsidRPr="00870B39">
        <w:t xml:space="preserve"> wave spreading. A local wind wave has a small value (large spread) typically around 2, a swell wave has a larger value (narrow spread) with a value of about 10. </w:t>
      </w:r>
    </w:p>
    <w:p w14:paraId="2C244B39" w14:textId="569B6B17" w:rsidR="009D71B7" w:rsidRDefault="009D71B7" w:rsidP="009D71B7">
      <w:r w:rsidRPr="009D71B7">
        <w:t>The 0=Donelan method, uses</w:t>
      </w:r>
      <w:r>
        <w:t xml:space="preserve"> a</w:t>
      </w:r>
      <w:r w:rsidRPr="009D71B7">
        <w:t xml:space="preserve"> 1/cosh </w:t>
      </w:r>
      <w:r>
        <w:t xml:space="preserve">directional </w:t>
      </w:r>
      <w:r w:rsidRPr="009D71B7">
        <w:t>spreading</w:t>
      </w:r>
      <w:r>
        <w:t xml:space="preserve"> function</w:t>
      </w:r>
      <w:r w:rsidRPr="009D71B7">
        <w:t xml:space="preserve">, whereas 1=SPM method uses </w:t>
      </w:r>
      <w:r>
        <w:t xml:space="preserve">a </w:t>
      </w:r>
      <w:r w:rsidRPr="009D71B7">
        <w:t>cos</w:t>
      </w:r>
      <w:r>
        <w:t xml:space="preserve"> function</w:t>
      </w:r>
      <w:r w:rsidRPr="009D71B7">
        <w:t>. A value of -1 uses the fetch along the wind direction.</w:t>
      </w:r>
    </w:p>
    <w:p w14:paraId="431A7236" w14:textId="45683BEC" w:rsidR="00232990" w:rsidRDefault="00232990" w:rsidP="009D71B7">
      <w:r>
        <w:t>Height at which the input wind data was measured (m).</w:t>
      </w:r>
    </w:p>
    <w:p w14:paraId="4ACFA5C0" w14:textId="432B06F1" w:rsidR="00232990" w:rsidRDefault="00232990" w:rsidP="009D71B7">
      <w:r>
        <w:t>Average water depth over the model domain</w:t>
      </w:r>
      <w:r w:rsidR="00870B39">
        <w:t xml:space="preserve">. </w:t>
      </w:r>
      <w:r w:rsidR="00870B39" w:rsidRPr="00870B39">
        <w:t xml:space="preserve">As this will vary with direction an average value for the offshore area can be used </w:t>
      </w:r>
      <w:r>
        <w:t>(</w:t>
      </w:r>
      <w:r w:rsidR="00870B39">
        <w:t xml:space="preserve">or one based on the </w:t>
      </w:r>
      <w:r>
        <w:t>dominant fetches).</w:t>
      </w:r>
    </w:p>
    <w:p w14:paraId="016424AA" w14:textId="28FDF661" w:rsidR="00870B39" w:rsidRDefault="00232990" w:rsidP="00E4340D">
      <w:r>
        <w:t xml:space="preserve">Water depth at </w:t>
      </w:r>
      <w:r w:rsidR="009D71B7">
        <w:t xml:space="preserve">the </w:t>
      </w:r>
      <w:r>
        <w:t xml:space="preserve">site (m) – used to apply </w:t>
      </w:r>
      <w:r w:rsidR="009D71B7">
        <w:t xml:space="preserve">spectral </w:t>
      </w:r>
      <w:r w:rsidR="00870B39">
        <w:t>saturation for limiting water depths.</w:t>
      </w:r>
    </w:p>
    <w:p w14:paraId="220FAE74" w14:textId="7547FEAB" w:rsidR="00870B39" w:rsidRDefault="00870B39" w:rsidP="00E4340D">
      <w:pPr>
        <w:spacing w:after="0"/>
      </w:pPr>
      <w:r w:rsidRPr="00870B39">
        <w:t>See the Shore Protection Manual (SPM) and other references given below for details.</w:t>
      </w:r>
    </w:p>
    <w:p w14:paraId="6601DF34" w14:textId="77777777" w:rsidR="00170237" w:rsidRDefault="00170237" w:rsidP="00E4340D">
      <w:pPr>
        <w:spacing w:after="0"/>
      </w:pPr>
    </w:p>
    <w:p w14:paraId="6EB7CB56" w14:textId="43E64DEB" w:rsidR="00C953E3" w:rsidRDefault="00232990" w:rsidP="00C953E3">
      <w:r w:rsidRPr="00232990">
        <w:rPr>
          <w:noProof/>
        </w:rPr>
        <w:drawing>
          <wp:anchor distT="0" distB="0" distL="114300" distR="114300" simplePos="0" relativeHeight="251669504" behindDoc="0" locked="0" layoutInCell="1" allowOverlap="1" wp14:anchorId="2BD221DE" wp14:editId="4FECD662">
            <wp:simplePos x="0" y="0"/>
            <wp:positionH relativeFrom="margin">
              <wp:align>right</wp:align>
            </wp:positionH>
            <wp:positionV relativeFrom="paragraph">
              <wp:posOffset>325120</wp:posOffset>
            </wp:positionV>
            <wp:extent cx="1318260" cy="2852420"/>
            <wp:effectExtent l="0" t="0" r="0" b="508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18260" cy="2852420"/>
                    </a:xfrm>
                    <a:prstGeom prst="rect">
                      <a:avLst/>
                    </a:prstGeom>
                  </pic:spPr>
                </pic:pic>
              </a:graphicData>
            </a:graphic>
            <wp14:sizeRelH relativeFrom="margin">
              <wp14:pctWidth>0</wp14:pctWidth>
            </wp14:sizeRelH>
            <wp14:sizeRelV relativeFrom="margin">
              <wp14:pctHeight>0</wp14:pctHeight>
            </wp14:sizeRelV>
          </wp:anchor>
        </w:drawing>
      </w:r>
      <w:r w:rsidR="00C953E3" w:rsidRPr="00770E8A">
        <w:rPr>
          <w:i/>
          <w:color w:val="7B2520" w:themeColor="accent3" w:themeShade="BF"/>
        </w:rPr>
        <w:t>Setup&gt;</w:t>
      </w:r>
      <w:r w:rsidR="00170237">
        <w:rPr>
          <w:i/>
          <w:color w:val="7B2520" w:themeColor="accent3" w:themeShade="BF"/>
        </w:rPr>
        <w:t>Site</w:t>
      </w:r>
      <w:r w:rsidR="00C953E3">
        <w:rPr>
          <w:i/>
          <w:color w:val="7B2520" w:themeColor="accent3" w:themeShade="BF"/>
        </w:rPr>
        <w:t xml:space="preserve"> parameters&gt;Structure parameters</w:t>
      </w:r>
      <w:r w:rsidR="00C953E3">
        <w:t>: input dialogue to define the parameters used when calculating wave overtopping</w:t>
      </w:r>
      <w:r w:rsidR="00E804EB">
        <w:t xml:space="preserve">. </w:t>
      </w:r>
      <w:r w:rsidRPr="00232990">
        <w:rPr>
          <w:noProof/>
        </w:rPr>
        <w:t xml:space="preserve"> </w:t>
      </w:r>
      <w:r w:rsidR="00E804EB">
        <w:t xml:space="preserve">The current values can be viewed on the </w:t>
      </w:r>
      <w:r w:rsidR="00E804EB" w:rsidRPr="00E804EB">
        <w:rPr>
          <w:i/>
          <w:color w:val="565321" w:themeColor="accent2" w:themeShade="80"/>
        </w:rPr>
        <w:t>Site/Waves</w:t>
      </w:r>
      <w:r w:rsidR="00E804EB">
        <w:t xml:space="preserve"> tab.</w:t>
      </w:r>
    </w:p>
    <w:p w14:paraId="1C0096D5" w14:textId="77777777" w:rsidR="00C953E3" w:rsidRDefault="00C953E3" w:rsidP="00C953E3">
      <w:r>
        <w:t>Crest level: top level of beach or structure.</w:t>
      </w:r>
    </w:p>
    <w:p w14:paraId="5DA73521" w14:textId="77777777" w:rsidR="00C953E3" w:rsidRDefault="00C953E3" w:rsidP="00C953E3"/>
    <w:p w14:paraId="72AE2553" w14:textId="464A1577" w:rsidR="00C953E3" w:rsidRDefault="00C953E3" w:rsidP="00C953E3">
      <w:r>
        <w:t>Crest width: horizontal extent of crest.</w:t>
      </w:r>
    </w:p>
    <w:p w14:paraId="1DDAE866" w14:textId="031E7CAE" w:rsidR="00C953E3" w:rsidRDefault="00C953E3" w:rsidP="00C953E3"/>
    <w:p w14:paraId="721265A5" w14:textId="257967A6" w:rsidR="00C953E3" w:rsidRDefault="00C953E3" w:rsidP="00C953E3">
      <w:r>
        <w:t>The model allows for an upper and lower beach or wall slope that may or may not be separated by a horizontal berm.</w:t>
      </w:r>
    </w:p>
    <w:p w14:paraId="63ED4BE1" w14:textId="77777777" w:rsidR="00C953E3" w:rsidRDefault="00C953E3" w:rsidP="00C953E3"/>
    <w:p w14:paraId="2184D2D4" w14:textId="30DACBBD" w:rsidR="00C953E3" w:rsidRDefault="00C953E3" w:rsidP="00C953E3"/>
    <w:p w14:paraId="7F98CB8E" w14:textId="7A44AEB8" w:rsidR="00C953E3" w:rsidRDefault="00C953E3" w:rsidP="00C953E3">
      <w:r>
        <w:t>Toe level: the elevation of the beach or structure toe.</w:t>
      </w:r>
    </w:p>
    <w:p w14:paraId="23C5FDCD" w14:textId="756C4F91" w:rsidR="00C953E3" w:rsidRPr="00403E3F" w:rsidRDefault="00C953E3" w:rsidP="00C953E3">
      <w:pPr>
        <w:rPr>
          <w:sz w:val="12"/>
          <w:szCs w:val="12"/>
        </w:rPr>
      </w:pPr>
    </w:p>
    <w:p w14:paraId="4BB18470" w14:textId="1921F1F8" w:rsidR="00C953E3" w:rsidRDefault="00C953E3" w:rsidP="00AA263C">
      <w:r>
        <w:t>Wall roughness: a coefficient to account for frictional effects on the beach or wall.</w:t>
      </w:r>
    </w:p>
    <w:p w14:paraId="254D095B" w14:textId="61A49C2F" w:rsidR="00232990" w:rsidRDefault="00232990" w:rsidP="00AA263C"/>
    <w:p w14:paraId="2D3529BA" w14:textId="1A326D6A" w:rsidR="00E22B9B" w:rsidRDefault="00E22B9B" w:rsidP="00AA263C"/>
    <w:p w14:paraId="17D05399" w14:textId="77777777" w:rsidR="00177074" w:rsidRDefault="00177074" w:rsidP="00177074"/>
    <w:p w14:paraId="2E23DC71" w14:textId="77777777" w:rsidR="00177074" w:rsidRDefault="00177074" w:rsidP="00177074">
      <w:pPr>
        <w:pStyle w:val="Heading3"/>
      </w:pPr>
      <w:bookmarkStart w:id="77" w:name="_Ref106477550"/>
      <w:bookmarkStart w:id="78" w:name="_Toc219458173"/>
      <w:r>
        <w:lastRenderedPageBreak/>
        <w:t>Model parameters</w:t>
      </w:r>
      <w:bookmarkEnd w:id="77"/>
      <w:bookmarkEnd w:id="78"/>
    </w:p>
    <w:p w14:paraId="53796A4A" w14:textId="014F5D46" w:rsidR="003F50B5" w:rsidRDefault="003F50B5" w:rsidP="00170237">
      <w:pPr>
        <w:keepNext/>
      </w:pPr>
      <w:r w:rsidRPr="00770E8A">
        <w:rPr>
          <w:i/>
          <w:color w:val="7B2520" w:themeColor="accent3" w:themeShade="BF"/>
        </w:rPr>
        <w:t>Setup&gt;</w:t>
      </w:r>
      <w:bookmarkStart w:id="79" w:name="_Hlk515382241"/>
      <w:r w:rsidR="00170237">
        <w:rPr>
          <w:i/>
          <w:color w:val="7B2520" w:themeColor="accent3" w:themeShade="BF"/>
        </w:rPr>
        <w:t xml:space="preserve">Model </w:t>
      </w:r>
      <w:r>
        <w:rPr>
          <w:i/>
          <w:color w:val="7B2520" w:themeColor="accent3" w:themeShade="BF"/>
        </w:rPr>
        <w:t>parameters&gt;</w:t>
      </w:r>
      <w:bookmarkStart w:id="80" w:name="_Hlk515382044"/>
      <w:r>
        <w:rPr>
          <w:i/>
          <w:color w:val="7B2520" w:themeColor="accent3" w:themeShade="BF"/>
        </w:rPr>
        <w:t xml:space="preserve">YGOR </w:t>
      </w:r>
      <w:bookmarkStart w:id="81" w:name="_Hlk515382086"/>
      <w:bookmarkEnd w:id="80"/>
      <w:r>
        <w:rPr>
          <w:i/>
          <w:color w:val="7B2520" w:themeColor="accent3" w:themeShade="BF"/>
        </w:rPr>
        <w:t>simulation parameters</w:t>
      </w:r>
      <w:bookmarkEnd w:id="79"/>
      <w:bookmarkEnd w:id="81"/>
      <w:r>
        <w:t xml:space="preserve">: used to define the fit coefficients to be used in YGOR </w:t>
      </w:r>
      <w:r w:rsidR="009571E2">
        <w:t>simulations</w:t>
      </w:r>
      <w:r>
        <w:t xml:space="preserve"> </w:t>
      </w:r>
      <w:r w:rsidR="00A80777">
        <w:t>(see Section</w:t>
      </w:r>
      <w:r w:rsidR="00003DEF">
        <w:t xml:space="preserve">s </w:t>
      </w:r>
      <w:r w:rsidR="00003DEF">
        <w:fldChar w:fldCharType="begin"/>
      </w:r>
      <w:r w:rsidR="00003DEF">
        <w:instrText xml:space="preserve"> REF _Ref39510997 \r \h </w:instrText>
      </w:r>
      <w:r w:rsidR="00003DEF">
        <w:fldChar w:fldCharType="separate"/>
      </w:r>
      <w:r w:rsidR="00DF5A44">
        <w:t>3.5.5</w:t>
      </w:r>
      <w:r w:rsidR="00003DEF">
        <w:fldChar w:fldCharType="end"/>
      </w:r>
      <w:r w:rsidR="00003DEF">
        <w:t xml:space="preserve"> and</w:t>
      </w:r>
      <w:r w:rsidR="00A80777">
        <w:t xml:space="preserve"> </w:t>
      </w:r>
      <w:r w:rsidR="00A80777">
        <w:fldChar w:fldCharType="begin"/>
      </w:r>
      <w:r w:rsidR="00A80777">
        <w:instrText xml:space="preserve"> REF _Ref39645350 \r \h </w:instrText>
      </w:r>
      <w:r w:rsidR="00A80777">
        <w:fldChar w:fldCharType="separate"/>
      </w:r>
      <w:r w:rsidR="00DF5A44">
        <w:t>4.18.1</w:t>
      </w:r>
      <w:r w:rsidR="00A80777">
        <w:fldChar w:fldCharType="end"/>
      </w:r>
      <w:r w:rsidR="00A80777">
        <w:t>).</w:t>
      </w:r>
      <w:r w:rsidR="00E804EB" w:rsidRPr="00E804EB">
        <w:t xml:space="preserve"> </w:t>
      </w:r>
      <w:r w:rsidR="00E804EB">
        <w:t xml:space="preserve">The current values can be viewed on the </w:t>
      </w:r>
      <w:r w:rsidR="00E804EB" w:rsidRPr="00E804EB">
        <w:rPr>
          <w:i/>
          <w:color w:val="565321" w:themeColor="accent2" w:themeShade="80"/>
        </w:rPr>
        <w:t>Site/</w:t>
      </w:r>
      <w:r w:rsidR="00E804EB">
        <w:rPr>
          <w:i/>
          <w:color w:val="565321" w:themeColor="accent2" w:themeShade="80"/>
        </w:rPr>
        <w:t>Simulation</w:t>
      </w:r>
      <w:r w:rsidR="00E804EB">
        <w:t xml:space="preserve"> tab.</w:t>
      </w:r>
    </w:p>
    <w:p w14:paraId="7CD35002" w14:textId="279BAD8C" w:rsidR="00E804EB" w:rsidRDefault="00E804EB" w:rsidP="003F50B5">
      <w:r w:rsidRPr="00E804EB">
        <w:rPr>
          <w:noProof/>
        </w:rPr>
        <w:drawing>
          <wp:anchor distT="0" distB="0" distL="114300" distR="114300" simplePos="0" relativeHeight="251721728" behindDoc="0" locked="0" layoutInCell="1" allowOverlap="1" wp14:anchorId="6114BB0E" wp14:editId="1A5D9041">
            <wp:simplePos x="0" y="0"/>
            <wp:positionH relativeFrom="margin">
              <wp:align>left</wp:align>
            </wp:positionH>
            <wp:positionV relativeFrom="paragraph">
              <wp:posOffset>20638</wp:posOffset>
            </wp:positionV>
            <wp:extent cx="1525905" cy="318579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525905" cy="3185795"/>
                    </a:xfrm>
                    <a:prstGeom prst="rect">
                      <a:avLst/>
                    </a:prstGeom>
                  </pic:spPr>
                </pic:pic>
              </a:graphicData>
            </a:graphic>
            <wp14:sizeRelH relativeFrom="margin">
              <wp14:pctWidth>0</wp14:pctWidth>
            </wp14:sizeRelH>
            <wp14:sizeRelV relativeFrom="margin">
              <wp14:pctHeight>0</wp14:pctHeight>
            </wp14:sizeRelV>
          </wp:anchor>
        </w:drawing>
      </w:r>
    </w:p>
    <w:p w14:paraId="1A20ECFB" w14:textId="1001941C" w:rsidR="005E478D" w:rsidRDefault="005E478D" w:rsidP="003F50B5"/>
    <w:p w14:paraId="5AC15CCC" w14:textId="76FD47F8" w:rsidR="005E478D" w:rsidRDefault="00885342" w:rsidP="003F50B5">
      <w:r>
        <w:t>The Origin position and date allow the forecast to be adjusted so that the forecast position matches the origin on the specified date.</w:t>
      </w:r>
    </w:p>
    <w:p w14:paraId="6DBEDF91" w14:textId="4E93A766" w:rsidR="00885342" w:rsidRDefault="00885342" w:rsidP="003F50B5"/>
    <w:p w14:paraId="7B7CB993" w14:textId="67B1D410" w:rsidR="005E478D" w:rsidRDefault="00885342" w:rsidP="003F50B5">
      <w:r>
        <w:t xml:space="preserve">The values for equilibrium slope, a, equilibrium intercept, b, accretion rate, C+, erosion rate, C- and the initial offset are the fit parameters for the YGOR model obtained by fitting a data set (see Section </w:t>
      </w:r>
      <w:r>
        <w:fldChar w:fldCharType="begin"/>
      </w:r>
      <w:r>
        <w:instrText xml:space="preserve"> REF _Ref39645350 \r \h </w:instrText>
      </w:r>
      <w:r>
        <w:fldChar w:fldCharType="separate"/>
      </w:r>
      <w:r w:rsidR="00DF5A44">
        <w:t>4.18.1</w:t>
      </w:r>
      <w:r>
        <w:fldChar w:fldCharType="end"/>
      </w:r>
      <w:r>
        <w:t>).</w:t>
      </w:r>
    </w:p>
    <w:p w14:paraId="38B4EBB7" w14:textId="1B2ED30D" w:rsidR="005E478D" w:rsidRDefault="005E478D" w:rsidP="003F50B5"/>
    <w:p w14:paraId="4C6D524B" w14:textId="45DE58A5" w:rsidR="005E478D" w:rsidRDefault="005E478D" w:rsidP="003F50B5"/>
    <w:p w14:paraId="0DA12DCE" w14:textId="5E0E14EF" w:rsidR="005E478D" w:rsidRDefault="005E478D" w:rsidP="003F50B5"/>
    <w:p w14:paraId="5D460C55" w14:textId="63540E37" w:rsidR="005E478D" w:rsidRDefault="005E478D" w:rsidP="003F50B5"/>
    <w:p w14:paraId="2AB23F0E" w14:textId="77777777" w:rsidR="005E478D" w:rsidRDefault="005E478D" w:rsidP="003F50B5"/>
    <w:p w14:paraId="6337C1B8" w14:textId="0C8AB800" w:rsidR="00E22B9B" w:rsidRDefault="00E804EB" w:rsidP="003F50B5">
      <w:r>
        <w:t xml:space="preserve">This field is used to report the Root Means Square Error on the </w:t>
      </w:r>
      <w:r w:rsidRPr="00CF0EA2">
        <w:rPr>
          <w:b/>
          <w:bCs/>
          <w:i/>
          <w:color w:val="565321" w:themeColor="accent2" w:themeShade="80"/>
        </w:rPr>
        <w:t>Site/Simulation</w:t>
      </w:r>
      <w:r>
        <w:t xml:space="preserve"> tab when the YGOR fitting function has been used to derive the fit parameters a, b, C+, C- and offset.</w:t>
      </w:r>
    </w:p>
    <w:p w14:paraId="09D3DCB9" w14:textId="1FC74FD8" w:rsidR="00E22B9B" w:rsidRDefault="00E22B9B" w:rsidP="003F50B5"/>
    <w:p w14:paraId="3C4ED282" w14:textId="36EE922E" w:rsidR="00E22B9B" w:rsidRDefault="00E22B9B" w:rsidP="003F50B5"/>
    <w:p w14:paraId="796AB717" w14:textId="77777777" w:rsidR="00E22B9B" w:rsidRDefault="00E22B9B" w:rsidP="003F50B5"/>
    <w:p w14:paraId="2056E30D" w14:textId="09E41B09" w:rsidR="00107BC4" w:rsidRDefault="00107BC4" w:rsidP="003F50B5"/>
    <w:p w14:paraId="38C9C65B" w14:textId="140EE241" w:rsidR="00E22B9B" w:rsidRDefault="00B8202D" w:rsidP="00AA263C">
      <w:r w:rsidRPr="00B8202D">
        <w:rPr>
          <w:noProof/>
        </w:rPr>
        <w:lastRenderedPageBreak/>
        <w:drawing>
          <wp:anchor distT="0" distB="0" distL="114300" distR="114300" simplePos="0" relativeHeight="251723776" behindDoc="0" locked="0" layoutInCell="1" allowOverlap="1" wp14:anchorId="208256AF" wp14:editId="636C61B2">
            <wp:simplePos x="0" y="0"/>
            <wp:positionH relativeFrom="margin">
              <wp:align>right</wp:align>
            </wp:positionH>
            <wp:positionV relativeFrom="paragraph">
              <wp:posOffset>386080</wp:posOffset>
            </wp:positionV>
            <wp:extent cx="1505585" cy="3500120"/>
            <wp:effectExtent l="0" t="0" r="0" b="508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05585" cy="3500120"/>
                    </a:xfrm>
                    <a:prstGeom prst="rect">
                      <a:avLst/>
                    </a:prstGeom>
                  </pic:spPr>
                </pic:pic>
              </a:graphicData>
            </a:graphic>
            <wp14:sizeRelH relativeFrom="margin">
              <wp14:pctWidth>0</wp14:pctWidth>
            </wp14:sizeRelH>
            <wp14:sizeRelV relativeFrom="margin">
              <wp14:pctHeight>0</wp14:pctHeight>
            </wp14:sizeRelV>
          </wp:anchor>
        </w:drawing>
      </w:r>
      <w:r w:rsidR="003F50B5" w:rsidRPr="00770E8A">
        <w:rPr>
          <w:i/>
          <w:color w:val="7B2520" w:themeColor="accent3" w:themeShade="BF"/>
        </w:rPr>
        <w:t>Setup&gt;</w:t>
      </w:r>
      <w:r w:rsidR="00170237">
        <w:rPr>
          <w:i/>
          <w:color w:val="7B2520" w:themeColor="accent3" w:themeShade="BF"/>
        </w:rPr>
        <w:t>Model</w:t>
      </w:r>
      <w:r w:rsidR="003F50B5">
        <w:rPr>
          <w:i/>
          <w:color w:val="7B2520" w:themeColor="accent3" w:themeShade="BF"/>
        </w:rPr>
        <w:t xml:space="preserve"> parameters&gt;</w:t>
      </w:r>
      <w:r w:rsidR="003F50B5" w:rsidRPr="00FD5A8B">
        <w:rPr>
          <w:i/>
          <w:color w:val="7B2520" w:themeColor="accent3" w:themeShade="BF"/>
        </w:rPr>
        <w:t xml:space="preserve"> </w:t>
      </w:r>
      <w:r w:rsidR="003F50B5">
        <w:rPr>
          <w:i/>
          <w:color w:val="7B2520" w:themeColor="accent3" w:themeShade="BF"/>
        </w:rPr>
        <w:t>BMV simulation parameters</w:t>
      </w:r>
      <w:r w:rsidR="003F50B5">
        <w:t xml:space="preserve">: used to define the parameters needed to run the BMV simulation </w:t>
      </w:r>
      <w:r w:rsidR="00885342" w:rsidRPr="00885342">
        <w:t>(see Section</w:t>
      </w:r>
      <w:r w:rsidR="00003DEF">
        <w:t xml:space="preserve"> </w:t>
      </w:r>
      <w:r w:rsidR="00003DEF">
        <w:fldChar w:fldCharType="begin"/>
      </w:r>
      <w:r w:rsidR="00003DEF">
        <w:instrText xml:space="preserve"> REF _Ref39510997 \r \h </w:instrText>
      </w:r>
      <w:r w:rsidR="00003DEF">
        <w:fldChar w:fldCharType="separate"/>
      </w:r>
      <w:r w:rsidR="00DF5A44">
        <w:t>3.5.5</w:t>
      </w:r>
      <w:r w:rsidR="00003DEF">
        <w:fldChar w:fldCharType="end"/>
      </w:r>
      <w:r w:rsidR="00003DEF">
        <w:t xml:space="preserve"> and</w:t>
      </w:r>
      <w:r w:rsidR="00885342" w:rsidRPr="00885342">
        <w:t xml:space="preserve"> </w:t>
      </w:r>
      <w:r w:rsidR="00885342" w:rsidRPr="00885342">
        <w:fldChar w:fldCharType="begin"/>
      </w:r>
      <w:r w:rsidR="00885342" w:rsidRPr="00885342">
        <w:instrText xml:space="preserve"> REF _Ref39645298 \r \h </w:instrText>
      </w:r>
      <w:r w:rsidR="00885342" w:rsidRPr="00885342">
        <w:fldChar w:fldCharType="separate"/>
      </w:r>
      <w:r w:rsidR="00DF5A44">
        <w:t>4.18.2</w:t>
      </w:r>
      <w:r w:rsidR="00885342" w:rsidRPr="00885342">
        <w:fldChar w:fldCharType="end"/>
      </w:r>
      <w:r w:rsidR="00885342" w:rsidRPr="00885342">
        <w:t>).</w:t>
      </w:r>
      <w:r w:rsidR="00E804EB" w:rsidRPr="00E804EB">
        <w:t xml:space="preserve"> </w:t>
      </w:r>
      <w:r w:rsidR="00E804EB">
        <w:t xml:space="preserve">The current values can be viewed on the </w:t>
      </w:r>
      <w:r w:rsidR="00E804EB" w:rsidRPr="00E804EB">
        <w:rPr>
          <w:i/>
          <w:color w:val="565321" w:themeColor="accent2" w:themeShade="80"/>
        </w:rPr>
        <w:t>Site/</w:t>
      </w:r>
      <w:r w:rsidR="00E804EB">
        <w:rPr>
          <w:i/>
          <w:color w:val="565321" w:themeColor="accent2" w:themeShade="80"/>
        </w:rPr>
        <w:t>Simulation</w:t>
      </w:r>
      <w:r w:rsidR="00E804EB">
        <w:t xml:space="preserve"> tab.</w:t>
      </w:r>
    </w:p>
    <w:p w14:paraId="1190C977" w14:textId="77777777" w:rsidR="00E22B9B" w:rsidRPr="00E22B9B" w:rsidRDefault="00E22B9B" w:rsidP="00FD2063">
      <w:pPr>
        <w:spacing w:after="120" w:line="240" w:lineRule="auto"/>
      </w:pPr>
      <w:r w:rsidRPr="00E22B9B">
        <w:t>Sediment sphericity, S, from literature or data</w:t>
      </w:r>
    </w:p>
    <w:p w14:paraId="7A8DA0E2" w14:textId="543B43E2" w:rsidR="00E22B9B" w:rsidRDefault="00E22B9B" w:rsidP="00FD2063">
      <w:pPr>
        <w:spacing w:after="120" w:line="240" w:lineRule="auto"/>
      </w:pPr>
      <w:r w:rsidRPr="00E22B9B">
        <w:t>Beach porosity, ϕ, from literature or data</w:t>
      </w:r>
    </w:p>
    <w:p w14:paraId="00A821C0" w14:textId="0B8B09DD" w:rsidR="00E22B9B" w:rsidRDefault="00E22B9B" w:rsidP="00FD2063">
      <w:pPr>
        <w:spacing w:after="120" w:line="240" w:lineRule="auto"/>
      </w:pPr>
      <w:r>
        <w:t>Typical sediment grain size of the beach sediment (in metres).</w:t>
      </w:r>
    </w:p>
    <w:p w14:paraId="26620952" w14:textId="76AEDBD1" w:rsidR="00E22B9B" w:rsidRDefault="00E22B9B" w:rsidP="00FD2063">
      <w:pPr>
        <w:spacing w:after="120" w:line="240" w:lineRule="auto"/>
      </w:pPr>
      <w:r>
        <w:t>Indicative u</w:t>
      </w:r>
      <w:r w:rsidRPr="00E22B9B">
        <w:t>pper dune slope, f</w:t>
      </w:r>
      <w:r>
        <w:t>or the profile data set</w:t>
      </w:r>
    </w:p>
    <w:p w14:paraId="758E6EBB" w14:textId="57E1BD05" w:rsidR="00E22B9B" w:rsidRDefault="00E22B9B" w:rsidP="00FD2063">
      <w:pPr>
        <w:spacing w:after="120" w:line="240" w:lineRule="auto"/>
      </w:pPr>
      <w:r>
        <w:t>Indicative upper beach slope, of the profile data set (used to initialise estimate of runup slope).</w:t>
      </w:r>
    </w:p>
    <w:p w14:paraId="0A1D5F6E" w14:textId="75EEF8E0" w:rsidR="00B8202D" w:rsidRPr="00E22B9B" w:rsidRDefault="00B8202D" w:rsidP="00FD2063">
      <w:pPr>
        <w:spacing w:after="120" w:line="240" w:lineRule="auto"/>
      </w:pPr>
      <w:r>
        <w:t>Indicative b</w:t>
      </w:r>
      <w:r w:rsidRPr="00E22B9B">
        <w:t xml:space="preserve">each crest level, </w:t>
      </w:r>
      <w:r>
        <w:t>Z</w:t>
      </w:r>
      <w:r w:rsidRPr="00E22B9B">
        <w:rPr>
          <w:vertAlign w:val="subscript"/>
        </w:rPr>
        <w:t>c</w:t>
      </w:r>
      <w:r w:rsidRPr="00E22B9B">
        <w:t xml:space="preserve"> </w:t>
      </w:r>
      <w:r>
        <w:t xml:space="preserve">for the profile data set, or </w:t>
      </w:r>
      <w:r w:rsidR="00FD2063">
        <w:t>co-ordinate pair, Xc, Zc.</w:t>
      </w:r>
    </w:p>
    <w:p w14:paraId="374278B0" w14:textId="60DF7EA2" w:rsidR="00E22B9B" w:rsidRPr="00E22B9B" w:rsidRDefault="00E22B9B" w:rsidP="00FD2063">
      <w:pPr>
        <w:spacing w:after="120" w:line="240" w:lineRule="auto"/>
      </w:pPr>
      <w:bookmarkStart w:id="82" w:name="_Hlk39650228"/>
      <w:r>
        <w:t>High water level used to define upper limit of the equilibrium profile</w:t>
      </w:r>
      <w:bookmarkEnd w:id="82"/>
    </w:p>
    <w:p w14:paraId="5386AE3A" w14:textId="332C8AE4" w:rsidR="00E22B9B" w:rsidRDefault="00E22B9B" w:rsidP="00FD2063">
      <w:pPr>
        <w:spacing w:after="120" w:line="240" w:lineRule="auto"/>
      </w:pPr>
      <w:r>
        <w:t>Low</w:t>
      </w:r>
      <w:r w:rsidRPr="00E22B9B">
        <w:t xml:space="preserve"> water level</w:t>
      </w:r>
      <w:r>
        <w:t>, used to define lower</w:t>
      </w:r>
      <w:r w:rsidRPr="00E22B9B">
        <w:t xml:space="preserve"> limit of </w:t>
      </w:r>
      <w:r>
        <w:t xml:space="preserve">the </w:t>
      </w:r>
      <w:r w:rsidRPr="00E22B9B">
        <w:t>equilibrium profile</w:t>
      </w:r>
    </w:p>
    <w:p w14:paraId="4ED917FB" w14:textId="2DBC48AB" w:rsidR="00B8202D" w:rsidRPr="00E22B9B" w:rsidRDefault="00B8202D" w:rsidP="00FD2063">
      <w:pPr>
        <w:spacing w:after="120" w:line="240" w:lineRule="auto"/>
      </w:pPr>
      <w:r>
        <w:t>The minimum distance over the study period from the origin to high water</w:t>
      </w:r>
    </w:p>
    <w:p w14:paraId="44B7CEE8" w14:textId="4C3AC042" w:rsidR="008C380F" w:rsidRDefault="00FD2063" w:rsidP="00E22B9B">
      <w:r w:rsidRPr="00FD2063">
        <w:rPr>
          <w:noProof/>
        </w:rPr>
        <w:drawing>
          <wp:anchor distT="0" distB="0" distL="114300" distR="114300" simplePos="0" relativeHeight="251724800" behindDoc="0" locked="0" layoutInCell="1" allowOverlap="1" wp14:anchorId="129ACC74" wp14:editId="7400F2B8">
            <wp:simplePos x="0" y="0"/>
            <wp:positionH relativeFrom="column">
              <wp:posOffset>-43815</wp:posOffset>
            </wp:positionH>
            <wp:positionV relativeFrom="paragraph">
              <wp:posOffset>187325</wp:posOffset>
            </wp:positionV>
            <wp:extent cx="1653540" cy="3481070"/>
            <wp:effectExtent l="0" t="0" r="3810" b="508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53540" cy="3481070"/>
                    </a:xfrm>
                    <a:prstGeom prst="rect">
                      <a:avLst/>
                    </a:prstGeom>
                  </pic:spPr>
                </pic:pic>
              </a:graphicData>
            </a:graphic>
            <wp14:sizeRelH relativeFrom="margin">
              <wp14:pctWidth>0</wp14:pctWidth>
            </wp14:sizeRelH>
            <wp14:sizeRelV relativeFrom="margin">
              <wp14:pctHeight>0</wp14:pctHeight>
            </wp14:sizeRelV>
          </wp:anchor>
        </w:drawing>
      </w:r>
      <w:r w:rsidR="00E22B9B">
        <w:t>The UI on the right is followed by the following UI:</w:t>
      </w:r>
    </w:p>
    <w:p w14:paraId="427C7422" w14:textId="77777777" w:rsidR="00B8202D" w:rsidRPr="00E22B9B" w:rsidRDefault="00B8202D" w:rsidP="00B8202D">
      <w:bookmarkStart w:id="83" w:name="_Hlk39758866"/>
      <w:r w:rsidRPr="00E22B9B">
        <w:t>Setup coefficient, scaling of wave setup at the shoreline (used in runup slope formula)</w:t>
      </w:r>
    </w:p>
    <w:p w14:paraId="3B801F2F" w14:textId="77777777" w:rsidR="00B8202D" w:rsidRPr="00E22B9B" w:rsidRDefault="00B8202D" w:rsidP="00B8202D">
      <w:r w:rsidRPr="00E22B9B">
        <w:t>Runup coefficient, scales runup based on Iribarren number</w:t>
      </w:r>
    </w:p>
    <w:p w14:paraId="3D3917F4" w14:textId="77777777" w:rsidR="00B8202D" w:rsidRDefault="00B8202D" w:rsidP="00B8202D">
      <w:r w:rsidRPr="00E22B9B">
        <w:t>Dune berm factor, proportion of berm and slope between toe of dune and the limit of wave runup.</w:t>
      </w:r>
    </w:p>
    <w:p w14:paraId="2DF8C550" w14:textId="4FD85D1E" w:rsidR="00B8202D" w:rsidRDefault="00B8202D" w:rsidP="00E22B9B">
      <w:r>
        <w:t>The breaker index to use (defines the limit of the surf zone closure options 1 and 2</w:t>
      </w:r>
      <w:r w:rsidR="00FD2063">
        <w:t>.</w:t>
      </w:r>
    </w:p>
    <w:p w14:paraId="6033C404" w14:textId="3A7918BF" w:rsidR="00E22B9B" w:rsidRDefault="00E22B9B" w:rsidP="00E22B9B">
      <w:r w:rsidRPr="00E22B9B">
        <w:t xml:space="preserve">The period (in days) prior to the date of a measured profile over which wave data </w:t>
      </w:r>
      <w:r w:rsidR="00325424">
        <w:t>are</w:t>
      </w:r>
      <w:r w:rsidRPr="00E22B9B">
        <w:t xml:space="preserve"> averaged. </w:t>
      </w:r>
    </w:p>
    <w:p w14:paraId="0B87B87E" w14:textId="77777777" w:rsidR="00FD2063" w:rsidRDefault="00FD2063" w:rsidP="00FD2063">
      <w:pPr>
        <w:spacing w:after="0"/>
      </w:pPr>
      <w:r>
        <w:t xml:space="preserve">Empirical coefficient option for the </w:t>
      </w:r>
      <w:r w:rsidRPr="00F863EA">
        <w:t>equilibrium profile</w:t>
      </w:r>
      <w:r>
        <w:t>:</w:t>
      </w:r>
    </w:p>
    <w:p w14:paraId="70BD6873" w14:textId="39F40C8D" w:rsidR="00FD2063" w:rsidRPr="005B5B11" w:rsidRDefault="00FD2063" w:rsidP="00FD2063">
      <w:pPr>
        <w:pStyle w:val="ListParagraph"/>
        <w:ind w:left="360"/>
      </w:pPr>
      <w:r>
        <w:t>1. U</w:t>
      </w:r>
      <w:r w:rsidRPr="005B5B11">
        <w:t xml:space="preserve">sing </w:t>
      </w:r>
      <w:r>
        <w:t xml:space="preserve">coefficients defined in </w:t>
      </w:r>
      <w:r w:rsidRPr="005B5B11">
        <w:t>Bernabeu</w:t>
      </w:r>
      <w:r>
        <w:t xml:space="preserve"> </w:t>
      </w:r>
      <w:r w:rsidRPr="005B5B11">
        <w:rPr>
          <w:i/>
          <w:iCs/>
        </w:rPr>
        <w:t>et al</w:t>
      </w:r>
      <w:r>
        <w:t xml:space="preserve"> </w:t>
      </w:r>
      <w:r>
        <w:fldChar w:fldCharType="begin"/>
      </w:r>
      <w:r w:rsidR="00DE1831">
        <w:instrText xml:space="preserve"> ADDIN EN.CITE &lt;EndNote&gt;&lt;Cite ExcludeAuth="1"&gt;&lt;Author&gt;Bernabeu&lt;/Author&gt;&lt;Year&gt;2003&lt;/Year&gt;&lt;RecNum&gt;277&lt;/RecNum&gt;&lt;DisplayText&gt;(2003b)&lt;/DisplayText&gt;&lt;record&gt;&lt;rec-number&gt;277&lt;/rec-number&gt;&lt;foreign-keys&gt;&lt;key app="EN" db-id="sv9fdvxxw0ss5geav2oxv0s15saz05p5zzwd" timestamp="1381163855" guid="d6c6df62-1760-4725-9db9-0a24b716c81b"&gt;277&lt;/key&gt;&lt;/foreign-keys&gt;&lt;ref-type name="Journal Article"&gt;17&lt;/ref-type&gt;&lt;contributors&gt;&lt;authors&gt;&lt;author&gt;Bernabeu, A M&lt;/author&gt;&lt;author&gt;Medina, R&lt;/author&gt;&lt;author&gt;Vidal, C&lt;/author&gt;&lt;/authors&gt;&lt;/contributors&gt;&lt;titles&gt;&lt;title&gt;Wave reflection on natural beaches: an equilibrium beach profile model&lt;/title&gt;&lt;secondary-title&gt;Estuarine, Coastal and Shelf Science&lt;/secondary-title&gt;&lt;/titles&gt;&lt;periodical&gt;&lt;full-title&gt;Estuarine, Coastal and Shelf Science&lt;/full-title&gt;&lt;/periodical&gt;&lt;pages&gt;577-586&lt;/pages&gt;&lt;volume&gt;57&lt;/volume&gt;&lt;number&gt;4&lt;/number&gt;&lt;keywords&gt;&lt;keyword&gt;beach&lt;/keyword&gt;&lt;keyword&gt;morphodynamics&lt;/keyword&gt;&lt;/keywords&gt;&lt;dates&gt;&lt;year&gt;2003&lt;/year&gt;&lt;pub-dates&gt;&lt;date&gt;2003&lt;/date&gt;&lt;/pub-dates&gt;&lt;/dates&gt;&lt;label&gt;441&lt;/label&gt;&lt;urls&gt;&lt;/urls&gt;&lt;/record&gt;&lt;/Cite&gt;&lt;/EndNote&gt;</w:instrText>
      </w:r>
      <w:r>
        <w:fldChar w:fldCharType="separate"/>
      </w:r>
      <w:r>
        <w:rPr>
          <w:noProof/>
        </w:rPr>
        <w:t>(2003b)</w:t>
      </w:r>
      <w:r>
        <w:fldChar w:fldCharType="end"/>
      </w:r>
    </w:p>
    <w:p w14:paraId="2D5D0A33" w14:textId="5F233C9C" w:rsidR="00FD2063" w:rsidRDefault="00FD2063" w:rsidP="00FD2063">
      <w:pPr>
        <w:pStyle w:val="ListParagraph"/>
      </w:pPr>
      <w:r>
        <w:t>2. U</w:t>
      </w:r>
      <w:r w:rsidRPr="005B5B11">
        <w:t xml:space="preserve">sing </w:t>
      </w:r>
      <w:r>
        <w:t xml:space="preserve">coefficients defined in </w:t>
      </w:r>
      <w:r w:rsidRPr="005B5B11">
        <w:t>Bernabeu</w:t>
      </w:r>
      <w:r>
        <w:t xml:space="preserve"> </w:t>
      </w:r>
      <w:r w:rsidRPr="005B5B11">
        <w:rPr>
          <w:i/>
          <w:iCs/>
        </w:rPr>
        <w:t>et al</w:t>
      </w:r>
      <w:r>
        <w:t xml:space="preserve"> </w:t>
      </w:r>
      <w:r>
        <w:fldChar w:fldCharType="begin"/>
      </w:r>
      <w:r w:rsidR="00996F90">
        <w:instrText xml:space="preserve"> ADDIN EN.CITE &lt;EndNote&gt;&lt;Cite ExcludeAuth="1"&gt;&lt;Author&gt;Bernabeu&lt;/Author&gt;&lt;Year&gt;2003&lt;/Year&gt;&lt;RecNum&gt;3874&lt;/RecNum&gt;&lt;DisplayText&gt;(2003a)&lt;/DisplayText&gt;&lt;record&gt;&lt;rec-number&gt;3874&lt;/rec-number&gt;&lt;foreign-keys&gt;&lt;key app="EN" db-id="sv9fdvxxw0ss5geav2oxv0s15saz05p5zzwd" timestamp="1491911081" guid="1eabfe3e-06a7-4aeb-a86c-053cba81e6ad"&gt;3874&lt;/key&gt;&lt;/foreign-keys&gt;&lt;ref-type name="Journal Article"&gt;17&lt;/ref-type&gt;&lt;contributors&gt;&lt;authors&gt;&lt;author&gt;Bernabeu, A. M.&lt;/author&gt;&lt;author&gt;Medina, R.&lt;/author&gt;&lt;author&gt;Vidal, C.&lt;/author&gt;&lt;/authors&gt;&lt;/contributors&gt;&lt;titles&gt;&lt;title&gt;A morphological model of the beach profile integrating wave and tidal influences&lt;/title&gt;&lt;secondary-title&gt;Marine Geology&lt;/secondary-title&gt;&lt;/titles&gt;&lt;periodical&gt;&lt;full-title&gt;Marine Geology&lt;/full-title&gt;&lt;/periodical&gt;&lt;pages&gt;95-116&lt;/pages&gt;&lt;volume&gt;197&lt;/volume&gt;&lt;number&gt;1-4&lt;/number&gt;&lt;dates&gt;&lt;year&gt;2003&lt;/year&gt;&lt;/dates&gt;&lt;isbn&gt;00253227&lt;/isbn&gt;&lt;urls&gt;&lt;/urls&gt;&lt;electronic-resource-num&gt;10.1016/s0025-3227(03)00087-2&lt;/electronic-resource-num&gt;&lt;/record&gt;&lt;/Cite&gt;&lt;/EndNote&gt;</w:instrText>
      </w:r>
      <w:r>
        <w:fldChar w:fldCharType="separate"/>
      </w:r>
      <w:r>
        <w:rPr>
          <w:noProof/>
        </w:rPr>
        <w:t>(2003a)</w:t>
      </w:r>
      <w:r>
        <w:fldChar w:fldCharType="end"/>
      </w:r>
      <w:r w:rsidRPr="005B5B11">
        <w:t xml:space="preserve"> </w:t>
      </w:r>
    </w:p>
    <w:p w14:paraId="52B730DA" w14:textId="3C0F4308" w:rsidR="00FD2063" w:rsidRDefault="00FD2063" w:rsidP="00E22B9B">
      <w:r>
        <w:t>Define the limits of the surf and shoal zones using one of 3 options</w:t>
      </w:r>
    </w:p>
    <w:p w14:paraId="2CDE7B4E" w14:textId="6BBB12B7" w:rsidR="00FD2063" w:rsidRPr="00FD2063" w:rsidRDefault="00FD2063" w:rsidP="00FD2063">
      <w:pPr>
        <w:pStyle w:val="ListParagraph"/>
        <w:spacing w:after="0"/>
        <w:ind w:left="360"/>
      </w:pPr>
      <w:r>
        <w:t>1. hr = breaker index x Hs, ha = 0.008gT</w:t>
      </w:r>
      <w:r>
        <w:rPr>
          <w:vertAlign w:val="superscript"/>
        </w:rPr>
        <w:t>2</w:t>
      </w:r>
    </w:p>
    <w:p w14:paraId="6E2D241E" w14:textId="1167BEA7" w:rsidR="00FD2063" w:rsidRDefault="00FD2063" w:rsidP="00FD2063">
      <w:pPr>
        <w:pStyle w:val="ListParagraph"/>
      </w:pPr>
      <w:r>
        <w:t>2.</w:t>
      </w:r>
      <w:r w:rsidR="004B7072">
        <w:t xml:space="preserve"> </w:t>
      </w:r>
      <w:r w:rsidR="004B7072" w:rsidRPr="004B7072">
        <w:t xml:space="preserve">hr = breaker index x Hs, ha = </w:t>
      </w:r>
      <w:r w:rsidR="004B7072">
        <w:t>3Hs</w:t>
      </w:r>
    </w:p>
    <w:p w14:paraId="308B5343" w14:textId="211B031B" w:rsidR="00FD2063" w:rsidRPr="00E22B9B" w:rsidRDefault="00FD2063" w:rsidP="00FD2063">
      <w:pPr>
        <w:pStyle w:val="ListParagraph"/>
      </w:pPr>
      <w:r>
        <w:t xml:space="preserve">3. </w:t>
      </w:r>
      <w:r w:rsidR="004B7072">
        <w:t xml:space="preserve">hr and ha defined using Hallermeier equations </w:t>
      </w:r>
      <w:r w:rsidR="004B7072">
        <w:fldChar w:fldCharType="begin"/>
      </w:r>
      <w:r w:rsidR="00DE1831">
        <w:instrText xml:space="preserve"> ADDIN EN.CITE &lt;EndNote&gt;&lt;Cite&gt;&lt;Author&gt;Hallermeier&lt;/Author&gt;&lt;Year&gt;1981&lt;/Year&gt;&lt;RecNum&gt;249&lt;/RecNum&gt;&lt;DisplayText&gt;(Hallermeier, 1981)&lt;/DisplayText&gt;&lt;record&gt;&lt;rec-number&gt;249&lt;/rec-number&gt;&lt;foreign-keys&gt;&lt;key app="EN" db-id="sv9fdvxxw0ss5geav2oxv0s15saz05p5zzwd" timestamp="1381163855" guid="4967cdb8-9eda-456d-a801-985e79348933"&gt;249&lt;/key&gt;&lt;/foreign-keys&gt;&lt;ref-type name="Journal Article"&gt;17&lt;/ref-type&gt;&lt;contributors&gt;&lt;authors&gt;&lt;author&gt;Hallermeier,R J&lt;/author&gt;&lt;/authors&gt;&lt;/contributors&gt;&lt;titles&gt;&lt;title&gt;A profile zonation for seasonal sand beaches from wave climate&lt;/title&gt;&lt;secondary-title&gt;Coastal Engineering&lt;/secondary-title&gt;&lt;/titles&gt;&lt;periodical&gt;&lt;full-title&gt;Coastal Engineering&lt;/full-title&gt;&lt;/periodical&gt;&lt;pages&gt;253-277&lt;/pages&gt;&lt;volume&gt;4&lt;/volume&gt;&lt;number&gt;3&lt;/number&gt;&lt;keywords&gt;&lt;keyword&gt;beach&lt;/keyword&gt;&lt;/keywords&gt;&lt;dates&gt;&lt;year&gt;1981&lt;/year&gt;&lt;pub-dates&gt;&lt;date&gt;1981&lt;/date&gt;&lt;/pub-dates&gt;&lt;/dates&gt;&lt;label&gt;413&lt;/label&gt;&lt;urls&gt;&lt;/urls&gt;&lt;/record&gt;&lt;/Cite&gt;&lt;/EndNote&gt;</w:instrText>
      </w:r>
      <w:r w:rsidR="004B7072">
        <w:fldChar w:fldCharType="separate"/>
      </w:r>
      <w:r w:rsidR="004B7072">
        <w:rPr>
          <w:noProof/>
        </w:rPr>
        <w:t>(Hallermeier, 1981)</w:t>
      </w:r>
      <w:r w:rsidR="004B7072">
        <w:fldChar w:fldCharType="end"/>
      </w:r>
      <w:r w:rsidR="004B7072">
        <w:t>.</w:t>
      </w:r>
    </w:p>
    <w:p w14:paraId="0B6DB09A" w14:textId="77777777" w:rsidR="004B7072" w:rsidRDefault="004B7072" w:rsidP="005B5B11">
      <w:pPr>
        <w:spacing w:after="0"/>
      </w:pPr>
    </w:p>
    <w:p w14:paraId="280D7F88" w14:textId="5C217AB7" w:rsidR="00E22B9B" w:rsidRDefault="005B5B11" w:rsidP="005B5B11">
      <w:pPr>
        <w:spacing w:after="0"/>
      </w:pPr>
      <w:r>
        <w:t>Beach adjustment method:</w:t>
      </w:r>
    </w:p>
    <w:p w14:paraId="4C747C38" w14:textId="5C0ED979" w:rsidR="005B5B11" w:rsidRPr="005B5B11" w:rsidRDefault="005B5B11" w:rsidP="004B7072">
      <w:pPr>
        <w:spacing w:after="0"/>
      </w:pPr>
      <w:bookmarkStart w:id="84" w:name="_Hlk40873319"/>
      <w:r>
        <w:t>1. U</w:t>
      </w:r>
      <w:r w:rsidRPr="005B5B11">
        <w:t>sing the “minimum profile” for all adjustments</w:t>
      </w:r>
    </w:p>
    <w:p w14:paraId="7F377306" w14:textId="73694F79" w:rsidR="00F863EA" w:rsidRPr="005B5B11" w:rsidRDefault="005B5B11" w:rsidP="004B7072">
      <w:r>
        <w:t>2. U</w:t>
      </w:r>
      <w:r w:rsidRPr="005B5B11">
        <w:t>sing the profile from the previous time step</w:t>
      </w:r>
      <w:bookmarkEnd w:id="84"/>
    </w:p>
    <w:p w14:paraId="06561656" w14:textId="7DF34374" w:rsidR="005B5B11" w:rsidRDefault="005B5B11" w:rsidP="005B5B11">
      <w:pPr>
        <w:spacing w:after="0"/>
      </w:pPr>
      <w:r>
        <w:t>Fit using 3 or 7 parameters:</w:t>
      </w:r>
    </w:p>
    <w:p w14:paraId="10B501B4" w14:textId="0FCBC809" w:rsidR="005B5B11" w:rsidRPr="005B5B11" w:rsidRDefault="005B5B11" w:rsidP="008C380F">
      <w:pPr>
        <w:spacing w:after="0"/>
      </w:pPr>
      <w:r>
        <w:t>1. U</w:t>
      </w:r>
      <w:r w:rsidRPr="005B5B11">
        <w:t xml:space="preserve">sing the </w:t>
      </w:r>
      <w:r w:rsidR="008C380F">
        <w:t>parameters for the “dune” profile: i.e. s</w:t>
      </w:r>
      <w:r w:rsidR="008C380F" w:rsidRPr="00E22B9B">
        <w:t>etup coefficient,</w:t>
      </w:r>
      <w:r w:rsidR="008C380F">
        <w:t xml:space="preserve"> r</w:t>
      </w:r>
      <w:r w:rsidR="008C380F" w:rsidRPr="008C380F">
        <w:t>unup coefficient</w:t>
      </w:r>
      <w:r w:rsidR="008C380F">
        <w:t>, d</w:t>
      </w:r>
      <w:r w:rsidR="008C380F" w:rsidRPr="00E22B9B">
        <w:t>une berm factor</w:t>
      </w:r>
      <w:r w:rsidR="008C380F">
        <w:t xml:space="preserve"> defined above.</w:t>
      </w:r>
    </w:p>
    <w:p w14:paraId="4E080944" w14:textId="23FB984D" w:rsidR="00E22B9B" w:rsidRDefault="005B5B11" w:rsidP="00AA263C">
      <w:r>
        <w:t>2. U</w:t>
      </w:r>
      <w:r w:rsidRPr="005B5B11">
        <w:t xml:space="preserve">sing the </w:t>
      </w:r>
      <w:r w:rsidR="008C380F">
        <w:t>upper “dune” profile parameters, as in option 1, and the equilibrium profile coefficients. The initial estimates defined by the option selected for the Empirical coefficients are relaxed to fit the entire profile.</w:t>
      </w:r>
    </w:p>
    <w:p w14:paraId="38DE079E" w14:textId="5AB08A0B" w:rsidR="00107BC4" w:rsidRDefault="003F50B5" w:rsidP="00AA263C">
      <w:bookmarkStart w:id="85" w:name="_Hlk515381969"/>
      <w:bookmarkEnd w:id="83"/>
      <w:r w:rsidRPr="00770E8A">
        <w:rPr>
          <w:i/>
          <w:color w:val="7B2520" w:themeColor="accent3" w:themeShade="BF"/>
        </w:rPr>
        <w:lastRenderedPageBreak/>
        <w:t>Setup&gt;</w:t>
      </w:r>
      <w:r w:rsidR="00170237">
        <w:rPr>
          <w:i/>
          <w:color w:val="7B2520" w:themeColor="accent3" w:themeShade="BF"/>
        </w:rPr>
        <w:t>Model</w:t>
      </w:r>
      <w:r>
        <w:rPr>
          <w:i/>
          <w:color w:val="7B2520" w:themeColor="accent3" w:themeShade="BF"/>
        </w:rPr>
        <w:t xml:space="preserve"> parameters&gt;Model constants</w:t>
      </w:r>
      <w:bookmarkStart w:id="86" w:name="_Hlk483056231"/>
      <w:r>
        <w:t xml:space="preserve">: </w:t>
      </w:r>
      <w:bookmarkStart w:id="87" w:name="_Hlk71994248"/>
      <w:bookmarkEnd w:id="86"/>
      <w:r w:rsidR="005E478D">
        <w:t>Various</w:t>
      </w:r>
      <w:r w:rsidRPr="00855CC2">
        <w:t xml:space="preserve"> constants </w:t>
      </w:r>
      <w:bookmarkEnd w:id="85"/>
      <w:r w:rsidRPr="00855CC2">
        <w:t xml:space="preserve">are </w:t>
      </w:r>
      <w:r w:rsidR="005E478D">
        <w:t>defined for use</w:t>
      </w:r>
      <w:r w:rsidRPr="00855CC2">
        <w:t xml:space="preserve"> in model</w:t>
      </w:r>
      <w:r w:rsidR="005E478D">
        <w:t>s, such as the acceleration due to gravity, viscosity and density of sea water, and density of sediment</w:t>
      </w:r>
      <w:r w:rsidRPr="00855CC2">
        <w:t xml:space="preserve">. Generally, the default values are appropriate </w:t>
      </w:r>
      <w:r w:rsidR="005E478D">
        <w:t xml:space="preserve">(9.81, 1.36e-6, 1025 , 2650 respectively) </w:t>
      </w:r>
      <w:r w:rsidRPr="00855CC2">
        <w:t>but these can be adjusted and saved with the project if required.</w:t>
      </w:r>
      <w:bookmarkEnd w:id="87"/>
    </w:p>
    <w:p w14:paraId="26FA8812" w14:textId="3102A8A5" w:rsidR="00AA263C" w:rsidRDefault="00AA263C" w:rsidP="00AA263C">
      <w:pPr>
        <w:pStyle w:val="Heading3"/>
      </w:pPr>
      <w:bookmarkStart w:id="88" w:name="_Ref40882662"/>
      <w:bookmarkStart w:id="89" w:name="_Toc219458174"/>
      <w:r>
        <w:t>Data clean-up</w:t>
      </w:r>
      <w:bookmarkEnd w:id="88"/>
      <w:bookmarkEnd w:id="89"/>
    </w:p>
    <w:p w14:paraId="3699C89D" w14:textId="11AC9EB6" w:rsidR="00AA263C" w:rsidRDefault="00232990" w:rsidP="00AA263C">
      <w:r w:rsidRPr="00770E8A">
        <w:rPr>
          <w:i/>
          <w:color w:val="7B2520" w:themeColor="accent3" w:themeShade="BF"/>
        </w:rPr>
        <w:t>Setup&gt;</w:t>
      </w:r>
      <w:r>
        <w:rPr>
          <w:i/>
          <w:color w:val="7B2520" w:themeColor="accent3" w:themeShade="BF"/>
        </w:rPr>
        <w:t>Data</w:t>
      </w:r>
      <w:r w:rsidR="00042765">
        <w:rPr>
          <w:i/>
          <w:color w:val="7B2520" w:themeColor="accent3" w:themeShade="BF"/>
        </w:rPr>
        <w:t xml:space="preserve"> clean-up</w:t>
      </w:r>
      <w:r>
        <w:rPr>
          <w:i/>
          <w:color w:val="7B2520" w:themeColor="accent3" w:themeShade="BF"/>
        </w:rPr>
        <w:t>&gt;</w:t>
      </w:r>
      <w:r w:rsidR="00042765">
        <w:rPr>
          <w:i/>
          <w:color w:val="7B2520" w:themeColor="accent3" w:themeShade="BF"/>
        </w:rPr>
        <w:t>Concatenate two timeseries</w:t>
      </w:r>
      <w:r w:rsidR="00042765">
        <w:t xml:space="preserve">: allows two timeseries data sets to be joined. </w:t>
      </w:r>
      <w:r w:rsidR="003F50B5" w:rsidRPr="003F50B5">
        <w:t>Two records, or two variables, of a similar type can be joined to form a single timeseries or timeseries collection. The user is prompted to select the timeseries records to be used (only records of the same type are shown for the second selection).  If there is an overlap in time, the user is prompted to select which timeseries to use for the overlap. The option is then provided to create a new timeseries based on selecting a Single variable or a timeseries collection that concatenates All variables. For single variables they can have different variable names. For All variables, the selected records must have the same set of variables with the same names. This is useful to merge data sets from different sites to extend the record.</w:t>
      </w:r>
    </w:p>
    <w:p w14:paraId="73AA7CB3" w14:textId="4CF75766" w:rsidR="00042765" w:rsidRDefault="00042765" w:rsidP="00042765">
      <w:r w:rsidRPr="00770E8A">
        <w:rPr>
          <w:i/>
          <w:color w:val="7B2520" w:themeColor="accent3" w:themeShade="BF"/>
        </w:rPr>
        <w:t>Setup&gt;</w:t>
      </w:r>
      <w:r>
        <w:rPr>
          <w:i/>
          <w:color w:val="7B2520" w:themeColor="accent3" w:themeShade="BF"/>
        </w:rPr>
        <w:t>Data clean-up&gt;</w:t>
      </w:r>
      <w:r w:rsidR="00EF7C65">
        <w:rPr>
          <w:i/>
          <w:color w:val="7B2520" w:themeColor="accent3" w:themeShade="BF"/>
        </w:rPr>
        <w:t>R</w:t>
      </w:r>
      <w:r>
        <w:rPr>
          <w:i/>
          <w:color w:val="7B2520" w:themeColor="accent3" w:themeShade="BF"/>
        </w:rPr>
        <w:t>esample timeseries</w:t>
      </w:r>
      <w:r>
        <w:t>: allows a selected timeseries to be resampled at user specified interval, using a user specified method (e.g. mean/max/min over the interval).</w:t>
      </w:r>
      <w:r w:rsidR="003F50B5" w:rsidRPr="003F50B5">
        <w:t xml:space="preserve"> This can be useful to reduce size of a data set (e.g. long tidal records before using the data in models).</w:t>
      </w:r>
    </w:p>
    <w:p w14:paraId="5C838BA5" w14:textId="41ACB9AA" w:rsidR="00EF7C65" w:rsidRDefault="00EF7C65" w:rsidP="00042765">
      <w:bookmarkStart w:id="90" w:name="_Hlk67307294"/>
      <w:r w:rsidRPr="00770E8A">
        <w:rPr>
          <w:i/>
          <w:color w:val="7B2520" w:themeColor="accent3" w:themeShade="BF"/>
        </w:rPr>
        <w:t>Setup&gt;</w:t>
      </w:r>
      <w:r>
        <w:rPr>
          <w:i/>
          <w:color w:val="7B2520" w:themeColor="accent3" w:themeShade="BF"/>
        </w:rPr>
        <w:t>Data clean-up&gt;Patch timeseries</w:t>
      </w:r>
      <w:r>
        <w:t xml:space="preserve">: allows gaps </w:t>
      </w:r>
      <w:bookmarkEnd w:id="90"/>
      <w:r>
        <w:t>in a selected timeseries to be patched using the data from another timeseries that overlaps the primary timeseries (at least for some or all of the gaps). The function assumes that the primary data set has time intervals defined with no data (NaNs). These times are matched with coincident times in the timeseries used to make the patch (there is currently no interpolation in time) and the data values of the patch timeseries are added to the primary timeseries.</w:t>
      </w:r>
    </w:p>
    <w:p w14:paraId="01293544" w14:textId="367F70E8" w:rsidR="00170237" w:rsidRDefault="00170237" w:rsidP="00042765">
      <w:bookmarkStart w:id="91" w:name="_Hlk184296200"/>
      <w:r w:rsidRPr="00770E8A">
        <w:rPr>
          <w:i/>
          <w:color w:val="7B2520" w:themeColor="accent3" w:themeShade="BF"/>
        </w:rPr>
        <w:t>Setup&gt;</w:t>
      </w:r>
      <w:r>
        <w:rPr>
          <w:i/>
          <w:color w:val="7B2520" w:themeColor="accent3" w:themeShade="BF"/>
        </w:rPr>
        <w:t>Data clean-up&gt;Trim timeseries</w:t>
      </w:r>
      <w:r>
        <w:t xml:space="preserve">: </w:t>
      </w:r>
      <w:bookmarkEnd w:id="91"/>
      <w:r>
        <w:t>allows the start and end dates of a timeseries to be modified.</w:t>
      </w:r>
    </w:p>
    <w:p w14:paraId="63450950" w14:textId="2F1FF48D" w:rsidR="00B66D15" w:rsidRDefault="00B66D15" w:rsidP="00042765">
      <w:r w:rsidRPr="00770E8A">
        <w:rPr>
          <w:i/>
          <w:color w:val="7B2520" w:themeColor="accent3" w:themeShade="BF"/>
        </w:rPr>
        <w:t>Setup&gt;</w:t>
      </w:r>
      <w:r>
        <w:rPr>
          <w:i/>
          <w:color w:val="7B2520" w:themeColor="accent3" w:themeShade="BF"/>
        </w:rPr>
        <w:t>Data clean-up&gt;Delete interval</w:t>
      </w:r>
      <w:r>
        <w:t>: set an interval within a selected variable to NaN. This maintains the length of the record for plotting, etc but removes the data. Can be useful when cleaning up tidal data and similar time series where this option can be used in conjunction with the Patch option to create a “clean” timeseries.</w:t>
      </w:r>
    </w:p>
    <w:p w14:paraId="15A2593E" w14:textId="474D988A" w:rsidR="00C7386B" w:rsidRDefault="00C7386B" w:rsidP="00C7386B">
      <w:bookmarkStart w:id="92" w:name="_Hlk184648840"/>
      <w:r w:rsidRPr="00770E8A">
        <w:rPr>
          <w:i/>
          <w:color w:val="7B2520" w:themeColor="accent3" w:themeShade="BF"/>
        </w:rPr>
        <w:t>Setup&gt;</w:t>
      </w:r>
      <w:r>
        <w:rPr>
          <w:i/>
          <w:color w:val="7B2520" w:themeColor="accent3" w:themeShade="BF"/>
        </w:rPr>
        <w:t>Data clean-up&gt;Merge cases</w:t>
      </w:r>
      <w:r>
        <w:t xml:space="preserve">: </w:t>
      </w:r>
      <w:bookmarkEnd w:id="92"/>
      <w:r>
        <w:t xml:space="preserve">some cleanup functions only work on one variable at a time and the data are then saved as a new case. This function compiles several variables back into a single case </w:t>
      </w:r>
      <w:r w:rsidR="009A2220" w:rsidRPr="009A2220">
        <w:t>(e.g., when concatenating Hs, Tp and Dir for use in models).</w:t>
      </w:r>
    </w:p>
    <w:p w14:paraId="3779D5E2" w14:textId="1C224B26" w:rsidR="00A354C2" w:rsidRDefault="00A354C2" w:rsidP="00C7386B">
      <w:r w:rsidRPr="00770E8A">
        <w:rPr>
          <w:i/>
          <w:color w:val="7B2520" w:themeColor="accent3" w:themeShade="BF"/>
        </w:rPr>
        <w:t>Setup&gt;</w:t>
      </w:r>
      <w:r>
        <w:rPr>
          <w:i/>
          <w:color w:val="7B2520" w:themeColor="accent3" w:themeShade="BF"/>
        </w:rPr>
        <w:t>Data clean-up&gt;Subsample case</w:t>
      </w:r>
      <w:r>
        <w:t>: create a new case from an existing case with a subset of the variable from the source case. This includes the option to rename the selected variables and add modified descriptions (if required). This can be useful when importing data sets that are named with the conventions used for many of the models (e.g. wave data with names Hs, Tp, Dir in the wave models).</w:t>
      </w:r>
    </w:p>
    <w:p w14:paraId="75BEFC75" w14:textId="6DAFADEA" w:rsidR="00912568" w:rsidRDefault="00912568" w:rsidP="00C7386B">
      <w:r w:rsidRPr="00770E8A">
        <w:rPr>
          <w:i/>
          <w:color w:val="7B2520" w:themeColor="accent3" w:themeShade="BF"/>
        </w:rPr>
        <w:t>Setup&gt;</w:t>
      </w:r>
      <w:r>
        <w:rPr>
          <w:i/>
          <w:color w:val="7B2520" w:themeColor="accent3" w:themeShade="BF"/>
        </w:rPr>
        <w:t>Data clean-up&gt;Scale variables</w:t>
      </w:r>
      <w:r>
        <w:t>:</w:t>
      </w:r>
      <w:r w:rsidRPr="00912568">
        <w:rPr>
          <w:rFonts w:ascii="Consolas" w:eastAsia="Times New Roman" w:hAnsi="Consolas" w:cs="Times New Roman"/>
          <w:color w:val="008013"/>
          <w:sz w:val="20"/>
          <w:szCs w:val="20"/>
        </w:rPr>
        <w:t xml:space="preserve"> </w:t>
      </w:r>
      <w:r w:rsidRPr="00912568">
        <w:t>scale selected variables in a dataset based on user defined factors for each variable</w:t>
      </w:r>
      <w:r>
        <w:t xml:space="preserve"> (saves result as a new case).</w:t>
      </w:r>
    </w:p>
    <w:p w14:paraId="5DCBE57D" w14:textId="54A5EB54" w:rsidR="00912568" w:rsidRDefault="00912568" w:rsidP="00C7386B">
      <w:r w:rsidRPr="00770E8A">
        <w:rPr>
          <w:i/>
          <w:color w:val="7B2520" w:themeColor="accent3" w:themeShade="BF"/>
        </w:rPr>
        <w:t>Setup&gt;</w:t>
      </w:r>
      <w:r>
        <w:rPr>
          <w:i/>
          <w:color w:val="7B2520" w:themeColor="accent3" w:themeShade="BF"/>
        </w:rPr>
        <w:t>Data clean-up&gt;Scale range</w:t>
      </w:r>
      <w:r>
        <w:t>:</w:t>
      </w:r>
      <w:r w:rsidRPr="00912568">
        <w:rPr>
          <w:rFonts w:ascii="Consolas" w:eastAsia="Times New Roman" w:hAnsi="Consolas" w:cs="Times New Roman"/>
          <w:color w:val="008013"/>
          <w:sz w:val="20"/>
          <w:szCs w:val="20"/>
        </w:rPr>
        <w:t xml:space="preserve"> </w:t>
      </w:r>
      <w:r w:rsidRPr="00912568">
        <w:t>scale the water levels based on factors for above and below zero</w:t>
      </w:r>
      <w:r>
        <w:t xml:space="preserve"> (saves result as a new case).</w:t>
      </w:r>
    </w:p>
    <w:p w14:paraId="6E7ED15E" w14:textId="5D38B357" w:rsidR="00042765" w:rsidRDefault="00042765" w:rsidP="00042765">
      <w:r w:rsidRPr="00770E8A">
        <w:rPr>
          <w:i/>
          <w:color w:val="7B2520" w:themeColor="accent3" w:themeShade="BF"/>
        </w:rPr>
        <w:t>Setup&gt;</w:t>
      </w:r>
      <w:r>
        <w:rPr>
          <w:i/>
          <w:color w:val="7B2520" w:themeColor="accent3" w:themeShade="BF"/>
        </w:rPr>
        <w:t>Data clean-up&gt;Delete multiple profiles</w:t>
      </w:r>
      <w:r>
        <w:t xml:space="preserve">: allows all profile data sets with less than ‘N’ surveys available to be deleted. </w:t>
      </w:r>
      <w:r w:rsidR="003F50B5" w:rsidRPr="003F50B5">
        <w:t xml:space="preserve">The user selects a threshold for the minimum number of time steps required to retain a profile. </w:t>
      </w:r>
      <w:r>
        <w:t>Useful for reducing the number of profiles when analysing long-term change.</w:t>
      </w:r>
    </w:p>
    <w:p w14:paraId="1232E42F" w14:textId="3061646C" w:rsidR="00042765" w:rsidRDefault="00042765" w:rsidP="00042765">
      <w:r w:rsidRPr="00770E8A">
        <w:rPr>
          <w:i/>
          <w:color w:val="7B2520" w:themeColor="accent3" w:themeShade="BF"/>
        </w:rPr>
        <w:t>Setup&gt;</w:t>
      </w:r>
      <w:r>
        <w:rPr>
          <w:i/>
          <w:color w:val="7B2520" w:themeColor="accent3" w:themeShade="BF"/>
        </w:rPr>
        <w:t>Data clean-up&gt;Edit or Delete profile in timeseries</w:t>
      </w:r>
      <w:r>
        <w:t xml:space="preserve">: options to scroll through all profiles in the data set of select individual profiles and then to either edit or delete individual profiles. For editing profiles this is easier to use than the </w:t>
      </w:r>
      <w:r>
        <w:rPr>
          <w:i/>
          <w:color w:val="7B2520" w:themeColor="accent3" w:themeShade="BF"/>
        </w:rPr>
        <w:t>Project</w:t>
      </w:r>
      <w:r w:rsidRPr="00EC1BB6">
        <w:rPr>
          <w:i/>
          <w:color w:val="7B2520" w:themeColor="accent3" w:themeShade="BF"/>
        </w:rPr>
        <w:t>&gt;</w:t>
      </w:r>
      <w:r w:rsidR="00170237">
        <w:rPr>
          <w:i/>
          <w:color w:val="7B2520" w:themeColor="accent3" w:themeShade="BF"/>
        </w:rPr>
        <w:t>Cases</w:t>
      </w:r>
      <w:r>
        <w:rPr>
          <w:i/>
          <w:color w:val="7B2520" w:themeColor="accent3" w:themeShade="BF"/>
        </w:rPr>
        <w:t>&gt;Edit Data Set</w:t>
      </w:r>
      <w:r>
        <w:t xml:space="preserve"> option.</w:t>
      </w:r>
    </w:p>
    <w:p w14:paraId="0E3DA162" w14:textId="77777777" w:rsidR="00433357" w:rsidRDefault="00433357" w:rsidP="00042765"/>
    <w:p w14:paraId="5982F0BF" w14:textId="0FB59F2F" w:rsidR="003F50B5" w:rsidRPr="003F50B5" w:rsidRDefault="009440FA" w:rsidP="003F50B5">
      <w:pPr>
        <w:pStyle w:val="Heading2"/>
      </w:pPr>
      <w:bookmarkStart w:id="93" w:name="_Toc219458175"/>
      <w:r>
        <w:lastRenderedPageBreak/>
        <w:t>Run</w:t>
      </w:r>
      <w:bookmarkEnd w:id="93"/>
    </w:p>
    <w:p w14:paraId="65994A6D" w14:textId="53010245" w:rsidR="00042765" w:rsidRDefault="003F50B5" w:rsidP="003F50B5">
      <w:pPr>
        <w:pStyle w:val="Heading3"/>
      </w:pPr>
      <w:bookmarkStart w:id="94" w:name="_Ref44620467"/>
      <w:bookmarkStart w:id="95" w:name="_Toc219458176"/>
      <w:r>
        <w:t>Wave properties</w:t>
      </w:r>
      <w:bookmarkEnd w:id="94"/>
      <w:bookmarkEnd w:id="95"/>
    </w:p>
    <w:p w14:paraId="68C0F398" w14:textId="6F2AF11D" w:rsid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properties&gt;Deepwater Waves</w:t>
      </w:r>
      <w:r w:rsidR="00901B50">
        <w:t xml:space="preserve">: </w:t>
      </w:r>
    </w:p>
    <w:p w14:paraId="45BA4059" w14:textId="4BD77BB0" w:rsidR="00901B50" w:rsidRP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properties&gt;Nearshore Waves</w:t>
      </w:r>
      <w:r w:rsidR="00901B50">
        <w:t xml:space="preserve">: </w:t>
      </w:r>
    </w:p>
    <w:p w14:paraId="75DC0D69" w14:textId="1B34AA47" w:rsidR="00901B50" w:rsidRDefault="009440FA" w:rsidP="00901B50">
      <w:bookmarkStart w:id="96" w:name="_Hlk39486213"/>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properties&gt;Wind-waves</w:t>
      </w:r>
      <w:r w:rsidR="00901B50">
        <w:t xml:space="preserve">: </w:t>
      </w:r>
    </w:p>
    <w:p w14:paraId="4E753631" w14:textId="6AA9A720" w:rsidR="00D6182E" w:rsidRDefault="004D511E" w:rsidP="00901B50">
      <w:r>
        <w:rPr>
          <w:i/>
          <w:color w:val="7B2520" w:themeColor="accent3" w:themeShade="BF"/>
        </w:rPr>
        <w:t>Run</w:t>
      </w:r>
      <w:r w:rsidRPr="0096599A">
        <w:rPr>
          <w:i/>
          <w:color w:val="7B2520" w:themeColor="accent3" w:themeShade="BF"/>
        </w:rPr>
        <w:t xml:space="preserve">&gt; </w:t>
      </w:r>
      <w:r>
        <w:rPr>
          <w:i/>
          <w:color w:val="7B2520" w:themeColor="accent3" w:themeShade="BF"/>
        </w:rPr>
        <w:t>Wave properties&gt;Spectral Transfer</w:t>
      </w:r>
      <w:r>
        <w:t xml:space="preserve">: </w:t>
      </w:r>
    </w:p>
    <w:p w14:paraId="668A7A6D" w14:textId="2747B884" w:rsidR="00901B50" w:rsidRDefault="009440FA" w:rsidP="00901B50">
      <w:bookmarkStart w:id="97" w:name="_Hlk107305653"/>
      <w:bookmarkEnd w:id="96"/>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w:t>
      </w:r>
      <w:r w:rsidR="003D4AAF">
        <w:rPr>
          <w:i/>
          <w:color w:val="7B2520" w:themeColor="accent3" w:themeShade="BF"/>
        </w:rPr>
        <w:t>Wave Power</w:t>
      </w:r>
      <w:r w:rsidR="00901B50">
        <w:t xml:space="preserve">: </w:t>
      </w:r>
    </w:p>
    <w:bookmarkEnd w:id="97"/>
    <w:p w14:paraId="430F9440" w14:textId="345EC057" w:rsid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properties&gt;Runup</w:t>
      </w:r>
      <w:r w:rsidR="00901B50">
        <w:t xml:space="preserve">: </w:t>
      </w:r>
    </w:p>
    <w:p w14:paraId="1F68B721" w14:textId="6CCD6B85" w:rsidR="00AF1CF4" w:rsidRPr="00D30532" w:rsidRDefault="00AF1CF4" w:rsidP="00AF1CF4">
      <w:pPr>
        <w:rPr>
          <w:vertAlign w:val="superscript"/>
        </w:rPr>
      </w:pPr>
      <w:r>
        <w:rPr>
          <w:i/>
          <w:color w:val="7B2520" w:themeColor="accent3" w:themeShade="BF"/>
        </w:rPr>
        <w:t>Run</w:t>
      </w:r>
      <w:r w:rsidRPr="0096599A">
        <w:rPr>
          <w:i/>
          <w:color w:val="7B2520" w:themeColor="accent3" w:themeShade="BF"/>
        </w:rPr>
        <w:t xml:space="preserve">&gt; </w:t>
      </w:r>
      <w:r>
        <w:rPr>
          <w:i/>
          <w:color w:val="7B2520" w:themeColor="accent3" w:themeShade="BF"/>
        </w:rPr>
        <w:t>Wave properties&gt;Littoral Drift</w:t>
      </w:r>
      <w:r>
        <w:t xml:space="preserve">: </w:t>
      </w:r>
    </w:p>
    <w:p w14:paraId="32059EF3" w14:textId="141C4F0D" w:rsidR="00AF1CF4" w:rsidRDefault="00AF1CF4" w:rsidP="00901B50">
      <w:r>
        <w:rPr>
          <w:i/>
          <w:color w:val="7B2520" w:themeColor="accent3" w:themeShade="BF"/>
        </w:rPr>
        <w:t>Run</w:t>
      </w:r>
      <w:r w:rsidRPr="0096599A">
        <w:rPr>
          <w:i/>
          <w:color w:val="7B2520" w:themeColor="accent3" w:themeShade="BF"/>
        </w:rPr>
        <w:t xml:space="preserve">&gt; </w:t>
      </w:r>
      <w:r>
        <w:rPr>
          <w:i/>
          <w:color w:val="7B2520" w:themeColor="accent3" w:themeShade="BF"/>
        </w:rPr>
        <w:t>Wave properties&gt;X-shore Transport</w:t>
      </w:r>
      <w:r>
        <w:t xml:space="preserve">: </w:t>
      </w:r>
    </w:p>
    <w:p w14:paraId="69878C26" w14:textId="16939C2D" w:rsid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properties&gt;Overtopping</w:t>
      </w:r>
      <w:r w:rsidR="000C2299">
        <w:rPr>
          <w:i/>
          <w:color w:val="7B2520" w:themeColor="accent3" w:themeShade="BF"/>
        </w:rPr>
        <w:t>&gt;Structure Overtopping</w:t>
      </w:r>
      <w:r w:rsidR="00901B50">
        <w:t xml:space="preserve">: </w:t>
      </w:r>
    </w:p>
    <w:p w14:paraId="6B08A559" w14:textId="2668CA07" w:rsidR="000C2299" w:rsidRDefault="000C2299" w:rsidP="00901B50">
      <w:r>
        <w:rPr>
          <w:i/>
          <w:color w:val="7B2520" w:themeColor="accent3" w:themeShade="BF"/>
        </w:rPr>
        <w:t>Run</w:t>
      </w:r>
      <w:r w:rsidRPr="0096599A">
        <w:rPr>
          <w:i/>
          <w:color w:val="7B2520" w:themeColor="accent3" w:themeShade="BF"/>
        </w:rPr>
        <w:t xml:space="preserve">&gt; </w:t>
      </w:r>
      <w:r>
        <w:rPr>
          <w:i/>
          <w:color w:val="7B2520" w:themeColor="accent3" w:themeShade="BF"/>
        </w:rPr>
        <w:t>Wave properties&gt;Overtopping&gt;</w:t>
      </w:r>
      <w:r>
        <w:rPr>
          <w:i/>
          <w:color w:val="7B2520" w:themeColor="accent3" w:themeShade="BF"/>
        </w:rPr>
        <w:t>Beach</w:t>
      </w:r>
      <w:r>
        <w:rPr>
          <w:i/>
          <w:color w:val="7B2520" w:themeColor="accent3" w:themeShade="BF"/>
        </w:rPr>
        <w:t xml:space="preserve"> Overtopping</w:t>
      </w:r>
      <w:r>
        <w:t xml:space="preserve">: </w:t>
      </w:r>
    </w:p>
    <w:p w14:paraId="101884DE" w14:textId="354A5988" w:rsid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properties&gt;Iribarren Number</w:t>
      </w:r>
      <w:r w:rsidR="00901B50">
        <w:t xml:space="preserve">: </w:t>
      </w:r>
    </w:p>
    <w:p w14:paraId="5896F902" w14:textId="77777777" w:rsidR="00C51C1B" w:rsidRPr="00C51C1B" w:rsidRDefault="00C51C1B" w:rsidP="00901B50">
      <w:pPr>
        <w:rPr>
          <w:sz w:val="16"/>
          <w:szCs w:val="16"/>
        </w:rPr>
      </w:pPr>
    </w:p>
    <w:p w14:paraId="5BA00095" w14:textId="2018407A" w:rsidR="009D71B7" w:rsidRDefault="00901B50" w:rsidP="00901B50">
      <w:r>
        <w:t>All of these models require the Site parameters to have been defined</w:t>
      </w:r>
      <w:r w:rsidR="00D6182E">
        <w:t xml:space="preserve"> (except Spectral Transfer)</w:t>
      </w:r>
      <w:r w:rsidR="002B5D8C">
        <w:rPr>
          <w:rStyle w:val="FootnoteReference"/>
        </w:rPr>
        <w:footnoteReference w:id="5"/>
      </w:r>
      <w:r>
        <w:t xml:space="preserve">. Overtopping also requires the Structure parameters to be defined (even if this is being used to calculate beach overtopping). If there is only one wave data source of offshore data, the models run without additional input. If there is more than one possible source, the user is prompted to select a wave data source. The same is true for water levels, although the model will also run if there are no water levels available, and uses a still water level of 0mOD. The first three models listed above use imported data as input, the subsequent models all use a nearshore wave data set as input. Hence the Nearshore waves model needs to be run before running these other models. </w:t>
      </w:r>
    </w:p>
    <w:p w14:paraId="17AE042E" w14:textId="57A57900" w:rsidR="00901B50" w:rsidRDefault="00901B50" w:rsidP="00901B50">
      <w:r>
        <w:t xml:space="preserve">The results are listed on the </w:t>
      </w:r>
      <w:r w:rsidRPr="00CF0EA2">
        <w:rPr>
          <w:b/>
          <w:bCs/>
          <w:i/>
          <w:color w:val="565321" w:themeColor="accent2" w:themeShade="80"/>
        </w:rPr>
        <w:t>Models</w:t>
      </w:r>
      <w:r>
        <w:t xml:space="preserve"> tab and can be </w:t>
      </w:r>
      <w:r w:rsidR="009D71B7">
        <w:t xml:space="preserve">checked visually on the </w:t>
      </w:r>
      <w:r w:rsidR="00CF0EA2" w:rsidRPr="00CF0EA2">
        <w:rPr>
          <w:b/>
          <w:bCs/>
          <w:i/>
          <w:color w:val="565321" w:themeColor="accent2" w:themeShade="80"/>
        </w:rPr>
        <w:t>Q-P</w:t>
      </w:r>
      <w:r w:rsidR="009D71B7" w:rsidRPr="00CF0EA2">
        <w:rPr>
          <w:b/>
          <w:bCs/>
          <w:i/>
          <w:color w:val="565321" w:themeColor="accent2" w:themeShade="80"/>
        </w:rPr>
        <w:t xml:space="preserve">lot </w:t>
      </w:r>
      <w:r w:rsidR="009D71B7">
        <w:t xml:space="preserve">tab or </w:t>
      </w:r>
      <w:r>
        <w:t xml:space="preserve">selected for </w:t>
      </w:r>
      <w:r w:rsidR="009D71B7">
        <w:t xml:space="preserve">use in one of the </w:t>
      </w:r>
      <w:r>
        <w:t>analysis or plotting</w:t>
      </w:r>
      <w:r w:rsidR="009D71B7">
        <w:t xml:space="preserve"> UIs</w:t>
      </w:r>
      <w:r>
        <w:t>.</w:t>
      </w:r>
    </w:p>
    <w:p w14:paraId="28C8FFC0" w14:textId="24865560" w:rsidR="00D6182E" w:rsidRPr="00D6182E" w:rsidRDefault="009D71B7" w:rsidP="00D6182E">
      <w:r>
        <w:t>The Wind-</w:t>
      </w:r>
      <w:r w:rsidR="00D6182E">
        <w:t>W</w:t>
      </w:r>
      <w:r>
        <w:t>ave model requires a fetch file to be loaded</w:t>
      </w:r>
      <w:r w:rsidR="00D5664B">
        <w:t xml:space="preserve"> (see Appendix A for format). </w:t>
      </w:r>
      <w:r w:rsidR="00D5664B" w:rsidRPr="00D5664B">
        <w:t>For each location to be modelled</w:t>
      </w:r>
      <w:r w:rsidR="00D5664B">
        <w:t>,</w:t>
      </w:r>
      <w:r w:rsidR="00D5664B" w:rsidRPr="00D5664B">
        <w:t xml:space="preserve"> </w:t>
      </w:r>
      <w:r w:rsidR="00D5664B">
        <w:t>the fetch file</w:t>
      </w:r>
      <w:r w:rsidR="00D5664B" w:rsidRPr="00D5664B">
        <w:t xml:space="preserve"> defines the fetch exposure as a function of direction. The file Test_Fetch_Lengths.txt is an example file. This defines the fetch lengths at the site in 10-degree intervals, measured from true north (defined </w:t>
      </w:r>
      <w:r w:rsidR="00D5664B">
        <w:t xml:space="preserve">at intervals </w:t>
      </w:r>
      <w:r w:rsidR="00D5664B" w:rsidRPr="00D5664B">
        <w:t>from 0 to 350 degrees</w:t>
      </w:r>
      <w:r w:rsidR="00D5664B">
        <w:t>,</w:t>
      </w:r>
      <w:r w:rsidR="00D5664B" w:rsidRPr="00D5664B">
        <w:t xml:space="preserve"> even if </w:t>
      </w:r>
      <w:r w:rsidR="00D5664B">
        <w:t xml:space="preserve">the fetch is </w:t>
      </w:r>
      <w:r w:rsidR="00D5664B" w:rsidRPr="00D5664B">
        <w:t>zero</w:t>
      </w:r>
      <w:r w:rsidR="00D5664B">
        <w:t xml:space="preserve"> for some directions</w:t>
      </w:r>
      <w:r w:rsidR="00D5664B" w:rsidRPr="00D5664B">
        <w:t>)</w:t>
      </w:r>
      <w:r w:rsidR="00D5664B">
        <w:t>.</w:t>
      </w:r>
    </w:p>
    <w:p w14:paraId="4F102F27" w14:textId="5F89F12E" w:rsidR="00D6182E" w:rsidRDefault="00D6182E" w:rsidP="00901B50">
      <w:r>
        <w:t>The Spectral Transfer option uses a Spectral Transfer table from the WaveRayModel to transfer an offshore timeseries to an inshore point. This requires a SpectralTransfer table to have been imported from the WaveRayModel App</w:t>
      </w:r>
      <w:r w:rsidR="004D511E">
        <w:t xml:space="preserve"> using </w:t>
      </w:r>
      <w:r w:rsidR="004D511E">
        <w:rPr>
          <w:i/>
          <w:color w:val="7B2520" w:themeColor="accent3" w:themeShade="BF"/>
        </w:rPr>
        <w:t>Project&gt;</w:t>
      </w:r>
      <w:r w:rsidR="004D511E" w:rsidRPr="00B60018">
        <w:rPr>
          <w:i/>
          <w:color w:val="7B2520" w:themeColor="accent3" w:themeShade="BF"/>
        </w:rPr>
        <w:t xml:space="preserve"> </w:t>
      </w:r>
      <w:r w:rsidR="004D511E">
        <w:rPr>
          <w:i/>
          <w:color w:val="7B2520" w:themeColor="accent3" w:themeShade="BF"/>
        </w:rPr>
        <w:t>Export/Import&gt;Import Case</w:t>
      </w:r>
      <w:r w:rsidR="004D511E">
        <w:t>.</w:t>
      </w:r>
      <w:r>
        <w:t xml:space="preserve"> </w:t>
      </w:r>
      <w:r w:rsidR="00C51C1B">
        <w:t>In addition, the WaveRayModel App must be on the Matlab Environment Path</w:t>
      </w:r>
      <w:r w:rsidR="00C51C1B">
        <w:rPr>
          <w:rStyle w:val="FootnoteReference"/>
        </w:rPr>
        <w:footnoteReference w:id="6"/>
      </w:r>
      <w:r w:rsidR="00C51C1B">
        <w:t xml:space="preserve">. </w:t>
      </w:r>
      <w:r w:rsidR="004D511E">
        <w:t>For further details of the how the model works  and input requirements</w:t>
      </w:r>
      <w:r w:rsidR="00C51C1B">
        <w:t>,</w:t>
      </w:r>
      <w:r w:rsidR="004D511E">
        <w:t xml:space="preserve"> see the </w:t>
      </w:r>
      <w:r>
        <w:t xml:space="preserve">WaveRayModel </w:t>
      </w:r>
      <w:r w:rsidR="004D511E">
        <w:t xml:space="preserve">App </w:t>
      </w:r>
      <w:r>
        <w:t>manual.</w:t>
      </w:r>
    </w:p>
    <w:p w14:paraId="759BAE56" w14:textId="5B9DD457" w:rsidR="003F50B5" w:rsidRDefault="00901B50" w:rsidP="003F50B5">
      <w:r>
        <w:t xml:space="preserve">The Littoral Drift model prompts the user to select which formulation to use. See Section </w:t>
      </w:r>
      <w:r>
        <w:fldChar w:fldCharType="begin"/>
      </w:r>
      <w:r>
        <w:instrText xml:space="preserve"> REF _Ref462742639 \r \h </w:instrText>
      </w:r>
      <w:r>
        <w:fldChar w:fldCharType="separate"/>
      </w:r>
      <w:r w:rsidR="00DF5A44">
        <w:t>4.7</w:t>
      </w:r>
      <w:r>
        <w:fldChar w:fldCharType="end"/>
      </w:r>
      <w:r>
        <w:t xml:space="preserve"> for further details on the options. </w:t>
      </w:r>
      <w:r w:rsidR="001D019E">
        <w:t xml:space="preserve">Note: this model uses the shoreline angle defined in Site settings (which </w:t>
      </w:r>
      <w:r w:rsidR="001D019E">
        <w:lastRenderedPageBreak/>
        <w:t>can be different to the value used to compute the nearshore wave climate).</w:t>
      </w:r>
      <w:r w:rsidR="00D30532">
        <w:t xml:space="preserve"> Littoral drift can also be computed using the</w:t>
      </w:r>
      <w:r w:rsidR="00D5700B">
        <w:t xml:space="preserve"> </w:t>
      </w:r>
      <w:r w:rsidR="00D5700B">
        <w:rPr>
          <w:i/>
          <w:color w:val="7B2520" w:themeColor="accent3" w:themeShade="BF"/>
        </w:rPr>
        <w:t>Analysis</w:t>
      </w:r>
      <w:r w:rsidR="00D5700B" w:rsidRPr="0096599A">
        <w:rPr>
          <w:i/>
          <w:color w:val="7B2520" w:themeColor="accent3" w:themeShade="BF"/>
        </w:rPr>
        <w:t xml:space="preserve">&gt; </w:t>
      </w:r>
      <w:r w:rsidR="00D5700B">
        <w:rPr>
          <w:i/>
          <w:color w:val="7B2520" w:themeColor="accent3" w:themeShade="BF"/>
        </w:rPr>
        <w:t>Coastal Plots</w:t>
      </w:r>
      <w:r w:rsidR="00D30532">
        <w:t xml:space="preserve"> menu option</w:t>
      </w:r>
      <w:r w:rsidR="00D5700B">
        <w:t xml:space="preserve"> (see Section </w:t>
      </w:r>
      <w:r w:rsidR="00D5700B">
        <w:fldChar w:fldCharType="begin"/>
      </w:r>
      <w:r w:rsidR="00D5700B">
        <w:instrText xml:space="preserve"> REF _Ref197946074 \r \h </w:instrText>
      </w:r>
      <w:r w:rsidR="00D5700B">
        <w:fldChar w:fldCharType="separate"/>
      </w:r>
      <w:r w:rsidR="00DF5A44">
        <w:t>3.6.3</w:t>
      </w:r>
      <w:r w:rsidR="00D5700B">
        <w:fldChar w:fldCharType="end"/>
      </w:r>
      <w:r w:rsidR="00D5700B">
        <w:t>)</w:t>
      </w:r>
      <w:r w:rsidR="00D30532">
        <w:t>. This plots the littoral drift statistics directly from a selected wave data set and provides the option to save the full time series and yearly and monthly datasets.</w:t>
      </w:r>
    </w:p>
    <w:p w14:paraId="61A7363B" w14:textId="02B9D5A6" w:rsidR="003F50B5" w:rsidRDefault="003F50B5" w:rsidP="003F50B5">
      <w:pPr>
        <w:pStyle w:val="Heading3"/>
      </w:pPr>
      <w:bookmarkStart w:id="98" w:name="_Ref43211629"/>
      <w:bookmarkStart w:id="99" w:name="_Ref43884061"/>
      <w:bookmarkStart w:id="100" w:name="_Toc219458177"/>
      <w:r>
        <w:t>Beach properties</w:t>
      </w:r>
      <w:bookmarkEnd w:id="98"/>
      <w:bookmarkEnd w:id="99"/>
      <w:bookmarkEnd w:id="100"/>
    </w:p>
    <w:p w14:paraId="14BF7EFB" w14:textId="04C94C0A" w:rsidR="006D7912" w:rsidRDefault="006D7912" w:rsidP="006D7912">
      <w:r w:rsidRPr="006D7912">
        <w:rPr>
          <w:noProof/>
        </w:rPr>
        <w:drawing>
          <wp:anchor distT="0" distB="0" distL="114300" distR="114300" simplePos="0" relativeHeight="251673600" behindDoc="0" locked="0" layoutInCell="1" allowOverlap="1" wp14:anchorId="2314F324" wp14:editId="3F40A479">
            <wp:simplePos x="0" y="0"/>
            <wp:positionH relativeFrom="column">
              <wp:posOffset>2542540</wp:posOffset>
            </wp:positionH>
            <wp:positionV relativeFrom="paragraph">
              <wp:posOffset>744220</wp:posOffset>
            </wp:positionV>
            <wp:extent cx="3041631" cy="2457450"/>
            <wp:effectExtent l="0" t="0" r="698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41631" cy="2457450"/>
                    </a:xfrm>
                    <a:prstGeom prst="rect">
                      <a:avLst/>
                    </a:prstGeom>
                  </pic:spPr>
                </pic:pic>
              </a:graphicData>
            </a:graphic>
          </wp:anchor>
        </w:drawing>
      </w:r>
      <w:bookmarkStart w:id="101" w:name="_Hlk118731466"/>
      <w:r w:rsidR="009440FA">
        <w:rPr>
          <w:i/>
          <w:color w:val="7B2520" w:themeColor="accent3" w:themeShade="BF"/>
        </w:rPr>
        <w:t>Run</w:t>
      </w:r>
      <w:r w:rsidRPr="0096599A">
        <w:rPr>
          <w:i/>
          <w:color w:val="7B2520" w:themeColor="accent3" w:themeShade="BF"/>
        </w:rPr>
        <w:t xml:space="preserve">&gt; </w:t>
      </w:r>
      <w:r>
        <w:rPr>
          <w:i/>
          <w:color w:val="7B2520" w:themeColor="accent3" w:themeShade="BF"/>
        </w:rPr>
        <w:t>Beach properties&gt;Profiles&gt;Volumes</w:t>
      </w:r>
      <w:r>
        <w:t xml:space="preserve">: </w:t>
      </w:r>
      <w:bookmarkEnd w:id="101"/>
      <w:r>
        <w:t xml:space="preserve">a list box prompts the user to select a beach profile from those currently loaded. Once the data is retrieved a plot is shown with all of the profiles for the selected location and a separate dialogue box prompting the Minimum X distance and Minimum Z elevation. Values are suggested based on the data available but these can be adjusted to suit the analysis. ON clicking OK, a defining rectangle is added to the plot (dashed red line) and there are also buttons to accept or reject the definition. If the definition is rejected, the user is prompted to amend the Minimum values. Once accepted the analysis proceeds and the resulting volume parameters (strictly area per metre run of beach) are listed on the </w:t>
      </w:r>
      <w:r w:rsidRPr="00CF0EA2">
        <w:rPr>
          <w:b/>
          <w:bCs/>
          <w:i/>
          <w:color w:val="565321" w:themeColor="accent2" w:themeShade="80"/>
        </w:rPr>
        <w:t>Models</w:t>
      </w:r>
      <w:r>
        <w:t xml:space="preserve"> tab. </w:t>
      </w:r>
    </w:p>
    <w:p w14:paraId="11772905" w14:textId="77777777" w:rsidR="006D7912" w:rsidRDefault="006D7912" w:rsidP="006D7912">
      <w:r>
        <w:t xml:space="preserve">The results are also tabulated on the </w:t>
      </w:r>
      <w:r w:rsidRPr="00CF0EA2">
        <w:rPr>
          <w:b/>
          <w:bCs/>
          <w:i/>
          <w:color w:val="565321" w:themeColor="accent2" w:themeShade="80"/>
        </w:rPr>
        <w:t>Calcs/Volumes</w:t>
      </w:r>
      <w:r>
        <w:t xml:space="preserve"> tab and can be copied to the clipboard for use in other applications.</w:t>
      </w:r>
    </w:p>
    <w:p w14:paraId="236D6362" w14:textId="62B5D93F" w:rsidR="006D7912" w:rsidRDefault="006D7912" w:rsidP="006D7912"/>
    <w:p w14:paraId="78887693" w14:textId="1ED19B43" w:rsidR="006D7912" w:rsidRDefault="00A86258" w:rsidP="006D7912">
      <w:pPr>
        <w:rPr>
          <w:noProof/>
        </w:rPr>
      </w:pPr>
      <w:r w:rsidRPr="006D7912">
        <w:rPr>
          <w:noProof/>
        </w:rPr>
        <w:drawing>
          <wp:anchor distT="0" distB="0" distL="114300" distR="114300" simplePos="0" relativeHeight="251674624" behindDoc="0" locked="0" layoutInCell="1" allowOverlap="1" wp14:anchorId="359A5D1A" wp14:editId="32888C39">
            <wp:simplePos x="0" y="0"/>
            <wp:positionH relativeFrom="margin">
              <wp:posOffset>95250</wp:posOffset>
            </wp:positionH>
            <wp:positionV relativeFrom="paragraph">
              <wp:posOffset>537210</wp:posOffset>
            </wp:positionV>
            <wp:extent cx="2787650" cy="225234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87650" cy="2252345"/>
                    </a:xfrm>
                    <a:prstGeom prst="rect">
                      <a:avLst/>
                    </a:prstGeom>
                  </pic:spPr>
                </pic:pic>
              </a:graphicData>
            </a:graphic>
            <wp14:sizeRelH relativeFrom="margin">
              <wp14:pctWidth>0</wp14:pctWidth>
            </wp14:sizeRelH>
            <wp14:sizeRelV relativeFrom="margin">
              <wp14:pctHeight>0</wp14:pctHeight>
            </wp14:sizeRelV>
          </wp:anchor>
        </w:drawing>
      </w:r>
      <w:r w:rsidR="009440FA">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properties&gt;Profiles&gt;Shoreline position</w:t>
      </w:r>
      <w:r w:rsidR="006D7912">
        <w:t>: the analysis of shoreline position is very similar to beach volumes. Initially the user selects a profile from the list provided. A figure then shows the profiles and initial level at which shoreline position (x distance) will be evaluated, together with the upper and lower bounds for estimating the average slope at the selected elevation.</w:t>
      </w:r>
      <w:r w:rsidR="006D7912" w:rsidRPr="000B4049">
        <w:rPr>
          <w:noProof/>
        </w:rPr>
        <w:t xml:space="preserve"> </w:t>
      </w:r>
      <w:r w:rsidR="006D7912">
        <w:rPr>
          <w:noProof/>
        </w:rPr>
        <w:t>Once completed the plot is redrawn showing the mid-point and upper and lower bounds on each profile that will be used in the analysis of position and slope. The buttons on the figure allow the user to reject the solution and define a new elevation and limits or proceed to the analyis. The start distance is for profiles that have a crest and backslope. The start distance should be set beyond the distance of the crest to avoid two sets of distances being found (i.e. on the front and back sides of the beach).</w:t>
      </w:r>
    </w:p>
    <w:p w14:paraId="26535928" w14:textId="1B288229" w:rsidR="00664DD2" w:rsidRDefault="006D7912" w:rsidP="006D7912">
      <w:r>
        <w:t xml:space="preserve">The results are also tabulated on the </w:t>
      </w:r>
      <w:r w:rsidRPr="00CF0EA2">
        <w:rPr>
          <w:b/>
          <w:bCs/>
          <w:i/>
          <w:color w:val="565321" w:themeColor="accent2" w:themeShade="80"/>
        </w:rPr>
        <w:t>Calcs/Shoreline</w:t>
      </w:r>
      <w:r w:rsidR="009647A0">
        <w:rPr>
          <w:b/>
          <w:bCs/>
          <w:i/>
          <w:color w:val="565321" w:themeColor="accent2" w:themeShade="80"/>
        </w:rPr>
        <w:t>s</w:t>
      </w:r>
      <w:r>
        <w:rPr>
          <w:i/>
          <w:color w:val="565321" w:themeColor="accent2" w:themeShade="80"/>
        </w:rPr>
        <w:t xml:space="preserve"> </w:t>
      </w:r>
      <w:r>
        <w:t>tab and can be copied to the clipboard for use in other applications.</w:t>
      </w:r>
    </w:p>
    <w:p w14:paraId="062D8274" w14:textId="77777777" w:rsidR="00664DD2" w:rsidRPr="00664DD2" w:rsidRDefault="00664DD2" w:rsidP="006D7912">
      <w:pPr>
        <w:rPr>
          <w:sz w:val="8"/>
          <w:szCs w:val="8"/>
        </w:rPr>
      </w:pPr>
    </w:p>
    <w:p w14:paraId="433AD1EB" w14:textId="32D9897A" w:rsidR="00664DD2" w:rsidRDefault="00664DD2" w:rsidP="006D7912">
      <w:r>
        <w:t xml:space="preserve">Beach properties are saved with a label generated from the source data set. If more than one analysis is performed with the same source data set the output has the same label with the addition of a sequential number. To edit the default label use </w:t>
      </w:r>
      <w:r>
        <w:rPr>
          <w:i/>
          <w:color w:val="7B2520" w:themeColor="accent3" w:themeShade="BF"/>
        </w:rPr>
        <w:t>Project</w:t>
      </w:r>
      <w:r w:rsidRPr="00EC1BB6">
        <w:rPr>
          <w:i/>
          <w:color w:val="7B2520" w:themeColor="accent3" w:themeShade="BF"/>
        </w:rPr>
        <w:t>&gt;</w:t>
      </w:r>
      <w:r w:rsidR="003F6097">
        <w:rPr>
          <w:i/>
          <w:color w:val="7B2520" w:themeColor="accent3" w:themeShade="BF"/>
        </w:rPr>
        <w:t>Cases</w:t>
      </w:r>
      <w:r>
        <w:rPr>
          <w:i/>
          <w:color w:val="7B2520" w:themeColor="accent3" w:themeShade="BF"/>
        </w:rPr>
        <w:t>&gt;Edit Description</w:t>
      </w:r>
      <w:r>
        <w:t>.</w:t>
      </w:r>
    </w:p>
    <w:p w14:paraId="4C41B6AF" w14:textId="77777777" w:rsidR="00507C5E" w:rsidRDefault="00507C5E" w:rsidP="006D7912"/>
    <w:p w14:paraId="4433AE6E" w14:textId="6978BFDB" w:rsidR="006D7912" w:rsidRDefault="009440FA" w:rsidP="006D7912">
      <w:r>
        <w:rPr>
          <w:i/>
          <w:color w:val="7B2520" w:themeColor="accent3" w:themeShade="BF"/>
        </w:rPr>
        <w:lastRenderedPageBreak/>
        <w:t>Run</w:t>
      </w:r>
      <w:r w:rsidR="006D7912" w:rsidRPr="0096599A">
        <w:rPr>
          <w:i/>
          <w:color w:val="7B2520" w:themeColor="accent3" w:themeShade="BF"/>
        </w:rPr>
        <w:t xml:space="preserve">&gt; </w:t>
      </w:r>
      <w:r w:rsidR="006D7912">
        <w:rPr>
          <w:i/>
          <w:color w:val="7B2520" w:themeColor="accent3" w:themeShade="BF"/>
        </w:rPr>
        <w:t>Beach properties&gt;Profiles&gt;Location plot</w:t>
      </w:r>
      <w:r w:rsidR="006D7912">
        <w:t>: if some beach profiles have been loaded the first profile at each location can be plotted to produce a map of profile locations.</w:t>
      </w:r>
    </w:p>
    <w:p w14:paraId="5C443950" w14:textId="77777777" w:rsidR="00664DD2" w:rsidRPr="00664DD2" w:rsidRDefault="00664DD2" w:rsidP="006D7912">
      <w:pPr>
        <w:rPr>
          <w:sz w:val="16"/>
          <w:szCs w:val="16"/>
        </w:rPr>
      </w:pPr>
    </w:p>
    <w:p w14:paraId="044C22AF" w14:textId="39112347" w:rsidR="00184881" w:rsidRDefault="009440FA" w:rsidP="00184881">
      <w:r>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properties&gt;Profiles&gt;Centroid plot</w:t>
      </w:r>
      <w:r w:rsidR="006D7912">
        <w:t>: if volumes for a set of profiles have been calculated (use Profiles&gt;Volumes) a plot of the movement of the profile centroid can be plotted.</w:t>
      </w:r>
      <w:r w:rsidR="00184881">
        <w:t xml:space="preserve"> </w:t>
      </w:r>
      <w:r w:rsidR="00184881" w:rsidRPr="00831946">
        <w:t>To produce a plot of the beach centroid over time</w:t>
      </w:r>
      <w:r w:rsidR="00184881">
        <w:t>:</w:t>
      </w:r>
      <w:r w:rsidR="00184881" w:rsidRPr="00831946">
        <w:t xml:space="preserve"> </w:t>
      </w:r>
    </w:p>
    <w:p w14:paraId="3FE4CCA7" w14:textId="478BFBD5" w:rsidR="002146F9" w:rsidRDefault="00184881" w:rsidP="005C42B0">
      <w:pPr>
        <w:pStyle w:val="ListParagraph"/>
        <w:numPr>
          <w:ilvl w:val="0"/>
          <w:numId w:val="5"/>
        </w:numPr>
        <w:ind w:left="720"/>
      </w:pPr>
      <w:r w:rsidRPr="00831946">
        <w:t xml:space="preserve">run </w:t>
      </w:r>
      <w:r>
        <w:t>the Volumes model for a profile</w:t>
      </w:r>
      <w:r w:rsidR="002146F9">
        <w:t>;</w:t>
      </w:r>
    </w:p>
    <w:p w14:paraId="77DB57FB" w14:textId="0078C8AF" w:rsidR="00184881" w:rsidRDefault="002146F9" w:rsidP="005C42B0">
      <w:pPr>
        <w:pStyle w:val="ListParagraph"/>
        <w:numPr>
          <w:ilvl w:val="0"/>
          <w:numId w:val="5"/>
        </w:numPr>
        <w:ind w:left="720"/>
      </w:pPr>
      <w:r>
        <w:t xml:space="preserve">select </w:t>
      </w:r>
      <w:r w:rsidR="009440FA">
        <w:rPr>
          <w:i/>
          <w:color w:val="7B2520" w:themeColor="accent3" w:themeShade="BF"/>
        </w:rPr>
        <w:t>Run</w:t>
      </w:r>
      <w:r w:rsidRPr="0096599A">
        <w:rPr>
          <w:i/>
          <w:color w:val="7B2520" w:themeColor="accent3" w:themeShade="BF"/>
        </w:rPr>
        <w:t xml:space="preserve">&gt; </w:t>
      </w:r>
      <w:r>
        <w:rPr>
          <w:i/>
          <w:color w:val="7B2520" w:themeColor="accent3" w:themeShade="BF"/>
        </w:rPr>
        <w:t>Beach properties&gt;Profiles&gt;Centroid plot;</w:t>
      </w:r>
    </w:p>
    <w:p w14:paraId="72506A5E" w14:textId="5D25BBAA" w:rsidR="00184881" w:rsidRDefault="002146F9" w:rsidP="005C42B0">
      <w:pPr>
        <w:pStyle w:val="ListParagraph"/>
        <w:numPr>
          <w:ilvl w:val="0"/>
          <w:numId w:val="5"/>
        </w:numPr>
        <w:ind w:left="720"/>
      </w:pPr>
      <w:r>
        <w:t>select the profile to use;</w:t>
      </w:r>
    </w:p>
    <w:p w14:paraId="120D94AF" w14:textId="1C794A7C" w:rsidR="00184881" w:rsidRDefault="002146F9" w:rsidP="005C42B0">
      <w:pPr>
        <w:pStyle w:val="ListParagraph"/>
        <w:numPr>
          <w:ilvl w:val="0"/>
          <w:numId w:val="5"/>
        </w:numPr>
        <w:ind w:left="720"/>
      </w:pPr>
      <w:r>
        <w:t>select whether to number or assign a time stamp to the output;</w:t>
      </w:r>
    </w:p>
    <w:p w14:paraId="2E0DACDB" w14:textId="61832F70" w:rsidR="00184881" w:rsidRDefault="002146F9" w:rsidP="005C42B0">
      <w:pPr>
        <w:pStyle w:val="ListParagraph"/>
        <w:numPr>
          <w:ilvl w:val="0"/>
          <w:numId w:val="5"/>
        </w:numPr>
        <w:ind w:left="720"/>
      </w:pPr>
      <w:r>
        <w:t xml:space="preserve">select the dates to subdivide the record into intervals (hold down </w:t>
      </w:r>
      <w:r w:rsidR="008D1912" w:rsidRPr="008D1912">
        <w:t>'Ctrl' button</w:t>
      </w:r>
      <w:r>
        <w:t xml:space="preserve"> to make multiple selections</w:t>
      </w:r>
      <w:r w:rsidR="008D1912">
        <w:t>, or</w:t>
      </w:r>
      <w:r w:rsidR="008D1912" w:rsidRPr="008D1912">
        <w:t xml:space="preserve"> just accept without making any selections to plot the full trace as one line</w:t>
      </w:r>
      <w:r w:rsidR="00385C3D">
        <w:t>)</w:t>
      </w:r>
      <w:r w:rsidR="00184881">
        <w:t>;</w:t>
      </w:r>
    </w:p>
    <w:p w14:paraId="381E19B8" w14:textId="7F728C27" w:rsidR="002146F9" w:rsidRDefault="002146F9" w:rsidP="005C42B0">
      <w:pPr>
        <w:pStyle w:val="ListParagraph"/>
        <w:numPr>
          <w:ilvl w:val="0"/>
          <w:numId w:val="5"/>
        </w:numPr>
        <w:ind w:left="720"/>
      </w:pPr>
      <w:r>
        <w:t>select how frequently the output should be numbered or time-stamped. Default value of zero only labels the dates defined in step (v)</w:t>
      </w:r>
      <w:r w:rsidR="00385C3D">
        <w:t xml:space="preserve">. </w:t>
      </w:r>
      <w:r w:rsidR="00385C3D" w:rsidRPr="00385C3D">
        <w:t>If a marker interval is defined (&gt;0) then time labels are added at this interval but the line work is coloured according to the sub-periods defined</w:t>
      </w:r>
      <w:r w:rsidR="00385C3D">
        <w:t xml:space="preserve"> in step (v);</w:t>
      </w:r>
    </w:p>
    <w:p w14:paraId="1B934693" w14:textId="6877A4EF" w:rsidR="002146F9" w:rsidRDefault="00C477BF" w:rsidP="005C42B0">
      <w:pPr>
        <w:pStyle w:val="ListParagraph"/>
        <w:numPr>
          <w:ilvl w:val="0"/>
          <w:numId w:val="5"/>
        </w:numPr>
        <w:ind w:left="720"/>
      </w:pPr>
      <w:r>
        <w:rPr>
          <w:noProof/>
        </w:rPr>
        <w:drawing>
          <wp:anchor distT="0" distB="0" distL="114300" distR="114300" simplePos="0" relativeHeight="251678720" behindDoc="0" locked="0" layoutInCell="1" allowOverlap="1" wp14:anchorId="0AC4E2C8" wp14:editId="3284DF97">
            <wp:simplePos x="0" y="0"/>
            <wp:positionH relativeFrom="column">
              <wp:posOffset>2721610</wp:posOffset>
            </wp:positionH>
            <wp:positionV relativeFrom="paragraph">
              <wp:posOffset>111125</wp:posOffset>
            </wp:positionV>
            <wp:extent cx="2945765" cy="2296795"/>
            <wp:effectExtent l="0" t="0" r="6985" b="825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45765" cy="2296795"/>
                    </a:xfrm>
                    <a:prstGeom prst="rect">
                      <a:avLst/>
                    </a:prstGeom>
                  </pic:spPr>
                </pic:pic>
              </a:graphicData>
            </a:graphic>
          </wp:anchor>
        </w:drawing>
      </w:r>
      <w:r w:rsidR="008D1912">
        <w:t>data input ui shows the minimum x and z values of the current axes. Accept or modify the extent to plot the same range on both axes press OK, or press Cancel to leave the plot unchanged.</w:t>
      </w:r>
      <w:r w:rsidR="00385C3D">
        <w:t xml:space="preserve"> This can be useful to avoid visual distortion of the x and z dimensions.</w:t>
      </w:r>
    </w:p>
    <w:p w14:paraId="3FC94D80" w14:textId="6670FAEC" w:rsidR="00184881" w:rsidRPr="001F054F" w:rsidRDefault="00184881" w:rsidP="00184881">
      <w:r>
        <w:t>This produces the style of plot shown here.</w:t>
      </w:r>
      <w:r w:rsidRPr="00D53419">
        <w:rPr>
          <w:noProof/>
        </w:rPr>
        <w:t xml:space="preserve"> </w:t>
      </w:r>
    </w:p>
    <w:p w14:paraId="28AEF8A6" w14:textId="1E52D51A" w:rsidR="00184881" w:rsidRDefault="00184881" w:rsidP="00184881"/>
    <w:p w14:paraId="6AC6192A" w14:textId="77777777" w:rsidR="00B52868" w:rsidRDefault="00B52868" w:rsidP="00184881"/>
    <w:p w14:paraId="5B85C747" w14:textId="50FF4CE6" w:rsidR="00184881" w:rsidRDefault="00184881" w:rsidP="00184881"/>
    <w:p w14:paraId="6D35F8DB" w14:textId="77777777" w:rsidR="00C477BF" w:rsidRPr="00231C39" w:rsidRDefault="00C477BF" w:rsidP="00184881"/>
    <w:p w14:paraId="2DBD60FF" w14:textId="42FA8053" w:rsidR="006D7912" w:rsidRDefault="00B52868" w:rsidP="006D7912">
      <w:r>
        <w:rPr>
          <w:i/>
          <w:color w:val="7B2520" w:themeColor="accent3" w:themeShade="BF"/>
        </w:rPr>
        <w:t>Run</w:t>
      </w:r>
      <w:r w:rsidRPr="0096599A">
        <w:rPr>
          <w:i/>
          <w:color w:val="7B2520" w:themeColor="accent3" w:themeShade="BF"/>
        </w:rPr>
        <w:t xml:space="preserve">&gt; </w:t>
      </w:r>
      <w:r>
        <w:rPr>
          <w:i/>
          <w:color w:val="7B2520" w:themeColor="accent3" w:themeShade="BF"/>
        </w:rPr>
        <w:t>Beach properties&gt;Profiles&gt;Space-time plot</w:t>
      </w:r>
      <w:r>
        <w:t>: if volumes or shoreline position have been calculated, a surface plot of the change in a volume property (vol, m0, x1, z1, bs) or a position property (chainage, slope) can be generated for a selected set of profiles and plotted as a function of time (x) and alongshore position (y).</w:t>
      </w:r>
    </w:p>
    <w:p w14:paraId="0DB7892E" w14:textId="215E07FB" w:rsidR="006D7912" w:rsidRDefault="009440FA" w:rsidP="006D7912">
      <w:bookmarkStart w:id="102" w:name="_Hlk43661224"/>
      <w:r>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 Shore change&gt;Shore</w:t>
      </w:r>
      <w:r w:rsidR="009647A0">
        <w:rPr>
          <w:i/>
          <w:color w:val="7B2520" w:themeColor="accent3" w:themeShade="BF"/>
        </w:rPr>
        <w:t xml:space="preserve"> </w:t>
      </w:r>
      <w:r w:rsidR="006D7912">
        <w:rPr>
          <w:i/>
          <w:color w:val="7B2520" w:themeColor="accent3" w:themeShade="BF"/>
        </w:rPr>
        <w:t>line</w:t>
      </w:r>
      <w:bookmarkEnd w:id="102"/>
      <w:r w:rsidR="009647A0">
        <w:rPr>
          <w:i/>
          <w:color w:val="7B2520" w:themeColor="accent3" w:themeShade="BF"/>
        </w:rPr>
        <w:t>s</w:t>
      </w:r>
      <w:r w:rsidR="006D7912">
        <w:t xml:space="preserve">: a list dialogue allows the user to select </w:t>
      </w:r>
      <w:r w:rsidR="00BF7E17">
        <w:t>several</w:t>
      </w:r>
      <w:r w:rsidR="006D7912">
        <w:t xml:space="preserve"> profiles (or use Select All button) to define a beach “set”. The elevation that is to be used to define the “shoreline” is then requested. </w:t>
      </w:r>
      <w:r w:rsidR="008C353A">
        <w:t xml:space="preserve">This routine makes use of some of the properties set in </w:t>
      </w:r>
      <w:r w:rsidR="008C353A" w:rsidRPr="00770E8A">
        <w:rPr>
          <w:i/>
          <w:color w:val="7B2520" w:themeColor="accent3" w:themeShade="BF"/>
        </w:rPr>
        <w:t>Setup&gt;</w:t>
      </w:r>
      <w:r w:rsidR="008C353A">
        <w:rPr>
          <w:i/>
          <w:color w:val="7B2520" w:themeColor="accent3" w:themeShade="BF"/>
        </w:rPr>
        <w:t xml:space="preserve"> Site parameters&gt;Wave propagation</w:t>
      </w:r>
      <w:r w:rsidR="008C353A">
        <w:t>, including the</w:t>
      </w:r>
      <w:r w:rsidR="008C353A" w:rsidRPr="008C353A">
        <w:t xml:space="preserve"> angle of the shoreline from True North (degTN).</w:t>
      </w:r>
      <w:r w:rsidR="008C353A">
        <w:t xml:space="preserve"> b</w:t>
      </w:r>
      <w:r w:rsidR="008C353A" w:rsidRPr="008C353A">
        <w:t>each crest level</w:t>
      </w:r>
      <w:r w:rsidR="008C353A">
        <w:t>,</w:t>
      </w:r>
      <w:r w:rsidR="008C353A" w:rsidRPr="008C353A">
        <w:t xml:space="preserve"> or high-water level (mOD)</w:t>
      </w:r>
      <w:r w:rsidR="008C353A">
        <w:t>, the u</w:t>
      </w:r>
      <w:r w:rsidR="008C353A" w:rsidRPr="008C353A">
        <w:t xml:space="preserve">pper beach slope above mean tide level (MTL) </w:t>
      </w:r>
      <w:r w:rsidR="008C353A">
        <w:t>and the b</w:t>
      </w:r>
      <w:r w:rsidR="008C353A" w:rsidRPr="008C353A">
        <w:t>ed elevation 1km from shore (see Section</w:t>
      </w:r>
      <w:r w:rsidR="008C353A">
        <w:t xml:space="preserve">s </w:t>
      </w:r>
      <w:r w:rsidR="008C353A">
        <w:fldChar w:fldCharType="begin"/>
      </w:r>
      <w:r w:rsidR="008C353A">
        <w:instrText xml:space="preserve"> REF _Ref39651735 \r \h </w:instrText>
      </w:r>
      <w:r w:rsidR="008C353A">
        <w:fldChar w:fldCharType="separate"/>
      </w:r>
      <w:r w:rsidR="00DF5A44">
        <w:t>3.4.3</w:t>
      </w:r>
      <w:r w:rsidR="008C353A">
        <w:fldChar w:fldCharType="end"/>
      </w:r>
      <w:r w:rsidR="008C353A">
        <w:t xml:space="preserve"> and</w:t>
      </w:r>
      <w:r w:rsidR="008C353A" w:rsidRPr="008C353A">
        <w:t xml:space="preserve"> </w:t>
      </w:r>
      <w:r w:rsidR="008C353A" w:rsidRPr="008C353A">
        <w:fldChar w:fldCharType="begin"/>
      </w:r>
      <w:r w:rsidR="008C353A" w:rsidRPr="008C353A">
        <w:instrText xml:space="preserve"> REF _Ref512530694 \r \h </w:instrText>
      </w:r>
      <w:r w:rsidR="008C353A" w:rsidRPr="008C353A">
        <w:fldChar w:fldCharType="separate"/>
      </w:r>
      <w:r w:rsidR="00DF5A44">
        <w:t>4.2.3</w:t>
      </w:r>
      <w:r w:rsidR="008C353A" w:rsidRPr="008C353A">
        <w:fldChar w:fldCharType="end"/>
      </w:r>
      <w:r w:rsidR="008C353A" w:rsidRPr="008C353A">
        <w:t>).</w:t>
      </w:r>
      <w:r w:rsidR="008C353A">
        <w:t xml:space="preserve"> </w:t>
      </w:r>
      <w:r w:rsidR="00BF7E17">
        <w:t>The output is saved as both:</w:t>
      </w:r>
    </w:p>
    <w:p w14:paraId="55166DAC" w14:textId="3B21D492" w:rsidR="006D7912" w:rsidRDefault="00BF7E17" w:rsidP="005C42B0">
      <w:pPr>
        <w:pStyle w:val="ListParagraph"/>
        <w:numPr>
          <w:ilvl w:val="0"/>
          <w:numId w:val="4"/>
        </w:numPr>
      </w:pPr>
      <w:r>
        <w:t>C</w:t>
      </w:r>
      <w:r w:rsidR="006D7912">
        <w:t>hainage: the movement of the “shoreline” as a distance from the baseline as a new variable in the dataset for each profile.</w:t>
      </w:r>
    </w:p>
    <w:p w14:paraId="587A2FA8" w14:textId="79C76CED" w:rsidR="006D7912" w:rsidRDefault="006D7912" w:rsidP="005C42B0">
      <w:pPr>
        <w:pStyle w:val="ListParagraph"/>
        <w:numPr>
          <w:ilvl w:val="0"/>
          <w:numId w:val="4"/>
        </w:numPr>
      </w:pPr>
      <w:r w:rsidRPr="006B40C6">
        <w:t xml:space="preserve">Eastings &amp; Northings: </w:t>
      </w:r>
      <w:r w:rsidR="00BF7E17">
        <w:t>t</w:t>
      </w:r>
      <w:r>
        <w:t xml:space="preserve">he </w:t>
      </w:r>
      <w:r w:rsidR="00BF7E17">
        <w:t xml:space="preserve">Easting and Northing </w:t>
      </w:r>
      <w:r>
        <w:t xml:space="preserve">location of the </w:t>
      </w:r>
      <w:r w:rsidR="00BF7E17">
        <w:t>“</w:t>
      </w:r>
      <w:r>
        <w:t>shoreline</w:t>
      </w:r>
      <w:r w:rsidR="00BF7E17">
        <w:t>”</w:t>
      </w:r>
      <w:r>
        <w:t xml:space="preserve"> on each profile.</w:t>
      </w:r>
    </w:p>
    <w:p w14:paraId="72AAB342" w14:textId="47EB82D7" w:rsidR="00912727" w:rsidRDefault="00912727" w:rsidP="005C42B0">
      <w:pPr>
        <w:pStyle w:val="ListParagraph"/>
        <w:numPr>
          <w:ilvl w:val="0"/>
          <w:numId w:val="4"/>
        </w:numPr>
      </w:pPr>
      <w:r>
        <w:t>Beach slope (as bs in 1:bs) of the profile over the range +/-0.5m of the shoreline elevation.</w:t>
      </w:r>
    </w:p>
    <w:p w14:paraId="31074E1E" w14:textId="383D1DD4" w:rsidR="00912727" w:rsidRDefault="00912727" w:rsidP="005C42B0">
      <w:pPr>
        <w:pStyle w:val="ListParagraph"/>
        <w:numPr>
          <w:ilvl w:val="0"/>
          <w:numId w:val="4"/>
        </w:numPr>
      </w:pPr>
      <w:r>
        <w:t>Orientation of the extracted shoreline at the defined elevation.</w:t>
      </w:r>
    </w:p>
    <w:p w14:paraId="1BAE32A6" w14:textId="2E5C7915" w:rsidR="00912727" w:rsidRDefault="00912727" w:rsidP="005C42B0">
      <w:pPr>
        <w:pStyle w:val="ListParagraph"/>
        <w:numPr>
          <w:ilvl w:val="0"/>
          <w:numId w:val="4"/>
        </w:numPr>
      </w:pPr>
      <w:r>
        <w:t>Regression parameters for Chainage, Slope, and Orientation (shoreline angle degTN).</w:t>
      </w:r>
    </w:p>
    <w:p w14:paraId="7A14A7A7" w14:textId="256D4C9D" w:rsidR="009647A0" w:rsidRDefault="009647A0" w:rsidP="009647A0">
      <w:r w:rsidRPr="009647A0">
        <w:rPr>
          <w:i/>
          <w:color w:val="7B2520" w:themeColor="accent3" w:themeShade="BF"/>
        </w:rPr>
        <w:lastRenderedPageBreak/>
        <w:t xml:space="preserve">Run&gt; Beach properties&gt; Shore change&gt;Shore </w:t>
      </w:r>
      <w:r>
        <w:rPr>
          <w:i/>
          <w:color w:val="7B2520" w:themeColor="accent3" w:themeShade="BF"/>
        </w:rPr>
        <w:t>volumes</w:t>
      </w:r>
      <w:r>
        <w:t xml:space="preserve">: a list dialogue allows the user to select several profiles (or use Select All button) to define a “set” of profile volumes. [NB: the volumes must have been calculated for each profile using </w:t>
      </w:r>
      <w:r>
        <w:rPr>
          <w:i/>
          <w:color w:val="7B2520" w:themeColor="accent3" w:themeShade="BF"/>
        </w:rPr>
        <w:t>Run</w:t>
      </w:r>
      <w:r w:rsidRPr="0096599A">
        <w:rPr>
          <w:i/>
          <w:color w:val="7B2520" w:themeColor="accent3" w:themeShade="BF"/>
        </w:rPr>
        <w:t xml:space="preserve">&gt; </w:t>
      </w:r>
      <w:r>
        <w:rPr>
          <w:i/>
          <w:color w:val="7B2520" w:themeColor="accent3" w:themeShade="BF"/>
        </w:rPr>
        <w:t>Beach properties&gt;Profiles&gt;Volumes</w:t>
      </w:r>
      <w:r>
        <w:t>].</w:t>
      </w:r>
      <w:r w:rsidR="001167FA">
        <w:t xml:space="preserve"> This is used to create a space time plot of a volume variable and duplicates the </w:t>
      </w:r>
      <w:r w:rsidR="001167FA">
        <w:rPr>
          <w:i/>
          <w:color w:val="7B2520" w:themeColor="accent3" w:themeShade="BF"/>
        </w:rPr>
        <w:t>Run</w:t>
      </w:r>
      <w:r w:rsidR="001167FA" w:rsidRPr="0096599A">
        <w:rPr>
          <w:i/>
          <w:color w:val="7B2520" w:themeColor="accent3" w:themeShade="BF"/>
        </w:rPr>
        <w:t xml:space="preserve">&gt; </w:t>
      </w:r>
      <w:r w:rsidR="001167FA">
        <w:rPr>
          <w:i/>
          <w:color w:val="7B2520" w:themeColor="accent3" w:themeShade="BF"/>
        </w:rPr>
        <w:t>Beach properties&gt;Profiles&gt; Space-time plot</w:t>
      </w:r>
      <w:r w:rsidR="001167FA">
        <w:t xml:space="preserve"> option.</w:t>
      </w:r>
    </w:p>
    <w:p w14:paraId="074DC811" w14:textId="2F525509" w:rsidR="006D7912" w:rsidRDefault="009440FA" w:rsidP="006D7912">
      <w:r>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 Shore change&gt;Change plot</w:t>
      </w:r>
      <w:r w:rsidR="006D7912">
        <w:t>: generates a plot of the E,N shoreline positions for the selected beach “set” as a series of shorelines for each time sample.</w:t>
      </w:r>
      <w:r w:rsidR="007F16AF">
        <w:t xml:space="preserve"> </w:t>
      </w:r>
      <w:r w:rsidR="00CC7F93">
        <w:t>Output c</w:t>
      </w:r>
      <w:r w:rsidR="007F16AF">
        <w:t xml:space="preserve">an also be plotted as a function of </w:t>
      </w:r>
      <w:r w:rsidR="00CC7F93">
        <w:t>profile location along the shore</w:t>
      </w:r>
      <w:r w:rsidR="007F16AF">
        <w:t xml:space="preserve"> rather than E,N points.</w:t>
      </w:r>
      <w:r w:rsidR="00CC7F93">
        <w:t xml:space="preserve"> This allows the changes in chainage </w:t>
      </w:r>
      <w:r w:rsidR="00CC7F93" w:rsidRPr="00CC7F93">
        <w:t>(distance from profile baseline)</w:t>
      </w:r>
      <w:r w:rsidR="00CC7F93">
        <w:t>, beach slope and beach orientation to be plotted.</w:t>
      </w:r>
    </w:p>
    <w:p w14:paraId="01513FF5" w14:textId="4BF4391D" w:rsidR="007F16AF" w:rsidRDefault="007F16AF" w:rsidP="006D7912">
      <w:r>
        <w:rPr>
          <w:i/>
          <w:color w:val="7B2520" w:themeColor="accent3" w:themeShade="BF"/>
        </w:rPr>
        <w:t>Run</w:t>
      </w:r>
      <w:r w:rsidRPr="0096599A">
        <w:rPr>
          <w:i/>
          <w:color w:val="7B2520" w:themeColor="accent3" w:themeShade="BF"/>
        </w:rPr>
        <w:t xml:space="preserve">&gt; </w:t>
      </w:r>
      <w:r>
        <w:rPr>
          <w:i/>
          <w:color w:val="7B2520" w:themeColor="accent3" w:themeShade="BF"/>
        </w:rPr>
        <w:t>Beach properties&gt; Shore change&gt;Rates plot</w:t>
      </w:r>
      <w:r>
        <w:t xml:space="preserve">: generates a plot of the rate of change of shoreline position and beach slope for the selected beach “set”.  </w:t>
      </w:r>
      <w:r w:rsidR="0076785E">
        <w:t>The plots show the slope of the regression line for each variable and the associated standard error.</w:t>
      </w:r>
      <w:r w:rsidR="00395A77">
        <w:t xml:space="preserve"> The rate of shoreline change is in m/yr. The beach slope is </w:t>
      </w:r>
      <w:r w:rsidR="00FC4E6A">
        <w:t>defined in terms of the horizontal distance</w:t>
      </w:r>
      <w:r w:rsidR="0063658F">
        <w:t>, bs,</w:t>
      </w:r>
      <w:r w:rsidR="00FC4E6A">
        <w:t xml:space="preserve"> for a unit change in vertical elevation</w:t>
      </w:r>
      <w:r w:rsidR="0063658F">
        <w:t xml:space="preserve"> </w:t>
      </w:r>
      <w:r w:rsidR="00395A77">
        <w:t xml:space="preserve">and the rate of change of bs is </w:t>
      </w:r>
      <w:r w:rsidR="00FC4E6A">
        <w:t>therefore also m/yr.</w:t>
      </w:r>
      <w:r w:rsidR="00395A77">
        <w:t xml:space="preserve"> </w:t>
      </w:r>
    </w:p>
    <w:p w14:paraId="49317DB2" w14:textId="5033DB8D" w:rsidR="00807004" w:rsidRDefault="009440FA" w:rsidP="00901B50">
      <w:bookmarkStart w:id="103" w:name="_Hlk40871929"/>
      <w:r>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properties&gt;Beach Type</w:t>
      </w:r>
      <w:r w:rsidR="006D7912">
        <w:t xml:space="preserve">: </w:t>
      </w:r>
      <w:bookmarkEnd w:id="103"/>
      <w:r w:rsidR="006D7912">
        <w:t xml:space="preserve">uses inshore wave data to estimate the dimensionless fall velocity (which can be used to characterise beach type – see Section </w:t>
      </w:r>
      <w:r w:rsidR="006D7912">
        <w:rPr>
          <w:highlight w:val="yellow"/>
        </w:rPr>
        <w:fldChar w:fldCharType="begin"/>
      </w:r>
      <w:r w:rsidR="006D7912">
        <w:instrText xml:space="preserve"> REF _Ref462736865 \r \h </w:instrText>
      </w:r>
      <w:r w:rsidR="006D7912">
        <w:rPr>
          <w:highlight w:val="yellow"/>
        </w:rPr>
      </w:r>
      <w:r w:rsidR="006D7912">
        <w:rPr>
          <w:highlight w:val="yellow"/>
        </w:rPr>
        <w:fldChar w:fldCharType="separate"/>
      </w:r>
      <w:r w:rsidR="00DF5A44">
        <w:t>4.10</w:t>
      </w:r>
      <w:r w:rsidR="006D7912">
        <w:rPr>
          <w:highlight w:val="yellow"/>
        </w:rPr>
        <w:fldChar w:fldCharType="end"/>
      </w:r>
      <w:r w:rsidR="006D7912">
        <w:t>). If there is more than one wave data set available, the user is prompted to select one</w:t>
      </w:r>
      <w:r w:rsidR="00507C5E">
        <w:t>. Results</w:t>
      </w:r>
      <w:r w:rsidR="00507C5E" w:rsidRPr="00507C5E">
        <w:t xml:space="preserve"> can be used to identify beach type:</w:t>
      </w:r>
      <w:r w:rsidR="00507C5E">
        <w:t xml:space="preserve"> as: dfv&gt;=6: dissipative, dfv&lt;6 &amp; dfv&gt;1: intermediate, dfv&lt;=1: reflective.</w:t>
      </w:r>
    </w:p>
    <w:p w14:paraId="5A6B22F3" w14:textId="6DB2AAB7" w:rsidR="001B3602" w:rsidRDefault="00C477BF" w:rsidP="00901B50">
      <w:r>
        <w:rPr>
          <w:i/>
          <w:color w:val="7B2520" w:themeColor="accent3" w:themeShade="BF"/>
        </w:rPr>
        <w:t>Run</w:t>
      </w:r>
      <w:r w:rsidRPr="0096599A">
        <w:rPr>
          <w:i/>
          <w:color w:val="7B2520" w:themeColor="accent3" w:themeShade="BF"/>
        </w:rPr>
        <w:t xml:space="preserve">&gt; </w:t>
      </w:r>
      <w:r>
        <w:rPr>
          <w:i/>
          <w:color w:val="7B2520" w:themeColor="accent3" w:themeShade="BF"/>
        </w:rPr>
        <w:t>Beach properties&gt;Crenulate Bay</w:t>
      </w:r>
      <w:r>
        <w:t>:</w:t>
      </w:r>
      <w:r w:rsidR="00CB19F4">
        <w:t xml:space="preserve"> </w:t>
      </w:r>
      <w:r w:rsidR="001B3602">
        <w:t xml:space="preserve">plots crenulate (also known as zeta) bays on an image or shoreline. Select image or shoreline and either import image (e.g., an aerial jpg, png, etc), or </w:t>
      </w:r>
      <w:r w:rsidR="00CB19F4">
        <w:t xml:space="preserve">use a set of beach profiles to generate a shoreline over the user selected sub-set at </w:t>
      </w:r>
      <w:r w:rsidR="001B3602">
        <w:t xml:space="preserve">a user specified </w:t>
      </w:r>
      <w:r w:rsidR="00CB19F4">
        <w:t>profile elevation. The user is then prompted to interactively select a spiral control point and the end point of the bay on the plot. A further UI prompts for t</w:t>
      </w:r>
      <w:r w:rsidR="00CB19F4" w:rsidRPr="00CB19F4">
        <w:t>he wave crest angle</w:t>
      </w:r>
      <w:r w:rsidR="00CB19F4">
        <w:t>,</w:t>
      </w:r>
      <w:r w:rsidR="00CB19F4" w:rsidRPr="00CB19F4">
        <w:t xml:space="preserve"> the angle the wave crest makes with the control line,</w:t>
      </w:r>
      <w:r w:rsidR="00CB19F4">
        <w:t xml:space="preserve"> and the direction of spiral rotation</w:t>
      </w:r>
      <w:r w:rsidR="00CB19F4" w:rsidRPr="00CB19F4">
        <w:t xml:space="preserve">. </w:t>
      </w:r>
      <w:r w:rsidR="00CB19F4">
        <w:t xml:space="preserve">The resulting crenulate bay is added to the plot and the UI reappears, allowing input values to be modified. Press Cancel to exit the updating loop. </w:t>
      </w:r>
      <w:r w:rsidR="001B3602">
        <w:t>Note there is an option to retain or delete crenulate bay linework with each iteration. However, delete removes all previous linework.</w:t>
      </w:r>
    </w:p>
    <w:p w14:paraId="596EE0C7" w14:textId="28517683" w:rsidR="00CB19F4" w:rsidRDefault="00CB19F4" w:rsidP="00901B50">
      <w:r>
        <w:t xml:space="preserve">For further details of the method used see Section </w:t>
      </w:r>
      <w:r>
        <w:fldChar w:fldCharType="begin"/>
      </w:r>
      <w:r>
        <w:instrText xml:space="preserve"> REF _Ref118739119 \r \h </w:instrText>
      </w:r>
      <w:r>
        <w:fldChar w:fldCharType="separate"/>
      </w:r>
      <w:r w:rsidR="00DF5A44">
        <w:t>4.15</w:t>
      </w:r>
      <w:r>
        <w:fldChar w:fldCharType="end"/>
      </w:r>
      <w:r>
        <w:t>.</w:t>
      </w:r>
    </w:p>
    <w:p w14:paraId="0CBD71FF" w14:textId="678DD8DE" w:rsidR="00807004" w:rsidRDefault="009440FA" w:rsidP="00901B50">
      <w:r>
        <w:rPr>
          <w:i/>
          <w:color w:val="7B2520" w:themeColor="accent3" w:themeShade="BF"/>
        </w:rPr>
        <w:t>Run</w:t>
      </w:r>
      <w:r w:rsidR="00807004" w:rsidRPr="0096599A">
        <w:rPr>
          <w:i/>
          <w:color w:val="7B2520" w:themeColor="accent3" w:themeShade="BF"/>
        </w:rPr>
        <w:t xml:space="preserve">&gt; </w:t>
      </w:r>
      <w:r w:rsidR="00807004">
        <w:rPr>
          <w:i/>
          <w:color w:val="7B2520" w:themeColor="accent3" w:themeShade="BF"/>
        </w:rPr>
        <w:t>Beach properties&gt;Shore profile</w:t>
      </w:r>
      <w:r w:rsidR="00807004">
        <w:t xml:space="preserve">: plots an idealised profile on the </w:t>
      </w:r>
      <w:r w:rsidR="00807004" w:rsidRPr="00807004">
        <w:rPr>
          <w:i/>
          <w:color w:val="565321" w:themeColor="accent2" w:themeShade="80"/>
        </w:rPr>
        <w:t>Calcs&gt;Profile</w:t>
      </w:r>
      <w:r w:rsidR="00807004">
        <w:t xml:space="preserve"> tab. The user is prompted to select an inshore wave data set and then either define a wave condition (Hs and Tp) or specify a percentile value to use. The profile is based on the parameters defined using </w:t>
      </w:r>
      <w:r w:rsidR="00807004" w:rsidRPr="00770E8A">
        <w:rPr>
          <w:i/>
          <w:color w:val="7B2520" w:themeColor="accent3" w:themeShade="BF"/>
        </w:rPr>
        <w:t>Setup&gt;</w:t>
      </w:r>
      <w:r w:rsidR="00D06C8C">
        <w:rPr>
          <w:i/>
          <w:color w:val="7B2520" w:themeColor="accent3" w:themeShade="BF"/>
        </w:rPr>
        <w:t>Model</w:t>
      </w:r>
      <w:r w:rsidR="00807004">
        <w:rPr>
          <w:i/>
          <w:color w:val="7B2520" w:themeColor="accent3" w:themeShade="BF"/>
        </w:rPr>
        <w:t xml:space="preserve"> parameters&gt;</w:t>
      </w:r>
      <w:r w:rsidR="00807004" w:rsidRPr="00FD5A8B">
        <w:rPr>
          <w:i/>
          <w:color w:val="7B2520" w:themeColor="accent3" w:themeShade="BF"/>
        </w:rPr>
        <w:t xml:space="preserve"> </w:t>
      </w:r>
      <w:r w:rsidR="00807004">
        <w:rPr>
          <w:i/>
          <w:color w:val="7B2520" w:themeColor="accent3" w:themeShade="BF"/>
        </w:rPr>
        <w:t>BMV simulation parameters</w:t>
      </w:r>
      <w:r w:rsidR="00B8202D">
        <w:t xml:space="preserve"> (see Section </w:t>
      </w:r>
      <w:r w:rsidR="00B8202D">
        <w:fldChar w:fldCharType="begin"/>
      </w:r>
      <w:r w:rsidR="00B8202D">
        <w:instrText xml:space="preserve"> REF _Ref40872564 \r \h </w:instrText>
      </w:r>
      <w:r w:rsidR="00B8202D">
        <w:fldChar w:fldCharType="separate"/>
      </w:r>
      <w:r w:rsidR="00DF5A44">
        <w:t>3.4.3</w:t>
      </w:r>
      <w:r w:rsidR="00B8202D">
        <w:fldChar w:fldCharType="end"/>
      </w:r>
      <w:r w:rsidR="00B8202D">
        <w:t>).</w:t>
      </w:r>
      <w:r w:rsidR="00807004">
        <w:t xml:space="preserve"> Closure Option 3 gives Za and Zr based on Hallermeier’s algorithm </w:t>
      </w:r>
      <w:r w:rsidR="00807004">
        <w:fldChar w:fldCharType="begin"/>
      </w:r>
      <w:r w:rsidR="00DE1831">
        <w:instrText xml:space="preserve"> ADDIN EN.CITE &lt;EndNote&gt;&lt;Cite&gt;&lt;Author&gt;Hallermeier&lt;/Author&gt;&lt;Year&gt;1981&lt;/Year&gt;&lt;RecNum&gt;249&lt;/RecNum&gt;&lt;DisplayText&gt;(Hallermeier, 1981)&lt;/DisplayText&gt;&lt;record&gt;&lt;rec-number&gt;249&lt;/rec-number&gt;&lt;foreign-keys&gt;&lt;key app="EN" db-id="sv9fdvxxw0ss5geav2oxv0s15saz05p5zzwd" timestamp="1381163855" guid="4967cdb8-9eda-456d-a801-985e79348933"&gt;249&lt;/key&gt;&lt;/foreign-keys&gt;&lt;ref-type name="Journal Article"&gt;17&lt;/ref-type&gt;&lt;contributors&gt;&lt;authors&gt;&lt;author&gt;Hallermeier,R J&lt;/author&gt;&lt;/authors&gt;&lt;/contributors&gt;&lt;titles&gt;&lt;title&gt;A profile zonation for seasonal sand beaches from wave climate&lt;/title&gt;&lt;secondary-title&gt;Coastal Engineering&lt;/secondary-title&gt;&lt;/titles&gt;&lt;periodical&gt;&lt;full-title&gt;Coastal Engineering&lt;/full-title&gt;&lt;/periodical&gt;&lt;pages&gt;253-277&lt;/pages&gt;&lt;volume&gt;4&lt;/volume&gt;&lt;number&gt;3&lt;/number&gt;&lt;keywords&gt;&lt;keyword&gt;beach&lt;/keyword&gt;&lt;/keywords&gt;&lt;dates&gt;&lt;year&gt;1981&lt;/year&gt;&lt;pub-dates&gt;&lt;date&gt;1981&lt;/date&gt;&lt;/pub-dates&gt;&lt;/dates&gt;&lt;label&gt;413&lt;/label&gt;&lt;urls&gt;&lt;/urls&gt;&lt;/record&gt;&lt;/Cite&gt;&lt;/EndNote&gt;</w:instrText>
      </w:r>
      <w:r w:rsidR="00807004">
        <w:fldChar w:fldCharType="separate"/>
      </w:r>
      <w:r w:rsidR="00807004">
        <w:rPr>
          <w:noProof/>
        </w:rPr>
        <w:t>(Hallermeier, 1981)</w:t>
      </w:r>
      <w:r w:rsidR="00807004">
        <w:fldChar w:fldCharType="end"/>
      </w:r>
      <w:r w:rsidR="00807004">
        <w:t xml:space="preserve">. Other options are based on the set-up for the BMV model (see Section </w:t>
      </w:r>
      <w:r w:rsidR="00807004">
        <w:fldChar w:fldCharType="begin"/>
      </w:r>
      <w:r w:rsidR="00807004">
        <w:instrText xml:space="preserve"> REF _Ref40872501 \r \h </w:instrText>
      </w:r>
      <w:r w:rsidR="00807004">
        <w:fldChar w:fldCharType="separate"/>
      </w:r>
      <w:r w:rsidR="00DF5A44">
        <w:t>4.18.2</w:t>
      </w:r>
      <w:r w:rsidR="00807004">
        <w:fldChar w:fldCharType="end"/>
      </w:r>
      <w:r w:rsidR="00B8202D">
        <w:t>).</w:t>
      </w:r>
    </w:p>
    <w:p w14:paraId="77DC6880" w14:textId="6A6C4A58" w:rsidR="00F00F05" w:rsidRDefault="009440FA" w:rsidP="00901B50">
      <w:r>
        <w:rPr>
          <w:i/>
          <w:color w:val="7B2520" w:themeColor="accent3" w:themeShade="BF"/>
        </w:rPr>
        <w:t>Run</w:t>
      </w:r>
      <w:r w:rsidR="00827A8B" w:rsidRPr="0096599A">
        <w:rPr>
          <w:i/>
          <w:color w:val="7B2520" w:themeColor="accent3" w:themeShade="BF"/>
        </w:rPr>
        <w:t xml:space="preserve">&gt; </w:t>
      </w:r>
      <w:r w:rsidR="00827A8B">
        <w:rPr>
          <w:i/>
          <w:color w:val="7B2520" w:themeColor="accent3" w:themeShade="BF"/>
        </w:rPr>
        <w:t>Beach properties&gt;Dean profile</w:t>
      </w:r>
      <w:r w:rsidR="00827A8B">
        <w:t xml:space="preserve">: plots an idealised Dean profile on the </w:t>
      </w:r>
      <w:r w:rsidR="00827A8B" w:rsidRPr="00807004">
        <w:rPr>
          <w:i/>
          <w:color w:val="565321" w:themeColor="accent2" w:themeShade="80"/>
        </w:rPr>
        <w:t>Calcs&gt;Profile</w:t>
      </w:r>
      <w:r w:rsidR="00827A8B">
        <w:t xml:space="preserve"> tab. The profile is based on the parameters defined using </w:t>
      </w:r>
      <w:r w:rsidR="00827A8B" w:rsidRPr="00770E8A">
        <w:rPr>
          <w:i/>
          <w:color w:val="7B2520" w:themeColor="accent3" w:themeShade="BF"/>
        </w:rPr>
        <w:t>Setup&gt;</w:t>
      </w:r>
      <w:r w:rsidR="00827A8B" w:rsidRPr="00FD5A8B">
        <w:rPr>
          <w:i/>
          <w:color w:val="7B2520" w:themeColor="accent3" w:themeShade="BF"/>
        </w:rPr>
        <w:t xml:space="preserve"> </w:t>
      </w:r>
      <w:r w:rsidR="00827A8B">
        <w:rPr>
          <w:i/>
          <w:color w:val="7B2520" w:themeColor="accent3" w:themeShade="BF"/>
        </w:rPr>
        <w:t>Site parameters&gt;Wave propagation</w:t>
      </w:r>
      <w:r w:rsidR="00827A8B">
        <w:t xml:space="preserve">: (see Section </w:t>
      </w:r>
      <w:r w:rsidR="00827A8B">
        <w:fldChar w:fldCharType="begin"/>
      </w:r>
      <w:r w:rsidR="00827A8B">
        <w:instrText xml:space="preserve"> REF _Ref40872564 \r \h </w:instrText>
      </w:r>
      <w:r w:rsidR="00827A8B">
        <w:fldChar w:fldCharType="separate"/>
      </w:r>
      <w:r w:rsidR="00DF5A44">
        <w:t>3.4.3</w:t>
      </w:r>
      <w:r w:rsidR="00827A8B">
        <w:fldChar w:fldCharType="end"/>
      </w:r>
      <w:r w:rsidR="00827A8B">
        <w:t xml:space="preserve">). This profile model is used to compute shoreface slopes in the wave propagation model that iterates to find wave heights on the edge of the surf zone (see Section </w:t>
      </w:r>
      <w:r w:rsidR="00827A8B">
        <w:fldChar w:fldCharType="begin"/>
      </w:r>
      <w:r w:rsidR="00827A8B">
        <w:instrText xml:space="preserve"> REF _Ref512530694 \r \h </w:instrText>
      </w:r>
      <w:r w:rsidR="00827A8B">
        <w:fldChar w:fldCharType="separate"/>
      </w:r>
      <w:r w:rsidR="00DF5A44">
        <w:t>4.2.3</w:t>
      </w:r>
      <w:r w:rsidR="00827A8B">
        <w:fldChar w:fldCharType="end"/>
      </w:r>
      <w:r w:rsidR="00827A8B">
        <w:t>).</w:t>
      </w:r>
    </w:p>
    <w:p w14:paraId="64E1C090" w14:textId="77777777" w:rsidR="00222008" w:rsidRDefault="00222008" w:rsidP="00901B50"/>
    <w:p w14:paraId="0C5E4A1F" w14:textId="27CA6F2C" w:rsidR="00177074" w:rsidRDefault="00177074" w:rsidP="00177074">
      <w:pPr>
        <w:pStyle w:val="Heading3"/>
      </w:pPr>
      <w:bookmarkStart w:id="104" w:name="_Ref121818074"/>
      <w:bookmarkStart w:id="105" w:name="_Toc219458178"/>
      <w:r>
        <w:t>Tidal Analysis</w:t>
      </w:r>
      <w:bookmarkEnd w:id="104"/>
      <w:bookmarkEnd w:id="105"/>
    </w:p>
    <w:p w14:paraId="1C17C294" w14:textId="0BB2D270" w:rsidR="0039375C" w:rsidRPr="0039375C" w:rsidRDefault="0039375C" w:rsidP="0039375C">
      <w:r>
        <w:t xml:space="preserve">Water level data can be analysed to obtain the tidal constituents, or the constituents can be used to reconstruct a tide only water level time series (see Section </w:t>
      </w:r>
      <w:r>
        <w:fldChar w:fldCharType="begin"/>
      </w:r>
      <w:r>
        <w:instrText xml:space="preserve"> REF _Ref121818010 \r \h </w:instrText>
      </w:r>
      <w:r>
        <w:fldChar w:fldCharType="separate"/>
      </w:r>
      <w:r w:rsidR="00DF5A44">
        <w:t>4.11</w:t>
      </w:r>
      <w:r>
        <w:fldChar w:fldCharType="end"/>
      </w:r>
      <w:r>
        <w:t xml:space="preserve"> for further details).</w:t>
      </w:r>
    </w:p>
    <w:p w14:paraId="184E51E5" w14:textId="77777777" w:rsidR="00177074" w:rsidRDefault="00177074" w:rsidP="00177074">
      <w:r w:rsidRPr="0080129C">
        <w:rPr>
          <w:i/>
          <w:color w:val="7B2520" w:themeColor="accent3" w:themeShade="BF"/>
        </w:rPr>
        <w:t>Run&gt;Tidal analysis&gt;Analysis</w:t>
      </w:r>
      <w:r>
        <w:t xml:space="preserve">: </w:t>
      </w:r>
      <w:r w:rsidRPr="00BC07BB">
        <w:t>a list box prompts the user to select a</w:t>
      </w:r>
      <w:r>
        <w:t xml:space="preserve"> water level data set and this is passed to ut_solv with the ‘lat’ property left blank, ‘const’ set to ‘auto’ and the following options included: </w:t>
      </w:r>
      <w:r w:rsidRPr="00BC07BB">
        <w:t>'NodsatNone','White','NoDiagn'</w:t>
      </w:r>
      <w:r>
        <w:t xml:space="preserve">. For details of the methods used and alternative analysis options see the ut_tide manual. The estimated constituents are output to the Command Window and </w:t>
      </w:r>
      <w:r>
        <w:lastRenderedPageBreak/>
        <w:t>the source data, predicted record and the differences are plotted. The predicted record and constituents can be saved.</w:t>
      </w:r>
    </w:p>
    <w:p w14:paraId="0FA86E60" w14:textId="77777777" w:rsidR="00177074" w:rsidRDefault="00177074" w:rsidP="00177074">
      <w:r w:rsidRPr="0080129C">
        <w:rPr>
          <w:i/>
          <w:color w:val="7B2520" w:themeColor="accent3" w:themeShade="BF"/>
        </w:rPr>
        <w:t>Run&gt;Tidal analysis&gt;</w:t>
      </w:r>
      <w:r>
        <w:rPr>
          <w:i/>
          <w:color w:val="7B2520" w:themeColor="accent3" w:themeShade="BF"/>
        </w:rPr>
        <w:t>Reconstruction</w:t>
      </w:r>
      <w:r>
        <w:t>: a list box prompts the user to select an existing tidal analysis data set and then to define the data range and time interval to be used for the predictions. The saved constituents are used to predict the tides for the defined date range and saved as a dataset using ut_reconstr.</w:t>
      </w:r>
    </w:p>
    <w:p w14:paraId="69B4EBB8" w14:textId="209D105B" w:rsidR="00177074" w:rsidRDefault="00177074" w:rsidP="00901B50">
      <w:r>
        <w:t xml:space="preserve">Water level data can be used to generate tidal constituents and predict tidal data for periods of time not covered by the water level data. The source water level data can then be merged with the tidal data to give a more complete record using </w:t>
      </w:r>
      <w:r w:rsidRPr="00770E8A">
        <w:rPr>
          <w:i/>
          <w:color w:val="7B2520" w:themeColor="accent3" w:themeShade="BF"/>
        </w:rPr>
        <w:t>Setup&gt;</w:t>
      </w:r>
      <w:r>
        <w:rPr>
          <w:i/>
          <w:color w:val="7B2520" w:themeColor="accent3" w:themeShade="BF"/>
        </w:rPr>
        <w:t>Data clean-up&gt;Patch timeseries</w:t>
      </w:r>
      <w:r>
        <w:t>, selecting the water levels as the primary dataset and tidal dataset for the patches.</w:t>
      </w:r>
    </w:p>
    <w:p w14:paraId="08C06159" w14:textId="77777777" w:rsidR="00FD4561" w:rsidRPr="00807004" w:rsidRDefault="00FD4561" w:rsidP="00901B50"/>
    <w:p w14:paraId="71F025B4" w14:textId="04843B9E" w:rsidR="00901B50" w:rsidRDefault="00901B50" w:rsidP="00901B50">
      <w:pPr>
        <w:pStyle w:val="Heading3"/>
      </w:pPr>
      <w:bookmarkStart w:id="106" w:name="_Ref41119611"/>
      <w:bookmarkStart w:id="107" w:name="_Toc219458179"/>
      <w:r>
        <w:t>Derive Output</w:t>
      </w:r>
      <w:bookmarkEnd w:id="106"/>
      <w:bookmarkEnd w:id="107"/>
    </w:p>
    <w:p w14:paraId="2E51CB3B" w14:textId="66629E88" w:rsidR="00C05462" w:rsidRDefault="00847932" w:rsidP="00C05462">
      <w:r>
        <w:rPr>
          <w:noProof/>
        </w:rPr>
        <w:drawing>
          <wp:anchor distT="0" distB="0" distL="114300" distR="114300" simplePos="0" relativeHeight="251746304" behindDoc="0" locked="0" layoutInCell="1" allowOverlap="1" wp14:anchorId="78590D64" wp14:editId="4660AEE7">
            <wp:simplePos x="0" y="0"/>
            <wp:positionH relativeFrom="margin">
              <wp:align>right</wp:align>
            </wp:positionH>
            <wp:positionV relativeFrom="paragraph">
              <wp:posOffset>412115</wp:posOffset>
            </wp:positionV>
            <wp:extent cx="2950845" cy="2365375"/>
            <wp:effectExtent l="0" t="0" r="1905" b="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50845" cy="2365375"/>
                    </a:xfrm>
                    <a:prstGeom prst="rect">
                      <a:avLst/>
                    </a:prstGeom>
                    <a:noFill/>
                  </pic:spPr>
                </pic:pic>
              </a:graphicData>
            </a:graphic>
          </wp:anchor>
        </w:drawing>
      </w:r>
      <w:r w:rsidR="00507C5E">
        <w:t>Time series data that have been added (either as data or modelled values) can be used to derive new variables</w:t>
      </w:r>
      <w:r w:rsidR="00D96480">
        <w:t xml:space="preserve"> using the </w:t>
      </w:r>
      <w:r w:rsidR="00D96480" w:rsidRPr="0080129C">
        <w:rPr>
          <w:i/>
          <w:color w:val="7B2520" w:themeColor="accent3" w:themeShade="BF"/>
        </w:rPr>
        <w:t>Run&gt;</w:t>
      </w:r>
      <w:r w:rsidR="00D96480">
        <w:rPr>
          <w:i/>
          <w:color w:val="7B2520" w:themeColor="accent3" w:themeShade="BF"/>
        </w:rPr>
        <w:t>Derive Output</w:t>
      </w:r>
      <w:r w:rsidR="00D96480">
        <w:t xml:space="preserve"> menu option.</w:t>
      </w:r>
      <w:r w:rsidR="00507C5E">
        <w:t xml:space="preserve"> </w:t>
      </w:r>
      <w:r w:rsidR="00C05462">
        <w:t xml:space="preserve">The UI allows the user to select data and use a chosen selection of data/variable/range to define either a </w:t>
      </w:r>
      <w:r w:rsidR="00C05462" w:rsidRPr="00913691">
        <w:t>Variable</w:t>
      </w:r>
      <w:r w:rsidR="00C05462">
        <w:t>,</w:t>
      </w:r>
      <w:r w:rsidR="00C05462" w:rsidRPr="00913691">
        <w:t xml:space="preserve"> or Time</w:t>
      </w:r>
      <w:r w:rsidR="00C05462">
        <w:t xml:space="preserve">. </w:t>
      </w:r>
      <w:r w:rsidR="00C05462" w:rsidRPr="00913691">
        <w:t xml:space="preserve">Each data set is sampled for the defined data range. If the data set being sampled includes NaNs the default is for these to be included (button to right of Var-limits is set to ‘+N’). To exclude NaNs press the button so that it displays ‘-N’. </w:t>
      </w:r>
    </w:p>
    <w:p w14:paraId="71C6C160" w14:textId="3AD26634" w:rsidR="000C141B" w:rsidRDefault="000C141B" w:rsidP="000C141B">
      <w:r w:rsidRPr="007659DC">
        <w:t>The selection is assigned by clicking one of the X, Y or Z buttons. The user is prompted to assign a Variable, XYZ dimension, or Time (the options available varies with the type of variable selected)</w:t>
      </w:r>
      <w:r>
        <w:t xml:space="preserve"> – see Section </w:t>
      </w:r>
      <w:r>
        <w:rPr>
          <w:highlight w:val="yellow"/>
        </w:rPr>
        <w:fldChar w:fldCharType="begin"/>
      </w:r>
      <w:r>
        <w:instrText xml:space="preserve"> REF _Ref76228532 \r \h </w:instrText>
      </w:r>
      <w:r>
        <w:rPr>
          <w:highlight w:val="yellow"/>
        </w:rPr>
      </w:r>
      <w:r>
        <w:rPr>
          <w:highlight w:val="yellow"/>
        </w:rPr>
        <w:fldChar w:fldCharType="separate"/>
      </w:r>
      <w:r w:rsidR="00DF5A44">
        <w:t>3.9</w:t>
      </w:r>
      <w:r>
        <w:rPr>
          <w:highlight w:val="yellow"/>
        </w:rPr>
        <w:fldChar w:fldCharType="end"/>
      </w:r>
      <w:r>
        <w:t xml:space="preserve"> for details of how this works</w:t>
      </w:r>
      <w:r w:rsidRPr="007659DC">
        <w:t xml:space="preserve">. </w:t>
      </w:r>
    </w:p>
    <w:p w14:paraId="70F5755C" w14:textId="77777777" w:rsidR="000C141B" w:rsidRDefault="000C141B" w:rsidP="000C141B">
      <w:pPr>
        <w:rPr>
          <w:noProof/>
        </w:rPr>
      </w:pPr>
      <w:r w:rsidRPr="007659DC">
        <w:t>An equation is then defined in the text box below using the x, y, z or t variables</w:t>
      </w:r>
      <w:r w:rsidRPr="007659DC">
        <w:rPr>
          <w:vertAlign w:val="superscript"/>
        </w:rPr>
        <w:footnoteReference w:id="7"/>
      </w:r>
      <w:r w:rsidRPr="007659DC">
        <w:t>. Based on the user selection the routine applies the defined variable ranges to derive a new variable.</w:t>
      </w:r>
      <w:r w:rsidRPr="007659DC">
        <w:rPr>
          <w:noProof/>
        </w:rPr>
        <w:t xml:space="preserve"> In addition text inputs required by the call and the model object (mobj) can also be passed</w:t>
      </w:r>
      <w:r>
        <w:rPr>
          <w:noProof/>
        </w:rPr>
        <w:t>.</w:t>
      </w:r>
    </w:p>
    <w:p w14:paraId="13A4436F" w14:textId="77777777" w:rsidR="000C141B" w:rsidRDefault="000C141B" w:rsidP="000C141B">
      <w:pPr>
        <w:rPr>
          <w:noProof/>
        </w:rPr>
      </w:pPr>
      <w:r>
        <w:rPr>
          <w:noProof/>
        </w:rPr>
        <w:t>Adding the comment %time or %rows, allows the the row dimension to be added to the new dataset. For example if x and y data sets are timeseries, then a Matlab</w:t>
      </w:r>
      <w:r w:rsidRPr="00F0639F">
        <w:rPr>
          <w:noProof/>
          <w:vertAlign w:val="superscript"/>
        </w:rPr>
        <w:t>TM</w:t>
      </w:r>
      <w:r>
        <w:rPr>
          <w:noProof/>
        </w:rPr>
        <w:t xml:space="preserve"> expresion, or function call, call can be used to create a new time series as follows:</w:t>
      </w:r>
    </w:p>
    <w:p w14:paraId="1FBBBA4A" w14:textId="77777777" w:rsidR="000C141B" w:rsidRDefault="000C141B" w:rsidP="000C141B">
      <w:pPr>
        <w:spacing w:after="0" w:line="240" w:lineRule="auto"/>
        <w:ind w:left="720" w:firstLine="720"/>
        <w:rPr>
          <w:rFonts w:ascii="Consolas" w:eastAsia="Times New Roman" w:hAnsi="Consolas" w:cs="Times New Roman"/>
          <w:sz w:val="20"/>
          <w:szCs w:val="20"/>
        </w:rPr>
      </w:pPr>
      <w:r>
        <w:rPr>
          <w:rFonts w:ascii="Consolas" w:eastAsia="Times New Roman" w:hAnsi="Consolas" w:cs="Times New Roman"/>
          <w:sz w:val="20"/>
          <w:szCs w:val="20"/>
        </w:rPr>
        <w:t>x^2+</w:t>
      </w:r>
      <w:r w:rsidRPr="00322AD1">
        <w:rPr>
          <w:rFonts w:ascii="Consolas" w:eastAsia="Times New Roman" w:hAnsi="Consolas" w:cs="Times New Roman"/>
          <w:sz w:val="20"/>
          <w:szCs w:val="20"/>
        </w:rPr>
        <w:t xml:space="preserve">y  </w:t>
      </w:r>
      <w:r w:rsidRPr="00322AD1">
        <w:rPr>
          <w:rFonts w:ascii="Consolas" w:eastAsia="Times New Roman" w:hAnsi="Consolas" w:cs="Times New Roman"/>
          <w:color w:val="008013"/>
          <w:sz w:val="20"/>
          <w:szCs w:val="20"/>
        </w:rPr>
        <w:t>%time</w:t>
      </w:r>
    </w:p>
    <w:p w14:paraId="7FE66EDD" w14:textId="77777777" w:rsidR="000C141B" w:rsidRPr="00322AD1" w:rsidRDefault="000C141B" w:rsidP="000C141B">
      <w:pPr>
        <w:spacing w:after="0" w:line="240" w:lineRule="auto"/>
        <w:ind w:left="720" w:firstLine="720"/>
        <w:rPr>
          <w:rFonts w:ascii="Consolas" w:eastAsia="Times New Roman" w:hAnsi="Consolas" w:cs="Times New Roman"/>
          <w:sz w:val="20"/>
          <w:szCs w:val="20"/>
        </w:rPr>
      </w:pPr>
    </w:p>
    <w:p w14:paraId="46380726" w14:textId="77777777" w:rsidR="000C141B" w:rsidRDefault="000C141B" w:rsidP="000C141B">
      <w:pPr>
        <w:rPr>
          <w:noProof/>
        </w:rPr>
      </w:pPr>
      <w:r w:rsidRPr="007659DC">
        <w:rPr>
          <w:noProof/>
        </w:rPr>
        <w:t>The output from function calls can be figures or tables, a single numeric value, or a dataset to be saved (character vector</w:t>
      </w:r>
      <w:r>
        <w:rPr>
          <w:noProof/>
        </w:rPr>
        <w:t>s,</w:t>
      </w:r>
      <w:r w:rsidRPr="007659DC">
        <w:rPr>
          <w:noProof/>
        </w:rPr>
        <w:t xml:space="preserve"> array</w:t>
      </w:r>
      <w:r>
        <w:rPr>
          <w:noProof/>
        </w:rPr>
        <w:t>s or dstables</w:t>
      </w:r>
      <w:r w:rsidRPr="007659DC">
        <w:rPr>
          <w:noProof/>
        </w:rPr>
        <w:t xml:space="preserve">). External functions </w:t>
      </w:r>
      <w:r>
        <w:rPr>
          <w:noProof/>
        </w:rPr>
        <w:t>should return the table RowNames (e.g., time or location) as the first variable (or an empty first variable), followed by the other variables to be saved.</w:t>
      </w:r>
    </w:p>
    <w:p w14:paraId="6E77282D" w14:textId="77777777" w:rsidR="000C141B" w:rsidRDefault="000C141B" w:rsidP="000C141B">
      <w:pPr>
        <w:spacing w:after="0"/>
        <w:rPr>
          <w:noProof/>
        </w:rPr>
      </w:pPr>
      <w:r w:rsidRPr="007659DC">
        <w:rPr>
          <w:noProof/>
        </w:rPr>
        <w:t xml:space="preserve">If there is no output to be passed back the function should return a </w:t>
      </w:r>
      <w:r>
        <w:rPr>
          <w:noProof/>
        </w:rPr>
        <w:t>string variable.</w:t>
      </w:r>
    </w:p>
    <w:p w14:paraId="6C4D2B59" w14:textId="77777777" w:rsidR="000C141B" w:rsidRPr="007E7EB8" w:rsidRDefault="000C141B" w:rsidP="000C141B">
      <w:pPr>
        <w:spacing w:after="0"/>
        <w:rPr>
          <w:rFonts w:ascii="Consolas" w:eastAsia="Times New Roman" w:hAnsi="Consolas" w:cs="Times New Roman"/>
          <w:sz w:val="20"/>
          <w:szCs w:val="20"/>
        </w:rPr>
      </w:pPr>
      <w:r w:rsidRPr="00BC2CB5">
        <w:rPr>
          <w:noProof/>
        </w:rPr>
        <w:t>If</w:t>
      </w:r>
      <w:r>
        <w:rPr>
          <w:rFonts w:ascii="Consolas" w:eastAsia="Times New Roman" w:hAnsi="Consolas" w:cs="Times New Roman"/>
          <w:sz w:val="20"/>
          <w:szCs w:val="20"/>
        </w:rPr>
        <w:t xml:space="preserve"> </w:t>
      </w:r>
      <w:r w:rsidRPr="00BC2CB5">
        <w:rPr>
          <w:rFonts w:ascii="Consolas" w:eastAsia="Times New Roman" w:hAnsi="Consolas" w:cs="Times New Roman"/>
          <w:sz w:val="20"/>
          <w:szCs w:val="20"/>
        </w:rPr>
        <w:t xml:space="preserve">varout = </w:t>
      </w:r>
      <w:r w:rsidRPr="00BC2CB5">
        <w:rPr>
          <w:rFonts w:ascii="Consolas" w:eastAsia="Times New Roman" w:hAnsi="Consolas" w:cs="Times New Roman"/>
          <w:color w:val="A709F5"/>
          <w:sz w:val="20"/>
          <w:szCs w:val="20"/>
        </w:rPr>
        <w:t>'no output'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Pr>
          <w:noProof/>
        </w:rPr>
        <w:t>this</w:t>
      </w:r>
      <w:r w:rsidRPr="007659DC">
        <w:rPr>
          <w:noProof/>
        </w:rPr>
        <w:t xml:space="preserve"> suppress</w:t>
      </w:r>
      <w:r>
        <w:rPr>
          <w:noProof/>
        </w:rPr>
        <w:t>es</w:t>
      </w:r>
      <w:r w:rsidRPr="007659DC">
        <w:rPr>
          <w:noProof/>
        </w:rPr>
        <w:t xml:space="preserve"> the message box, which is used for single value outputs. For expressions that return a result that is the same length as one</w:t>
      </w:r>
      <w:r>
        <w:rPr>
          <w:noProof/>
        </w:rPr>
        <w:t xml:space="preserve"> </w:t>
      </w:r>
      <w:r w:rsidRPr="007659DC">
        <w:rPr>
          <w:noProof/>
        </w:rPr>
        <w:t xml:space="preserve">of the variables used in the call, there </w:t>
      </w:r>
      <w:r w:rsidRPr="007659DC">
        <w:rPr>
          <w:noProof/>
        </w:rPr>
        <w:lastRenderedPageBreak/>
        <w:t>is  the option to add the variable to the input dataset as a new variable. In all there are three ways in which results can be saved:</w:t>
      </w:r>
    </w:p>
    <w:p w14:paraId="6784EFD6" w14:textId="77777777" w:rsidR="000C141B" w:rsidRDefault="000C141B" w:rsidP="000C141B">
      <w:pPr>
        <w:numPr>
          <w:ilvl w:val="0"/>
          <w:numId w:val="26"/>
        </w:numPr>
        <w:ind w:left="720"/>
        <w:contextualSpacing/>
        <w:rPr>
          <w:noProof/>
        </w:rPr>
      </w:pPr>
      <w:r>
        <w:rPr>
          <w:noProof/>
        </w:rPr>
        <w:t>As a new dataset;</w:t>
      </w:r>
    </w:p>
    <w:p w14:paraId="71F1E458" w14:textId="77777777" w:rsidR="000C141B" w:rsidRDefault="000C141B" w:rsidP="000C141B">
      <w:pPr>
        <w:numPr>
          <w:ilvl w:val="0"/>
          <w:numId w:val="26"/>
        </w:numPr>
        <w:ind w:left="720"/>
        <w:contextualSpacing/>
        <w:rPr>
          <w:noProof/>
        </w:rPr>
      </w:pPr>
      <w:r>
        <w:rPr>
          <w:noProof/>
        </w:rPr>
        <w:t>As an additional variable(s) to one of the input datasets;</w:t>
      </w:r>
    </w:p>
    <w:p w14:paraId="67D1EA9E" w14:textId="77777777" w:rsidR="000C141B" w:rsidRDefault="000C141B" w:rsidP="000C141B">
      <w:pPr>
        <w:numPr>
          <w:ilvl w:val="0"/>
          <w:numId w:val="26"/>
        </w:numPr>
        <w:ind w:left="720"/>
        <w:contextualSpacing/>
        <w:rPr>
          <w:noProof/>
        </w:rPr>
      </w:pPr>
      <w:r>
        <w:rPr>
          <w:noProof/>
        </w:rPr>
        <w:t>As an additional variable(s) to some other existing dataset.</w:t>
      </w:r>
    </w:p>
    <w:p w14:paraId="7B22A9E7" w14:textId="77777777" w:rsidR="000C141B" w:rsidRDefault="000C141B" w:rsidP="000C141B">
      <w:pPr>
        <w:contextualSpacing/>
        <w:rPr>
          <w:noProof/>
        </w:rPr>
      </w:pPr>
      <w:r>
        <w:rPr>
          <w:noProof/>
        </w:rPr>
        <w:t>For options 2 and 3, the length of the new variables must be the same length (numbere of rows) as the existing dataset.</w:t>
      </w:r>
    </w:p>
    <w:p w14:paraId="7BDD0271" w14:textId="77777777" w:rsidR="000C141B" w:rsidRPr="007659DC" w:rsidRDefault="000C141B" w:rsidP="000C141B">
      <w:pPr>
        <w:contextualSpacing/>
        <w:rPr>
          <w:noProof/>
        </w:rPr>
      </w:pPr>
    </w:p>
    <w:p w14:paraId="68B3AF3F" w14:textId="77777777" w:rsidR="000C141B" w:rsidRPr="007659DC" w:rsidRDefault="000C141B" w:rsidP="000C141B">
      <w:pPr>
        <w:rPr>
          <w:noProof/>
        </w:rPr>
      </w:pPr>
      <w:r w:rsidRPr="007659DC">
        <w:rPr>
          <w:noProof/>
        </w:rPr>
        <w:t xml:space="preserve">An alternative when calling external functions is to pass the selected variables as dstables, thereby also passing all the associated metadata and RowNames for each dataset selected. For this option up to 3 variables </w:t>
      </w:r>
      <w:r>
        <w:rPr>
          <w:noProof/>
        </w:rPr>
        <w:t xml:space="preserve">(plus time if defined for a selected variable) </w:t>
      </w:r>
      <w:r w:rsidRPr="007659DC">
        <w:rPr>
          <w:noProof/>
        </w:rPr>
        <w:t>can be selected but they are defined in the call using dst, for example:</w:t>
      </w:r>
    </w:p>
    <w:p w14:paraId="5056EA03" w14:textId="77777777" w:rsidR="000C141B" w:rsidRDefault="000C141B" w:rsidP="000C141B">
      <w:pPr>
        <w:spacing w:after="0" w:line="240" w:lineRule="auto"/>
        <w:rPr>
          <w:rFonts w:ascii="Consolas" w:eastAsia="Times New Roman" w:hAnsi="Consolas" w:cs="Times New Roman"/>
          <w:sz w:val="20"/>
          <w:szCs w:val="20"/>
        </w:rPr>
      </w:pPr>
      <w:r>
        <w:rPr>
          <w:rFonts w:ascii="Consolas" w:eastAsia="Times New Roman" w:hAnsi="Consolas" w:cs="Times New Roman"/>
          <w:sz w:val="20"/>
          <w:szCs w:val="20"/>
        </w:rPr>
        <w:t xml:space="preserve">[time,varout] = </w:t>
      </w:r>
      <w:r w:rsidRPr="00BC2CB5">
        <w:rPr>
          <w:rFonts w:ascii="Consolas" w:eastAsia="Times New Roman" w:hAnsi="Consolas" w:cs="Times New Roman"/>
          <w:sz w:val="20"/>
          <w:szCs w:val="20"/>
        </w:rPr>
        <w:t>myfunction(dst,</w:t>
      </w:r>
      <w:r>
        <w:rPr>
          <w:rFonts w:ascii="Consolas" w:eastAsia="Times New Roman" w:hAnsi="Consolas" w:cs="Times New Roman"/>
          <w:sz w:val="20"/>
          <w:szCs w:val="20"/>
        </w:rPr>
        <w:t xml:space="preserve"> </w:t>
      </w:r>
      <w:r w:rsidRPr="00BC2CB5">
        <w:rPr>
          <w:rFonts w:ascii="Consolas" w:eastAsia="Times New Roman" w:hAnsi="Consolas" w:cs="Times New Roman"/>
          <w:color w:val="A709F5"/>
          <w:sz w:val="20"/>
          <w:szCs w:val="20"/>
        </w:rPr>
        <w:t>'usertext'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sidRPr="00BC2CB5">
        <w:rPr>
          <w:rFonts w:ascii="Consolas" w:eastAsia="Times New Roman" w:hAnsi="Consolas" w:cs="Times New Roman"/>
          <w:sz w:val="20"/>
          <w:szCs w:val="20"/>
        </w:rPr>
        <w:t>mobj)</w:t>
      </w:r>
      <w:r>
        <w:rPr>
          <w:rFonts w:ascii="Consolas" w:eastAsia="Times New Roman" w:hAnsi="Consolas" w:cs="Times New Roman"/>
          <w:sz w:val="20"/>
          <w:szCs w:val="20"/>
        </w:rPr>
        <w:t>;</w:t>
      </w:r>
    </w:p>
    <w:p w14:paraId="315C6509" w14:textId="77777777" w:rsidR="000C141B" w:rsidRDefault="000C141B" w:rsidP="000C141B">
      <w:pPr>
        <w:spacing w:after="0" w:line="240" w:lineRule="auto"/>
        <w:rPr>
          <w:rFonts w:ascii="Consolas" w:eastAsia="Times New Roman" w:hAnsi="Consolas" w:cs="Times New Roman"/>
          <w:sz w:val="20"/>
          <w:szCs w:val="20"/>
        </w:rPr>
      </w:pPr>
    </w:p>
    <w:p w14:paraId="409CCBFB" w14:textId="77777777" w:rsidR="000C141B" w:rsidRDefault="000C141B" w:rsidP="000C141B">
      <w:pPr>
        <w:spacing w:after="0" w:line="240" w:lineRule="auto"/>
        <w:rPr>
          <w:rFonts w:ascii="Consolas" w:eastAsia="Times New Roman" w:hAnsi="Consolas" w:cs="Times New Roman"/>
          <w:sz w:val="20"/>
          <w:szCs w:val="20"/>
        </w:rPr>
      </w:pPr>
      <w:r>
        <w:rPr>
          <w:rFonts w:ascii="Consolas" w:eastAsia="Times New Roman" w:hAnsi="Consolas" w:cs="Times New Roman"/>
          <w:sz w:val="20"/>
          <w:szCs w:val="20"/>
        </w:rPr>
        <w:t xml:space="preserve">dst = </w:t>
      </w:r>
      <w:r w:rsidRPr="00BC2CB5">
        <w:rPr>
          <w:rFonts w:ascii="Consolas" w:eastAsia="Times New Roman" w:hAnsi="Consolas" w:cs="Times New Roman"/>
          <w:sz w:val="20"/>
          <w:szCs w:val="20"/>
        </w:rPr>
        <w:t>myfunction(dst,</w:t>
      </w:r>
      <w:r>
        <w:rPr>
          <w:rFonts w:ascii="Consolas" w:eastAsia="Times New Roman" w:hAnsi="Consolas" w:cs="Times New Roman"/>
          <w:sz w:val="20"/>
          <w:szCs w:val="20"/>
        </w:rPr>
        <w:t xml:space="preserve"> </w:t>
      </w:r>
      <w:r w:rsidRPr="00BC2CB5">
        <w:rPr>
          <w:rFonts w:ascii="Consolas" w:eastAsia="Times New Roman" w:hAnsi="Consolas" w:cs="Times New Roman"/>
          <w:color w:val="A709F5"/>
          <w:sz w:val="20"/>
          <w:szCs w:val="20"/>
        </w:rPr>
        <w:t>'usertext</w:t>
      </w:r>
      <w:r>
        <w:rPr>
          <w:rFonts w:ascii="Consolas" w:eastAsia="Times New Roman" w:hAnsi="Consolas" w:cs="Times New Roman"/>
          <w:color w:val="A709F5"/>
          <w:sz w:val="20"/>
          <w:szCs w:val="20"/>
        </w:rPr>
        <w: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sidRPr="00BC2CB5">
        <w:rPr>
          <w:rFonts w:ascii="Consolas" w:eastAsia="Times New Roman" w:hAnsi="Consolas" w:cs="Times New Roman"/>
          <w:sz w:val="20"/>
          <w:szCs w:val="20"/>
        </w:rPr>
        <w:t>mobj)</w:t>
      </w:r>
      <w:r>
        <w:rPr>
          <w:rFonts w:ascii="Consolas" w:eastAsia="Times New Roman" w:hAnsi="Consolas" w:cs="Times New Roman"/>
          <w:sz w:val="20"/>
          <w:szCs w:val="20"/>
        </w:rPr>
        <w:t>;</w:t>
      </w:r>
    </w:p>
    <w:p w14:paraId="5A4A417C" w14:textId="77777777" w:rsidR="000C141B" w:rsidRDefault="000C141B" w:rsidP="000C141B">
      <w:pPr>
        <w:spacing w:after="0" w:line="240" w:lineRule="auto"/>
        <w:rPr>
          <w:rFonts w:ascii="Consolas" w:eastAsia="Times New Roman" w:hAnsi="Consolas" w:cs="Times New Roman"/>
          <w:sz w:val="20"/>
          <w:szCs w:val="20"/>
        </w:rPr>
      </w:pPr>
    </w:p>
    <w:p w14:paraId="6DBF2210" w14:textId="77777777" w:rsidR="000C141B" w:rsidRDefault="000C141B" w:rsidP="000C141B">
      <w:pPr>
        <w:rPr>
          <w:noProof/>
        </w:rPr>
      </w:pPr>
      <w:r w:rsidRPr="007659DC">
        <w:rPr>
          <w:noProof/>
        </w:rPr>
        <w:t xml:space="preserve">This passes the selected variables as a struct array of dstables to the function. Using this syntax the function can return a dstable, or struct of dstables, or </w:t>
      </w:r>
      <w:r>
        <w:rPr>
          <w:noProof/>
        </w:rPr>
        <w:t>a number of variables</w:t>
      </w:r>
      <w:r w:rsidRPr="007659DC">
        <w:rPr>
          <w:noProof/>
        </w:rPr>
        <w:t xml:space="preserve">. </w:t>
      </w:r>
      <w:r>
        <w:rPr>
          <w:noProof/>
        </w:rPr>
        <w:t>When</w:t>
      </w:r>
      <w:r w:rsidRPr="007659DC">
        <w:rPr>
          <w:noProof/>
        </w:rPr>
        <w:t xml:space="preserve"> a dstable, or struct of dstables</w:t>
      </w:r>
      <w:r>
        <w:rPr>
          <w:noProof/>
        </w:rPr>
        <w:t xml:space="preserve"> </w:t>
      </w:r>
      <w:r w:rsidRPr="007659DC">
        <w:rPr>
          <w:noProof/>
        </w:rPr>
        <w:t>is returned, it is assumed that the dsproperties have been defined in the function called</w:t>
      </w:r>
      <w:r>
        <w:rPr>
          <w:noProof/>
        </w:rPr>
        <w:t xml:space="preserve"> and dstables</w:t>
      </w:r>
      <w:r w:rsidRPr="007659DC">
        <w:rPr>
          <w:noProof/>
        </w:rPr>
        <w:t xml:space="preserve"> are saved </w:t>
      </w:r>
      <w:r>
        <w:rPr>
          <w:noProof/>
        </w:rPr>
        <w:t>without the need to define the meta-data manually.</w:t>
      </w:r>
    </w:p>
    <w:p w14:paraId="53032DA3" w14:textId="1D83E402" w:rsidR="000C141B" w:rsidRDefault="000C141B" w:rsidP="00847932">
      <w:bookmarkStart w:id="108" w:name="_Hlk89076579"/>
      <w:r w:rsidRPr="005D2C80">
        <w:rPr>
          <w:noProof/>
        </w:rPr>
        <w:t>Some further details on using this option and the ‘</w:t>
      </w:r>
      <w:r w:rsidRPr="005D2C80">
        <w:rPr>
          <w:b/>
          <w:bCs/>
          <w:noProof/>
        </w:rPr>
        <w:t>Function</w:t>
      </w:r>
      <w:r w:rsidRPr="005D2C80">
        <w:rPr>
          <w:noProof/>
        </w:rPr>
        <w:t xml:space="preserve">’ library available are provided in Section </w:t>
      </w:r>
      <w:r>
        <w:rPr>
          <w:noProof/>
          <w:highlight w:val="yellow"/>
        </w:rPr>
        <w:fldChar w:fldCharType="begin"/>
      </w:r>
      <w:r>
        <w:rPr>
          <w:noProof/>
        </w:rPr>
        <w:instrText xml:space="preserve"> REF _Ref39654247 \r \h </w:instrText>
      </w:r>
      <w:r>
        <w:rPr>
          <w:noProof/>
          <w:highlight w:val="yellow"/>
        </w:rPr>
      </w:r>
      <w:r>
        <w:rPr>
          <w:noProof/>
          <w:highlight w:val="yellow"/>
        </w:rPr>
        <w:fldChar w:fldCharType="separate"/>
      </w:r>
      <w:r w:rsidR="00DF5A44">
        <w:rPr>
          <w:noProof/>
        </w:rPr>
        <w:t>4.17</w:t>
      </w:r>
      <w:r>
        <w:rPr>
          <w:noProof/>
          <w:highlight w:val="yellow"/>
        </w:rPr>
        <w:fldChar w:fldCharType="end"/>
      </w:r>
      <w:bookmarkEnd w:id="108"/>
    </w:p>
    <w:p w14:paraId="3C277BF8" w14:textId="77777777" w:rsidR="00FD4561" w:rsidRDefault="00FD4561" w:rsidP="00901B50">
      <w:bookmarkStart w:id="109" w:name="_Hlk77150072"/>
    </w:p>
    <w:p w14:paraId="472981EF" w14:textId="6DD841CD" w:rsidR="00901B50" w:rsidRDefault="00901B50" w:rsidP="00901B50">
      <w:pPr>
        <w:pStyle w:val="Heading3"/>
      </w:pPr>
      <w:bookmarkStart w:id="110" w:name="_Ref39510997"/>
      <w:bookmarkStart w:id="111" w:name="_Toc219458180"/>
      <w:bookmarkEnd w:id="109"/>
      <w:r>
        <w:t>Simulation</w:t>
      </w:r>
      <w:bookmarkEnd w:id="110"/>
      <w:bookmarkEnd w:id="111"/>
    </w:p>
    <w:p w14:paraId="22D5A6C7" w14:textId="584F4AAF" w:rsidR="00A86258" w:rsidRDefault="009C2E0C" w:rsidP="00A86258">
      <w:r>
        <w:t xml:space="preserve">The simulation menu option provides access to two simulation models: the so called YGOR and BMV models. </w:t>
      </w:r>
      <w:r w:rsidR="00A86258">
        <w:t xml:space="preserve">Whilst both models simulate change for a single cross-shore transect (profile), the YGOR model simulates the change in shoreline position at some chosen elevation over time. In contrast, the BMV model considers an idealised profile and examines how the section volume and centroid change over time. Further background to the models is provided in Section </w:t>
      </w:r>
      <w:r w:rsidR="00A86258">
        <w:fldChar w:fldCharType="begin"/>
      </w:r>
      <w:r w:rsidR="00A86258">
        <w:instrText xml:space="preserve"> REF _Ref483061564 \r \h </w:instrText>
      </w:r>
      <w:r w:rsidR="00A86258">
        <w:fldChar w:fldCharType="separate"/>
      </w:r>
      <w:r w:rsidR="00DF5A44">
        <w:t>4.18</w:t>
      </w:r>
      <w:r w:rsidR="00A86258">
        <w:fldChar w:fldCharType="end"/>
      </w:r>
      <w:r w:rsidR="00A86258">
        <w:t xml:space="preserve">. </w:t>
      </w:r>
    </w:p>
    <w:p w14:paraId="7FE9741E" w14:textId="1ECCED4F" w:rsidR="00A86258" w:rsidRDefault="00A86258" w:rsidP="00A86258">
      <w:r>
        <w:t xml:space="preserve">The two models are accessed via the respective tabs on the Simulation UI. The UI’s for the two models are similar but the selections required for each model are different. </w:t>
      </w:r>
    </w:p>
    <w:p w14:paraId="01DE24E5" w14:textId="0322CF4A" w:rsidR="00255FEA" w:rsidRDefault="00255FEA" w:rsidP="00A86258">
      <w:r w:rsidRPr="00184881">
        <w:rPr>
          <w:noProof/>
        </w:rPr>
        <w:drawing>
          <wp:anchor distT="0" distB="0" distL="114300" distR="114300" simplePos="0" relativeHeight="251676672" behindDoc="0" locked="0" layoutInCell="1" allowOverlap="1" wp14:anchorId="5845CE8B" wp14:editId="0BF79DAB">
            <wp:simplePos x="0" y="0"/>
            <wp:positionH relativeFrom="margin">
              <wp:posOffset>-635</wp:posOffset>
            </wp:positionH>
            <wp:positionV relativeFrom="paragraph">
              <wp:posOffset>58420</wp:posOffset>
            </wp:positionV>
            <wp:extent cx="3056890" cy="244792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56890" cy="2447925"/>
                    </a:xfrm>
                    <a:prstGeom prst="rect">
                      <a:avLst/>
                    </a:prstGeom>
                  </pic:spPr>
                </pic:pic>
              </a:graphicData>
            </a:graphic>
            <wp14:sizeRelH relativeFrom="margin">
              <wp14:pctWidth>0</wp14:pctWidth>
            </wp14:sizeRelH>
            <wp14:sizeRelV relativeFrom="margin">
              <wp14:pctHeight>0</wp14:pctHeight>
            </wp14:sizeRelV>
          </wp:anchor>
        </w:drawing>
      </w:r>
    </w:p>
    <w:p w14:paraId="1EE982DF" w14:textId="115EF67D" w:rsidR="00255FEA" w:rsidRDefault="00A86258" w:rsidP="00A86258">
      <w:r>
        <w:t xml:space="preserve">For the </w:t>
      </w:r>
      <w:r w:rsidRPr="00E07D04">
        <w:rPr>
          <w:b/>
          <w:bCs/>
        </w:rPr>
        <w:t>YGOR model</w:t>
      </w:r>
      <w:r w:rsidR="00255FEA">
        <w:t xml:space="preserve"> t</w:t>
      </w:r>
      <w:r>
        <w:t>he inputs required are</w:t>
      </w:r>
      <w:r w:rsidR="00255FEA">
        <w:t>:</w:t>
      </w:r>
    </w:p>
    <w:p w14:paraId="6E3540B5" w14:textId="6B1587C3" w:rsidR="00A86258" w:rsidRDefault="00255FEA" w:rsidP="00A86258">
      <w:r>
        <w:t>1.</w:t>
      </w:r>
      <w:r w:rsidR="00A86258">
        <w:t xml:space="preserve"> </w:t>
      </w:r>
      <w:r>
        <w:t xml:space="preserve">a timeseries of the forcing variable, such as wave energy. </w:t>
      </w:r>
      <w:r w:rsidRPr="00A86258">
        <w:t>Yates et al (2009) a surrogate for wave energy (e.g. Hsi</w:t>
      </w:r>
      <w:r w:rsidRPr="00A86258">
        <w:rPr>
          <w:vertAlign w:val="superscript"/>
        </w:rPr>
        <w:t>2</w:t>
      </w:r>
      <w:r w:rsidRPr="00A86258">
        <w:t xml:space="preserve">/16) which must be setup as </w:t>
      </w:r>
      <w:r>
        <w:t>new data set derived from the Nearshore wave timeseries</w:t>
      </w:r>
      <w:r w:rsidRPr="00A86258">
        <w:t xml:space="preserve"> using the D</w:t>
      </w:r>
      <w:r w:rsidR="00C73F37">
        <w:t>erive</w:t>
      </w:r>
      <w:r w:rsidRPr="00A86258">
        <w:t xml:space="preserve"> </w:t>
      </w:r>
      <w:r w:rsidR="00C73F37">
        <w:t>Output</w:t>
      </w:r>
      <w:r w:rsidRPr="00A86258">
        <w:t xml:space="preserve"> UI</w:t>
      </w:r>
      <w:r w:rsidR="00C73F37">
        <w:t xml:space="preserve"> (</w:t>
      </w:r>
      <w:r w:rsidR="00C73F37" w:rsidRPr="00C73F37">
        <w:rPr>
          <w:i/>
          <w:color w:val="7B2520" w:themeColor="accent3" w:themeShade="BF"/>
        </w:rPr>
        <w:t>Run&gt;Derive Output</w:t>
      </w:r>
      <w:r w:rsidR="00C73F37">
        <w:t>).</w:t>
      </w:r>
    </w:p>
    <w:p w14:paraId="580A960B" w14:textId="00B50360" w:rsidR="00255FEA" w:rsidRDefault="00255FEA" w:rsidP="00A86258">
      <w:r>
        <w:t>2. a timeseries of shoreline positions. These can be loaded as a data set, or generated from a profile data set using the</w:t>
      </w:r>
      <w:r w:rsidRPr="00A86258">
        <w:rPr>
          <w:i/>
          <w:color w:val="7B2520" w:themeColor="accent3" w:themeShade="BF"/>
        </w:rPr>
        <w:t xml:space="preserve"> </w:t>
      </w:r>
      <w:r w:rsidR="009440FA">
        <w:rPr>
          <w:i/>
          <w:color w:val="7B2520" w:themeColor="accent3" w:themeShade="BF"/>
        </w:rPr>
        <w:t>Run</w:t>
      </w:r>
      <w:r w:rsidRPr="0096599A">
        <w:rPr>
          <w:i/>
          <w:color w:val="7B2520" w:themeColor="accent3" w:themeShade="BF"/>
        </w:rPr>
        <w:t>&gt;</w:t>
      </w:r>
      <w:r>
        <w:rPr>
          <w:i/>
          <w:color w:val="7B2520" w:themeColor="accent3" w:themeShade="BF"/>
        </w:rPr>
        <w:t>Beach properties&gt;Profiles&gt;Shoreline position</w:t>
      </w:r>
      <w:r>
        <w:t>: model.</w:t>
      </w:r>
    </w:p>
    <w:p w14:paraId="12953E9C" w14:textId="4B201FC3" w:rsidR="00255FEA" w:rsidRDefault="00255FEA" w:rsidP="00A86258">
      <w:r>
        <w:t>The two data sets are assigned to the Waves and Shore buttons</w:t>
      </w:r>
      <w:r w:rsidR="0010439D">
        <w:t>,</w:t>
      </w:r>
      <w:r>
        <w:t xml:space="preserve"> respectively. Any bounds on the data se</w:t>
      </w:r>
      <w:r w:rsidR="0010439D">
        <w:t>lection,</w:t>
      </w:r>
      <w:r>
        <w:t xml:space="preserve"> for magnitude or time</w:t>
      </w:r>
      <w:r w:rsidR="0010439D">
        <w:t>,</w:t>
      </w:r>
      <w:r>
        <w:t xml:space="preserve"> should be </w:t>
      </w:r>
      <w:r>
        <w:lastRenderedPageBreak/>
        <w:t xml:space="preserve">defined using the Var-limits and Time range boxes before assigning the variable to the Wave or Shore buttons. A description of the selection made is given in the text box alongside the button. </w:t>
      </w:r>
    </w:p>
    <w:p w14:paraId="5CF3F86F" w14:textId="5EC6A9DB" w:rsidR="00C14C9F" w:rsidRDefault="00255FEA" w:rsidP="00A86258">
      <w:r>
        <w:t xml:space="preserve">To derive a set of fit coefficients from an observed data </w:t>
      </w:r>
      <w:r w:rsidR="0010439D">
        <w:t xml:space="preserve">set </w:t>
      </w:r>
      <w:r>
        <w:t xml:space="preserve">use the ‘Fit model’ option. </w:t>
      </w:r>
      <w:r w:rsidR="00C14C9F">
        <w:t xml:space="preserve">The computes a set of fit coefficients which can be </w:t>
      </w:r>
      <w:r w:rsidR="00A573BF">
        <w:t xml:space="preserve">saved, </w:t>
      </w:r>
      <w:r w:rsidR="00C14C9F">
        <w:t xml:space="preserve">viewed on the </w:t>
      </w:r>
      <w:r w:rsidR="00C14C9F" w:rsidRPr="00E804EB">
        <w:rPr>
          <w:i/>
          <w:color w:val="565321" w:themeColor="accent2" w:themeShade="80"/>
        </w:rPr>
        <w:t>Site/</w:t>
      </w:r>
      <w:r w:rsidR="00C14C9F">
        <w:rPr>
          <w:i/>
          <w:color w:val="565321" w:themeColor="accent2" w:themeShade="80"/>
        </w:rPr>
        <w:t>Simulation</w:t>
      </w:r>
      <w:r w:rsidR="00C14C9F">
        <w:t xml:space="preserve"> tab</w:t>
      </w:r>
      <w:r w:rsidR="00A573BF">
        <w:t xml:space="preserve"> and edited using the </w:t>
      </w:r>
      <w:r w:rsidR="00A573BF" w:rsidRPr="00770E8A">
        <w:rPr>
          <w:i/>
          <w:color w:val="7B2520" w:themeColor="accent3" w:themeShade="BF"/>
        </w:rPr>
        <w:t>Setup&gt;</w:t>
      </w:r>
      <w:r w:rsidR="00A573BF">
        <w:rPr>
          <w:i/>
          <w:color w:val="7B2520" w:themeColor="accent3" w:themeShade="BF"/>
        </w:rPr>
        <w:t>Run parameters&gt;YGOR simulation parameters</w:t>
      </w:r>
      <w:r w:rsidR="00A573BF">
        <w:t xml:space="preserve"> menu option (see Section </w:t>
      </w:r>
      <w:r w:rsidR="00A573BF">
        <w:fldChar w:fldCharType="begin"/>
      </w:r>
      <w:r w:rsidR="00A573BF">
        <w:instrText xml:space="preserve"> REF _Ref106477550 \r \h </w:instrText>
      </w:r>
      <w:r w:rsidR="00A573BF">
        <w:fldChar w:fldCharType="separate"/>
      </w:r>
      <w:r w:rsidR="00DF5A44">
        <w:t>3.4.4</w:t>
      </w:r>
      <w:r w:rsidR="00A573BF">
        <w:fldChar w:fldCharType="end"/>
      </w:r>
      <w:r w:rsidR="00A573BF">
        <w:t>).</w:t>
      </w:r>
    </w:p>
    <w:p w14:paraId="0D7BB600" w14:textId="0DD2DE14" w:rsidR="00E07D04" w:rsidRDefault="00255FEA" w:rsidP="00A86258">
      <w:r>
        <w:t>To use the model to make a projection/forecast use the ‘Simulation</w:t>
      </w:r>
      <w:r w:rsidR="0010439D">
        <w:t>’</w:t>
      </w:r>
      <w:r>
        <w:t xml:space="preserve"> option. For this option</w:t>
      </w:r>
      <w:r w:rsidR="00D81FA1">
        <w:t>,</w:t>
      </w:r>
      <w:r>
        <w:t xml:space="preserve"> the fit coefficients to be used need to have been defined using the </w:t>
      </w:r>
      <w:r w:rsidRPr="00770E8A">
        <w:rPr>
          <w:i/>
          <w:color w:val="7B2520" w:themeColor="accent3" w:themeShade="BF"/>
        </w:rPr>
        <w:t>Setup&gt;</w:t>
      </w:r>
      <w:r>
        <w:rPr>
          <w:i/>
          <w:color w:val="7B2520" w:themeColor="accent3" w:themeShade="BF"/>
        </w:rPr>
        <w:t>Run parameters&gt;YGOR simulation parameters</w:t>
      </w:r>
      <w:r>
        <w:t xml:space="preserve"> menu option (see Section </w:t>
      </w:r>
      <w:r w:rsidR="00C14C9F">
        <w:fldChar w:fldCharType="begin"/>
      </w:r>
      <w:r w:rsidR="00C14C9F">
        <w:instrText xml:space="preserve"> REF _Ref106477550 \r \h </w:instrText>
      </w:r>
      <w:r w:rsidR="00C14C9F">
        <w:fldChar w:fldCharType="separate"/>
      </w:r>
      <w:r w:rsidR="00DF5A44">
        <w:t>3.4.4</w:t>
      </w:r>
      <w:r w:rsidR="00C14C9F">
        <w:fldChar w:fldCharType="end"/>
      </w:r>
      <w:r>
        <w:t>).</w:t>
      </w:r>
      <w:r w:rsidR="00D81FA1">
        <w:t xml:space="preserve"> </w:t>
      </w:r>
      <w:r w:rsidR="00E07D04">
        <w:t xml:space="preserve">When running a simulation, as well as selecting a wave variable for the desired period, it is necessary to select the shoreline data set that was used to “fit” the model. </w:t>
      </w:r>
      <w:bookmarkStart w:id="112" w:name="_Hlk39746033"/>
      <w:r w:rsidR="00E07D04">
        <w:t xml:space="preserve">Further explanation and details of the workflow are given in Section </w:t>
      </w:r>
      <w:r w:rsidR="00E07D04">
        <w:fldChar w:fldCharType="begin"/>
      </w:r>
      <w:r w:rsidR="00E07D04">
        <w:instrText xml:space="preserve"> REF _Ref39735249 \r \h </w:instrText>
      </w:r>
      <w:r w:rsidR="00E07D04">
        <w:fldChar w:fldCharType="separate"/>
      </w:r>
      <w:r w:rsidR="00DF5A44">
        <w:t>4.18.1</w:t>
      </w:r>
      <w:r w:rsidR="00E07D04">
        <w:fldChar w:fldCharType="end"/>
      </w:r>
      <w:r w:rsidR="00E07D04">
        <w:t>.</w:t>
      </w:r>
      <w:bookmarkEnd w:id="112"/>
    </w:p>
    <w:p w14:paraId="1634B022" w14:textId="1760587B" w:rsidR="00C14C9F" w:rsidRDefault="00D81FA1" w:rsidP="00650EF1">
      <w:r>
        <w:t xml:space="preserve">On the ‘Model option’ drop-down list there is also an option to ‘Preload mean forcing’. For very large data sets loading the data can take some time. When using the ‘Fit model’ option to try multiple fits this can be time consuming. This option allows the mean values of the forcing between profile surveys to be added to the selected shoreline position data set.  </w:t>
      </w:r>
      <w:r w:rsidR="00C14C9F">
        <w:t>Subsequent runs using the ‘Fit model’ option, use these saved mean values rather than re-calculating them. If different wave climates are used</w:t>
      </w:r>
      <w:r w:rsidR="00650EF1">
        <w:t>,</w:t>
      </w:r>
      <w:r w:rsidR="00C14C9F">
        <w:t xml:space="preserve"> </w:t>
      </w:r>
      <w:r w:rsidR="00650EF1">
        <w:t>or different variables are used, in Preload mean forcing, the mean values are saved as a new variable. When running Fit Model, the user is prompted to select a mean data set of there is more than one mean wave data set available.</w:t>
      </w:r>
    </w:p>
    <w:p w14:paraId="5969DCC1" w14:textId="3BF08BEC" w:rsidR="00D81FA1" w:rsidRDefault="00D81FA1" w:rsidP="00A86258">
      <w:r>
        <w:t>NB. The mean forcing values between profile surveys are used to make an initial estimate of the fit parameters ‘a’ and ‘b’ but are not used for the subsequent optimisation which uses the full wave timeseries.</w:t>
      </w:r>
    </w:p>
    <w:p w14:paraId="12F084DE" w14:textId="73273A09" w:rsidR="00D81FA1" w:rsidRDefault="00D81FA1" w:rsidP="00A86258">
      <w:r>
        <w:t xml:space="preserve">The model is initialised using the Run button and the selection can be cleared using the Clear button. </w:t>
      </w:r>
    </w:p>
    <w:p w14:paraId="42EA66E7" w14:textId="2A51BE9A" w:rsidR="00E07D04" w:rsidRDefault="00E07D04" w:rsidP="00A86258"/>
    <w:p w14:paraId="1D09E5DA" w14:textId="2463F8D8" w:rsidR="003568AC" w:rsidRPr="003568AC" w:rsidRDefault="003568AC" w:rsidP="00A86258">
      <w:pPr>
        <w:rPr>
          <w:i/>
          <w:iCs/>
        </w:rPr>
      </w:pPr>
      <w:bookmarkStart w:id="113" w:name="_Hlk96704092"/>
      <w:r>
        <w:rPr>
          <w:i/>
          <w:iCs/>
        </w:rPr>
        <w:t>The BMVmodel is under development</w:t>
      </w:r>
    </w:p>
    <w:bookmarkEnd w:id="113"/>
    <w:p w14:paraId="15C4B908" w14:textId="77777777" w:rsidR="00184881" w:rsidRDefault="00184881" w:rsidP="00901B50"/>
    <w:p w14:paraId="51481FCD" w14:textId="0E955EBD" w:rsidR="00901B50" w:rsidRDefault="00901B50" w:rsidP="00901B50">
      <w:pPr>
        <w:pStyle w:val="Heading3"/>
      </w:pPr>
      <w:bookmarkStart w:id="114" w:name="_Ref44422504"/>
      <w:bookmarkStart w:id="115" w:name="_Toc219458181"/>
      <w:r>
        <w:t>Vulnerability</w:t>
      </w:r>
      <w:bookmarkEnd w:id="114"/>
      <w:bookmarkEnd w:id="115"/>
    </w:p>
    <w:p w14:paraId="1843A5B2" w14:textId="469E4C41" w:rsidR="003568AC" w:rsidRDefault="00B55A73" w:rsidP="00901B50">
      <w:r>
        <w:t>There are two options accessible from the Run menu to examine beach vulnerability:</w:t>
      </w:r>
    </w:p>
    <w:p w14:paraId="41E035C6" w14:textId="2FE15B06" w:rsidR="00B55A73" w:rsidRDefault="00B55A73" w:rsidP="00901B50">
      <w:bookmarkStart w:id="116" w:name="_Hlk48647456"/>
      <w:r>
        <w:rPr>
          <w:i/>
          <w:color w:val="7B2520" w:themeColor="accent3" w:themeShade="BF"/>
        </w:rPr>
        <w:t>Run</w:t>
      </w:r>
      <w:r w:rsidRPr="0096599A">
        <w:rPr>
          <w:i/>
          <w:color w:val="7B2520" w:themeColor="accent3" w:themeShade="BF"/>
        </w:rPr>
        <w:t xml:space="preserve">&gt; </w:t>
      </w:r>
      <w:r>
        <w:rPr>
          <w:i/>
          <w:color w:val="7B2520" w:themeColor="accent3" w:themeShade="BF"/>
        </w:rPr>
        <w:t>Vulnerability&gt;</w:t>
      </w:r>
      <w:r w:rsidR="007E3EBB">
        <w:rPr>
          <w:i/>
          <w:color w:val="7B2520" w:themeColor="accent3" w:themeShade="BF"/>
        </w:rPr>
        <w:t>BVI site</w:t>
      </w:r>
      <w:r>
        <w:t xml:space="preserve">: </w:t>
      </w:r>
      <w:bookmarkEnd w:id="116"/>
      <w:r>
        <w:t>runs a form of Beach Vulnerability Index for a single location. A prerequisite is that there must be at least one case available for each of the following models:</w:t>
      </w:r>
    </w:p>
    <w:p w14:paraId="0ACEF92E" w14:textId="157D55C5" w:rsidR="00B55A73" w:rsidRDefault="002576B9" w:rsidP="005C42B0">
      <w:pPr>
        <w:pStyle w:val="ListParagraph"/>
        <w:numPr>
          <w:ilvl w:val="0"/>
          <w:numId w:val="21"/>
        </w:numPr>
      </w:pPr>
      <w:r>
        <w:rPr>
          <w:noProof/>
        </w:rPr>
        <w:drawing>
          <wp:anchor distT="0" distB="0" distL="114300" distR="114300" simplePos="0" relativeHeight="251739136" behindDoc="0" locked="0" layoutInCell="1" allowOverlap="1" wp14:anchorId="37A39EC3" wp14:editId="5ECA3A80">
            <wp:simplePos x="0" y="0"/>
            <wp:positionH relativeFrom="margin">
              <wp:align>right</wp:align>
            </wp:positionH>
            <wp:positionV relativeFrom="paragraph">
              <wp:posOffset>4445</wp:posOffset>
            </wp:positionV>
            <wp:extent cx="1854200" cy="2033270"/>
            <wp:effectExtent l="0" t="0" r="0"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54200" cy="2033270"/>
                    </a:xfrm>
                    <a:prstGeom prst="rect">
                      <a:avLst/>
                    </a:prstGeom>
                  </pic:spPr>
                </pic:pic>
              </a:graphicData>
            </a:graphic>
            <wp14:sizeRelH relativeFrom="margin">
              <wp14:pctWidth>0</wp14:pctWidth>
            </wp14:sizeRelH>
            <wp14:sizeRelV relativeFrom="margin">
              <wp14:pctHeight>0</wp14:pctHeight>
            </wp14:sizeRelV>
          </wp:anchor>
        </w:drawing>
      </w:r>
      <w:r w:rsidR="00B55A73">
        <w:t>Nearshore waves</w:t>
      </w:r>
      <w:r w:rsidR="00EA04E6">
        <w:t xml:space="preserve">: </w:t>
      </w:r>
      <w:r w:rsidR="00EA04E6" w:rsidRPr="00EA04E6">
        <w:rPr>
          <w:i/>
          <w:color w:val="7B2520" w:themeColor="accent3" w:themeShade="BF"/>
        </w:rPr>
        <w:t>Run&gt; Wave properties&gt;Nearshore Waves</w:t>
      </w:r>
    </w:p>
    <w:p w14:paraId="4B983C6C" w14:textId="173F694A" w:rsidR="00B55A73" w:rsidRDefault="00B55A73" w:rsidP="005C42B0">
      <w:pPr>
        <w:pStyle w:val="ListParagraph"/>
        <w:numPr>
          <w:ilvl w:val="0"/>
          <w:numId w:val="21"/>
        </w:numPr>
      </w:pPr>
      <w:r>
        <w:t>Runup</w:t>
      </w:r>
      <w:r w:rsidR="00EA04E6">
        <w:t>:</w:t>
      </w:r>
      <w:r w:rsidR="00EA04E6" w:rsidRPr="00EA04E6">
        <w:rPr>
          <w:i/>
          <w:color w:val="7B2520" w:themeColor="accent3" w:themeShade="BF"/>
        </w:rPr>
        <w:t xml:space="preserve"> Run&gt; Wave properties&gt;Runup</w:t>
      </w:r>
    </w:p>
    <w:p w14:paraId="5A465F40" w14:textId="41F376DA" w:rsidR="00B55A73" w:rsidRDefault="00B55A73" w:rsidP="005C42B0">
      <w:pPr>
        <w:pStyle w:val="ListParagraph"/>
        <w:numPr>
          <w:ilvl w:val="0"/>
          <w:numId w:val="21"/>
        </w:numPr>
      </w:pPr>
      <w:r>
        <w:t>Littoral drift</w:t>
      </w:r>
      <w:r w:rsidR="00EA04E6">
        <w:t>:</w:t>
      </w:r>
      <w:r w:rsidR="00EA04E6" w:rsidRPr="00EA04E6">
        <w:rPr>
          <w:i/>
          <w:color w:val="7B2520" w:themeColor="accent3" w:themeShade="BF"/>
        </w:rPr>
        <w:t xml:space="preserve"> Run&gt; Wave properties&gt;Littoral Drift</w:t>
      </w:r>
    </w:p>
    <w:p w14:paraId="3E597984" w14:textId="489FF921" w:rsidR="00B55A73" w:rsidRDefault="00B55A73" w:rsidP="005C42B0">
      <w:pPr>
        <w:pStyle w:val="ListParagraph"/>
        <w:numPr>
          <w:ilvl w:val="0"/>
          <w:numId w:val="21"/>
        </w:numPr>
      </w:pPr>
      <w:r>
        <w:t>Cross-shore transport</w:t>
      </w:r>
      <w:r w:rsidR="00EA04E6">
        <w:t>:</w:t>
      </w:r>
      <w:r w:rsidR="00EA04E6" w:rsidRPr="00EA04E6">
        <w:rPr>
          <w:i/>
          <w:color w:val="7B2520" w:themeColor="accent3" w:themeShade="BF"/>
        </w:rPr>
        <w:t xml:space="preserve"> Run&gt; Wave properties&gt;X-shore Transport</w:t>
      </w:r>
    </w:p>
    <w:p w14:paraId="27C13482" w14:textId="458846A6" w:rsidR="00B55A73" w:rsidRDefault="00B55A73" w:rsidP="005C42B0">
      <w:pPr>
        <w:pStyle w:val="ListParagraph"/>
        <w:numPr>
          <w:ilvl w:val="0"/>
          <w:numId w:val="21"/>
        </w:numPr>
      </w:pPr>
      <w:r>
        <w:t>Shoreline</w:t>
      </w:r>
      <w:r w:rsidR="00EA04E6">
        <w:t xml:space="preserve">: </w:t>
      </w:r>
      <w:r w:rsidR="00EA04E6" w:rsidRPr="00EA04E6">
        <w:rPr>
          <w:i/>
          <w:color w:val="7B2520" w:themeColor="accent3" w:themeShade="BF"/>
        </w:rPr>
        <w:t>Run&gt; Beach properties&gt; Shore change&gt;Shoreline</w:t>
      </w:r>
    </w:p>
    <w:p w14:paraId="3660EEF6" w14:textId="769CBDBF" w:rsidR="007D3120" w:rsidRDefault="00EA04E6" w:rsidP="00901B50">
      <w:pPr>
        <w:rPr>
          <w:noProof/>
        </w:rPr>
      </w:pPr>
      <w:r>
        <w:t>Different scenarios can be considered by generating multiple cases of the above models and then selecting different combinations in the Vulnerability UI.</w:t>
      </w:r>
      <w:r w:rsidR="002576B9" w:rsidRPr="002576B9">
        <w:rPr>
          <w:noProof/>
        </w:rPr>
        <w:t xml:space="preserve"> </w:t>
      </w:r>
      <w:bookmarkStart w:id="117" w:name="_Hlk44423198"/>
      <w:r w:rsidR="003E05BF">
        <w:rPr>
          <w:noProof/>
        </w:rPr>
        <w:t xml:space="preserve">Results are averaged over the profiles used in the selected Shoreline model case. </w:t>
      </w:r>
      <w:r w:rsidR="0074173F">
        <w:rPr>
          <w:noProof/>
        </w:rPr>
        <w:t xml:space="preserve">The tabulated results are presented in a stand-alone figure. </w:t>
      </w:r>
      <w:r w:rsidR="00EA46D0">
        <w:rPr>
          <w:noProof/>
        </w:rPr>
        <w:t xml:space="preserve">For details of how the BVI is calculated see Section </w:t>
      </w:r>
      <w:bookmarkEnd w:id="117"/>
      <w:r w:rsidR="00EA46D0">
        <w:rPr>
          <w:noProof/>
        </w:rPr>
        <w:fldChar w:fldCharType="begin"/>
      </w:r>
      <w:r w:rsidR="00EA46D0">
        <w:rPr>
          <w:noProof/>
        </w:rPr>
        <w:instrText xml:space="preserve"> REF _Ref44423179 \r \h </w:instrText>
      </w:r>
      <w:r w:rsidR="00EA46D0">
        <w:rPr>
          <w:noProof/>
        </w:rPr>
      </w:r>
      <w:r w:rsidR="00EA46D0">
        <w:rPr>
          <w:noProof/>
        </w:rPr>
        <w:fldChar w:fldCharType="separate"/>
      </w:r>
      <w:r w:rsidR="00DF5A44">
        <w:rPr>
          <w:noProof/>
        </w:rPr>
        <w:t>4.19.1</w:t>
      </w:r>
      <w:r w:rsidR="00EA46D0">
        <w:rPr>
          <w:noProof/>
        </w:rPr>
        <w:fldChar w:fldCharType="end"/>
      </w:r>
      <w:r w:rsidR="00EA46D0">
        <w:rPr>
          <w:noProof/>
        </w:rPr>
        <w:t>.</w:t>
      </w:r>
    </w:p>
    <w:p w14:paraId="690BAAD9" w14:textId="2311C594" w:rsidR="007E3EBB" w:rsidRDefault="00EA04E6" w:rsidP="00901B50">
      <w:r>
        <w:rPr>
          <w:i/>
          <w:color w:val="7B2520" w:themeColor="accent3" w:themeShade="BF"/>
        </w:rPr>
        <w:t>Run</w:t>
      </w:r>
      <w:r w:rsidRPr="0096599A">
        <w:rPr>
          <w:i/>
          <w:color w:val="7B2520" w:themeColor="accent3" w:themeShade="BF"/>
        </w:rPr>
        <w:t xml:space="preserve">&gt; </w:t>
      </w:r>
      <w:r>
        <w:rPr>
          <w:i/>
          <w:color w:val="7B2520" w:themeColor="accent3" w:themeShade="BF"/>
        </w:rPr>
        <w:t>Vulnerability&gt;BV</w:t>
      </w:r>
      <w:r w:rsidR="007E3EBB">
        <w:rPr>
          <w:i/>
          <w:color w:val="7B2520" w:themeColor="accent3" w:themeShade="BF"/>
        </w:rPr>
        <w:t>I</w:t>
      </w:r>
      <w:r w:rsidR="0090555D">
        <w:rPr>
          <w:i/>
          <w:color w:val="7B2520" w:themeColor="accent3" w:themeShade="BF"/>
        </w:rPr>
        <w:t xml:space="preserve"> profile</w:t>
      </w:r>
      <w:r w:rsidR="007E3EBB">
        <w:rPr>
          <w:i/>
          <w:color w:val="7B2520" w:themeColor="accent3" w:themeShade="BF"/>
        </w:rPr>
        <w:t xml:space="preserve"> set</w:t>
      </w:r>
      <w:r>
        <w:t>: runs a more complex version of</w:t>
      </w:r>
      <w:r w:rsidR="007D3120">
        <w:t xml:space="preserve"> the</w:t>
      </w:r>
      <w:r>
        <w:t xml:space="preserve"> Beach Vulnerability Index for a beach defined by a set of beach profiles.</w:t>
      </w:r>
      <w:r w:rsidR="007D3120">
        <w:t xml:space="preserve"> </w:t>
      </w:r>
      <w:r w:rsidR="0074173F">
        <w:t xml:space="preserve">The models used are similar to those for the </w:t>
      </w:r>
      <w:r w:rsidR="0074173F" w:rsidRPr="0074173F">
        <w:rPr>
          <w:i/>
          <w:iCs/>
        </w:rPr>
        <w:t>Single site</w:t>
      </w:r>
      <w:r w:rsidR="0074173F">
        <w:t xml:space="preserve"> option but are run for all profiles as part of the simulation rather than being run beforehand. The pre-requisites are that the Site Run parameters for the wave model have been defined and the Nearshore </w:t>
      </w:r>
      <w:r w:rsidR="0074173F">
        <w:lastRenderedPageBreak/>
        <w:t xml:space="preserve">wave model has been run (see Sections </w:t>
      </w:r>
      <w:r w:rsidR="0074173F">
        <w:fldChar w:fldCharType="begin"/>
      </w:r>
      <w:r w:rsidR="0074173F">
        <w:instrText xml:space="preserve"> REF _Ref39651735 \r \h </w:instrText>
      </w:r>
      <w:r w:rsidR="0074173F">
        <w:fldChar w:fldCharType="separate"/>
      </w:r>
      <w:r w:rsidR="00DF5A44">
        <w:t>3.4.3</w:t>
      </w:r>
      <w:r w:rsidR="0074173F">
        <w:fldChar w:fldCharType="end"/>
      </w:r>
      <w:r w:rsidR="0074173F">
        <w:t xml:space="preserve"> and </w:t>
      </w:r>
      <w:r w:rsidR="0074173F">
        <w:fldChar w:fldCharType="begin"/>
      </w:r>
      <w:r w:rsidR="0074173F">
        <w:instrText xml:space="preserve"> REF _Ref44620467 \r \h </w:instrText>
      </w:r>
      <w:r w:rsidR="0074173F">
        <w:fldChar w:fldCharType="separate"/>
      </w:r>
      <w:r w:rsidR="00DF5A44">
        <w:t>3.5.1</w:t>
      </w:r>
      <w:r w:rsidR="0074173F">
        <w:fldChar w:fldCharType="end"/>
      </w:r>
      <w:r w:rsidR="0074173F">
        <w:t>). The user selects which profiles to include to define a beach “set” of profiles, defines the number of years to be considered as the exposure period (default is 1 year) an</w:t>
      </w:r>
      <w:r w:rsidR="00175AF0">
        <w:t>d</w:t>
      </w:r>
      <w:r w:rsidR="0074173F">
        <w:t xml:space="preserve"> selects which nearshore wave data set to use (if there are more than one). The tabulated results are presented on the </w:t>
      </w:r>
      <w:r w:rsidR="0074173F" w:rsidRPr="0074173F">
        <w:rPr>
          <w:i/>
          <w:iCs/>
          <w:color w:val="565321" w:themeColor="accent2" w:themeShade="80"/>
        </w:rPr>
        <w:t>Calcs&gt;Shoreline</w:t>
      </w:r>
      <w:r w:rsidR="0074173F" w:rsidRPr="0074173F">
        <w:rPr>
          <w:color w:val="565321" w:themeColor="accent2" w:themeShade="80"/>
        </w:rPr>
        <w:t xml:space="preserve"> </w:t>
      </w:r>
      <w:r w:rsidR="0074173F">
        <w:t>tab</w:t>
      </w:r>
      <w:r w:rsidR="007E3EBB">
        <w:t xml:space="preserve">. </w:t>
      </w:r>
      <w:bookmarkStart w:id="118" w:name="_Hlk44679137"/>
      <w:r w:rsidR="007E3EBB">
        <w:t xml:space="preserve">The results for the Mean Tide Level (0mOD) shoreline change used in the analysis can be viewed in the same way as other Shore change results using the </w:t>
      </w:r>
      <w:r w:rsidR="007E3EBB">
        <w:rPr>
          <w:i/>
          <w:color w:val="7B2520" w:themeColor="accent3" w:themeShade="BF"/>
        </w:rPr>
        <w:t>Run</w:t>
      </w:r>
      <w:r w:rsidR="007E3EBB" w:rsidRPr="0096599A">
        <w:rPr>
          <w:i/>
          <w:color w:val="7B2520" w:themeColor="accent3" w:themeShade="BF"/>
        </w:rPr>
        <w:t xml:space="preserve">&gt; </w:t>
      </w:r>
      <w:r w:rsidR="007E3EBB">
        <w:rPr>
          <w:i/>
          <w:color w:val="7B2520" w:themeColor="accent3" w:themeShade="BF"/>
        </w:rPr>
        <w:t>Beach properties&gt; Shore change&gt;Change plot</w:t>
      </w:r>
      <w:r w:rsidR="007E3EBB">
        <w:t xml:space="preserve"> and </w:t>
      </w:r>
      <w:r w:rsidR="007E3EBB">
        <w:rPr>
          <w:i/>
          <w:color w:val="7B2520" w:themeColor="accent3" w:themeShade="BF"/>
        </w:rPr>
        <w:t>Rates plot</w:t>
      </w:r>
      <w:r w:rsidR="007E3EBB">
        <w:t xml:space="preserve"> menu options. </w:t>
      </w:r>
      <w:bookmarkEnd w:id="118"/>
      <w:r w:rsidR="007E3EBB">
        <w:rPr>
          <w:noProof/>
        </w:rPr>
        <w:t xml:space="preserve">For details of how the BVI is calculated see Section </w:t>
      </w:r>
      <w:r w:rsidR="007E3EBB">
        <w:rPr>
          <w:noProof/>
        </w:rPr>
        <w:fldChar w:fldCharType="begin"/>
      </w:r>
      <w:r w:rsidR="007E3EBB">
        <w:rPr>
          <w:noProof/>
        </w:rPr>
        <w:instrText xml:space="preserve"> REF _Ref44423216 \r \h </w:instrText>
      </w:r>
      <w:r w:rsidR="007E3EBB">
        <w:rPr>
          <w:noProof/>
        </w:rPr>
      </w:r>
      <w:r w:rsidR="007E3EBB">
        <w:rPr>
          <w:noProof/>
        </w:rPr>
        <w:fldChar w:fldCharType="separate"/>
      </w:r>
      <w:r w:rsidR="00DF5A44">
        <w:rPr>
          <w:noProof/>
        </w:rPr>
        <w:t>4.19.2</w:t>
      </w:r>
      <w:r w:rsidR="007E3EBB">
        <w:rPr>
          <w:noProof/>
        </w:rPr>
        <w:fldChar w:fldCharType="end"/>
      </w:r>
      <w:r w:rsidR="007E3EBB">
        <w:rPr>
          <w:noProof/>
        </w:rPr>
        <w:t>.</w:t>
      </w:r>
    </w:p>
    <w:p w14:paraId="0D293520" w14:textId="67BBB895" w:rsidR="00B55A73" w:rsidRDefault="0074173F" w:rsidP="00901B50">
      <w:pPr>
        <w:rPr>
          <w:noProof/>
        </w:rPr>
      </w:pPr>
      <w:r>
        <w:rPr>
          <w:i/>
          <w:color w:val="7B2520" w:themeColor="accent3" w:themeShade="BF"/>
        </w:rPr>
        <w:t>Run</w:t>
      </w:r>
      <w:r w:rsidRPr="0096599A">
        <w:rPr>
          <w:i/>
          <w:color w:val="7B2520" w:themeColor="accent3" w:themeShade="BF"/>
        </w:rPr>
        <w:t xml:space="preserve">&gt; </w:t>
      </w:r>
      <w:r>
        <w:rPr>
          <w:i/>
          <w:color w:val="7B2520" w:themeColor="accent3" w:themeShade="BF"/>
        </w:rPr>
        <w:t>Vulnerability&gt;BVI</w:t>
      </w:r>
      <w:r w:rsidR="0090555D">
        <w:rPr>
          <w:i/>
          <w:color w:val="7B2520" w:themeColor="accent3" w:themeShade="BF"/>
        </w:rPr>
        <w:t xml:space="preserve"> set</w:t>
      </w:r>
      <w:r>
        <w:rPr>
          <w:i/>
          <w:color w:val="7B2520" w:themeColor="accent3" w:themeShade="BF"/>
        </w:rPr>
        <w:t xml:space="preserve"> plot</w:t>
      </w:r>
      <w:r>
        <w:t xml:space="preserve"> </w:t>
      </w:r>
      <w:r w:rsidR="007E3EBB">
        <w:t>generates a plot of the indices as a function of beach profiles along the shore.</w:t>
      </w:r>
    </w:p>
    <w:p w14:paraId="75750257" w14:textId="77777777" w:rsidR="006957EE" w:rsidRPr="003568AC" w:rsidRDefault="006957EE" w:rsidP="00901B50"/>
    <w:p w14:paraId="54F9AAB8" w14:textId="5A15CD62" w:rsidR="00901B50" w:rsidRPr="00901B50" w:rsidRDefault="006D7912" w:rsidP="006D7912">
      <w:pPr>
        <w:pStyle w:val="Heading3"/>
      </w:pPr>
      <w:bookmarkStart w:id="119" w:name="_Ref42154804"/>
      <w:bookmarkStart w:id="120" w:name="_Toc219458182"/>
      <w:r>
        <w:t>User Model</w:t>
      </w:r>
      <w:bookmarkEnd w:id="119"/>
      <w:bookmarkEnd w:id="120"/>
    </w:p>
    <w:p w14:paraId="7928B7CA" w14:textId="47613CA0" w:rsidR="00AA263C" w:rsidRDefault="003568AC" w:rsidP="00AA263C">
      <w:r w:rsidRPr="003568AC">
        <w:t>This class is provided for the user to add their own models</w:t>
      </w:r>
      <w:r w:rsidR="001F6271">
        <w:t xml:space="preserve"> by defining a new model class </w:t>
      </w:r>
      <w:r w:rsidR="00184881" w:rsidRPr="003568AC">
        <w:t xml:space="preserve">(see Section </w:t>
      </w:r>
      <w:r w:rsidR="00184881" w:rsidRPr="003568AC">
        <w:fldChar w:fldCharType="begin"/>
      </w:r>
      <w:r w:rsidR="00184881" w:rsidRPr="003568AC">
        <w:instrText xml:space="preserve"> REF _Ref462175665 \r \h  \* MERGEFORMAT </w:instrText>
      </w:r>
      <w:r w:rsidR="00184881" w:rsidRPr="003568AC">
        <w:fldChar w:fldCharType="separate"/>
      </w:r>
      <w:r w:rsidR="00DF5A44">
        <w:t>5.2</w:t>
      </w:r>
      <w:r w:rsidR="00184881" w:rsidRPr="003568AC">
        <w:fldChar w:fldCharType="end"/>
      </w:r>
      <w:r>
        <w:t xml:space="preserve"> for further details on how to add a model</w:t>
      </w:r>
      <w:r w:rsidR="00184881" w:rsidRPr="003568AC">
        <w:t>).</w:t>
      </w:r>
    </w:p>
    <w:p w14:paraId="65506568" w14:textId="584F2531" w:rsidR="00184881" w:rsidRDefault="00184881" w:rsidP="00AA263C"/>
    <w:p w14:paraId="19876BA3" w14:textId="15B75088" w:rsidR="00184881" w:rsidRPr="00184881" w:rsidRDefault="00184881" w:rsidP="00184881">
      <w:pPr>
        <w:pStyle w:val="Heading2"/>
      </w:pPr>
      <w:bookmarkStart w:id="121" w:name="_Toc531673944"/>
      <w:bookmarkStart w:id="122" w:name="_Toc219458183"/>
      <w:r w:rsidRPr="00184881">
        <w:t>Analysis</w:t>
      </w:r>
      <w:bookmarkEnd w:id="121"/>
      <w:bookmarkEnd w:id="122"/>
    </w:p>
    <w:p w14:paraId="19F9861A" w14:textId="42658899" w:rsidR="00184881" w:rsidRPr="00AA29F4" w:rsidRDefault="00184881" w:rsidP="00184881">
      <w:r>
        <w:t xml:space="preserve">Analysis allows data and model variables to be plotted or used in various forms of statistical analysis. </w:t>
      </w:r>
    </w:p>
    <w:p w14:paraId="149A5A1B" w14:textId="47E055DB" w:rsidR="00184881" w:rsidRPr="00AA29F4" w:rsidRDefault="00184881" w:rsidP="00184881">
      <w:pPr>
        <w:pStyle w:val="Heading3"/>
      </w:pPr>
      <w:bookmarkStart w:id="123" w:name="_Ref483053463"/>
      <w:bookmarkStart w:id="124" w:name="_Toc219458184"/>
      <w:r>
        <w:t>Plotting</w:t>
      </w:r>
      <w:bookmarkEnd w:id="123"/>
      <w:bookmarkEnd w:id="124"/>
    </w:p>
    <w:p w14:paraId="007F7C4E" w14:textId="34713B08" w:rsidR="00184881" w:rsidRDefault="00184881" w:rsidP="00184881">
      <w:r>
        <w:rPr>
          <w:i/>
          <w:color w:val="7B2520" w:themeColor="accent3" w:themeShade="BF"/>
        </w:rPr>
        <w:t>Analysis</w:t>
      </w:r>
      <w:r w:rsidRPr="0096599A">
        <w:rPr>
          <w:i/>
          <w:color w:val="7B2520" w:themeColor="accent3" w:themeShade="BF"/>
        </w:rPr>
        <w:t>&gt;Plot</w:t>
      </w:r>
      <w:r w:rsidR="00BF740B">
        <w:rPr>
          <w:i/>
          <w:color w:val="7B2520" w:themeColor="accent3" w:themeShade="BF"/>
        </w:rPr>
        <w:t>s</w:t>
      </w:r>
      <w:r>
        <w:t>: initialises the Plot</w:t>
      </w:r>
      <w:r w:rsidR="00006880">
        <w:t xml:space="preserve"> UI </w:t>
      </w:r>
      <w:r>
        <w:t xml:space="preserve">to select variables and produce various types of plot. </w:t>
      </w:r>
      <w:r w:rsidR="00297931" w:rsidRPr="00297931">
        <w:t>The user selects the Case, Dataset, and Variable to be used and the plot Type from a series of drop-down lists</w:t>
      </w:r>
      <w:r w:rsidRPr="00297931">
        <w:t xml:space="preserve">, </w:t>
      </w:r>
      <w:r w:rsidR="006B501C" w:rsidRPr="00297931">
        <w:fldChar w:fldCharType="begin"/>
      </w:r>
      <w:r w:rsidR="006B501C" w:rsidRPr="00297931">
        <w:instrText xml:space="preserve"> REF _Ref43211236 \h </w:instrText>
      </w:r>
      <w:r w:rsidR="004B2C5F" w:rsidRPr="00297931">
        <w:instrText xml:space="preserve"> \* MERGEFORMAT </w:instrText>
      </w:r>
      <w:r w:rsidR="006B501C" w:rsidRPr="00297931">
        <w:fldChar w:fldCharType="separate"/>
      </w:r>
      <w:r w:rsidR="00DF5A44">
        <w:t xml:space="preserve">Figure </w:t>
      </w:r>
      <w:r w:rsidR="00DF5A44">
        <w:rPr>
          <w:noProof/>
        </w:rPr>
        <w:t>3</w:t>
      </w:r>
      <w:r w:rsidR="006B501C" w:rsidRPr="00297931">
        <w:fldChar w:fldCharType="end"/>
      </w:r>
      <w:r w:rsidRPr="00297931">
        <w:t>.</w:t>
      </w:r>
      <w:r>
        <w:t xml:space="preserve"> There are then buttons to create a New figure or Add or Delete variables from an existing figure. </w:t>
      </w:r>
    </w:p>
    <w:p w14:paraId="562500F0" w14:textId="7517B2FE" w:rsidR="00B90E4C" w:rsidRDefault="00184881" w:rsidP="00184881">
      <w:r>
        <w:t xml:space="preserve">Alongside the Data set drop down </w:t>
      </w:r>
      <w:r w:rsidR="00B90E4C">
        <w:t xml:space="preserve">menus </w:t>
      </w:r>
      <w:r>
        <w:t xml:space="preserve">there </w:t>
      </w:r>
      <w:r w:rsidR="00B90E4C">
        <w:t xml:space="preserve">are various </w:t>
      </w:r>
      <w:r>
        <w:t>button</w:t>
      </w:r>
      <w:r w:rsidR="00B90E4C">
        <w:t>, which alter properties, or selection:</w:t>
      </w:r>
    </w:p>
    <w:p w14:paraId="293AB89B" w14:textId="4E46B0C5" w:rsidR="00B90E4C" w:rsidRPr="002E435F" w:rsidRDefault="00B90E4C" w:rsidP="00C807A8">
      <w:pPr>
        <w:spacing w:after="40"/>
        <w:ind w:left="720"/>
        <w:rPr>
          <w:sz w:val="20"/>
          <w:szCs w:val="20"/>
        </w:rPr>
      </w:pPr>
      <w:r w:rsidRPr="002E435F">
        <w:rPr>
          <w:sz w:val="20"/>
          <w:szCs w:val="20"/>
        </w:rPr>
        <w:sym w:font="Symbol" w:char="F0AE"/>
      </w:r>
      <w:r w:rsidRPr="002E435F">
        <w:rPr>
          <w:sz w:val="20"/>
          <w:szCs w:val="20"/>
        </w:rPr>
        <w:t xml:space="preserve"> : updates the list of </w:t>
      </w:r>
      <w:r w:rsidR="003F6097">
        <w:rPr>
          <w:sz w:val="20"/>
          <w:szCs w:val="20"/>
        </w:rPr>
        <w:t>Cases</w:t>
      </w:r>
      <w:r w:rsidRPr="002E435F">
        <w:rPr>
          <w:sz w:val="20"/>
          <w:szCs w:val="20"/>
        </w:rPr>
        <w:t xml:space="preserve"> </w:t>
      </w:r>
    </w:p>
    <w:p w14:paraId="4CC8CF60" w14:textId="10821285" w:rsidR="00B90E4C" w:rsidRPr="002E435F" w:rsidRDefault="00CF291E" w:rsidP="00C807A8">
      <w:pPr>
        <w:spacing w:after="40"/>
        <w:ind w:left="720"/>
        <w:rPr>
          <w:sz w:val="20"/>
          <w:szCs w:val="20"/>
        </w:rPr>
      </w:pPr>
      <w:r>
        <w:rPr>
          <w:sz w:val="20"/>
          <w:szCs w:val="20"/>
        </w:rPr>
        <w:t>X</w:t>
      </w:r>
      <w:r w:rsidR="00B90E4C" w:rsidRPr="002E435F">
        <w:rPr>
          <w:sz w:val="20"/>
          <w:szCs w:val="20"/>
        </w:rPr>
        <w:t>Y :  swaps the X and Y axes</w:t>
      </w:r>
    </w:p>
    <w:p w14:paraId="2FF67E8B" w14:textId="5DDD5607" w:rsidR="00B90E4C" w:rsidRDefault="00B90E4C" w:rsidP="00C807A8">
      <w:pPr>
        <w:ind w:left="720"/>
        <w:rPr>
          <w:sz w:val="20"/>
          <w:szCs w:val="20"/>
        </w:rPr>
      </w:pPr>
      <w:r w:rsidRPr="002E435F">
        <w:rPr>
          <w:sz w:val="20"/>
          <w:szCs w:val="20"/>
        </w:rPr>
        <w:t>+ : switches between cartesian and polar plot type</w:t>
      </w:r>
    </w:p>
    <w:p w14:paraId="156D321F" w14:textId="574C5D0C" w:rsidR="00184881" w:rsidRDefault="00C807A8" w:rsidP="00184881">
      <w:r>
        <w:t>[</w:t>
      </w:r>
      <w:r w:rsidR="00184881">
        <w:t xml:space="preserve">NB: </w:t>
      </w:r>
      <w:r w:rsidR="00CF291E">
        <w:t>not all buttons are included on all plotting</w:t>
      </w:r>
      <w:r w:rsidR="00184881">
        <w:t xml:space="preserve"> UIs</w:t>
      </w:r>
      <w:r>
        <w:t>].</w:t>
      </w:r>
    </w:p>
    <w:p w14:paraId="7411BB33" w14:textId="08B7B031" w:rsidR="002A7915" w:rsidRDefault="00184881" w:rsidP="00184881">
      <w:r>
        <w:t>The plotting</w:t>
      </w:r>
      <w:r w:rsidR="00006880">
        <w:t xml:space="preserve"> UI </w:t>
      </w:r>
      <w:r>
        <w:t xml:space="preserve">has </w:t>
      </w:r>
      <w:r w:rsidR="00CF291E">
        <w:t>seven</w:t>
      </w:r>
      <w:r w:rsidR="002A7915">
        <w:t xml:space="preserve"> </w:t>
      </w:r>
      <w:r>
        <w:t xml:space="preserve">tabs: </w:t>
      </w:r>
    </w:p>
    <w:p w14:paraId="5453A901" w14:textId="77777777" w:rsidR="002A7915" w:rsidRDefault="00184881" w:rsidP="002A7915">
      <w:pPr>
        <w:ind w:left="720"/>
      </w:pPr>
      <w:r>
        <w:t>Time</w:t>
      </w:r>
      <w:r w:rsidR="002A7915">
        <w:t xml:space="preserve">series </w:t>
      </w:r>
      <w:r>
        <w:t xml:space="preserve">- to handle time series plotting; </w:t>
      </w:r>
    </w:p>
    <w:p w14:paraId="715B7E5B" w14:textId="11A54B0D" w:rsidR="002A7915" w:rsidRDefault="002A7915" w:rsidP="002A7915">
      <w:pPr>
        <w:ind w:left="720"/>
      </w:pPr>
      <w:r>
        <w:t>Profiles</w:t>
      </w:r>
      <w:r w:rsidR="00184881">
        <w:t xml:space="preserve"> </w:t>
      </w:r>
      <w:r w:rsidR="00CF291E">
        <w:t>-</w:t>
      </w:r>
      <w:r w:rsidR="00184881">
        <w:t xml:space="preserve"> to handle plotting of beach profiles; </w:t>
      </w:r>
    </w:p>
    <w:p w14:paraId="758D2FC6" w14:textId="3054DA00" w:rsidR="002A7915" w:rsidRDefault="002A7915" w:rsidP="002A7915">
      <w:pPr>
        <w:ind w:left="720"/>
      </w:pPr>
      <w:r>
        <w:t xml:space="preserve">Rose </w:t>
      </w:r>
      <w:r w:rsidR="00CF291E">
        <w:t>-</w:t>
      </w:r>
      <w:r>
        <w:t xml:space="preserve"> for wind and wave rose plots, or polar plots;</w:t>
      </w:r>
    </w:p>
    <w:p w14:paraId="6ED73BE1" w14:textId="2E3F0ACE" w:rsidR="002A7915" w:rsidRDefault="00CF291E" w:rsidP="002A7915">
      <w:pPr>
        <w:ind w:left="720"/>
      </w:pPr>
      <w:r>
        <w:t>2D</w:t>
      </w:r>
      <w:r w:rsidR="002A7915">
        <w:t xml:space="preserve"> - for a range of types of plot with two variables (line, scatter, bar etc);</w:t>
      </w:r>
    </w:p>
    <w:p w14:paraId="20082FDA" w14:textId="5457525A" w:rsidR="002A7915" w:rsidRDefault="00CF291E" w:rsidP="00C807A8">
      <w:pPr>
        <w:ind w:left="720"/>
      </w:pPr>
      <w:r>
        <w:t>3D-</w:t>
      </w:r>
      <w:r w:rsidR="002A7915">
        <w:t xml:space="preserve"> for a range of surface plots</w:t>
      </w:r>
    </w:p>
    <w:p w14:paraId="34FF1E70" w14:textId="4474AB19" w:rsidR="00CF291E" w:rsidRDefault="00CF291E" w:rsidP="00C807A8">
      <w:pPr>
        <w:ind w:left="720"/>
      </w:pPr>
      <w:r>
        <w:t>2DT-animates a 2D plot</w:t>
      </w:r>
    </w:p>
    <w:p w14:paraId="508CA68D" w14:textId="6083D5B3" w:rsidR="00C807A8" w:rsidRDefault="00CF291E" w:rsidP="00097A84">
      <w:pPr>
        <w:ind w:left="720"/>
      </w:pPr>
      <w:r>
        <w:t>3DT- animates a 3D plot</w:t>
      </w:r>
    </w:p>
    <w:p w14:paraId="146C2891" w14:textId="13955739" w:rsidR="006B501C" w:rsidRDefault="006B501C" w:rsidP="006B501C">
      <w:pPr>
        <w:pStyle w:val="Caption"/>
        <w:keepNext/>
      </w:pPr>
      <w:bookmarkStart w:id="125" w:name="_Ref43211236"/>
      <w:r>
        <w:lastRenderedPageBreak/>
        <w:t xml:space="preserve">Figure </w:t>
      </w:r>
      <w:r w:rsidR="00D05967">
        <w:fldChar w:fldCharType="begin"/>
      </w:r>
      <w:r w:rsidR="00D05967">
        <w:instrText xml:space="preserve"> SEQ Figure \* ARABIC </w:instrText>
      </w:r>
      <w:r w:rsidR="00D05967">
        <w:fldChar w:fldCharType="separate"/>
      </w:r>
      <w:r w:rsidR="00DF5A44">
        <w:rPr>
          <w:noProof/>
        </w:rPr>
        <w:t>3</w:t>
      </w:r>
      <w:r w:rsidR="00D05967">
        <w:rPr>
          <w:noProof/>
        </w:rPr>
        <w:fldChar w:fldCharType="end"/>
      </w:r>
      <w:bookmarkEnd w:id="125"/>
      <w:r>
        <w:t xml:space="preserve"> - </w:t>
      </w:r>
      <w:r w:rsidRPr="006B501C">
        <w:t>Plot menu</w:t>
      </w:r>
      <w:r>
        <w:t>s</w:t>
      </w:r>
      <w:r w:rsidRPr="006B501C">
        <w:t xml:space="preserve"> and </w:t>
      </w:r>
      <w:r>
        <w:t>notes on their use</w:t>
      </w:r>
      <w:r w:rsidRPr="006B501C">
        <w:t xml:space="preserve"> </w:t>
      </w:r>
    </w:p>
    <w:tbl>
      <w:tblPr>
        <w:tblStyle w:val="TableGrid"/>
        <w:tblW w:w="0" w:type="auto"/>
        <w:tblBorders>
          <w:top w:val="single" w:sz="4" w:space="0" w:color="918C82" w:themeColor="background1" w:themeShade="BF"/>
          <w:left w:val="single" w:sz="4" w:space="0" w:color="918C82" w:themeColor="background1" w:themeShade="BF"/>
          <w:bottom w:val="single" w:sz="4" w:space="0" w:color="918C82" w:themeColor="background1" w:themeShade="BF"/>
          <w:right w:val="single" w:sz="4" w:space="0" w:color="918C82" w:themeColor="background1" w:themeShade="BF"/>
          <w:insideH w:val="single" w:sz="4" w:space="0" w:color="918C82" w:themeColor="background1" w:themeShade="BF"/>
          <w:insideV w:val="single" w:sz="4" w:space="0" w:color="918C82" w:themeColor="background1" w:themeShade="BF"/>
        </w:tblBorders>
        <w:tblLook w:val="04A0" w:firstRow="1" w:lastRow="0" w:firstColumn="1" w:lastColumn="0" w:noHBand="0" w:noVBand="1"/>
      </w:tblPr>
      <w:tblGrid>
        <w:gridCol w:w="4476"/>
        <w:gridCol w:w="4584"/>
      </w:tblGrid>
      <w:tr w:rsidR="00072975" w14:paraId="59DDE881" w14:textId="77777777" w:rsidTr="00072975">
        <w:tc>
          <w:tcPr>
            <w:tcW w:w="4460" w:type="dxa"/>
          </w:tcPr>
          <w:p w14:paraId="36A52D56" w14:textId="6FBBA87F" w:rsidR="002A7915" w:rsidRPr="002A7915" w:rsidRDefault="00072975" w:rsidP="003826FF">
            <w:pPr>
              <w:rPr>
                <w:noProof/>
              </w:rPr>
            </w:pPr>
            <w:r>
              <w:rPr>
                <w:noProof/>
              </w:rPr>
              <w:drawing>
                <wp:inline distT="0" distB="0" distL="0" distR="0" wp14:anchorId="0D3C0D45" wp14:editId="53232388">
                  <wp:extent cx="2629108" cy="210502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56192" cy="2126710"/>
                          </a:xfrm>
                          <a:prstGeom prst="rect">
                            <a:avLst/>
                          </a:prstGeom>
                        </pic:spPr>
                      </pic:pic>
                    </a:graphicData>
                  </a:graphic>
                </wp:inline>
              </w:drawing>
            </w:r>
          </w:p>
        </w:tc>
        <w:tc>
          <w:tcPr>
            <w:tcW w:w="4600" w:type="dxa"/>
          </w:tcPr>
          <w:p w14:paraId="79C91A6D" w14:textId="20FD1DAF" w:rsidR="002A7915" w:rsidRPr="002A7915" w:rsidRDefault="002A7915" w:rsidP="003826FF">
            <w:pPr>
              <w:spacing w:after="40"/>
              <w:rPr>
                <w:b/>
                <w:bCs/>
                <w:sz w:val="20"/>
                <w:szCs w:val="20"/>
              </w:rPr>
            </w:pPr>
            <w:r w:rsidRPr="002A7915">
              <w:rPr>
                <w:b/>
                <w:bCs/>
                <w:sz w:val="20"/>
                <w:szCs w:val="20"/>
              </w:rPr>
              <w:t>Time series plot</w:t>
            </w:r>
          </w:p>
          <w:p w14:paraId="3307ADCD" w14:textId="6935B5C2" w:rsidR="002A7915" w:rsidRPr="002A7915" w:rsidRDefault="002A7915" w:rsidP="003826FF">
            <w:pPr>
              <w:spacing w:after="40"/>
              <w:rPr>
                <w:sz w:val="20"/>
                <w:szCs w:val="20"/>
              </w:rPr>
            </w:pPr>
            <w:r w:rsidRPr="002A7915">
              <w:rPr>
                <w:sz w:val="20"/>
                <w:szCs w:val="20"/>
              </w:rPr>
              <w:t>The X variable is time</w:t>
            </w:r>
            <w:r w:rsidR="00072975">
              <w:rPr>
                <w:sz w:val="20"/>
                <w:szCs w:val="20"/>
              </w:rPr>
              <w:t xml:space="preserve"> and does not need to be set.</w:t>
            </w:r>
          </w:p>
          <w:p w14:paraId="48A36205" w14:textId="6E74C0B8" w:rsidR="002A7915" w:rsidRPr="002A7915" w:rsidRDefault="002A7915" w:rsidP="003826FF">
            <w:pPr>
              <w:spacing w:after="40"/>
              <w:rPr>
                <w:sz w:val="20"/>
                <w:szCs w:val="20"/>
              </w:rPr>
            </w:pPr>
            <w:r w:rsidRPr="002A7915">
              <w:rPr>
                <w:sz w:val="20"/>
                <w:szCs w:val="20"/>
              </w:rPr>
              <w:t xml:space="preserve">&gt; Select a </w:t>
            </w:r>
            <w:r w:rsidR="00CF291E">
              <w:rPr>
                <w:sz w:val="20"/>
                <w:szCs w:val="20"/>
              </w:rPr>
              <w:t xml:space="preserve">Case, Dataset </w:t>
            </w:r>
            <w:r w:rsidRPr="002A7915">
              <w:rPr>
                <w:sz w:val="20"/>
                <w:szCs w:val="20"/>
              </w:rPr>
              <w:t>and Variable to plot.</w:t>
            </w:r>
          </w:p>
          <w:p w14:paraId="3EF43DC5" w14:textId="0BAFDA89" w:rsidR="002A7915" w:rsidRPr="002A7915" w:rsidRDefault="002A7915" w:rsidP="003826FF">
            <w:pPr>
              <w:spacing w:after="40"/>
              <w:rPr>
                <w:sz w:val="20"/>
                <w:szCs w:val="20"/>
              </w:rPr>
            </w:pPr>
            <w:r w:rsidRPr="002A7915">
              <w:rPr>
                <w:sz w:val="20"/>
                <w:szCs w:val="20"/>
              </w:rPr>
              <w:t xml:space="preserve">The Y variable can be scaled (log, normalised, etc) and the range to be plotted can be adjusted from the </w:t>
            </w:r>
            <w:r w:rsidR="00072975">
              <w:rPr>
                <w:sz w:val="20"/>
                <w:szCs w:val="20"/>
              </w:rPr>
              <w:t>range values when assigning a variable to the TSvar button.</w:t>
            </w:r>
          </w:p>
          <w:p w14:paraId="3AF2943F" w14:textId="77777777" w:rsidR="002A7915" w:rsidRPr="002A7915" w:rsidRDefault="002A7915" w:rsidP="003826FF">
            <w:pPr>
              <w:spacing w:after="40"/>
              <w:rPr>
                <w:sz w:val="20"/>
                <w:szCs w:val="20"/>
              </w:rPr>
            </w:pPr>
            <w:r w:rsidRPr="002A7915">
              <w:rPr>
                <w:sz w:val="20"/>
                <w:szCs w:val="20"/>
              </w:rPr>
              <w:t>&gt; Select plot type (line, bar, scatter, stem, etc)</w:t>
            </w:r>
          </w:p>
          <w:p w14:paraId="072DFB06" w14:textId="77777777" w:rsidR="002A7915" w:rsidRPr="002A7915" w:rsidRDefault="002A7915" w:rsidP="003826FF">
            <w:pPr>
              <w:spacing w:after="40"/>
              <w:rPr>
                <w:sz w:val="20"/>
                <w:szCs w:val="20"/>
              </w:rPr>
            </w:pPr>
            <w:r w:rsidRPr="002A7915">
              <w:rPr>
                <w:sz w:val="20"/>
                <w:szCs w:val="20"/>
                <w:u w:val="single"/>
              </w:rPr>
              <w:t>Buttons</w:t>
            </w:r>
            <w:r w:rsidRPr="002A7915">
              <w:rPr>
                <w:sz w:val="20"/>
                <w:szCs w:val="20"/>
              </w:rPr>
              <w:t>:</w:t>
            </w:r>
          </w:p>
          <w:p w14:paraId="02944423" w14:textId="77777777" w:rsidR="002A7915" w:rsidRPr="002A7915" w:rsidRDefault="002A7915" w:rsidP="003826FF">
            <w:pPr>
              <w:spacing w:after="40"/>
              <w:rPr>
                <w:sz w:val="20"/>
                <w:szCs w:val="20"/>
              </w:rPr>
            </w:pPr>
            <w:r w:rsidRPr="002A7915">
              <w:rPr>
                <w:sz w:val="20"/>
                <w:szCs w:val="20"/>
              </w:rPr>
              <w:t>New – generate a new figure</w:t>
            </w:r>
          </w:p>
          <w:p w14:paraId="0BDDEED5" w14:textId="2C347E42" w:rsidR="002A7915" w:rsidRPr="002A7915" w:rsidRDefault="002A7915" w:rsidP="003826FF">
            <w:pPr>
              <w:spacing w:after="40"/>
              <w:rPr>
                <w:sz w:val="20"/>
                <w:szCs w:val="20"/>
              </w:rPr>
            </w:pPr>
            <w:r w:rsidRPr="002A7915">
              <w:rPr>
                <w:sz w:val="20"/>
                <w:szCs w:val="20"/>
              </w:rPr>
              <w:t>Add – add data to an existing figure</w:t>
            </w:r>
          </w:p>
          <w:p w14:paraId="6D7C6FE7" w14:textId="4642EDC6" w:rsidR="002A7915" w:rsidRPr="002A7915" w:rsidRDefault="002A7915" w:rsidP="003826FF">
            <w:pPr>
              <w:spacing w:after="40"/>
              <w:rPr>
                <w:sz w:val="20"/>
                <w:szCs w:val="20"/>
              </w:rPr>
            </w:pPr>
            <w:r w:rsidRPr="002A7915">
              <w:rPr>
                <w:sz w:val="20"/>
                <w:szCs w:val="20"/>
              </w:rPr>
              <w:t>Delete – remove selected data from an existing figure</w:t>
            </w:r>
          </w:p>
        </w:tc>
      </w:tr>
      <w:tr w:rsidR="00072975" w14:paraId="4763C036" w14:textId="77777777" w:rsidTr="00072975">
        <w:tc>
          <w:tcPr>
            <w:tcW w:w="4460" w:type="dxa"/>
          </w:tcPr>
          <w:p w14:paraId="312D72CF" w14:textId="5851AFFF" w:rsidR="002A7915" w:rsidRDefault="007E7898" w:rsidP="003826FF">
            <w:r>
              <w:rPr>
                <w:noProof/>
              </w:rPr>
              <w:drawing>
                <wp:anchor distT="0" distB="0" distL="114300" distR="114300" simplePos="0" relativeHeight="251747328" behindDoc="0" locked="0" layoutInCell="1" allowOverlap="1" wp14:anchorId="50D9B11D" wp14:editId="55C7FB4F">
                  <wp:simplePos x="0" y="0"/>
                  <wp:positionH relativeFrom="column">
                    <wp:posOffset>-635</wp:posOffset>
                  </wp:positionH>
                  <wp:positionV relativeFrom="paragraph">
                    <wp:posOffset>1270</wp:posOffset>
                  </wp:positionV>
                  <wp:extent cx="2652395" cy="2123440"/>
                  <wp:effectExtent l="0" t="0" r="0" b="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52395" cy="2123440"/>
                          </a:xfrm>
                          <a:prstGeom prst="rect">
                            <a:avLst/>
                          </a:prstGeom>
                        </pic:spPr>
                      </pic:pic>
                    </a:graphicData>
                  </a:graphic>
                  <wp14:sizeRelH relativeFrom="margin">
                    <wp14:pctWidth>0</wp14:pctWidth>
                  </wp14:sizeRelH>
                  <wp14:sizeRelV relativeFrom="margin">
                    <wp14:pctHeight>0</wp14:pctHeight>
                  </wp14:sizeRelV>
                </wp:anchor>
              </w:drawing>
            </w:r>
          </w:p>
        </w:tc>
        <w:tc>
          <w:tcPr>
            <w:tcW w:w="4600" w:type="dxa"/>
          </w:tcPr>
          <w:p w14:paraId="379A2FCA" w14:textId="17FF4DAD" w:rsidR="002A7915" w:rsidRPr="002E435F" w:rsidRDefault="002A7915" w:rsidP="003826FF">
            <w:pPr>
              <w:spacing w:after="40"/>
              <w:rPr>
                <w:b/>
                <w:sz w:val="20"/>
                <w:szCs w:val="20"/>
              </w:rPr>
            </w:pPr>
            <w:r>
              <w:rPr>
                <w:b/>
                <w:sz w:val="20"/>
                <w:szCs w:val="20"/>
              </w:rPr>
              <w:t>Profiles</w:t>
            </w:r>
            <w:r w:rsidRPr="002E435F">
              <w:rPr>
                <w:b/>
                <w:sz w:val="20"/>
                <w:szCs w:val="20"/>
              </w:rPr>
              <w:t xml:space="preserve"> plot</w:t>
            </w:r>
          </w:p>
          <w:p w14:paraId="312821E4" w14:textId="0ADE7909" w:rsidR="002A7915" w:rsidRDefault="002A7915" w:rsidP="003826FF">
            <w:pPr>
              <w:spacing w:after="40"/>
              <w:rPr>
                <w:sz w:val="20"/>
                <w:szCs w:val="20"/>
              </w:rPr>
            </w:pPr>
            <w:r w:rsidRPr="005F2736">
              <w:rPr>
                <w:sz w:val="20"/>
                <w:szCs w:val="20"/>
              </w:rPr>
              <w:t>&gt;</w:t>
            </w:r>
            <w:r>
              <w:rPr>
                <w:sz w:val="20"/>
                <w:szCs w:val="20"/>
              </w:rPr>
              <w:t xml:space="preserve"> </w:t>
            </w:r>
            <w:r w:rsidRPr="005F2736">
              <w:rPr>
                <w:sz w:val="20"/>
                <w:szCs w:val="20"/>
              </w:rPr>
              <w:t xml:space="preserve">Select </w:t>
            </w:r>
            <w:r w:rsidR="007E7898">
              <w:rPr>
                <w:sz w:val="20"/>
                <w:szCs w:val="20"/>
              </w:rPr>
              <w:t>Case, Dataset</w:t>
            </w:r>
            <w:r w:rsidR="003826FF">
              <w:rPr>
                <w:sz w:val="20"/>
                <w:szCs w:val="20"/>
              </w:rPr>
              <w:t xml:space="preserve"> and</w:t>
            </w:r>
            <w:r w:rsidRPr="005F2736">
              <w:rPr>
                <w:sz w:val="20"/>
                <w:szCs w:val="20"/>
              </w:rPr>
              <w:t xml:space="preserve"> Variable</w:t>
            </w:r>
            <w:r w:rsidR="003826FF">
              <w:rPr>
                <w:sz w:val="20"/>
                <w:szCs w:val="20"/>
              </w:rPr>
              <w:t xml:space="preserve"> (only cases that </w:t>
            </w:r>
            <w:r w:rsidR="001E21AB">
              <w:rPr>
                <w:sz w:val="20"/>
                <w:szCs w:val="20"/>
              </w:rPr>
              <w:t xml:space="preserve">are </w:t>
            </w:r>
            <w:r w:rsidR="003826FF">
              <w:rPr>
                <w:sz w:val="20"/>
                <w:szCs w:val="20"/>
              </w:rPr>
              <w:t>beach profile data are shown).</w:t>
            </w:r>
          </w:p>
          <w:p w14:paraId="6BA8E292" w14:textId="7C809B21" w:rsidR="002A7915" w:rsidRPr="005F2736" w:rsidRDefault="002A7915" w:rsidP="003826FF">
            <w:pPr>
              <w:spacing w:after="40"/>
              <w:rPr>
                <w:sz w:val="20"/>
                <w:szCs w:val="20"/>
              </w:rPr>
            </w:pPr>
            <w:r w:rsidRPr="0028575A">
              <w:rPr>
                <w:sz w:val="20"/>
                <w:szCs w:val="20"/>
              </w:rPr>
              <w:t>&gt;</w:t>
            </w:r>
            <w:r>
              <w:rPr>
                <w:sz w:val="20"/>
                <w:szCs w:val="20"/>
              </w:rPr>
              <w:t xml:space="preserve"> </w:t>
            </w:r>
            <w:r w:rsidR="003826FF">
              <w:rPr>
                <w:sz w:val="20"/>
                <w:szCs w:val="20"/>
              </w:rPr>
              <w:t>For X-Y chainage-elevation plots of one or more profiles use the New/Add/Delete buttons</w:t>
            </w:r>
            <w:r w:rsidR="002878D7">
              <w:rPr>
                <w:sz w:val="20"/>
                <w:szCs w:val="20"/>
              </w:rPr>
              <w:t xml:space="preserve">. The </w:t>
            </w:r>
            <w:r w:rsidR="001E21AB">
              <w:rPr>
                <w:sz w:val="20"/>
                <w:szCs w:val="20"/>
              </w:rPr>
              <w:t xml:space="preserve">popup </w:t>
            </w:r>
            <w:r w:rsidR="002878D7">
              <w:rPr>
                <w:sz w:val="20"/>
                <w:szCs w:val="20"/>
              </w:rPr>
              <w:t>UI lists the surveys available. This UI returns after each plot until Cancel is used to exit.</w:t>
            </w:r>
          </w:p>
          <w:p w14:paraId="4908E477" w14:textId="576A4A06" w:rsidR="002A7915" w:rsidRDefault="002A7915" w:rsidP="003826FF">
            <w:pPr>
              <w:spacing w:after="40"/>
              <w:rPr>
                <w:sz w:val="20"/>
                <w:szCs w:val="20"/>
              </w:rPr>
            </w:pPr>
            <w:r>
              <w:rPr>
                <w:sz w:val="20"/>
                <w:szCs w:val="20"/>
              </w:rPr>
              <w:t xml:space="preserve">&gt; </w:t>
            </w:r>
            <w:r w:rsidR="002878D7">
              <w:rPr>
                <w:sz w:val="20"/>
                <w:szCs w:val="20"/>
              </w:rPr>
              <w:t xml:space="preserve">By assigning </w:t>
            </w:r>
            <w:r w:rsidR="007E7898">
              <w:rPr>
                <w:sz w:val="20"/>
                <w:szCs w:val="20"/>
              </w:rPr>
              <w:t xml:space="preserve">a </w:t>
            </w:r>
            <w:r w:rsidR="002878D7">
              <w:rPr>
                <w:sz w:val="20"/>
                <w:szCs w:val="20"/>
              </w:rPr>
              <w:t>selection to the</w:t>
            </w:r>
            <w:r w:rsidR="007E7898">
              <w:rPr>
                <w:sz w:val="20"/>
                <w:szCs w:val="20"/>
              </w:rPr>
              <w:t xml:space="preserve"> ’Profile 1’ button and time to the ‘T or PrN’ </w:t>
            </w:r>
            <w:r w:rsidR="000D5CAA">
              <w:rPr>
                <w:sz w:val="20"/>
                <w:szCs w:val="20"/>
              </w:rPr>
              <w:t>button</w:t>
            </w:r>
            <w:r w:rsidR="007E7898">
              <w:rPr>
                <w:sz w:val="20"/>
                <w:szCs w:val="20"/>
              </w:rPr>
              <w:t>,</w:t>
            </w:r>
            <w:r w:rsidR="000D5CAA">
              <w:rPr>
                <w:sz w:val="20"/>
                <w:szCs w:val="20"/>
              </w:rPr>
              <w:t xml:space="preserve"> a surface plot of the variable as a function of chainage and time is produced.</w:t>
            </w:r>
          </w:p>
          <w:p w14:paraId="0505B7AB" w14:textId="7D8CA868" w:rsidR="002A7915" w:rsidRPr="002E435F" w:rsidRDefault="002A7915" w:rsidP="000D5CAA">
            <w:pPr>
              <w:spacing w:after="40"/>
              <w:rPr>
                <w:sz w:val="20"/>
                <w:szCs w:val="20"/>
              </w:rPr>
            </w:pPr>
            <w:r>
              <w:rPr>
                <w:sz w:val="20"/>
                <w:szCs w:val="20"/>
              </w:rPr>
              <w:t xml:space="preserve">&gt; </w:t>
            </w:r>
            <w:r w:rsidR="000D5CAA">
              <w:rPr>
                <w:sz w:val="20"/>
                <w:szCs w:val="20"/>
              </w:rPr>
              <w:t xml:space="preserve">By assigning a start profile </w:t>
            </w:r>
            <w:r w:rsidR="007E7898" w:rsidRPr="007E7898">
              <w:rPr>
                <w:sz w:val="20"/>
                <w:szCs w:val="20"/>
              </w:rPr>
              <w:t xml:space="preserve">to the ’Profile 1’ button and </w:t>
            </w:r>
            <w:r w:rsidR="007E7898">
              <w:rPr>
                <w:sz w:val="20"/>
                <w:szCs w:val="20"/>
              </w:rPr>
              <w:t>an end profile to</w:t>
            </w:r>
            <w:r w:rsidR="007E7898" w:rsidRPr="007E7898">
              <w:rPr>
                <w:sz w:val="20"/>
                <w:szCs w:val="20"/>
              </w:rPr>
              <w:t xml:space="preserve"> the ‘T or PrN’ button,</w:t>
            </w:r>
            <w:r w:rsidR="000D5CAA">
              <w:rPr>
                <w:sz w:val="20"/>
                <w:szCs w:val="20"/>
              </w:rPr>
              <w:t xml:space="preserve"> plots of the variable as </w:t>
            </w:r>
            <w:r w:rsidR="00C807A8">
              <w:rPr>
                <w:sz w:val="20"/>
                <w:szCs w:val="20"/>
              </w:rPr>
              <w:t xml:space="preserve">a </w:t>
            </w:r>
            <w:r w:rsidR="000D5CAA">
              <w:rPr>
                <w:sz w:val="20"/>
                <w:szCs w:val="20"/>
              </w:rPr>
              <w:t>function chainage and alongshore position are produced. The option is provided to plot individual survey dates</w:t>
            </w:r>
            <w:r w:rsidR="007E7898">
              <w:rPr>
                <w:sz w:val="20"/>
                <w:szCs w:val="20"/>
              </w:rPr>
              <w:t>,</w:t>
            </w:r>
            <w:r w:rsidR="000D5CAA">
              <w:rPr>
                <w:sz w:val="20"/>
                <w:szCs w:val="20"/>
              </w:rPr>
              <w:t xml:space="preserve"> or an animation.</w:t>
            </w:r>
            <w:r w:rsidR="000622D3">
              <w:rPr>
                <w:sz w:val="20"/>
                <w:szCs w:val="20"/>
              </w:rPr>
              <w:t xml:space="preserve"> </w:t>
            </w:r>
            <w:r w:rsidR="007E7898">
              <w:rPr>
                <w:sz w:val="20"/>
                <w:szCs w:val="20"/>
              </w:rPr>
              <w:t>Animation figures include buttons to replay and/or save the output. Alternatively, u</w:t>
            </w:r>
            <w:r w:rsidR="000622D3">
              <w:rPr>
                <w:sz w:val="20"/>
                <w:szCs w:val="20"/>
              </w:rPr>
              <w:t>se the Save button</w:t>
            </w:r>
            <w:r w:rsidR="007E7898">
              <w:rPr>
                <w:sz w:val="20"/>
                <w:szCs w:val="20"/>
              </w:rPr>
              <w:t xml:space="preserve"> on the Plot Selection</w:t>
            </w:r>
            <w:r w:rsidR="000622D3">
              <w:rPr>
                <w:sz w:val="20"/>
                <w:szCs w:val="20"/>
              </w:rPr>
              <w:t xml:space="preserve"> </w:t>
            </w:r>
            <w:r w:rsidR="007E7898">
              <w:rPr>
                <w:sz w:val="20"/>
                <w:szCs w:val="20"/>
              </w:rPr>
              <w:t xml:space="preserve">UI </w:t>
            </w:r>
            <w:r w:rsidR="000622D3">
              <w:rPr>
                <w:sz w:val="20"/>
                <w:szCs w:val="20"/>
              </w:rPr>
              <w:t xml:space="preserve">to save the </w:t>
            </w:r>
            <w:r w:rsidR="007E7898">
              <w:rPr>
                <w:sz w:val="20"/>
                <w:szCs w:val="20"/>
              </w:rPr>
              <w:t xml:space="preserve">most recently created </w:t>
            </w:r>
            <w:r w:rsidR="000622D3">
              <w:rPr>
                <w:sz w:val="20"/>
                <w:szCs w:val="20"/>
              </w:rPr>
              <w:t>animation as an mp4</w:t>
            </w:r>
            <w:r w:rsidR="007E7898">
              <w:rPr>
                <w:sz w:val="20"/>
                <w:szCs w:val="20"/>
              </w:rPr>
              <w:t xml:space="preserve"> or avi</w:t>
            </w:r>
            <w:r w:rsidR="000622D3">
              <w:rPr>
                <w:sz w:val="20"/>
                <w:szCs w:val="20"/>
              </w:rPr>
              <w:t xml:space="preserve"> file</w:t>
            </w:r>
            <w:r w:rsidR="007E7898">
              <w:rPr>
                <w:sz w:val="20"/>
                <w:szCs w:val="20"/>
              </w:rPr>
              <w:t>. T</w:t>
            </w:r>
            <w:r w:rsidR="00C807A8">
              <w:rPr>
                <w:sz w:val="20"/>
                <w:szCs w:val="20"/>
              </w:rPr>
              <w:t>he Clear button to reset</w:t>
            </w:r>
            <w:r w:rsidR="007E7898">
              <w:rPr>
                <w:sz w:val="20"/>
                <w:szCs w:val="20"/>
              </w:rPr>
              <w:t>s</w:t>
            </w:r>
            <w:r w:rsidR="00C807A8">
              <w:rPr>
                <w:sz w:val="20"/>
                <w:szCs w:val="20"/>
              </w:rPr>
              <w:t xml:space="preserve"> the</w:t>
            </w:r>
            <w:r w:rsidR="007E7898">
              <w:rPr>
                <w:sz w:val="20"/>
                <w:szCs w:val="20"/>
              </w:rPr>
              <w:t xml:space="preserve"> UI to an empty </w:t>
            </w:r>
            <w:r w:rsidR="00C807A8">
              <w:rPr>
                <w:sz w:val="20"/>
                <w:szCs w:val="20"/>
              </w:rPr>
              <w:t>selection</w:t>
            </w:r>
            <w:r w:rsidR="007E7898">
              <w:rPr>
                <w:sz w:val="20"/>
                <w:szCs w:val="20"/>
              </w:rPr>
              <w:t xml:space="preserve"> </w:t>
            </w:r>
          </w:p>
        </w:tc>
      </w:tr>
      <w:tr w:rsidR="00072975" w14:paraId="0503816A" w14:textId="77777777" w:rsidTr="00072975">
        <w:tc>
          <w:tcPr>
            <w:tcW w:w="4460" w:type="dxa"/>
          </w:tcPr>
          <w:p w14:paraId="58D1AE15" w14:textId="0AEDDD10" w:rsidR="002A7915" w:rsidRDefault="002A7915" w:rsidP="003826FF">
            <w:r>
              <w:t xml:space="preserve"> </w:t>
            </w:r>
            <w:r w:rsidR="00072975">
              <w:rPr>
                <w:noProof/>
              </w:rPr>
              <w:drawing>
                <wp:inline distT="0" distB="0" distL="0" distR="0" wp14:anchorId="624661B0" wp14:editId="6BDCE547">
                  <wp:extent cx="2694539" cy="2157413"/>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21691" cy="2179152"/>
                          </a:xfrm>
                          <a:prstGeom prst="rect">
                            <a:avLst/>
                          </a:prstGeom>
                        </pic:spPr>
                      </pic:pic>
                    </a:graphicData>
                  </a:graphic>
                </wp:inline>
              </w:drawing>
            </w:r>
          </w:p>
        </w:tc>
        <w:tc>
          <w:tcPr>
            <w:tcW w:w="4600" w:type="dxa"/>
          </w:tcPr>
          <w:p w14:paraId="7313B4F2" w14:textId="5AE9F3AA" w:rsidR="002A7915" w:rsidRDefault="003826FF" w:rsidP="003826FF">
            <w:pPr>
              <w:spacing w:after="40"/>
              <w:rPr>
                <w:b/>
                <w:bCs/>
              </w:rPr>
            </w:pPr>
            <w:r w:rsidRPr="003826FF">
              <w:rPr>
                <w:b/>
                <w:bCs/>
              </w:rPr>
              <w:t>Rose plot</w:t>
            </w:r>
          </w:p>
          <w:p w14:paraId="5C35A23D" w14:textId="17EDD6FE" w:rsidR="00072975" w:rsidRPr="003826FF" w:rsidRDefault="00072975" w:rsidP="003826FF">
            <w:pPr>
              <w:spacing w:after="40"/>
              <w:rPr>
                <w:b/>
                <w:bCs/>
              </w:rPr>
            </w:pPr>
            <w:r w:rsidRPr="00072975">
              <w:t xml:space="preserve">The </w:t>
            </w:r>
            <w:r>
              <w:t>Direction</w:t>
            </w:r>
            <w:r w:rsidRPr="00072975">
              <w:t xml:space="preserve"> variable is </w:t>
            </w:r>
            <w:r>
              <w:t>selected by default.</w:t>
            </w:r>
          </w:p>
          <w:p w14:paraId="0FC6E00B" w14:textId="0FB157D1" w:rsidR="003826FF" w:rsidRDefault="003826FF" w:rsidP="003826FF">
            <w:pPr>
              <w:spacing w:after="40"/>
            </w:pPr>
            <w:r w:rsidRPr="003826FF">
              <w:t>&gt; Select Scenario, Variable, Scaling</w:t>
            </w:r>
            <w:r>
              <w:t>,</w:t>
            </w:r>
            <w:r w:rsidRPr="003826FF">
              <w:t xml:space="preserve"> Limits</w:t>
            </w:r>
            <w:r>
              <w:t>, date range and Plot type.</w:t>
            </w:r>
          </w:p>
          <w:p w14:paraId="2182B2B0" w14:textId="2C3B450E" w:rsidR="003826FF" w:rsidRDefault="003826FF" w:rsidP="003826FF">
            <w:pPr>
              <w:spacing w:after="40"/>
            </w:pPr>
            <w:r>
              <w:t xml:space="preserve">Prompted to use a polar or a rose plot. </w:t>
            </w:r>
          </w:p>
          <w:p w14:paraId="78D4E98C" w14:textId="42891385" w:rsidR="003826FF" w:rsidRPr="003826FF" w:rsidRDefault="003826FF" w:rsidP="003826FF">
            <w:pPr>
              <w:spacing w:after="40"/>
            </w:pPr>
            <w:r>
              <w:t>Additional variables can be added and deleted for polar plots. A second rose plot can be added to a rose plot but there is no delete option for this plot type.</w:t>
            </w:r>
          </w:p>
          <w:p w14:paraId="4BFEB21B" w14:textId="4D593A05" w:rsidR="003826FF" w:rsidRDefault="003826FF" w:rsidP="003826FF">
            <w:pPr>
              <w:spacing w:after="40"/>
            </w:pPr>
          </w:p>
        </w:tc>
      </w:tr>
      <w:tr w:rsidR="00072975" w14:paraId="1CF529D0" w14:textId="77777777" w:rsidTr="00072975">
        <w:tc>
          <w:tcPr>
            <w:tcW w:w="4460" w:type="dxa"/>
          </w:tcPr>
          <w:p w14:paraId="3B3EB16C" w14:textId="445AF406" w:rsidR="00072975" w:rsidRDefault="00072975" w:rsidP="00072975">
            <w:r>
              <w:rPr>
                <w:noProof/>
              </w:rPr>
              <w:lastRenderedPageBreak/>
              <w:drawing>
                <wp:inline distT="0" distB="0" distL="0" distR="0" wp14:anchorId="5BF3E1CB" wp14:editId="6F81099E">
                  <wp:extent cx="2694940" cy="21583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94940" cy="2158365"/>
                          </a:xfrm>
                          <a:prstGeom prst="rect">
                            <a:avLst/>
                          </a:prstGeom>
                          <a:noFill/>
                        </pic:spPr>
                      </pic:pic>
                    </a:graphicData>
                  </a:graphic>
                </wp:inline>
              </w:drawing>
            </w:r>
          </w:p>
        </w:tc>
        <w:tc>
          <w:tcPr>
            <w:tcW w:w="4600" w:type="dxa"/>
          </w:tcPr>
          <w:p w14:paraId="474D3C23" w14:textId="77777777" w:rsidR="00072975" w:rsidRDefault="00072975" w:rsidP="00072975">
            <w:pPr>
              <w:spacing w:after="40"/>
              <w:rPr>
                <w:b/>
                <w:sz w:val="20"/>
                <w:szCs w:val="20"/>
              </w:rPr>
            </w:pPr>
            <w:r>
              <w:rPr>
                <w:b/>
                <w:sz w:val="20"/>
                <w:szCs w:val="20"/>
              </w:rPr>
              <w:t>2D</w:t>
            </w:r>
            <w:r w:rsidRPr="007659DC">
              <w:rPr>
                <w:b/>
                <w:sz w:val="20"/>
                <w:szCs w:val="20"/>
              </w:rPr>
              <w:t xml:space="preserve"> plot</w:t>
            </w:r>
          </w:p>
          <w:p w14:paraId="7908D5CA" w14:textId="77777777" w:rsidR="00072975" w:rsidRDefault="00072975" w:rsidP="00072975">
            <w:pPr>
              <w:spacing w:after="40"/>
              <w:rPr>
                <w:sz w:val="20"/>
                <w:szCs w:val="20"/>
              </w:rPr>
            </w:pPr>
            <w:r w:rsidRPr="00666220">
              <w:rPr>
                <w:bCs/>
                <w:sz w:val="20"/>
                <w:szCs w:val="20"/>
              </w:rPr>
              <w:t>For each selection choose the</w:t>
            </w:r>
            <w:r>
              <w:rPr>
                <w:b/>
                <w:sz w:val="20"/>
                <w:szCs w:val="20"/>
              </w:rPr>
              <w:t xml:space="preserve">  </w:t>
            </w:r>
            <w:r>
              <w:rPr>
                <w:sz w:val="20"/>
                <w:szCs w:val="20"/>
              </w:rPr>
              <w:t>Case, Dataset</w:t>
            </w:r>
            <w:r w:rsidRPr="007659DC">
              <w:rPr>
                <w:sz w:val="20"/>
                <w:szCs w:val="20"/>
              </w:rPr>
              <w:t xml:space="preserve"> and Variable to </w:t>
            </w:r>
            <w:r>
              <w:rPr>
                <w:sz w:val="20"/>
                <w:szCs w:val="20"/>
              </w:rPr>
              <w:t>be used.</w:t>
            </w:r>
          </w:p>
          <w:p w14:paraId="62FEA6BC" w14:textId="77777777" w:rsidR="00072975" w:rsidRPr="00666220" w:rsidRDefault="00072975" w:rsidP="00072975">
            <w:pPr>
              <w:spacing w:after="40"/>
              <w:rPr>
                <w:b/>
                <w:sz w:val="20"/>
                <w:szCs w:val="20"/>
              </w:rPr>
            </w:pPr>
            <w:r>
              <w:rPr>
                <w:sz w:val="20"/>
                <w:szCs w:val="20"/>
              </w:rPr>
              <w:t>&gt; Assign a variable, or a dimension, to the Var and X buttons to set the Y and X axes, respectively</w:t>
            </w:r>
          </w:p>
          <w:p w14:paraId="5E4F59FB" w14:textId="77777777" w:rsidR="00072975" w:rsidRPr="007659DC" w:rsidRDefault="00072975" w:rsidP="00072975">
            <w:pPr>
              <w:spacing w:after="40"/>
              <w:rPr>
                <w:sz w:val="20"/>
                <w:szCs w:val="20"/>
              </w:rPr>
            </w:pPr>
            <w:r>
              <w:rPr>
                <w:sz w:val="20"/>
                <w:szCs w:val="20"/>
              </w:rPr>
              <w:t>Each selection</w:t>
            </w:r>
            <w:r w:rsidRPr="007659DC">
              <w:rPr>
                <w:sz w:val="20"/>
                <w:szCs w:val="20"/>
              </w:rPr>
              <w:t xml:space="preserve"> can be scaled (log, normalised, etc) and the range to be plotted can be adjusted </w:t>
            </w:r>
            <w:r>
              <w:rPr>
                <w:sz w:val="20"/>
                <w:szCs w:val="20"/>
              </w:rPr>
              <w:t>when assigning the selection to a button.</w:t>
            </w:r>
          </w:p>
          <w:p w14:paraId="253BCA4D" w14:textId="77777777" w:rsidR="00072975" w:rsidRPr="007659DC" w:rsidRDefault="00072975" w:rsidP="00072975">
            <w:pPr>
              <w:spacing w:after="40"/>
              <w:rPr>
                <w:sz w:val="20"/>
                <w:szCs w:val="20"/>
              </w:rPr>
            </w:pPr>
            <w:r w:rsidRPr="007659DC">
              <w:rPr>
                <w:sz w:val="20"/>
                <w:szCs w:val="20"/>
              </w:rPr>
              <w:t>&gt; Select plot type (line, bar, scatter, stem, etc)</w:t>
            </w:r>
          </w:p>
          <w:p w14:paraId="01CCB6D5" w14:textId="77777777" w:rsidR="00072975" w:rsidRPr="007659DC" w:rsidRDefault="00072975" w:rsidP="00072975">
            <w:pPr>
              <w:spacing w:after="40"/>
              <w:rPr>
                <w:sz w:val="20"/>
                <w:szCs w:val="20"/>
              </w:rPr>
            </w:pPr>
            <w:r>
              <w:rPr>
                <w:sz w:val="20"/>
                <w:szCs w:val="20"/>
                <w:u w:val="single"/>
              </w:rPr>
              <w:t xml:space="preserve">Control </w:t>
            </w:r>
            <w:r w:rsidRPr="007659DC">
              <w:rPr>
                <w:sz w:val="20"/>
                <w:szCs w:val="20"/>
                <w:u w:val="single"/>
              </w:rPr>
              <w:t>Buttons</w:t>
            </w:r>
            <w:r w:rsidRPr="007659DC">
              <w:rPr>
                <w:sz w:val="20"/>
                <w:szCs w:val="20"/>
              </w:rPr>
              <w:t>:</w:t>
            </w:r>
          </w:p>
          <w:p w14:paraId="258EA81A" w14:textId="77777777" w:rsidR="00072975" w:rsidRPr="007659DC" w:rsidRDefault="00072975" w:rsidP="00072975">
            <w:pPr>
              <w:spacing w:after="40"/>
              <w:rPr>
                <w:sz w:val="20"/>
                <w:szCs w:val="20"/>
              </w:rPr>
            </w:pPr>
            <w:bookmarkStart w:id="126" w:name="_Hlk41129620"/>
            <w:r w:rsidRPr="007659DC">
              <w:rPr>
                <w:sz w:val="20"/>
                <w:szCs w:val="20"/>
              </w:rPr>
              <w:sym w:font="Symbol" w:char="F0AE"/>
            </w:r>
            <w:r w:rsidRPr="007659DC">
              <w:rPr>
                <w:sz w:val="20"/>
                <w:szCs w:val="20"/>
              </w:rPr>
              <w:t xml:space="preserve"> : updates the list of Cases </w:t>
            </w:r>
          </w:p>
          <w:p w14:paraId="6CD3B30E" w14:textId="77777777" w:rsidR="00072975" w:rsidRPr="007659DC" w:rsidRDefault="00072975" w:rsidP="00072975">
            <w:pPr>
              <w:spacing w:after="40"/>
              <w:rPr>
                <w:sz w:val="20"/>
                <w:szCs w:val="20"/>
              </w:rPr>
            </w:pPr>
            <w:r>
              <w:rPr>
                <w:sz w:val="20"/>
                <w:szCs w:val="20"/>
              </w:rPr>
              <w:t>X</w:t>
            </w:r>
            <w:r w:rsidRPr="007659DC">
              <w:rPr>
                <w:sz w:val="20"/>
                <w:szCs w:val="20"/>
              </w:rPr>
              <w:t>Y :  swaps the X and Y axes</w:t>
            </w:r>
          </w:p>
          <w:p w14:paraId="1089071E" w14:textId="77777777" w:rsidR="00072975" w:rsidRDefault="00072975" w:rsidP="00072975">
            <w:pPr>
              <w:spacing w:after="40"/>
              <w:rPr>
                <w:sz w:val="20"/>
                <w:szCs w:val="20"/>
              </w:rPr>
            </w:pPr>
            <w:r w:rsidRPr="007659DC">
              <w:rPr>
                <w:sz w:val="20"/>
                <w:szCs w:val="20"/>
              </w:rPr>
              <w:t>+ : switches between cartesian and polar plot type</w:t>
            </w:r>
            <w:bookmarkEnd w:id="126"/>
          </w:p>
          <w:p w14:paraId="6F2942D0" w14:textId="73E2B415" w:rsidR="00072975" w:rsidRDefault="00072975" w:rsidP="00072975">
            <w:pPr>
              <w:spacing w:after="40"/>
            </w:pPr>
            <w:r w:rsidRPr="00E75F70">
              <w:rPr>
                <w:bCs/>
                <w:i/>
                <w:iCs/>
                <w:sz w:val="20"/>
                <w:szCs w:val="20"/>
              </w:rPr>
              <w:t>If polar selected then Ind assumed to be in degrees.</w:t>
            </w:r>
          </w:p>
        </w:tc>
      </w:tr>
      <w:tr w:rsidR="00072975" w14:paraId="0F4FEC14" w14:textId="77777777" w:rsidTr="00072975">
        <w:tc>
          <w:tcPr>
            <w:tcW w:w="4460" w:type="dxa"/>
          </w:tcPr>
          <w:p w14:paraId="72887D8C" w14:textId="76F27859" w:rsidR="00072975" w:rsidRPr="00072975" w:rsidRDefault="00072975" w:rsidP="00072975">
            <w:r>
              <w:rPr>
                <w:noProof/>
              </w:rPr>
              <w:drawing>
                <wp:inline distT="0" distB="0" distL="0" distR="0" wp14:anchorId="2526EA2F" wp14:editId="60F2C797">
                  <wp:extent cx="2682240" cy="2145665"/>
                  <wp:effectExtent l="0" t="0" r="3810" b="698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82240" cy="2145665"/>
                          </a:xfrm>
                          <a:prstGeom prst="rect">
                            <a:avLst/>
                          </a:prstGeom>
                          <a:noFill/>
                        </pic:spPr>
                      </pic:pic>
                    </a:graphicData>
                  </a:graphic>
                </wp:inline>
              </w:drawing>
            </w:r>
          </w:p>
        </w:tc>
        <w:tc>
          <w:tcPr>
            <w:tcW w:w="4600" w:type="dxa"/>
          </w:tcPr>
          <w:p w14:paraId="78EA8EA8" w14:textId="77777777" w:rsidR="00072975" w:rsidRPr="007659DC" w:rsidRDefault="00072975" w:rsidP="00072975">
            <w:pPr>
              <w:spacing w:after="40"/>
              <w:rPr>
                <w:b/>
                <w:sz w:val="20"/>
                <w:szCs w:val="20"/>
              </w:rPr>
            </w:pPr>
            <w:r>
              <w:rPr>
                <w:b/>
                <w:sz w:val="20"/>
                <w:szCs w:val="20"/>
              </w:rPr>
              <w:t>3D</w:t>
            </w:r>
            <w:r w:rsidRPr="007659DC">
              <w:rPr>
                <w:b/>
                <w:sz w:val="20"/>
                <w:szCs w:val="20"/>
              </w:rPr>
              <w:t xml:space="preserve"> plot</w:t>
            </w:r>
          </w:p>
          <w:p w14:paraId="596FC82D" w14:textId="77777777" w:rsidR="00072975" w:rsidRDefault="00072975" w:rsidP="00072975">
            <w:pPr>
              <w:spacing w:after="40"/>
              <w:rPr>
                <w:sz w:val="20"/>
                <w:szCs w:val="20"/>
              </w:rPr>
            </w:pPr>
            <w:r w:rsidRPr="00F1203F">
              <w:rPr>
                <w:bCs/>
                <w:sz w:val="20"/>
                <w:szCs w:val="20"/>
              </w:rPr>
              <w:t>For each selection choose the</w:t>
            </w:r>
            <w:r w:rsidRPr="00F1203F">
              <w:rPr>
                <w:b/>
                <w:sz w:val="20"/>
                <w:szCs w:val="20"/>
              </w:rPr>
              <w:t xml:space="preserve">  </w:t>
            </w:r>
            <w:r w:rsidRPr="00F1203F">
              <w:rPr>
                <w:sz w:val="20"/>
                <w:szCs w:val="20"/>
              </w:rPr>
              <w:t>Case, Dataset and Variable to be used.</w:t>
            </w:r>
          </w:p>
          <w:p w14:paraId="305F5E02" w14:textId="77777777" w:rsidR="00072975" w:rsidRDefault="00072975" w:rsidP="00072975">
            <w:pPr>
              <w:spacing w:after="40"/>
              <w:rPr>
                <w:sz w:val="20"/>
                <w:szCs w:val="20"/>
              </w:rPr>
            </w:pPr>
            <w:r w:rsidRPr="007659DC">
              <w:rPr>
                <w:sz w:val="20"/>
                <w:szCs w:val="20"/>
              </w:rPr>
              <w:t xml:space="preserve">&gt; </w:t>
            </w:r>
            <w:r>
              <w:rPr>
                <w:sz w:val="20"/>
                <w:szCs w:val="20"/>
              </w:rPr>
              <w:t>Assign selections to the Var, X and Y buttons</w:t>
            </w:r>
          </w:p>
          <w:p w14:paraId="55A64FA3" w14:textId="77777777" w:rsidR="00072975" w:rsidRPr="007659DC" w:rsidRDefault="00072975" w:rsidP="00072975">
            <w:pPr>
              <w:spacing w:after="40"/>
              <w:rPr>
                <w:sz w:val="20"/>
                <w:szCs w:val="20"/>
              </w:rPr>
            </w:pPr>
            <w:r>
              <w:rPr>
                <w:sz w:val="20"/>
                <w:szCs w:val="20"/>
              </w:rPr>
              <w:t>Take care to ensure that the assignments to X and Y correctly match the dimensions selected for the variable (including any adjustment of the dimension ranges to be used).</w:t>
            </w:r>
          </w:p>
          <w:p w14:paraId="684A030B" w14:textId="77777777" w:rsidR="00072975" w:rsidRDefault="00072975" w:rsidP="00072975">
            <w:pPr>
              <w:spacing w:after="40"/>
              <w:rPr>
                <w:sz w:val="20"/>
                <w:szCs w:val="20"/>
              </w:rPr>
            </w:pPr>
            <w:r w:rsidRPr="007659DC">
              <w:rPr>
                <w:sz w:val="20"/>
                <w:szCs w:val="20"/>
              </w:rPr>
              <w:t>&gt; Select plot type</w:t>
            </w:r>
            <w:r>
              <w:rPr>
                <w:sz w:val="20"/>
                <w:szCs w:val="20"/>
              </w:rPr>
              <w:t>.</w:t>
            </w:r>
          </w:p>
          <w:p w14:paraId="7A63AD3C" w14:textId="77777777" w:rsidR="00072975" w:rsidRPr="007659DC" w:rsidRDefault="00072975" w:rsidP="00072975">
            <w:pPr>
              <w:spacing w:after="40"/>
              <w:rPr>
                <w:sz w:val="20"/>
                <w:szCs w:val="20"/>
              </w:rPr>
            </w:pPr>
          </w:p>
          <w:p w14:paraId="1A5D7B4D" w14:textId="5CF9DABF" w:rsidR="00072975" w:rsidRPr="003D7B8D" w:rsidRDefault="00072975" w:rsidP="00072975">
            <w:pPr>
              <w:spacing w:after="40"/>
              <w:rPr>
                <w:sz w:val="20"/>
                <w:szCs w:val="20"/>
              </w:rPr>
            </w:pPr>
            <w:r w:rsidRPr="008C4310">
              <w:rPr>
                <w:sz w:val="20"/>
                <w:szCs w:val="20"/>
                <w:u w:val="single"/>
              </w:rPr>
              <w:t>Control Buttons</w:t>
            </w:r>
            <w:r w:rsidRPr="008C4310">
              <w:rPr>
                <w:sz w:val="20"/>
                <w:szCs w:val="20"/>
              </w:rPr>
              <w:t xml:space="preserve">: see 2D plot </w:t>
            </w:r>
            <w:r>
              <w:rPr>
                <w:sz w:val="20"/>
                <w:szCs w:val="20"/>
              </w:rPr>
              <w:t>above.</w:t>
            </w:r>
          </w:p>
        </w:tc>
      </w:tr>
      <w:tr w:rsidR="00072975" w14:paraId="00C78A3E" w14:textId="77777777" w:rsidTr="00072975">
        <w:tc>
          <w:tcPr>
            <w:tcW w:w="4460" w:type="dxa"/>
          </w:tcPr>
          <w:p w14:paraId="445CD1E0" w14:textId="3AD76E50" w:rsidR="00072975" w:rsidRDefault="00072975" w:rsidP="00072975">
            <w:pPr>
              <w:rPr>
                <w:noProof/>
              </w:rPr>
            </w:pPr>
            <w:r>
              <w:rPr>
                <w:noProof/>
              </w:rPr>
              <w:drawing>
                <wp:inline distT="0" distB="0" distL="0" distR="0" wp14:anchorId="159BD604" wp14:editId="1424CEC4">
                  <wp:extent cx="2690398" cy="2157413"/>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93864" cy="2160192"/>
                          </a:xfrm>
                          <a:prstGeom prst="rect">
                            <a:avLst/>
                          </a:prstGeom>
                          <a:noFill/>
                        </pic:spPr>
                      </pic:pic>
                    </a:graphicData>
                  </a:graphic>
                </wp:inline>
              </w:drawing>
            </w:r>
          </w:p>
        </w:tc>
        <w:tc>
          <w:tcPr>
            <w:tcW w:w="4600" w:type="dxa"/>
          </w:tcPr>
          <w:p w14:paraId="7D953303" w14:textId="77777777" w:rsidR="00072975" w:rsidRDefault="00072975" w:rsidP="00072975">
            <w:pPr>
              <w:spacing w:after="40"/>
              <w:rPr>
                <w:b/>
                <w:sz w:val="20"/>
                <w:szCs w:val="20"/>
              </w:rPr>
            </w:pPr>
            <w:r>
              <w:rPr>
                <w:b/>
                <w:sz w:val="20"/>
                <w:szCs w:val="20"/>
              </w:rPr>
              <w:t>2DT</w:t>
            </w:r>
            <w:r w:rsidRPr="007659DC">
              <w:rPr>
                <w:b/>
                <w:sz w:val="20"/>
                <w:szCs w:val="20"/>
              </w:rPr>
              <w:t xml:space="preserve"> </w:t>
            </w:r>
            <w:r>
              <w:rPr>
                <w:b/>
                <w:sz w:val="20"/>
                <w:szCs w:val="20"/>
              </w:rPr>
              <w:t>animation</w:t>
            </w:r>
          </w:p>
          <w:p w14:paraId="5FD2EC0E" w14:textId="77777777" w:rsidR="00072975" w:rsidRDefault="00072975" w:rsidP="00072975">
            <w:pPr>
              <w:spacing w:after="40"/>
              <w:rPr>
                <w:sz w:val="20"/>
                <w:szCs w:val="20"/>
              </w:rPr>
            </w:pPr>
            <w:r w:rsidRPr="00666220">
              <w:rPr>
                <w:bCs/>
                <w:sz w:val="20"/>
                <w:szCs w:val="20"/>
              </w:rPr>
              <w:t>For each selection choose the</w:t>
            </w:r>
            <w:r>
              <w:rPr>
                <w:b/>
                <w:sz w:val="20"/>
                <w:szCs w:val="20"/>
              </w:rPr>
              <w:t xml:space="preserve">  </w:t>
            </w:r>
            <w:r>
              <w:rPr>
                <w:sz w:val="20"/>
                <w:szCs w:val="20"/>
              </w:rPr>
              <w:t>Case, Dataset</w:t>
            </w:r>
            <w:r w:rsidRPr="007659DC">
              <w:rPr>
                <w:sz w:val="20"/>
                <w:szCs w:val="20"/>
              </w:rPr>
              <w:t xml:space="preserve"> and Variable to </w:t>
            </w:r>
            <w:r>
              <w:rPr>
                <w:sz w:val="20"/>
                <w:szCs w:val="20"/>
              </w:rPr>
              <w:t>be used.</w:t>
            </w:r>
          </w:p>
          <w:p w14:paraId="39B6B991" w14:textId="77777777" w:rsidR="00072975" w:rsidRPr="00666220" w:rsidRDefault="00072975" w:rsidP="00072975">
            <w:pPr>
              <w:spacing w:after="40"/>
              <w:rPr>
                <w:b/>
                <w:sz w:val="20"/>
                <w:szCs w:val="20"/>
              </w:rPr>
            </w:pPr>
            <w:r>
              <w:rPr>
                <w:sz w:val="20"/>
                <w:szCs w:val="20"/>
              </w:rPr>
              <w:t>&gt; Assign a variable, or a dimension, to the Var, Time and X buttons.</w:t>
            </w:r>
          </w:p>
          <w:p w14:paraId="31F9B968" w14:textId="77777777" w:rsidR="00072975" w:rsidRPr="007659DC" w:rsidRDefault="00072975" w:rsidP="00072975">
            <w:pPr>
              <w:spacing w:after="40"/>
              <w:rPr>
                <w:sz w:val="20"/>
                <w:szCs w:val="20"/>
              </w:rPr>
            </w:pPr>
            <w:r>
              <w:rPr>
                <w:sz w:val="20"/>
                <w:szCs w:val="20"/>
              </w:rPr>
              <w:t>Each selection</w:t>
            </w:r>
            <w:r w:rsidRPr="007659DC">
              <w:rPr>
                <w:sz w:val="20"/>
                <w:szCs w:val="20"/>
              </w:rPr>
              <w:t xml:space="preserve"> can be scaled (log, normalised, etc) and the range to be plotted can be adjusted </w:t>
            </w:r>
            <w:r>
              <w:rPr>
                <w:sz w:val="20"/>
                <w:szCs w:val="20"/>
              </w:rPr>
              <w:t>when assigning the selection to a button.</w:t>
            </w:r>
          </w:p>
          <w:p w14:paraId="544A9A6E" w14:textId="77777777" w:rsidR="00072975" w:rsidRPr="007659DC" w:rsidRDefault="00072975" w:rsidP="00072975">
            <w:pPr>
              <w:spacing w:after="40"/>
              <w:rPr>
                <w:sz w:val="20"/>
                <w:szCs w:val="20"/>
              </w:rPr>
            </w:pPr>
            <w:r w:rsidRPr="007659DC">
              <w:rPr>
                <w:sz w:val="20"/>
                <w:szCs w:val="20"/>
              </w:rPr>
              <w:t>&gt; Select plot type (line, bar, scatter, stem, etc)</w:t>
            </w:r>
          </w:p>
          <w:p w14:paraId="4D134B05" w14:textId="77777777" w:rsidR="00072975" w:rsidRPr="007659DC" w:rsidRDefault="00072975" w:rsidP="00072975">
            <w:pPr>
              <w:spacing w:after="40"/>
              <w:rPr>
                <w:sz w:val="20"/>
                <w:szCs w:val="20"/>
              </w:rPr>
            </w:pPr>
            <w:r>
              <w:rPr>
                <w:sz w:val="20"/>
                <w:szCs w:val="20"/>
                <w:u w:val="single"/>
              </w:rPr>
              <w:t xml:space="preserve">Control </w:t>
            </w:r>
            <w:r w:rsidRPr="007659DC">
              <w:rPr>
                <w:sz w:val="20"/>
                <w:szCs w:val="20"/>
                <w:u w:val="single"/>
              </w:rPr>
              <w:t>Buttons</w:t>
            </w:r>
            <w:r w:rsidRPr="007659DC">
              <w:rPr>
                <w:sz w:val="20"/>
                <w:szCs w:val="20"/>
              </w:rPr>
              <w:t>:</w:t>
            </w:r>
          </w:p>
          <w:p w14:paraId="7831EF95" w14:textId="77777777" w:rsidR="00072975" w:rsidRPr="007659DC" w:rsidRDefault="00072975" w:rsidP="00072975">
            <w:pPr>
              <w:spacing w:after="40"/>
              <w:rPr>
                <w:sz w:val="20"/>
                <w:szCs w:val="20"/>
              </w:rPr>
            </w:pPr>
            <w:r w:rsidRPr="007659DC">
              <w:rPr>
                <w:sz w:val="20"/>
                <w:szCs w:val="20"/>
              </w:rPr>
              <w:sym w:font="Symbol" w:char="F0AE"/>
            </w:r>
            <w:r w:rsidRPr="007659DC">
              <w:rPr>
                <w:sz w:val="20"/>
                <w:szCs w:val="20"/>
              </w:rPr>
              <w:t xml:space="preserve"> : updates the list of Cases </w:t>
            </w:r>
          </w:p>
          <w:p w14:paraId="2EC10F21" w14:textId="77777777" w:rsidR="00072975" w:rsidRDefault="00072975" w:rsidP="00072975">
            <w:pPr>
              <w:spacing w:after="40"/>
              <w:rPr>
                <w:sz w:val="20"/>
                <w:szCs w:val="20"/>
              </w:rPr>
            </w:pPr>
            <w:r w:rsidRPr="007659DC">
              <w:rPr>
                <w:sz w:val="20"/>
                <w:szCs w:val="20"/>
              </w:rPr>
              <w:t>+ : switches between cartesian and polar plot type</w:t>
            </w:r>
          </w:p>
          <w:p w14:paraId="37EC56B7" w14:textId="3F6E4353" w:rsidR="00072975" w:rsidRDefault="00072975" w:rsidP="00072975">
            <w:pPr>
              <w:spacing w:after="40"/>
              <w:rPr>
                <w:b/>
                <w:sz w:val="20"/>
                <w:szCs w:val="20"/>
              </w:rPr>
            </w:pPr>
            <w:r w:rsidRPr="00E75F70">
              <w:rPr>
                <w:i/>
                <w:iCs/>
                <w:sz w:val="20"/>
                <w:szCs w:val="20"/>
              </w:rPr>
              <w:t>If polar selected</w:t>
            </w:r>
            <w:r>
              <w:rPr>
                <w:i/>
                <w:iCs/>
                <w:sz w:val="20"/>
                <w:szCs w:val="20"/>
              </w:rPr>
              <w:t>,</w:t>
            </w:r>
            <w:r w:rsidRPr="00E75F70">
              <w:rPr>
                <w:i/>
                <w:iCs/>
                <w:sz w:val="20"/>
                <w:szCs w:val="20"/>
              </w:rPr>
              <w:t xml:space="preserve"> then </w:t>
            </w:r>
            <w:r>
              <w:rPr>
                <w:i/>
                <w:iCs/>
                <w:sz w:val="20"/>
                <w:szCs w:val="20"/>
              </w:rPr>
              <w:t>X</w:t>
            </w:r>
            <w:r w:rsidRPr="00E75F70">
              <w:rPr>
                <w:i/>
                <w:iCs/>
                <w:sz w:val="20"/>
                <w:szCs w:val="20"/>
              </w:rPr>
              <w:t xml:space="preserve"> assumed to be in degrees</w:t>
            </w:r>
            <w:r>
              <w:rPr>
                <w:i/>
                <w:iCs/>
                <w:sz w:val="20"/>
                <w:szCs w:val="20"/>
              </w:rPr>
              <w:t xml:space="preserve"> and when prompted select Polar and NOT Rose.</w:t>
            </w:r>
          </w:p>
        </w:tc>
      </w:tr>
      <w:tr w:rsidR="00072975" w14:paraId="2595ACB9" w14:textId="77777777" w:rsidTr="00072975">
        <w:tc>
          <w:tcPr>
            <w:tcW w:w="4460" w:type="dxa"/>
          </w:tcPr>
          <w:p w14:paraId="020F2540" w14:textId="27EAE5F5" w:rsidR="00072975" w:rsidRDefault="00072975" w:rsidP="00072975">
            <w:pPr>
              <w:rPr>
                <w:noProof/>
              </w:rPr>
            </w:pPr>
            <w:r>
              <w:rPr>
                <w:noProof/>
              </w:rPr>
              <w:lastRenderedPageBreak/>
              <w:drawing>
                <wp:inline distT="0" distB="0" distL="0" distR="0" wp14:anchorId="63739791" wp14:editId="1D0DCF35">
                  <wp:extent cx="2702276" cy="2166938"/>
                  <wp:effectExtent l="0" t="0" r="3175" b="508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04444" cy="2168676"/>
                          </a:xfrm>
                          <a:prstGeom prst="rect">
                            <a:avLst/>
                          </a:prstGeom>
                          <a:noFill/>
                        </pic:spPr>
                      </pic:pic>
                    </a:graphicData>
                  </a:graphic>
                </wp:inline>
              </w:drawing>
            </w:r>
          </w:p>
        </w:tc>
        <w:tc>
          <w:tcPr>
            <w:tcW w:w="4600" w:type="dxa"/>
          </w:tcPr>
          <w:p w14:paraId="7148F8D6" w14:textId="77777777" w:rsidR="00072975" w:rsidRPr="007659DC" w:rsidRDefault="00072975" w:rsidP="00072975">
            <w:pPr>
              <w:spacing w:after="40"/>
              <w:rPr>
                <w:b/>
                <w:sz w:val="20"/>
                <w:szCs w:val="20"/>
              </w:rPr>
            </w:pPr>
            <w:r>
              <w:rPr>
                <w:b/>
                <w:sz w:val="20"/>
                <w:szCs w:val="20"/>
              </w:rPr>
              <w:t>3DT</w:t>
            </w:r>
            <w:r w:rsidRPr="007659DC">
              <w:rPr>
                <w:b/>
                <w:sz w:val="20"/>
                <w:szCs w:val="20"/>
              </w:rPr>
              <w:t xml:space="preserve"> </w:t>
            </w:r>
            <w:r>
              <w:rPr>
                <w:b/>
                <w:sz w:val="20"/>
                <w:szCs w:val="20"/>
              </w:rPr>
              <w:t>animation</w:t>
            </w:r>
          </w:p>
          <w:p w14:paraId="177F2E4B" w14:textId="77777777" w:rsidR="00072975" w:rsidRDefault="00072975" w:rsidP="00072975">
            <w:pPr>
              <w:spacing w:after="40"/>
              <w:rPr>
                <w:sz w:val="20"/>
                <w:szCs w:val="20"/>
              </w:rPr>
            </w:pPr>
            <w:r w:rsidRPr="00F1203F">
              <w:rPr>
                <w:bCs/>
                <w:sz w:val="20"/>
                <w:szCs w:val="20"/>
              </w:rPr>
              <w:t>For each selection choose the</w:t>
            </w:r>
            <w:r w:rsidRPr="00F1203F">
              <w:rPr>
                <w:b/>
                <w:sz w:val="20"/>
                <w:szCs w:val="20"/>
              </w:rPr>
              <w:t xml:space="preserve">  </w:t>
            </w:r>
            <w:r w:rsidRPr="00F1203F">
              <w:rPr>
                <w:sz w:val="20"/>
                <w:szCs w:val="20"/>
              </w:rPr>
              <w:t>Case, Dataset and Variable to be used.</w:t>
            </w:r>
          </w:p>
          <w:p w14:paraId="051FB32A" w14:textId="77777777" w:rsidR="00072975" w:rsidRDefault="00072975" w:rsidP="00072975">
            <w:pPr>
              <w:spacing w:after="40"/>
              <w:rPr>
                <w:sz w:val="20"/>
                <w:szCs w:val="20"/>
              </w:rPr>
            </w:pPr>
            <w:r w:rsidRPr="007659DC">
              <w:rPr>
                <w:sz w:val="20"/>
                <w:szCs w:val="20"/>
              </w:rPr>
              <w:t xml:space="preserve">&gt; </w:t>
            </w:r>
            <w:r>
              <w:rPr>
                <w:sz w:val="20"/>
                <w:szCs w:val="20"/>
              </w:rPr>
              <w:t>Assign selections to the Var, Time, X and Y buttons</w:t>
            </w:r>
          </w:p>
          <w:p w14:paraId="2C29036A" w14:textId="77777777" w:rsidR="00072975" w:rsidRPr="007659DC" w:rsidRDefault="00072975" w:rsidP="00072975">
            <w:pPr>
              <w:spacing w:after="40"/>
              <w:rPr>
                <w:sz w:val="20"/>
                <w:szCs w:val="20"/>
              </w:rPr>
            </w:pPr>
            <w:r>
              <w:rPr>
                <w:sz w:val="20"/>
                <w:szCs w:val="20"/>
              </w:rPr>
              <w:t>Take care to ensure that the assignments to Time, X and Y correctly match the dimensions selected for the variable (including any adjustment of the dimension ranges to be used).</w:t>
            </w:r>
          </w:p>
          <w:p w14:paraId="3C74B2FA" w14:textId="77777777" w:rsidR="00072975" w:rsidRDefault="00072975" w:rsidP="00072975">
            <w:pPr>
              <w:spacing w:after="40"/>
              <w:rPr>
                <w:sz w:val="20"/>
                <w:szCs w:val="20"/>
              </w:rPr>
            </w:pPr>
            <w:r w:rsidRPr="007659DC">
              <w:rPr>
                <w:sz w:val="20"/>
                <w:szCs w:val="20"/>
              </w:rPr>
              <w:t>&gt; Select plot type</w:t>
            </w:r>
            <w:r>
              <w:rPr>
                <w:sz w:val="20"/>
                <w:szCs w:val="20"/>
              </w:rPr>
              <w:t>.</w:t>
            </w:r>
          </w:p>
          <w:p w14:paraId="640306DF" w14:textId="77777777" w:rsidR="00072975" w:rsidRPr="007659DC" w:rsidRDefault="00072975" w:rsidP="00072975">
            <w:pPr>
              <w:spacing w:after="40"/>
              <w:rPr>
                <w:sz w:val="20"/>
                <w:szCs w:val="20"/>
              </w:rPr>
            </w:pPr>
          </w:p>
          <w:p w14:paraId="1A14A89F" w14:textId="632B81FC" w:rsidR="00072975" w:rsidRDefault="00072975" w:rsidP="00072975">
            <w:pPr>
              <w:spacing w:after="40"/>
              <w:rPr>
                <w:b/>
                <w:sz w:val="20"/>
                <w:szCs w:val="20"/>
              </w:rPr>
            </w:pPr>
            <w:r w:rsidRPr="008C4310">
              <w:rPr>
                <w:sz w:val="20"/>
                <w:szCs w:val="20"/>
                <w:u w:val="single"/>
              </w:rPr>
              <w:t>Control Buttons</w:t>
            </w:r>
            <w:r w:rsidRPr="008C4310">
              <w:rPr>
                <w:sz w:val="20"/>
                <w:szCs w:val="20"/>
              </w:rPr>
              <w:t>: see 2D</w:t>
            </w:r>
            <w:r>
              <w:rPr>
                <w:sz w:val="20"/>
                <w:szCs w:val="20"/>
              </w:rPr>
              <w:t>T</w:t>
            </w:r>
            <w:r w:rsidRPr="008C4310">
              <w:rPr>
                <w:sz w:val="20"/>
                <w:szCs w:val="20"/>
              </w:rPr>
              <w:t xml:space="preserve"> plot </w:t>
            </w:r>
            <w:r>
              <w:rPr>
                <w:sz w:val="20"/>
                <w:szCs w:val="20"/>
              </w:rPr>
              <w:t>above.</w:t>
            </w:r>
          </w:p>
        </w:tc>
      </w:tr>
    </w:tbl>
    <w:p w14:paraId="5A901787" w14:textId="553828AA" w:rsidR="00B90E4C" w:rsidRPr="00ED1EA7" w:rsidRDefault="00B90E4C" w:rsidP="00184881">
      <w:pPr>
        <w:rPr>
          <w:sz w:val="16"/>
          <w:szCs w:val="16"/>
        </w:rPr>
      </w:pPr>
    </w:p>
    <w:p w14:paraId="1B49DB9F" w14:textId="2B031DD1" w:rsidR="00C10B6D" w:rsidRDefault="000D5CAA" w:rsidP="00184881">
      <w:r>
        <w:rPr>
          <w:noProof/>
        </w:rPr>
        <w:drawing>
          <wp:anchor distT="0" distB="0" distL="114300" distR="114300" simplePos="0" relativeHeight="251737088" behindDoc="0" locked="0" layoutInCell="1" allowOverlap="1" wp14:anchorId="34B66264" wp14:editId="79F4E335">
            <wp:simplePos x="0" y="0"/>
            <wp:positionH relativeFrom="column">
              <wp:posOffset>-317</wp:posOffset>
            </wp:positionH>
            <wp:positionV relativeFrom="paragraph">
              <wp:posOffset>-635</wp:posOffset>
            </wp:positionV>
            <wp:extent cx="1048385" cy="1957070"/>
            <wp:effectExtent l="0" t="0" r="0" b="508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48385" cy="1957070"/>
                    </a:xfrm>
                    <a:prstGeom prst="rect">
                      <a:avLst/>
                    </a:prstGeom>
                    <a:noFill/>
                  </pic:spPr>
                </pic:pic>
              </a:graphicData>
            </a:graphic>
          </wp:anchor>
        </w:drawing>
      </w:r>
      <w:r>
        <w:t>The selection UI for plotting profiles on the profiles tab includes the options to plot ‘All profiles’, ‘Winter profiles’, or ‘Summer profiles’. These options are appended to the end of the list of survey dates. Winter is defined as October-March and Summer is defined as April-September.</w:t>
      </w:r>
      <w:r w:rsidR="003808C6">
        <w:t xml:space="preserve"> </w:t>
      </w:r>
      <w:r w:rsidR="00C10B6D">
        <w:t>Multiple profile plots have a colour order that proceeds from dark blue for the earliest profile to dark red for the most recent. When there are too may profiles to include a legend a colour bar is included instead.</w:t>
      </w:r>
      <w:r w:rsidR="00ED38C4">
        <w:t xml:space="preserve"> When a profile is clicked on with the mouse the date is displayed in the Matlab™ Command Window.</w:t>
      </w:r>
      <w:r w:rsidR="00842918">
        <w:t xml:space="preserve"> This applies to all multi-line plots that have a date stamp.</w:t>
      </w:r>
    </w:p>
    <w:p w14:paraId="406961C8" w14:textId="25D91F88" w:rsidR="00C10B6D" w:rsidRDefault="00C10B6D" w:rsidP="00184881"/>
    <w:p w14:paraId="159B7123" w14:textId="074FFF32" w:rsidR="00C10B6D" w:rsidRDefault="00C10B6D" w:rsidP="00184881"/>
    <w:p w14:paraId="22FDCC7A" w14:textId="77777777" w:rsidR="00C10B6D" w:rsidRDefault="00C10B6D" w:rsidP="00184881"/>
    <w:tbl>
      <w:tblPr>
        <w:tblStyle w:val="TableGrid"/>
        <w:tblpPr w:leftFromText="180" w:rightFromText="180" w:vertAnchor="text" w:horzAnchor="margin" w:tblpXSpec="right" w:tblpY="12"/>
        <w:tblOverlap w:val="never"/>
        <w:tblW w:w="0" w:type="auto"/>
        <w:tblLook w:val="04A0" w:firstRow="1" w:lastRow="0" w:firstColumn="1" w:lastColumn="0" w:noHBand="0" w:noVBand="1"/>
      </w:tblPr>
      <w:tblGrid>
        <w:gridCol w:w="2409"/>
        <w:gridCol w:w="2409"/>
        <w:gridCol w:w="2409"/>
      </w:tblGrid>
      <w:tr w:rsidR="00C10B6D" w14:paraId="6D801CCE" w14:textId="77777777" w:rsidTr="00C10B6D">
        <w:tc>
          <w:tcPr>
            <w:tcW w:w="2409" w:type="dxa"/>
          </w:tcPr>
          <w:p w14:paraId="3AF205D5" w14:textId="77777777" w:rsidR="00C10B6D" w:rsidRDefault="00C10B6D" w:rsidP="00C10B6D">
            <w:r>
              <w:rPr>
                <w:noProof/>
              </w:rPr>
              <w:drawing>
                <wp:inline distT="0" distB="0" distL="0" distR="0" wp14:anchorId="66DDEE7D" wp14:editId="6B1321BA">
                  <wp:extent cx="1381125" cy="1052512"/>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30326" cy="1090006"/>
                          </a:xfrm>
                          <a:prstGeom prst="rect">
                            <a:avLst/>
                          </a:prstGeom>
                        </pic:spPr>
                      </pic:pic>
                    </a:graphicData>
                  </a:graphic>
                </wp:inline>
              </w:drawing>
            </w:r>
          </w:p>
        </w:tc>
        <w:tc>
          <w:tcPr>
            <w:tcW w:w="2409" w:type="dxa"/>
          </w:tcPr>
          <w:p w14:paraId="71D697B7" w14:textId="77777777" w:rsidR="00C10B6D" w:rsidRDefault="00C10B6D" w:rsidP="00C10B6D">
            <w:r>
              <w:rPr>
                <w:noProof/>
              </w:rPr>
              <w:drawing>
                <wp:inline distT="0" distB="0" distL="0" distR="0" wp14:anchorId="5801C11F" wp14:editId="565AB979">
                  <wp:extent cx="1385570" cy="1057275"/>
                  <wp:effectExtent l="0" t="0" r="508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05165" cy="1148533"/>
                          </a:xfrm>
                          <a:prstGeom prst="rect">
                            <a:avLst/>
                          </a:prstGeom>
                        </pic:spPr>
                      </pic:pic>
                    </a:graphicData>
                  </a:graphic>
                </wp:inline>
              </w:drawing>
            </w:r>
          </w:p>
        </w:tc>
        <w:tc>
          <w:tcPr>
            <w:tcW w:w="2409" w:type="dxa"/>
          </w:tcPr>
          <w:p w14:paraId="5087316E" w14:textId="77777777" w:rsidR="00C10B6D" w:rsidRDefault="00C10B6D" w:rsidP="00C10B6D">
            <w:r>
              <w:rPr>
                <w:noProof/>
              </w:rPr>
              <w:drawing>
                <wp:inline distT="0" distB="0" distL="0" distR="0" wp14:anchorId="718A306B" wp14:editId="5D70746D">
                  <wp:extent cx="1365160" cy="1062316"/>
                  <wp:effectExtent l="0" t="0" r="6985" b="508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52066" cy="1129943"/>
                          </a:xfrm>
                          <a:prstGeom prst="rect">
                            <a:avLst/>
                          </a:prstGeom>
                        </pic:spPr>
                      </pic:pic>
                    </a:graphicData>
                  </a:graphic>
                </wp:inline>
              </w:drawing>
            </w:r>
          </w:p>
        </w:tc>
      </w:tr>
    </w:tbl>
    <w:p w14:paraId="5604FB0F" w14:textId="3E2F67AB" w:rsidR="000D5CAA" w:rsidRDefault="003808C6" w:rsidP="00184881">
      <w:r>
        <w:t>Example plots:</w:t>
      </w:r>
    </w:p>
    <w:p w14:paraId="3BA8DE71" w14:textId="586A6E4A" w:rsidR="00C10B6D" w:rsidRDefault="00C10B6D" w:rsidP="00184881"/>
    <w:p w14:paraId="0615F38A" w14:textId="132CA2C4" w:rsidR="00C10B6D" w:rsidRDefault="00C10B6D" w:rsidP="00184881"/>
    <w:p w14:paraId="326D046F" w14:textId="1B4FD7E4" w:rsidR="00C10B6D" w:rsidRDefault="00C10B6D" w:rsidP="00184881"/>
    <w:p w14:paraId="6119F6D4" w14:textId="3C1F1B47" w:rsidR="00C10B6D" w:rsidRDefault="00C10B6D" w:rsidP="00184881"/>
    <w:p w14:paraId="10663ABA" w14:textId="77777777" w:rsidR="00C10B6D" w:rsidRDefault="00C10B6D" w:rsidP="00184881"/>
    <w:p w14:paraId="5FC501FB" w14:textId="7620BF77" w:rsidR="00992C9F" w:rsidRDefault="00992C9F" w:rsidP="00184881">
      <w:r>
        <w:t xml:space="preserve">It is easy to rapidly generate a lot of plots. When the Plotting UI is closed, the user is given the option to delete all the plots generated by the Plotting UI. Alternatively, all the current plots can be deleted using </w:t>
      </w:r>
      <w:r w:rsidRPr="00482B83">
        <w:rPr>
          <w:i/>
          <w:color w:val="7B2520" w:themeColor="accent3" w:themeShade="BF"/>
        </w:rPr>
        <w:t>Tools&gt;Clear all&gt;Figures</w:t>
      </w:r>
      <w:r>
        <w:t xml:space="preserve">. </w:t>
      </w:r>
    </w:p>
    <w:p w14:paraId="615E210E" w14:textId="04A4C4B6" w:rsidR="00097A84" w:rsidRDefault="00097A84" w:rsidP="00184881">
      <w:r>
        <w:t xml:space="preserve">Setting the plot Type to User calls a user defined function as explained in Section </w:t>
      </w:r>
      <w:r>
        <w:fldChar w:fldCharType="begin"/>
      </w:r>
      <w:r>
        <w:instrText xml:space="preserve"> REF _Ref77177936 \r \h </w:instrText>
      </w:r>
      <w:r>
        <w:fldChar w:fldCharType="separate"/>
      </w:r>
      <w:r w:rsidR="00DF5A44">
        <w:t>5.4</w:t>
      </w:r>
      <w:r>
        <w:fldChar w:fldCharType="end"/>
      </w:r>
      <w:r>
        <w:t>.</w:t>
      </w:r>
    </w:p>
    <w:p w14:paraId="0BABC6CE" w14:textId="77777777" w:rsidR="001D6A06" w:rsidRDefault="001D6A06" w:rsidP="00184881"/>
    <w:p w14:paraId="45987A4E" w14:textId="4D0C4114" w:rsidR="00184881" w:rsidRDefault="00184881" w:rsidP="00184881">
      <w:pPr>
        <w:pStyle w:val="Heading3"/>
      </w:pPr>
      <w:bookmarkStart w:id="127" w:name="_Ref475288957"/>
      <w:bookmarkStart w:id="128" w:name="_Toc219458185"/>
      <w:r w:rsidRPr="00184881">
        <w:t>Statistics</w:t>
      </w:r>
      <w:bookmarkEnd w:id="127"/>
      <w:bookmarkEnd w:id="128"/>
    </w:p>
    <w:p w14:paraId="72D351A1" w14:textId="3C92CCF6" w:rsidR="00D4277E" w:rsidRDefault="00B55A73" w:rsidP="00D4277E">
      <w:r>
        <w:rPr>
          <w:i/>
          <w:color w:val="7B2520" w:themeColor="accent3" w:themeShade="BF"/>
        </w:rPr>
        <w:t>Analysis</w:t>
      </w:r>
      <w:r w:rsidR="00D4277E" w:rsidRPr="0096599A">
        <w:rPr>
          <w:i/>
          <w:color w:val="7B2520" w:themeColor="accent3" w:themeShade="BF"/>
        </w:rPr>
        <w:t xml:space="preserve">&gt; </w:t>
      </w:r>
      <w:r w:rsidR="00D4277E">
        <w:rPr>
          <w:i/>
          <w:color w:val="7B2520" w:themeColor="accent3" w:themeShade="BF"/>
        </w:rPr>
        <w:t>Statistics</w:t>
      </w:r>
      <w:r w:rsidR="00D4277E">
        <w:t xml:space="preserve">: </w:t>
      </w:r>
      <w:bookmarkStart w:id="129" w:name="_Hlk15127543"/>
      <w:r w:rsidR="00D4277E">
        <w:t xml:space="preserve">several statistical analysis options have been included within the Statistical Analysis GUI. </w:t>
      </w:r>
      <w:bookmarkEnd w:id="129"/>
      <w:r w:rsidR="00D4277E">
        <w:t xml:space="preserve">The tabs are for </w:t>
      </w:r>
      <w:r w:rsidR="00D4277E" w:rsidRPr="00D4277E">
        <w:rPr>
          <w:rFonts w:asciiTheme="majorHAnsi" w:eastAsiaTheme="majorEastAsia" w:hAnsiTheme="majorHAnsi" w:cstheme="majorBidi"/>
          <w:b/>
          <w:bCs/>
          <w:i/>
          <w:iCs/>
          <w:color w:val="807C32" w:themeColor="accent2" w:themeShade="BF"/>
        </w:rPr>
        <w:t xml:space="preserve">General </w:t>
      </w:r>
      <w:r w:rsidR="00D4277E">
        <w:t xml:space="preserve">statistics, </w:t>
      </w:r>
      <w:r w:rsidR="00D4277E" w:rsidRPr="00D4277E">
        <w:rPr>
          <w:rFonts w:asciiTheme="majorHAnsi" w:eastAsiaTheme="majorEastAsia" w:hAnsiTheme="majorHAnsi" w:cstheme="majorBidi"/>
          <w:b/>
          <w:bCs/>
          <w:i/>
          <w:iCs/>
          <w:color w:val="807C32" w:themeColor="accent2" w:themeShade="BF"/>
        </w:rPr>
        <w:t xml:space="preserve">Timeseries </w:t>
      </w:r>
      <w:r w:rsidR="00D4277E">
        <w:t xml:space="preserve">statistics, model comparisons using a </w:t>
      </w:r>
      <w:r w:rsidR="00D4277E" w:rsidRPr="00D4277E">
        <w:rPr>
          <w:rFonts w:asciiTheme="majorHAnsi" w:eastAsiaTheme="majorEastAsia" w:hAnsiTheme="majorHAnsi" w:cstheme="majorBidi"/>
          <w:b/>
          <w:bCs/>
          <w:i/>
          <w:iCs/>
          <w:color w:val="807C32" w:themeColor="accent2" w:themeShade="BF"/>
        </w:rPr>
        <w:t>Taylor</w:t>
      </w:r>
      <w:r w:rsidR="00D4277E">
        <w:t xml:space="preserve"> Plot, and the generation of a new record based on the statistics over the </w:t>
      </w:r>
      <w:r w:rsidR="00D4277E" w:rsidRPr="00D4277E">
        <w:rPr>
          <w:rFonts w:asciiTheme="majorHAnsi" w:eastAsiaTheme="majorEastAsia" w:hAnsiTheme="majorHAnsi" w:cstheme="majorBidi"/>
          <w:b/>
          <w:bCs/>
          <w:i/>
          <w:iCs/>
          <w:color w:val="807C32" w:themeColor="accent2" w:themeShade="BF"/>
        </w:rPr>
        <w:t>Intervals</w:t>
      </w:r>
      <w:r w:rsidR="00D4277E">
        <w:t xml:space="preserve"> defined by another timeseries.</w:t>
      </w:r>
    </w:p>
    <w:p w14:paraId="6892DE26" w14:textId="77777777" w:rsidR="00255778" w:rsidRPr="00255778" w:rsidRDefault="00255778" w:rsidP="00255778">
      <w:pPr>
        <w:keepNext/>
        <w:keepLines/>
        <w:spacing w:before="40" w:after="0"/>
        <w:ind w:left="864" w:hanging="864"/>
        <w:outlineLvl w:val="3"/>
        <w:rPr>
          <w:rFonts w:asciiTheme="majorHAnsi" w:eastAsiaTheme="majorEastAsia" w:hAnsiTheme="majorHAnsi" w:cstheme="majorBidi"/>
          <w:b/>
          <w:bCs/>
          <w:i/>
          <w:iCs/>
          <w:color w:val="807C32" w:themeColor="accent2" w:themeShade="BF"/>
        </w:rPr>
      </w:pPr>
      <w:r w:rsidRPr="00255778">
        <w:rPr>
          <w:rFonts w:asciiTheme="majorHAnsi" w:eastAsiaTheme="majorEastAsia" w:hAnsiTheme="majorHAnsi" w:cstheme="majorBidi"/>
          <w:b/>
          <w:bCs/>
          <w:i/>
          <w:iCs/>
          <w:color w:val="807C32" w:themeColor="accent2" w:themeShade="BF"/>
        </w:rPr>
        <w:t xml:space="preserve">General </w:t>
      </w:r>
      <w:r w:rsidRPr="00255778">
        <w:rPr>
          <w:rFonts w:asciiTheme="majorHAnsi" w:eastAsiaTheme="majorEastAsia" w:hAnsiTheme="majorHAnsi" w:cstheme="majorBidi"/>
          <w:b/>
          <w:bCs/>
          <w:i/>
          <w:iCs/>
        </w:rPr>
        <w:t>tab</w:t>
      </w:r>
    </w:p>
    <w:p w14:paraId="6561365D" w14:textId="77777777" w:rsidR="00255778" w:rsidRPr="00255778" w:rsidRDefault="00255778" w:rsidP="00255778">
      <w:r w:rsidRPr="00255778">
        <w:t>The General tab allows the user to apply the following statistics to data loaded in ModelUI:</w:t>
      </w:r>
      <w:r w:rsidRPr="00255778">
        <w:rPr>
          <w:noProof/>
        </w:rPr>
        <w:t xml:space="preserve"> </w:t>
      </w:r>
    </w:p>
    <w:p w14:paraId="5D6F7077" w14:textId="6EE1A42E" w:rsidR="00255778" w:rsidRPr="00255778" w:rsidRDefault="00255778" w:rsidP="00255778">
      <w:pPr>
        <w:numPr>
          <w:ilvl w:val="0"/>
          <w:numId w:val="18"/>
        </w:numPr>
        <w:contextualSpacing/>
      </w:pPr>
      <w:r w:rsidRPr="00255778">
        <w:rPr>
          <w:noProof/>
        </w:rPr>
        <w:lastRenderedPageBreak/>
        <w:drawing>
          <wp:anchor distT="0" distB="0" distL="114300" distR="114300" simplePos="0" relativeHeight="251754496" behindDoc="0" locked="0" layoutInCell="1" allowOverlap="1" wp14:anchorId="2BE480E6" wp14:editId="7831B5AB">
            <wp:simplePos x="0" y="0"/>
            <wp:positionH relativeFrom="column">
              <wp:posOffset>8890</wp:posOffset>
            </wp:positionH>
            <wp:positionV relativeFrom="paragraph">
              <wp:posOffset>237490</wp:posOffset>
            </wp:positionV>
            <wp:extent cx="2576195" cy="2061845"/>
            <wp:effectExtent l="0" t="0" r="0" b="0"/>
            <wp:wrapSquare wrapText="bothSides"/>
            <wp:docPr id="246" name="Picture 2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Graphical user interface, text, application, email&#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76195" cy="2061845"/>
                    </a:xfrm>
                    <a:prstGeom prst="rect">
                      <a:avLst/>
                    </a:prstGeom>
                    <a:noFill/>
                  </pic:spPr>
                </pic:pic>
              </a:graphicData>
            </a:graphic>
            <wp14:sizeRelH relativeFrom="margin">
              <wp14:pctWidth>0</wp14:pctWidth>
            </wp14:sizeRelH>
            <wp14:sizeRelV relativeFrom="margin">
              <wp14:pctHeight>0</wp14:pctHeight>
            </wp14:sizeRelV>
          </wp:anchor>
        </w:drawing>
      </w:r>
      <w:r w:rsidRPr="00255778">
        <w:rPr>
          <w:b/>
          <w:bCs/>
        </w:rPr>
        <w:t>Descriptive for X</w:t>
      </w:r>
      <w:r w:rsidRPr="00255778">
        <w:t xml:space="preserve">: general statistics of a variable (mean, standard deviation, minimum, maximum, sum and linear regression fit parameters). Only X needs to be defined. The range of the variable can be adjusted when it is assigned to the X button (see Section </w:t>
      </w:r>
      <w:r w:rsidRPr="00255778">
        <w:fldChar w:fldCharType="begin"/>
      </w:r>
      <w:r w:rsidRPr="00255778">
        <w:instrText xml:space="preserve"> REF _Ref76228532 \r \h </w:instrText>
      </w:r>
      <w:r w:rsidRPr="00255778">
        <w:fldChar w:fldCharType="separate"/>
      </w:r>
      <w:r w:rsidR="00DF5A44">
        <w:t>3.9</w:t>
      </w:r>
      <w:r w:rsidRPr="00255778">
        <w:fldChar w:fldCharType="end"/>
      </w:r>
      <w:r w:rsidRPr="00255778">
        <w:t>). If the variable being used is a multi-dimensional matrix (&gt;2D), the user is prompted to define the range or each additional dimension, or select a value at which to sample. The function can return statistics for a vector or a 2D array.</w:t>
      </w:r>
    </w:p>
    <w:p w14:paraId="173A678A" w14:textId="77777777" w:rsidR="00255778" w:rsidRPr="00255778" w:rsidRDefault="00255778" w:rsidP="00255778">
      <w:pPr>
        <w:ind w:left="360"/>
        <w:contextualSpacing/>
      </w:pPr>
    </w:p>
    <w:p w14:paraId="36A2D899" w14:textId="77777777" w:rsidR="00255778" w:rsidRPr="00255778" w:rsidRDefault="00255778" w:rsidP="00255778">
      <w:pPr>
        <w:ind w:left="360"/>
        <w:contextualSpacing/>
      </w:pPr>
      <w:bookmarkStart w:id="130" w:name="_Hlk77155372"/>
      <w:r w:rsidRPr="00255778">
        <w:t xml:space="preserve">The results are tabulated on the </w:t>
      </w:r>
      <w:r w:rsidRPr="00255778">
        <w:rPr>
          <w:b/>
          <w:bCs/>
          <w:i/>
          <w:color w:val="565321" w:themeColor="accent2" w:themeShade="80"/>
        </w:rPr>
        <w:t>Stats&gt;General</w:t>
      </w:r>
      <w:r w:rsidRPr="00255778">
        <w:t xml:space="preserve"> tab and can be copied to the clipboard for use in other applications.</w:t>
      </w:r>
    </w:p>
    <w:bookmarkEnd w:id="130"/>
    <w:p w14:paraId="205C39A7" w14:textId="77777777" w:rsidR="00255778" w:rsidRPr="00255778" w:rsidRDefault="00255778" w:rsidP="00255778">
      <w:pPr>
        <w:ind w:left="360"/>
        <w:contextualSpacing/>
      </w:pPr>
    </w:p>
    <w:p w14:paraId="0D1C8DDE" w14:textId="77777777" w:rsidR="00255778" w:rsidRPr="00255778" w:rsidRDefault="00255778" w:rsidP="00255778">
      <w:pPr>
        <w:numPr>
          <w:ilvl w:val="0"/>
          <w:numId w:val="18"/>
        </w:numPr>
        <w:contextualSpacing/>
      </w:pPr>
      <w:r w:rsidRPr="00255778">
        <w:rPr>
          <w:noProof/>
        </w:rPr>
        <w:drawing>
          <wp:anchor distT="0" distB="0" distL="114300" distR="114300" simplePos="0" relativeHeight="251751424" behindDoc="0" locked="0" layoutInCell="1" allowOverlap="1" wp14:anchorId="26135137" wp14:editId="6FEC42B5">
            <wp:simplePos x="0" y="0"/>
            <wp:positionH relativeFrom="column">
              <wp:posOffset>31750</wp:posOffset>
            </wp:positionH>
            <wp:positionV relativeFrom="paragraph">
              <wp:posOffset>38100</wp:posOffset>
            </wp:positionV>
            <wp:extent cx="1345565" cy="1385570"/>
            <wp:effectExtent l="0" t="0" r="6985" b="5080"/>
            <wp:wrapSquare wrapText="bothSides"/>
            <wp:docPr id="247" name="Picture 2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345565" cy="1385570"/>
                    </a:xfrm>
                    <a:prstGeom prst="rect">
                      <a:avLst/>
                    </a:prstGeom>
                  </pic:spPr>
                </pic:pic>
              </a:graphicData>
            </a:graphic>
          </wp:anchor>
        </w:drawing>
      </w:r>
      <w:r w:rsidRPr="00255778">
        <w:rPr>
          <w:b/>
          <w:bCs/>
          <w:noProof/>
        </w:rPr>
        <w:t>Regression</w:t>
      </w:r>
      <w:r w:rsidRPr="00255778">
        <w:rPr>
          <w:noProof/>
        </w:rPr>
        <w:t>: generates a regresion plot of the dependent variable, Y, against the independed variable, X. For time series data, the default data range is the maximum period of overlap of the two records. For other data types the two variables must have the same number of data points. After pressing the Select button, the user is prompted to select the type of model to be used for the regression. The results are output as a plot with details of the regression fit in the plot title.</w:t>
      </w:r>
    </w:p>
    <w:p w14:paraId="1B7B3B18" w14:textId="77777777" w:rsidR="00255778" w:rsidRPr="00255778" w:rsidRDefault="00255778" w:rsidP="00255778"/>
    <w:p w14:paraId="6196B918" w14:textId="77777777" w:rsidR="00255778" w:rsidRPr="00255778" w:rsidRDefault="00255778" w:rsidP="00255778">
      <w:pPr>
        <w:rPr>
          <w:noProof/>
        </w:rPr>
      </w:pPr>
      <w:r w:rsidRPr="00255778">
        <w:rPr>
          <w:noProof/>
        </w:rPr>
        <w:drawing>
          <wp:anchor distT="0" distB="0" distL="114300" distR="114300" simplePos="0" relativeHeight="251750400" behindDoc="1" locked="0" layoutInCell="1" allowOverlap="1" wp14:anchorId="28B04F8D" wp14:editId="0EE89EA1">
            <wp:simplePos x="0" y="0"/>
            <wp:positionH relativeFrom="margin">
              <wp:posOffset>3609975</wp:posOffset>
            </wp:positionH>
            <wp:positionV relativeFrom="paragraph">
              <wp:posOffset>7620</wp:posOffset>
            </wp:positionV>
            <wp:extent cx="2152015" cy="1905000"/>
            <wp:effectExtent l="0" t="0" r="635" b="0"/>
            <wp:wrapTight wrapText="bothSides">
              <wp:wrapPolygon edited="0">
                <wp:start x="0" y="0"/>
                <wp:lineTo x="0" y="21384"/>
                <wp:lineTo x="21415" y="21384"/>
                <wp:lineTo x="21415" y="0"/>
                <wp:lineTo x="0" y="0"/>
              </wp:wrapPolygon>
            </wp:wrapTight>
            <wp:docPr id="255" name="Picture 2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52015" cy="1905000"/>
                    </a:xfrm>
                    <a:prstGeom prst="rect">
                      <a:avLst/>
                    </a:prstGeom>
                  </pic:spPr>
                </pic:pic>
              </a:graphicData>
            </a:graphic>
          </wp:anchor>
        </w:drawing>
      </w:r>
    </w:p>
    <w:p w14:paraId="6E47C274" w14:textId="77777777" w:rsidR="00255778" w:rsidRPr="00255778" w:rsidRDefault="00255778" w:rsidP="00255778">
      <w:pPr>
        <w:ind w:left="360"/>
        <w:contextualSpacing/>
      </w:pPr>
    </w:p>
    <w:p w14:paraId="51FBDC31" w14:textId="77777777" w:rsidR="00255778" w:rsidRPr="00255778" w:rsidRDefault="00255778" w:rsidP="00255778">
      <w:pPr>
        <w:numPr>
          <w:ilvl w:val="0"/>
          <w:numId w:val="18"/>
        </w:numPr>
        <w:contextualSpacing/>
      </w:pPr>
      <w:r w:rsidRPr="00255778">
        <w:rPr>
          <w:b/>
          <w:bCs/>
          <w:noProof/>
        </w:rPr>
        <w:t>Cross</w:t>
      </w:r>
      <w:r w:rsidRPr="00255778">
        <w:t>-</w:t>
      </w:r>
      <w:r w:rsidRPr="00255778">
        <w:rPr>
          <w:b/>
          <w:bCs/>
        </w:rPr>
        <w:t>correlation</w:t>
      </w:r>
      <w:r w:rsidRPr="00255778">
        <w:t>:</w:t>
      </w:r>
      <w:r w:rsidRPr="00255778">
        <w:rPr>
          <w:noProof/>
        </w:rPr>
        <w:t xml:space="preserve"> generates a cross-corrleation plot of the reference variable, X, and the lagged variable, X (uses the Matlab ‘xcorr’ function).</w:t>
      </w:r>
      <w:r w:rsidRPr="00255778">
        <w:t xml:space="preserve"> </w:t>
      </w:r>
      <w:r w:rsidRPr="00255778">
        <w:rPr>
          <w:noProof/>
        </w:rPr>
        <w:t xml:space="preserve">For time series data, the default data range is the maximum period of overlap of the two records. For other data types the two variables must have the same number of data points. </w:t>
      </w:r>
      <w:r w:rsidRPr="00255778">
        <w:t>This produces a plot of the cross-correlation as a function of the lag in units selected by the user.</w:t>
      </w:r>
    </w:p>
    <w:p w14:paraId="463B2DF9" w14:textId="77777777" w:rsidR="00255778" w:rsidRPr="00255778" w:rsidRDefault="00255778" w:rsidP="00255778">
      <w:pPr>
        <w:ind w:left="360"/>
        <w:contextualSpacing/>
      </w:pPr>
    </w:p>
    <w:p w14:paraId="587312CE" w14:textId="64351523" w:rsidR="00255778" w:rsidRDefault="00255778" w:rsidP="00255778">
      <w:pPr>
        <w:numPr>
          <w:ilvl w:val="0"/>
          <w:numId w:val="18"/>
        </w:numPr>
        <w:contextualSpacing/>
      </w:pPr>
      <w:r w:rsidRPr="00255778">
        <w:rPr>
          <w:b/>
          <w:bCs/>
          <w:noProof/>
        </w:rPr>
        <w:t>User</w:t>
      </w:r>
      <w:r w:rsidRPr="00255778">
        <w:t>: calls the function user_stats.m, in which the user can implement their own analysis methods and display results in the UI or add output to the project Catalogue</w:t>
      </w:r>
      <w:r w:rsidR="00097A84">
        <w:t xml:space="preserve"> </w:t>
      </w:r>
      <w:r w:rsidR="00097A84" w:rsidRPr="00097A84">
        <w:t xml:space="preserve">(see Section </w:t>
      </w:r>
      <w:r w:rsidR="00097A84" w:rsidRPr="00097A84">
        <w:fldChar w:fldCharType="begin"/>
      </w:r>
      <w:r w:rsidR="00097A84" w:rsidRPr="00097A84">
        <w:instrText xml:space="preserve"> REF _Ref462729147 \r \h </w:instrText>
      </w:r>
      <w:r w:rsidR="00097A84" w:rsidRPr="00097A84">
        <w:fldChar w:fldCharType="separate"/>
      </w:r>
      <w:r w:rsidR="00DF5A44">
        <w:t>5.3</w:t>
      </w:r>
      <w:r w:rsidR="00097A84" w:rsidRPr="00097A84">
        <w:fldChar w:fldCharType="end"/>
      </w:r>
      <w:r w:rsidR="00097A84" w:rsidRPr="00097A84">
        <w:t xml:space="preserve"> for further details).</w:t>
      </w:r>
      <w:r w:rsidRPr="00255778">
        <w:t xml:space="preserve"> Currently implements an analysis of clusters as detailed for Timeseries data below</w:t>
      </w:r>
      <w:r w:rsidR="00097A84">
        <w:t>.</w:t>
      </w:r>
    </w:p>
    <w:p w14:paraId="60174FC2" w14:textId="77777777" w:rsidR="00097A84" w:rsidRPr="00255778" w:rsidRDefault="00097A84" w:rsidP="00097A84">
      <w:pPr>
        <w:ind w:left="360"/>
        <w:contextualSpacing/>
      </w:pPr>
    </w:p>
    <w:p w14:paraId="51A53C01" w14:textId="77777777" w:rsidR="00255778" w:rsidRPr="00255778" w:rsidRDefault="00255778" w:rsidP="00255778">
      <w:pPr>
        <w:keepNext/>
        <w:keepLines/>
        <w:spacing w:before="40" w:after="0"/>
        <w:ind w:left="864" w:hanging="864"/>
        <w:outlineLvl w:val="3"/>
        <w:rPr>
          <w:rFonts w:asciiTheme="majorHAnsi" w:eastAsiaTheme="majorEastAsia" w:hAnsiTheme="majorHAnsi" w:cstheme="majorBidi"/>
          <w:b/>
          <w:bCs/>
          <w:i/>
          <w:iCs/>
          <w:color w:val="807C32" w:themeColor="accent2" w:themeShade="BF"/>
        </w:rPr>
      </w:pPr>
      <w:r w:rsidRPr="00255778">
        <w:rPr>
          <w:rFonts w:asciiTheme="majorHAnsi" w:eastAsiaTheme="majorEastAsia" w:hAnsiTheme="majorHAnsi" w:cstheme="majorBidi"/>
          <w:b/>
          <w:bCs/>
          <w:i/>
          <w:iCs/>
          <w:color w:val="807C32" w:themeColor="accent2" w:themeShade="BF"/>
        </w:rPr>
        <w:t xml:space="preserve">Timeseries </w:t>
      </w:r>
      <w:r w:rsidRPr="00255778">
        <w:rPr>
          <w:rFonts w:asciiTheme="majorHAnsi" w:eastAsiaTheme="majorEastAsia" w:hAnsiTheme="majorHAnsi" w:cstheme="majorBidi"/>
          <w:b/>
          <w:bCs/>
          <w:i/>
          <w:iCs/>
        </w:rPr>
        <w:t>tab</w:t>
      </w:r>
    </w:p>
    <w:p w14:paraId="4AFBE407" w14:textId="77777777" w:rsidR="00255778" w:rsidRPr="00255778" w:rsidRDefault="00255778" w:rsidP="00255778">
      <w:r w:rsidRPr="00255778">
        <w:t>The Timeseries tab allows the user to select a single Timeseries variable and apply any of the following statistics:</w:t>
      </w:r>
      <w:r w:rsidRPr="00255778">
        <w:rPr>
          <w:noProof/>
        </w:rPr>
        <w:t xml:space="preserve"> </w:t>
      </w:r>
    </w:p>
    <w:p w14:paraId="639E669E" w14:textId="77777777" w:rsidR="00F20754" w:rsidRPr="007659DC" w:rsidRDefault="00255778" w:rsidP="00F20754">
      <w:pPr>
        <w:numPr>
          <w:ilvl w:val="0"/>
          <w:numId w:val="6"/>
        </w:numPr>
        <w:contextualSpacing/>
      </w:pPr>
      <w:r w:rsidRPr="00255778">
        <w:rPr>
          <w:b/>
        </w:rPr>
        <w:t>Descriptive</w:t>
      </w:r>
      <w:r w:rsidRPr="00255778">
        <w:t xml:space="preserve">: </w:t>
      </w:r>
      <w:bookmarkStart w:id="131" w:name="_Hlk13570235"/>
      <w:r w:rsidRPr="00255778">
        <w:t>general statistics of a variable (mean, standard deviation, minimum, maximum, sum and linear regression fit parameters). The results are tabulated in a new window and can be copied to the clipboard for use in other applications.</w:t>
      </w:r>
      <w:bookmarkEnd w:id="131"/>
    </w:p>
    <w:p w14:paraId="4ED3AFFC" w14:textId="77777777" w:rsidR="00F20754" w:rsidRPr="00646486" w:rsidRDefault="00F20754" w:rsidP="00F20754">
      <w:pPr>
        <w:ind w:left="720"/>
        <w:contextualSpacing/>
        <w:rPr>
          <w:sz w:val="4"/>
          <w:szCs w:val="4"/>
        </w:rPr>
      </w:pPr>
    </w:p>
    <w:p w14:paraId="2A1348AA" w14:textId="77777777" w:rsidR="00F20754" w:rsidRPr="007659DC" w:rsidRDefault="00F20754" w:rsidP="00F20754">
      <w:pPr>
        <w:ind w:left="720"/>
        <w:contextualSpacing/>
      </w:pPr>
      <w:r w:rsidRPr="007659DC">
        <w:rPr>
          <w:noProof/>
        </w:rPr>
        <w:lastRenderedPageBreak/>
        <w:drawing>
          <wp:anchor distT="0" distB="0" distL="114300" distR="114300" simplePos="0" relativeHeight="251766784" behindDoc="0" locked="0" layoutInCell="1" allowOverlap="1" wp14:anchorId="2A48F5FB" wp14:editId="4C1177F3">
            <wp:simplePos x="0" y="0"/>
            <wp:positionH relativeFrom="margin">
              <wp:align>right</wp:align>
            </wp:positionH>
            <wp:positionV relativeFrom="paragraph">
              <wp:posOffset>7620</wp:posOffset>
            </wp:positionV>
            <wp:extent cx="1403985" cy="1181100"/>
            <wp:effectExtent l="0" t="0" r="5715" b="0"/>
            <wp:wrapSquare wrapText="bothSides"/>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1403985" cy="1181100"/>
                    </a:xfrm>
                    <a:prstGeom prst="rect">
                      <a:avLst/>
                    </a:prstGeom>
                  </pic:spPr>
                </pic:pic>
              </a:graphicData>
            </a:graphic>
            <wp14:sizeRelH relativeFrom="margin">
              <wp14:pctWidth>0</wp14:pctWidth>
            </wp14:sizeRelH>
            <wp14:sizeRelV relativeFrom="margin">
              <wp14:pctHeight>0</wp14:pctHeight>
            </wp14:sizeRelV>
          </wp:anchor>
        </w:drawing>
      </w:r>
      <w:r w:rsidRPr="007659DC">
        <w:rPr>
          <w:noProof/>
        </w:rPr>
        <w:t>Various ‘seasonal’ sub</w:t>
      </w:r>
      <w:r w:rsidRPr="007659DC">
        <w:t xml:space="preserve">-divisions can be defined. The required option is selected from the table in the UI, by selecting a Syntax cell and then closing the UI. </w:t>
      </w:r>
    </w:p>
    <w:p w14:paraId="40D76DBC" w14:textId="77777777" w:rsidR="00F20754" w:rsidRPr="007659DC" w:rsidRDefault="00F20754" w:rsidP="00F20754">
      <w:pPr>
        <w:ind w:left="360"/>
      </w:pPr>
      <w:r w:rsidRPr="007659DC">
        <w:t>The next UI prompts for a threshold for calms (values below threshold are deemed to be “calm” conditions) and allows the selected ‘seasonal ‘divisions to be changed (if the desired option is not in the default list), or edited. The divisions can be expressed in several ways, as detailed below:</w:t>
      </w:r>
    </w:p>
    <w:tbl>
      <w:tblPr>
        <w:tblStyle w:val="TableGrid"/>
        <w:tblW w:w="8646" w:type="dxa"/>
        <w:tblInd w:w="421" w:type="dxa"/>
        <w:tblLook w:val="04A0" w:firstRow="1" w:lastRow="0" w:firstColumn="1" w:lastColumn="0" w:noHBand="0" w:noVBand="1"/>
      </w:tblPr>
      <w:tblGrid>
        <w:gridCol w:w="2835"/>
        <w:gridCol w:w="5811"/>
      </w:tblGrid>
      <w:tr w:rsidR="00F20754" w:rsidRPr="007659DC" w14:paraId="1BE73814" w14:textId="77777777" w:rsidTr="00004876">
        <w:tc>
          <w:tcPr>
            <w:tcW w:w="2835" w:type="dxa"/>
          </w:tcPr>
          <w:p w14:paraId="2399A62E" w14:textId="77777777" w:rsidR="00F20754" w:rsidRPr="007659DC" w:rsidRDefault="00F20754" w:rsidP="00004876">
            <w:pPr>
              <w:jc w:val="center"/>
              <w:rPr>
                <w:b/>
              </w:rPr>
            </w:pPr>
            <w:r w:rsidRPr="007659DC">
              <w:rPr>
                <w:b/>
              </w:rPr>
              <w:t>Script</w:t>
            </w:r>
          </w:p>
        </w:tc>
        <w:tc>
          <w:tcPr>
            <w:tcW w:w="5811" w:type="dxa"/>
          </w:tcPr>
          <w:p w14:paraId="5889073B" w14:textId="77777777" w:rsidR="00F20754" w:rsidRPr="007659DC" w:rsidRDefault="00F20754" w:rsidP="00004876">
            <w:pPr>
              <w:jc w:val="center"/>
              <w:rPr>
                <w:b/>
              </w:rPr>
            </w:pPr>
            <w:r w:rsidRPr="007659DC">
              <w:rPr>
                <w:b/>
              </w:rPr>
              <w:t>Result</w:t>
            </w:r>
          </w:p>
        </w:tc>
      </w:tr>
      <w:tr w:rsidR="00F20754" w:rsidRPr="007659DC" w14:paraId="45C88D9D" w14:textId="77777777" w:rsidTr="00004876">
        <w:tc>
          <w:tcPr>
            <w:tcW w:w="2835" w:type="dxa"/>
          </w:tcPr>
          <w:p w14:paraId="105F2259" w14:textId="77777777" w:rsidR="00F20754" w:rsidRPr="007659DC" w:rsidRDefault="00F20754" w:rsidP="00004876">
            <w:pPr>
              <w:adjustRightInd w:val="0"/>
              <w:snapToGrid w:val="0"/>
              <w:spacing w:after="0"/>
            </w:pPr>
            <w:r w:rsidRPr="007659DC">
              <w:t>1</w:t>
            </w:r>
          </w:p>
        </w:tc>
        <w:tc>
          <w:tcPr>
            <w:tcW w:w="5811" w:type="dxa"/>
          </w:tcPr>
          <w:p w14:paraId="2CB563F6" w14:textId="77777777" w:rsidR="00F20754" w:rsidRPr="007659DC" w:rsidRDefault="00F20754" w:rsidP="00004876">
            <w:pPr>
              <w:adjustRightInd w:val="0"/>
              <w:snapToGrid w:val="0"/>
              <w:spacing w:after="0"/>
            </w:pPr>
            <w:r w:rsidRPr="007659DC">
              <w:t>Descriptive statistics for the full-time series</w:t>
            </w:r>
          </w:p>
        </w:tc>
      </w:tr>
      <w:tr w:rsidR="00F20754" w:rsidRPr="007659DC" w14:paraId="7234C26E" w14:textId="77777777" w:rsidTr="00004876">
        <w:tc>
          <w:tcPr>
            <w:tcW w:w="2835" w:type="dxa"/>
          </w:tcPr>
          <w:p w14:paraId="39ED912F" w14:textId="77777777" w:rsidR="00F20754" w:rsidRPr="007659DC" w:rsidRDefault="00F20754" w:rsidP="00004876">
            <w:pPr>
              <w:adjustRightInd w:val="0"/>
              <w:snapToGrid w:val="0"/>
              <w:spacing w:after="0"/>
            </w:pPr>
            <w:r w:rsidRPr="007659DC">
              <w:t>[1:1:12].’</w:t>
            </w:r>
          </w:p>
        </w:tc>
        <w:tc>
          <w:tcPr>
            <w:tcW w:w="5811" w:type="dxa"/>
          </w:tcPr>
          <w:p w14:paraId="69E7870C" w14:textId="77777777" w:rsidR="00F20754" w:rsidRPr="007659DC" w:rsidRDefault="00F20754" w:rsidP="00004876">
            <w:pPr>
              <w:adjustRightInd w:val="0"/>
              <w:snapToGrid w:val="0"/>
              <w:spacing w:after="0"/>
            </w:pPr>
            <w:r w:rsidRPr="007659DC">
              <w:t>Descriptive statistics for the full-time series and monthly values (the .’ creates a column vector).</w:t>
            </w:r>
          </w:p>
        </w:tc>
      </w:tr>
      <w:tr w:rsidR="00F20754" w:rsidRPr="007659DC" w14:paraId="0D08DD14" w14:textId="77777777" w:rsidTr="00004876">
        <w:tc>
          <w:tcPr>
            <w:tcW w:w="2835" w:type="dxa"/>
          </w:tcPr>
          <w:p w14:paraId="6D13E574" w14:textId="77777777" w:rsidR="00F20754" w:rsidRPr="007659DC" w:rsidRDefault="00F20754" w:rsidP="00004876">
            <w:pPr>
              <w:adjustRightInd w:val="0"/>
              <w:snapToGrid w:val="0"/>
              <w:spacing w:after="0"/>
            </w:pPr>
            <w:r w:rsidRPr="007659DC">
              <w:t>[12,1,2; 3,4,5; 6,7,8; 9,10,11]</w:t>
            </w:r>
          </w:p>
          <w:p w14:paraId="2F5677C5" w14:textId="77777777" w:rsidR="00F20754" w:rsidRPr="007659DC" w:rsidRDefault="00F20754" w:rsidP="00004876">
            <w:pPr>
              <w:adjustRightInd w:val="0"/>
              <w:snapToGrid w:val="0"/>
              <w:spacing w:after="0"/>
            </w:pPr>
          </w:p>
        </w:tc>
        <w:tc>
          <w:tcPr>
            <w:tcW w:w="5811" w:type="dxa"/>
          </w:tcPr>
          <w:p w14:paraId="233D984F" w14:textId="77777777" w:rsidR="00F20754" w:rsidRPr="007659DC" w:rsidRDefault="00F20754" w:rsidP="00004876">
            <w:pPr>
              <w:adjustRightInd w:val="0"/>
              <w:snapToGrid w:val="0"/>
              <w:spacing w:after="0"/>
            </w:pPr>
            <w:r w:rsidRPr="007659DC">
              <w:t>Descriptive statistics for the full-time series and seasons based on groupings – Dec-Feb, Mar-May, Jun-Aug, Sep-Nov shown.</w:t>
            </w:r>
          </w:p>
        </w:tc>
      </w:tr>
    </w:tbl>
    <w:p w14:paraId="2815FB98" w14:textId="77777777" w:rsidR="00F20754" w:rsidRPr="00646486" w:rsidRDefault="00F20754" w:rsidP="00F20754">
      <w:pPr>
        <w:rPr>
          <w:sz w:val="4"/>
          <w:szCs w:val="4"/>
        </w:rPr>
      </w:pPr>
    </w:p>
    <w:p w14:paraId="6E61B9F4" w14:textId="77777777" w:rsidR="00F20754" w:rsidRDefault="00F20754" w:rsidP="00F20754">
      <w:pPr>
        <w:ind w:left="360"/>
      </w:pPr>
      <w:r>
        <w:t xml:space="preserve">When seasonal statistics are produced with more than 2 seasons a plot is generated. This can be a cartesian or polar plot of the mean values with error bars used to depict +/- one standard deviation. The polar plot maps the year as one revolution. </w:t>
      </w:r>
    </w:p>
    <w:p w14:paraId="5EC7FD31" w14:textId="3627A746" w:rsidR="00255778" w:rsidRPr="00255778" w:rsidRDefault="00255778" w:rsidP="00F20754">
      <w:pPr>
        <w:ind w:left="720"/>
        <w:contextualSpacing/>
      </w:pPr>
    </w:p>
    <w:p w14:paraId="394929ED" w14:textId="77777777" w:rsidR="00255778" w:rsidRPr="00255778" w:rsidRDefault="00255778" w:rsidP="00F20754">
      <w:pPr>
        <w:numPr>
          <w:ilvl w:val="0"/>
          <w:numId w:val="6"/>
        </w:numPr>
        <w:contextualSpacing/>
      </w:pPr>
      <w:r w:rsidRPr="00255778">
        <w:rPr>
          <w:b/>
        </w:rPr>
        <w:t>Peaks</w:t>
      </w:r>
      <w:r w:rsidRPr="00255778">
        <w:t>: generates a new timeseries of peaks over a defined threshold. There are three methods that can be selected:</w:t>
      </w:r>
    </w:p>
    <w:p w14:paraId="6FA289EC" w14:textId="32B73A95" w:rsidR="00266398" w:rsidRDefault="00266398" w:rsidP="00255778">
      <w:pPr>
        <w:ind w:left="720"/>
      </w:pPr>
      <w:r>
        <w:t>0</w:t>
      </w:r>
      <w:r w:rsidR="00255778" w:rsidRPr="00255778">
        <w:t xml:space="preserve"> = </w:t>
      </w:r>
      <w:r>
        <w:t xml:space="preserve">all values </w:t>
      </w:r>
      <w:r w:rsidRPr="00DF12C5">
        <w:rPr>
          <w:u w:val="single"/>
        </w:rPr>
        <w:t>above</w:t>
      </w:r>
      <w:r>
        <w:t xml:space="preserve"> the threshold, not just ‘peaks’;</w:t>
      </w:r>
    </w:p>
    <w:p w14:paraId="46DA3CDE" w14:textId="48190B2F" w:rsidR="00255778" w:rsidRPr="00255778" w:rsidRDefault="00266398" w:rsidP="00255778">
      <w:pPr>
        <w:ind w:left="720"/>
      </w:pPr>
      <w:r>
        <w:t xml:space="preserve">1 = </w:t>
      </w:r>
      <w:r w:rsidR="00255778" w:rsidRPr="00255778">
        <w:t xml:space="preserve">all peaks </w:t>
      </w:r>
      <w:r w:rsidR="00255778" w:rsidRPr="00DF12C5">
        <w:rPr>
          <w:u w:val="single"/>
        </w:rPr>
        <w:t>above</w:t>
      </w:r>
      <w:r w:rsidR="00255778" w:rsidRPr="00255778">
        <w:t xml:space="preserve"> the threshold;</w:t>
      </w:r>
    </w:p>
    <w:p w14:paraId="3D5DED56" w14:textId="77777777" w:rsidR="00255778" w:rsidRPr="00255778" w:rsidRDefault="00255778" w:rsidP="00255778">
      <w:pPr>
        <w:ind w:left="720"/>
      </w:pPr>
      <w:r w:rsidRPr="00255778">
        <w:t>2 = the peak value within each up-down crossing of threshold; and</w:t>
      </w:r>
    </w:p>
    <w:p w14:paraId="5766CA2B" w14:textId="114A398A" w:rsidR="00255778" w:rsidRDefault="00255778" w:rsidP="00255778">
      <w:pPr>
        <w:ind w:left="720"/>
      </w:pPr>
      <w:r w:rsidRPr="00255778">
        <w:t>3 = peaks that have a separation of at least ‘</w:t>
      </w:r>
      <w:r w:rsidRPr="00255778">
        <w:rPr>
          <w:i/>
        </w:rPr>
        <w:t>tint</w:t>
      </w:r>
      <w:r w:rsidRPr="00255778">
        <w:t>’ hours.</w:t>
      </w:r>
    </w:p>
    <w:p w14:paraId="678E10B0" w14:textId="50915FEB" w:rsidR="004928D1" w:rsidRPr="004928D1" w:rsidRDefault="004928D1" w:rsidP="00255778">
      <w:pPr>
        <w:ind w:left="720"/>
      </w:pPr>
      <w:r>
        <w:t>4 = maximum values that are separated by at least ‘</w:t>
      </w:r>
      <w:r>
        <w:rPr>
          <w:i/>
          <w:iCs/>
        </w:rPr>
        <w:t>tint</w:t>
      </w:r>
      <w:r>
        <w:t>’ hours.</w:t>
      </w:r>
    </w:p>
    <w:p w14:paraId="1D66A9DE" w14:textId="5E26F2CA" w:rsidR="00255778" w:rsidRPr="00255778" w:rsidRDefault="00255778" w:rsidP="00255778">
      <w:pPr>
        <w:ind w:left="720"/>
      </w:pPr>
      <w:r w:rsidRPr="00255778">
        <w:t>For option</w:t>
      </w:r>
      <w:r w:rsidR="00BB67CE">
        <w:t>s</w:t>
      </w:r>
      <w:r w:rsidRPr="00255778">
        <w:t xml:space="preserve"> 3</w:t>
      </w:r>
      <w:r w:rsidR="00BB67CE">
        <w:t xml:space="preserve"> and 4</w:t>
      </w:r>
      <w:r w:rsidR="00BB67CE">
        <w:rPr>
          <w:rStyle w:val="FootnoteReference"/>
        </w:rPr>
        <w:footnoteReference w:id="8"/>
      </w:r>
      <w:r w:rsidRPr="00255778">
        <w:t>, the separation between peaks (‘</w:t>
      </w:r>
      <w:r w:rsidRPr="00255778">
        <w:rPr>
          <w:i/>
        </w:rPr>
        <w:t>tint</w:t>
      </w:r>
      <w:r w:rsidRPr="00255778">
        <w:t xml:space="preserve">’) is also defined in the pop-up </w:t>
      </w:r>
      <w:r w:rsidR="00BB67CE">
        <w:t>UI</w:t>
      </w:r>
      <w:r w:rsidRPr="00255778">
        <w:t>. This can be used to try and ensure that peaks are independent. The peaks are marked on a plot with the defined threshold. If rejected, new values can be defined. If accepted a new timeseries is added. This has the class of the Data Type that was used as the source timeseries but is not appended to that timeseries because the date/times are a subset of the source.</w:t>
      </w:r>
    </w:p>
    <w:p w14:paraId="068F5FC0" w14:textId="77777777" w:rsidR="00255778" w:rsidRPr="00255778" w:rsidRDefault="00255778" w:rsidP="00F20754">
      <w:pPr>
        <w:numPr>
          <w:ilvl w:val="0"/>
          <w:numId w:val="6"/>
        </w:numPr>
        <w:contextualSpacing/>
      </w:pPr>
      <w:r w:rsidRPr="00255778">
        <w:rPr>
          <w:b/>
        </w:rPr>
        <w:t>Clusters</w:t>
      </w:r>
      <w:r w:rsidRPr="00255778">
        <w:t>: The selection process is similar to peaks, where the user defines a threshold, selection method and time between peaks (for method 3). In addition, the cluster interval is defined in days. This is the period of time separating two peaks for them to be no longer considered part of a cluster (e.g. if a sequence of storms occurs every few days they will form a cluster. If there is then a gap of, say, 31 days to the next storm, with a cluster time interval of 30 days this would be considered as part of the next cluster). Once a selection has been made, a plot is generated that shows the peaks for each cluster with a different symbol. The user can either choose a different definition, or accept the definition. Once accepted, the results are added as a new timeseries, with the class of the Data Type that was used as the source timeseries. Two values are stored at the time of each peak in the clusters: the magnitude of the peak; and the number of the cluster to which it belongs (numbered sequentially from the start). This allows the data for individual clusters to be retrieved, if required.</w:t>
      </w:r>
    </w:p>
    <w:p w14:paraId="455901C5" w14:textId="605F585F" w:rsidR="00255778" w:rsidRPr="00255778" w:rsidRDefault="00255778" w:rsidP="00F20754">
      <w:pPr>
        <w:numPr>
          <w:ilvl w:val="0"/>
          <w:numId w:val="6"/>
        </w:numPr>
        <w:contextualSpacing/>
      </w:pPr>
      <w:r w:rsidRPr="00255778">
        <w:rPr>
          <w:b/>
        </w:rPr>
        <w:lastRenderedPageBreak/>
        <w:t>Extremes</w:t>
      </w:r>
      <w:r w:rsidRPr="00255778">
        <w:t xml:space="preserve">: The selection process is similar to peaks, where the user defines a threshold, selection method and time between peaks (for method 3). A figure is generated with two plots. The left-hand plot shows the peaks for the defined threshold and the </w:t>
      </w:r>
      <w:r w:rsidR="00005E68" w:rsidRPr="00255778">
        <w:t>right-hand</w:t>
      </w:r>
      <w:r w:rsidRPr="00255778">
        <w:t xml:space="preserve"> plots shows the mean excess above the threshold (circles), the 95% confidence interval (dotted red lines) and the number of peaks (vertical bars + right hand axis) as a function of threshold. This plot can be used to help identify a suitable threshold for the peak-over-threshold extremes analysis method. The user can either choose a different definition, or accept the definition. Once accepted, the user is prompted to select a plot type. Options are: None; Type 1 – a single return period plot; Type 2 – a composite plot showing the probability, quantile, return period and density plots. See Coles </w:t>
      </w:r>
      <w:r w:rsidRPr="00255778">
        <w:fldChar w:fldCharType="begin"/>
      </w:r>
      <w:r w:rsidR="008A6841">
        <w:instrText xml:space="preserve"> ADDIN EN.CITE &lt;EndNote&gt;&lt;Cite ExcludeAuth="1"&gt;&lt;Author&gt;Coles&lt;/Author&gt;&lt;Year&gt;2001&lt;/Year&gt;&lt;RecNum&gt;3719&lt;/RecNum&gt;&lt;DisplayText&gt;(2001)&lt;/DisplayText&gt;&lt;record&gt;&lt;rec-number&gt;3719&lt;/rec-number&gt;&lt;foreign-keys&gt;&lt;key app="EN" db-id="sv9fdvxxw0ss5geav2oxv0s15saz05p5zzwd" timestamp="1474966305" guid="51dd13ac-575b-4792-ab04-4440f58ddc19"&gt;3719&lt;/key&gt;&lt;/foreign-keys&gt;&lt;ref-type name="Book"&gt;6&lt;/ref-type&gt;&lt;contributors&gt;&lt;authors&gt;&lt;author&gt;Coles, S&lt;/author&gt;&lt;/authors&gt;&lt;/contributors&gt;&lt;titles&gt;&lt;title&gt;An Introduction to Statistical Modeling of Extreme Values&lt;/title&gt;&lt;secondary-title&gt;Springer Series in Statistics&lt;/secondary-title&gt;&lt;/titles&gt;&lt;section&gt;209&lt;/section&gt;&lt;dates&gt;&lt;year&gt;2001&lt;/year&gt;&lt;/dates&gt;&lt;pub-location&gt;London&lt;/pub-location&gt;&lt;publisher&gt;Springer-Verlag&lt;/publisher&gt;&lt;urls&gt;&lt;/urls&gt;&lt;electronic-resource-num&gt;10.1007/978-1-4471-3675-0&lt;/electronic-resource-num&gt;&lt;/record&gt;&lt;/Cite&gt;&lt;/EndNote&gt;</w:instrText>
      </w:r>
      <w:r w:rsidRPr="00255778">
        <w:fldChar w:fldCharType="separate"/>
      </w:r>
      <w:r w:rsidRPr="00255778">
        <w:rPr>
          <w:noProof/>
        </w:rPr>
        <w:t>(2001)</w:t>
      </w:r>
      <w:r w:rsidRPr="00255778">
        <w:fldChar w:fldCharType="end"/>
      </w:r>
      <w:r w:rsidRPr="00255778">
        <w:t xml:space="preserve"> for further details of the method used and the background to these plots. The results are tabulated on the </w:t>
      </w:r>
      <w:r w:rsidRPr="00255778">
        <w:rPr>
          <w:i/>
          <w:color w:val="565321" w:themeColor="accent2" w:themeShade="80"/>
        </w:rPr>
        <w:t xml:space="preserve">Stats/Extremes </w:t>
      </w:r>
      <w:r w:rsidRPr="00255778">
        <w:t>tab and can be copied to the clipboard for use in other applications.</w:t>
      </w:r>
    </w:p>
    <w:p w14:paraId="02A5C52D" w14:textId="39B66ED0" w:rsidR="00255778" w:rsidRPr="00F20373" w:rsidRDefault="00255778" w:rsidP="00F20754">
      <w:pPr>
        <w:numPr>
          <w:ilvl w:val="0"/>
          <w:numId w:val="6"/>
        </w:numPr>
        <w:contextualSpacing/>
      </w:pPr>
      <w:r w:rsidRPr="00255778">
        <w:rPr>
          <w:b/>
        </w:rPr>
        <w:t>Poisson Stats</w:t>
      </w:r>
      <w:r w:rsidRPr="00255778">
        <w:t xml:space="preserve">: user is prompted to select a threshold, method and peak separation (see Peaks above) and the function generates a plot of the peak magnitude, time between peaks (interarrival time) and the duration above the threshold for each peak. The plot shows a histogram of each variable and the exponential pdf derived from the data, along with the </w:t>
      </w:r>
      <w:r w:rsidRPr="00255778">
        <w:rPr>
          <w:rFonts w:ascii="Symbol" w:hAnsi="Symbol"/>
        </w:rPr>
        <w:t></w:t>
      </w:r>
      <w:r w:rsidRPr="00255778">
        <w:rPr>
          <w:rFonts w:ascii="Symbol" w:hAnsi="Symbol"/>
        </w:rPr>
        <w:t></w:t>
      </w:r>
      <w:r w:rsidRPr="00255778">
        <w:rPr>
          <w:rFonts w:cstheme="minorHAnsi"/>
        </w:rPr>
        <w:t>value for the fit.</w:t>
      </w:r>
    </w:p>
    <w:p w14:paraId="070A27F8" w14:textId="77777777" w:rsidR="00F20373" w:rsidRPr="00770BAA" w:rsidRDefault="00F20373" w:rsidP="00F20373">
      <w:pPr>
        <w:numPr>
          <w:ilvl w:val="0"/>
          <w:numId w:val="6"/>
        </w:numPr>
        <w:contextualSpacing/>
      </w:pPr>
      <w:bookmarkStart w:id="132" w:name="_Hlk112326432"/>
      <w:r>
        <w:rPr>
          <w:b/>
        </w:rPr>
        <w:t>Hurst Exponent</w:t>
      </w:r>
      <w:r>
        <w:rPr>
          <w:bCs/>
        </w:rPr>
        <w:t xml:space="preserve">: user is prompted to select from one of 3 methods, which are based on different computation routines taken from the Matlab Forum, as follows: </w:t>
      </w:r>
    </w:p>
    <w:p w14:paraId="18C4D374" w14:textId="77777777" w:rsidR="00287E79" w:rsidRDefault="00F20373" w:rsidP="00287E79">
      <w:pPr>
        <w:ind w:left="1440"/>
        <w:contextualSpacing/>
        <w:rPr>
          <w:bCs/>
        </w:rPr>
      </w:pPr>
      <w:r w:rsidRPr="00770BAA">
        <w:rPr>
          <w:bCs/>
        </w:rPr>
        <w:t>1</w:t>
      </w:r>
      <w:r w:rsidR="00287E79">
        <w:rPr>
          <w:bCs/>
        </w:rPr>
        <w:t>=</w:t>
      </w:r>
      <w:r>
        <w:rPr>
          <w:bCs/>
        </w:rPr>
        <w:t xml:space="preserve"> </w:t>
      </w:r>
      <w:r w:rsidRPr="00770BAA">
        <w:rPr>
          <w:bCs/>
        </w:rPr>
        <w:t xml:space="preserve">Chiarello </w:t>
      </w:r>
      <w:r w:rsidR="00690649">
        <w:rPr>
          <w:bCs/>
        </w:rPr>
        <w:t>matrix method</w:t>
      </w:r>
    </w:p>
    <w:p w14:paraId="39B75F97" w14:textId="77777777" w:rsidR="00287E79" w:rsidRDefault="00F20373" w:rsidP="00287E79">
      <w:pPr>
        <w:ind w:left="1440"/>
        <w:contextualSpacing/>
        <w:rPr>
          <w:bCs/>
        </w:rPr>
      </w:pPr>
      <w:r w:rsidRPr="00770BAA">
        <w:rPr>
          <w:bCs/>
        </w:rPr>
        <w:t xml:space="preserve">2=Abramov </w:t>
      </w:r>
      <w:r w:rsidR="00690649">
        <w:rPr>
          <w:bCs/>
        </w:rPr>
        <w:t xml:space="preserve">loop </w:t>
      </w:r>
      <w:r w:rsidRPr="00770BAA">
        <w:rPr>
          <w:bCs/>
        </w:rPr>
        <w:t>code</w:t>
      </w:r>
    </w:p>
    <w:p w14:paraId="49BBE8C2" w14:textId="77777777" w:rsidR="00287E79" w:rsidRDefault="00287E79" w:rsidP="00287E79">
      <w:pPr>
        <w:ind w:left="1440"/>
        <w:contextualSpacing/>
        <w:rPr>
          <w:bCs/>
        </w:rPr>
      </w:pPr>
      <w:r>
        <w:rPr>
          <w:bCs/>
        </w:rPr>
        <w:t>3=Aalok-Ihlen code</w:t>
      </w:r>
    </w:p>
    <w:p w14:paraId="6AEA650D" w14:textId="77777777" w:rsidR="00287E79" w:rsidRDefault="00287E79" w:rsidP="00287E79">
      <w:pPr>
        <w:ind w:left="1440"/>
        <w:contextualSpacing/>
        <w:rPr>
          <w:bCs/>
        </w:rPr>
      </w:pPr>
      <w:r>
        <w:rPr>
          <w:bCs/>
        </w:rPr>
        <w:t>4</w:t>
      </w:r>
      <w:r w:rsidR="00F20373" w:rsidRPr="00770BAA">
        <w:rPr>
          <w:bCs/>
        </w:rPr>
        <w:t>=</w:t>
      </w:r>
      <w:r w:rsidR="00690649">
        <w:rPr>
          <w:bCs/>
        </w:rPr>
        <w:t>Aste using unweighted option</w:t>
      </w:r>
      <w:r w:rsidR="00F20373">
        <w:rPr>
          <w:bCs/>
        </w:rPr>
        <w:t xml:space="preserve">. </w:t>
      </w:r>
    </w:p>
    <w:p w14:paraId="2ECC0AEB" w14:textId="48DD3FEE" w:rsidR="00690649" w:rsidRDefault="00F20373" w:rsidP="00F20373">
      <w:pPr>
        <w:ind w:left="720"/>
        <w:contextualSpacing/>
        <w:rPr>
          <w:bCs/>
        </w:rPr>
      </w:pPr>
      <w:r>
        <w:rPr>
          <w:bCs/>
        </w:rPr>
        <w:t>Methods 1 and 2 are similar, whereas method 3</w:t>
      </w:r>
      <w:r w:rsidR="00287E79">
        <w:rPr>
          <w:bCs/>
        </w:rPr>
        <w:t xml:space="preserve"> explores the effect of scale and method 4</w:t>
      </w:r>
      <w:r>
        <w:rPr>
          <w:bCs/>
        </w:rPr>
        <w:t xml:space="preserve"> derives the unweighted generalized Hurst exponent. </w:t>
      </w:r>
      <w:r w:rsidR="00B31D88" w:rsidRPr="006F3C28">
        <w:rPr>
          <w:bCs/>
        </w:rPr>
        <w:t>The main difference between the first two methods is that Abramov uses a different form for S</w:t>
      </w:r>
      <w:r w:rsidR="00287E79">
        <w:rPr>
          <w:bCs/>
        </w:rPr>
        <w:t>,</w:t>
      </w:r>
      <w:r w:rsidR="00B31D88" w:rsidRPr="006F3C28">
        <w:rPr>
          <w:bCs/>
        </w:rPr>
        <w:t xml:space="preserve"> rather than the Matlab standard deviation function (std).</w:t>
      </w:r>
    </w:p>
    <w:p w14:paraId="2BAC1B74" w14:textId="5B3C2E60" w:rsidR="00F20373" w:rsidRDefault="00F20373" w:rsidP="00F20373">
      <w:pPr>
        <w:ind w:left="720"/>
        <w:contextualSpacing/>
        <w:rPr>
          <w:bCs/>
        </w:rPr>
      </w:pPr>
      <w:r>
        <w:rPr>
          <w:bCs/>
        </w:rPr>
        <w:t>T</w:t>
      </w:r>
      <w:r w:rsidRPr="00770BAA">
        <w:rPr>
          <w:bCs/>
        </w:rPr>
        <w:t>he Hurst parameter H is a measure of the extent of long-range dependence</w:t>
      </w:r>
      <w:r>
        <w:rPr>
          <w:bCs/>
        </w:rPr>
        <w:t xml:space="preserve"> </w:t>
      </w:r>
      <w:r w:rsidRPr="00770BAA">
        <w:rPr>
          <w:bCs/>
        </w:rPr>
        <w:t>in a time series</w:t>
      </w:r>
      <w:r>
        <w:rPr>
          <w:bCs/>
        </w:rPr>
        <w:t xml:space="preserve"> </w:t>
      </w:r>
      <w:r w:rsidRPr="00770BAA">
        <w:rPr>
          <w:bCs/>
        </w:rPr>
        <w:t>(while it has another meaning in the context of self-similar</w:t>
      </w:r>
      <w:r>
        <w:rPr>
          <w:bCs/>
        </w:rPr>
        <w:t xml:space="preserve"> </w:t>
      </w:r>
      <w:r w:rsidRPr="00770BAA">
        <w:rPr>
          <w:bCs/>
        </w:rPr>
        <w:t>processes). H takes on values from 0 to 1. A value of 0.5 indicates the absence of long-range dependence. The closer H is to 1, the greater the degree of persistence or long-range dependence. H less that 0.5 corresponds to a lack of persistence, which as the opposite of LRD indicates strong negative correlation so that the process fluctuates violently.</w:t>
      </w:r>
      <w:r>
        <w:rPr>
          <w:bCs/>
        </w:rPr>
        <w:t xml:space="preserve"> </w:t>
      </w:r>
      <w:r w:rsidRPr="00770BAA">
        <w:rPr>
          <w:bCs/>
        </w:rPr>
        <w:t xml:space="preserve">  H is also directly related to fractal dimension, D, where 1 &lt; D &lt; 2, such that D = 2 - H.</w:t>
      </w:r>
    </w:p>
    <w:p w14:paraId="26C5FF99" w14:textId="22E14DAA" w:rsidR="00F20373" w:rsidRPr="00F20373" w:rsidRDefault="00F20373" w:rsidP="00F20373">
      <w:pPr>
        <w:ind w:left="720"/>
        <w:contextualSpacing/>
        <w:rPr>
          <w:bCs/>
        </w:rPr>
      </w:pPr>
      <w:r>
        <w:rPr>
          <w:bCs/>
        </w:rPr>
        <w:t xml:space="preserve">This is experimental code </w:t>
      </w:r>
      <w:bookmarkStart w:id="133" w:name="_Hlk110430202"/>
      <w:r w:rsidR="00964C3C">
        <w:rPr>
          <w:bCs/>
        </w:rPr>
        <w:t>(for code see .../muitoolbox/psfunctions/hurst_exponent.m</w:t>
      </w:r>
      <w:r w:rsidR="00287E79">
        <w:rPr>
          <w:bCs/>
        </w:rPr>
        <w:t>, hurst_aalok_ihlen.m</w:t>
      </w:r>
      <w:r w:rsidR="00964C3C">
        <w:rPr>
          <w:bCs/>
        </w:rPr>
        <w:t xml:space="preserve"> and </w:t>
      </w:r>
      <w:r w:rsidR="00964C3C" w:rsidRPr="00964C3C">
        <w:rPr>
          <w:bCs/>
        </w:rPr>
        <w:t>genhurstw</w:t>
      </w:r>
      <w:r w:rsidR="00964C3C">
        <w:rPr>
          <w:bCs/>
        </w:rPr>
        <w:t xml:space="preserve">.m) </w:t>
      </w:r>
      <w:bookmarkEnd w:id="133"/>
      <w:r>
        <w:rPr>
          <w:bCs/>
        </w:rPr>
        <w:t xml:space="preserve">and the user should refer to the background literature for further details. </w:t>
      </w:r>
      <w:r>
        <w:rPr>
          <w:bCs/>
        </w:rPr>
        <w:fldChar w:fldCharType="begin">
          <w:fldData xml:space="preserve">PEVuZE5vdGU+PENpdGU+PEF1dGhvcj5BYnJhbW92PC9BdXRob3I+PFllYXI+MjAxNzwvWWVhcj48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</w:fldData>
        </w:fldChar>
      </w:r>
      <w:r w:rsidR="00883E31">
        <w:rPr>
          <w:bCs/>
        </w:rPr>
        <w:instrText xml:space="preserve"> ADDIN EN.CITE </w:instrText>
      </w:r>
      <w:r w:rsidR="00883E31">
        <w:rPr>
          <w:bCs/>
        </w:rPr>
        <w:fldChar w:fldCharType="begin">
          <w:fldData xml:space="preserve">PEVuZE5vdGU+PENpdGU+PEF1dGhvcj5BYnJhbW92PC9BdXRob3I+PFllYXI+MjAxNzwvWWVhcj48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</w:fldData>
        </w:fldChar>
      </w:r>
      <w:r w:rsidR="00883E31">
        <w:rPr>
          <w:bCs/>
        </w:rPr>
        <w:instrText xml:space="preserve"> ADDIN EN.CITE.DATA </w:instrText>
      </w:r>
      <w:r w:rsidR="00883E31">
        <w:rPr>
          <w:bCs/>
        </w:rPr>
      </w:r>
      <w:r w:rsidR="00883E31">
        <w:rPr>
          <w:bCs/>
        </w:rPr>
        <w:fldChar w:fldCharType="end"/>
      </w:r>
      <w:r>
        <w:rPr>
          <w:bCs/>
        </w:rPr>
      </w:r>
      <w:r>
        <w:rPr>
          <w:bCs/>
        </w:rPr>
        <w:fldChar w:fldCharType="separate"/>
      </w:r>
      <w:r w:rsidR="00883E31">
        <w:rPr>
          <w:bCs/>
          <w:noProof/>
        </w:rPr>
        <w:t>(Di Matteo</w:t>
      </w:r>
      <w:r w:rsidR="00883E31" w:rsidRPr="00883E31">
        <w:rPr>
          <w:bCs/>
          <w:i/>
          <w:noProof/>
        </w:rPr>
        <w:t xml:space="preserve"> et al.</w:t>
      </w:r>
      <w:r w:rsidR="00883E31">
        <w:rPr>
          <w:bCs/>
          <w:noProof/>
        </w:rPr>
        <w:t>, 2003; Pacheco</w:t>
      </w:r>
      <w:r w:rsidR="00883E31" w:rsidRPr="00883E31">
        <w:rPr>
          <w:bCs/>
          <w:i/>
          <w:noProof/>
        </w:rPr>
        <w:t xml:space="preserve"> et al.</w:t>
      </w:r>
      <w:r w:rsidR="00883E31">
        <w:rPr>
          <w:bCs/>
          <w:noProof/>
        </w:rPr>
        <w:t>, 2008; Ihlen, 2012; Morales</w:t>
      </w:r>
      <w:r w:rsidR="00883E31" w:rsidRPr="00883E31">
        <w:rPr>
          <w:bCs/>
          <w:i/>
          <w:noProof/>
        </w:rPr>
        <w:t xml:space="preserve"> et al.</w:t>
      </w:r>
      <w:r w:rsidR="00883E31">
        <w:rPr>
          <w:bCs/>
          <w:noProof/>
        </w:rPr>
        <w:t>, 2012; Sutcliffe</w:t>
      </w:r>
      <w:r w:rsidR="00883E31" w:rsidRPr="00883E31">
        <w:rPr>
          <w:bCs/>
          <w:i/>
          <w:noProof/>
        </w:rPr>
        <w:t xml:space="preserve"> et al.</w:t>
      </w:r>
      <w:r w:rsidR="00883E31">
        <w:rPr>
          <w:bCs/>
          <w:noProof/>
        </w:rPr>
        <w:t>, 2016; Abramov and Khan, 2017; Antoniades</w:t>
      </w:r>
      <w:r w:rsidR="00883E31" w:rsidRPr="00883E31">
        <w:rPr>
          <w:bCs/>
          <w:i/>
          <w:noProof/>
        </w:rPr>
        <w:t xml:space="preserve"> et al.</w:t>
      </w:r>
      <w:r w:rsidR="00883E31">
        <w:rPr>
          <w:bCs/>
          <w:noProof/>
        </w:rPr>
        <w:t>, 2021; Brandi and Di Matteo, 2021)</w:t>
      </w:r>
      <w:r>
        <w:rPr>
          <w:bCs/>
        </w:rPr>
        <w:fldChar w:fldCharType="end"/>
      </w:r>
      <w:r>
        <w:rPr>
          <w:bCs/>
        </w:rPr>
        <w:t>.</w:t>
      </w:r>
    </w:p>
    <w:bookmarkEnd w:id="132"/>
    <w:p w14:paraId="2C8A0453" w14:textId="29EEE8B3" w:rsidR="00255778" w:rsidRPr="00255778" w:rsidRDefault="00255778" w:rsidP="00F20754">
      <w:pPr>
        <w:numPr>
          <w:ilvl w:val="0"/>
          <w:numId w:val="6"/>
        </w:numPr>
        <w:contextualSpacing/>
      </w:pPr>
      <w:r w:rsidRPr="00255778">
        <w:rPr>
          <w:b/>
        </w:rPr>
        <w:t>User</w:t>
      </w:r>
      <w:r w:rsidRPr="00255778">
        <w:t>: calls user_stats.m function, where the user can define a workflow, accessing data and functions already provided by the particular App, or the muitoolbox</w:t>
      </w:r>
      <w:r w:rsidR="00097A84">
        <w:t xml:space="preserve"> </w:t>
      </w:r>
      <w:r w:rsidR="00097A84" w:rsidRPr="00097A84">
        <w:t xml:space="preserve">(see Section </w:t>
      </w:r>
      <w:r w:rsidR="00097A84" w:rsidRPr="00097A84">
        <w:fldChar w:fldCharType="begin"/>
      </w:r>
      <w:r w:rsidR="00097A84" w:rsidRPr="00097A84">
        <w:instrText xml:space="preserve"> REF _Ref462729147 \r \h </w:instrText>
      </w:r>
      <w:r w:rsidR="00097A84" w:rsidRPr="00097A84">
        <w:fldChar w:fldCharType="separate"/>
      </w:r>
      <w:r w:rsidR="00DF5A44">
        <w:t>5.3</w:t>
      </w:r>
      <w:r w:rsidR="00097A84" w:rsidRPr="00097A84">
        <w:fldChar w:fldCharType="end"/>
      </w:r>
      <w:r w:rsidR="00097A84" w:rsidRPr="00097A84">
        <w:t xml:space="preserve"> for further details).</w:t>
      </w:r>
      <w:r w:rsidRPr="00255778">
        <w:t xml:space="preserve"> The sample code can be found in the psfunctions folder and illustrates the workflow to produce a clusters plot. Some code in the header (commented out) shows how to get a time series using the handles passed to the function (obj and mobj). This code would get the same timeseries as the one passed to the function. However, by modifying the ‘options’ variable it is possible to access other timeseries variables.</w:t>
      </w:r>
    </w:p>
    <w:p w14:paraId="45D4A7BD" w14:textId="77777777" w:rsidR="00255778" w:rsidRPr="00255778" w:rsidRDefault="00255778" w:rsidP="00255778"/>
    <w:p w14:paraId="0A33E85D" w14:textId="77777777" w:rsidR="00255778" w:rsidRPr="00255778" w:rsidRDefault="00255778" w:rsidP="00255778">
      <w:pPr>
        <w:keepNext/>
        <w:keepLines/>
        <w:spacing w:before="40" w:after="0"/>
        <w:ind w:left="864" w:hanging="864"/>
        <w:outlineLvl w:val="3"/>
        <w:rPr>
          <w:rFonts w:asciiTheme="majorHAnsi" w:eastAsiaTheme="majorEastAsia" w:hAnsiTheme="majorHAnsi" w:cstheme="majorBidi"/>
          <w:b/>
          <w:bCs/>
          <w:i/>
          <w:iCs/>
          <w:color w:val="807C32" w:themeColor="accent2" w:themeShade="BF"/>
        </w:rPr>
      </w:pPr>
      <w:bookmarkStart w:id="134" w:name="_Hlk76231208"/>
      <w:r w:rsidRPr="00255778">
        <w:rPr>
          <w:rFonts w:asciiTheme="majorHAnsi" w:eastAsiaTheme="majorEastAsia" w:hAnsiTheme="majorHAnsi" w:cstheme="majorBidi"/>
          <w:b/>
          <w:bCs/>
          <w:i/>
          <w:iCs/>
          <w:color w:val="807C32" w:themeColor="accent2" w:themeShade="BF"/>
        </w:rPr>
        <w:t xml:space="preserve">Taylor </w:t>
      </w:r>
      <w:r w:rsidRPr="00255778">
        <w:rPr>
          <w:rFonts w:asciiTheme="majorHAnsi" w:eastAsiaTheme="majorEastAsia" w:hAnsiTheme="majorHAnsi" w:cstheme="majorBidi"/>
          <w:b/>
          <w:bCs/>
          <w:i/>
          <w:iCs/>
        </w:rPr>
        <w:t>tab</w:t>
      </w:r>
    </w:p>
    <w:p w14:paraId="0465DE14" w14:textId="77777777" w:rsidR="00255778" w:rsidRPr="00255778" w:rsidRDefault="00255778" w:rsidP="00255778">
      <w:r w:rsidRPr="00255778">
        <w:t xml:space="preserve">The Taylor tab allows the user to </w:t>
      </w:r>
      <w:bookmarkEnd w:id="134"/>
      <w:r w:rsidRPr="00255778">
        <w:t>create a Taylor Plot using 1D or 2D data (e.g timeseries or grids):</w:t>
      </w:r>
    </w:p>
    <w:p w14:paraId="530551C6" w14:textId="6299E122" w:rsidR="00255778" w:rsidRPr="00255778" w:rsidRDefault="00255778" w:rsidP="00255778">
      <w:r w:rsidRPr="00255778">
        <w:rPr>
          <w:noProof/>
        </w:rPr>
        <w:lastRenderedPageBreak/>
        <w:t>A Reference dataset</w:t>
      </w:r>
      <w:r w:rsidRPr="00255778">
        <w:t xml:space="preserve"> and a Test dataset are selected. Datasets need to be the same length if 1D, or same size if 2D. If the data are timeseries they are clipped to a time-period that is common to both, or any user defined interval that lies within this clipped period. The statistics (mean, standard deviation, correlation coefficient and centred root mean square error) are computed, normalized using the reference standard deviation and plotted on a polar Taylor diagram </w:t>
      </w:r>
      <w:r w:rsidRPr="00255778">
        <w:fldChar w:fldCharType="begin"/>
      </w:r>
      <w:r w:rsidR="008A6841">
        <w:instrText xml:space="preserve"> ADDIN EN.CITE &lt;EndNote&gt;&lt;Cite&gt;&lt;Author&gt;Taylor&lt;/Author&gt;&lt;Year&gt;2001&lt;/Year&gt;&lt;RecNum&gt;3601&lt;/RecNum&gt;&lt;DisplayText&gt;(Taylor, 2001)&lt;/DisplayText&gt;&lt;record&gt;&lt;rec-number&gt;3601&lt;/rec-number&gt;&lt;foreign-keys&gt;&lt;key app="EN" db-id="sv9fdvxxw0ss5geav2oxv0s15saz05p5zzwd" timestamp="1461033909" guid="30dafe1a-f16f-427c-91e8-0e50709faf83"&gt;3601&lt;/key&gt;&lt;/foreign-keys&gt;&lt;ref-type name="Journal Article"&gt;17&lt;/ref-type&gt;&lt;contributors&gt;&lt;authors&gt;&lt;author&gt;Taylor, K E&lt;/author&gt;&lt;/authors&gt;&lt;/contributors&gt;&lt;titles&gt;&lt;title&gt;Summarizing multiple aspects of model performance in a single diagram&lt;/title&gt;&lt;secondary-title&gt;Journal of Geophysical Research - Atmospheres&lt;/secondary-title&gt;&lt;/titles&gt;&lt;periodical&gt;&lt;full-title&gt;Journal of Geophysical Research - Atmospheres&lt;/full-title&gt;&lt;/periodical&gt;&lt;pages&gt;7183-7192&lt;/pages&gt;&lt;volume&gt;106&lt;/volume&gt;&lt;number&gt;D7&lt;/number&gt;&lt;dates&gt;&lt;year&gt;2001&lt;/year&gt;&lt;/dates&gt;&lt;urls&gt;&lt;related-urls&gt;&lt;url&gt;http://onlinelibrary.wiley.com/store/10.1029/2000JD900719/asset/jgrd8197.pdf?v=1&amp;amp;t=in6tydj0&amp;amp;s=b61ad52e38dfc8d402c2bf9ecf1a9696f049034b&lt;/url&gt;&lt;/related-urls&gt;&lt;/urls&gt;&lt;electronic-resource-num&gt;10.1029/2000JD900719&lt;/electronic-resource-num&gt;&lt;/record&gt;&lt;/Cite&gt;&lt;/EndNote&gt;</w:instrText>
      </w:r>
      <w:r w:rsidRPr="00255778">
        <w:fldChar w:fldCharType="separate"/>
      </w:r>
      <w:r w:rsidRPr="00255778">
        <w:rPr>
          <w:noProof/>
        </w:rPr>
        <w:t>(Taylor, 2001)</w:t>
      </w:r>
      <w:r w:rsidRPr="00255778">
        <w:fldChar w:fldCharType="end"/>
      </w:r>
      <w:r w:rsidRPr="00255778">
        <w:t xml:space="preserve">. </w:t>
      </w:r>
    </w:p>
    <w:p w14:paraId="0E1EEEBA" w14:textId="77777777" w:rsidR="00255778" w:rsidRPr="00255778" w:rsidRDefault="00255778" w:rsidP="00255778">
      <w:r w:rsidRPr="00255778">
        <w:t>[</w:t>
      </w:r>
      <w:r w:rsidRPr="00255778">
        <w:rPr>
          <w:i/>
          <w:iCs/>
        </w:rPr>
        <w:t>The ModelSkill App provides additional tools to test data and the ModelSkill App manual provides further details of the methods used</w:t>
      </w:r>
      <w:r w:rsidRPr="00255778">
        <w:t>.]</w:t>
      </w:r>
    </w:p>
    <w:p w14:paraId="53B90839" w14:textId="77777777" w:rsidR="00255778" w:rsidRPr="00255778" w:rsidRDefault="00255778" w:rsidP="00255778">
      <w:r w:rsidRPr="00255778">
        <w:t xml:space="preserve">Selecting New generates a new Taylor Plot. Selecting the Add button adds the current selection to an existing plot and the Delete button deletes the current selection. The Clear button resets the UI to a blank selection. </w:t>
      </w:r>
    </w:p>
    <w:p w14:paraId="7C7D4473" w14:textId="77777777" w:rsidR="00255778" w:rsidRPr="00255778" w:rsidRDefault="00255778" w:rsidP="00255778">
      <w:r w:rsidRPr="00255778">
        <w:rPr>
          <w:noProof/>
        </w:rPr>
        <w:drawing>
          <wp:anchor distT="0" distB="0" distL="114300" distR="114300" simplePos="0" relativeHeight="251755520" behindDoc="0" locked="0" layoutInCell="1" allowOverlap="1" wp14:anchorId="787C9824" wp14:editId="5EE58BBF">
            <wp:simplePos x="0" y="0"/>
            <wp:positionH relativeFrom="margin">
              <wp:posOffset>-635</wp:posOffset>
            </wp:positionH>
            <wp:positionV relativeFrom="paragraph">
              <wp:posOffset>6985</wp:posOffset>
            </wp:positionV>
            <wp:extent cx="2605405" cy="2085340"/>
            <wp:effectExtent l="0" t="0" r="4445" b="0"/>
            <wp:wrapSquare wrapText="bothSides"/>
            <wp:docPr id="263" name="Picture 2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05405" cy="2085340"/>
                    </a:xfrm>
                    <a:prstGeom prst="rect">
                      <a:avLst/>
                    </a:prstGeom>
                  </pic:spPr>
                </pic:pic>
              </a:graphicData>
            </a:graphic>
            <wp14:sizeRelH relativeFrom="margin">
              <wp14:pctWidth>0</wp14:pctWidth>
            </wp14:sizeRelH>
            <wp14:sizeRelV relativeFrom="margin">
              <wp14:pctHeight>0</wp14:pctHeight>
            </wp14:sizeRelV>
          </wp:anchor>
        </w:drawing>
      </w:r>
      <w:r w:rsidRPr="00255778">
        <w:t xml:space="preserve">Once New or Add are selected, the user is asked whether they want to plot the skill score (Yes/No). If Yes, then the user is prompted to set the skill score parameters.  As further points are added to the plot, this selection remains unchanged (i.e. the skill score is or is not included). To reset the option it is necessary to close and reopen the Statistics UI. </w:t>
      </w:r>
    </w:p>
    <w:p w14:paraId="6CB7F67F" w14:textId="77777777" w:rsidR="00255778" w:rsidRPr="00255778" w:rsidRDefault="00255778" w:rsidP="00255778">
      <w:r w:rsidRPr="00255778">
        <w:t xml:space="preserve">If the number of points in the Reference and Test datasets are not the same the user is prompted to select which of the two to use for interpolation.    </w:t>
      </w:r>
    </w:p>
    <w:p w14:paraId="687856C0" w14:textId="77777777" w:rsidR="00255778" w:rsidRPr="00255778" w:rsidRDefault="00255778" w:rsidP="00255778"/>
    <w:p w14:paraId="6BA50440" w14:textId="77777777" w:rsidR="00255778" w:rsidRPr="00255778" w:rsidRDefault="00255778" w:rsidP="00255778"/>
    <w:p w14:paraId="34A0F8CC" w14:textId="77777777" w:rsidR="00255778" w:rsidRPr="00255778" w:rsidRDefault="00255778" w:rsidP="00255778">
      <w:r w:rsidRPr="00255778">
        <w:rPr>
          <w:noProof/>
        </w:rPr>
        <w:drawing>
          <wp:anchor distT="0" distB="0" distL="114300" distR="114300" simplePos="0" relativeHeight="251756544" behindDoc="0" locked="0" layoutInCell="1" allowOverlap="1" wp14:anchorId="272F032B" wp14:editId="5B30885D">
            <wp:simplePos x="0" y="0"/>
            <wp:positionH relativeFrom="margin">
              <wp:align>left</wp:align>
            </wp:positionH>
            <wp:positionV relativeFrom="paragraph">
              <wp:posOffset>138430</wp:posOffset>
            </wp:positionV>
            <wp:extent cx="1658620" cy="2133600"/>
            <wp:effectExtent l="0" t="0" r="0" b="0"/>
            <wp:wrapSquare wrapText="bothSides"/>
            <wp:docPr id="264" name="Picture 2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58620" cy="2133600"/>
                    </a:xfrm>
                    <a:prstGeom prst="rect">
                      <a:avLst/>
                    </a:prstGeom>
                  </pic:spPr>
                </pic:pic>
              </a:graphicData>
            </a:graphic>
          </wp:anchor>
        </w:drawing>
      </w:r>
    </w:p>
    <w:p w14:paraId="1E75732B" w14:textId="77777777" w:rsidR="00255778" w:rsidRPr="00255778" w:rsidRDefault="00255778" w:rsidP="00255778">
      <w:pPr>
        <w:spacing w:after="160"/>
      </w:pPr>
      <w:r w:rsidRPr="00255778">
        <w:t>This is the maximum achievable correlation (see Taylor (2001) for discussion of how this is used).</w:t>
      </w:r>
    </w:p>
    <w:p w14:paraId="1ACFEFEC" w14:textId="3E5B4418" w:rsidR="00255778" w:rsidRPr="00255778" w:rsidRDefault="00255778" w:rsidP="00255778">
      <w:pPr>
        <w:spacing w:after="160"/>
      </w:pPr>
      <w:r w:rsidRPr="00255778">
        <w:t xml:space="preserve">Exponent used in computing the skill score (see Section </w:t>
      </w:r>
      <w:r w:rsidRPr="00255778">
        <w:fldChar w:fldCharType="begin"/>
      </w:r>
      <w:r w:rsidRPr="00255778">
        <w:instrText xml:space="preserve"> REF _Ref30591440 \r \h </w:instrText>
      </w:r>
      <w:r w:rsidRPr="00255778">
        <w:fldChar w:fldCharType="separate"/>
      </w:r>
      <w:r w:rsidR="00DF5A44">
        <w:t>4.20.2</w:t>
      </w:r>
      <w:r w:rsidRPr="00255778">
        <w:fldChar w:fldCharType="end"/>
      </w:r>
      <w:r w:rsidRPr="00255778">
        <w:t>).</w:t>
      </w:r>
    </w:p>
    <w:p w14:paraId="3633E629" w14:textId="77777777" w:rsidR="00255778" w:rsidRPr="00255778" w:rsidRDefault="00255778" w:rsidP="00255778">
      <w:pPr>
        <w:spacing w:after="160"/>
      </w:pPr>
      <w:r w:rsidRPr="00255778">
        <w:t>Number of points (+/-W) used to define a local window around the ith point. If W=0 (default) the local skill score is not computed.</w:t>
      </w:r>
    </w:p>
    <w:p w14:paraId="001179EE" w14:textId="77777777" w:rsidR="00255778" w:rsidRPr="00255778" w:rsidRDefault="00255778" w:rsidP="00255778">
      <w:pPr>
        <w:spacing w:after="160"/>
      </w:pPr>
      <w:r w:rsidRPr="00255778">
        <w:t>Local skill score is computed for window around every grid cell (=1), or computes score for all non-overlapping windows (=0)</w:t>
      </w:r>
    </w:p>
    <w:p w14:paraId="397F5A6E" w14:textId="77777777" w:rsidR="00255778" w:rsidRPr="00255778" w:rsidRDefault="00255778" w:rsidP="00255778">
      <w:r w:rsidRPr="00255778">
        <w:t xml:space="preserve">Window definition to sub-sample grid for the computation of the average </w:t>
      </w:r>
      <w:r w:rsidRPr="00255778">
        <w:rPr>
          <w:b/>
          <w:bCs/>
        </w:rPr>
        <w:t>local</w:t>
      </w:r>
      <w:r w:rsidRPr="00255778">
        <w:t xml:space="preserve"> skill score. Format is [xMin, xMax, yMin, yMax].</w:t>
      </w:r>
    </w:p>
    <w:p w14:paraId="65BD05ED" w14:textId="77777777" w:rsidR="00255778" w:rsidRPr="00255778" w:rsidRDefault="00255778" w:rsidP="00255778"/>
    <w:tbl>
      <w:tblPr>
        <w:tblStyle w:val="TableGrid"/>
        <w:tblW w:w="0" w:type="auto"/>
        <w:tblLook w:val="04A0" w:firstRow="1" w:lastRow="0" w:firstColumn="1" w:lastColumn="0" w:noHBand="0" w:noVBand="1"/>
      </w:tblPr>
      <w:tblGrid>
        <w:gridCol w:w="4524"/>
        <w:gridCol w:w="4536"/>
      </w:tblGrid>
      <w:tr w:rsidR="00255778" w:rsidRPr="00255778" w14:paraId="5DC94E49" w14:textId="77777777" w:rsidTr="00004876">
        <w:tc>
          <w:tcPr>
            <w:tcW w:w="4530" w:type="dxa"/>
          </w:tcPr>
          <w:p w14:paraId="1F994604" w14:textId="77777777" w:rsidR="00255778" w:rsidRPr="00255778" w:rsidRDefault="00255778" w:rsidP="00255778">
            <w:r w:rsidRPr="00255778">
              <w:t>(a) time series skill score plot</w:t>
            </w:r>
          </w:p>
          <w:p w14:paraId="561FD707" w14:textId="77777777" w:rsidR="00255778" w:rsidRPr="00255778" w:rsidRDefault="00255778" w:rsidP="00255778">
            <w:r w:rsidRPr="00255778">
              <w:rPr>
                <w:noProof/>
              </w:rPr>
              <w:lastRenderedPageBreak/>
              <w:drawing>
                <wp:inline distT="0" distB="0" distL="0" distR="0" wp14:anchorId="0066A874" wp14:editId="7D592255">
                  <wp:extent cx="2719388" cy="2406891"/>
                  <wp:effectExtent l="0" t="0" r="5080" b="0"/>
                  <wp:docPr id="265" name="Picture 265"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 chart&#10;&#10;Description automatically generated with medium confid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23059" cy="2410141"/>
                          </a:xfrm>
                          <a:prstGeom prst="rect">
                            <a:avLst/>
                          </a:prstGeom>
                          <a:noFill/>
                        </pic:spPr>
                      </pic:pic>
                    </a:graphicData>
                  </a:graphic>
                </wp:inline>
              </w:drawing>
            </w:r>
          </w:p>
        </w:tc>
        <w:tc>
          <w:tcPr>
            <w:tcW w:w="4530" w:type="dxa"/>
          </w:tcPr>
          <w:p w14:paraId="1E88FDA3" w14:textId="77777777" w:rsidR="00255778" w:rsidRPr="00255778" w:rsidRDefault="00255778" w:rsidP="00255778">
            <w:r w:rsidRPr="00255778">
              <w:lastRenderedPageBreak/>
              <w:t>(b) grid skill score plot</w:t>
            </w:r>
          </w:p>
          <w:p w14:paraId="087724BE" w14:textId="77777777" w:rsidR="00255778" w:rsidRPr="00255778" w:rsidRDefault="00255778" w:rsidP="00255778">
            <w:r w:rsidRPr="00255778">
              <w:rPr>
                <w:noProof/>
              </w:rPr>
              <w:lastRenderedPageBreak/>
              <w:drawing>
                <wp:inline distT="0" distB="0" distL="0" distR="0" wp14:anchorId="5F871FEC" wp14:editId="5DE09180">
                  <wp:extent cx="2743792" cy="2428875"/>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61"/>
                          <a:stretch>
                            <a:fillRect/>
                          </a:stretch>
                        </pic:blipFill>
                        <pic:spPr>
                          <a:xfrm>
                            <a:off x="0" y="0"/>
                            <a:ext cx="2755910" cy="2439602"/>
                          </a:xfrm>
                          <a:prstGeom prst="rect">
                            <a:avLst/>
                          </a:prstGeom>
                        </pic:spPr>
                      </pic:pic>
                    </a:graphicData>
                  </a:graphic>
                </wp:inline>
              </w:drawing>
            </w:r>
          </w:p>
        </w:tc>
      </w:tr>
    </w:tbl>
    <w:p w14:paraId="0ECD2861" w14:textId="77777777" w:rsidR="00255778" w:rsidRPr="00255778" w:rsidRDefault="00255778" w:rsidP="00255778"/>
    <w:p w14:paraId="6F92CD41" w14:textId="77777777" w:rsidR="00255778" w:rsidRPr="00255778" w:rsidRDefault="00255778" w:rsidP="00255778">
      <w:r w:rsidRPr="00255778">
        <w:t>The Taylor Plot shows the Reference point as a green cross and the Test points as coloured circles. The legend details the summary statistics and the Case List button generate a table figure listing all the results. These can be copied to the clipboard.</w:t>
      </w:r>
    </w:p>
    <w:p w14:paraId="6DD92368" w14:textId="77777777" w:rsidR="00255778" w:rsidRPr="00255778" w:rsidRDefault="00255778" w:rsidP="00255778">
      <w:pPr>
        <w:rPr>
          <w:noProof/>
        </w:rPr>
      </w:pPr>
      <w:r w:rsidRPr="00255778">
        <w:rPr>
          <w:noProof/>
        </w:rPr>
        <w:drawing>
          <wp:anchor distT="0" distB="0" distL="114300" distR="114300" simplePos="0" relativeHeight="251757568" behindDoc="0" locked="0" layoutInCell="1" allowOverlap="1" wp14:anchorId="0B3AC381" wp14:editId="686AE3D5">
            <wp:simplePos x="0" y="0"/>
            <wp:positionH relativeFrom="column">
              <wp:posOffset>-317</wp:posOffset>
            </wp:positionH>
            <wp:positionV relativeFrom="paragraph">
              <wp:posOffset>2223</wp:posOffset>
            </wp:positionV>
            <wp:extent cx="2754551" cy="2438400"/>
            <wp:effectExtent l="0" t="0" r="8255" b="0"/>
            <wp:wrapSquare wrapText="bothSides"/>
            <wp:docPr id="266" name="Picture 266"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radar char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54551" cy="2438400"/>
                    </a:xfrm>
                    <a:prstGeom prst="rect">
                      <a:avLst/>
                    </a:prstGeom>
                  </pic:spPr>
                </pic:pic>
              </a:graphicData>
            </a:graphic>
          </wp:anchor>
        </w:drawing>
      </w:r>
      <w:r w:rsidRPr="00255778">
        <w:rPr>
          <w:noProof/>
        </w:rPr>
        <w:t xml:space="preserve"> Taylor diagram legend includes: B – bias; E’’ – normalised RMS difference</w:t>
      </w:r>
    </w:p>
    <w:p w14:paraId="3E304318" w14:textId="77777777" w:rsidR="00255778" w:rsidRPr="00255778" w:rsidRDefault="00255778" w:rsidP="00255778">
      <w:pPr>
        <w:rPr>
          <w:noProof/>
        </w:rPr>
      </w:pPr>
      <w:r w:rsidRPr="00255778">
        <w:rPr>
          <w:noProof/>
        </w:rPr>
        <mc:AlternateContent>
          <mc:Choice Requires="wps">
            <w:drawing>
              <wp:anchor distT="0" distB="0" distL="114300" distR="114300" simplePos="0" relativeHeight="251759616" behindDoc="0" locked="0" layoutInCell="1" allowOverlap="1" wp14:anchorId="67B35684" wp14:editId="660AF49F">
                <wp:simplePos x="0" y="0"/>
                <wp:positionH relativeFrom="column">
                  <wp:posOffset>2623185</wp:posOffset>
                </wp:positionH>
                <wp:positionV relativeFrom="paragraph">
                  <wp:posOffset>1782128</wp:posOffset>
                </wp:positionV>
                <wp:extent cx="571500" cy="4763"/>
                <wp:effectExtent l="38100" t="76200" r="38100" b="128905"/>
                <wp:wrapNone/>
                <wp:docPr id="23" name="Straight Arrow Connector 23"/>
                <wp:cNvGraphicFramePr/>
                <a:graphic xmlns:a="http://schemas.openxmlformats.org/drawingml/2006/main">
                  <a:graphicData uri="http://schemas.microsoft.com/office/word/2010/wordprocessingShape">
                    <wps:wsp>
                      <wps:cNvCnPr/>
                      <wps:spPr>
                        <a:xfrm flipV="1">
                          <a:off x="0" y="0"/>
                          <a:ext cx="571500" cy="4763"/>
                        </a:xfrm>
                        <a:prstGeom prst="straightConnector1">
                          <a:avLst/>
                        </a:prstGeom>
                        <a:noFill/>
                        <a:ln w="25400" cap="flat" cmpd="sng" algn="ctr">
                          <a:solidFill>
                            <a:srgbClr val="E6A82F"/>
                          </a:solidFill>
                          <a:prstDash val="solid"/>
                          <a:tailEnd type="triangle"/>
                        </a:ln>
                        <a:effectLst>
                          <a:outerShdw blurRad="40000" dist="20000" dir="5400000" rotWithShape="0">
                            <a:srgbClr val="000000">
                              <a:alpha val="38000"/>
                            </a:srgbClr>
                          </a:outerShdw>
                        </a:effectLst>
                      </wps:spPr>
                      <wps:bodyPr/>
                    </wps:wsp>
                  </a:graphicData>
                </a:graphic>
              </wp:anchor>
            </w:drawing>
          </mc:Choice>
          <mc:Fallback>
            <w:pict>
              <v:shape w14:anchorId="0133CDBE" id="Straight Arrow Connector 23" o:spid="_x0000_s1026" type="#_x0000_t32" style="position:absolute;margin-left:206.55pt;margin-top:140.35pt;width:45pt;height:.4pt;flip: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" strokecolor="#e6a82f" strokeweight="2pt">
                <v:stroke endarrow="block"/>
                <v:shadow on="t" color="black" opacity="24903f" origin=",.5" offset="0,.55556mm"/>
              </v:shape>
            </w:pict>
          </mc:Fallback>
        </mc:AlternateContent>
      </w:r>
      <w:r w:rsidRPr="00255778">
        <w:rPr>
          <w:noProof/>
        </w:rPr>
        <w:drawing>
          <wp:anchor distT="0" distB="0" distL="114300" distR="114300" simplePos="0" relativeHeight="251758592" behindDoc="0" locked="0" layoutInCell="1" allowOverlap="1" wp14:anchorId="4D575C77" wp14:editId="2B831FDE">
            <wp:simplePos x="0" y="0"/>
            <wp:positionH relativeFrom="column">
              <wp:posOffset>2875280</wp:posOffset>
            </wp:positionH>
            <wp:positionV relativeFrom="paragraph">
              <wp:posOffset>742315</wp:posOffset>
            </wp:positionV>
            <wp:extent cx="3614420" cy="1508125"/>
            <wp:effectExtent l="0" t="0" r="5080" b="0"/>
            <wp:wrapSquare wrapText="bothSides"/>
            <wp:docPr id="267" name="Picture 2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614420" cy="1508125"/>
                    </a:xfrm>
                    <a:prstGeom prst="rect">
                      <a:avLst/>
                    </a:prstGeom>
                  </pic:spPr>
                </pic:pic>
              </a:graphicData>
            </a:graphic>
          </wp:anchor>
        </w:drawing>
      </w:r>
      <w:r w:rsidRPr="00255778">
        <w:rPr>
          <w:noProof/>
        </w:rPr>
        <w:t>The normalised standard deviation and correlation coefficient are also given in the Case List table, along with the global skill score, Sg, and the average local skill score, Sl.</w:t>
      </w:r>
    </w:p>
    <w:p w14:paraId="5C8AC25D" w14:textId="77777777" w:rsidR="00255778" w:rsidRPr="00255778" w:rsidRDefault="00255778" w:rsidP="00255778">
      <w:pPr>
        <w:rPr>
          <w:noProof/>
        </w:rPr>
      </w:pPr>
    </w:p>
    <w:p w14:paraId="524F5109" w14:textId="77777777" w:rsidR="00255778" w:rsidRPr="00255778" w:rsidRDefault="00255778" w:rsidP="00255778"/>
    <w:p w14:paraId="47E4ABA6" w14:textId="77777777" w:rsidR="00255778" w:rsidRPr="00255778" w:rsidRDefault="00255778" w:rsidP="00255778">
      <w:pPr>
        <w:keepNext/>
        <w:keepLines/>
        <w:spacing w:before="40" w:after="0"/>
        <w:ind w:left="864" w:hanging="864"/>
        <w:outlineLvl w:val="3"/>
        <w:rPr>
          <w:rFonts w:asciiTheme="majorHAnsi" w:eastAsiaTheme="majorEastAsia" w:hAnsiTheme="majorHAnsi" w:cstheme="majorBidi"/>
          <w:b/>
          <w:bCs/>
          <w:i/>
          <w:iCs/>
          <w:color w:val="807C32" w:themeColor="accent2" w:themeShade="BF"/>
        </w:rPr>
      </w:pPr>
      <w:r w:rsidRPr="00255778">
        <w:rPr>
          <w:rFonts w:asciiTheme="majorHAnsi" w:eastAsiaTheme="majorEastAsia" w:hAnsiTheme="majorHAnsi" w:cstheme="majorBidi"/>
          <w:b/>
          <w:bCs/>
          <w:i/>
          <w:iCs/>
          <w:color w:val="807C32" w:themeColor="accent2" w:themeShade="BF"/>
        </w:rPr>
        <w:t xml:space="preserve">Intervals </w:t>
      </w:r>
      <w:r w:rsidRPr="00255778">
        <w:rPr>
          <w:rFonts w:asciiTheme="majorHAnsi" w:eastAsiaTheme="majorEastAsia" w:hAnsiTheme="majorHAnsi" w:cstheme="majorBidi"/>
          <w:b/>
          <w:bCs/>
          <w:i/>
          <w:iCs/>
        </w:rPr>
        <w:t>tab</w:t>
      </w:r>
    </w:p>
    <w:p w14:paraId="2A99CFEE" w14:textId="7B12163B" w:rsidR="00255778" w:rsidRPr="00255778" w:rsidRDefault="00255778" w:rsidP="00255778">
      <w:r w:rsidRPr="00255778">
        <w:t>The Intervals tab allows the user to compute selected simple statistics of a timeseries variable for the intervals between the times recorded in another timeseries. For example</w:t>
      </w:r>
      <w:r w:rsidR="003D4AAF">
        <w:t>,</w:t>
      </w:r>
      <w:r w:rsidRPr="00255778">
        <w:t xml:space="preserve"> the mean </w:t>
      </w:r>
      <w:r w:rsidR="003D4AAF">
        <w:t>wave power</w:t>
      </w:r>
      <w:r w:rsidRPr="00255778">
        <w:t xml:space="preserve"> between beach profile surveys.</w:t>
      </w:r>
    </w:p>
    <w:p w14:paraId="69CAA205" w14:textId="77777777" w:rsidR="00255778" w:rsidRPr="00255778" w:rsidRDefault="00255778" w:rsidP="00255778">
      <w:r w:rsidRPr="00255778">
        <w:t>The Reference dataset defines the time intervals to be used. As only the times are used it does not matter which variable is selected. The Sample dataset is the timeseries variable to be used. The analysis is run using the Select button and the user is prompted to define the statistical function.</w:t>
      </w:r>
    </w:p>
    <w:p w14:paraId="1DB67B60" w14:textId="77777777" w:rsidR="00255778" w:rsidRPr="00255778" w:rsidRDefault="00255778" w:rsidP="00255778">
      <w:r w:rsidRPr="00255778">
        <w:rPr>
          <w:noProof/>
        </w:rPr>
        <w:drawing>
          <wp:anchor distT="0" distB="0" distL="114300" distR="114300" simplePos="0" relativeHeight="251760640" behindDoc="0" locked="0" layoutInCell="1" allowOverlap="1" wp14:anchorId="606A4AEF" wp14:editId="68C99102">
            <wp:simplePos x="0" y="0"/>
            <wp:positionH relativeFrom="margin">
              <wp:align>left</wp:align>
            </wp:positionH>
            <wp:positionV relativeFrom="paragraph">
              <wp:posOffset>41910</wp:posOffset>
            </wp:positionV>
            <wp:extent cx="2385695" cy="1089660"/>
            <wp:effectExtent l="0" t="0" r="0" b="0"/>
            <wp:wrapSquare wrapText="bothSides"/>
            <wp:docPr id="268" name="Picture 2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385695" cy="1089660"/>
                    </a:xfrm>
                    <a:prstGeom prst="rect">
                      <a:avLst/>
                    </a:prstGeom>
                  </pic:spPr>
                </pic:pic>
              </a:graphicData>
            </a:graphic>
          </wp:anchor>
        </w:drawing>
      </w:r>
    </w:p>
    <w:p w14:paraId="7CA7D861" w14:textId="77777777" w:rsidR="00255778" w:rsidRPr="00255778" w:rsidRDefault="00255778" w:rsidP="00255778">
      <w:r w:rsidRPr="00255778">
        <w:t>The UI provides a list of the functions that can be used. [</w:t>
      </w:r>
      <w:r w:rsidRPr="00255778">
        <w:rPr>
          <w:i/>
          <w:iCs/>
        </w:rPr>
        <w:t>Any function that simply requires a single variable as an input could be used. To modify the list, edit the variable ‘statoptions’ in muiStats.getIntervalStats</w:t>
      </w:r>
      <w:r w:rsidRPr="00255778">
        <w:t>.]</w:t>
      </w:r>
    </w:p>
    <w:p w14:paraId="4E24FE85" w14:textId="77777777" w:rsidR="00255778" w:rsidRPr="00255778" w:rsidRDefault="00255778" w:rsidP="00255778"/>
    <w:p w14:paraId="7C4502C3" w14:textId="75A49A91" w:rsidR="00255778" w:rsidRDefault="00255778" w:rsidP="00255778">
      <w:r w:rsidRPr="00255778">
        <w:lastRenderedPageBreak/>
        <w:t xml:space="preserve">Default properties are derived from the source variable and the selected statistic. The user is prompted to confirm, or edit these default properties. The results are saved as a new timeseries dataset in which the variable describes the statistical value for the interval </w:t>
      </w:r>
      <w:r w:rsidRPr="00255778">
        <w:rPr>
          <w:u w:val="single"/>
        </w:rPr>
        <w:t>preceding</w:t>
      </w:r>
      <w:r w:rsidRPr="00255778">
        <w:t xml:space="preserve"> each time.</w:t>
      </w:r>
    </w:p>
    <w:p w14:paraId="58D50F16" w14:textId="77777777" w:rsidR="00D30532" w:rsidRDefault="00D30532" w:rsidP="00255778"/>
    <w:p w14:paraId="6B52B730" w14:textId="0BDE4B29" w:rsidR="00D30532" w:rsidRDefault="00D30532" w:rsidP="00D30532">
      <w:pPr>
        <w:pStyle w:val="Heading3"/>
      </w:pPr>
      <w:bookmarkStart w:id="135" w:name="_Ref197946074"/>
      <w:bookmarkStart w:id="136" w:name="_Toc219458186"/>
      <w:r>
        <w:t>Coastal Plots</w:t>
      </w:r>
      <w:bookmarkEnd w:id="135"/>
      <w:bookmarkEnd w:id="136"/>
    </w:p>
    <w:p w14:paraId="1508D0D8" w14:textId="27C37ABA" w:rsidR="00D30532" w:rsidRDefault="00D5700B" w:rsidP="00D30532">
      <w:r>
        <w:t>The</w:t>
      </w:r>
      <w:r w:rsidRPr="00D5700B">
        <w:rPr>
          <w:i/>
          <w:color w:val="7B2520" w:themeColor="accent3" w:themeShade="BF"/>
        </w:rPr>
        <w:t xml:space="preserve"> </w:t>
      </w:r>
      <w:r>
        <w:rPr>
          <w:i/>
          <w:color w:val="7B2520" w:themeColor="accent3" w:themeShade="BF"/>
        </w:rPr>
        <w:t>Analysis</w:t>
      </w:r>
      <w:r w:rsidRPr="0096599A">
        <w:rPr>
          <w:i/>
          <w:color w:val="7B2520" w:themeColor="accent3" w:themeShade="BF"/>
        </w:rPr>
        <w:t xml:space="preserve">&gt; </w:t>
      </w:r>
      <w:r>
        <w:rPr>
          <w:i/>
          <w:color w:val="7B2520" w:themeColor="accent3" w:themeShade="BF"/>
        </w:rPr>
        <w:t>Coastal Plots</w:t>
      </w:r>
      <w:r w:rsidRPr="00D5700B">
        <w:t xml:space="preserve"> menu option</w:t>
      </w:r>
      <w:r>
        <w:t xml:space="preserve"> calls</w:t>
      </w:r>
      <w:r w:rsidR="00D30532">
        <w:t xml:space="preserve"> the function </w:t>
      </w:r>
      <w:r>
        <w:t>‘</w:t>
      </w:r>
      <w:r w:rsidR="00D30532">
        <w:t>ct_coastal_plots</w:t>
      </w:r>
      <w:r>
        <w:t>’,</w:t>
      </w:r>
      <w:r w:rsidR="00D30532">
        <w:t xml:space="preserve"> which provides access to a range of bespoke plotting options, including:</w:t>
      </w:r>
    </w:p>
    <w:p w14:paraId="0F11229F" w14:textId="35C29775" w:rsidR="00D30532" w:rsidRDefault="00D30532" w:rsidP="00D30532">
      <w:r w:rsidRPr="00D30532">
        <w:rPr>
          <w:b/>
          <w:bCs/>
          <w:i/>
          <w:iCs/>
        </w:rPr>
        <w:t>Littoral Drift</w:t>
      </w:r>
      <w:r>
        <w:t xml:space="preserve">: </w:t>
      </w:r>
      <w:r w:rsidR="00D5700B">
        <w:t>This plots the littoral drift statistics directly from a selected wave data set and provides the option to save the full time series and yearly and monthly datasets. T</w:t>
      </w:r>
      <w:r>
        <w:t xml:space="preserve">his is an alternative to using </w:t>
      </w:r>
      <w:r w:rsidR="00D5700B">
        <w:rPr>
          <w:i/>
          <w:color w:val="7B2520" w:themeColor="accent3" w:themeShade="BF"/>
        </w:rPr>
        <w:t>Run</w:t>
      </w:r>
      <w:r w:rsidR="00D5700B" w:rsidRPr="0096599A">
        <w:rPr>
          <w:i/>
          <w:color w:val="7B2520" w:themeColor="accent3" w:themeShade="BF"/>
        </w:rPr>
        <w:t xml:space="preserve">&gt; </w:t>
      </w:r>
      <w:r w:rsidR="00D5700B">
        <w:rPr>
          <w:i/>
          <w:color w:val="7B2520" w:themeColor="accent3" w:themeShade="BF"/>
        </w:rPr>
        <w:t>Wave properties&gt;Littoral Drift</w:t>
      </w:r>
      <w:r>
        <w:t xml:space="preserve"> and the </w:t>
      </w:r>
      <w:r w:rsidR="00D5700B">
        <w:t>‘</w:t>
      </w:r>
      <w:r>
        <w:t>littoraldriftstats</w:t>
      </w:r>
      <w:r w:rsidR="00D5700B">
        <w:t>’</w:t>
      </w:r>
      <w:r>
        <w:t xml:space="preserve"> function in </w:t>
      </w:r>
      <w:r w:rsidR="00D5700B">
        <w:rPr>
          <w:i/>
          <w:color w:val="7B2520" w:themeColor="accent3" w:themeShade="BF"/>
        </w:rPr>
        <w:t>Run</w:t>
      </w:r>
      <w:r w:rsidR="00D5700B" w:rsidRPr="0096599A">
        <w:rPr>
          <w:i/>
          <w:color w:val="7B2520" w:themeColor="accent3" w:themeShade="BF"/>
        </w:rPr>
        <w:t>&gt;</w:t>
      </w:r>
      <w:r w:rsidR="00D5700B">
        <w:rPr>
          <w:i/>
          <w:color w:val="7B2520" w:themeColor="accent3" w:themeShade="BF"/>
        </w:rPr>
        <w:t>Derive Output</w:t>
      </w:r>
      <w:r w:rsidR="00D5700B">
        <w:t xml:space="preserve"> (see Sections </w:t>
      </w:r>
      <w:r w:rsidR="00D5700B">
        <w:fldChar w:fldCharType="begin"/>
      </w:r>
      <w:r w:rsidR="00D5700B">
        <w:instrText xml:space="preserve"> REF _Ref44620467 \r \h </w:instrText>
      </w:r>
      <w:r w:rsidR="00D5700B">
        <w:fldChar w:fldCharType="separate"/>
      </w:r>
      <w:r w:rsidR="00DF5A44">
        <w:t>3.5.1</w:t>
      </w:r>
      <w:r w:rsidR="00D5700B">
        <w:fldChar w:fldCharType="end"/>
      </w:r>
      <w:r w:rsidR="00D5700B">
        <w:t xml:space="preserve">, </w:t>
      </w:r>
      <w:r w:rsidR="00D5700B">
        <w:fldChar w:fldCharType="begin"/>
      </w:r>
      <w:r w:rsidR="00D5700B">
        <w:instrText xml:space="preserve"> REF _Ref41119611 \r \h </w:instrText>
      </w:r>
      <w:r w:rsidR="00D5700B">
        <w:fldChar w:fldCharType="separate"/>
      </w:r>
      <w:r w:rsidR="00DF5A44">
        <w:t>3.5.4</w:t>
      </w:r>
      <w:r w:rsidR="00D5700B">
        <w:fldChar w:fldCharType="end"/>
      </w:r>
      <w:r w:rsidR="00D5700B">
        <w:t xml:space="preserve"> and </w:t>
      </w:r>
      <w:r w:rsidR="00D5700B">
        <w:fldChar w:fldCharType="begin"/>
      </w:r>
      <w:r w:rsidR="00D5700B">
        <w:instrText xml:space="preserve"> REF _Ref153705063 \r \h </w:instrText>
      </w:r>
      <w:r w:rsidR="00D5700B">
        <w:fldChar w:fldCharType="separate"/>
      </w:r>
      <w:r w:rsidR="00DF5A44">
        <w:t>4.17.3</w:t>
      </w:r>
      <w:r w:rsidR="00D5700B">
        <w:fldChar w:fldCharType="end"/>
      </w:r>
      <w:r w:rsidR="00D5700B">
        <w:t xml:space="preserve">). </w:t>
      </w:r>
    </w:p>
    <w:p w14:paraId="131AD412" w14:textId="7C1339BF" w:rsidR="00E35798" w:rsidRDefault="00E35798" w:rsidP="00D30532">
      <w:r w:rsidRPr="00E35798">
        <w:rPr>
          <w:b/>
          <w:bCs/>
          <w:i/>
          <w:iCs/>
        </w:rPr>
        <w:t>Generic Scatter Plot</w:t>
      </w:r>
      <w:r>
        <w:t>: Select any two variables of the same length and plot as a 2-var scatter plot, or select 3 variables for a scatter plot with the colour or size of the markers scaled by the 3</w:t>
      </w:r>
      <w:r w:rsidRPr="00E35798">
        <w:rPr>
          <w:vertAlign w:val="superscript"/>
        </w:rPr>
        <w:t>rd</w:t>
      </w:r>
      <w:r>
        <w:t xml:space="preserve"> variable.</w:t>
      </w:r>
    </w:p>
    <w:p w14:paraId="1B88CCD6" w14:textId="7C0DB783" w:rsidR="00E35798" w:rsidRDefault="00E35798" w:rsidP="00D30532">
      <w:r w:rsidRPr="00E35798">
        <w:rPr>
          <w:b/>
          <w:bCs/>
          <w:i/>
          <w:iCs/>
        </w:rPr>
        <w:t>Wave Scatter Plot</w:t>
      </w:r>
      <w:r>
        <w:t xml:space="preserve">: </w:t>
      </w:r>
      <w:r w:rsidR="000419C2">
        <w:t>B</w:t>
      </w:r>
      <w:r>
        <w:t>espoke plots for wave data allowing exploration of height, period and water depth, or height, period and direction relationships. The former includes options for wave steepness plots</w:t>
      </w:r>
      <w:r w:rsidR="00A668A9">
        <w:t>. U</w:t>
      </w:r>
      <w:r>
        <w:t xml:space="preserve">ses ‘wave_scatter.m’ </w:t>
      </w:r>
      <w:r w:rsidR="00A668A9">
        <w:t xml:space="preserve">and ‘wave_scatter_3d.m’, see Section </w:t>
      </w:r>
      <w:r w:rsidR="00A668A9">
        <w:fldChar w:fldCharType="begin"/>
      </w:r>
      <w:r w:rsidR="00A668A9">
        <w:instrText xml:space="preserve"> REF _Ref153705063 \r \h </w:instrText>
      </w:r>
      <w:r w:rsidR="00A668A9">
        <w:fldChar w:fldCharType="separate"/>
      </w:r>
      <w:r w:rsidR="00DF5A44">
        <w:t>4.17.3</w:t>
      </w:r>
      <w:r w:rsidR="00A668A9">
        <w:fldChar w:fldCharType="end"/>
      </w:r>
      <w:r w:rsidR="00A668A9">
        <w:t>.</w:t>
      </w:r>
    </w:p>
    <w:p w14:paraId="1B9BED5C" w14:textId="5F4F781B" w:rsidR="000419C2" w:rsidRDefault="00E35798" w:rsidP="000419C2">
      <w:pPr>
        <w:snapToGrid w:val="0"/>
        <w:spacing w:after="120"/>
      </w:pPr>
      <w:r w:rsidRPr="000419C2">
        <w:rPr>
          <w:b/>
          <w:bCs/>
          <w:i/>
          <w:iCs/>
        </w:rPr>
        <w:t>Frequency Analysis</w:t>
      </w:r>
      <w:r>
        <w:t>:</w:t>
      </w:r>
      <w:r w:rsidR="000419C2">
        <w:t xml:space="preserve"> </w:t>
      </w:r>
      <w:r w:rsidR="000419C2" w:rsidRPr="000419C2">
        <w:t>Selection of frequency analysis plots of timeseries data</w:t>
      </w:r>
      <w:r w:rsidR="000419C2" w:rsidRPr="000419C2">
        <w:rPr>
          <w:b/>
          <w:bCs/>
          <w:i/>
          <w:iCs/>
        </w:rPr>
        <w:t xml:space="preserve">. </w:t>
      </w:r>
      <w:r w:rsidR="000419C2">
        <w:t>Plot options include</w:t>
      </w:r>
      <w:r w:rsidR="000419C2" w:rsidRPr="00DE7EE4">
        <w:t xml:space="preserve"> </w:t>
      </w:r>
      <w:r w:rsidR="000419C2">
        <w:t>Time series plot of variable, Time series plot of variable above threshold, 'Plot variable frequency, Plot variable frequency above threshold, Spectral analysis plot, Duration of threshold exceedance, Rolling mean duration above a threshold.</w:t>
      </w:r>
      <w:bookmarkStart w:id="137" w:name="_Hlk197964094"/>
      <w:r w:rsidR="000419C2">
        <w:t xml:space="preserve"> Uses ‘frequencyanalysis.m’ and for water level data uses ‘waterlevelfreqplots.m’, see Section </w:t>
      </w:r>
      <w:r w:rsidR="000419C2">
        <w:fldChar w:fldCharType="begin"/>
      </w:r>
      <w:r w:rsidR="000419C2">
        <w:instrText xml:space="preserve"> REF _Ref153705063 \r \h </w:instrText>
      </w:r>
      <w:r w:rsidR="000419C2">
        <w:fldChar w:fldCharType="separate"/>
      </w:r>
      <w:r w:rsidR="00DF5A44">
        <w:t>4.17.3</w:t>
      </w:r>
      <w:r w:rsidR="000419C2">
        <w:fldChar w:fldCharType="end"/>
      </w:r>
      <w:r w:rsidR="000419C2">
        <w:t>.</w:t>
      </w:r>
    </w:p>
    <w:p w14:paraId="29359493" w14:textId="002682B9" w:rsidR="000576AA" w:rsidRDefault="000576AA" w:rsidP="000419C2">
      <w:pPr>
        <w:snapToGrid w:val="0"/>
        <w:spacing w:after="120"/>
      </w:pPr>
      <w:r w:rsidRPr="000576AA">
        <w:rPr>
          <w:b/>
          <w:bCs/>
          <w:i/>
          <w:iCs/>
        </w:rPr>
        <w:t>Spectrum Plots</w:t>
      </w:r>
      <w:r>
        <w:t xml:space="preserve">: to visualise measured spectra in terms of direction and frequency spread, this option creates a surface plot for a selected date-time. There is also an option to compare the spectrum with a model spectrum, such as JONSWAP. Plots can be in X-Y or polar format and the X-Y plot includes a difference plot. Some details of wave spectrum models is given in Section </w:t>
      </w:r>
      <w:r>
        <w:fldChar w:fldCharType="begin"/>
      </w:r>
      <w:r>
        <w:instrText xml:space="preserve"> REF _Ref211501202 \r \h </w:instrText>
      </w:r>
      <w:r>
        <w:fldChar w:fldCharType="separate"/>
      </w:r>
      <w:r w:rsidR="00DF5A44">
        <w:t>4.4</w:t>
      </w:r>
      <w:r>
        <w:fldChar w:fldCharType="end"/>
      </w:r>
      <w:r>
        <w:t xml:space="preserve"> and further details are given in the WaveRayModel App manual (</w:t>
      </w:r>
      <w:hyperlink r:id="rId65" w:history="1">
        <w:r w:rsidRPr="00F80E0D">
          <w:rPr>
            <w:rStyle w:val="Hyperlink"/>
          </w:rPr>
          <w:t>https://github.com/CoastalSEA/WaveRayModel</w:t>
        </w:r>
      </w:hyperlink>
      <w:r>
        <w:t>).</w:t>
      </w:r>
    </w:p>
    <w:bookmarkEnd w:id="137"/>
    <w:p w14:paraId="030F6654" w14:textId="6454BE6E" w:rsidR="00A668A9" w:rsidRDefault="00E35798" w:rsidP="000419C2">
      <w:pPr>
        <w:snapToGrid w:val="0"/>
        <w:spacing w:after="0"/>
      </w:pPr>
      <w:r w:rsidRPr="000419C2">
        <w:rPr>
          <w:b/>
          <w:bCs/>
          <w:i/>
          <w:iCs/>
        </w:rPr>
        <w:t>Pos-Neg Change Plot</w:t>
      </w:r>
      <w:r>
        <w:t xml:space="preserve">: </w:t>
      </w:r>
      <w:r w:rsidR="00A668A9">
        <w:t>C</w:t>
      </w:r>
      <w:r w:rsidR="00A668A9" w:rsidRPr="00D9735C">
        <w:t xml:space="preserve">omputes the change in </w:t>
      </w:r>
      <w:r w:rsidR="00A668A9">
        <w:t xml:space="preserve">a </w:t>
      </w:r>
      <w:r w:rsidR="00A668A9" w:rsidRPr="00D9735C">
        <w:t xml:space="preserve">variable over each time interval and the rate of change (assuming a linear rate of change between </w:t>
      </w:r>
      <w:r w:rsidR="00A668A9">
        <w:t>observations</w:t>
      </w:r>
      <w:r w:rsidR="00A668A9" w:rsidRPr="00D9735C">
        <w:t>), subdivides the population into positive and negative change values (typically this represents accretion and erosion when using volumes, or shoreline position, data) and presents the histogram and exponential fit for each data set.</w:t>
      </w:r>
      <w:r w:rsidR="00A668A9">
        <w:t xml:space="preserve"> Uses ‘posneg_dv_stats.m’, see Section </w:t>
      </w:r>
      <w:r w:rsidR="00A668A9">
        <w:fldChar w:fldCharType="begin"/>
      </w:r>
      <w:r w:rsidR="00A668A9">
        <w:instrText xml:space="preserve"> REF _Ref153705063 \r \h </w:instrText>
      </w:r>
      <w:r w:rsidR="00A668A9">
        <w:fldChar w:fldCharType="separate"/>
      </w:r>
      <w:r w:rsidR="00DF5A44">
        <w:t>4.17.3</w:t>
      </w:r>
      <w:r w:rsidR="00A668A9">
        <w:fldChar w:fldCharType="end"/>
      </w:r>
      <w:r w:rsidR="00A668A9">
        <w:t>.</w:t>
      </w:r>
    </w:p>
    <w:p w14:paraId="275EAC3D" w14:textId="77777777" w:rsidR="00C465B2" w:rsidRDefault="00C465B2" w:rsidP="000419C2">
      <w:pPr>
        <w:snapToGrid w:val="0"/>
        <w:spacing w:after="0"/>
      </w:pPr>
    </w:p>
    <w:p w14:paraId="50BFE5C1" w14:textId="7EF64A7B" w:rsidR="00ED56FE" w:rsidRDefault="00ED56FE" w:rsidP="00ED56FE">
      <w:pPr>
        <w:pStyle w:val="Heading3"/>
      </w:pPr>
      <w:bookmarkStart w:id="138" w:name="_Ref216355442"/>
      <w:bookmarkStart w:id="139" w:name="_Toc219458187"/>
      <w:r>
        <w:t>Spectrum Plots</w:t>
      </w:r>
      <w:bookmarkEnd w:id="138"/>
      <w:bookmarkEnd w:id="139"/>
    </w:p>
    <w:p w14:paraId="355218BF" w14:textId="77777777" w:rsidR="00ED56FE" w:rsidRDefault="00ED56FE" w:rsidP="00ED56FE">
      <w:pPr>
        <w:spacing w:after="160"/>
      </w:pPr>
      <w:r>
        <w:rPr>
          <w:i/>
          <w:color w:val="7B2520" w:themeColor="accent3" w:themeShade="BF"/>
        </w:rPr>
        <w:t>Analysis</w:t>
      </w:r>
      <w:r w:rsidRPr="005E1ADD">
        <w:rPr>
          <w:i/>
          <w:color w:val="7B2520" w:themeColor="accent3" w:themeShade="BF"/>
        </w:rPr>
        <w:t>&gt;</w:t>
      </w:r>
      <w:r>
        <w:rPr>
          <w:i/>
          <w:color w:val="7B2520" w:themeColor="accent3" w:themeShade="BF"/>
        </w:rPr>
        <w:t>Spectral Plots&gt; Spectrum Plots</w:t>
      </w:r>
      <w:r>
        <w:t>: plotting options to view measured and modelled spectra. This includes the following options:</w:t>
      </w:r>
    </w:p>
    <w:p w14:paraId="298C2457" w14:textId="581154EE" w:rsidR="00ED56FE" w:rsidRDefault="00ED56FE" w:rsidP="00ED56FE">
      <w:pPr>
        <w:pStyle w:val="ListParagraph"/>
        <w:numPr>
          <w:ilvl w:val="0"/>
          <w:numId w:val="34"/>
        </w:numPr>
        <w:spacing w:after="160"/>
      </w:pPr>
      <w:r w:rsidRPr="00786358">
        <w:rPr>
          <w:b/>
          <w:bCs/>
        </w:rPr>
        <w:t>Plot a spectrum using Case data</w:t>
      </w:r>
      <w:r>
        <w:t xml:space="preserve">: uses a selected Case dataset and plots the spectrum of the selected date and time. This can be an imported spectral record to plot the </w:t>
      </w:r>
      <w:r w:rsidR="007A2442">
        <w:t xml:space="preserve">observed </w:t>
      </w:r>
      <w:r>
        <w:t xml:space="preserve">spectrum (this uses the methods described in Section </w:t>
      </w:r>
      <w:r>
        <w:fldChar w:fldCharType="begin"/>
      </w:r>
      <w:r>
        <w:instrText xml:space="preserve"> REF _Ref216355487 \r \h </w:instrText>
      </w:r>
      <w:r>
        <w:fldChar w:fldCharType="separate"/>
      </w:r>
      <w:r w:rsidR="00DF5A44">
        <w:t>4.16.3</w:t>
      </w:r>
      <w:r>
        <w:fldChar w:fldCharType="end"/>
      </w:r>
      <w:r>
        <w:t xml:space="preserve"> to reconstruct the directional spreading). Alternatively, it can be a wave data record and uses </w:t>
      </w:r>
      <w:bookmarkStart w:id="140" w:name="_Hlk216349012"/>
      <w:r>
        <w:t>one of the theoretical spectrum models</w:t>
      </w:r>
      <w:bookmarkStart w:id="141" w:name="_Hlk216347663"/>
      <w:r>
        <w:t xml:space="preserve">, as described in Section </w:t>
      </w:r>
      <w:r>
        <w:fldChar w:fldCharType="begin"/>
      </w:r>
      <w:r>
        <w:instrText xml:space="preserve"> REF _Ref216355495 \r \h </w:instrText>
      </w:r>
      <w:r>
        <w:fldChar w:fldCharType="separate"/>
      </w:r>
      <w:r w:rsidR="00DF5A44">
        <w:t>4.16.1</w:t>
      </w:r>
      <w:r>
        <w:fldChar w:fldCharType="end"/>
      </w:r>
      <w:r>
        <w:t xml:space="preserve">, </w:t>
      </w:r>
      <w:bookmarkEnd w:id="141"/>
      <w:r>
        <w:t>to construct the spectrum</w:t>
      </w:r>
      <w:bookmarkEnd w:id="140"/>
      <w:r>
        <w:t xml:space="preserve">  (Note: If </w:t>
      </w:r>
      <w:r w:rsidRPr="00315B3B">
        <w:rPr>
          <w:rFonts w:ascii="Symbol" w:hAnsi="Symbol"/>
          <w:i/>
          <w:iCs/>
        </w:rPr>
        <w:t>g</w:t>
      </w:r>
      <w:r>
        <w:t xml:space="preserve"> is given a value of </w:t>
      </w:r>
      <w:r w:rsidRPr="00014768">
        <w:rPr>
          <w:i/>
          <w:iCs/>
        </w:rPr>
        <w:t>NaN</w:t>
      </w:r>
      <w:r>
        <w:t xml:space="preserve">, the value is estimated using the values of </w:t>
      </w:r>
      <w:r w:rsidRPr="0044677C">
        <w:rPr>
          <w:i/>
          <w:iCs/>
        </w:rPr>
        <w:t>T</w:t>
      </w:r>
      <w:r w:rsidRPr="0044677C">
        <w:rPr>
          <w:i/>
          <w:iCs/>
          <w:vertAlign w:val="subscript"/>
        </w:rPr>
        <w:t xml:space="preserve">p </w:t>
      </w:r>
      <w:r>
        <w:t xml:space="preserve">and </w:t>
      </w:r>
      <w:r w:rsidRPr="0044677C">
        <w:rPr>
          <w:i/>
          <w:iCs/>
        </w:rPr>
        <w:t>T</w:t>
      </w:r>
      <w:r w:rsidRPr="0044677C">
        <w:rPr>
          <w:i/>
          <w:iCs/>
          <w:vertAlign w:val="subscript"/>
        </w:rPr>
        <w:t>2</w:t>
      </w:r>
      <w:r>
        <w:t>).</w:t>
      </w:r>
    </w:p>
    <w:p w14:paraId="77BE8538" w14:textId="77777777" w:rsidR="003738A2" w:rsidRDefault="003738A2" w:rsidP="003738A2">
      <w:pPr>
        <w:pStyle w:val="ListParagraph"/>
        <w:spacing w:after="160"/>
        <w:ind w:left="360"/>
      </w:pPr>
    </w:p>
    <w:p w14:paraId="047237EE" w14:textId="5FB4279E" w:rsidR="003738A2" w:rsidRPr="003738A2" w:rsidRDefault="00ED56FE" w:rsidP="003738A2">
      <w:pPr>
        <w:pStyle w:val="ListParagraph"/>
        <w:numPr>
          <w:ilvl w:val="0"/>
          <w:numId w:val="34"/>
        </w:numPr>
        <w:spacing w:after="160"/>
      </w:pPr>
      <w:r w:rsidRPr="00786358">
        <w:rPr>
          <w:b/>
          <w:bCs/>
        </w:rPr>
        <w:t>Plot a spectrum using a model</w:t>
      </w:r>
      <w:r>
        <w:t>: define the spectrum model to use</w:t>
      </w:r>
      <w:r w:rsidRPr="001A6397">
        <w:t xml:space="preserve">, as described in Section </w:t>
      </w:r>
      <w:r>
        <w:fldChar w:fldCharType="begin"/>
      </w:r>
      <w:r>
        <w:instrText xml:space="preserve"> REF _Ref216355495 \r \h </w:instrText>
      </w:r>
      <w:r>
        <w:fldChar w:fldCharType="separate"/>
      </w:r>
      <w:r w:rsidR="00DF5A44">
        <w:t>4.16.1</w:t>
      </w:r>
      <w:r>
        <w:fldChar w:fldCharType="end"/>
      </w:r>
      <w:r w:rsidRPr="001A6397">
        <w:t>,</w:t>
      </w:r>
      <w:r>
        <w:t xml:space="preserve"> and specify the wave or wind parameters for use in the model.</w:t>
      </w:r>
      <w:r w:rsidR="003738A2">
        <w:t xml:space="preserve"> The inputs to define a spectrum are detailed below:</w:t>
      </w:r>
    </w:p>
    <w:p w14:paraId="00381F20" w14:textId="523FFC57" w:rsidR="003738A2" w:rsidRPr="003738A2" w:rsidRDefault="003738A2" w:rsidP="003738A2">
      <w:pPr>
        <w:spacing w:after="160"/>
      </w:pPr>
      <w:r w:rsidRPr="003738A2">
        <w:rPr>
          <w:noProof/>
        </w:rPr>
        <w:lastRenderedPageBreak/>
        <w:drawing>
          <wp:anchor distT="0" distB="0" distL="114300" distR="114300" simplePos="0" relativeHeight="251784192" behindDoc="0" locked="0" layoutInCell="1" allowOverlap="1" wp14:anchorId="36898E1D" wp14:editId="4FCBDED6">
            <wp:simplePos x="0" y="0"/>
            <wp:positionH relativeFrom="margin">
              <wp:posOffset>233680</wp:posOffset>
            </wp:positionH>
            <wp:positionV relativeFrom="paragraph">
              <wp:posOffset>635</wp:posOffset>
            </wp:positionV>
            <wp:extent cx="1996440" cy="2788920"/>
            <wp:effectExtent l="0" t="0" r="3810" b="0"/>
            <wp:wrapSquare wrapText="bothSides"/>
            <wp:docPr id="5390750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7506" name="Picture 1" descr="A screenshot of a computer screen&#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96440" cy="2788920"/>
                    </a:xfrm>
                    <a:prstGeom prst="rect">
                      <a:avLst/>
                    </a:prstGeom>
                  </pic:spPr>
                </pic:pic>
              </a:graphicData>
            </a:graphic>
            <wp14:sizeRelH relativeFrom="margin">
              <wp14:pctWidth>0</wp14:pctWidth>
            </wp14:sizeRelH>
            <wp14:sizeRelV relativeFrom="margin">
              <wp14:pctHeight>0</wp14:pctHeight>
            </wp14:sizeRelV>
          </wp:anchor>
        </w:drawing>
      </w:r>
    </w:p>
    <w:p w14:paraId="6A2932D9" w14:textId="77777777" w:rsidR="003738A2" w:rsidRPr="009A4EA5" w:rsidRDefault="003738A2" w:rsidP="009A4EA5">
      <w:pPr>
        <w:spacing w:after="0" w:line="240" w:lineRule="auto"/>
      </w:pPr>
    </w:p>
    <w:p w14:paraId="040EC6E6" w14:textId="21CDAB16" w:rsidR="003738A2" w:rsidRPr="003738A2" w:rsidRDefault="003738A2" w:rsidP="009A4EA5">
      <w:pPr>
        <w:spacing w:line="240" w:lineRule="auto"/>
      </w:pPr>
      <w:r w:rsidRPr="003738A2">
        <w:t>Spectrum options: JONSWAP fetch limited, TMA shallow water, Pierson-Moskowitz fully developed,  Bretschneider open ocean.</w:t>
      </w:r>
    </w:p>
    <w:p w14:paraId="45F128D7" w14:textId="77777777" w:rsidR="003738A2" w:rsidRPr="003738A2" w:rsidRDefault="003738A2" w:rsidP="009A4EA5">
      <w:pPr>
        <w:spacing w:line="240" w:lineRule="auto"/>
      </w:pPr>
      <w:r w:rsidRPr="003738A2">
        <w:t>Source data type can be: Wave or Wind.</w:t>
      </w:r>
    </w:p>
    <w:p w14:paraId="4FB8ACA9" w14:textId="77777777" w:rsidR="003738A2" w:rsidRPr="003738A2" w:rsidRDefault="003738A2" w:rsidP="009A4EA5">
      <w:pPr>
        <w:spacing w:line="240" w:lineRule="auto"/>
      </w:pPr>
      <w:r w:rsidRPr="003738A2">
        <w:t>Spreading can be: SPM cosine function, Donelan secant function</w:t>
      </w:r>
    </w:p>
    <w:p w14:paraId="7AC4C04F" w14:textId="77777777" w:rsidR="003738A2" w:rsidRPr="003738A2" w:rsidRDefault="003738A2" w:rsidP="009A4EA5">
      <w:pPr>
        <w:spacing w:line="240" w:lineRule="auto"/>
      </w:pPr>
      <w:r w:rsidRPr="003738A2">
        <w:t>Spread exponent – typically ranging from ~2 for a wind sea to ~10 for swell sea.</w:t>
      </w:r>
    </w:p>
    <w:p w14:paraId="69128CA2" w14:textId="25DB6F35" w:rsidR="003738A2" w:rsidRPr="003738A2" w:rsidRDefault="003738A2" w:rsidP="009A4EA5">
      <w:pPr>
        <w:spacing w:line="240" w:lineRule="auto"/>
      </w:pPr>
      <w:r w:rsidRPr="003738A2">
        <w:t xml:space="preserve">Jonswap gamma exponent. </w:t>
      </w:r>
      <w:r w:rsidR="009A4EA5" w:rsidRPr="009A4EA5">
        <w:t>Only used for Jonswap and TMA options. Set to 0 to use built-in definitions for gamma (see Section</w:t>
      </w:r>
      <w:r w:rsidR="009A4EA5">
        <w:t xml:space="preserve"> </w:t>
      </w:r>
      <w:r w:rsidR="009A4EA5">
        <w:fldChar w:fldCharType="begin"/>
      </w:r>
      <w:r w:rsidR="009A4EA5">
        <w:instrText xml:space="preserve"> REF _Ref216355495 \r \h </w:instrText>
      </w:r>
      <w:r w:rsidR="009A4EA5">
        <w:fldChar w:fldCharType="separate"/>
      </w:r>
      <w:r w:rsidR="00DF5A44">
        <w:t>4.16.1</w:t>
      </w:r>
      <w:r w:rsidR="009A4EA5">
        <w:fldChar w:fldCharType="end"/>
      </w:r>
      <w:r w:rsidR="009A4EA5" w:rsidRPr="009A4EA5">
        <w:t>).</w:t>
      </w:r>
    </w:p>
    <w:p w14:paraId="5767C5AE" w14:textId="2963CF72" w:rsidR="003738A2" w:rsidRPr="003738A2" w:rsidRDefault="003738A2" w:rsidP="00275003">
      <w:pPr>
        <w:pStyle w:val="ListParagraph"/>
        <w:spacing w:line="240" w:lineRule="auto"/>
        <w:ind w:left="360"/>
      </w:pPr>
      <w:r w:rsidRPr="003738A2">
        <w:t xml:space="preserve">Water depth is used to estimate saturation when using the TMA spectrum. When using Spectrum Plots, this is the depth at the point of interest. </w:t>
      </w:r>
    </w:p>
    <w:p w14:paraId="57C3103A" w14:textId="49F4935A" w:rsidR="003738A2" w:rsidRDefault="003738A2" w:rsidP="003738A2">
      <w:pPr>
        <w:pStyle w:val="ListParagraph"/>
        <w:spacing w:after="160"/>
        <w:ind w:left="360"/>
      </w:pPr>
      <w:r w:rsidRPr="003738A2">
        <w:t>When examining a bimodal spectrum, where the input is defined in terms of the wind-sea and swell components, the spread exponent and gamma can be given different values for the wind-sea and swell. The first value defined is used for the wind-sea component and the second value for the swell component.</w:t>
      </w:r>
    </w:p>
    <w:p w14:paraId="04C0620B" w14:textId="77777777" w:rsidR="003738A2" w:rsidRDefault="003738A2" w:rsidP="003738A2">
      <w:pPr>
        <w:pStyle w:val="ListParagraph"/>
        <w:spacing w:after="160"/>
        <w:ind w:left="360"/>
      </w:pPr>
    </w:p>
    <w:p w14:paraId="3A35E038" w14:textId="77777777" w:rsidR="00ED56FE" w:rsidRDefault="00ED56FE" w:rsidP="00ED56FE">
      <w:pPr>
        <w:pStyle w:val="ListParagraph"/>
        <w:numPr>
          <w:ilvl w:val="0"/>
          <w:numId w:val="34"/>
        </w:numPr>
        <w:spacing w:after="160"/>
      </w:pPr>
      <w:r w:rsidRPr="00786358">
        <w:rPr>
          <w:b/>
          <w:bCs/>
        </w:rPr>
        <w:t>Plot a bimodal model spectrum</w:t>
      </w:r>
      <w:r>
        <w:t>: This is similar to option (2) but uses a dual input to define the form of the spectrum model and the wave conditions, as shown below:</w:t>
      </w:r>
    </w:p>
    <w:p w14:paraId="3FE79EDC" w14:textId="77777777" w:rsidR="00ED56FE" w:rsidRDefault="00ED56FE" w:rsidP="00ED56FE">
      <w:pPr>
        <w:pStyle w:val="ListParagraph"/>
        <w:spacing w:after="160"/>
        <w:ind w:left="360"/>
      </w:pPr>
    </w:p>
    <w:tbl>
      <w:tblPr>
        <w:tblStyle w:val="TableGrid"/>
        <w:tblW w:w="0" w:type="auto"/>
        <w:tblInd w:w="421" w:type="dxa"/>
        <w:tblLook w:val="04A0" w:firstRow="1" w:lastRow="0" w:firstColumn="1" w:lastColumn="0" w:noHBand="0" w:noVBand="1"/>
      </w:tblPr>
      <w:tblGrid>
        <w:gridCol w:w="4517"/>
        <w:gridCol w:w="4122"/>
      </w:tblGrid>
      <w:tr w:rsidR="00ED56FE" w14:paraId="70834759" w14:textId="77777777" w:rsidTr="00004876">
        <w:tc>
          <w:tcPr>
            <w:tcW w:w="4517" w:type="dxa"/>
          </w:tcPr>
          <w:p w14:paraId="33C62FF8" w14:textId="77777777" w:rsidR="00ED56FE" w:rsidRDefault="00ED56FE" w:rsidP="00004876">
            <w:pPr>
              <w:pStyle w:val="ListParagraph"/>
              <w:spacing w:after="160"/>
              <w:ind w:left="0"/>
            </w:pPr>
            <w:r>
              <w:rPr>
                <w:noProof/>
              </w:rPr>
              <w:drawing>
                <wp:inline distT="0" distB="0" distL="0" distR="0" wp14:anchorId="54374522" wp14:editId="08AB5369">
                  <wp:extent cx="2731135" cy="3702050"/>
                  <wp:effectExtent l="0" t="0" r="0" b="0"/>
                  <wp:docPr id="22779185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91851" name="Picture 3" descr="A screenshot of a computer&#10;&#10;AI-generated content may be incorrec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31135" cy="3702050"/>
                          </a:xfrm>
                          <a:prstGeom prst="rect">
                            <a:avLst/>
                          </a:prstGeom>
                          <a:noFill/>
                        </pic:spPr>
                      </pic:pic>
                    </a:graphicData>
                  </a:graphic>
                </wp:inline>
              </w:drawing>
            </w:r>
          </w:p>
        </w:tc>
        <w:tc>
          <w:tcPr>
            <w:tcW w:w="4122" w:type="dxa"/>
          </w:tcPr>
          <w:p w14:paraId="552B12F6" w14:textId="77777777" w:rsidR="00ED56FE" w:rsidRDefault="00ED56FE" w:rsidP="00004876">
            <w:pPr>
              <w:pStyle w:val="ListParagraph"/>
              <w:spacing w:after="160"/>
              <w:ind w:left="0"/>
            </w:pPr>
            <w:r>
              <w:rPr>
                <w:noProof/>
              </w:rPr>
              <w:drawing>
                <wp:anchor distT="0" distB="0" distL="114300" distR="114300" simplePos="0" relativeHeight="251782144" behindDoc="0" locked="0" layoutInCell="1" allowOverlap="1" wp14:anchorId="033CFC14" wp14:editId="2FAB9652">
                  <wp:simplePos x="0" y="0"/>
                  <wp:positionH relativeFrom="column">
                    <wp:posOffset>471170</wp:posOffset>
                  </wp:positionH>
                  <wp:positionV relativeFrom="paragraph">
                    <wp:posOffset>6350</wp:posOffset>
                  </wp:positionV>
                  <wp:extent cx="1463040" cy="1591310"/>
                  <wp:effectExtent l="0" t="0" r="3810" b="8890"/>
                  <wp:wrapSquare wrapText="bothSides"/>
                  <wp:docPr id="1046133642"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33642" name="Picture 4" descr="A screenshot of a computer&#10;&#10;AI-generated content may be incorr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63040" cy="1591310"/>
                          </a:xfrm>
                          <a:prstGeom prst="rect">
                            <a:avLst/>
                          </a:prstGeom>
                          <a:noFill/>
                        </pic:spPr>
                      </pic:pic>
                    </a:graphicData>
                  </a:graphic>
                </wp:anchor>
              </w:drawing>
            </w:r>
            <w:r>
              <w:rPr>
                <w:noProof/>
              </w:rPr>
              <w:drawing>
                <wp:anchor distT="0" distB="0" distL="114300" distR="114300" simplePos="0" relativeHeight="251781120" behindDoc="0" locked="0" layoutInCell="1" allowOverlap="1" wp14:anchorId="5B253A74" wp14:editId="64B2A3F3">
                  <wp:simplePos x="0" y="0"/>
                  <wp:positionH relativeFrom="column">
                    <wp:posOffset>48895</wp:posOffset>
                  </wp:positionH>
                  <wp:positionV relativeFrom="paragraph">
                    <wp:posOffset>1624330</wp:posOffset>
                  </wp:positionV>
                  <wp:extent cx="2340610" cy="2082800"/>
                  <wp:effectExtent l="0" t="0" r="2540" b="0"/>
                  <wp:wrapSquare wrapText="bothSides"/>
                  <wp:docPr id="12465748"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748" name="Picture 2" descr="A screenshot of a computer screen&#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40610" cy="2082800"/>
                          </a:xfrm>
                          <a:prstGeom prst="rect">
                            <a:avLst/>
                          </a:prstGeom>
                          <a:noFill/>
                        </pic:spPr>
                      </pic:pic>
                    </a:graphicData>
                  </a:graphic>
                  <wp14:sizeRelH relativeFrom="margin">
                    <wp14:pctWidth>0</wp14:pctWidth>
                  </wp14:sizeRelH>
                  <wp14:sizeRelV relativeFrom="margin">
                    <wp14:pctHeight>0</wp14:pctHeight>
                  </wp14:sizeRelV>
                </wp:anchor>
              </w:drawing>
            </w:r>
          </w:p>
        </w:tc>
      </w:tr>
      <w:tr w:rsidR="00ED56FE" w14:paraId="161FCB86" w14:textId="77777777" w:rsidTr="0000487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639" w:type="dxa"/>
            <w:gridSpan w:val="2"/>
          </w:tcPr>
          <w:p w14:paraId="77551551" w14:textId="35295077" w:rsidR="00677774" w:rsidRDefault="00ED56FE" w:rsidP="00004876">
            <w:pPr>
              <w:pStyle w:val="ListParagraph"/>
              <w:ind w:left="0"/>
            </w:pPr>
            <w:r w:rsidRPr="00786358">
              <w:t>Note: dual inputs are separated by a space. Dual values for spread and gamma are not required. If not given the same values are used for sea and swell components. However, all 3 values of the wave condition must be specified for a bimodal spectrum.</w:t>
            </w:r>
          </w:p>
        </w:tc>
      </w:tr>
    </w:tbl>
    <w:p w14:paraId="5CCF9A56" w14:textId="5F23A362" w:rsidR="00ED56FE" w:rsidRDefault="00677774" w:rsidP="00677774">
      <w:pPr>
        <w:spacing w:after="160"/>
        <w:ind w:firstLine="360"/>
      </w:pPr>
      <w:bookmarkStart w:id="142" w:name="_Hlk216361199"/>
      <w:r>
        <w:lastRenderedPageBreak/>
        <w:t>Input and output parameters are written to the Command Window.</w:t>
      </w:r>
    </w:p>
    <w:bookmarkEnd w:id="142"/>
    <w:p w14:paraId="2360BA19" w14:textId="77777777" w:rsidR="00ED56FE" w:rsidRDefault="00ED56FE" w:rsidP="00ED56FE">
      <w:pPr>
        <w:pStyle w:val="ListParagraph"/>
        <w:numPr>
          <w:ilvl w:val="0"/>
          <w:numId w:val="34"/>
        </w:numPr>
        <w:spacing w:after="160"/>
      </w:pPr>
      <w:r w:rsidRPr="00786358">
        <w:rPr>
          <w:b/>
          <w:bCs/>
        </w:rPr>
        <w:t>Plot a spectrum loaded from file</w:t>
      </w:r>
      <w:r>
        <w:t>: similar to option (1) but importing a spectrum record directly from a file rather than using an imported Case record.</w:t>
      </w:r>
    </w:p>
    <w:p w14:paraId="56874F90" w14:textId="77777777" w:rsidR="00BA18BE" w:rsidRDefault="00BA18BE" w:rsidP="00BA18BE">
      <w:pPr>
        <w:pStyle w:val="ListParagraph"/>
        <w:spacing w:after="160"/>
        <w:ind w:left="360"/>
      </w:pPr>
    </w:p>
    <w:p w14:paraId="12D153D6" w14:textId="0E1DD993" w:rsidR="00BA18BE" w:rsidRDefault="00BA18BE" w:rsidP="00BA18BE">
      <w:pPr>
        <w:pStyle w:val="ListParagraph"/>
        <w:numPr>
          <w:ilvl w:val="0"/>
          <w:numId w:val="34"/>
        </w:numPr>
        <w:spacing w:after="160"/>
      </w:pPr>
      <w:bookmarkStart w:id="143" w:name="_Hlk216876137"/>
      <w:r w:rsidRPr="007A2442">
        <w:rPr>
          <w:b/>
          <w:bCs/>
        </w:rPr>
        <w:t>Plot comparison of Case spectra</w:t>
      </w:r>
      <w:r>
        <w:t>: select two cases, datasets, and times (as in option 1) to plot the spectra of each for comparison in a single plot.</w:t>
      </w:r>
    </w:p>
    <w:bookmarkEnd w:id="143"/>
    <w:p w14:paraId="72C4112F" w14:textId="77777777" w:rsidR="003738A2" w:rsidRDefault="003738A2" w:rsidP="003738A2">
      <w:pPr>
        <w:pStyle w:val="ListParagraph"/>
        <w:spacing w:after="160"/>
        <w:ind w:left="360"/>
      </w:pPr>
    </w:p>
    <w:p w14:paraId="50D0174A" w14:textId="3C659A7F" w:rsidR="00ED56FE" w:rsidRDefault="00ED56FE" w:rsidP="00ED56FE">
      <w:pPr>
        <w:pStyle w:val="ListParagraph"/>
        <w:numPr>
          <w:ilvl w:val="0"/>
          <w:numId w:val="34"/>
        </w:numPr>
        <w:spacing w:after="160"/>
      </w:pPr>
      <w:r w:rsidRPr="00786358">
        <w:rPr>
          <w:b/>
          <w:bCs/>
        </w:rPr>
        <w:t>Plot measured against modelled</w:t>
      </w:r>
      <w:r>
        <w:t xml:space="preserve">: plot a measured spectrum from a selected case record against a model constructed using one of the theoretical spectrum models, as described in Section </w:t>
      </w:r>
      <w:r>
        <w:fldChar w:fldCharType="begin"/>
      </w:r>
      <w:r>
        <w:instrText xml:space="preserve"> REF _Ref216355495 \r \h </w:instrText>
      </w:r>
      <w:r>
        <w:fldChar w:fldCharType="separate"/>
      </w:r>
      <w:r w:rsidR="00DF5A44">
        <w:t>4.16.1</w:t>
      </w:r>
      <w:r>
        <w:fldChar w:fldCharType="end"/>
      </w:r>
      <w:r>
        <w:t xml:space="preserve">, and the wave parameters (Hs, Tp, etc) estimated from reconstructed the measured spectrum. Output plots include a composite plot of measured, modelled and difference (XY plot only), a comparison of the measured and modelled omni-directional spectra, a Taylor diagram of the statistical performance of the model relative to the measured spectrum and a plot of the local skill score (see Sections </w:t>
      </w:r>
      <w:r w:rsidR="00004876">
        <w:fldChar w:fldCharType="begin"/>
      </w:r>
      <w:r w:rsidR="00004876">
        <w:instrText xml:space="preserve"> REF _Ref475288957 \r \h </w:instrText>
      </w:r>
      <w:r w:rsidR="00004876">
        <w:fldChar w:fldCharType="separate"/>
      </w:r>
      <w:r w:rsidR="00DF5A44">
        <w:t>3.6.2</w:t>
      </w:r>
      <w:r w:rsidR="00004876">
        <w:fldChar w:fldCharType="end"/>
      </w:r>
      <w:r>
        <w:t xml:space="preserve"> and</w:t>
      </w:r>
      <w:r w:rsidR="00004876">
        <w:t xml:space="preserve"> </w:t>
      </w:r>
      <w:r w:rsidR="00004876">
        <w:fldChar w:fldCharType="begin"/>
      </w:r>
      <w:r w:rsidR="00004876">
        <w:instrText xml:space="preserve"> REF _Ref42158553 \r \h </w:instrText>
      </w:r>
      <w:r w:rsidR="00004876">
        <w:fldChar w:fldCharType="separate"/>
      </w:r>
      <w:r w:rsidR="00DF5A44">
        <w:t>4.20</w:t>
      </w:r>
      <w:r w:rsidR="00004876">
        <w:fldChar w:fldCharType="end"/>
      </w:r>
      <w:r>
        <w:t xml:space="preserve"> for the input variables and background to these plots).</w:t>
      </w:r>
    </w:p>
    <w:p w14:paraId="775763EA" w14:textId="77777777" w:rsidR="003738A2" w:rsidRDefault="003738A2" w:rsidP="003738A2">
      <w:pPr>
        <w:pStyle w:val="ListParagraph"/>
        <w:spacing w:after="160"/>
        <w:ind w:left="360"/>
      </w:pPr>
    </w:p>
    <w:p w14:paraId="6CE7A30D" w14:textId="065CE738" w:rsidR="007A2442" w:rsidRDefault="00ED56FE" w:rsidP="00BA18BE">
      <w:pPr>
        <w:pStyle w:val="ListParagraph"/>
        <w:numPr>
          <w:ilvl w:val="0"/>
          <w:numId w:val="34"/>
        </w:numPr>
        <w:spacing w:after="160"/>
      </w:pPr>
      <w:r w:rsidRPr="00D210F5">
        <w:rPr>
          <w:b/>
          <w:bCs/>
        </w:rPr>
        <w:t>Animation of spectrum timeseries</w:t>
      </w:r>
      <w:r>
        <w:t>: creates an animation window of a selected period of a timeseries. This can use wave parameters or wave spectrum records as input. When using wave parameters, the spectrum is constructed using one of the theoretical spectrum models, as described in Section</w:t>
      </w:r>
      <w:r w:rsidR="00004876">
        <w:t xml:space="preserve"> </w:t>
      </w:r>
      <w:r w:rsidR="00004876">
        <w:fldChar w:fldCharType="begin"/>
      </w:r>
      <w:r w:rsidR="00004876">
        <w:instrText xml:space="preserve"> REF _Ref216355495 \r \h </w:instrText>
      </w:r>
      <w:r w:rsidR="00004876">
        <w:fldChar w:fldCharType="separate"/>
      </w:r>
      <w:r w:rsidR="00DF5A44">
        <w:t>4.16.1</w:t>
      </w:r>
      <w:r w:rsidR="00004876">
        <w:fldChar w:fldCharType="end"/>
      </w:r>
      <w:r>
        <w:t>.</w:t>
      </w:r>
    </w:p>
    <w:p w14:paraId="4B9BA4DF" w14:textId="77777777" w:rsidR="003738A2" w:rsidRDefault="003738A2" w:rsidP="003738A2">
      <w:pPr>
        <w:pStyle w:val="ListParagraph"/>
        <w:spacing w:after="160"/>
        <w:ind w:left="360"/>
      </w:pPr>
    </w:p>
    <w:p w14:paraId="3EFA1CD1" w14:textId="0262BC77" w:rsidR="00ED56FE" w:rsidRDefault="00ED56FE" w:rsidP="00ED56FE">
      <w:pPr>
        <w:pStyle w:val="ListParagraph"/>
        <w:numPr>
          <w:ilvl w:val="0"/>
          <w:numId w:val="34"/>
        </w:numPr>
        <w:spacing w:after="160"/>
      </w:pPr>
      <w:r w:rsidRPr="0044677C">
        <w:rPr>
          <w:b/>
          <w:bCs/>
        </w:rPr>
        <w:t>Model v Measured timeseries skill</w:t>
      </w:r>
      <w:r>
        <w:t xml:space="preserve">: explores how well a spectrum model performs against measured spectra based on a timeseries of measured spectra. </w:t>
      </w:r>
      <w:r w:rsidRPr="0044677C">
        <w:t xml:space="preserve">, </w:t>
      </w:r>
      <w:r>
        <w:t>The model</w:t>
      </w:r>
      <w:r w:rsidRPr="0044677C">
        <w:t xml:space="preserve"> spectrum is constructed using one of the theoretical spectrum models, as described in Section </w:t>
      </w:r>
      <w:r>
        <w:fldChar w:fldCharType="begin"/>
      </w:r>
      <w:r>
        <w:instrText xml:space="preserve"> REF _Ref216355495 \r \h </w:instrText>
      </w:r>
      <w:r>
        <w:fldChar w:fldCharType="separate"/>
      </w:r>
      <w:r w:rsidR="00DF5A44">
        <w:t>4.16.1</w:t>
      </w:r>
      <w:r>
        <w:fldChar w:fldCharType="end"/>
      </w:r>
      <w:r>
        <w:t xml:space="preserve">. If </w:t>
      </w:r>
      <w:r w:rsidRPr="0044677C">
        <w:rPr>
          <w:rFonts w:ascii="Symbol" w:hAnsi="Symbol"/>
          <w:i/>
          <w:iCs/>
        </w:rPr>
        <w:t>g</w:t>
      </w:r>
      <w:r>
        <w:t xml:space="preserve"> is given a value of </w:t>
      </w:r>
      <w:r w:rsidRPr="0044677C">
        <w:rPr>
          <w:i/>
          <w:iCs/>
        </w:rPr>
        <w:t>NaN</w:t>
      </w:r>
      <w:r>
        <w:t xml:space="preserve">, the value is estimated using the values of </w:t>
      </w:r>
      <w:r w:rsidRPr="0044677C">
        <w:rPr>
          <w:i/>
          <w:iCs/>
        </w:rPr>
        <w:t>T</w:t>
      </w:r>
      <w:r w:rsidRPr="0044677C">
        <w:rPr>
          <w:i/>
          <w:iCs/>
          <w:vertAlign w:val="subscript"/>
        </w:rPr>
        <w:t xml:space="preserve">p </w:t>
      </w:r>
      <w:r>
        <w:t xml:space="preserve">and </w:t>
      </w:r>
      <w:r w:rsidRPr="0044677C">
        <w:rPr>
          <w:i/>
          <w:iCs/>
        </w:rPr>
        <w:t>T</w:t>
      </w:r>
      <w:r w:rsidRPr="0044677C">
        <w:rPr>
          <w:i/>
          <w:iCs/>
          <w:vertAlign w:val="subscript"/>
        </w:rPr>
        <w:t>2</w:t>
      </w:r>
      <w:r>
        <w:t xml:space="preserve"> and the time series of values plotted. Output includes a Taylor diagram showing the skill for each data point and the option to plot a range of output wave parameters.</w:t>
      </w:r>
    </w:p>
    <w:tbl>
      <w:tblPr>
        <w:tblStyle w:val="TableGrid"/>
        <w:tblW w:w="0" w:type="auto"/>
        <w:tblLook w:val="04A0" w:firstRow="1" w:lastRow="0" w:firstColumn="1" w:lastColumn="0" w:noHBand="0" w:noVBand="1"/>
      </w:tblPr>
      <w:tblGrid>
        <w:gridCol w:w="4371"/>
        <w:gridCol w:w="4689"/>
      </w:tblGrid>
      <w:tr w:rsidR="00ED56FE" w14:paraId="0D588801" w14:textId="77777777" w:rsidTr="00004876">
        <w:tc>
          <w:tcPr>
            <w:tcW w:w="4530" w:type="dxa"/>
          </w:tcPr>
          <w:p w14:paraId="1C305D16" w14:textId="77777777" w:rsidR="00ED56FE" w:rsidRDefault="00ED56FE" w:rsidP="00004876">
            <w:pPr>
              <w:spacing w:after="160"/>
            </w:pPr>
            <w:r w:rsidRPr="00FA18EE">
              <w:rPr>
                <w:noProof/>
              </w:rPr>
              <w:drawing>
                <wp:inline distT="0" distB="0" distL="0" distR="0" wp14:anchorId="44A0407C" wp14:editId="34488B27">
                  <wp:extent cx="2733731" cy="2368550"/>
                  <wp:effectExtent l="0" t="0" r="9525" b="0"/>
                  <wp:docPr id="1894612619"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12619" name="Picture 1" descr="A screen shot of a graph&#10;&#10;AI-generated content may be incorrect."/>
                          <pic:cNvPicPr/>
                        </pic:nvPicPr>
                        <pic:blipFill>
                          <a:blip r:embed="rId70"/>
                          <a:stretch>
                            <a:fillRect/>
                          </a:stretch>
                        </pic:blipFill>
                        <pic:spPr>
                          <a:xfrm>
                            <a:off x="0" y="0"/>
                            <a:ext cx="2745534" cy="2378777"/>
                          </a:xfrm>
                          <a:prstGeom prst="rect">
                            <a:avLst/>
                          </a:prstGeom>
                        </pic:spPr>
                      </pic:pic>
                    </a:graphicData>
                  </a:graphic>
                </wp:inline>
              </w:drawing>
            </w:r>
          </w:p>
        </w:tc>
        <w:tc>
          <w:tcPr>
            <w:tcW w:w="4530" w:type="dxa"/>
          </w:tcPr>
          <w:p w14:paraId="066FE2B2" w14:textId="77777777" w:rsidR="00ED56FE" w:rsidRDefault="00ED56FE" w:rsidP="00004876">
            <w:pPr>
              <w:spacing w:after="160"/>
            </w:pPr>
            <w:r>
              <w:rPr>
                <w:noProof/>
              </w:rPr>
              <w:drawing>
                <wp:inline distT="0" distB="0" distL="0" distR="0" wp14:anchorId="1039B510" wp14:editId="06F3BDFA">
                  <wp:extent cx="2947670" cy="2413000"/>
                  <wp:effectExtent l="0" t="0" r="5080" b="6350"/>
                  <wp:docPr id="264526686" name="Picture 5" descr="A graph with blue cross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26686" name="Picture 5" descr="A graph with blue crosses&#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75614" cy="2435875"/>
                          </a:xfrm>
                          <a:prstGeom prst="rect">
                            <a:avLst/>
                          </a:prstGeom>
                          <a:noFill/>
                        </pic:spPr>
                      </pic:pic>
                    </a:graphicData>
                  </a:graphic>
                </wp:inline>
              </w:drawing>
            </w:r>
          </w:p>
        </w:tc>
      </w:tr>
    </w:tbl>
    <w:p w14:paraId="186650D4" w14:textId="77777777" w:rsidR="00ED56FE" w:rsidRDefault="00ED56FE" w:rsidP="00ED56FE">
      <w:pPr>
        <w:spacing w:after="160"/>
      </w:pPr>
    </w:p>
    <w:p w14:paraId="28378CEA" w14:textId="045C8578" w:rsidR="00ED56FE" w:rsidRDefault="00ED56FE" w:rsidP="00ED56FE">
      <w:pPr>
        <w:pStyle w:val="ListParagraph"/>
        <w:numPr>
          <w:ilvl w:val="0"/>
          <w:numId w:val="34"/>
        </w:numPr>
        <w:spacing w:after="160"/>
      </w:pPr>
      <w:r w:rsidRPr="00D210F5">
        <w:rPr>
          <w:b/>
          <w:bCs/>
        </w:rPr>
        <w:t>Bimodal model analysis</w:t>
      </w:r>
      <w:r>
        <w:t xml:space="preserve">: finds the sea and swell components in a measured spectrum using the method adopted by the Channel Coastal Observatory </w:t>
      </w:r>
      <w:r w:rsidR="00DE1831">
        <w:fldChar w:fldCharType="begin"/>
      </w:r>
      <w:r w:rsidR="00402D3B">
        <w:instrText xml:space="preserve"> ADDIN EN.CITE &lt;EndNote&gt;&lt;Cite&gt;&lt;Author&gt;Mason&lt;/Author&gt;&lt;Year&gt;2018&lt;/Year&gt;&lt;RecNum&gt;6322&lt;/RecNum&gt;&lt;DisplayText&gt;(Mason and Dhoop, 2018)&lt;/DisplayText&gt;&lt;record&gt;&lt;rec-number&gt;6322&lt;/rec-number&gt;&lt;foreign-keys&gt;&lt;key app="EN" db-id="sv9fdvxxw0ss5geav2oxv0s15saz05p5zzwd" timestamp="1765461895" guid="b1b81a27-aaf7-4d25-820b-7b9667fcecc0"&gt;6322&lt;/key&gt;&lt;/foreign-keys&gt;&lt;ref-type name="Report"&gt;27&lt;/ref-type&gt;&lt;contributors&gt;&lt;authors&gt;&lt;author&gt;Mason, D C&lt;/author&gt;&lt;author&gt;Dhoop, Thomas&lt;/author&gt;&lt;/authors&gt;&lt;/contributors&gt;&lt;titles&gt;&lt;title&gt;Occurrence of Bimodal Seas around the English Coastline&lt;/title&gt;&lt;secondary-title&gt;National Network of Regional Coastal Monitoring Programmes of England&lt;/secondary-title&gt;&lt;/titles&gt;&lt;pages&gt;8&lt;/pages&gt;&lt;dates&gt;&lt;year&gt;2018&lt;/year&gt;&lt;/dates&gt;&lt;pub-location&gt;Southanmpton&lt;/pub-location&gt;&lt;publisher&gt;Channel Coastal Observatory,&lt;/publisher&gt;&lt;isbn&gt;TN 02&lt;/isbn&gt;&lt;urls&gt;&lt;related-urls&gt;&lt;url&gt;https://coastalmonitoring.org/ccoresources/bimodalseas/Occurrence_of_Bimodal_Seas_around_the_English_Coastline_TN02.pdf&lt;/url&gt;&lt;/related-urls&gt;&lt;/urls&gt;&lt;/record&gt;&lt;/Cite&gt;&lt;/EndNote&gt;</w:instrText>
      </w:r>
      <w:r w:rsidR="00DE1831">
        <w:fldChar w:fldCharType="separate"/>
      </w:r>
      <w:r w:rsidR="00DE1831">
        <w:rPr>
          <w:noProof/>
        </w:rPr>
        <w:t>(Mason and Dhoop, 2018)</w:t>
      </w:r>
      <w:r w:rsidR="00DE1831">
        <w:fldChar w:fldCharType="end"/>
      </w:r>
      <w:r>
        <w:t xml:space="preserve"> to identify the two components. The wave parameters for each ‘component’ spectrum are then used to construct a model of each (as described in Section </w:t>
      </w:r>
      <w:r w:rsidR="00004876">
        <w:fldChar w:fldCharType="begin"/>
      </w:r>
      <w:r w:rsidR="00004876">
        <w:instrText xml:space="preserve"> REF _Ref216355495 \r \h </w:instrText>
      </w:r>
      <w:r w:rsidR="00004876">
        <w:fldChar w:fldCharType="separate"/>
      </w:r>
      <w:r w:rsidR="00DF5A44">
        <w:t>4.16.1</w:t>
      </w:r>
      <w:r w:rsidR="00004876">
        <w:fldChar w:fldCharType="end"/>
      </w:r>
      <w:r>
        <w:t>) and the two parts are added to obtain the composite model spectrum. The output includes a comparison of the measured and modelled omni-</w:t>
      </w:r>
      <w:r>
        <w:lastRenderedPageBreak/>
        <w:t>directional spectra and frequency-direction plots of the measured, modelled and difference.</w:t>
      </w:r>
      <w:r w:rsidR="00E85F52">
        <w:t xml:space="preserve"> A summary of </w:t>
      </w:r>
      <w:r w:rsidR="006B68C5">
        <w:t xml:space="preserve">the </w:t>
      </w:r>
      <w:r w:rsidR="00E85F52">
        <w:t>wave parameters is provided in the Command Window.</w:t>
      </w:r>
    </w:p>
    <w:tbl>
      <w:tblPr>
        <w:tblStyle w:val="TableGrid"/>
        <w:tblW w:w="0" w:type="auto"/>
        <w:tblLook w:val="04A0" w:firstRow="1" w:lastRow="0" w:firstColumn="1" w:lastColumn="0" w:noHBand="0" w:noVBand="1"/>
      </w:tblPr>
      <w:tblGrid>
        <w:gridCol w:w="4922"/>
        <w:gridCol w:w="4138"/>
      </w:tblGrid>
      <w:tr w:rsidR="00ED56FE" w14:paraId="2C55D207" w14:textId="77777777" w:rsidTr="00004876">
        <w:tc>
          <w:tcPr>
            <w:tcW w:w="4530" w:type="dxa"/>
          </w:tcPr>
          <w:p w14:paraId="7625B3D0" w14:textId="396627BE" w:rsidR="00ED56FE" w:rsidRDefault="00DE1831" w:rsidP="00004876">
            <w:pPr>
              <w:spacing w:after="160"/>
            </w:pPr>
            <w:r w:rsidRPr="00DE1831">
              <w:rPr>
                <w:noProof/>
              </w:rPr>
              <w:drawing>
                <wp:inline distT="0" distB="0" distL="0" distR="0" wp14:anchorId="1F0F765F" wp14:editId="578EF8FD">
                  <wp:extent cx="3083470" cy="2527300"/>
                  <wp:effectExtent l="0" t="0" r="3175" b="6350"/>
                  <wp:docPr id="1091391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91510" name=""/>
                          <pic:cNvPicPr/>
                        </pic:nvPicPr>
                        <pic:blipFill>
                          <a:blip r:embed="rId72"/>
                          <a:stretch>
                            <a:fillRect/>
                          </a:stretch>
                        </pic:blipFill>
                        <pic:spPr>
                          <a:xfrm>
                            <a:off x="0" y="0"/>
                            <a:ext cx="3090490" cy="2533054"/>
                          </a:xfrm>
                          <a:prstGeom prst="rect">
                            <a:avLst/>
                          </a:prstGeom>
                        </pic:spPr>
                      </pic:pic>
                    </a:graphicData>
                  </a:graphic>
                </wp:inline>
              </w:drawing>
            </w:r>
          </w:p>
        </w:tc>
        <w:tc>
          <w:tcPr>
            <w:tcW w:w="4530" w:type="dxa"/>
          </w:tcPr>
          <w:p w14:paraId="1F70255B" w14:textId="77777777" w:rsidR="00ED56FE" w:rsidRDefault="00ED56FE" w:rsidP="00004876">
            <w:pPr>
              <w:spacing w:after="160"/>
            </w:pPr>
            <w:r>
              <w:rPr>
                <w:noProof/>
              </w:rPr>
              <w:drawing>
                <wp:inline distT="0" distB="0" distL="0" distR="0" wp14:anchorId="3444889D" wp14:editId="1F4C1E95">
                  <wp:extent cx="2572430" cy="2533650"/>
                  <wp:effectExtent l="0" t="0" r="0" b="0"/>
                  <wp:docPr id="470340523" name="Picture 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40523" name="Picture 6" descr="A screenshot of a graph&#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578619" cy="2539746"/>
                          </a:xfrm>
                          <a:prstGeom prst="rect">
                            <a:avLst/>
                          </a:prstGeom>
                          <a:noFill/>
                        </pic:spPr>
                      </pic:pic>
                    </a:graphicData>
                  </a:graphic>
                </wp:inline>
              </w:drawing>
            </w:r>
          </w:p>
        </w:tc>
      </w:tr>
    </w:tbl>
    <w:p w14:paraId="46CA913B" w14:textId="77777777" w:rsidR="00255778" w:rsidRPr="00255778" w:rsidRDefault="00255778" w:rsidP="00255778"/>
    <w:p w14:paraId="7E87F9DB" w14:textId="77777777" w:rsidR="00255778" w:rsidRPr="00255778" w:rsidRDefault="00255778" w:rsidP="00255778">
      <w:pPr>
        <w:pStyle w:val="Heading2"/>
      </w:pPr>
      <w:bookmarkStart w:id="144" w:name="_Toc219458188"/>
      <w:r w:rsidRPr="00255778">
        <w:t>Help</w:t>
      </w:r>
      <w:bookmarkEnd w:id="144"/>
    </w:p>
    <w:p w14:paraId="79FE849E" w14:textId="22B01860" w:rsidR="00255778" w:rsidRDefault="008A7120" w:rsidP="00255778">
      <w:r w:rsidRPr="008A7120">
        <w:t>The help menu provides options to access the App documentation in the Matlab</w:t>
      </w:r>
      <w:r w:rsidRPr="004B355E">
        <w:rPr>
          <w:vertAlign w:val="superscript"/>
        </w:rPr>
        <w:t>TM</w:t>
      </w:r>
      <w:r w:rsidRPr="008A7120">
        <w:t xml:space="preserve"> Supplemental Software documentation, or the App manual.</w:t>
      </w:r>
    </w:p>
    <w:p w14:paraId="21F6246D" w14:textId="77777777" w:rsidR="008A7120" w:rsidRPr="00255778" w:rsidRDefault="008A7120" w:rsidP="00255778"/>
    <w:p w14:paraId="4C43E360" w14:textId="77777777" w:rsidR="00255778" w:rsidRPr="00255778" w:rsidRDefault="00255778" w:rsidP="00255778">
      <w:pPr>
        <w:pStyle w:val="Heading2"/>
      </w:pPr>
      <w:bookmarkStart w:id="145" w:name="_Toc58851120"/>
      <w:bookmarkStart w:id="146" w:name="_Ref153897904"/>
      <w:bookmarkStart w:id="147" w:name="_Toc219458189"/>
      <w:r w:rsidRPr="00255778">
        <w:t>Tabs</w:t>
      </w:r>
      <w:bookmarkEnd w:id="145"/>
      <w:bookmarkEnd w:id="146"/>
      <w:bookmarkEnd w:id="147"/>
    </w:p>
    <w:p w14:paraId="6376C8EB" w14:textId="77777777" w:rsidR="00255778" w:rsidRPr="00255778" w:rsidRDefault="00255778" w:rsidP="00255778">
      <w:r w:rsidRPr="00255778">
        <w:t>To examine what has been set-up the Tabs provide a summary of what is currently defined. Note: the tabs update when clicked on using a mouse but values displayed cannot be edited from the Tabs.</w:t>
      </w:r>
    </w:p>
    <w:p w14:paraId="5F06C08D" w14:textId="4E4DE63D" w:rsidR="00255778" w:rsidRPr="00255778" w:rsidRDefault="00F3111A" w:rsidP="00255778">
      <w:r>
        <w:rPr>
          <w:b/>
          <w:bCs/>
          <w:i/>
          <w:color w:val="565321" w:themeColor="accent2" w:themeShade="80"/>
        </w:rPr>
        <w:t xml:space="preserve">Data </w:t>
      </w:r>
      <w:r w:rsidRPr="00F3111A">
        <w:t>and</w:t>
      </w:r>
      <w:r>
        <w:rPr>
          <w:b/>
          <w:bCs/>
          <w:i/>
          <w:color w:val="565321" w:themeColor="accent2" w:themeShade="80"/>
        </w:rPr>
        <w:t xml:space="preserve"> Models</w:t>
      </w:r>
      <w:r w:rsidR="00255778" w:rsidRPr="00255778">
        <w:t xml:space="preserve">: lists the </w:t>
      </w:r>
      <w:r>
        <w:t xml:space="preserve">data loaded and the </w:t>
      </w:r>
      <w:r w:rsidR="00255778" w:rsidRPr="00255778">
        <w:t xml:space="preserve">cases that have been run with a case id and description. Clicking on </w:t>
      </w:r>
      <w:r w:rsidR="007D4DCC">
        <w:t xml:space="preserve">the first column of </w:t>
      </w:r>
      <w:r w:rsidR="00255778" w:rsidRPr="00255778">
        <w:t>a row generates a table figure with details of the variables for the case and any associated metadata. Buttons on the figure provide access the class definition metadata</w:t>
      </w:r>
      <w:r w:rsidR="00C5569B" w:rsidRPr="00C5569B">
        <w:t>, source information (files input or models used) and any user data (e.g., tables of derived parameters) that is saved with the data set.</w:t>
      </w:r>
      <w:r>
        <w:t xml:space="preserve"> </w:t>
      </w:r>
    </w:p>
    <w:p w14:paraId="2115D19E" w14:textId="77777777" w:rsidR="00255778" w:rsidRPr="00255778" w:rsidRDefault="00255778" w:rsidP="00255778">
      <w:r w:rsidRPr="00255778">
        <w:rPr>
          <w:b/>
          <w:bCs/>
          <w:i/>
          <w:color w:val="565321" w:themeColor="accent2" w:themeShade="80"/>
        </w:rPr>
        <w:t>Inputs</w:t>
      </w:r>
      <w:r w:rsidRPr="00255778">
        <w:t>: tabulates the system properties that have been set (display only).</w:t>
      </w:r>
    </w:p>
    <w:p w14:paraId="5D175F8E" w14:textId="77777777" w:rsidR="00255778" w:rsidRPr="00255778" w:rsidRDefault="00255778" w:rsidP="00255778">
      <w:r w:rsidRPr="00255778">
        <w:rPr>
          <w:b/>
          <w:bCs/>
          <w:i/>
          <w:color w:val="565321" w:themeColor="accent2" w:themeShade="80"/>
        </w:rPr>
        <w:t>Q-Plot</w:t>
      </w:r>
      <w:r w:rsidRPr="00255778">
        <w:t>: displays a quick-plot defined for the class of the selected case (display only).</w:t>
      </w:r>
    </w:p>
    <w:p w14:paraId="64B9BD86" w14:textId="34329CF5" w:rsidR="00255778" w:rsidRDefault="00255778" w:rsidP="00255778">
      <w:r w:rsidRPr="00255778">
        <w:rPr>
          <w:b/>
          <w:bCs/>
          <w:i/>
          <w:color w:val="565321" w:themeColor="accent2" w:themeShade="80"/>
        </w:rPr>
        <w:t>Stats</w:t>
      </w:r>
      <w:r w:rsidRPr="00255778">
        <w:t>: displays a table of results for any analyses that have been run (can be copied to clip board).</w:t>
      </w:r>
    </w:p>
    <w:p w14:paraId="14BC2AB7" w14:textId="77777777" w:rsidR="00255778" w:rsidRPr="00255778" w:rsidRDefault="00255778" w:rsidP="00255778"/>
    <w:p w14:paraId="44A8AFF2" w14:textId="77777777" w:rsidR="00255778" w:rsidRPr="00255778" w:rsidRDefault="00255778" w:rsidP="00255778">
      <w:pPr>
        <w:pStyle w:val="Heading2"/>
      </w:pPr>
      <w:bookmarkStart w:id="148" w:name="_Ref76228532"/>
      <w:bookmarkStart w:id="149" w:name="_Toc219458190"/>
      <w:r w:rsidRPr="00255778">
        <w:t>UI Data Selection</w:t>
      </w:r>
      <w:bookmarkEnd w:id="148"/>
      <w:bookmarkEnd w:id="149"/>
    </w:p>
    <w:p w14:paraId="1672B0D5" w14:textId="0C5567FA" w:rsidR="00255778" w:rsidRPr="00255778" w:rsidRDefault="00255778" w:rsidP="00255778">
      <w:r w:rsidRPr="00255778">
        <w:t>Functions such as Derive Output (</w:t>
      </w:r>
      <w:r w:rsidR="00412930">
        <w:fldChar w:fldCharType="begin"/>
      </w:r>
      <w:r w:rsidR="00412930">
        <w:instrText xml:space="preserve"> REF _Ref41119611 \r \h </w:instrText>
      </w:r>
      <w:r w:rsidR="00412930">
        <w:fldChar w:fldCharType="separate"/>
      </w:r>
      <w:r w:rsidR="00DF5A44">
        <w:t>3.5.4</w:t>
      </w:r>
      <w:r w:rsidR="00412930">
        <w:fldChar w:fldCharType="end"/>
      </w:r>
      <w:r w:rsidR="00412930">
        <w:t xml:space="preserve"> and </w:t>
      </w:r>
      <w:r w:rsidR="00412930">
        <w:fldChar w:fldCharType="begin"/>
      </w:r>
      <w:r w:rsidR="00412930">
        <w:instrText xml:space="preserve"> REF _Ref39654247 \r \h </w:instrText>
      </w:r>
      <w:r w:rsidR="00412930">
        <w:fldChar w:fldCharType="separate"/>
      </w:r>
      <w:r w:rsidR="00DF5A44">
        <w:t>4.17</w:t>
      </w:r>
      <w:r w:rsidR="00412930">
        <w:fldChar w:fldCharType="end"/>
      </w:r>
      <w:r w:rsidRPr="00255778">
        <w:t>), Plotting (</w:t>
      </w:r>
      <w:r w:rsidR="00412930">
        <w:fldChar w:fldCharType="begin"/>
      </w:r>
      <w:r w:rsidR="00412930">
        <w:instrText xml:space="preserve"> REF _Ref483053463 \r \h </w:instrText>
      </w:r>
      <w:r w:rsidR="00412930">
        <w:fldChar w:fldCharType="separate"/>
      </w:r>
      <w:r w:rsidR="00DF5A44">
        <w:t>3.6.1</w:t>
      </w:r>
      <w:r w:rsidR="00412930">
        <w:fldChar w:fldCharType="end"/>
      </w:r>
      <w:r w:rsidRPr="00255778">
        <w:t>) and Statistics (</w:t>
      </w:r>
      <w:r w:rsidR="00412930">
        <w:fldChar w:fldCharType="begin"/>
      </w:r>
      <w:r w:rsidR="00412930">
        <w:instrText xml:space="preserve"> REF _Ref475288957 \r \h </w:instrText>
      </w:r>
      <w:r w:rsidR="00412930">
        <w:fldChar w:fldCharType="separate"/>
      </w:r>
      <w:r w:rsidR="00DF5A44">
        <w:t>3.6.2</w:t>
      </w:r>
      <w:r w:rsidR="00412930">
        <w:fldChar w:fldCharType="end"/>
      </w:r>
      <w:r w:rsidRPr="00255778">
        <w:t>) use a standardised UI for data selection. The Case, Dataset and Variable inputs allow a specific dataset to be selected from drop down lists. One each of these has been set to the desired selection the choice is assigned to a button. The button varies with application and may be X, Y, Z, or Dependent and Independent, or Reference and Sample, etc. Assigning to the button enables further sub-sampling to be defined if required. Where an application requires a specific number of dimensions (</w:t>
      </w:r>
      <w:r w:rsidR="005449E6" w:rsidRPr="00255778">
        <w:t>e.g.,</w:t>
      </w:r>
      <w:r w:rsidRPr="00255778">
        <w:t xml:space="preserve"> a 2D plot), then selections that are not already vectors will need to be subsampled. At the same time, the range of a selected variable can be adjusted so that a contiguous window within the full record can be extracted. In most applications, any scaling that can be applied to the variable (</w:t>
      </w:r>
      <w:r w:rsidR="005449E6" w:rsidRPr="00255778">
        <w:t>e.g.,</w:t>
      </w:r>
      <w:r w:rsidRPr="00255778">
        <w:t xml:space="preserve"> linear, log, relative, scaled, normalised</w:t>
      </w:r>
      <w:r w:rsidR="00E65BEB">
        <w:t>, differences</w:t>
      </w:r>
      <w:r w:rsidRPr="00255778">
        <w:t>) is also selected on this UI. The selection is defined in two steps:</w:t>
      </w:r>
    </w:p>
    <w:p w14:paraId="48F68DA8" w14:textId="77777777" w:rsidR="00255778" w:rsidRPr="00255778" w:rsidRDefault="00255778" w:rsidP="00255778"/>
    <w:p w14:paraId="35A53B4D" w14:textId="77777777" w:rsidR="00255778" w:rsidRPr="00255778" w:rsidRDefault="00255778" w:rsidP="00255778">
      <w:r w:rsidRPr="00255778">
        <w:rPr>
          <w:b/>
          <w:bCs/>
          <w:noProof/>
        </w:rPr>
        <w:drawing>
          <wp:anchor distT="0" distB="0" distL="114300" distR="114300" simplePos="0" relativeHeight="251752448" behindDoc="0" locked="0" layoutInCell="1" allowOverlap="1" wp14:anchorId="17CCDFEE" wp14:editId="3EE2340D">
            <wp:simplePos x="0" y="0"/>
            <wp:positionH relativeFrom="column">
              <wp:posOffset>-52387</wp:posOffset>
            </wp:positionH>
            <wp:positionV relativeFrom="paragraph">
              <wp:posOffset>317</wp:posOffset>
            </wp:positionV>
            <wp:extent cx="2855358" cy="1785937"/>
            <wp:effectExtent l="0" t="0" r="2540" b="5080"/>
            <wp:wrapSquare wrapText="bothSides"/>
            <wp:docPr id="269" name="Picture 2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55358" cy="1785937"/>
                    </a:xfrm>
                    <a:prstGeom prst="rect">
                      <a:avLst/>
                    </a:prstGeom>
                  </pic:spPr>
                </pic:pic>
              </a:graphicData>
            </a:graphic>
          </wp:anchor>
        </w:drawing>
      </w:r>
      <w:r w:rsidRPr="00255778">
        <w:rPr>
          <w:b/>
          <w:bCs/>
        </w:rPr>
        <w:t>Step 1</w:t>
      </w:r>
      <w:r w:rsidRPr="00255778">
        <w:t xml:space="preserve">. </w:t>
      </w:r>
    </w:p>
    <w:p w14:paraId="1EE0C793" w14:textId="77777777" w:rsidR="00255778" w:rsidRPr="00255778" w:rsidRDefault="00255778" w:rsidP="00255778">
      <w:r w:rsidRPr="00255778">
        <w:t>Select the attribute to use. This can be the variable or any of its associated dimensions, which are listed in the drop-down list.</w:t>
      </w:r>
    </w:p>
    <w:p w14:paraId="30551AA2" w14:textId="77777777" w:rsidR="00255778" w:rsidRPr="00255778" w:rsidRDefault="00255778" w:rsidP="00255778">
      <w:r w:rsidRPr="00255778">
        <w:t>The range for the selection can be adjusted by editing the text box or using the Edit (Ed) button.</w:t>
      </w:r>
    </w:p>
    <w:p w14:paraId="4BEB9696" w14:textId="6133B7DD" w:rsidR="00255778" w:rsidRPr="00255778" w:rsidRDefault="00255778" w:rsidP="00255778">
      <w:r w:rsidRPr="00255778">
        <w:t>Any scaling to be applied is selected from the drop-down list.</w:t>
      </w:r>
      <w:r w:rsidR="004B2C5F" w:rsidRPr="004B2C5F">
        <w:rPr>
          <w:vertAlign w:val="superscript"/>
        </w:rPr>
        <w:t>+</w:t>
      </w:r>
    </w:p>
    <w:p w14:paraId="27FCDB40" w14:textId="77777777" w:rsidR="00255778" w:rsidRPr="00255778" w:rsidRDefault="00255778" w:rsidP="00255778">
      <w:r w:rsidRPr="00255778">
        <w:t>Press Select to go to the next step or Close to quit.</w:t>
      </w:r>
    </w:p>
    <w:p w14:paraId="2A73E92A" w14:textId="152DCB29" w:rsidR="00255778" w:rsidRPr="004B2C5F" w:rsidRDefault="004B2C5F" w:rsidP="00255778">
      <w:pPr>
        <w:rPr>
          <w:sz w:val="18"/>
          <w:szCs w:val="18"/>
        </w:rPr>
      </w:pPr>
      <w:bookmarkStart w:id="150" w:name="_Hlk154123453"/>
      <w:commentRangeStart w:id="151"/>
      <w:r w:rsidRPr="004B2C5F">
        <w:rPr>
          <w:sz w:val="18"/>
          <w:szCs w:val="18"/>
        </w:rPr>
        <w:t xml:space="preserve">+ scaling options include </w:t>
      </w:r>
      <w:r>
        <w:rPr>
          <w:sz w:val="18"/>
          <w:szCs w:val="18"/>
        </w:rPr>
        <w:t>Linear; Log; Relative (V-V(x=0)); Scaled (V/V(x=0)); Normalised; Normalised (=ve); Differences; Rolling mean.</w:t>
      </w:r>
      <w:commentRangeEnd w:id="151"/>
      <w:r w:rsidR="00FD3847">
        <w:rPr>
          <w:rStyle w:val="CommentReference"/>
        </w:rPr>
        <w:commentReference w:id="151"/>
      </w:r>
    </w:p>
    <w:bookmarkEnd w:id="150"/>
    <w:p w14:paraId="3BC4AB9A" w14:textId="77777777" w:rsidR="00255778" w:rsidRPr="00255778" w:rsidRDefault="00255778" w:rsidP="00255778">
      <w:r w:rsidRPr="00255778">
        <w:t xml:space="preserve">The number of variables listed on the UI depends on the dimensions of the selected variable. For each one Select the attribute to use and the range to be applied. </w:t>
      </w:r>
    </w:p>
    <w:p w14:paraId="00405602" w14:textId="100D2184" w:rsidR="00255778" w:rsidRPr="00255778" w:rsidRDefault="00255778" w:rsidP="00255778">
      <w:r w:rsidRPr="00255778">
        <w:rPr>
          <w:b/>
          <w:bCs/>
          <w:noProof/>
        </w:rPr>
        <w:drawing>
          <wp:anchor distT="0" distB="0" distL="114300" distR="114300" simplePos="0" relativeHeight="251753472" behindDoc="0" locked="0" layoutInCell="1" allowOverlap="1" wp14:anchorId="7F69F6AD" wp14:editId="54B50088">
            <wp:simplePos x="0" y="0"/>
            <wp:positionH relativeFrom="column">
              <wp:posOffset>-71755</wp:posOffset>
            </wp:positionH>
            <wp:positionV relativeFrom="paragraph">
              <wp:posOffset>57150</wp:posOffset>
            </wp:positionV>
            <wp:extent cx="3623945" cy="1407795"/>
            <wp:effectExtent l="0" t="0" r="0" b="1905"/>
            <wp:wrapSquare wrapText="bothSides"/>
            <wp:docPr id="270" name="Picture 2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623945" cy="1407795"/>
                    </a:xfrm>
                    <a:prstGeom prst="rect">
                      <a:avLst/>
                    </a:prstGeom>
                  </pic:spPr>
                </pic:pic>
              </a:graphicData>
            </a:graphic>
            <wp14:sizeRelH relativeFrom="margin">
              <wp14:pctWidth>0</wp14:pctWidth>
            </wp14:sizeRelH>
          </wp:anchor>
        </w:drawing>
      </w:r>
      <w:r w:rsidRPr="00255778">
        <w:rPr>
          <w:b/>
          <w:bCs/>
        </w:rPr>
        <w:t>Step 2</w:t>
      </w:r>
      <w:r w:rsidR="00F319B6" w:rsidRPr="00F319B6">
        <w:rPr>
          <w:b/>
          <w:bCs/>
        </w:rPr>
        <w:t xml:space="preserve"> - </w:t>
      </w:r>
      <w:r w:rsidRPr="00255778">
        <w:rPr>
          <w:b/>
          <w:bCs/>
        </w:rPr>
        <w:t>Variable only has dimension of time</w:t>
      </w:r>
      <w:r w:rsidRPr="00255778">
        <w:t>.</w:t>
      </w:r>
    </w:p>
    <w:p w14:paraId="35EB8233" w14:textId="77777777" w:rsidR="00F319B6" w:rsidRPr="00255778" w:rsidRDefault="00F319B6" w:rsidP="00255778"/>
    <w:p w14:paraId="37370BED" w14:textId="77777777" w:rsidR="00255778" w:rsidRPr="00255778" w:rsidRDefault="00255778" w:rsidP="00255778">
      <w:r w:rsidRPr="00255778">
        <w:t>No selection to be made.</w:t>
      </w:r>
    </w:p>
    <w:p w14:paraId="55D14CE7" w14:textId="77777777" w:rsidR="00255778" w:rsidRPr="00255778" w:rsidRDefault="00255778" w:rsidP="00255778">
      <w:r w:rsidRPr="00255778">
        <w:t>Edit range if required.</w:t>
      </w:r>
    </w:p>
    <w:p w14:paraId="210730B6" w14:textId="38E1CC50" w:rsidR="00255778" w:rsidRDefault="00255778" w:rsidP="00255778"/>
    <w:p w14:paraId="4967DC0C" w14:textId="6B950EE0" w:rsidR="0057197E" w:rsidRDefault="0057197E" w:rsidP="00255778"/>
    <w:p w14:paraId="50688C87" w14:textId="77777777" w:rsidR="0057197E" w:rsidRDefault="0057197E" w:rsidP="00255778"/>
    <w:p w14:paraId="73ABF6BE" w14:textId="18E6D550" w:rsidR="0057197E" w:rsidRDefault="0057197E" w:rsidP="0057197E">
      <w:r w:rsidRPr="00F319B6">
        <w:rPr>
          <w:b/>
          <w:bCs/>
          <w:noProof/>
        </w:rPr>
        <w:drawing>
          <wp:anchor distT="0" distB="0" distL="114300" distR="114300" simplePos="0" relativeHeight="251762688" behindDoc="0" locked="0" layoutInCell="1" allowOverlap="1" wp14:anchorId="2412848D" wp14:editId="05061089">
            <wp:simplePos x="0" y="0"/>
            <wp:positionH relativeFrom="margin">
              <wp:posOffset>-635</wp:posOffset>
            </wp:positionH>
            <wp:positionV relativeFrom="paragraph">
              <wp:posOffset>7620</wp:posOffset>
            </wp:positionV>
            <wp:extent cx="3044825" cy="2457450"/>
            <wp:effectExtent l="0" t="0" r="3175" b="0"/>
            <wp:wrapSquare wrapText="bothSides"/>
            <wp:docPr id="271" name="Picture 2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44825" cy="2457450"/>
                    </a:xfrm>
                    <a:prstGeom prst="rect">
                      <a:avLst/>
                    </a:prstGeom>
                  </pic:spPr>
                </pic:pic>
              </a:graphicData>
            </a:graphic>
            <wp14:sizeRelH relativeFrom="margin">
              <wp14:pctWidth>0</wp14:pctWidth>
            </wp14:sizeRelH>
            <wp14:sizeRelV relativeFrom="margin">
              <wp14:pctHeight>0</wp14:pctHeight>
            </wp14:sizeRelV>
          </wp:anchor>
        </w:drawing>
      </w:r>
      <w:r w:rsidRPr="00F319B6">
        <w:rPr>
          <w:b/>
          <w:bCs/>
        </w:rPr>
        <w:t xml:space="preserve">Step 2 </w:t>
      </w:r>
      <w:r w:rsidR="00F319B6" w:rsidRPr="00F319B6">
        <w:rPr>
          <w:b/>
          <w:bCs/>
        </w:rPr>
        <w:t xml:space="preserve">- </w:t>
      </w:r>
      <w:r w:rsidRPr="00F319B6">
        <w:rPr>
          <w:b/>
          <w:bCs/>
        </w:rPr>
        <w:t>Variable has 3 dimensions but only 2 are needed for the intended use</w:t>
      </w:r>
      <w:r>
        <w:t>.</w:t>
      </w:r>
    </w:p>
    <w:p w14:paraId="2725C266" w14:textId="0DB6E227" w:rsidR="0057197E" w:rsidRDefault="0057197E" w:rsidP="0057197E">
      <w:r>
        <w:t>Select the 1</w:t>
      </w:r>
      <w:r w:rsidRPr="008A2EDF">
        <w:rPr>
          <w:vertAlign w:val="superscript"/>
        </w:rPr>
        <w:t>st</w:t>
      </w:r>
      <w:r>
        <w:t xml:space="preserve"> </w:t>
      </w:r>
      <w:r w:rsidR="005449E6">
        <w:t>variable to</w:t>
      </w:r>
      <w:r>
        <w:t xml:space="preserve"> use as a </w:t>
      </w:r>
      <w:r w:rsidR="005449E6">
        <w:t>dimension.</w:t>
      </w:r>
    </w:p>
    <w:p w14:paraId="6E9F81C4" w14:textId="77777777" w:rsidR="0057197E" w:rsidRDefault="0057197E" w:rsidP="0057197E">
      <w:r w:rsidRPr="008A2EDF">
        <w:t>Edit range if required.</w:t>
      </w:r>
    </w:p>
    <w:p w14:paraId="78423DAD" w14:textId="77777777" w:rsidR="0057197E" w:rsidRDefault="0057197E" w:rsidP="0057197E"/>
    <w:p w14:paraId="20451142" w14:textId="0EAF8157" w:rsidR="0057197E" w:rsidRPr="008A2EDF" w:rsidRDefault="0057197E" w:rsidP="0057197E">
      <w:r w:rsidRPr="008A2EDF">
        <w:t xml:space="preserve">Select the </w:t>
      </w:r>
      <w:r>
        <w:t>2</w:t>
      </w:r>
      <w:r w:rsidRPr="008A2EDF">
        <w:rPr>
          <w:vertAlign w:val="superscript"/>
        </w:rPr>
        <w:t>nd</w:t>
      </w:r>
      <w:r>
        <w:t xml:space="preserve"> </w:t>
      </w:r>
      <w:r w:rsidR="005449E6" w:rsidRPr="008A2EDF">
        <w:t>variable to</w:t>
      </w:r>
      <w:r w:rsidRPr="008A2EDF">
        <w:t xml:space="preserve"> use as a </w:t>
      </w:r>
      <w:r w:rsidR="005449E6" w:rsidRPr="008A2EDF">
        <w:t>dimension.</w:t>
      </w:r>
    </w:p>
    <w:p w14:paraId="14B3CAC0" w14:textId="77777777" w:rsidR="0057197E" w:rsidRDefault="0057197E" w:rsidP="0057197E">
      <w:r w:rsidRPr="008A2EDF">
        <w:t>Edit range if required.</w:t>
      </w:r>
    </w:p>
    <w:p w14:paraId="5075DCF3" w14:textId="77777777" w:rsidR="0057197E" w:rsidRDefault="0057197E" w:rsidP="0057197E">
      <w:r>
        <w:t>Use the slider or the Edit (Ed) button to set the value of the dimension to use. (A value of t=500 is selected in the example shown).</w:t>
      </w:r>
    </w:p>
    <w:p w14:paraId="54AA2EC4" w14:textId="77777777" w:rsidR="0057197E" w:rsidRDefault="0057197E" w:rsidP="0057197E">
      <w:r>
        <w:t>Press Select to accept the selection made.</w:t>
      </w:r>
    </w:p>
    <w:p w14:paraId="1FD102E7" w14:textId="77777777" w:rsidR="0057197E" w:rsidRDefault="0057197E" w:rsidP="0057197E">
      <w:r>
        <w:t>[</w:t>
      </w:r>
      <w:r w:rsidRPr="008A2EDF">
        <w:rPr>
          <w:i/>
          <w:iCs/>
        </w:rPr>
        <w:t>NB: Only unused dimensions can be selected from the Select drop-down lists. To adjust from the default list this can sometimes require that the second Select list-box is set first to allow the first Select list-box to be set to the desired value.]</w:t>
      </w:r>
    </w:p>
    <w:p w14:paraId="30690866" w14:textId="77777777" w:rsidR="0057197E" w:rsidRDefault="0057197E" w:rsidP="0057197E">
      <w:r>
        <w:t>The resulting selection is then detailed in full (including the ranges or values to be applied to all dimensions) in the text box alongside the button being defined.</w:t>
      </w:r>
    </w:p>
    <w:p w14:paraId="4873F889" w14:textId="77777777" w:rsidR="0057197E" w:rsidRPr="00787C64" w:rsidRDefault="0057197E" w:rsidP="0057197E">
      <w:r>
        <w:t xml:space="preserve">Note where a variable is being selected as one property and a dimension as a second property, any sub-selection of range must be consistent in the two selections. This is done to allow variables and dimensions to be used as flexibly as possible. </w:t>
      </w:r>
    </w:p>
    <w:p w14:paraId="2840D109" w14:textId="77777777" w:rsidR="0020050A" w:rsidRPr="0020050A" w:rsidRDefault="0020050A" w:rsidP="0020050A">
      <w:pPr>
        <w:rPr>
          <w:rFonts w:ascii="Times New Roman" w:eastAsia="Microsoft YaHei" w:hAnsi="Times New Roman" w:cs="Times New Roman"/>
        </w:rPr>
      </w:pPr>
    </w:p>
    <w:p w14:paraId="599FFD44" w14:textId="77777777" w:rsidR="0020050A" w:rsidRPr="0020050A" w:rsidRDefault="0020050A" w:rsidP="0020050A">
      <w:pPr>
        <w:pStyle w:val="Heading2"/>
      </w:pPr>
      <w:bookmarkStart w:id="152" w:name="_Toc219458191"/>
      <w:r w:rsidRPr="0020050A">
        <w:lastRenderedPageBreak/>
        <w:t>Accessing data from the Command Window</w:t>
      </w:r>
      <w:bookmarkEnd w:id="152"/>
    </w:p>
    <w:p w14:paraId="69C3FFFA"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 xml:space="preserve">In addition to the options to save or export data provided by the </w:t>
      </w:r>
      <w:r w:rsidRPr="0020050A">
        <w:rPr>
          <w:rFonts w:ascii="Times New Roman" w:eastAsia="Microsoft YaHei" w:hAnsi="Times New Roman" w:cs="Times New Roman"/>
          <w:i/>
          <w:color w:val="7B2520"/>
        </w:rPr>
        <w:t>Project&gt;Cases&gt;Save</w:t>
      </w:r>
      <w:r w:rsidRPr="0020050A">
        <w:rPr>
          <w:rFonts w:ascii="Times New Roman" w:eastAsia="Microsoft YaHei" w:hAnsi="Times New Roman" w:cs="Times New Roman"/>
        </w:rPr>
        <w:t xml:space="preserve"> and </w:t>
      </w:r>
      <w:r w:rsidRPr="0020050A">
        <w:rPr>
          <w:rFonts w:ascii="Times New Roman" w:eastAsia="Microsoft YaHei" w:hAnsi="Times New Roman" w:cs="Times New Roman"/>
          <w:i/>
          <w:color w:val="7B2520"/>
        </w:rPr>
        <w:t>Project&gt;Import/Export</w:t>
      </w:r>
      <w:r w:rsidRPr="0020050A">
        <w:rPr>
          <w:rFonts w:ascii="Times New Roman" w:eastAsia="Microsoft YaHei" w:hAnsi="Times New Roman" w:cs="Times New Roman"/>
        </w:rPr>
        <w:t xml:space="preserve"> options, data can also be accessed directly for use in Matlab</w:t>
      </w:r>
      <w:r w:rsidRPr="0020050A">
        <w:rPr>
          <w:rFonts w:ascii="Times New Roman" w:eastAsia="Microsoft YaHei" w:hAnsi="Times New Roman" w:cs="Times New Roman"/>
          <w:vertAlign w:val="superscript"/>
        </w:rPr>
        <w:t>TM</w:t>
      </w:r>
      <w:r w:rsidRPr="0020050A">
        <w:rPr>
          <w:rFonts w:ascii="Times New Roman" w:eastAsia="Microsoft YaHei" w:hAnsi="Times New Roman" w:cs="Times New Roman"/>
        </w:rPr>
        <w:t>, or to copy to other software packages. This requires use of the Command Window in Matlab</w:t>
      </w:r>
      <w:r w:rsidRPr="0020050A">
        <w:rPr>
          <w:rFonts w:ascii="Times New Roman" w:eastAsia="Microsoft YaHei" w:hAnsi="Times New Roman" w:cs="Times New Roman"/>
          <w:vertAlign w:val="superscript"/>
        </w:rPr>
        <w:t>TM</w:t>
      </w:r>
      <w:r w:rsidRPr="0020050A">
        <w:rPr>
          <w:rFonts w:ascii="Times New Roman" w:eastAsia="Microsoft YaHei" w:hAnsi="Times New Roman" w:cs="Times New Roman"/>
        </w:rPr>
        <w:t>, and a handle to the App being used. To get a handle, open the App from the Command Window as follows:</w:t>
      </w:r>
    </w:p>
    <w:p w14:paraId="1F4017B4" w14:textId="77777777" w:rsidR="0020050A" w:rsidRPr="0020050A" w:rsidRDefault="0020050A" w:rsidP="0020050A">
      <w:pPr>
        <w:rPr>
          <w:rFonts w:ascii="Arial" w:eastAsia="Microsoft YaHei" w:hAnsi="Arial" w:cs="Arial"/>
          <w:sz w:val="20"/>
          <w:szCs w:val="20"/>
        </w:rPr>
      </w:pPr>
      <w:r w:rsidRPr="0020050A">
        <w:rPr>
          <w:rFonts w:ascii="Arial" w:eastAsia="Microsoft YaHei" w:hAnsi="Arial" w:cs="Arial"/>
          <w:sz w:val="20"/>
          <w:szCs w:val="20"/>
        </w:rPr>
        <w:t xml:space="preserve">&gt;&gt; myapp = &lt;AppName&gt;; </w:t>
      </w:r>
      <w:r w:rsidRPr="0020050A">
        <w:rPr>
          <w:rFonts w:ascii="Arial" w:eastAsia="Microsoft YaHei" w:hAnsi="Arial" w:cs="Arial"/>
          <w:sz w:val="20"/>
          <w:szCs w:val="20"/>
        </w:rPr>
        <w:tab/>
      </w:r>
      <w:r w:rsidRPr="0020050A">
        <w:rPr>
          <w:rFonts w:ascii="Arial" w:eastAsia="Microsoft YaHei" w:hAnsi="Arial" w:cs="Arial"/>
          <w:sz w:val="20"/>
          <w:szCs w:val="20"/>
        </w:rPr>
        <w:tab/>
      </w:r>
      <w:r w:rsidRPr="0020050A">
        <w:rPr>
          <w:rFonts w:ascii="Times New Roman" w:eastAsia="Microsoft YaHei" w:hAnsi="Times New Roman" w:cs="Times New Roman"/>
          <w:sz w:val="20"/>
          <w:szCs w:val="20"/>
        </w:rPr>
        <w:t>e.g.,</w:t>
      </w:r>
      <w:r w:rsidRPr="0020050A">
        <w:rPr>
          <w:rFonts w:ascii="Arial" w:eastAsia="Microsoft YaHei" w:hAnsi="Arial" w:cs="Arial"/>
          <w:sz w:val="20"/>
          <w:szCs w:val="20"/>
        </w:rPr>
        <w:t xml:space="preserve"> &gt;&gt; as = Asmita;</w:t>
      </w:r>
    </w:p>
    <w:p w14:paraId="78DA0DDC"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Simply typing:</w:t>
      </w:r>
    </w:p>
    <w:p w14:paraId="605296F9" w14:textId="77777777" w:rsidR="0020050A" w:rsidRPr="0020050A" w:rsidRDefault="0020050A" w:rsidP="0020050A">
      <w:pPr>
        <w:rPr>
          <w:rFonts w:ascii="Arial" w:eastAsia="Microsoft YaHei" w:hAnsi="Arial" w:cs="Arial"/>
          <w:sz w:val="20"/>
          <w:szCs w:val="20"/>
        </w:rPr>
      </w:pPr>
      <w:r w:rsidRPr="0020050A">
        <w:rPr>
          <w:rFonts w:ascii="Arial" w:eastAsia="Microsoft YaHei" w:hAnsi="Arial" w:cs="Arial"/>
          <w:sz w:val="20"/>
          <w:szCs w:val="20"/>
        </w:rPr>
        <w:t>&gt;&gt; myapp</w:t>
      </w:r>
    </w:p>
    <w:p w14:paraId="746DA2E5" w14:textId="0B4E526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Which displays the results shown in the left column below with an explanation of each data type in the right hand column.</w:t>
      </w:r>
    </w:p>
    <w:p w14:paraId="2D0F2E3E" w14:textId="77777777" w:rsidR="0020050A" w:rsidRPr="0020050A" w:rsidRDefault="0020050A" w:rsidP="0020050A">
      <w:pPr>
        <w:rPr>
          <w:rFonts w:ascii="Times New Roman" w:eastAsia="Microsoft YaHei" w:hAnsi="Times New Roman" w:cs="Times New Roman"/>
        </w:rPr>
      </w:pPr>
    </w:p>
    <w:tbl>
      <w:tblPr>
        <w:tblStyle w:val="TableGrid1"/>
        <w:tblW w:w="0" w:type="auto"/>
        <w:tblBorders>
          <w:insideH w:val="none" w:sz="0" w:space="0" w:color="auto"/>
        </w:tblBorders>
        <w:tblLook w:val="04A0" w:firstRow="1" w:lastRow="0" w:firstColumn="1" w:lastColumn="0" w:noHBand="0" w:noVBand="1"/>
      </w:tblPr>
      <w:tblGrid>
        <w:gridCol w:w="2830"/>
        <w:gridCol w:w="6230"/>
      </w:tblGrid>
      <w:tr w:rsidR="0020050A" w:rsidRPr="0020050A" w14:paraId="21BA1379" w14:textId="77777777" w:rsidTr="00004876">
        <w:tc>
          <w:tcPr>
            <w:tcW w:w="2830" w:type="dxa"/>
          </w:tcPr>
          <w:p w14:paraId="3A6DCE86" w14:textId="77777777" w:rsidR="0020050A" w:rsidRPr="0020050A" w:rsidRDefault="0020050A" w:rsidP="0020050A">
            <w:pPr>
              <w:rPr>
                <w:rFonts w:ascii="Times New Roman" w:eastAsia="Microsoft YaHei" w:hAnsi="Times New Roman" w:cs="Times New Roman"/>
                <w:sz w:val="18"/>
                <w:szCs w:val="18"/>
              </w:rPr>
            </w:pPr>
            <w:r w:rsidRPr="0020050A">
              <w:rPr>
                <w:rFonts w:ascii="Times New Roman" w:eastAsia="Microsoft YaHei" w:hAnsi="Times New Roman" w:cs="Times New Roman"/>
                <w:sz w:val="18"/>
                <w:szCs w:val="18"/>
              </w:rPr>
              <w:t xml:space="preserve">myapp = </w:t>
            </w:r>
          </w:p>
          <w:p w14:paraId="2198C7E5" w14:textId="77777777" w:rsidR="0020050A" w:rsidRPr="0020050A" w:rsidRDefault="0020050A" w:rsidP="0020050A">
            <w:pPr>
              <w:rPr>
                <w:rFonts w:ascii="Times New Roman" w:eastAsia="Microsoft YaHei" w:hAnsi="Times New Roman" w:cs="Times New Roman"/>
                <w:sz w:val="18"/>
                <w:szCs w:val="18"/>
              </w:rPr>
            </w:pPr>
            <w:r w:rsidRPr="0020050A">
              <w:rPr>
                <w:rFonts w:ascii="Times New Roman" w:eastAsia="Microsoft YaHei" w:hAnsi="Times New Roman" w:cs="Times New Roman"/>
                <w:sz w:val="18"/>
                <w:szCs w:val="18"/>
              </w:rPr>
              <w:t xml:space="preserve">  &lt;AppName&gt; with properties:</w:t>
            </w:r>
          </w:p>
        </w:tc>
        <w:tc>
          <w:tcPr>
            <w:tcW w:w="6230" w:type="dxa"/>
          </w:tcPr>
          <w:p w14:paraId="7D394E2A" w14:textId="77777777" w:rsidR="0020050A" w:rsidRPr="0020050A" w:rsidRDefault="0020050A" w:rsidP="0020050A">
            <w:pPr>
              <w:rPr>
                <w:rFonts w:ascii="Times New Roman" w:eastAsia="Microsoft YaHei" w:hAnsi="Times New Roman" w:cs="Times New Roman"/>
              </w:rPr>
            </w:pPr>
          </w:p>
          <w:p w14:paraId="1A78A762" w14:textId="77777777" w:rsidR="0020050A" w:rsidRPr="0020050A" w:rsidRDefault="0020050A" w:rsidP="0020050A">
            <w:pPr>
              <w:jc w:val="center"/>
              <w:rPr>
                <w:rFonts w:ascii="Times New Roman" w:eastAsia="Microsoft YaHei" w:hAnsi="Times New Roman" w:cs="Times New Roman"/>
                <w:b/>
                <w:bCs/>
              </w:rPr>
            </w:pPr>
            <w:r w:rsidRPr="0020050A">
              <w:rPr>
                <w:rFonts w:ascii="Times New Roman" w:eastAsia="Microsoft YaHei" w:hAnsi="Times New Roman" w:cs="Times New Roman"/>
                <w:b/>
                <w:bCs/>
              </w:rPr>
              <w:t>Purpose</w:t>
            </w:r>
          </w:p>
        </w:tc>
      </w:tr>
      <w:tr w:rsidR="0020050A" w:rsidRPr="0020050A" w14:paraId="51C1B0AA" w14:textId="77777777" w:rsidTr="00004876">
        <w:tc>
          <w:tcPr>
            <w:tcW w:w="2830" w:type="dxa"/>
          </w:tcPr>
          <w:p w14:paraId="7A89DD9F" w14:textId="77777777" w:rsidR="0020050A" w:rsidRPr="0020050A" w:rsidRDefault="0020050A" w:rsidP="0020050A">
            <w:pPr>
              <w:rPr>
                <w:rFonts w:ascii="Times New Roman" w:eastAsia="Microsoft YaHei" w:hAnsi="Times New Roman" w:cs="Times New Roman"/>
                <w:sz w:val="18"/>
                <w:szCs w:val="18"/>
              </w:rPr>
            </w:pPr>
            <w:r w:rsidRPr="0020050A">
              <w:rPr>
                <w:rFonts w:ascii="Times New Roman" w:eastAsia="Microsoft YaHei" w:hAnsi="Times New Roman" w:cs="Times New Roman"/>
                <w:sz w:val="18"/>
                <w:szCs w:val="18"/>
              </w:rPr>
              <w:t xml:space="preserve">       Inputs:        [1×1 struct]</w:t>
            </w:r>
          </w:p>
        </w:tc>
        <w:tc>
          <w:tcPr>
            <w:tcW w:w="6230" w:type="dxa"/>
          </w:tcPr>
          <w:p w14:paraId="160826B5"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 xml:space="preserve">A struct with field names that match all the model parameter input fields currently </w:t>
            </w:r>
          </w:p>
        </w:tc>
      </w:tr>
      <w:tr w:rsidR="0020050A" w:rsidRPr="0020050A" w14:paraId="03F50387" w14:textId="77777777" w:rsidTr="00004876">
        <w:tc>
          <w:tcPr>
            <w:tcW w:w="2830" w:type="dxa"/>
          </w:tcPr>
          <w:p w14:paraId="0EA34B78" w14:textId="77777777" w:rsidR="0020050A" w:rsidRPr="0020050A" w:rsidRDefault="0020050A" w:rsidP="0020050A">
            <w:pPr>
              <w:rPr>
                <w:rFonts w:ascii="Times New Roman" w:eastAsia="Microsoft YaHei" w:hAnsi="Times New Roman" w:cs="Times New Roman"/>
                <w:sz w:val="18"/>
                <w:szCs w:val="18"/>
              </w:rPr>
            </w:pPr>
            <w:r w:rsidRPr="0020050A">
              <w:rPr>
                <w:rFonts w:ascii="Times New Roman" w:eastAsia="Microsoft YaHei" w:hAnsi="Times New Roman" w:cs="Times New Roman"/>
                <w:sz w:val="18"/>
                <w:szCs w:val="18"/>
              </w:rPr>
              <w:t xml:space="preserve">        Cases:       [1×1 muiCatalogue]</w:t>
            </w:r>
          </w:p>
        </w:tc>
        <w:tc>
          <w:tcPr>
            <w:tcW w:w="6230" w:type="dxa"/>
          </w:tcPr>
          <w:p w14:paraId="2992E8AD"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muuiCatalogue class with properties DataSets and Catalogue. The former holds the data the latter the details of the currently held records.</w:t>
            </w:r>
          </w:p>
        </w:tc>
      </w:tr>
      <w:tr w:rsidR="0020050A" w:rsidRPr="0020050A" w14:paraId="4D1556D3" w14:textId="77777777" w:rsidTr="00004876">
        <w:tc>
          <w:tcPr>
            <w:tcW w:w="2830" w:type="dxa"/>
          </w:tcPr>
          <w:p w14:paraId="6994FAE0"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sz w:val="18"/>
                <w:szCs w:val="18"/>
              </w:rPr>
              <w:t xml:space="preserve">        Info:         [1×1 muiProject]</w:t>
            </w:r>
          </w:p>
        </w:tc>
        <w:tc>
          <w:tcPr>
            <w:tcW w:w="6230" w:type="dxa"/>
          </w:tcPr>
          <w:p w14:paraId="1369635B"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muiProject class with current project information such as file and path name.</w:t>
            </w:r>
          </w:p>
        </w:tc>
      </w:tr>
      <w:tr w:rsidR="0020050A" w:rsidRPr="0020050A" w14:paraId="690CA06B" w14:textId="77777777" w:rsidTr="00004876">
        <w:tc>
          <w:tcPr>
            <w:tcW w:w="2830" w:type="dxa"/>
          </w:tcPr>
          <w:p w14:paraId="46B0C268"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sz w:val="18"/>
                <w:szCs w:val="18"/>
              </w:rPr>
              <w:t xml:space="preserve">       Constants: [1×1 muiConstants]</w:t>
            </w:r>
          </w:p>
        </w:tc>
        <w:tc>
          <w:tcPr>
            <w:tcW w:w="6230" w:type="dxa"/>
          </w:tcPr>
          <w:p w14:paraId="061EDCE3"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muiConstants class with generic model properties (e.g. gravity, etc).</w:t>
            </w:r>
          </w:p>
        </w:tc>
      </w:tr>
    </w:tbl>
    <w:p w14:paraId="24730C4E" w14:textId="77777777" w:rsidR="0020050A" w:rsidRPr="0020050A" w:rsidRDefault="0020050A" w:rsidP="0020050A">
      <w:pPr>
        <w:rPr>
          <w:rFonts w:ascii="Times New Roman" w:eastAsia="Microsoft YaHei" w:hAnsi="Times New Roman" w:cs="Times New Roman"/>
        </w:rPr>
      </w:pPr>
    </w:p>
    <w:p w14:paraId="6CABC13C"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To access current model settings, use the following:</w:t>
      </w:r>
    </w:p>
    <w:p w14:paraId="1420FDC8" w14:textId="77777777" w:rsidR="0020050A" w:rsidRPr="0020050A" w:rsidRDefault="0020050A" w:rsidP="0020050A">
      <w:pPr>
        <w:rPr>
          <w:rFonts w:ascii="Arial" w:eastAsia="Microsoft YaHei" w:hAnsi="Arial" w:cs="Arial"/>
          <w:sz w:val="20"/>
          <w:szCs w:val="20"/>
        </w:rPr>
      </w:pPr>
      <w:r w:rsidRPr="0020050A">
        <w:rPr>
          <w:rFonts w:ascii="Arial" w:eastAsia="Microsoft YaHei" w:hAnsi="Arial" w:cs="Arial"/>
          <w:sz w:val="20"/>
          <w:szCs w:val="20"/>
        </w:rPr>
        <w:t>&gt;&gt; myapp.Inputs.&lt;InputClassName&gt;</w:t>
      </w:r>
    </w:p>
    <w:p w14:paraId="57774077" w14:textId="77777777" w:rsidR="00325D07" w:rsidRPr="00325D07" w:rsidRDefault="00325D07" w:rsidP="00325D07">
      <w:pPr>
        <w:rPr>
          <w:rFonts w:ascii="Times New Roman" w:eastAsia="Microsoft YaHei" w:hAnsi="Times New Roman" w:cs="Times New Roman"/>
        </w:rPr>
      </w:pPr>
      <w:r w:rsidRPr="00325D07">
        <w:rPr>
          <w:rFonts w:ascii="Times New Roman" w:eastAsia="Microsoft YaHei" w:hAnsi="Times New Roman" w:cs="Times New Roman"/>
        </w:rPr>
        <w:t>To access the listing of current data sets, use:</w:t>
      </w:r>
    </w:p>
    <w:p w14:paraId="14F102C7" w14:textId="77777777" w:rsidR="00325D07" w:rsidRPr="00325D07" w:rsidRDefault="00325D07" w:rsidP="00325D07">
      <w:pPr>
        <w:rPr>
          <w:rFonts w:ascii="Arial" w:eastAsia="Microsoft YaHei" w:hAnsi="Arial" w:cs="Arial"/>
          <w:sz w:val="20"/>
          <w:szCs w:val="20"/>
        </w:rPr>
      </w:pPr>
      <w:bookmarkStart w:id="153" w:name="_Hlk158305656"/>
      <w:r w:rsidRPr="00325D07">
        <w:rPr>
          <w:rFonts w:ascii="Arial" w:eastAsia="Microsoft YaHei" w:hAnsi="Arial" w:cs="Arial"/>
          <w:sz w:val="20"/>
          <w:szCs w:val="20"/>
        </w:rPr>
        <w:t>&gt;&gt; myapp.Cases.</w:t>
      </w:r>
      <w:bookmarkEnd w:id="153"/>
      <w:r w:rsidRPr="00325D07">
        <w:rPr>
          <w:rFonts w:ascii="Arial" w:eastAsia="Microsoft YaHei" w:hAnsi="Arial" w:cs="Arial"/>
          <w:sz w:val="20"/>
          <w:szCs w:val="20"/>
        </w:rPr>
        <w:t>Catalogue</w:t>
      </w:r>
    </w:p>
    <w:p w14:paraId="7D045532" w14:textId="77777777" w:rsidR="00325D07" w:rsidRPr="00325D07" w:rsidRDefault="00325D07" w:rsidP="00325D07">
      <w:pPr>
        <w:rPr>
          <w:rFonts w:ascii="Times New Roman" w:eastAsia="Microsoft YaHei" w:hAnsi="Times New Roman" w:cs="Times New Roman"/>
        </w:rPr>
      </w:pPr>
      <w:r w:rsidRPr="00325D07">
        <w:rPr>
          <w:rFonts w:ascii="Times New Roman" w:eastAsia="Microsoft YaHei" w:hAnsi="Times New Roman" w:cs="Times New Roman"/>
        </w:rPr>
        <w:t>To access imported or model data sets, use:</w:t>
      </w:r>
    </w:p>
    <w:p w14:paraId="2A455541" w14:textId="77777777" w:rsidR="00325D07" w:rsidRPr="00325D07" w:rsidRDefault="00325D07" w:rsidP="00325D07">
      <w:pPr>
        <w:rPr>
          <w:rFonts w:ascii="Arial" w:eastAsia="Microsoft YaHei" w:hAnsi="Arial" w:cs="Arial"/>
          <w:sz w:val="20"/>
          <w:szCs w:val="20"/>
        </w:rPr>
      </w:pPr>
      <w:r w:rsidRPr="00325D07">
        <w:rPr>
          <w:rFonts w:ascii="Arial" w:eastAsia="Microsoft YaHei" w:hAnsi="Arial" w:cs="Arial"/>
          <w:sz w:val="20"/>
          <w:szCs w:val="20"/>
        </w:rPr>
        <w:t>&gt;&gt; myapp.Cases.DataSets.&lt;DataClassName&gt;</w:t>
      </w:r>
    </w:p>
    <w:p w14:paraId="40E45C48" w14:textId="77777777" w:rsidR="00325D07" w:rsidRPr="00325D07" w:rsidRDefault="00325D07" w:rsidP="00325D07">
      <w:pPr>
        <w:rPr>
          <w:rFonts w:ascii="Times New Roman" w:eastAsia="Microsoft YaHei" w:hAnsi="Times New Roman" w:cs="Times New Roman"/>
        </w:rPr>
      </w:pPr>
      <w:r w:rsidRPr="00325D07">
        <w:rPr>
          <w:rFonts w:ascii="Times New Roman" w:eastAsia="Microsoft YaHei" w:hAnsi="Times New Roman" w:cs="Times New Roman"/>
        </w:rPr>
        <w:t>If there are more than one instance of the model output, it is necessary to specify an index. This then provides access to all the properties held by that data set. Two of these may be of particular interest, RunParam and Data. The former holds the input parameters used for that specific model run. RunParam is a struct with fields that are the class names required to run the model (similar to Inputs above). The Data property is a model specific stuct with field names defined in the code for the model class. If there is only a single table assigned this will be given the field name of ‘Dataset’. To access the</w:t>
      </w:r>
      <w:r w:rsidRPr="00325D07">
        <w:rPr>
          <w:rFonts w:ascii="Times New Roman" w:eastAsia="Microsoft YaHei" w:hAnsi="Times New Roman" w:cs="Times New Roman"/>
          <w:i/>
          <w:iCs/>
        </w:rPr>
        <w:t xml:space="preserve"> dstable</w:t>
      </w:r>
      <w:r w:rsidRPr="00325D07">
        <w:rPr>
          <w:rFonts w:ascii="Times New Roman" w:eastAsia="Microsoft YaHei" w:hAnsi="Times New Roman" w:cs="Times New Roman"/>
        </w:rPr>
        <w:t xml:space="preserve"> created by the model, use:</w:t>
      </w:r>
    </w:p>
    <w:p w14:paraId="13B4FC71" w14:textId="77777777" w:rsidR="00325D07" w:rsidRPr="00325D07" w:rsidRDefault="00325D07" w:rsidP="00325D07">
      <w:pPr>
        <w:rPr>
          <w:rFonts w:ascii="Arial" w:eastAsia="Microsoft YaHei" w:hAnsi="Arial" w:cs="Arial"/>
          <w:sz w:val="20"/>
          <w:szCs w:val="20"/>
        </w:rPr>
      </w:pPr>
      <w:bookmarkStart w:id="154" w:name="_Hlk158306562"/>
      <w:r w:rsidRPr="00325D07">
        <w:rPr>
          <w:rFonts w:ascii="Arial" w:eastAsia="Microsoft YaHei" w:hAnsi="Arial" w:cs="Arial"/>
          <w:sz w:val="20"/>
          <w:szCs w:val="20"/>
        </w:rPr>
        <w:t>&gt;&gt; myapp.Cases.DataSets.&lt;DataClassName&gt;(idx).Data.Dataset</w:t>
      </w:r>
    </w:p>
    <w:bookmarkEnd w:id="154"/>
    <w:p w14:paraId="21453D11" w14:textId="77777777" w:rsidR="00325D07" w:rsidRPr="00325D07" w:rsidRDefault="00325D07" w:rsidP="00325D07">
      <w:pPr>
        <w:rPr>
          <w:rFonts w:ascii="Times New Roman" w:eastAsia="Microsoft YaHei" w:hAnsi="Times New Roman" w:cs="Times New Roman"/>
        </w:rPr>
      </w:pPr>
      <w:r w:rsidRPr="00325D07">
        <w:rPr>
          <w:rFonts w:ascii="Arial" w:eastAsia="Microsoft YaHei" w:hAnsi="Arial" w:cs="Arial"/>
          <w:sz w:val="20"/>
          <w:szCs w:val="20"/>
        </w:rPr>
        <w:t>&gt;&gt; myapp.Cases.DataSets.&lt;DataClassName&gt;(idx).Data.&lt;ModelSpecificName&gt;</w:t>
      </w:r>
    </w:p>
    <w:p w14:paraId="7844699F" w14:textId="77777777" w:rsidR="00325D07" w:rsidRPr="00325D07" w:rsidRDefault="00325D07" w:rsidP="00325D07">
      <w:pPr>
        <w:rPr>
          <w:rFonts w:ascii="Times New Roman" w:eastAsia="Microsoft YaHei" w:hAnsi="Times New Roman" w:cs="Times New Roman"/>
        </w:rPr>
      </w:pPr>
      <w:r w:rsidRPr="00325D07">
        <w:rPr>
          <w:rFonts w:ascii="Times New Roman" w:eastAsia="Microsoft YaHei" w:hAnsi="Times New Roman" w:cs="Times New Roman"/>
        </w:rPr>
        <w:t xml:space="preserve">To access the underlying </w:t>
      </w:r>
      <w:r w:rsidRPr="00325D07">
        <w:rPr>
          <w:rFonts w:ascii="Times New Roman" w:eastAsia="Microsoft YaHei" w:hAnsi="Times New Roman" w:cs="Times New Roman"/>
          <w:i/>
          <w:iCs/>
        </w:rPr>
        <w:t>table,</w:t>
      </w:r>
      <w:r w:rsidRPr="00325D07">
        <w:rPr>
          <w:rFonts w:ascii="Times New Roman" w:eastAsia="Microsoft YaHei" w:hAnsi="Times New Roman" w:cs="Times New Roman"/>
        </w:rPr>
        <w:t xml:space="preserve"> use:</w:t>
      </w:r>
    </w:p>
    <w:p w14:paraId="7394FEA8" w14:textId="77777777" w:rsidR="00325D07" w:rsidRPr="00325D07" w:rsidRDefault="00325D07" w:rsidP="00325D07">
      <w:pPr>
        <w:rPr>
          <w:rFonts w:ascii="Times New Roman" w:eastAsia="Microsoft YaHei" w:hAnsi="Times New Roman" w:cs="Times New Roman"/>
        </w:rPr>
      </w:pPr>
      <w:r w:rsidRPr="00325D07">
        <w:rPr>
          <w:rFonts w:ascii="Arial" w:eastAsia="Microsoft YaHei" w:hAnsi="Arial" w:cs="Arial"/>
          <w:sz w:val="20"/>
          <w:szCs w:val="20"/>
        </w:rPr>
        <w:t>&gt;&gt; myapp.Cases.DataSets.&lt;DataClassName&gt;(idx).Data.Dataset.DataTable</w:t>
      </w:r>
    </w:p>
    <w:p w14:paraId="238F1100" w14:textId="356C0025" w:rsidR="00CF0EA2" w:rsidRDefault="0020050A" w:rsidP="00D35245">
      <w:pPr>
        <w:rPr>
          <w:rFonts w:asciiTheme="majorHAnsi" w:eastAsiaTheme="majorEastAsia" w:hAnsiTheme="majorHAnsi" w:cstheme="majorBidi"/>
          <w:color w:val="2A659C" w:themeColor="accent6"/>
          <w:sz w:val="26"/>
          <w:szCs w:val="26"/>
        </w:rPr>
      </w:pPr>
      <w:r w:rsidRPr="0020050A">
        <w:rPr>
          <w:rFonts w:ascii="Times New Roman" w:eastAsia="Microsoft YaHei" w:hAnsi="Times New Roman" w:cs="Times New Roman"/>
        </w:rPr>
        <w:t xml:space="preserve">The result can be assigned to new variables as required. Note that when assigning </w:t>
      </w:r>
      <w:r w:rsidRPr="0020050A">
        <w:rPr>
          <w:rFonts w:ascii="Times New Roman" w:eastAsia="Microsoft YaHei" w:hAnsi="Times New Roman" w:cs="Times New Roman"/>
          <w:i/>
          <w:iCs/>
        </w:rPr>
        <w:t>dstables</w:t>
      </w:r>
      <w:r w:rsidRPr="0020050A">
        <w:rPr>
          <w:rFonts w:ascii="Times New Roman" w:eastAsia="Microsoft YaHei" w:hAnsi="Times New Roman" w:cs="Times New Roman"/>
        </w:rPr>
        <w:t xml:space="preserve"> it may be necessary to explicitly use the copy command to avoid creating a handle to the existing instance and potentially corrupting the existing data.</w:t>
      </w:r>
      <w:r w:rsidR="00CF0EA2">
        <w:rPr>
          <w:rFonts w:hint="eastAsia"/>
        </w:rPr>
        <w:br w:type="page"/>
      </w:r>
    </w:p>
    <w:p w14:paraId="04464963" w14:textId="52F64229" w:rsidR="00184881" w:rsidRPr="00184881" w:rsidRDefault="00184881" w:rsidP="00184881">
      <w:pPr>
        <w:pStyle w:val="Heading1"/>
      </w:pPr>
      <w:bookmarkStart w:id="155" w:name="_Toc531673945"/>
      <w:bookmarkStart w:id="156" w:name="_Toc219458192"/>
      <w:r w:rsidRPr="00184881">
        <w:lastRenderedPageBreak/>
        <w:t>Supporting Information and Model Setup</w:t>
      </w:r>
      <w:bookmarkEnd w:id="155"/>
      <w:bookmarkEnd w:id="156"/>
      <w:r w:rsidRPr="00184881">
        <w:t xml:space="preserve"> </w:t>
      </w:r>
    </w:p>
    <w:p w14:paraId="6BAC983F" w14:textId="77777777" w:rsidR="00385C3D" w:rsidRDefault="00184881" w:rsidP="00184881">
      <w:r w:rsidRPr="00184881">
        <w:t>This section provides some background on the methods used in the quality control of data and the models included within CoastalTools.</w:t>
      </w:r>
    </w:p>
    <w:p w14:paraId="17EB912D" w14:textId="6CC12909" w:rsidR="00385C3D" w:rsidRPr="00385C3D" w:rsidRDefault="00385C3D" w:rsidP="00385C3D">
      <w:pPr>
        <w:pStyle w:val="Heading2"/>
      </w:pPr>
      <w:bookmarkStart w:id="157" w:name="_Ref462173589"/>
      <w:bookmarkStart w:id="158" w:name="_Toc531673946"/>
      <w:bookmarkStart w:id="159" w:name="_Toc219458193"/>
      <w:r w:rsidRPr="00385C3D">
        <w:t>Quality Checks</w:t>
      </w:r>
      <w:bookmarkEnd w:id="157"/>
      <w:bookmarkEnd w:id="158"/>
      <w:bookmarkEnd w:id="159"/>
    </w:p>
    <w:p w14:paraId="780141CF" w14:textId="700384B1" w:rsidR="00385C3D" w:rsidRPr="00385C3D" w:rsidRDefault="00184881" w:rsidP="00385C3D">
      <w:r w:rsidRPr="00184881">
        <w:t xml:space="preserve">Once the Data QC option has been run for a data set, ‘qc’ is displayed in the QC column on the </w:t>
      </w:r>
      <w:r w:rsidR="00385C3D" w:rsidRPr="00184881">
        <w:t>right-hand</w:t>
      </w:r>
      <w:r w:rsidRPr="00184881">
        <w:t xml:space="preserve"> side of the Data tab. If the Data QC is re</w:t>
      </w:r>
      <w:r w:rsidR="00385C3D">
        <w:t>-</w:t>
      </w:r>
      <w:r w:rsidRPr="00184881">
        <w:t>run this applies the quality checks to the currently saved timeseries and overwrites the values.</w:t>
      </w:r>
      <w:r w:rsidR="00385C3D">
        <w:t xml:space="preserve"> </w:t>
      </w:r>
      <w:r w:rsidR="00385C3D" w:rsidRPr="00385C3D">
        <w:t>The following checks are currently run when Data QC is selected</w:t>
      </w:r>
      <w:r w:rsidR="00385C3D">
        <w:t>.</w:t>
      </w:r>
    </w:p>
    <w:p w14:paraId="6346AD30" w14:textId="0539080B" w:rsidR="00385C3D" w:rsidRPr="00385C3D" w:rsidRDefault="00385C3D" w:rsidP="00385C3D">
      <w:pPr>
        <w:pStyle w:val="Heading3"/>
      </w:pPr>
      <w:bookmarkStart w:id="160" w:name="_Toc219458194"/>
      <w:r w:rsidRPr="00385C3D">
        <w:t>Waves</w:t>
      </w:r>
      <w:bookmarkEnd w:id="160"/>
    </w:p>
    <w:p w14:paraId="296F088B" w14:textId="77777777" w:rsidR="00385C3D" w:rsidRPr="00385C3D" w:rsidRDefault="00385C3D" w:rsidP="00385C3D">
      <w:r w:rsidRPr="00385C3D">
        <w:t>The CCO checks for Hs, Tz and Tp are as follows:</w:t>
      </w:r>
    </w:p>
    <w:p w14:paraId="23A78AE0" w14:textId="77777777" w:rsidR="00385C3D" w:rsidRPr="00385C3D" w:rsidRDefault="00385C3D" w:rsidP="00385C3D">
      <w:pPr>
        <w:spacing w:after="0"/>
      </w:pPr>
      <w:r w:rsidRPr="00385C3D">
        <w:t xml:space="preserve">            Flag = 0  - all data pass</w:t>
      </w:r>
    </w:p>
    <w:p w14:paraId="6D8766B3" w14:textId="77777777" w:rsidR="00385C3D" w:rsidRPr="00385C3D" w:rsidRDefault="00385C3D" w:rsidP="00385C3D">
      <w:pPr>
        <w:spacing w:after="0"/>
      </w:pPr>
      <w:r w:rsidRPr="00385C3D">
        <w:t xml:space="preserve">            Flag = 1 - either Hs or Tz fail, so all data fail</w:t>
      </w:r>
    </w:p>
    <w:p w14:paraId="7E7BCB1F" w14:textId="77777777" w:rsidR="00385C3D" w:rsidRPr="00385C3D" w:rsidRDefault="00385C3D" w:rsidP="00385C3D">
      <w:pPr>
        <w:spacing w:after="0"/>
      </w:pPr>
      <w:r w:rsidRPr="00385C3D">
        <w:t xml:space="preserve">            Flag = 2 - Tp fail + derivatives</w:t>
      </w:r>
    </w:p>
    <w:p w14:paraId="6E2C6C41" w14:textId="77777777" w:rsidR="00385C3D" w:rsidRPr="00385C3D" w:rsidRDefault="00385C3D" w:rsidP="00385C3D">
      <w:pPr>
        <w:spacing w:after="0"/>
      </w:pPr>
      <w:r w:rsidRPr="00385C3D">
        <w:t xml:space="preserve">            Flag = 3 - Direction fail + derivatives</w:t>
      </w:r>
    </w:p>
    <w:p w14:paraId="3941ED87" w14:textId="77777777" w:rsidR="00385C3D" w:rsidRPr="00385C3D" w:rsidRDefault="00385C3D" w:rsidP="00385C3D">
      <w:pPr>
        <w:spacing w:after="0"/>
      </w:pPr>
      <w:r w:rsidRPr="00385C3D">
        <w:t xml:space="preserve">            Flag = 4  - Spread fail + derivatives</w:t>
      </w:r>
    </w:p>
    <w:p w14:paraId="31422DE2" w14:textId="77777777" w:rsidR="00385C3D" w:rsidRPr="00385C3D" w:rsidRDefault="00385C3D" w:rsidP="00385C3D">
      <w:pPr>
        <w:spacing w:after="0"/>
      </w:pPr>
      <w:r w:rsidRPr="00385C3D">
        <w:t xml:space="preserve">            Flag = 5 - Tp fail Jump test only (exclude on advice from Travis Morgan at CCO)</w:t>
      </w:r>
    </w:p>
    <w:p w14:paraId="52E708C6" w14:textId="77777777" w:rsidR="00385C3D" w:rsidRPr="00385C3D" w:rsidRDefault="00385C3D" w:rsidP="00385C3D">
      <w:pPr>
        <w:spacing w:after="0"/>
      </w:pPr>
      <w:r w:rsidRPr="00385C3D">
        <w:t xml:space="preserve">            Flag = 7 - Buoy adrift</w:t>
      </w:r>
    </w:p>
    <w:p w14:paraId="04486D53" w14:textId="77777777" w:rsidR="00385C3D" w:rsidRPr="00385C3D" w:rsidRDefault="00385C3D" w:rsidP="00385C3D">
      <w:pPr>
        <w:spacing w:after="0"/>
      </w:pPr>
      <w:r w:rsidRPr="00385C3D">
        <w:t xml:space="preserve">            Flag = 8 - Sea Temperature fail</w:t>
      </w:r>
    </w:p>
    <w:p w14:paraId="6996B103" w14:textId="77777777" w:rsidR="00385C3D" w:rsidRPr="00385C3D" w:rsidRDefault="00385C3D" w:rsidP="00385C3D">
      <w:r w:rsidRPr="00385C3D">
        <w:t xml:space="preserve">            Flag = 9 - Missing data (already assigned as NaN)</w:t>
      </w:r>
    </w:p>
    <w:p w14:paraId="5511B234" w14:textId="77777777" w:rsidR="00385C3D" w:rsidRPr="00385C3D" w:rsidRDefault="00385C3D" w:rsidP="00385C3D">
      <w:r w:rsidRPr="00385C3D">
        <w:t>If any of flags 1-4 are set, the data are changed to NaN. In addition, the following checks are performed and again data that fail are set to NaN:</w:t>
      </w:r>
    </w:p>
    <w:p w14:paraId="22EE673C" w14:textId="77777777" w:rsidR="00385C3D" w:rsidRPr="00385C3D" w:rsidRDefault="00385C3D" w:rsidP="00385C3D">
      <w:r w:rsidRPr="00385C3D">
        <w:t>~ 0 &gt; Direction &lt; 360</w:t>
      </w:r>
    </w:p>
    <w:p w14:paraId="2EFB2351" w14:textId="77777777" w:rsidR="00385C3D" w:rsidRPr="00385C3D" w:rsidRDefault="00385C3D" w:rsidP="00385C3D">
      <w:r w:rsidRPr="00385C3D">
        <w:t>~ Hs &lt; Hmax</w:t>
      </w:r>
    </w:p>
    <w:p w14:paraId="7386AEF1" w14:textId="77777777" w:rsidR="00385C3D" w:rsidRPr="00385C3D" w:rsidRDefault="00385C3D" w:rsidP="00385C3D">
      <w:r w:rsidRPr="00385C3D">
        <w:t>~ Hs-Tz steepness  &lt;  1/7   (using deep water steepness)</w:t>
      </w:r>
    </w:p>
    <w:p w14:paraId="10F24F8F" w14:textId="77777777" w:rsidR="00385C3D" w:rsidRPr="00385C3D" w:rsidRDefault="00385C3D" w:rsidP="00385C3D">
      <w:r w:rsidRPr="00385C3D">
        <w:t>~ Hmax-Tp steepness  &lt;  1/7 (ditto)</w:t>
      </w:r>
    </w:p>
    <w:p w14:paraId="2E888267" w14:textId="52067C86" w:rsidR="00385C3D" w:rsidRPr="00385C3D" w:rsidRDefault="00385C3D" w:rsidP="00385C3D">
      <w:r w:rsidRPr="00385C3D">
        <w:t xml:space="preserve">~ Tp  &lt;  MaxTp (defined in </w:t>
      </w:r>
      <w:r w:rsidRPr="00385C3D">
        <w:rPr>
          <w:i/>
          <w:color w:val="7B2520" w:themeColor="accent3" w:themeShade="BF"/>
        </w:rPr>
        <w:t>Setup&gt;Run parameters&gt;Model constants</w:t>
      </w:r>
      <w:r w:rsidRPr="00385C3D">
        <w:t xml:space="preserve"> but the user is also prompted to confirm or adjust this value).</w:t>
      </w:r>
    </w:p>
    <w:p w14:paraId="45FF84E8" w14:textId="1174101D" w:rsidR="00385C3D" w:rsidRPr="00385C3D" w:rsidRDefault="00385C3D" w:rsidP="00385C3D">
      <w:pPr>
        <w:pStyle w:val="Heading3"/>
      </w:pPr>
      <w:bookmarkStart w:id="161" w:name="_Toc219458195"/>
      <w:r w:rsidRPr="00385C3D">
        <w:t>Water levels</w:t>
      </w:r>
      <w:bookmarkEnd w:id="161"/>
    </w:p>
    <w:p w14:paraId="769A89CD" w14:textId="77777777" w:rsidR="00385C3D" w:rsidRPr="00385C3D" w:rsidRDefault="00385C3D" w:rsidP="00385C3D">
      <w:r w:rsidRPr="00385C3D">
        <w:t>Some BODC file formats have an error flag for bad data. This is written as a 9 when the timeseries is loaded. Running the Data QC for water levels sets data values with a 9 flag to NaNs. In addition, a time series plot is generated and the user is prompted to define minimum and maximum values. Values outside this range are assigned NaN values.</w:t>
      </w:r>
    </w:p>
    <w:p w14:paraId="21A56F4A" w14:textId="77777777" w:rsidR="00385C3D" w:rsidRPr="00385C3D" w:rsidRDefault="00385C3D" w:rsidP="00385C3D">
      <w:r w:rsidRPr="00385C3D">
        <w:t>For CCO tidal data the flags used are loaded with the data. The flags are used in the Data QC tool to remove suspect data. Flags 3, 4, 8 and 9 are set to NaN when Data QC is applied.</w:t>
      </w:r>
    </w:p>
    <w:p w14:paraId="62AB406C" w14:textId="77777777" w:rsidR="00385C3D" w:rsidRPr="00385C3D" w:rsidRDefault="00385C3D" w:rsidP="00385C3D">
      <w:pPr>
        <w:spacing w:after="0"/>
        <w:ind w:firstLine="720"/>
      </w:pPr>
      <w:r w:rsidRPr="00385C3D">
        <w:t>Flag = 1 correct value</w:t>
      </w:r>
    </w:p>
    <w:p w14:paraId="5ED36791" w14:textId="77777777" w:rsidR="00385C3D" w:rsidRPr="00385C3D" w:rsidRDefault="00385C3D" w:rsidP="00385C3D">
      <w:pPr>
        <w:spacing w:after="0"/>
        <w:ind w:left="720"/>
      </w:pPr>
      <w:r w:rsidRPr="00385C3D">
        <w:t>Flag = 2 interpolated</w:t>
      </w:r>
    </w:p>
    <w:p w14:paraId="6F391AF0" w14:textId="77777777" w:rsidR="00385C3D" w:rsidRPr="00385C3D" w:rsidRDefault="00385C3D" w:rsidP="00385C3D">
      <w:pPr>
        <w:spacing w:after="0"/>
        <w:ind w:left="720"/>
      </w:pPr>
      <w:r w:rsidRPr="00385C3D">
        <w:t>Flag = 3 doubtful</w:t>
      </w:r>
    </w:p>
    <w:p w14:paraId="7CCB4D4A" w14:textId="77777777" w:rsidR="00385C3D" w:rsidRPr="00385C3D" w:rsidRDefault="00385C3D" w:rsidP="00385C3D">
      <w:pPr>
        <w:spacing w:after="0"/>
        <w:ind w:left="720"/>
      </w:pPr>
      <w:r w:rsidRPr="00385C3D">
        <w:t>Flag = 4 isolated spike or wrong value</w:t>
      </w:r>
    </w:p>
    <w:p w14:paraId="1E610380" w14:textId="77777777" w:rsidR="00385C3D" w:rsidRPr="00385C3D" w:rsidRDefault="00385C3D" w:rsidP="00385C3D">
      <w:pPr>
        <w:spacing w:after="0"/>
        <w:ind w:left="720"/>
      </w:pPr>
      <w:r w:rsidRPr="00385C3D">
        <w:t>Flag = 5 correct but extreme</w:t>
      </w:r>
    </w:p>
    <w:p w14:paraId="0AD00378" w14:textId="77777777" w:rsidR="00385C3D" w:rsidRPr="00385C3D" w:rsidRDefault="00385C3D" w:rsidP="00385C3D">
      <w:pPr>
        <w:spacing w:after="0"/>
        <w:ind w:left="720"/>
      </w:pPr>
      <w:r w:rsidRPr="00385C3D">
        <w:t>Flag = 6 reference change detected</w:t>
      </w:r>
    </w:p>
    <w:p w14:paraId="6921CE62" w14:textId="77777777" w:rsidR="00385C3D" w:rsidRPr="00385C3D" w:rsidRDefault="00385C3D" w:rsidP="00385C3D">
      <w:pPr>
        <w:spacing w:after="0"/>
        <w:ind w:left="720"/>
      </w:pPr>
      <w:r w:rsidRPr="00385C3D">
        <w:t>Flag = 7 constant value</w:t>
      </w:r>
    </w:p>
    <w:p w14:paraId="50F783DB" w14:textId="77777777" w:rsidR="00385C3D" w:rsidRPr="00385C3D" w:rsidRDefault="00385C3D" w:rsidP="00385C3D">
      <w:pPr>
        <w:spacing w:after="0"/>
        <w:ind w:left="720"/>
      </w:pPr>
      <w:r w:rsidRPr="00385C3D">
        <w:t>Flag = 8 out of range</w:t>
      </w:r>
    </w:p>
    <w:p w14:paraId="428A44DF" w14:textId="77777777" w:rsidR="00385C3D" w:rsidRPr="00385C3D" w:rsidRDefault="00385C3D" w:rsidP="00385C3D">
      <w:pPr>
        <w:spacing w:after="0"/>
        <w:ind w:left="720"/>
      </w:pPr>
      <w:r w:rsidRPr="00385C3D">
        <w:t>Flag = 9 missing</w:t>
      </w:r>
    </w:p>
    <w:p w14:paraId="4D80F075" w14:textId="77777777" w:rsidR="00385C3D" w:rsidRPr="00385C3D" w:rsidRDefault="00385C3D" w:rsidP="00385C3D">
      <w:pPr>
        <w:spacing w:after="0"/>
        <w:ind w:left="720"/>
      </w:pPr>
    </w:p>
    <w:p w14:paraId="01EB3681" w14:textId="51D5A127" w:rsidR="00385C3D" w:rsidRPr="00385C3D" w:rsidRDefault="00202C49" w:rsidP="00385C3D">
      <w:pPr>
        <w:pStyle w:val="Heading2"/>
      </w:pPr>
      <w:bookmarkStart w:id="162" w:name="_Ref462737628"/>
      <w:bookmarkStart w:id="163" w:name="_Ref462742833"/>
      <w:bookmarkStart w:id="164" w:name="_Toc531673947"/>
      <w:bookmarkStart w:id="165" w:name="_Toc219458196"/>
      <w:r>
        <w:lastRenderedPageBreak/>
        <w:t>Nearshore</w:t>
      </w:r>
      <w:r w:rsidR="00385C3D" w:rsidRPr="00385C3D">
        <w:t xml:space="preserve"> waves</w:t>
      </w:r>
      <w:bookmarkEnd w:id="162"/>
      <w:bookmarkEnd w:id="163"/>
      <w:bookmarkEnd w:id="164"/>
      <w:bookmarkEnd w:id="165"/>
    </w:p>
    <w:p w14:paraId="238A108D" w14:textId="77777777" w:rsidR="00894E66" w:rsidRPr="00894E66" w:rsidRDefault="00894E66" w:rsidP="00894E66">
      <w:r w:rsidRPr="00894E66">
        <w:t>For each time interval the model uses the offshore values of wave height, period and direction. If water levels are included, these are interpolated to the time intervals of the wave data. Wave refraction and shoaling is computed to either the specified inshore depth, or to the edge of the surf zone. For the latter, an iterative procedure is used to calculate the depth at which the inshore wave height based on refraction, shoaling and bed friction is equal to the depth limited breaking wave height. The model outputs a time series of inshore wave heights and the inshore depth used (which is either the depth at the specified bed level, or the edge of the surf zone). Wave period is assumed to remain constant.</w:t>
      </w:r>
    </w:p>
    <w:p w14:paraId="02A9B7E2" w14:textId="77777777" w:rsidR="00894E66" w:rsidRPr="00894E66" w:rsidRDefault="00894E66" w:rsidP="00894E66"/>
    <w:tbl>
      <w:tblPr>
        <w:tblStyle w:val="GridTable4-Accent6"/>
        <w:tblW w:w="0" w:type="auto"/>
        <w:tblLook w:val="04A0" w:firstRow="1" w:lastRow="0" w:firstColumn="1" w:lastColumn="0" w:noHBand="0" w:noVBand="1"/>
      </w:tblPr>
      <w:tblGrid>
        <w:gridCol w:w="2830"/>
        <w:gridCol w:w="2977"/>
        <w:gridCol w:w="3253"/>
      </w:tblGrid>
      <w:tr w:rsidR="00894E66" w:rsidRPr="00894E66" w14:paraId="0278E385" w14:textId="77777777" w:rsidTr="00E13D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4001798" w14:textId="77777777" w:rsidR="00894E66" w:rsidRPr="00894E66" w:rsidRDefault="00894E66" w:rsidP="00894E66">
            <w:pPr>
              <w:jc w:val="center"/>
              <w:rPr>
                <w:color w:val="F1F1EF" w:themeColor="background1" w:themeTint="33"/>
              </w:rPr>
            </w:pPr>
            <w:r w:rsidRPr="00894E66">
              <w:rPr>
                <w:color w:val="F1F1EF" w:themeColor="background1" w:themeTint="33"/>
              </w:rPr>
              <w:t>Method</w:t>
            </w:r>
          </w:p>
        </w:tc>
        <w:tc>
          <w:tcPr>
            <w:tcW w:w="2977" w:type="dxa"/>
          </w:tcPr>
          <w:p w14:paraId="5295E86E" w14:textId="77777777" w:rsidR="00894E66" w:rsidRPr="00894E66" w:rsidRDefault="00894E66" w:rsidP="00894E66">
            <w:pPr>
              <w:jc w:val="center"/>
              <w:cnfStyle w:val="100000000000" w:firstRow="1" w:lastRow="0" w:firstColumn="0" w:lastColumn="0" w:oddVBand="0" w:evenVBand="0" w:oddHBand="0" w:evenHBand="0" w:firstRowFirstColumn="0" w:firstRowLastColumn="0" w:lastRowFirstColumn="0" w:lastRowLastColumn="0"/>
              <w:rPr>
                <w:color w:val="F1F1EF" w:themeColor="background1" w:themeTint="33"/>
              </w:rPr>
            </w:pPr>
            <w:r w:rsidRPr="00894E66">
              <w:rPr>
                <w:color w:val="F1F1EF" w:themeColor="background1" w:themeTint="33"/>
              </w:rPr>
              <w:t>Specified inshore point</w:t>
            </w:r>
          </w:p>
          <w:p w14:paraId="5C029602" w14:textId="77777777" w:rsidR="00894E66" w:rsidRPr="00894E66" w:rsidRDefault="00894E66" w:rsidP="00894E66">
            <w:pPr>
              <w:jc w:val="center"/>
              <w:cnfStyle w:val="100000000000" w:firstRow="1" w:lastRow="0" w:firstColumn="0" w:lastColumn="0" w:oddVBand="0" w:evenVBand="0" w:oddHBand="0" w:evenHBand="0" w:firstRowFirstColumn="0" w:firstRowLastColumn="0" w:lastRowFirstColumn="0" w:lastRowLastColumn="0"/>
              <w:rPr>
                <w:color w:val="F1F1EF" w:themeColor="background1" w:themeTint="33"/>
              </w:rPr>
            </w:pPr>
            <w:r w:rsidRPr="00894E66">
              <w:rPr>
                <w:color w:val="F1F1EF" w:themeColor="background1" w:themeTint="33"/>
              </w:rPr>
              <w:t>Inshore bed level = value</w:t>
            </w:r>
          </w:p>
        </w:tc>
        <w:tc>
          <w:tcPr>
            <w:tcW w:w="3253" w:type="dxa"/>
          </w:tcPr>
          <w:p w14:paraId="6A41A098" w14:textId="77777777" w:rsidR="00894E66" w:rsidRPr="00894E66" w:rsidRDefault="00894E66" w:rsidP="00894E66">
            <w:pPr>
              <w:jc w:val="center"/>
              <w:cnfStyle w:val="100000000000" w:firstRow="1" w:lastRow="0" w:firstColumn="0" w:lastColumn="0" w:oddVBand="0" w:evenVBand="0" w:oddHBand="0" w:evenHBand="0" w:firstRowFirstColumn="0" w:firstRowLastColumn="0" w:lastRowFirstColumn="0" w:lastRowLastColumn="0"/>
              <w:rPr>
                <w:color w:val="F1F1EF" w:themeColor="background1" w:themeTint="33"/>
              </w:rPr>
            </w:pPr>
            <w:r w:rsidRPr="00894E66">
              <w:rPr>
                <w:color w:val="F1F1EF" w:themeColor="background1" w:themeTint="33"/>
              </w:rPr>
              <w:t>Edge of surf zone</w:t>
            </w:r>
          </w:p>
          <w:p w14:paraId="72BAC733" w14:textId="77777777" w:rsidR="00894E66" w:rsidRPr="00894E66" w:rsidRDefault="00894E66" w:rsidP="00894E66">
            <w:pPr>
              <w:jc w:val="center"/>
              <w:cnfStyle w:val="100000000000" w:firstRow="1" w:lastRow="0" w:firstColumn="0" w:lastColumn="0" w:oddVBand="0" w:evenVBand="0" w:oddHBand="0" w:evenHBand="0" w:firstRowFirstColumn="0" w:firstRowLastColumn="0" w:lastRowFirstColumn="0" w:lastRowLastColumn="0"/>
              <w:rPr>
                <w:color w:val="F1F1EF" w:themeColor="background1" w:themeTint="33"/>
              </w:rPr>
            </w:pPr>
            <w:r w:rsidRPr="00894E66">
              <w:rPr>
                <w:color w:val="F1F1EF" w:themeColor="background1" w:themeTint="33"/>
              </w:rPr>
              <w:t>Inshore bed level = NaN</w:t>
            </w:r>
          </w:p>
        </w:tc>
      </w:tr>
      <w:tr w:rsidR="00894E66" w:rsidRPr="00894E66" w14:paraId="75707A62" w14:textId="77777777" w:rsidTr="00E13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72BD1FAF" w14:textId="77777777" w:rsidR="00894E66" w:rsidRPr="00894E66" w:rsidRDefault="00894E66" w:rsidP="00894E66">
            <w:r w:rsidRPr="00894E66">
              <w:t>0 – no breaking</w:t>
            </w:r>
          </w:p>
        </w:tc>
        <w:tc>
          <w:tcPr>
            <w:tcW w:w="2977" w:type="dxa"/>
          </w:tcPr>
          <w:p w14:paraId="5C756985" w14:textId="77777777" w:rsidR="00894E66" w:rsidRPr="00894E66" w:rsidRDefault="00894E66" w:rsidP="00894E66">
            <w:pPr>
              <w:cnfStyle w:val="000000100000" w:firstRow="0" w:lastRow="0" w:firstColumn="0" w:lastColumn="0" w:oddVBand="0" w:evenVBand="0" w:oddHBand="1" w:evenHBand="0" w:firstRowFirstColumn="0" w:firstRowLastColumn="0" w:lastRowFirstColumn="0" w:lastRowLastColumn="0"/>
            </w:pPr>
            <w:r w:rsidRPr="00894E66">
              <w:t>Refraction to inshore point</w:t>
            </w:r>
          </w:p>
        </w:tc>
        <w:tc>
          <w:tcPr>
            <w:tcW w:w="3253" w:type="dxa"/>
          </w:tcPr>
          <w:p w14:paraId="1F5E0848" w14:textId="77777777" w:rsidR="00894E66" w:rsidRPr="00894E66" w:rsidRDefault="00894E66" w:rsidP="00894E66">
            <w:pPr>
              <w:cnfStyle w:val="000000100000" w:firstRow="0" w:lastRow="0" w:firstColumn="0" w:lastColumn="0" w:oddVBand="0" w:evenVBand="0" w:oddHBand="1" w:evenHBand="0" w:firstRowFirstColumn="0" w:firstRowLastColumn="0" w:lastRowFirstColumn="0" w:lastRowLastColumn="0"/>
            </w:pPr>
            <w:r w:rsidRPr="00894E66">
              <w:t>Not applicable</w:t>
            </w:r>
          </w:p>
        </w:tc>
      </w:tr>
      <w:tr w:rsidR="00894E66" w:rsidRPr="00894E66" w14:paraId="098DC8EF" w14:textId="77777777" w:rsidTr="00E13D9F">
        <w:tc>
          <w:tcPr>
            <w:cnfStyle w:val="001000000000" w:firstRow="0" w:lastRow="0" w:firstColumn="1" w:lastColumn="0" w:oddVBand="0" w:evenVBand="0" w:oddHBand="0" w:evenHBand="0" w:firstRowFirstColumn="0" w:firstRowLastColumn="0" w:lastRowFirstColumn="0" w:lastRowLastColumn="0"/>
            <w:tcW w:w="2830" w:type="dxa"/>
          </w:tcPr>
          <w:p w14:paraId="771405B2" w14:textId="77777777" w:rsidR="00894E66" w:rsidRPr="00894E66" w:rsidRDefault="00894E66" w:rsidP="00894E66">
            <w:r w:rsidRPr="00894E66">
              <w:t>1 – SPM breaking on a slope</w:t>
            </w:r>
          </w:p>
        </w:tc>
        <w:tc>
          <w:tcPr>
            <w:tcW w:w="2977" w:type="dxa"/>
            <w:vMerge w:val="restart"/>
            <w:vAlign w:val="center"/>
          </w:tcPr>
          <w:p w14:paraId="562B86DB" w14:textId="77777777" w:rsidR="00894E66" w:rsidRPr="00894E66" w:rsidRDefault="00894E66" w:rsidP="00894E66">
            <w:pPr>
              <w:cnfStyle w:val="000000000000" w:firstRow="0" w:lastRow="0" w:firstColumn="0" w:lastColumn="0" w:oddVBand="0" w:evenVBand="0" w:oddHBand="0" w:evenHBand="0" w:firstRowFirstColumn="0" w:firstRowLastColumn="0" w:lastRowFirstColumn="0" w:lastRowLastColumn="0"/>
            </w:pPr>
            <w:r w:rsidRPr="00894E66">
              <w:t>Refraction and breaking at inshore point</w:t>
            </w:r>
          </w:p>
        </w:tc>
        <w:tc>
          <w:tcPr>
            <w:tcW w:w="3253" w:type="dxa"/>
            <w:vMerge w:val="restart"/>
            <w:vAlign w:val="center"/>
          </w:tcPr>
          <w:p w14:paraId="5EE16FE0" w14:textId="77777777" w:rsidR="00894E66" w:rsidRPr="00894E66" w:rsidRDefault="00894E66" w:rsidP="00894E66">
            <w:pPr>
              <w:cnfStyle w:val="000000000000" w:firstRow="0" w:lastRow="0" w:firstColumn="0" w:lastColumn="0" w:oddVBand="0" w:evenVBand="0" w:oddHBand="0" w:evenHBand="0" w:firstRowFirstColumn="0" w:firstRowLastColumn="0" w:lastRowFirstColumn="0" w:lastRowLastColumn="0"/>
            </w:pPr>
            <w:r w:rsidRPr="00894E66">
              <w:t>Refraction to breaker depth taken to be the edge of the surf zone</w:t>
            </w:r>
          </w:p>
        </w:tc>
      </w:tr>
      <w:tr w:rsidR="00894E66" w:rsidRPr="00894E66" w14:paraId="32CD085E" w14:textId="77777777" w:rsidTr="00E13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F622329" w14:textId="77777777" w:rsidR="00894E66" w:rsidRPr="00894E66" w:rsidRDefault="00894E66" w:rsidP="00894E66">
            <w:r w:rsidRPr="00894E66">
              <w:t>2 – La Roux method</w:t>
            </w:r>
          </w:p>
        </w:tc>
        <w:tc>
          <w:tcPr>
            <w:tcW w:w="2977" w:type="dxa"/>
            <w:vMerge/>
          </w:tcPr>
          <w:p w14:paraId="12EBA76D" w14:textId="77777777" w:rsidR="00894E66" w:rsidRPr="00894E66" w:rsidRDefault="00894E66" w:rsidP="00894E66">
            <w:pPr>
              <w:cnfStyle w:val="000000100000" w:firstRow="0" w:lastRow="0" w:firstColumn="0" w:lastColumn="0" w:oddVBand="0" w:evenVBand="0" w:oddHBand="1" w:evenHBand="0" w:firstRowFirstColumn="0" w:firstRowLastColumn="0" w:lastRowFirstColumn="0" w:lastRowLastColumn="0"/>
            </w:pPr>
          </w:p>
        </w:tc>
        <w:tc>
          <w:tcPr>
            <w:tcW w:w="3253" w:type="dxa"/>
            <w:vMerge/>
          </w:tcPr>
          <w:p w14:paraId="7582B7AB" w14:textId="77777777" w:rsidR="00894E66" w:rsidRPr="00894E66" w:rsidRDefault="00894E66" w:rsidP="00894E66">
            <w:pPr>
              <w:cnfStyle w:val="000000100000" w:firstRow="0" w:lastRow="0" w:firstColumn="0" w:lastColumn="0" w:oddVBand="0" w:evenVBand="0" w:oddHBand="1" w:evenHBand="0" w:firstRowFirstColumn="0" w:firstRowLastColumn="0" w:lastRowFirstColumn="0" w:lastRowLastColumn="0"/>
            </w:pPr>
          </w:p>
        </w:tc>
      </w:tr>
      <w:tr w:rsidR="00894E66" w:rsidRPr="00894E66" w14:paraId="754F8A3F" w14:textId="77777777" w:rsidTr="00E13D9F">
        <w:tc>
          <w:tcPr>
            <w:cnfStyle w:val="001000000000" w:firstRow="0" w:lastRow="0" w:firstColumn="1" w:lastColumn="0" w:oddVBand="0" w:evenVBand="0" w:oddHBand="0" w:evenHBand="0" w:firstRowFirstColumn="0" w:firstRowLastColumn="0" w:lastRowFirstColumn="0" w:lastRowLastColumn="0"/>
            <w:tcW w:w="2830" w:type="dxa"/>
          </w:tcPr>
          <w:p w14:paraId="7EC6D1B1" w14:textId="77777777" w:rsidR="00894E66" w:rsidRPr="00894E66" w:rsidRDefault="00894E66" w:rsidP="00894E66">
            <w:r w:rsidRPr="00894E66">
              <w:t>3 – Holmes/TCP method</w:t>
            </w:r>
          </w:p>
        </w:tc>
        <w:tc>
          <w:tcPr>
            <w:tcW w:w="2977" w:type="dxa"/>
            <w:vMerge/>
          </w:tcPr>
          <w:p w14:paraId="2C676172" w14:textId="77777777" w:rsidR="00894E66" w:rsidRPr="00894E66" w:rsidRDefault="00894E66" w:rsidP="00894E66">
            <w:pPr>
              <w:cnfStyle w:val="000000000000" w:firstRow="0" w:lastRow="0" w:firstColumn="0" w:lastColumn="0" w:oddVBand="0" w:evenVBand="0" w:oddHBand="0" w:evenHBand="0" w:firstRowFirstColumn="0" w:firstRowLastColumn="0" w:lastRowFirstColumn="0" w:lastRowLastColumn="0"/>
            </w:pPr>
          </w:p>
        </w:tc>
        <w:tc>
          <w:tcPr>
            <w:tcW w:w="3253" w:type="dxa"/>
            <w:vMerge/>
          </w:tcPr>
          <w:p w14:paraId="15122CDB" w14:textId="77777777" w:rsidR="00894E66" w:rsidRPr="00894E66" w:rsidRDefault="00894E66" w:rsidP="00894E66">
            <w:pPr>
              <w:cnfStyle w:val="000000000000" w:firstRow="0" w:lastRow="0" w:firstColumn="0" w:lastColumn="0" w:oddVBand="0" w:evenVBand="0" w:oddHBand="0" w:evenHBand="0" w:firstRowFirstColumn="0" w:firstRowLastColumn="0" w:lastRowFirstColumn="0" w:lastRowLastColumn="0"/>
            </w:pPr>
          </w:p>
        </w:tc>
      </w:tr>
    </w:tbl>
    <w:p w14:paraId="0777980A" w14:textId="77777777" w:rsidR="00894E66" w:rsidRPr="00894E66" w:rsidRDefault="00894E66" w:rsidP="00894E66"/>
    <w:p w14:paraId="12106292" w14:textId="77777777" w:rsidR="00894E66" w:rsidRPr="00894E66" w:rsidRDefault="00894E66" w:rsidP="00894E66">
      <w:pPr>
        <w:pStyle w:val="Heading3"/>
      </w:pPr>
      <w:bookmarkStart w:id="166" w:name="_Ref39640858"/>
      <w:bookmarkStart w:id="167" w:name="_Toc219458197"/>
      <w:r w:rsidRPr="00894E66">
        <w:t>Refraction, Shoaling and Friction</w:t>
      </w:r>
      <w:bookmarkEnd w:id="166"/>
      <w:bookmarkEnd w:id="167"/>
    </w:p>
    <w:p w14:paraId="19A23197" w14:textId="105AC8FC" w:rsidR="00894E66" w:rsidRPr="00894E66" w:rsidRDefault="00202C49" w:rsidP="00894E66">
      <w:r>
        <w:t>Nearshore</w:t>
      </w:r>
      <w:r w:rsidR="00894E66" w:rsidRPr="00894E66">
        <w:t xml:space="preserve"> waves are calculated using linear wave theory and plane bed refraction and shoaling, as follows:</w:t>
      </w:r>
    </w:p>
    <w:p w14:paraId="7E552A52" w14:textId="77777777" w:rsidR="00894E66" w:rsidRPr="00894E66" w:rsidRDefault="00000000" w:rsidP="00894E66">
      <m:oMathPara>
        <m:oMath>
          <m:sSub>
            <m:sSubPr>
              <m:ctrlPr>
                <w:rPr>
                  <w:rFonts w:ascii="Cambria Math" w:hAnsi="Cambria Math"/>
                  <w:i/>
                </w:rPr>
              </m:ctrlPr>
            </m:sSubPr>
            <m:e>
              <m:r>
                <w:rPr>
                  <w:rFonts w:ascii="Cambria Math" w:hAnsi="Cambria Math"/>
                </w:rPr>
                <m:t>H</m:t>
              </m:r>
            </m:e>
            <m:sub>
              <m:r>
                <w:rPr>
                  <w:rFonts w:ascii="Cambria Math" w:hAnsi="Cambria Math"/>
                </w:rPr>
                <m:t>si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k</m:t>
              </m:r>
            </m:e>
            <m:sub>
              <m:r>
                <w:rPr>
                  <w:rFonts w:ascii="Cambria Math" w:hAnsi="Cambria Math"/>
                </w:rPr>
                <m:t>s</m:t>
              </m:r>
            </m:sub>
          </m:sSub>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H</m:t>
              </m:r>
            </m:e>
            <m:sub>
              <m:r>
                <w:rPr>
                  <w:rFonts w:ascii="Cambria Math" w:hAnsi="Cambria Math"/>
                </w:rPr>
                <m:t>so</m:t>
              </m:r>
            </m:sub>
          </m:sSub>
        </m:oMath>
      </m:oMathPara>
    </w:p>
    <w:p w14:paraId="24457C09" w14:textId="5F783446" w:rsidR="00894E66" w:rsidRPr="00894E66" w:rsidRDefault="00D5664B" w:rsidP="00894E66">
      <w:r>
        <w:t>w</w:t>
      </w:r>
      <w:r w:rsidR="00894E66" w:rsidRPr="00894E66">
        <w:t xml:space="preserve">here </w:t>
      </w:r>
      <w:r w:rsidR="00894E66" w:rsidRPr="00894E66">
        <w:rPr>
          <w:i/>
        </w:rPr>
        <w:t>H</w:t>
      </w:r>
      <w:r w:rsidR="00894E66" w:rsidRPr="00894E66">
        <w:rPr>
          <w:i/>
          <w:vertAlign w:val="subscript"/>
        </w:rPr>
        <w:t>s</w:t>
      </w:r>
      <w:r w:rsidR="00894E66" w:rsidRPr="00894E66">
        <w:t xml:space="preserve"> is the significant wave height (inshore and offshore), </w:t>
      </w:r>
      <w:r w:rsidR="00894E66" w:rsidRPr="00894E66">
        <w:rPr>
          <w:i/>
        </w:rPr>
        <w:t>k</w:t>
      </w:r>
      <w:r w:rsidR="00894E66" w:rsidRPr="00894E66">
        <w:rPr>
          <w:i/>
          <w:vertAlign w:val="subscript"/>
        </w:rPr>
        <w:t>r</w:t>
      </w:r>
      <w:r w:rsidR="00894E66" w:rsidRPr="00894E66">
        <w:t xml:space="preserve"> is the refraction coefficient, </w:t>
      </w:r>
      <w:r w:rsidR="00894E66" w:rsidRPr="00894E66">
        <w:rPr>
          <w:i/>
        </w:rPr>
        <w:t>k</w:t>
      </w:r>
      <w:r w:rsidR="00894E66" w:rsidRPr="00894E66">
        <w:rPr>
          <w:i/>
          <w:vertAlign w:val="subscript"/>
        </w:rPr>
        <w:t>s</w:t>
      </w:r>
      <w:r w:rsidR="00894E66" w:rsidRPr="00894E66">
        <w:t xml:space="preserve"> is the shoaling coefficient, </w:t>
      </w:r>
      <w:r w:rsidR="00894E66" w:rsidRPr="00894E66">
        <w:rPr>
          <w:i/>
        </w:rPr>
        <w:t>k</w:t>
      </w:r>
      <w:r w:rsidR="00894E66" w:rsidRPr="00894E66">
        <w:rPr>
          <w:i/>
          <w:vertAlign w:val="subscript"/>
        </w:rPr>
        <w:t>f</w:t>
      </w:r>
      <w:r w:rsidR="00894E66" w:rsidRPr="00894E66">
        <w:t xml:space="preserve"> is the friction coefficient. The coefficients are defined as follows:</w:t>
      </w:r>
    </w:p>
    <w:p w14:paraId="553A4727" w14:textId="77777777" w:rsidR="00180773" w:rsidRDefault="00000000" w:rsidP="00D5664B">
      <m:oMathPara>
        <m:oMath>
          <m:sSub>
            <m:sSubPr>
              <m:ctrlPr>
                <w:rPr>
                  <w:rFonts w:ascii="Cambria Math" w:hAnsi="Cambria Math"/>
                  <w:i/>
                </w:rPr>
              </m:ctrlPr>
            </m:sSubPr>
            <m:e>
              <m:r>
                <w:rPr>
                  <w:rFonts w:ascii="Cambria Math" w:hAnsi="Cambria Math"/>
                </w:rPr>
                <m:t>k</m:t>
              </m:r>
            </m:e>
            <m:sub>
              <m:r>
                <w:rPr>
                  <w:rFonts w:ascii="Cambria Math" w:hAnsi="Cambria Math"/>
                </w:rPr>
                <m:t>r</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o</m:t>
                              </m:r>
                            </m:sub>
                          </m:sSub>
                        </m:e>
                      </m:d>
                    </m:e>
                  </m:func>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d>
                    </m:e>
                  </m:func>
                </m:den>
              </m:f>
            </m:e>
          </m:rad>
          <m:r>
            <w:rPr>
              <w:rFonts w:ascii="Cambria Math" w:hAnsi="Cambria Math"/>
            </w:rPr>
            <m:t xml:space="preserve"> </m:t>
          </m:r>
          <m:r>
            <m:rPr>
              <m:nor/>
            </m:rPr>
            <w:rPr>
              <w:rFonts w:ascii="Cambria Math" w:hAnsi="Cambria Math"/>
            </w:rPr>
            <m:t xml:space="preserve">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sSub>
                        <m:sSubPr>
                          <m:ctrlPr>
                            <w:rPr>
                              <w:rFonts w:ascii="Cambria Math" w:hAnsi="Cambria Math"/>
                              <w:i/>
                            </w:rPr>
                          </m:ctrlPr>
                        </m:sSubPr>
                        <m:e>
                          <m:r>
                            <w:rPr>
                              <w:rFonts w:ascii="Cambria Math" w:hAnsi="Cambria Math"/>
                            </w:rPr>
                            <m:t>c</m:t>
                          </m:r>
                        </m:e>
                        <m:sub>
                          <m:r>
                            <w:rPr>
                              <w:rFonts w:ascii="Cambria Math" w:hAnsi="Cambria Math"/>
                            </w:rPr>
                            <m:t>o</m:t>
                          </m:r>
                        </m:sub>
                      </m:sSub>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o</m:t>
                          </m:r>
                        </m:sub>
                      </m:sSub>
                    </m:e>
                  </m:func>
                </m:e>
              </m:d>
            </m:e>
          </m:func>
        </m:oMath>
      </m:oMathPara>
    </w:p>
    <w:p w14:paraId="7C1E9CD3" w14:textId="3A6BDD66" w:rsidR="00200921" w:rsidRDefault="00180773" w:rsidP="00D5664B">
      <w:r>
        <w:t>w</w:t>
      </w:r>
      <w:r w:rsidRPr="00180773">
        <w:t xml:space="preserve">here </w:t>
      </w:r>
      <w:r w:rsidRPr="00180773">
        <w:rPr>
          <w:i/>
          <w:iCs/>
        </w:rPr>
        <w:t xml:space="preserve">α </w:t>
      </w:r>
      <w:r w:rsidRPr="00180773">
        <w:t>is the angle</w:t>
      </w:r>
      <w:r>
        <w:t xml:space="preserve"> between wave crest and bed contour,</w:t>
      </w:r>
      <w:r w:rsidRPr="00180773">
        <w:t xml:space="preserve"> and</w:t>
      </w:r>
      <w:r w:rsidRPr="00180773">
        <w:rPr>
          <w:i/>
          <w:iCs/>
        </w:rPr>
        <w:t xml:space="preserve"> c</w:t>
      </w:r>
      <w:r w:rsidRPr="00180773">
        <w:t xml:space="preserve"> is the wave celerity (both onshore</w:t>
      </w:r>
      <w:r>
        <w:t xml:space="preserve"> (</w:t>
      </w:r>
      <w:r w:rsidRPr="00180773">
        <w:rPr>
          <w:i/>
          <w:iCs/>
        </w:rPr>
        <w:t>i</w:t>
      </w:r>
      <w:r>
        <w:t>)</w:t>
      </w:r>
      <w:r w:rsidRPr="00180773">
        <w:t xml:space="preserve"> and offshore</w:t>
      </w:r>
      <w:r>
        <w:t xml:space="preserve"> (</w:t>
      </w:r>
      <w:r w:rsidRPr="00180773">
        <w:rPr>
          <w:i/>
          <w:iCs/>
        </w:rPr>
        <w:t>o</w:t>
      </w:r>
      <w:r>
        <w:t>)</w:t>
      </w:r>
      <w:r w:rsidRPr="00180773">
        <w:t xml:space="preserve"> respectively). </w:t>
      </w:r>
      <w:r w:rsidR="00D5664B">
        <w:t>The default method of computing refraction is to assume a plane bed and constant contour angles. This requires the depths at the offshore and inshore points and a shoreline angle</w:t>
      </w:r>
      <w:r w:rsidR="00200921">
        <w:t>. For this option set the Offshore and Shoreline contour angles to be the same, or leave the Offshore contour angle blank.</w:t>
      </w:r>
    </w:p>
    <w:p w14:paraId="252E7BD0" w14:textId="474D50B9" w:rsidR="00D5664B" w:rsidRDefault="00D5664B" w:rsidP="00D5664B">
      <w:r>
        <w:t>Two other options are possible.</w:t>
      </w:r>
    </w:p>
    <w:p w14:paraId="03509EFA" w14:textId="000354CB" w:rsidR="00D5664B" w:rsidRDefault="00D5664B" w:rsidP="005C42B0">
      <w:pPr>
        <w:pStyle w:val="ListParagraph"/>
        <w:numPr>
          <w:ilvl w:val="0"/>
          <w:numId w:val="14"/>
        </w:numPr>
      </w:pPr>
      <w:r>
        <w:t xml:space="preserve">An offshore </w:t>
      </w:r>
      <w:r w:rsidR="00200921">
        <w:t xml:space="preserve">contour </w:t>
      </w:r>
      <w:r>
        <w:t xml:space="preserve">angle is specified (see </w:t>
      </w:r>
      <w:r w:rsidR="00200921" w:rsidRPr="00894E66">
        <w:rPr>
          <w:i/>
          <w:color w:val="7B2520" w:themeColor="accent3" w:themeShade="BF"/>
        </w:rPr>
        <w:t>Setup&gt;Run parameters&gt;Site parameters</w:t>
      </w:r>
      <w:r>
        <w:t>) that is different to the shoreline angle. The inshore wave angle and refraction coefficient are calculated in increments from the source point to the target point. At each increment the depth and angle of the bed contour are adjusted as follows:</w:t>
      </w:r>
    </w:p>
    <w:p w14:paraId="46EFA114" w14:textId="77777777" w:rsidR="00D5664B" w:rsidRPr="002F56F8" w:rsidRDefault="00D5664B" w:rsidP="00D5664B">
      <m:oMathPara>
        <m:oMath>
          <m:r>
            <w:rPr>
              <w:rFonts w:ascii="Cambria Math" w:hAnsi="Cambria Math"/>
            </w:rPr>
            <m:t>δθ=</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e>
              </m:d>
            </m:num>
            <m:den>
              <m:r>
                <w:rPr>
                  <w:rFonts w:ascii="Cambria Math" w:hAnsi="Cambria Math"/>
                </w:rPr>
                <m:t>nint</m:t>
              </m:r>
            </m:den>
          </m:f>
          <m:r>
            <m:rPr>
              <m:nor/>
            </m:rPr>
            <w:rPr>
              <w:rFonts w:ascii="Cambria Math" w:hAnsi="Cambria Math"/>
            </w:rPr>
            <m:t xml:space="preserve"> and δd = </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m:t>
                      </m:r>
                    </m:sub>
                  </m:sSub>
                </m:e>
              </m:d>
            </m:num>
            <m:den>
              <m:r>
                <w:rPr>
                  <w:rFonts w:ascii="Cambria Math" w:hAnsi="Cambria Math"/>
                </w:rPr>
                <m:t>nint</m:t>
              </m:r>
            </m:den>
          </m:f>
        </m:oMath>
      </m:oMathPara>
    </w:p>
    <w:p w14:paraId="72036850" w14:textId="7B938032" w:rsidR="00D5664B" w:rsidRDefault="00D5664B" w:rsidP="00D5664B">
      <w:pPr>
        <w:ind w:left="720"/>
      </w:pPr>
      <w:r>
        <w:t>where</w:t>
      </w:r>
      <w:r w:rsidRPr="007F7D4E">
        <w:rPr>
          <w:i/>
        </w:rPr>
        <w:t xml:space="preserve"> </w:t>
      </w:r>
      <w:r w:rsidRPr="007F7D4E">
        <w:rPr>
          <w:rFonts w:cstheme="minorHAnsi"/>
          <w:i/>
        </w:rPr>
        <w:t>θ</w:t>
      </w:r>
      <w:r>
        <w:t xml:space="preserve"> is the contour angle (degTN), </w:t>
      </w:r>
      <w:r w:rsidRPr="007F7D4E">
        <w:rPr>
          <w:i/>
        </w:rPr>
        <w:t>d</w:t>
      </w:r>
      <w:r>
        <w:t xml:space="preserve"> is the depth of water and </w:t>
      </w:r>
      <w:r w:rsidRPr="007F7D4E">
        <w:rPr>
          <w:i/>
        </w:rPr>
        <w:t>nint</w:t>
      </w:r>
      <w:r>
        <w:t xml:space="preserve"> is the number of intervals (=10). The number of intervals does influence the result (mainly for oblique </w:t>
      </w:r>
      <w:r w:rsidR="00202C49">
        <w:t xml:space="preserve">wave </w:t>
      </w:r>
      <w:r>
        <w:t xml:space="preserve">angles). The value of </w:t>
      </w:r>
      <w:r w:rsidRPr="007F7D4E">
        <w:rPr>
          <w:i/>
        </w:rPr>
        <w:t>nint</w:t>
      </w:r>
      <w:r>
        <w:t xml:space="preserve"> is hard coded at the head of the refraction.m function.</w:t>
      </w:r>
    </w:p>
    <w:p w14:paraId="07C5B310" w14:textId="25A467A3" w:rsidR="00D5664B" w:rsidRDefault="00D5664B" w:rsidP="005C42B0">
      <w:pPr>
        <w:pStyle w:val="ListParagraph"/>
        <w:numPr>
          <w:ilvl w:val="0"/>
          <w:numId w:val="14"/>
        </w:numPr>
      </w:pPr>
      <w:r>
        <w:t xml:space="preserve">A series of Offshore contour angles and Offshore bed levels are defined in </w:t>
      </w:r>
      <w:r w:rsidR="00202C49" w:rsidRPr="00894E66">
        <w:rPr>
          <w:i/>
          <w:color w:val="7B2520" w:themeColor="accent3" w:themeShade="BF"/>
        </w:rPr>
        <w:t>Setup&gt;Run parameters&gt;Site parameters</w:t>
      </w:r>
      <w:r w:rsidR="00202C49">
        <w:t xml:space="preserve"> </w:t>
      </w:r>
      <w:r>
        <w:t>(</w:t>
      </w:r>
      <w:r w:rsidR="003E57B5">
        <w:t>e.g.,</w:t>
      </w:r>
      <w:r>
        <w:t xml:space="preserve"> Offshore bed levels of -13 -9 -6 and Offshore angles of 75 63 54). The number of bed levels and angles must be the same. The Shoreline angle and </w:t>
      </w:r>
      <w:r>
        <w:lastRenderedPageBreak/>
        <w:t>Inshore bed level define the last (inshore) point. The inshore angle and refraction coefficient are computed by iterating through the specified values.</w:t>
      </w:r>
    </w:p>
    <w:p w14:paraId="467312CD" w14:textId="77777777" w:rsidR="00D5664B" w:rsidRPr="00243C98" w:rsidRDefault="00D5664B" w:rsidP="00D5664B">
      <w:r>
        <w:t>The shoaling coefficient is given by:</w:t>
      </w:r>
    </w:p>
    <w:p w14:paraId="47A51FD5" w14:textId="77777777" w:rsidR="00D5664B" w:rsidRPr="00243C98" w:rsidRDefault="00000000" w:rsidP="00D5664B">
      <m:oMathPara>
        <m:oMath>
          <m:sSub>
            <m:sSubPr>
              <m:ctrlPr>
                <w:rPr>
                  <w:rFonts w:ascii="Cambria Math" w:hAnsi="Cambria Math"/>
                  <w:i/>
                </w:rPr>
              </m:ctrlPr>
            </m:sSubPr>
            <m:e>
              <m:r>
                <w:rPr>
                  <w:rFonts w:ascii="Cambria Math" w:hAnsi="Cambria Math"/>
                </w:rPr>
                <m:t>k</m:t>
              </m:r>
            </m:e>
            <m:sub>
              <m:r>
                <w:rPr>
                  <w:rFonts w:ascii="Cambria Math" w:hAnsi="Cambria Math"/>
                </w:rPr>
                <m:t>s</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go</m:t>
                      </m:r>
                    </m:sub>
                  </m:sSub>
                </m:num>
                <m:den>
                  <m:sSub>
                    <m:sSubPr>
                      <m:ctrlPr>
                        <w:rPr>
                          <w:rFonts w:ascii="Cambria Math" w:hAnsi="Cambria Math"/>
                          <w:i/>
                        </w:rPr>
                      </m:ctrlPr>
                    </m:sSubPr>
                    <m:e>
                      <m:r>
                        <w:rPr>
                          <w:rFonts w:ascii="Cambria Math" w:hAnsi="Cambria Math"/>
                        </w:rPr>
                        <m:t>c</m:t>
                      </m:r>
                    </m:e>
                    <m:sub>
                      <m:r>
                        <w:rPr>
                          <w:rFonts w:ascii="Cambria Math" w:hAnsi="Cambria Math"/>
                        </w:rPr>
                        <m:t>gi</m:t>
                      </m:r>
                    </m:sub>
                  </m:sSub>
                </m:den>
              </m:f>
            </m:e>
          </m:rad>
          <m:r>
            <m:rPr>
              <m:nor/>
            </m:rPr>
            <w:rPr>
              <w:rFonts w:ascii="Cambria Math" w:hAnsi="Cambria Math"/>
            </w:rPr>
            <m:t xml:space="preserve">    where   </m:t>
          </m:r>
          <m:sSub>
            <m:sSubPr>
              <m:ctrlPr>
                <w:rPr>
                  <w:rFonts w:ascii="Cambria Math" w:hAnsi="Cambria Math"/>
                  <w:i/>
                </w:rPr>
              </m:ctrlPr>
            </m:sSubPr>
            <m:e>
              <m:r>
                <w:rPr>
                  <w:rFonts w:ascii="Cambria Math" w:hAnsi="Cambria Math"/>
                </w:rPr>
                <m:t>c</m:t>
              </m:r>
            </m:e>
            <m:sub>
              <m:r>
                <w:rPr>
                  <w:rFonts w:ascii="Cambria Math" w:hAnsi="Cambria Math"/>
                </w:rPr>
                <m:t>g</m:t>
              </m:r>
            </m:sub>
          </m:sSub>
          <m:r>
            <m:rPr>
              <m:nor/>
            </m:rP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m:t>
              </m:r>
            </m:den>
          </m:f>
          <m:d>
            <m:dPr>
              <m:ctrlPr>
                <w:rPr>
                  <w:rFonts w:ascii="Cambria Math" w:hAnsi="Cambria Math"/>
                  <w:i/>
                </w:rPr>
              </m:ctrlPr>
            </m:dPr>
            <m:e>
              <m:f>
                <m:fPr>
                  <m:ctrlPr>
                    <w:rPr>
                      <w:rFonts w:ascii="Cambria Math" w:hAnsi="Cambria Math"/>
                      <w:i/>
                    </w:rPr>
                  </m:ctrlPr>
                </m:fPr>
                <m:num>
                  <m:r>
                    <w:rPr>
                      <w:rFonts w:ascii="Cambria Math" w:hAnsi="Cambria Math"/>
                    </w:rPr>
                    <m:t>1+</m:t>
                  </m:r>
                  <m:f>
                    <m:fPr>
                      <m:ctrlPr>
                        <w:rPr>
                          <w:rFonts w:ascii="Cambria Math" w:hAnsi="Cambria Math"/>
                          <w:i/>
                        </w:rPr>
                      </m:ctrlPr>
                    </m:fPr>
                    <m:num>
                      <m:r>
                        <w:rPr>
                          <w:rFonts w:ascii="Cambria Math" w:hAnsi="Cambria Math"/>
                        </w:rPr>
                        <m:t>4πd</m:t>
                      </m:r>
                    </m:num>
                    <m:den>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p</m:t>
                          </m:r>
                        </m:sub>
                      </m:sSub>
                    </m:den>
                  </m:f>
                </m:num>
                <m:den>
                  <m:func>
                    <m:funcPr>
                      <m:ctrlPr>
                        <w:rPr>
                          <w:rFonts w:ascii="Cambria Math" w:hAnsi="Cambria Math"/>
                          <w:i/>
                        </w:rPr>
                      </m:ctrlPr>
                    </m:funcPr>
                    <m:fName>
                      <m:r>
                        <m:rPr>
                          <m:sty m:val="p"/>
                        </m:rPr>
                        <w:rPr>
                          <w:rFonts w:ascii="Cambria Math" w:hAnsi="Cambria Math"/>
                        </w:rPr>
                        <m:t>sinh</m:t>
                      </m:r>
                    </m:fName>
                    <m:e>
                      <m:d>
                        <m:dPr>
                          <m:ctrlPr>
                            <w:rPr>
                              <w:rFonts w:ascii="Cambria Math" w:hAnsi="Cambria Math"/>
                              <w:i/>
                            </w:rPr>
                          </m:ctrlPr>
                        </m:dPr>
                        <m:e>
                          <m:f>
                            <m:fPr>
                              <m:ctrlPr>
                                <w:rPr>
                                  <w:rFonts w:ascii="Cambria Math" w:hAnsi="Cambria Math"/>
                                  <w:i/>
                                </w:rPr>
                              </m:ctrlPr>
                            </m:fPr>
                            <m:num>
                              <m:r>
                                <w:rPr>
                                  <w:rFonts w:ascii="Cambria Math" w:hAnsi="Cambria Math"/>
                                </w:rPr>
                                <m:t>4πd</m:t>
                              </m:r>
                            </m:num>
                            <m:den>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p</m:t>
                                  </m:r>
                                </m:sub>
                              </m:sSub>
                            </m:den>
                          </m:f>
                        </m:e>
                      </m:d>
                    </m:e>
                  </m:func>
                </m:den>
              </m:f>
            </m:e>
          </m:d>
          <m:r>
            <m:rPr>
              <m:nor/>
            </m:rPr>
            <w:rPr>
              <w:rFonts w:ascii="Cambria Math" w:hAnsi="Cambria Math"/>
            </w:rPr>
            <m:t xml:space="preserve"> </m:t>
          </m:r>
        </m:oMath>
      </m:oMathPara>
    </w:p>
    <w:p w14:paraId="24C314A8" w14:textId="05708EB4" w:rsidR="00D5664B" w:rsidRDefault="00202C49" w:rsidP="00D5664B">
      <w:r>
        <w:t>w</w:t>
      </w:r>
      <w:r w:rsidR="00D5664B" w:rsidRPr="00243C98">
        <w:t xml:space="preserve">here </w:t>
      </w:r>
      <w:r w:rsidR="00D5664B" w:rsidRPr="00243C98">
        <w:rPr>
          <w:i/>
        </w:rPr>
        <w:t>d</w:t>
      </w:r>
      <w:r w:rsidR="00D5664B" w:rsidRPr="00243C98">
        <w:t xml:space="preserve"> is the water depth, </w:t>
      </w:r>
      <w:r w:rsidR="00D5664B" w:rsidRPr="00243C98">
        <w:rPr>
          <w:i/>
        </w:rPr>
        <w:t>c</w:t>
      </w:r>
      <w:r w:rsidR="00D5664B" w:rsidRPr="00243C98">
        <w:t xml:space="preserve"> is the wave celerity, c</w:t>
      </w:r>
      <w:r w:rsidR="00D5664B" w:rsidRPr="00243C98">
        <w:rPr>
          <w:vertAlign w:val="subscript"/>
        </w:rPr>
        <w:t>g</w:t>
      </w:r>
      <w:r w:rsidR="00D5664B" w:rsidRPr="00243C98">
        <w:t xml:space="preserve"> is the group celerity</w:t>
      </w:r>
      <w:r w:rsidR="00D5664B">
        <w:t>,</w:t>
      </w:r>
      <w:r w:rsidR="00D5664B" w:rsidRPr="00243C98">
        <w:t xml:space="preserve"> </w:t>
      </w:r>
      <w:r w:rsidR="00D5664B" w:rsidRPr="00243C98">
        <w:rPr>
          <w:i/>
        </w:rPr>
        <w:t>T</w:t>
      </w:r>
      <w:r w:rsidR="00D5664B" w:rsidRPr="00243C98">
        <w:rPr>
          <w:i/>
          <w:vertAlign w:val="subscript"/>
        </w:rPr>
        <w:t>p</w:t>
      </w:r>
      <w:r w:rsidR="00D5664B" w:rsidRPr="00243C98">
        <w:rPr>
          <w:i/>
        </w:rPr>
        <w:t xml:space="preserve"> </w:t>
      </w:r>
      <w:r w:rsidR="00D5664B" w:rsidRPr="00243C98">
        <w:t>is the peak period</w:t>
      </w:r>
      <w:r w:rsidR="00D5664B">
        <w:t>.</w:t>
      </w:r>
    </w:p>
    <w:p w14:paraId="6AFC488C" w14:textId="41472908" w:rsidR="00D5664B" w:rsidRPr="0097342E" w:rsidRDefault="00D5664B" w:rsidP="00D5664B">
      <w:pPr>
        <w:rPr>
          <w:i/>
          <w:color w:val="7B2520" w:themeColor="accent3" w:themeShade="BF"/>
        </w:rPr>
      </w:pPr>
      <w:r>
        <w:t xml:space="preserve">The friction coefficient, </w:t>
      </w:r>
      <w:r w:rsidRPr="00A672E7">
        <w:rPr>
          <w:i/>
        </w:rPr>
        <w:t>k</w:t>
      </w:r>
      <w:r w:rsidRPr="00A672E7">
        <w:rPr>
          <w:i/>
          <w:vertAlign w:val="subscript"/>
        </w:rPr>
        <w:t>f</w:t>
      </w:r>
      <w:r>
        <w:t xml:space="preserve">, is defined in </w:t>
      </w:r>
      <w:r w:rsidR="00202C49" w:rsidRPr="00894E66">
        <w:rPr>
          <w:i/>
          <w:color w:val="7B2520" w:themeColor="accent3" w:themeShade="BF"/>
        </w:rPr>
        <w:t>Setup&gt;Run parameters&gt;Site parameters.</w:t>
      </w:r>
    </w:p>
    <w:p w14:paraId="7701FDF6" w14:textId="0F37B04A" w:rsidR="00894E66" w:rsidRDefault="00D5664B" w:rsidP="00894E66">
      <w:r>
        <w:t xml:space="preserve">The resultant </w:t>
      </w:r>
      <w:r w:rsidR="00202C49">
        <w:t>near</w:t>
      </w:r>
      <w:r>
        <w:t xml:space="preserve">shore wave height, </w:t>
      </w:r>
      <w:r w:rsidRPr="006454B1">
        <w:rPr>
          <w:i/>
        </w:rPr>
        <w:t>Hsi</w:t>
      </w:r>
      <w:r>
        <w:t xml:space="preserve">, is then checked for wave breaking. </w:t>
      </w:r>
    </w:p>
    <w:p w14:paraId="035A3741" w14:textId="77777777" w:rsidR="00202C49" w:rsidRPr="00894E66" w:rsidRDefault="00202C49" w:rsidP="00894E66"/>
    <w:p w14:paraId="2278BACF" w14:textId="3AB2C6F4" w:rsidR="00894E66" w:rsidRDefault="00894E66" w:rsidP="00894E66">
      <w:pPr>
        <w:pStyle w:val="Heading3"/>
      </w:pPr>
      <w:bookmarkStart w:id="168" w:name="_Toc503700604"/>
      <w:bookmarkStart w:id="169" w:name="_Ref512323540"/>
      <w:bookmarkStart w:id="170" w:name="_Ref512324626"/>
      <w:bookmarkStart w:id="171" w:name="_Ref67306183"/>
      <w:bookmarkStart w:id="172" w:name="_Toc219458198"/>
      <w:bookmarkStart w:id="173" w:name="_Ref220506044"/>
      <w:r w:rsidRPr="00894E66">
        <w:t>Breaking wave height</w:t>
      </w:r>
      <w:bookmarkEnd w:id="168"/>
      <w:bookmarkEnd w:id="169"/>
      <w:bookmarkEnd w:id="170"/>
      <w:bookmarkEnd w:id="171"/>
      <w:bookmarkEnd w:id="172"/>
      <w:bookmarkEnd w:id="173"/>
    </w:p>
    <w:p w14:paraId="2DAB9F7F" w14:textId="31861D57" w:rsidR="00537289" w:rsidRPr="00537289" w:rsidRDefault="00537289" w:rsidP="00537289">
      <w:r>
        <w:t xml:space="preserve">The monochromatic wave breaking height, </w:t>
      </w:r>
      <w:r w:rsidRPr="00537289">
        <w:rPr>
          <w:i/>
          <w:iCs/>
        </w:rPr>
        <w:t>H</w:t>
      </w:r>
      <w:r w:rsidRPr="00537289">
        <w:rPr>
          <w:i/>
          <w:iCs/>
          <w:vertAlign w:val="subscript"/>
        </w:rPr>
        <w:t>b</w:t>
      </w:r>
      <w:r>
        <w:t xml:space="preserve">, is calculated using one of the following methods, depending on the value set in </w:t>
      </w:r>
      <w:r w:rsidRPr="00894E66">
        <w:rPr>
          <w:i/>
          <w:color w:val="7B2520" w:themeColor="accent3" w:themeShade="BF"/>
        </w:rPr>
        <w:t>Setup&gt;Run parameters&gt;Site parameters</w:t>
      </w:r>
      <w:r>
        <w:t xml:space="preserve"> for </w:t>
      </w:r>
      <w:bookmarkStart w:id="174" w:name="_Hlk220314444"/>
      <w:r>
        <w:t>the Breaker Height model</w:t>
      </w:r>
      <w:bookmarkEnd w:id="174"/>
      <w:r>
        <w:t>:</w:t>
      </w:r>
    </w:p>
    <w:p w14:paraId="2C1286B5" w14:textId="14D36058" w:rsidR="00537289" w:rsidRPr="00537289" w:rsidRDefault="00537289" w:rsidP="005C42B0">
      <w:pPr>
        <w:pStyle w:val="ListParagraph"/>
        <w:numPr>
          <w:ilvl w:val="0"/>
          <w:numId w:val="22"/>
        </w:numPr>
      </w:pPr>
      <w:r w:rsidRPr="00537289">
        <w:t>simple ratio of 0.78 (maximum for a solitary wave)</w:t>
      </w:r>
    </w:p>
    <w:p w14:paraId="5DC690BD" w14:textId="06B4331C" w:rsidR="00537289" w:rsidRDefault="00537289" w:rsidP="005C42B0">
      <w:pPr>
        <w:pStyle w:val="ListParagraph"/>
        <w:numPr>
          <w:ilvl w:val="0"/>
          <w:numId w:val="22"/>
        </w:numPr>
      </w:pPr>
      <w:r w:rsidRPr="00537289">
        <w:t>breaking on a slope using equations (2-9</w:t>
      </w:r>
      <w:r w:rsidR="00E726C1">
        <w:t>2 to</w:t>
      </w:r>
      <w:r w:rsidRPr="00537289">
        <w:t xml:space="preserve"> 2-94) in the Shore Protection Manual </w:t>
      </w:r>
      <w:r w:rsidRPr="00537289">
        <w:fldChar w:fldCharType="begin"/>
      </w:r>
      <w:r w:rsidR="00DE1831">
        <w:instrText xml:space="preserve"> ADDIN EN.CITE &lt;EndNote&gt;&lt;Cite ExcludeAuth="1"&gt;&lt;Author&gt;USACE&lt;/Author&gt;&lt;Year&gt;1984&lt;/Year&gt;&lt;RecNum&gt;167&lt;/RecNum&gt;&lt;DisplayText&gt;(1984)&lt;/DisplayText&gt;&lt;record&gt;&lt;rec-number&gt;167&lt;/rec-number&gt;&lt;foreign-keys&gt;&lt;key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Pr="00537289">
        <w:fldChar w:fldCharType="separate"/>
      </w:r>
      <w:r w:rsidR="00996F90">
        <w:rPr>
          <w:noProof/>
        </w:rPr>
        <w:t>(1984)</w:t>
      </w:r>
      <w:r w:rsidRPr="00537289">
        <w:fldChar w:fldCharType="end"/>
      </w:r>
      <w:r w:rsidR="00302FBD">
        <w:t xml:space="preserve"> </w:t>
      </w:r>
      <w:r w:rsidR="00302FBD" w:rsidRPr="00302FBD">
        <w:t xml:space="preserve">based on the nearshore bed slope (see Section </w:t>
      </w:r>
      <w:r w:rsidR="00302FBD" w:rsidRPr="00302FBD">
        <w:fldChar w:fldCharType="begin"/>
      </w:r>
      <w:r w:rsidR="00302FBD" w:rsidRPr="00302FBD">
        <w:instrText xml:space="preserve"> REF _Ref512530694 \r \h </w:instrText>
      </w:r>
      <w:r w:rsidR="00302FBD" w:rsidRPr="00302FBD">
        <w:fldChar w:fldCharType="separate"/>
      </w:r>
      <w:r w:rsidR="00DF5A44">
        <w:t>4.2.3</w:t>
      </w:r>
      <w:r w:rsidR="00302FBD" w:rsidRPr="00302FBD">
        <w:fldChar w:fldCharType="end"/>
      </w:r>
      <w:r w:rsidR="00302FBD" w:rsidRPr="00302FBD">
        <w:t>), water depth and wave period.</w:t>
      </w:r>
    </w:p>
    <w:p w14:paraId="0B29C98F" w14:textId="77777777" w:rsidR="00302FBD" w:rsidRDefault="00000000" w:rsidP="00302FBD">
      <w:pPr>
        <w:ind w:left="360"/>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b</m:t>
                  </m:r>
                </m:sub>
              </m:sSub>
            </m:num>
            <m:den>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b</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b-</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a</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b</m:t>
                          </m:r>
                        </m:sub>
                      </m:sSub>
                    </m:num>
                    <m:den>
                      <m:r>
                        <w:rPr>
                          <w:rFonts w:ascii="Cambria Math" w:hAnsi="Cambria Math"/>
                          <w:lang w:val="en-US"/>
                        </w:rPr>
                        <m:t>g</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den>
                  </m:f>
                </m:e>
              </m:d>
            </m:den>
          </m:f>
          <m:r>
            <w:rPr>
              <w:rFonts w:ascii="Cambria Math" w:eastAsiaTheme="minorHAnsi" w:hAnsi="Cambria Math"/>
              <w:lang w:val="en-US" w:eastAsia="en-US"/>
            </w:rPr>
            <m:t xml:space="preserve">, </m:t>
          </m:r>
          <m:r>
            <m:rPr>
              <m:nor/>
            </m:rPr>
            <w:rPr>
              <w:rFonts w:ascii="Cambria Math" w:eastAsiaTheme="minorHAnsi" w:hAnsi="Cambria Math"/>
              <w:lang w:val="en-US" w:eastAsia="en-US"/>
            </w:rPr>
            <m:t>where</m:t>
          </m:r>
          <m:r>
            <w:rPr>
              <w:rFonts w:ascii="Cambria Math" w:eastAsiaTheme="minorHAnsi" w:hAnsi="Cambria Math"/>
              <w:lang w:val="en-US" w:eastAsia="en-US"/>
            </w:rPr>
            <m:t xml:space="preserve"> </m:t>
          </m:r>
          <m:r>
            <w:rPr>
              <w:rFonts w:ascii="Cambria Math" w:hAnsi="Cambria Math"/>
              <w:lang w:val="en-US"/>
            </w:rPr>
            <m:t>a=43.75</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19m</m:t>
                  </m:r>
                </m:sup>
              </m:sSup>
            </m:e>
          </m:d>
          <m:r>
            <w:rPr>
              <w:rFonts w:ascii="Cambria Math" w:hAnsi="Cambria Math"/>
              <w:lang w:val="en-US"/>
            </w:rPr>
            <m:t>,</m:t>
          </m:r>
          <m:r>
            <m:rPr>
              <m:nor/>
            </m:rPr>
            <w:rPr>
              <w:rFonts w:ascii="Cambria Math" w:hAnsi="Cambria Math"/>
              <w:lang w:val="en-US"/>
            </w:rPr>
            <m:t xml:space="preserve"> and</m:t>
          </m:r>
          <m:r>
            <w:rPr>
              <w:rFonts w:ascii="Cambria Math" w:hAnsi="Cambria Math"/>
              <w:lang w:val="en-US"/>
            </w:rPr>
            <m:t xml:space="preserve"> b=</m:t>
          </m:r>
          <m:f>
            <m:fPr>
              <m:ctrlPr>
                <w:rPr>
                  <w:rFonts w:ascii="Cambria Math" w:hAnsi="Cambria Math"/>
                  <w:i/>
                  <w:lang w:val="en-US"/>
                </w:rPr>
              </m:ctrlPr>
            </m:fPr>
            <m:num>
              <m:r>
                <w:rPr>
                  <w:rFonts w:ascii="Cambria Math" w:hAnsi="Cambria Math"/>
                  <w:lang w:val="en-US"/>
                </w:rPr>
                <m:t>1.56</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19.5m</m:t>
                  </m:r>
                </m:sup>
              </m:sSup>
            </m:den>
          </m:f>
        </m:oMath>
      </m:oMathPara>
    </w:p>
    <w:p w14:paraId="70E51A48" w14:textId="77777777" w:rsidR="00302FBD" w:rsidRPr="00537289" w:rsidRDefault="00302FBD" w:rsidP="00302FBD">
      <w:pPr>
        <w:pStyle w:val="ListParagraph"/>
      </w:pPr>
    </w:p>
    <w:p w14:paraId="3095B36C" w14:textId="3B37EBBB" w:rsidR="00537289" w:rsidRPr="00537289" w:rsidRDefault="00537289" w:rsidP="005C42B0">
      <w:pPr>
        <w:pStyle w:val="ListParagraph"/>
        <w:numPr>
          <w:ilvl w:val="0"/>
          <w:numId w:val="22"/>
        </w:numPr>
      </w:pPr>
      <w:r w:rsidRPr="00537289">
        <w:t xml:space="preserve">breaking on a slope </w:t>
      </w:r>
      <w:r>
        <w:t xml:space="preserve">in </w:t>
      </w:r>
      <w:r w:rsidRPr="00537289">
        <w:t xml:space="preserve">a </w:t>
      </w:r>
      <w:r>
        <w:t xml:space="preserve">water </w:t>
      </w:r>
      <w:r w:rsidRPr="00537289">
        <w:t xml:space="preserve">depth </w:t>
      </w:r>
      <w:r>
        <w:t>one</w:t>
      </w:r>
      <w:r w:rsidRPr="00537289">
        <w:t xml:space="preserve"> plunge length in front of </w:t>
      </w:r>
      <w:r w:rsidR="006A78E8">
        <w:t>a structure toe,</w:t>
      </w:r>
      <w:r w:rsidRPr="00537289">
        <w:t xml:space="preserve"> using equations (2-9</w:t>
      </w:r>
      <w:r w:rsidR="00E726C1">
        <w:t>2 to</w:t>
      </w:r>
      <w:r w:rsidRPr="00537289">
        <w:t xml:space="preserve"> 2-94) in the Shore Protection Manual (1992)</w:t>
      </w:r>
    </w:p>
    <w:p w14:paraId="0B6E2CAB" w14:textId="43D52853" w:rsidR="00537289" w:rsidRPr="00537289" w:rsidRDefault="006A78E8" w:rsidP="005C42B0">
      <w:pPr>
        <w:pStyle w:val="ListParagraph"/>
        <w:numPr>
          <w:ilvl w:val="0"/>
          <w:numId w:val="22"/>
        </w:numPr>
      </w:pPr>
      <w:r>
        <w:t>as option 2 but</w:t>
      </w:r>
      <w:r w:rsidR="00537289" w:rsidRPr="00537289">
        <w:t xml:space="preserve"> modified for overtopping </w:t>
      </w:r>
      <w:r>
        <w:t>as detailed on Owen</w:t>
      </w:r>
      <w:r w:rsidR="003E57B5">
        <w:t xml:space="preserve"> </w:t>
      </w:r>
      <w:r>
        <w:t xml:space="preserve">(1980). This </w:t>
      </w:r>
      <w:r w:rsidR="00537289">
        <w:t>is set automatically when the overtopping model is called.</w:t>
      </w:r>
    </w:p>
    <w:p w14:paraId="0CA3552B" w14:textId="1D28E058" w:rsidR="00894E66" w:rsidRPr="00894E66" w:rsidRDefault="00894E66" w:rsidP="00894E66">
      <w:r w:rsidRPr="00894E66">
        <w:t xml:space="preserve">The Wave Breaking Model to be used is defined in </w:t>
      </w:r>
      <w:r w:rsidRPr="00894E66">
        <w:rPr>
          <w:i/>
          <w:color w:val="7B2520" w:themeColor="accent3" w:themeShade="BF"/>
        </w:rPr>
        <w:t>Setup&gt;Run parameters&gt;Site parameters</w:t>
      </w:r>
      <w:r w:rsidRPr="00894E66">
        <w:t>. Option ‘0’ does not consider wave breaking. Options 1-3 use different methods to include wave breaking height, based on one of three methods:</w:t>
      </w:r>
      <w:r w:rsidR="002E788D">
        <w:t xml:space="preserve"> </w:t>
      </w:r>
      <w:r w:rsidR="00A55961">
        <w:t>O</w:t>
      </w:r>
      <w:r w:rsidR="002E788D">
        <w:t>ption</w:t>
      </w:r>
      <w:r w:rsidR="00A55961">
        <w:t>s</w:t>
      </w:r>
      <w:r w:rsidR="002E788D">
        <w:t xml:space="preserve"> 1</w:t>
      </w:r>
      <w:r w:rsidR="00A55961">
        <w:t xml:space="preserve"> and 3</w:t>
      </w:r>
      <w:r w:rsidR="002E788D">
        <w:t xml:space="preserve"> make use of the Breaker Models defined above.</w:t>
      </w:r>
    </w:p>
    <w:p w14:paraId="1E3612F2" w14:textId="140E357C" w:rsidR="006A78E8" w:rsidRDefault="006A78E8" w:rsidP="005C42B0">
      <w:pPr>
        <w:numPr>
          <w:ilvl w:val="0"/>
          <w:numId w:val="23"/>
        </w:numPr>
      </w:pPr>
      <w:r>
        <w:t>No breaking included in the model.</w:t>
      </w:r>
    </w:p>
    <w:p w14:paraId="71070E69" w14:textId="01CC065E" w:rsidR="00894E66" w:rsidRPr="00894E66" w:rsidRDefault="00894E66" w:rsidP="00302FBD">
      <w:pPr>
        <w:numPr>
          <w:ilvl w:val="0"/>
          <w:numId w:val="23"/>
        </w:numPr>
      </w:pPr>
      <w:r w:rsidRPr="00894E66">
        <w:t xml:space="preserve">The depth limiting wave height, </w:t>
      </w:r>
      <w:r w:rsidRPr="00894E66">
        <w:rPr>
          <w:i/>
        </w:rPr>
        <w:t>H</w:t>
      </w:r>
      <w:r w:rsidRPr="00894E66">
        <w:rPr>
          <w:i/>
          <w:vertAlign w:val="subscript"/>
        </w:rPr>
        <w:t>b</w:t>
      </w:r>
      <w:r w:rsidRPr="00894E66">
        <w:t>, is estimate</w:t>
      </w:r>
      <w:bookmarkStart w:id="175" w:name="_Hlk67306832"/>
      <w:r w:rsidR="00E726C1">
        <w:t>d</w:t>
      </w:r>
      <w:r w:rsidRPr="00894E66">
        <w:t xml:space="preserve"> using </w:t>
      </w:r>
      <w:r w:rsidR="00302FBD">
        <w:t xml:space="preserve">one of </w:t>
      </w:r>
      <w:r w:rsidR="00302FBD" w:rsidRPr="00302FBD">
        <w:t>the Breaker Height model</w:t>
      </w:r>
      <w:bookmarkEnd w:id="175"/>
      <w:r w:rsidR="00302FBD">
        <w:t>s as defined above. Note, t</w:t>
      </w:r>
      <w:r w:rsidRPr="00894E66">
        <w:t xml:space="preserve">he peak period used in accordance with the suggestion of Soulsby </w:t>
      </w:r>
      <w:r w:rsidRPr="00894E66">
        <w:fldChar w:fldCharType="begin"/>
      </w:r>
      <w:r w:rsidR="00996F90">
        <w:instrText xml:space="preserve"> ADDIN EN.CITE &lt;EndNote&gt;&lt;Cite ExcludeAuth="1"&gt;&lt;Author&gt;Soulsby&lt;/Author&gt;&lt;Year&gt;1997&lt;/Year&gt;&lt;RecNum&gt;3720&lt;/RecNum&gt;&lt;Suffix&gt;`, p69&lt;/Suffix&gt;&lt;DisplayText&gt;(1997, p69)&lt;/DisplayText&gt;&lt;record&gt;&lt;rec-number&gt;3720&lt;/rec-number&gt;&lt;foreign-keys&gt;&lt;key app="EN" db-id="sv9fdvxxw0ss5geav2oxv0s15saz05p5zzwd" timestamp="1474976766" guid="01249d68-08a5-401f-81ab-23e8404ef425"&gt;3720&lt;/key&gt;&lt;/foreign-keys&gt;&lt;ref-type name="Book"&gt;6&lt;/ref-type&gt;&lt;contributors&gt;&lt;authors&gt;&lt;author&gt;Soulsby, R&lt;/author&gt;&lt;/authors&gt;&lt;/contributors&gt;&lt;titles&gt;&lt;title&gt;Dynamics of marine sands&lt;/title&gt;&lt;/titles&gt;&lt;pages&gt;249&lt;/pages&gt;&lt;dates&gt;&lt;year&gt;1997&lt;/year&gt;&lt;/dates&gt;&lt;pub-location&gt;London&lt;/pub-location&gt;&lt;publisher&gt;Thomas Telford&lt;/publisher&gt;&lt;urls&gt;&lt;/urls&gt;&lt;/record&gt;&lt;/Cite&gt;&lt;/EndNote&gt;</w:instrText>
      </w:r>
      <w:r w:rsidRPr="00894E66">
        <w:fldChar w:fldCharType="separate"/>
      </w:r>
      <w:r w:rsidRPr="00894E66">
        <w:rPr>
          <w:noProof/>
        </w:rPr>
        <w:t>(1997, p69)</w:t>
      </w:r>
      <w:r w:rsidRPr="00894E66">
        <w:fldChar w:fldCharType="end"/>
      </w:r>
      <w:r w:rsidRPr="00894E66">
        <w:t>.</w:t>
      </w:r>
      <w:r w:rsidR="00302FBD">
        <w:t xml:space="preserve"> When running the Nearshore wave model to calculate waves at the edge of the surf zone (</w:t>
      </w:r>
      <w:r w:rsidR="002E788D">
        <w:t>bed level</w:t>
      </w:r>
      <w:r w:rsidR="00302FBD">
        <w:t xml:space="preserve"> = NaN) only Breaker Height models 0 or 1 can be used.</w:t>
      </w:r>
    </w:p>
    <w:p w14:paraId="36C0D066" w14:textId="77777777" w:rsidR="00894E66" w:rsidRPr="00894E66" w:rsidRDefault="00894E66" w:rsidP="005C42B0">
      <w:pPr>
        <w:numPr>
          <w:ilvl w:val="0"/>
          <w:numId w:val="23"/>
        </w:numPr>
      </w:pPr>
      <w:r w:rsidRPr="00894E66">
        <w:t>The formulation of Le Roux (2007) as given in equation (25) of the paper.</w:t>
      </w:r>
    </w:p>
    <w:p w14:paraId="1E07B572" w14:textId="77777777" w:rsidR="00894E66" w:rsidRPr="00894E66" w:rsidRDefault="00894E66" w:rsidP="005C42B0">
      <w:pPr>
        <w:numPr>
          <w:ilvl w:val="0"/>
          <w:numId w:val="23"/>
        </w:numPr>
      </w:pPr>
      <w:r w:rsidRPr="00894E66">
        <w:t>Formulations for the wave breaking of the significant wave height as presented by Tucker et al (1983) and Holmes (pers. comm.). These provide upper and lower bounds to the change in significant wave height which are calculated as follows:</w:t>
      </w:r>
    </w:p>
    <w:p w14:paraId="0EF848F8" w14:textId="2C117AF9" w:rsidR="00894E66" w:rsidRPr="00894E66" w:rsidRDefault="00000000" w:rsidP="00894E66">
      <w:pPr>
        <w:ind w:firstLine="720"/>
      </w:pPr>
      <m:oMath>
        <m:sSub>
          <m:sSubPr>
            <m:ctrlPr>
              <w:rPr>
                <w:rFonts w:ascii="Cambria Math" w:hAnsi="Cambria Math"/>
                <w:i/>
              </w:rPr>
            </m:ctrlPr>
          </m:sSubPr>
          <m:e>
            <m:r>
              <w:rPr>
                <w:rFonts w:ascii="Cambria Math" w:hAnsi="Cambria Math"/>
              </w:rPr>
              <m:t>H</m:t>
            </m:r>
          </m:e>
          <m:sub>
            <m:r>
              <w:rPr>
                <w:rFonts w:ascii="Cambria Math" w:hAnsi="Cambria Math"/>
              </w:rPr>
              <m:t>sb</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β</m:t>
                        </m:r>
                      </m:e>
                      <m:sup>
                        <m:r>
                          <w:rPr>
                            <w:rFonts w:ascii="Cambria Math" w:hAnsi="Cambria Math"/>
                          </w:rPr>
                          <m:t>2</m:t>
                        </m:r>
                      </m:sup>
                    </m:sSup>
                    <m:sSubSup>
                      <m:sSubSupPr>
                        <m:ctrlPr>
                          <w:rPr>
                            <w:rFonts w:ascii="Cambria Math" w:hAnsi="Cambria Math"/>
                            <w:i/>
                          </w:rPr>
                        </m:ctrlPr>
                      </m:sSubSupPr>
                      <m:e>
                        <m:r>
                          <w:rPr>
                            <w:rFonts w:ascii="Cambria Math" w:hAnsi="Cambria Math"/>
                          </w:rPr>
                          <m:t>H</m:t>
                        </m:r>
                      </m:e>
                      <m:sub>
                        <m:r>
                          <w:rPr>
                            <w:rFonts w:ascii="Cambria Math" w:hAnsi="Cambria Math"/>
                          </w:rPr>
                          <m:t>s</m:t>
                        </m:r>
                      </m:sub>
                      <m:sup>
                        <m:r>
                          <w:rPr>
                            <w:rFonts w:ascii="Cambria Math" w:hAnsi="Cambria Math"/>
                          </w:rPr>
                          <m:t>2</m:t>
                        </m:r>
                      </m:sup>
                    </m:sSubSup>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b</m:t>
                                                </m:r>
                                              </m:sub>
                                            </m:sSub>
                                          </m:num>
                                          <m:den>
                                            <m:sSub>
                                              <m:sSubPr>
                                                <m:ctrlPr>
                                                  <w:rPr>
                                                    <w:rFonts w:ascii="Cambria Math" w:hAnsi="Cambria Math"/>
                                                    <w:i/>
                                                  </w:rPr>
                                                </m:ctrlPr>
                                              </m:sSubPr>
                                              <m:e>
                                                <m:r>
                                                  <w:rPr>
                                                    <w:rFonts w:ascii="Cambria Math" w:hAnsi="Cambria Math"/>
                                                  </w:rPr>
                                                  <m:t>H</m:t>
                                                </m:r>
                                              </m:e>
                                              <m:sub>
                                                <m:r>
                                                  <w:rPr>
                                                    <w:rFonts w:ascii="Cambria Math" w:hAnsi="Cambria Math"/>
                                                  </w:rPr>
                                                  <m:t>s</m:t>
                                                </m:r>
                                              </m:sub>
                                            </m:sSub>
                                          </m:den>
                                        </m:f>
                                      </m:e>
                                    </m:d>
                                  </m:e>
                                  <m:sup>
                                    <m:r>
                                      <w:rPr>
                                        <w:rFonts w:ascii="Cambria Math" w:hAnsi="Cambria Math"/>
                                      </w:rPr>
                                      <m:t>2</m:t>
                                    </m:r>
                                  </m:sup>
                                </m:sSup>
                              </m:e>
                            </m:d>
                          </m:e>
                        </m:func>
                        <m:d>
                          <m:dPr>
                            <m:ctrlPr>
                              <w:rPr>
                                <w:rFonts w:ascii="Cambria Math" w:hAnsi="Cambria Math"/>
                                <w:i/>
                              </w:rPr>
                            </m:ctrlPr>
                          </m:dPr>
                          <m:e>
                            <m:r>
                              <w:rPr>
                                <w:rFonts w:ascii="Cambria Math" w:hAnsi="Cambria Math"/>
                              </w:rPr>
                              <m:t>1+2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b</m:t>
                                            </m:r>
                                          </m:sub>
                                        </m:sSub>
                                      </m:num>
                                      <m:den>
                                        <m:sSub>
                                          <m:sSubPr>
                                            <m:ctrlPr>
                                              <w:rPr>
                                                <w:rFonts w:ascii="Cambria Math" w:hAnsi="Cambria Math"/>
                                                <w:i/>
                                              </w:rPr>
                                            </m:ctrlPr>
                                          </m:sSubPr>
                                          <m:e>
                                            <m:r>
                                              <w:rPr>
                                                <w:rFonts w:ascii="Cambria Math" w:hAnsi="Cambria Math"/>
                                              </w:rPr>
                                              <m:t>H</m:t>
                                            </m:r>
                                          </m:e>
                                          <m:sub>
                                            <m:r>
                                              <w:rPr>
                                                <w:rFonts w:ascii="Cambria Math" w:hAnsi="Cambria Math"/>
                                              </w:rPr>
                                              <m:t>s</m:t>
                                            </m:r>
                                          </m:sub>
                                        </m:sSub>
                                      </m:den>
                                    </m:f>
                                  </m:e>
                                </m:d>
                              </m:e>
                              <m:sup>
                                <m:r>
                                  <w:rPr>
                                    <w:rFonts w:ascii="Cambria Math" w:hAnsi="Cambria Math"/>
                                  </w:rPr>
                                  <m:t>2</m:t>
                                </m:r>
                              </m:sup>
                            </m:sSup>
                          </m:e>
                        </m:d>
                      </m:e>
                    </m:d>
                  </m:num>
                  <m:den>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b</m:t>
                                            </m:r>
                                          </m:sub>
                                        </m:sSub>
                                      </m:num>
                                      <m:den>
                                        <m:sSub>
                                          <m:sSubPr>
                                            <m:ctrlPr>
                                              <w:rPr>
                                                <w:rFonts w:ascii="Cambria Math" w:hAnsi="Cambria Math"/>
                                                <w:i/>
                                              </w:rPr>
                                            </m:ctrlPr>
                                          </m:sSubPr>
                                          <m:e>
                                            <m:r>
                                              <w:rPr>
                                                <w:rFonts w:ascii="Cambria Math" w:hAnsi="Cambria Math"/>
                                              </w:rPr>
                                              <m:t>H</m:t>
                                            </m:r>
                                          </m:e>
                                          <m:sub>
                                            <m:r>
                                              <w:rPr>
                                                <w:rFonts w:ascii="Cambria Math" w:hAnsi="Cambria Math"/>
                                              </w:rPr>
                                              <m:t>s</m:t>
                                            </m:r>
                                          </m:sub>
                                        </m:sSub>
                                      </m:den>
                                    </m:f>
                                  </m:e>
                                </m:d>
                              </m:e>
                              <m:sup>
                                <m:r>
                                  <w:rPr>
                                    <w:rFonts w:ascii="Cambria Math" w:hAnsi="Cambria Math"/>
                                  </w:rPr>
                                  <m:t>2</m:t>
                                </m:r>
                              </m:sup>
                            </m:sSup>
                          </m:e>
                        </m:d>
                      </m:e>
                    </m:func>
                  </m:den>
                </m:f>
              </m:e>
            </m:d>
          </m:e>
          <m:sup>
            <m:r>
              <w:rPr>
                <w:rFonts w:ascii="Cambria Math" w:hAnsi="Cambria Math"/>
              </w:rPr>
              <m:t>1/2</m:t>
            </m:r>
          </m:sup>
        </m:sSup>
      </m:oMath>
      <w:r w:rsidR="00894E66" w:rsidRPr="00894E66">
        <w:t>a lower bound (Holmes, pers.comm.)</w:t>
      </w:r>
    </w:p>
    <w:p w14:paraId="66141933" w14:textId="77777777" w:rsidR="00894E66" w:rsidRPr="00894E66" w:rsidRDefault="00894E66" w:rsidP="00894E66"/>
    <w:p w14:paraId="2C17A1D4" w14:textId="73081E8B" w:rsidR="00894E66" w:rsidRPr="00894E66" w:rsidRDefault="00000000" w:rsidP="00894E66">
      <w:pPr>
        <w:ind w:firstLine="720"/>
      </w:pPr>
      <m:oMath>
        <m:sSub>
          <m:sSubPr>
            <m:ctrlPr>
              <w:rPr>
                <w:rFonts w:ascii="Cambria Math" w:hAnsi="Cambria Math"/>
                <w:i/>
              </w:rPr>
            </m:ctrlPr>
          </m:sSubPr>
          <m:e>
            <m:r>
              <w:rPr>
                <w:rFonts w:ascii="Cambria Math" w:hAnsi="Cambria Math"/>
              </w:rPr>
              <m:t>H</m:t>
            </m:r>
          </m:e>
          <m:sub>
            <m:r>
              <w:rPr>
                <w:rFonts w:ascii="Cambria Math" w:hAnsi="Cambria Math"/>
              </w:rPr>
              <m:t>sb</m:t>
            </m:r>
          </m:sub>
        </m:sSub>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β</m:t>
                    </m:r>
                  </m:e>
                  <m:sup>
                    <m:r>
                      <w:rPr>
                        <w:rFonts w:ascii="Cambria Math" w:hAnsi="Cambria Math"/>
                      </w:rPr>
                      <m:t>2</m:t>
                    </m:r>
                  </m:sup>
                </m:sSup>
                <m:sSubSup>
                  <m:sSubSupPr>
                    <m:ctrlPr>
                      <w:rPr>
                        <w:rFonts w:ascii="Cambria Math" w:hAnsi="Cambria Math"/>
                        <w:i/>
                      </w:rPr>
                    </m:ctrlPr>
                  </m:sSubSupPr>
                  <m:e>
                    <m:r>
                      <w:rPr>
                        <w:rFonts w:ascii="Cambria Math" w:hAnsi="Cambria Math"/>
                      </w:rPr>
                      <m:t>H</m:t>
                    </m:r>
                  </m:e>
                  <m:sub>
                    <m:r>
                      <w:rPr>
                        <w:rFonts w:ascii="Cambria Math" w:hAnsi="Cambria Math"/>
                      </w:rPr>
                      <m:t>s</m:t>
                    </m:r>
                  </m:sub>
                  <m:sup>
                    <m:r>
                      <w:rPr>
                        <w:rFonts w:ascii="Cambria Math" w:hAnsi="Cambria Math"/>
                      </w:rPr>
                      <m:t>2</m:t>
                    </m:r>
                  </m:sup>
                </m:sSubSup>
                <m:d>
                  <m:dPr>
                    <m:ctrlPr>
                      <w:rPr>
                        <w:rFonts w:ascii="Cambria Math" w:hAnsi="Cambria Math"/>
                        <w:i/>
                      </w:rPr>
                    </m:ctrlPr>
                  </m:dPr>
                  <m:e>
                    <m:r>
                      <w:rPr>
                        <w:rFonts w:ascii="Cambria Math" w:hAnsi="Cambria Math"/>
                      </w:rPr>
                      <m:t>1-</m:t>
                    </m:r>
                    <m:func>
                      <m:funcPr>
                        <m:ctrlPr>
                          <w:rPr>
                            <w:rFonts w:ascii="Cambria Math" w:hAnsi="Cambria Math"/>
                            <w:i/>
                          </w:rPr>
                        </m:ctrlPr>
                      </m:funcPr>
                      <m:fName>
                        <m:r>
                          <w:rPr>
                            <w:rFonts w:ascii="Cambria Math" w:hAnsi="Cambria Math"/>
                          </w:rPr>
                          <m:t>exp</m:t>
                        </m:r>
                      </m:fName>
                      <m:e>
                        <m:d>
                          <m:dPr>
                            <m:ctrlPr>
                              <w:rPr>
                                <w:rFonts w:ascii="Cambria Math" w:hAnsi="Cambria Math"/>
                                <w:i/>
                              </w:rPr>
                            </m:ctrlPr>
                          </m:dPr>
                          <m:e>
                            <m:r>
                              <w:rPr>
                                <w:rFonts w:ascii="Cambria Math" w:hAnsi="Cambria Math"/>
                              </w:rPr>
                              <m:t>-2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b</m:t>
                                            </m:r>
                                          </m:sub>
                                        </m:sSub>
                                      </m:num>
                                      <m:den>
                                        <m:sSub>
                                          <m:sSubPr>
                                            <m:ctrlPr>
                                              <w:rPr>
                                                <w:rFonts w:ascii="Cambria Math" w:hAnsi="Cambria Math"/>
                                                <w:i/>
                                              </w:rPr>
                                            </m:ctrlPr>
                                          </m:sSubPr>
                                          <m:e>
                                            <m:r>
                                              <w:rPr>
                                                <w:rFonts w:ascii="Cambria Math" w:hAnsi="Cambria Math"/>
                                              </w:rPr>
                                              <m:t>H</m:t>
                                            </m:r>
                                          </m:e>
                                          <m:sub>
                                            <m:r>
                                              <w:rPr>
                                                <w:rFonts w:ascii="Cambria Math" w:hAnsi="Cambria Math"/>
                                              </w:rPr>
                                              <m:t>s</m:t>
                                            </m:r>
                                          </m:sub>
                                        </m:sSub>
                                      </m:den>
                                    </m:f>
                                  </m:e>
                                </m:d>
                              </m:e>
                              <m:sup>
                                <m:r>
                                  <w:rPr>
                                    <w:rFonts w:ascii="Cambria Math" w:hAnsi="Cambria Math"/>
                                  </w:rPr>
                                  <m:t>2</m:t>
                                </m:r>
                              </m:sup>
                            </m:sSup>
                          </m:e>
                        </m:d>
                      </m:e>
                    </m:func>
                  </m:e>
                </m:d>
              </m:e>
            </m:d>
          </m:e>
          <m:sup>
            <m:f>
              <m:fPr>
                <m:type m:val="lin"/>
                <m:ctrlPr>
                  <w:rPr>
                    <w:rFonts w:ascii="Cambria Math" w:hAnsi="Cambria Math"/>
                    <w:i/>
                  </w:rPr>
                </m:ctrlPr>
              </m:fPr>
              <m:num>
                <m:r>
                  <w:rPr>
                    <w:rFonts w:ascii="Cambria Math" w:hAnsi="Cambria Math"/>
                  </w:rPr>
                  <m:t>1</m:t>
                </m:r>
              </m:num>
              <m:den>
                <m:r>
                  <w:rPr>
                    <w:rFonts w:ascii="Cambria Math" w:hAnsi="Cambria Math"/>
                  </w:rPr>
                  <m:t>2</m:t>
                </m:r>
              </m:den>
            </m:f>
          </m:sup>
        </m:sSup>
      </m:oMath>
      <w:r w:rsidR="00894E66" w:rsidRPr="00894E66">
        <w:t xml:space="preserve">an upper bound </w:t>
      </w:r>
      <w:r w:rsidR="00894E66" w:rsidRPr="00894E66">
        <w:fldChar w:fldCharType="begin"/>
      </w:r>
      <w:r w:rsidR="00996F90">
        <w:instrText xml:space="preserve"> ADDIN EN.CITE &lt;EndNote&gt;&lt;Cite&gt;&lt;Author&gt;Tucker&lt;/Author&gt;&lt;Year&gt;1983&lt;/Year&gt;&lt;RecNum&gt;3358&lt;/RecNum&gt;&lt;DisplayText&gt;(Tucker&lt;style face="italic"&gt; et al.&lt;/style&gt;, 1983)&lt;/DisplayText&gt;&lt;record&gt;&lt;rec-number&gt;3358&lt;/rec-number&gt;&lt;foreign-keys&gt;&lt;key app="EN" db-id="sv9fdvxxw0ss5geav2oxv0s15saz05p5zzwd" timestamp="1437038537" guid="f388f581-388d-4c2a-b647-451f93eb57d1"&gt;3358&lt;/key&gt;&lt;/foreign-keys&gt;&lt;ref-type name="Journal Article"&gt;17&lt;/ref-type&gt;&lt;contributors&gt;&lt;authors&gt;&lt;author&gt;Tucker, M. J.&lt;/author&gt;&lt;author&gt;Carr, A. P.&lt;/author&gt;&lt;author&gt;Pitt, E. G.&lt;/author&gt;&lt;/authors&gt;&lt;/contributors&gt;&lt;titles&gt;&lt;title&gt;The effect of an offshore bank in attenuating waves&lt;/title&gt;&lt;secondary-title&gt;Coastal Engineering&lt;/secondary-title&gt;&lt;/titles&gt;&lt;periodical&gt;&lt;full-title&gt;Coastal Engineering&lt;/full-title&gt;&lt;/periodical&gt;&lt;pages&gt;133-144&lt;/pages&gt;&lt;volume&gt;7&lt;/volume&gt;&lt;number&gt;2&lt;/number&gt;&lt;dates&gt;&lt;year&gt;1983&lt;/year&gt;&lt;pub-dates&gt;&lt;date&gt;5//&lt;/date&gt;&lt;/pub-dates&gt;&lt;/dates&gt;&lt;isbn&gt;0378-3839&lt;/isbn&gt;&lt;urls&gt;&lt;related-urls&gt;&lt;url&gt;http://www.sciencedirect.com/science/article/pii/0378383983900091&lt;/url&gt;&lt;/related-urls&gt;&lt;/urls&gt;&lt;electronic-resource-num&gt;http://dx.doi.org/10.1016/0378-3839(83)90009-1&lt;/electronic-resource-num&gt;&lt;/record&gt;&lt;/Cite&gt;&lt;/EndNote&gt;</w:instrText>
      </w:r>
      <w:r w:rsidR="00894E66" w:rsidRPr="00894E66">
        <w:fldChar w:fldCharType="separate"/>
      </w:r>
      <w:r w:rsidR="00894E66" w:rsidRPr="00894E66">
        <w:rPr>
          <w:noProof/>
        </w:rPr>
        <w:t>(Tucker et al., 1983)</w:t>
      </w:r>
      <w:r w:rsidR="00894E66" w:rsidRPr="00894E66">
        <w:fldChar w:fldCharType="end"/>
      </w:r>
    </w:p>
    <w:p w14:paraId="21A815DD" w14:textId="05045D61" w:rsidR="00894E66" w:rsidRPr="00894E66" w:rsidRDefault="00A55961" w:rsidP="00894E66">
      <w:r>
        <w:t xml:space="preserve">The value of </w:t>
      </w:r>
      <w:r w:rsidRPr="00A55961">
        <w:rPr>
          <w:i/>
          <w:iCs/>
        </w:rPr>
        <w:t>H</w:t>
      </w:r>
      <w:r w:rsidRPr="00A55961">
        <w:rPr>
          <w:i/>
          <w:iCs/>
          <w:vertAlign w:val="subscript"/>
        </w:rPr>
        <w:t>b</w:t>
      </w:r>
      <w:r w:rsidRPr="00A55961">
        <w:rPr>
          <w:i/>
          <w:iCs/>
        </w:rPr>
        <w:t xml:space="preserve"> </w:t>
      </w:r>
      <w:r>
        <w:t xml:space="preserve">is determined using the Breaker Model specified (as above). </w:t>
      </w:r>
      <w:r w:rsidR="00894E66" w:rsidRPr="00894E66">
        <w:t>It is assumed that the lower bound applies for very flat slopes (1:</w:t>
      </w:r>
      <w:r w:rsidR="004E1131">
        <w:t>2</w:t>
      </w:r>
      <w:r w:rsidR="00894E66" w:rsidRPr="00894E66">
        <w:t>00 and greater) and the upper bound for very steep shores (less than 1:</w:t>
      </w:r>
      <w:r w:rsidR="004E1131">
        <w:t>5</w:t>
      </w:r>
      <w:r w:rsidR="00894E66" w:rsidRPr="00894E66">
        <w:t xml:space="preserve">0). Between these two a linear transition is applied. </w:t>
      </w:r>
      <w:r w:rsidR="00894E66" w:rsidRPr="00894E66">
        <w:rPr>
          <w:i/>
        </w:rPr>
        <w:t>It should be stressed that the basis for the limits and the transition have not been tested against real data</w:t>
      </w:r>
      <w:r w:rsidR="00894E66" w:rsidRPr="00894E66">
        <w:t>.</w:t>
      </w:r>
    </w:p>
    <w:p w14:paraId="485B7C94" w14:textId="77777777" w:rsidR="00894E66" w:rsidRPr="00894E66" w:rsidRDefault="00894E66" w:rsidP="00894E66"/>
    <w:p w14:paraId="78C70391" w14:textId="61F29992" w:rsidR="00894E66" w:rsidRPr="00894E66" w:rsidRDefault="00F00F05" w:rsidP="00894E66">
      <w:pPr>
        <w:pStyle w:val="Heading3"/>
      </w:pPr>
      <w:bookmarkStart w:id="176" w:name="_Ref512530694"/>
      <w:bookmarkStart w:id="177" w:name="_Toc219458199"/>
      <w:r w:rsidRPr="00894E66">
        <w:rPr>
          <w:noProof/>
        </w:rPr>
        <w:drawing>
          <wp:anchor distT="0" distB="0" distL="114300" distR="114300" simplePos="0" relativeHeight="251682816" behindDoc="0" locked="0" layoutInCell="1" allowOverlap="1" wp14:anchorId="3DD807B5" wp14:editId="32FA5353">
            <wp:simplePos x="0" y="0"/>
            <wp:positionH relativeFrom="margin">
              <wp:align>right</wp:align>
            </wp:positionH>
            <wp:positionV relativeFrom="paragraph">
              <wp:posOffset>4445</wp:posOffset>
            </wp:positionV>
            <wp:extent cx="3110230" cy="242189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110230" cy="2421890"/>
                    </a:xfrm>
                    <a:prstGeom prst="rect">
                      <a:avLst/>
                    </a:prstGeom>
                  </pic:spPr>
                </pic:pic>
              </a:graphicData>
            </a:graphic>
            <wp14:sizeRelH relativeFrom="margin">
              <wp14:pctWidth>0</wp14:pctWidth>
            </wp14:sizeRelH>
            <wp14:sizeRelV relativeFrom="margin">
              <wp14:pctHeight>0</wp14:pctHeight>
            </wp14:sizeRelV>
          </wp:anchor>
        </w:drawing>
      </w:r>
      <w:r w:rsidR="00894E66" w:rsidRPr="00894E66">
        <w:t>Shore profile</w:t>
      </w:r>
      <w:bookmarkEnd w:id="176"/>
      <w:bookmarkEnd w:id="177"/>
    </w:p>
    <w:p w14:paraId="05E0CEA9" w14:textId="367F3407" w:rsidR="00894E66" w:rsidRPr="00894E66" w:rsidRDefault="00894E66" w:rsidP="00894E66">
      <w:r w:rsidRPr="00894E66">
        <w:t xml:space="preserve">An idealised beach profile is used to define the slope as a function of depth. The profile is based on a linear slope (upper beach slope) between the beach crest level and mean tide level </w:t>
      </w:r>
      <w:bookmarkStart w:id="178" w:name="_Hlk525895171"/>
      <w:r w:rsidRPr="00894E66">
        <w:t xml:space="preserve">(SWL=0mOD) </w:t>
      </w:r>
      <w:bookmarkEnd w:id="178"/>
      <w:r w:rsidRPr="00894E66">
        <w:t xml:space="preserve">and an equilibrium profile out to deep water. This uses the Dean equation </w:t>
      </w:r>
      <w:r w:rsidRPr="00894E66">
        <w:fldChar w:fldCharType="begin"/>
      </w:r>
      <w:r w:rsidR="00996F90">
        <w:instrText xml:space="preserve"> ADDIN EN.CITE &lt;EndNote&gt;&lt;Cite&gt;&lt;Author&gt;Dean&lt;/Author&gt;&lt;Year&gt;1977&lt;/Year&gt;&lt;RecNum&gt;236&lt;/RecNum&gt;&lt;DisplayText&gt;(Dean, 1977)&lt;/DisplayText&gt;&lt;record&gt;&lt;rec-number&gt;236&lt;/rec-number&gt;&lt;foreign-keys&gt;&lt;key app="EN" db-id="sv9fdvxxw0ss5geav2oxv0s15saz05p5zzwd" timestamp="1381163855" guid="a5b8e267-3ce0-44fc-a84e-963db5675e8d"&gt;236&lt;/key&gt;&lt;/foreign-keys&gt;&lt;ref-type name="Report"&gt;27&lt;/ref-type&gt;&lt;contributors&gt;&lt;authors&gt;&lt;author&gt;Dean,R G&lt;/author&gt;&lt;/authors&gt;&lt;tertiary-authors&gt;&lt;author&gt;University of Delaware&lt;/author&gt;&lt;/tertiary-authors&gt;&lt;/contributors&gt;&lt;titles&gt;&lt;title&gt;Equilibrium beach profiles: US Atlantic and Gulf coasts&lt;/title&gt;&lt;/titles&gt;&lt;keywords&gt;&lt;keyword&gt;beach&lt;/keyword&gt;&lt;keyword&gt;beach profiles&lt;/keyword&gt;&lt;/keywords&gt;&lt;dates&gt;&lt;year&gt;1977&lt;/year&gt;&lt;pub-dates&gt;&lt;date&gt;1977&lt;/date&gt;&lt;/pub-dates&gt;&lt;/dates&gt;&lt;pub-location&gt;Newark, Delaware&lt;/pub-location&gt;&lt;isbn&gt;Ocean Engineering Report No 12&lt;/isbn&gt;&lt;label&gt;400&lt;/label&gt;&lt;urls&gt;&lt;/urls&gt;&lt;/record&gt;&lt;/Cite&gt;&lt;/EndNote&gt;</w:instrText>
      </w:r>
      <w:r w:rsidRPr="00894E66">
        <w:fldChar w:fldCharType="separate"/>
      </w:r>
      <w:r w:rsidRPr="00894E66">
        <w:rPr>
          <w:noProof/>
        </w:rPr>
        <w:t>(Dean, 1977)</w:t>
      </w:r>
      <w:r w:rsidRPr="00894E66">
        <w:fldChar w:fldCharType="end"/>
      </w:r>
      <w:r w:rsidRPr="00894E66">
        <w:t>:</w:t>
      </w:r>
    </w:p>
    <w:p w14:paraId="1C64DBF9" w14:textId="77777777" w:rsidR="00894E66" w:rsidRPr="00894E66" w:rsidRDefault="00894E66" w:rsidP="00894E66">
      <m:oMathPara>
        <m:oMath>
          <m:r>
            <w:rPr>
              <w:rFonts w:ascii="Cambria Math" w:hAnsi="Cambria Math"/>
            </w:rPr>
            <m:t>h=A</m:t>
          </m:r>
          <m:sSup>
            <m:sSupPr>
              <m:ctrlPr>
                <w:rPr>
                  <w:rFonts w:ascii="Cambria Math" w:hAnsi="Cambria Math"/>
                  <w:i/>
                </w:rPr>
              </m:ctrlPr>
            </m:sSupPr>
            <m:e>
              <m:r>
                <w:rPr>
                  <w:rFonts w:ascii="Cambria Math" w:hAnsi="Cambria Math"/>
                </w:rPr>
                <m:t>y</m:t>
              </m:r>
            </m:e>
            <m:sup>
              <m:r>
                <w:rPr>
                  <w:rFonts w:ascii="Cambria Math" w:hAnsi="Cambria Math"/>
                </w:rPr>
                <m:t>2/3</m:t>
              </m:r>
            </m:sup>
          </m:sSup>
        </m:oMath>
      </m:oMathPara>
    </w:p>
    <w:p w14:paraId="6457AA3C" w14:textId="00E974B6" w:rsidR="00894E66" w:rsidRDefault="00894E66" w:rsidP="00894E66">
      <w:r w:rsidRPr="00894E66">
        <w:t xml:space="preserve">In the Dean formulation, A is a function of sediment fall velocity. </w:t>
      </w:r>
      <w:bookmarkStart w:id="179" w:name="_Hlk525895202"/>
      <w:r w:rsidRPr="00894E66">
        <w:t xml:space="preserve">Here it is derived from the depth 1km out from the mean tide level, which is input as a bed level (mOD and so a negative value). </w:t>
      </w:r>
      <w:r w:rsidR="00F00F05">
        <w:t xml:space="preserve">Alternatively, if a (y, z) coordinate is used to define an offshore point, this is used to determine A, </w:t>
      </w:r>
      <w:r w:rsidRPr="00894E66">
        <w:t>The figure shows the case the profile and slope variation for a crest level of +5mOD, upper beach slope of 1:8 and a bed elevation at 1km of -6mOD.</w:t>
      </w:r>
      <w:bookmarkEnd w:id="179"/>
    </w:p>
    <w:p w14:paraId="0AE3B1C0" w14:textId="5C26BAE9" w:rsidR="00202C49" w:rsidRDefault="00202C49" w:rsidP="00894E66"/>
    <w:p w14:paraId="54DD6445" w14:textId="63E8EA5A" w:rsidR="00202C49" w:rsidRPr="00894E66" w:rsidRDefault="00202C49" w:rsidP="00202C49">
      <w:pPr>
        <w:pStyle w:val="Heading2"/>
      </w:pPr>
      <w:bookmarkStart w:id="180" w:name="_Toc219458200"/>
      <w:r>
        <w:t>Deepwater waves</w:t>
      </w:r>
      <w:bookmarkEnd w:id="180"/>
    </w:p>
    <w:p w14:paraId="4E7D5288" w14:textId="4B16BD3D" w:rsidR="00202C49" w:rsidRDefault="00202C49" w:rsidP="00202C49">
      <w:r w:rsidRPr="00B37071">
        <w:rPr>
          <w:noProof/>
        </w:rPr>
        <w:drawing>
          <wp:anchor distT="0" distB="0" distL="114300" distR="114300" simplePos="0" relativeHeight="251696128" behindDoc="0" locked="0" layoutInCell="1" allowOverlap="1" wp14:anchorId="3A1EE4F2" wp14:editId="58B724A7">
            <wp:simplePos x="0" y="0"/>
            <wp:positionH relativeFrom="margin">
              <wp:posOffset>-952</wp:posOffset>
            </wp:positionH>
            <wp:positionV relativeFrom="paragraph">
              <wp:posOffset>930910</wp:posOffset>
            </wp:positionV>
            <wp:extent cx="1685925" cy="974090"/>
            <wp:effectExtent l="0" t="0" r="952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685925" cy="974090"/>
                    </a:xfrm>
                    <a:prstGeom prst="rect">
                      <a:avLst/>
                    </a:prstGeom>
                  </pic:spPr>
                </pic:pic>
              </a:graphicData>
            </a:graphic>
            <wp14:sizeRelH relativeFrom="margin">
              <wp14:pctWidth>0</wp14:pctWidth>
            </wp14:sizeRelH>
            <wp14:sizeRelV relativeFrom="margin">
              <wp14:pctHeight>0</wp14:pctHeight>
            </wp14:sizeRelV>
          </wp:anchor>
        </w:drawing>
      </w:r>
      <w:r>
        <w:t xml:space="preserve">This option treats the selected wave data record as a “nearshore” data set and applies refraction and shoaling to a deepwater depth and a user specified offshore seabed angle (specified using the same convention as the Shoreline Angle above). The three methods of calculating refraction are the same as for Inshore waves </w:t>
      </w:r>
      <w:bookmarkStart w:id="181" w:name="_Hlk1541614"/>
      <w:r>
        <w:t>(Section</w:t>
      </w:r>
      <w:r w:rsidR="00AF1CF4">
        <w:t xml:space="preserve"> </w:t>
      </w:r>
      <w:r w:rsidR="00AF1CF4">
        <w:fldChar w:fldCharType="begin"/>
      </w:r>
      <w:r w:rsidR="00AF1CF4">
        <w:instrText xml:space="preserve"> REF _Ref39640858 \r \h </w:instrText>
      </w:r>
      <w:r w:rsidR="00AF1CF4">
        <w:fldChar w:fldCharType="separate"/>
      </w:r>
      <w:r w:rsidR="00DF5A44">
        <w:t>4.2.1</w:t>
      </w:r>
      <w:r w:rsidR="00AF1CF4">
        <w:fldChar w:fldCharType="end"/>
      </w:r>
      <w:r w:rsidR="00AF1CF4">
        <w:t>)</w:t>
      </w:r>
      <w:r>
        <w:t xml:space="preserve">.  </w:t>
      </w:r>
      <w:bookmarkEnd w:id="181"/>
      <w:r>
        <w:t>The input dialogue defaults to a contour angle that is the same as the Offshore contour angle defined in the main UI (</w:t>
      </w:r>
      <w:r w:rsidRPr="00894E66">
        <w:rPr>
          <w:i/>
          <w:color w:val="7B2520" w:themeColor="accent3" w:themeShade="BF"/>
        </w:rPr>
        <w:t>Setup&gt;Run parameters&gt;Site parameters</w:t>
      </w:r>
      <w:r>
        <w:t>) and a bed level of -100m.</w:t>
      </w:r>
    </w:p>
    <w:p w14:paraId="38D40DB7" w14:textId="117C1E07" w:rsidR="00202C49" w:rsidRDefault="00202C49" w:rsidP="00202C49">
      <w:r>
        <w:t xml:space="preserve">Changing the angle to a different value invokes the incremental method; </w:t>
      </w:r>
      <w:bookmarkStart w:id="182" w:name="_Hlk1541680"/>
      <w:r>
        <w:t xml:space="preserve">option (i) in Section </w:t>
      </w:r>
      <w:bookmarkEnd w:id="182"/>
      <w:r w:rsidR="006B501C">
        <w:fldChar w:fldCharType="begin"/>
      </w:r>
      <w:r w:rsidR="006B501C">
        <w:instrText xml:space="preserve"> REF _Ref39640858 \r \h </w:instrText>
      </w:r>
      <w:r w:rsidR="006B501C">
        <w:fldChar w:fldCharType="separate"/>
      </w:r>
      <w:r w:rsidR="00DF5A44">
        <w:t>4.2.1</w:t>
      </w:r>
      <w:r w:rsidR="006B501C">
        <w:fldChar w:fldCharType="end"/>
      </w:r>
      <w:r w:rsidR="006B501C">
        <w:t xml:space="preserve">. </w:t>
      </w:r>
      <w:r>
        <w:t xml:space="preserve">Entering multiple angles and bed levels invokes option (ii) in Section </w:t>
      </w:r>
      <w:r w:rsidR="006B501C">
        <w:fldChar w:fldCharType="begin"/>
      </w:r>
      <w:r w:rsidR="006B501C">
        <w:instrText xml:space="preserve"> REF _Ref39640858 \r \h </w:instrText>
      </w:r>
      <w:r w:rsidR="006B501C">
        <w:fldChar w:fldCharType="separate"/>
      </w:r>
      <w:r w:rsidR="00DF5A44">
        <w:t>4.2.1</w:t>
      </w:r>
      <w:r w:rsidR="006B501C">
        <w:fldChar w:fldCharType="end"/>
      </w:r>
      <w:r w:rsidR="006B501C">
        <w:t>.</w:t>
      </w:r>
      <w:r>
        <w:t>The deepwater wave angle and refraction coefficient are computed by iterating through the specified values.</w:t>
      </w:r>
    </w:p>
    <w:p w14:paraId="2DB1F410" w14:textId="77777777" w:rsidR="00202C49" w:rsidRDefault="00202C49" w:rsidP="00894E66"/>
    <w:p w14:paraId="2173010A" w14:textId="596D7E7D" w:rsidR="009D71B7" w:rsidRDefault="009D71B7" w:rsidP="009D71B7">
      <w:pPr>
        <w:pStyle w:val="Heading2"/>
      </w:pPr>
      <w:bookmarkStart w:id="183" w:name="_Ref211501202"/>
      <w:bookmarkStart w:id="184" w:name="_Toc219458201"/>
      <w:r>
        <w:t>Wind-waves</w:t>
      </w:r>
      <w:bookmarkEnd w:id="183"/>
      <w:bookmarkEnd w:id="184"/>
    </w:p>
    <w:p w14:paraId="59002087" w14:textId="17B7C32D" w:rsidR="00202C49" w:rsidRDefault="004E658C" w:rsidP="00202C49">
      <w:r>
        <w:t>The Wind-wave hindcast model uses measured wind data and a set of defined fetch lengths for a given (usually nearshore) location. The latter are used to calculate the</w:t>
      </w:r>
      <w:r w:rsidR="00202C49">
        <w:t xml:space="preserve"> effective fetch</w:t>
      </w:r>
      <w:r>
        <w:t>,</w:t>
      </w:r>
      <w:r w:rsidR="00202C49">
        <w:t xml:space="preserve"> based on </w:t>
      </w:r>
      <w:r>
        <w:t xml:space="preserve">the method of </w:t>
      </w:r>
      <w:r w:rsidR="00202C49">
        <w:t xml:space="preserve">Donelan </w:t>
      </w:r>
      <w:r w:rsidR="00202C49">
        <w:fldChar w:fldCharType="begin"/>
      </w:r>
      <w:r w:rsidR="00DE1831">
        <w:instrText xml:space="preserve"> ADDIN EN.CITE &lt;EndNote&gt;&lt;Cite ExcludeAuth="1"&gt;&lt;Author&gt;Donelan&lt;/Author&gt;&lt;Year&gt;1985&lt;/Year&gt;&lt;RecNum&gt;337&lt;/RecNum&gt;&lt;DisplayText&gt;(1985)&lt;/DisplayText&gt;&lt;record&gt;&lt;rec-number&gt;337&lt;/rec-number&gt;&lt;foreign-keys&gt;&lt;key app="EN" db-id="sv9fdvxxw0ss5geav2oxv0s15saz05p5zzwd" timestamp="1381163855" guid="a245e31d-eeaa-4a83-bcac-a81143131099"&gt;337&lt;/key&gt;&lt;/foreign-keys&gt;&lt;ref-type name="Journal Article"&gt;17&lt;/ref-type&gt;&lt;contributors&gt;&lt;authors&gt;&lt;author&gt;Donelan,M A&lt;/author&gt;&lt;author&gt;Hamilton,J&lt;/author&gt;&lt;author&gt;Hui,W H&lt;/author&gt;&lt;/authors&gt;&lt;/contributors&gt;&lt;titles&gt;&lt;title&gt;Directional Spectra of wind-generated waves&lt;/title&gt;&lt;secondary-title&gt;Phil.Trans.R.Soc.Lond.A.&lt;/secondary-title&gt;&lt;/titles&gt;&lt;periodical&gt;&lt;full-title&gt;Phil.Trans.R.Soc.Lond.A.&lt;/full-title&gt;&lt;/periodical&gt;&lt;pages&gt;509-562&lt;/pages&gt;&lt;volume&gt;315&lt;/volume&gt;&lt;number&gt;1534&lt;/number&gt;&lt;keywords&gt;&lt;keyword&gt;waves&lt;/keyword&gt;&lt;/keywords&gt;&lt;dates&gt;&lt;year&gt;1985&lt;/year&gt;&lt;pub-dates&gt;&lt;date&gt;1985&lt;/date&gt;&lt;/pub-dates&gt;&lt;/dates&gt;&lt;label&gt;577&lt;/label&gt;&lt;urls&gt;&lt;/urls&gt;&lt;/record&gt;&lt;/Cite&gt;&lt;/EndNote&gt;</w:instrText>
      </w:r>
      <w:r w:rsidR="00202C49">
        <w:fldChar w:fldCharType="separate"/>
      </w:r>
      <w:r w:rsidR="00202C49">
        <w:rPr>
          <w:noProof/>
        </w:rPr>
        <w:t>(1985)</w:t>
      </w:r>
      <w:r w:rsidR="00202C49">
        <w:fldChar w:fldCharType="end"/>
      </w:r>
      <w:r w:rsidR="00202C49">
        <w:t xml:space="preserve">, or the method given in the Shore Protection Manual </w:t>
      </w:r>
      <w:r w:rsidR="00202C49">
        <w:fldChar w:fldCharType="begin"/>
      </w:r>
      <w:r w:rsidR="00DE1831">
        <w:instrText xml:space="preserve"> ADDIN EN.CITE &lt;EndNote&gt;&lt;Cite&gt;&lt;Author&gt;USACE&lt;/Author&gt;&lt;Year&gt;1984&lt;/Year&gt;&lt;RecNum&gt;167&lt;/RecNum&gt;&lt;DisplayText&gt;(USACE, 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00202C49">
        <w:fldChar w:fldCharType="separate"/>
      </w:r>
      <w:r w:rsidR="00996F90">
        <w:rPr>
          <w:noProof/>
        </w:rPr>
        <w:t>(USACE, 1984)</w:t>
      </w:r>
      <w:r w:rsidR="00202C49">
        <w:fldChar w:fldCharType="end"/>
      </w:r>
      <w:r w:rsidR="00202C49">
        <w:t xml:space="preserve">. Wave height and period are </w:t>
      </w:r>
      <w:r>
        <w:t xml:space="preserve">computed using the effective fetch lengths and </w:t>
      </w:r>
      <w:r w:rsidR="00202C49">
        <w:t xml:space="preserve">the TMA spectrum </w:t>
      </w:r>
      <w:r w:rsidR="00202C49">
        <w:fldChar w:fldCharType="begin">
          <w:fldData xml:space="preserve">PEVuZE5vdGU+PENpdGU+PEF1dGhvcj5Cb3V3czwvQXV0aG9yPjxZZWFyPjE5ODU8L1llYXI+PFJl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==
</w:fldData>
        </w:fldChar>
      </w:r>
      <w:r w:rsidR="00DE1831">
        <w:instrText xml:space="preserve"> ADDIN EN.CITE </w:instrText>
      </w:r>
      <w:r w:rsidR="00DE1831">
        <w:fldChar w:fldCharType="begin">
          <w:fldData xml:space="preserve">PEVuZE5vdGU+PENpdGU+PEF1dGhvcj5Cb3V3czwvQXV0aG9yPjxZZWFyPjE5ODU8L1llYXI+PFJl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==
</w:fldData>
        </w:fldChar>
      </w:r>
      <w:r w:rsidR="00DE1831">
        <w:instrText xml:space="preserve"> ADDIN EN.CITE.DATA </w:instrText>
      </w:r>
      <w:r w:rsidR="00DE1831">
        <w:fldChar w:fldCharType="end"/>
      </w:r>
      <w:r w:rsidR="00202C49">
        <w:fldChar w:fldCharType="separate"/>
      </w:r>
      <w:r w:rsidR="005B5B11">
        <w:rPr>
          <w:noProof/>
        </w:rPr>
        <w:t>(Hughes, 1984; Bouws</w:t>
      </w:r>
      <w:r w:rsidR="005B5B11" w:rsidRPr="005B5B11">
        <w:rPr>
          <w:i/>
          <w:noProof/>
        </w:rPr>
        <w:t xml:space="preserve"> et al.</w:t>
      </w:r>
      <w:r w:rsidR="005B5B11">
        <w:rPr>
          <w:noProof/>
        </w:rPr>
        <w:t>, 1985; 1987)</w:t>
      </w:r>
      <w:r w:rsidR="00202C49">
        <w:fldChar w:fldCharType="end"/>
      </w:r>
      <w:r w:rsidR="00202C49">
        <w:t xml:space="preserve">. </w:t>
      </w:r>
    </w:p>
    <w:p w14:paraId="74ECCEF4" w14:textId="77777777" w:rsidR="00202C49" w:rsidRDefault="00202C49" w:rsidP="00202C49">
      <w:r>
        <w:t>The TMA spectrum modifies the JONSWAP spectrum to take account of shallow water effects (depth saturation of the energy spectra). The JONSWAP spectrum is defined as:</w:t>
      </w:r>
    </w:p>
    <w:p w14:paraId="3BCC66C5" w14:textId="77777777" w:rsidR="00202C49" w:rsidRDefault="00202C49" w:rsidP="00202C49">
      <w:pPr>
        <w:jc w:val="right"/>
      </w:pPr>
      <w:r w:rsidRPr="003128BF">
        <w:rPr>
          <w:position w:val="-38"/>
          <w:sz w:val="20"/>
          <w:szCs w:val="20"/>
        </w:rPr>
        <w:object w:dxaOrig="3420" w:dyaOrig="880" w14:anchorId="28C509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85pt;height:43.95pt" o:ole="">
            <v:imagedata r:id="rId83" o:title=""/>
          </v:shape>
          <o:OLEObject Type="Embed" ProgID="Equation.DSMT4" ShapeID="_x0000_i1025" DrawAspect="Content" ObjectID="_1831119101" r:id="rId84"/>
        </w:object>
      </w:r>
      <w:r>
        <w:rPr>
          <w:position w:val="-54"/>
          <w:sz w:val="20"/>
          <w:szCs w:val="20"/>
        </w:rPr>
        <w:tab/>
      </w:r>
      <w:r>
        <w:rPr>
          <w:position w:val="-54"/>
          <w:sz w:val="20"/>
          <w:szCs w:val="20"/>
        </w:rPr>
        <w:tab/>
      </w:r>
      <w:r>
        <w:rPr>
          <w:position w:val="-54"/>
          <w:sz w:val="20"/>
          <w:szCs w:val="20"/>
        </w:rPr>
        <w:tab/>
      </w:r>
      <w:r>
        <w:rPr>
          <w:position w:val="-54"/>
          <w:sz w:val="20"/>
          <w:szCs w:val="20"/>
        </w:rPr>
        <w:tab/>
      </w:r>
      <w:r>
        <w:rPr>
          <w:position w:val="-54"/>
          <w:sz w:val="20"/>
          <w:szCs w:val="20"/>
        </w:rPr>
        <w:tab/>
      </w:r>
    </w:p>
    <w:p w14:paraId="2B8F5E6C" w14:textId="77777777" w:rsidR="00202C49" w:rsidRDefault="00202C49" w:rsidP="00202C49">
      <w:r>
        <w:t xml:space="preserve">where                            </w:t>
      </w:r>
      <w:r w:rsidRPr="003128BF">
        <w:rPr>
          <w:position w:val="-42"/>
        </w:rPr>
        <w:object w:dxaOrig="2160" w:dyaOrig="960" w14:anchorId="2A0847E3">
          <v:shape id="_x0000_i1026" type="#_x0000_t75" style="width:108.45pt;height:47.35pt" o:ole="">
            <v:imagedata r:id="rId85" o:title=""/>
          </v:shape>
          <o:OLEObject Type="Embed" ProgID="Equation.DSMT4" ShapeID="_x0000_i1026" DrawAspect="Content" ObjectID="_1831119102" r:id="rId86"/>
        </w:object>
      </w:r>
      <w:r>
        <w:t xml:space="preserve">;  </w:t>
      </w:r>
      <w:r w:rsidRPr="003128BF">
        <w:rPr>
          <w:position w:val="-36"/>
        </w:rPr>
        <w:object w:dxaOrig="1740" w:dyaOrig="780" w14:anchorId="1ABA9168">
          <v:shape id="_x0000_i1027" type="#_x0000_t75" style="width:87.5pt;height:39.4pt" o:ole="">
            <v:imagedata r:id="rId87" o:title=""/>
          </v:shape>
          <o:OLEObject Type="Embed" ProgID="Equation.DSMT4" ShapeID="_x0000_i1027" DrawAspect="Content" ObjectID="_1831119103" r:id="rId88"/>
        </w:object>
      </w:r>
    </w:p>
    <w:p w14:paraId="36261A52" w14:textId="5E5C4A5F" w:rsidR="00202C49" w:rsidRDefault="00202C49" w:rsidP="00202C49">
      <w:pPr>
        <w:rPr>
          <w:rFonts w:cstheme="minorHAnsi"/>
        </w:rPr>
      </w:pPr>
      <w:r w:rsidRPr="007E695A">
        <w:rPr>
          <w:i/>
          <w:iCs/>
          <w:sz w:val="24"/>
        </w:rPr>
        <w:t>f</w:t>
      </w:r>
      <w:r w:rsidRPr="007E695A">
        <w:rPr>
          <w:sz w:val="24"/>
        </w:rPr>
        <w:t xml:space="preserve"> is the frequency, </w:t>
      </w:r>
      <w:r w:rsidRPr="007E695A">
        <w:rPr>
          <w:i/>
          <w:iCs/>
          <w:sz w:val="24"/>
        </w:rPr>
        <w:t>f</w:t>
      </w:r>
      <w:r w:rsidRPr="007E695A">
        <w:rPr>
          <w:i/>
          <w:iCs/>
          <w:sz w:val="24"/>
          <w:vertAlign w:val="subscript"/>
        </w:rPr>
        <w:t>p</w:t>
      </w:r>
      <w:r w:rsidRPr="007E695A">
        <w:rPr>
          <w:i/>
          <w:iCs/>
          <w:sz w:val="24"/>
        </w:rPr>
        <w:t xml:space="preserve"> </w:t>
      </w:r>
      <w:r w:rsidRPr="007E695A">
        <w:rPr>
          <w:sz w:val="24"/>
        </w:rPr>
        <w:t xml:space="preserve">is the peak frequency (frequency at which </w:t>
      </w:r>
      <w:r w:rsidRPr="007E695A">
        <w:rPr>
          <w:i/>
          <w:iCs/>
          <w:sz w:val="24"/>
        </w:rPr>
        <w:t>S</w:t>
      </w:r>
      <w:r w:rsidRPr="007E695A">
        <w:rPr>
          <w:sz w:val="24"/>
        </w:rPr>
        <w:t>(</w:t>
      </w:r>
      <w:r w:rsidRPr="007E695A">
        <w:rPr>
          <w:i/>
          <w:iCs/>
          <w:sz w:val="24"/>
        </w:rPr>
        <w:t>f</w:t>
      </w:r>
      <w:r w:rsidRPr="007E695A">
        <w:rPr>
          <w:sz w:val="24"/>
        </w:rPr>
        <w:t xml:space="preserve">) is a maximum), </w:t>
      </w:r>
      <w:r w:rsidRPr="007E695A">
        <w:rPr>
          <w:rFonts w:ascii="Symbol" w:hAnsi="Symbol"/>
          <w:i/>
          <w:iCs/>
          <w:sz w:val="24"/>
        </w:rPr>
        <w:t></w:t>
      </w:r>
      <w:r w:rsidRPr="007E695A">
        <w:rPr>
          <w:sz w:val="24"/>
        </w:rPr>
        <w:t xml:space="preserve"> is the Phillips constant (sometimes called the equilibrium-range parameter), </w:t>
      </w:r>
      <w:r w:rsidRPr="007E695A">
        <w:rPr>
          <w:rFonts w:ascii="Symbol" w:hAnsi="Symbol"/>
          <w:i/>
          <w:iCs/>
          <w:sz w:val="24"/>
        </w:rPr>
        <w:t></w:t>
      </w:r>
      <w:r w:rsidRPr="007E695A">
        <w:rPr>
          <w:sz w:val="24"/>
        </w:rPr>
        <w:t xml:space="preserve"> is the peak-enhancement factor (usually taken to be 3.3), and</w:t>
      </w:r>
      <w:r>
        <w:rPr>
          <w:sz w:val="24"/>
        </w:rPr>
        <w:t xml:space="preserve"> </w:t>
      </w:r>
      <w:r w:rsidRPr="003128BF">
        <w:rPr>
          <w:rFonts w:cstheme="minorHAnsi"/>
          <w:i/>
          <w:iCs/>
        </w:rPr>
        <w:t>β</w:t>
      </w:r>
      <w:r>
        <w:rPr>
          <w:rFonts w:cstheme="minorHAnsi"/>
        </w:rPr>
        <w:t xml:space="preserve"> = 0.07 for </w:t>
      </w:r>
      <w:r w:rsidRPr="003128BF">
        <w:rPr>
          <w:rFonts w:cstheme="minorHAnsi"/>
          <w:i/>
          <w:iCs/>
        </w:rPr>
        <w:t>f&lt;</w:t>
      </w:r>
      <w:r w:rsidR="003E57B5" w:rsidRPr="003128BF">
        <w:rPr>
          <w:rFonts w:cstheme="minorHAnsi"/>
          <w:i/>
          <w:iCs/>
        </w:rPr>
        <w:t>f</w:t>
      </w:r>
      <w:r w:rsidR="003E57B5" w:rsidRPr="003128BF">
        <w:rPr>
          <w:rFonts w:cstheme="minorHAnsi"/>
          <w:i/>
          <w:iCs/>
          <w:vertAlign w:val="subscript"/>
        </w:rPr>
        <w:t>p</w:t>
      </w:r>
      <w:r w:rsidR="003E57B5">
        <w:rPr>
          <w:rFonts w:cstheme="minorHAnsi"/>
        </w:rPr>
        <w:t xml:space="preserve"> and</w:t>
      </w:r>
      <w:r>
        <w:rPr>
          <w:rFonts w:cstheme="minorHAnsi"/>
        </w:rPr>
        <w:t xml:space="preserve"> </w:t>
      </w:r>
      <w:r w:rsidRPr="003128BF">
        <w:rPr>
          <w:rFonts w:cstheme="minorHAnsi"/>
          <w:i/>
          <w:iCs/>
        </w:rPr>
        <w:t>β</w:t>
      </w:r>
      <w:r>
        <w:rPr>
          <w:rFonts w:cstheme="minorHAnsi"/>
        </w:rPr>
        <w:t xml:space="preserve"> = 0.09 for </w:t>
      </w:r>
      <w:r w:rsidRPr="003128BF">
        <w:rPr>
          <w:rFonts w:cstheme="minorHAnsi"/>
          <w:i/>
          <w:iCs/>
        </w:rPr>
        <w:t>f&gt;f</w:t>
      </w:r>
      <w:r w:rsidRPr="003128BF">
        <w:rPr>
          <w:rFonts w:cstheme="minorHAnsi"/>
          <w:i/>
          <w:iCs/>
          <w:vertAlign w:val="subscript"/>
        </w:rPr>
        <w:t>p</w:t>
      </w:r>
      <w:r>
        <w:rPr>
          <w:rFonts w:cstheme="minorHAnsi"/>
        </w:rPr>
        <w:t>.</w:t>
      </w:r>
    </w:p>
    <w:p w14:paraId="6ECC8165" w14:textId="1298E051" w:rsidR="00202C49" w:rsidRDefault="00202C49" w:rsidP="00202C49">
      <w:pPr>
        <w:rPr>
          <w:rFonts w:cstheme="minorHAnsi"/>
          <w:lang w:val="en-US"/>
        </w:rPr>
      </w:pPr>
      <w:r w:rsidRPr="00247CA9">
        <w:rPr>
          <w:rFonts w:cstheme="minorHAnsi"/>
          <w:lang w:val="en-US"/>
        </w:rPr>
        <w:t>To correct for depth-dependent effects, Bouws et al. (1985) also manipulated the linear term</w:t>
      </w:r>
      <w:r>
        <w:rPr>
          <w:rFonts w:cstheme="minorHAnsi"/>
          <w:lang w:val="en-US"/>
        </w:rPr>
        <w:t xml:space="preserve"> E(f)</w:t>
      </w:r>
      <w:r w:rsidRPr="00247CA9">
        <w:rPr>
          <w:rFonts w:cstheme="minorHAnsi"/>
          <w:lang w:val="en-US"/>
        </w:rPr>
        <w:t xml:space="preserve"> to reflect the loss of energy due to enhanced dissipation of shallow water. </w:t>
      </w:r>
      <w:r>
        <w:rPr>
          <w:rFonts w:cstheme="minorHAnsi"/>
          <w:lang w:val="en-US"/>
        </w:rPr>
        <w:t>They replace E(f) with E</w:t>
      </w:r>
      <w:r w:rsidRPr="004E658C">
        <w:rPr>
          <w:rFonts w:cstheme="minorHAnsi"/>
          <w:vertAlign w:val="subscript"/>
          <w:lang w:val="en-US"/>
        </w:rPr>
        <w:t>k</w:t>
      </w:r>
      <w:r>
        <w:rPr>
          <w:rFonts w:cstheme="minorHAnsi"/>
          <w:lang w:val="en-US"/>
        </w:rPr>
        <w:t>(f,</w:t>
      </w:r>
      <w:r w:rsidR="004E658C">
        <w:rPr>
          <w:rFonts w:cstheme="minorHAnsi"/>
          <w:lang w:val="en-US"/>
        </w:rPr>
        <w:t> </w:t>
      </w:r>
      <w:r>
        <w:rPr>
          <w:rFonts w:cstheme="minorHAnsi"/>
          <w:lang w:val="en-US"/>
        </w:rPr>
        <w:t>H), where:</w:t>
      </w:r>
    </w:p>
    <w:p w14:paraId="368CF614" w14:textId="77777777" w:rsidR="00202C49" w:rsidRPr="00247CA9" w:rsidRDefault="00202C49" w:rsidP="00202C49">
      <w:pPr>
        <w:rPr>
          <w:position w:val="-44"/>
        </w:rPr>
      </w:pPr>
      <w:r w:rsidRPr="00247CA9">
        <w:rPr>
          <w:position w:val="-36"/>
        </w:rPr>
        <w:object w:dxaOrig="2420" w:dyaOrig="800" w14:anchorId="0268F044">
          <v:shape id="_x0000_i1028" type="#_x0000_t75" style="width:120.9pt;height:40.55pt" o:ole="">
            <v:imagedata r:id="rId89" o:title=""/>
          </v:shape>
          <o:OLEObject Type="Embed" ProgID="Equation.DSMT4" ShapeID="_x0000_i1028" DrawAspect="Content" ObjectID="_1831119104" r:id="rId90"/>
        </w:object>
      </w:r>
      <w:r>
        <w:rPr>
          <w:position w:val="-44"/>
        </w:rPr>
        <w:t xml:space="preserve">,  </w:t>
      </w:r>
      <w:bookmarkStart w:id="185" w:name="_Hlk13580381"/>
      <w:r w:rsidRPr="00247CA9">
        <w:rPr>
          <w:position w:val="-68"/>
        </w:rPr>
        <w:object w:dxaOrig="3340" w:dyaOrig="1480" w14:anchorId="0ED61DFF">
          <v:shape id="_x0000_i1029" type="#_x0000_t75" style="width:166.35pt;height:74.65pt" o:ole="">
            <v:imagedata r:id="rId91" o:title=""/>
          </v:shape>
          <o:OLEObject Type="Embed" ProgID="Equation.DSMT4" ShapeID="_x0000_i1029" DrawAspect="Content" ObjectID="_1831119105" r:id="rId92"/>
        </w:object>
      </w:r>
      <w:bookmarkEnd w:id="185"/>
      <w:r>
        <w:rPr>
          <w:position w:val="-92"/>
        </w:rPr>
        <w:t xml:space="preserve">  </w:t>
      </w:r>
      <w:r>
        <w:t xml:space="preserve">and </w:t>
      </w:r>
      <w:r w:rsidRPr="00247CA9">
        <w:rPr>
          <w:position w:val="-12"/>
        </w:rPr>
        <w:object w:dxaOrig="1620" w:dyaOrig="400" w14:anchorId="47498971">
          <v:shape id="_x0000_i1030" type="#_x0000_t75" style="width:81.1pt;height:20.45pt" o:ole="">
            <v:imagedata r:id="rId93" o:title=""/>
          </v:shape>
          <o:OLEObject Type="Embed" ProgID="Equation.DSMT4" ShapeID="_x0000_i1030" DrawAspect="Content" ObjectID="_1831119106" r:id="rId94"/>
        </w:object>
      </w:r>
      <w:r>
        <w:rPr>
          <w:position w:val="-92"/>
        </w:rPr>
        <w:t xml:space="preserve"> </w:t>
      </w:r>
    </w:p>
    <w:p w14:paraId="58C936CE" w14:textId="3EBB0275" w:rsidR="00202C49" w:rsidRDefault="00202C49" w:rsidP="00202C49">
      <w:pPr>
        <w:rPr>
          <w:rFonts w:cstheme="minorHAnsi"/>
        </w:rPr>
      </w:pPr>
      <w:r>
        <w:rPr>
          <w:rFonts w:cstheme="minorHAnsi"/>
        </w:rPr>
        <w:t xml:space="preserve">The solution of the partial derivatives is detailed in </w:t>
      </w:r>
      <w:r w:rsidRPr="007E695A">
        <w:t>Kitaigorodskii et al.</w:t>
      </w:r>
      <w:r>
        <w:t xml:space="preserve"> </w:t>
      </w:r>
      <w:r>
        <w:fldChar w:fldCharType="begin"/>
      </w:r>
      <w:r w:rsidR="00996F90">
        <w:instrText xml:space="preserve"> ADDIN EN.CITE &lt;EndNote&gt;&lt;Cite ExcludeAuth="1"&gt;&lt;Author&gt;Kitaigorodskii&lt;/Author&gt;&lt;Year&gt;1975&lt;/Year&gt;&lt;RecNum&gt;4427&lt;/RecNum&gt;&lt;DisplayText&gt;(1975)&lt;/DisplayText&gt;&lt;record&gt;&lt;rec-number&gt;4427&lt;/rec-number&gt;&lt;foreign-keys&gt;&lt;key app="EN" db-id="sv9fdvxxw0ss5geav2oxv0s15saz05p5zzwd" timestamp="1562684060" guid="103956e4-0545-4097-864f-5bbff65f5883"&gt;4427&lt;/key&gt;&lt;/foreign-keys&gt;&lt;ref-type name="Journal Article"&gt;17&lt;/ref-type&gt;&lt;contributors&gt;&lt;authors&gt;&lt;author&gt;Kitaigorodskii, S. A&lt;/author&gt;&lt;author&gt;Krasitskii, V P&lt;/author&gt;&lt;author&gt;Zaslavskii, M M&lt;/author&gt;&lt;/authors&gt;&lt;/contributors&gt;&lt;titles&gt;&lt;title&gt;On Phillips theory of equilibrium range in the spectra of wind-generated gravity waves. Journal of Physical Oceanography&lt;/title&gt;&lt;secondary-title&gt;Journal of Physical Oceanography&lt;/secondary-title&gt;&lt;/titles&gt;&lt;periodical&gt;&lt;full-title&gt;Journal of Physical Oceanography&lt;/full-title&gt;&lt;/periodical&gt;&lt;pages&gt;410-420&lt;/pages&gt;&lt;volume&gt;5&lt;/volume&gt;&lt;number&gt;3&lt;/number&gt;&lt;dates&gt;&lt;year&gt;1975&lt;/year&gt;&lt;/dates&gt;&lt;urls&gt;&lt;/urls&gt;&lt;/record&gt;&lt;/Cite&gt;&lt;/EndNote&gt;</w:instrText>
      </w:r>
      <w:r>
        <w:fldChar w:fldCharType="separate"/>
      </w:r>
      <w:r>
        <w:rPr>
          <w:noProof/>
        </w:rPr>
        <w:t>(1975)</w:t>
      </w:r>
      <w:r>
        <w:fldChar w:fldCharType="end"/>
      </w:r>
      <w:r>
        <w:t xml:space="preserve"> and Bouws et al. give the following approximate solution</w:t>
      </w:r>
      <w:r>
        <w:rPr>
          <w:rFonts w:cstheme="minorHAnsi"/>
        </w:rPr>
        <w:t>:</w:t>
      </w:r>
    </w:p>
    <w:p w14:paraId="3A485900" w14:textId="77777777" w:rsidR="00202C49" w:rsidRDefault="00202C49" w:rsidP="004E658C">
      <w:pPr>
        <w:spacing w:after="0"/>
        <w:ind w:left="2160" w:firstLine="720"/>
        <w:rPr>
          <w:position w:val="-92"/>
        </w:rPr>
      </w:pPr>
      <w:r w:rsidRPr="00F32F63">
        <w:rPr>
          <w:position w:val="-92"/>
        </w:rPr>
        <w:t xml:space="preserve"> </w:t>
      </w:r>
      <w:r w:rsidRPr="009B3E9E">
        <w:rPr>
          <w:position w:val="-48"/>
        </w:rPr>
        <w:object w:dxaOrig="3720" w:dyaOrig="1140" w14:anchorId="6B2AA1AB">
          <v:shape id="_x0000_i1031" type="#_x0000_t75" style="width:186pt;height:57.65pt" o:ole="">
            <v:imagedata r:id="rId95" o:title=""/>
          </v:shape>
          <o:OLEObject Type="Embed" ProgID="Equation.DSMT4" ShapeID="_x0000_i1031" DrawAspect="Content" ObjectID="_1831119107" r:id="rId96"/>
        </w:object>
      </w:r>
    </w:p>
    <w:p w14:paraId="048B1884" w14:textId="74B098F1" w:rsidR="00202C49" w:rsidRDefault="00202C49" w:rsidP="00202C49">
      <w:r>
        <w:rPr>
          <w:sz w:val="24"/>
        </w:rPr>
        <w:t xml:space="preserve">The peak frequency is estimated from the peak period using the equation proposed by </w:t>
      </w:r>
      <w:r>
        <w:t xml:space="preserve">Donelan </w:t>
      </w:r>
      <w:r>
        <w:fldChar w:fldCharType="begin"/>
      </w:r>
      <w:r w:rsidR="00DE1831">
        <w:instrText xml:space="preserve"> ADDIN EN.CITE &lt;EndNote&gt;&lt;Cite ExcludeAuth="1"&gt;&lt;Author&gt;Donelan&lt;/Author&gt;&lt;Year&gt;1985&lt;/Year&gt;&lt;RecNum&gt;337&lt;/RecNum&gt;&lt;DisplayText&gt;(1985)&lt;/DisplayText&gt;&lt;record&gt;&lt;rec-number&gt;337&lt;/rec-number&gt;&lt;foreign-keys&gt;&lt;key app="EN" db-id="sv9fdvxxw0ss5geav2oxv0s15saz05p5zzwd" timestamp="1381163855" guid="a245e31d-eeaa-4a83-bcac-a81143131099"&gt;337&lt;/key&gt;&lt;/foreign-keys&gt;&lt;ref-type name="Journal Article"&gt;17&lt;/ref-type&gt;&lt;contributors&gt;&lt;authors&gt;&lt;author&gt;Donelan,M A&lt;/author&gt;&lt;author&gt;Hamilton,J&lt;/author&gt;&lt;author&gt;Hui,W H&lt;/author&gt;&lt;/authors&gt;&lt;/contributors&gt;&lt;titles&gt;&lt;title&gt;Directional Spectra of wind-generated waves&lt;/title&gt;&lt;secondary-title&gt;Phil.Trans.R.Soc.Lond.A.&lt;/secondary-title&gt;&lt;/titles&gt;&lt;periodical&gt;&lt;full-title&gt;Phil.Trans.R.Soc.Lond.A.&lt;/full-title&gt;&lt;/periodical&gt;&lt;pages&gt;509-562&lt;/pages&gt;&lt;volume&gt;315&lt;/volume&gt;&lt;number&gt;1534&lt;/number&gt;&lt;keywords&gt;&lt;keyword&gt;waves&lt;/keyword&gt;&lt;/keywords&gt;&lt;dates&gt;&lt;year&gt;1985&lt;/year&gt;&lt;pub-dates&gt;&lt;date&gt;1985&lt;/date&gt;&lt;/pub-dates&gt;&lt;/dates&gt;&lt;label&gt;577&lt;/label&gt;&lt;urls&gt;&lt;/urls&gt;&lt;/record&gt;&lt;/Cite&gt;&lt;/EndNote&gt;</w:instrText>
      </w:r>
      <w:r>
        <w:fldChar w:fldCharType="separate"/>
      </w:r>
      <w:r>
        <w:rPr>
          <w:noProof/>
        </w:rPr>
        <w:t>(1985)</w:t>
      </w:r>
      <w:r>
        <w:fldChar w:fldCharType="end"/>
      </w:r>
      <w:r>
        <w:t xml:space="preserve">: </w:t>
      </w:r>
    </w:p>
    <w:p w14:paraId="67382650" w14:textId="77777777" w:rsidR="00202C49" w:rsidRDefault="00202C49" w:rsidP="00202C49">
      <w:pPr>
        <w:ind w:left="1440" w:firstLine="720"/>
        <w:jc w:val="right"/>
        <w:rPr>
          <w:sz w:val="24"/>
        </w:rPr>
      </w:pPr>
      <w:r w:rsidRPr="00FB5E7A">
        <w:rPr>
          <w:position w:val="-30"/>
        </w:rPr>
        <w:object w:dxaOrig="2100" w:dyaOrig="720" w14:anchorId="5D89135B">
          <v:shape id="_x0000_i1032" type="#_x0000_t75" style="width:105.3pt;height:36.4pt" o:ole="">
            <v:imagedata r:id="rId97" o:title=""/>
          </v:shape>
          <o:OLEObject Type="Embed" ProgID="Equation.3" ShapeID="_x0000_i1032" DrawAspect="Content" ObjectID="_1831119108" r:id="rId98"/>
        </w:object>
      </w:r>
      <w:r>
        <w:tab/>
      </w:r>
      <w:r>
        <w:tab/>
      </w:r>
      <w:r>
        <w:tab/>
      </w:r>
      <w:r>
        <w:tab/>
      </w:r>
      <w:r>
        <w:tab/>
      </w:r>
      <w:r>
        <w:tab/>
      </w:r>
    </w:p>
    <w:p w14:paraId="7022CB43" w14:textId="77777777" w:rsidR="00202C49" w:rsidRDefault="00202C49" w:rsidP="00202C49">
      <w:pPr>
        <w:rPr>
          <w:sz w:val="24"/>
        </w:rPr>
      </w:pPr>
      <w:r>
        <w:rPr>
          <w:sz w:val="24"/>
        </w:rPr>
        <w:t>Where U is the wind speed at 10m (m/s), F is the fetch length (m) and g is the acceleration due to gravity (m/s</w:t>
      </w:r>
      <w:r w:rsidRPr="00F32F63">
        <w:rPr>
          <w:sz w:val="24"/>
          <w:vertAlign w:val="superscript"/>
        </w:rPr>
        <w:t>2</w:t>
      </w:r>
      <w:r>
        <w:rPr>
          <w:sz w:val="24"/>
        </w:rPr>
        <w:t>)</w:t>
      </w:r>
    </w:p>
    <w:p w14:paraId="01DCC161" w14:textId="77777777" w:rsidR="00202C49" w:rsidRDefault="00202C49" w:rsidP="00202C49">
      <w:pPr>
        <w:rPr>
          <w:sz w:val="24"/>
        </w:rPr>
      </w:pPr>
      <w:r>
        <w:rPr>
          <w:sz w:val="24"/>
        </w:rPr>
        <w:t>Integrating the energy spectrum and the second moment of the spectrum gives the significant wave height and mean zero crossing period.</w:t>
      </w:r>
    </w:p>
    <w:p w14:paraId="0CF3596B" w14:textId="77777777" w:rsidR="00202C49" w:rsidRPr="00F32F63" w:rsidRDefault="00202C49" w:rsidP="00202C49">
      <w:pPr>
        <w:rPr>
          <w:sz w:val="24"/>
        </w:rPr>
      </w:pPr>
      <w:r>
        <w:rPr>
          <w:sz w:val="24"/>
        </w:rPr>
        <w:t xml:space="preserve"> i.e           </w:t>
      </w:r>
      <w:r w:rsidRPr="00F32F63">
        <w:rPr>
          <w:position w:val="-30"/>
        </w:rPr>
        <w:object w:dxaOrig="1780" w:dyaOrig="720" w14:anchorId="6EB87C2C">
          <v:shape id="_x0000_i1033" type="#_x0000_t75" style="width:89.45pt;height:37.15pt" o:ole="">
            <v:imagedata r:id="rId99" o:title=""/>
          </v:shape>
          <o:OLEObject Type="Embed" ProgID="Equation.DSMT4" ShapeID="_x0000_i1033" DrawAspect="Content" ObjectID="_1831119109" r:id="rId100"/>
        </w:object>
      </w:r>
      <w:r>
        <w:rPr>
          <w:sz w:val="24"/>
        </w:rPr>
        <w:t xml:space="preserve">    gives </w:t>
      </w:r>
      <w:r w:rsidRPr="00F32F63">
        <w:rPr>
          <w:position w:val="-14"/>
        </w:rPr>
        <w:object w:dxaOrig="1260" w:dyaOrig="420" w14:anchorId="36809653">
          <v:shape id="_x0000_i1034" type="#_x0000_t75" style="width:64.05pt;height:22pt" o:ole="">
            <v:imagedata r:id="rId101" o:title=""/>
          </v:shape>
          <o:OLEObject Type="Embed" ProgID="Equation.DSMT4" ShapeID="_x0000_i1034" DrawAspect="Content" ObjectID="_1831119110" r:id="rId102"/>
        </w:object>
      </w:r>
      <w:r>
        <w:rPr>
          <w:sz w:val="24"/>
        </w:rPr>
        <w:t xml:space="preserve"> and </w:t>
      </w:r>
      <w:r w:rsidRPr="00F32F63">
        <w:rPr>
          <w:position w:val="-14"/>
        </w:rPr>
        <w:object w:dxaOrig="1340" w:dyaOrig="420" w14:anchorId="7E13CF2E">
          <v:shape id="_x0000_i1035" type="#_x0000_t75" style="width:66.75pt;height:21.6pt" o:ole="">
            <v:imagedata r:id="rId103" o:title=""/>
          </v:shape>
          <o:OLEObject Type="Embed" ProgID="Equation.DSMT4" ShapeID="_x0000_i1035" DrawAspect="Content" ObjectID="_1831119111" r:id="rId104"/>
        </w:object>
      </w:r>
    </w:p>
    <w:p w14:paraId="6EBA13AB" w14:textId="48F51F48" w:rsidR="00202C49" w:rsidRDefault="00202C49" w:rsidP="00202C49">
      <w:pPr>
        <w:rPr>
          <w:position w:val="-20"/>
        </w:rPr>
      </w:pPr>
      <w:r>
        <w:rPr>
          <w:position w:val="-20"/>
        </w:rPr>
        <w:t xml:space="preserve">See Carter </w:t>
      </w:r>
      <w:r>
        <w:rPr>
          <w:position w:val="-20"/>
        </w:rPr>
        <w:fldChar w:fldCharType="begin"/>
      </w:r>
      <w:r w:rsidR="00996F90">
        <w:rPr>
          <w:position w:val="-20"/>
        </w:rPr>
        <w:instrText xml:space="preserve"> ADDIN EN.CITE &lt;EndNote&gt;&lt;Cite ExcludeAuth="1"&gt;&lt;Author&gt;Carter&lt;/Author&gt;&lt;Year&gt;1982&lt;/Year&gt;&lt;RecNum&gt;516&lt;/RecNum&gt;&lt;DisplayText&gt;(1982)&lt;/DisplayText&gt;&lt;record&gt;&lt;rec-number&gt;516&lt;/rec-number&gt;&lt;foreign-keys&gt;&lt;key app="EN" db-id="sv9fdvxxw0ss5geav2oxv0s15saz05p5zzwd" timestamp="1381163875" guid="12f488a8-45d4-458f-acf5-8f381f307494"&gt;516&lt;/key&gt;&lt;/foreign-keys&gt;&lt;ref-type name="Report"&gt;27&lt;/ref-type&gt;&lt;contributors&gt;&lt;authors&gt;&lt;author&gt;Carter,D J&lt;/author&gt;&lt;/authors&gt;&lt;tertiary-authors&gt;&lt;author&gt;Institute of Oceanographic Sciences&lt;/author&gt;&lt;/tertiary-authors&gt;&lt;/contributors&gt;&lt;titles&gt;&lt;title&gt;Estimation of wave spectra from wave height and period&lt;/title&gt;&lt;secondary-title&gt;MIAS Publication&lt;/secondary-title&gt;&lt;/titles&gt;&lt;pages&gt;1-21&lt;/pages&gt;&lt;dates&gt;&lt;year&gt;1982&lt;/year&gt;&lt;pub-dates&gt;&lt;date&gt;1982&lt;/date&gt;&lt;/pub-dates&gt;&lt;/dates&gt;&lt;pub-location&gt;Godalming&lt;/pub-location&gt;&lt;isbn&gt;4&lt;/isbn&gt;&lt;label&gt;765&lt;/label&gt;&lt;urls&gt;&lt;/urls&gt;&lt;remote-database-provider&gt;ISBN: 0-904175-12-X&lt;/remote-database-provider&gt;&lt;/record&gt;&lt;/Cite&gt;&lt;/EndNote&gt;</w:instrText>
      </w:r>
      <w:r>
        <w:rPr>
          <w:position w:val="-20"/>
        </w:rPr>
        <w:fldChar w:fldCharType="separate"/>
      </w:r>
      <w:r>
        <w:rPr>
          <w:noProof/>
          <w:position w:val="-20"/>
        </w:rPr>
        <w:t>(1982)</w:t>
      </w:r>
      <w:r>
        <w:rPr>
          <w:position w:val="-20"/>
        </w:rPr>
        <w:fldChar w:fldCharType="end"/>
      </w:r>
      <w:r>
        <w:rPr>
          <w:position w:val="-20"/>
        </w:rPr>
        <w:t xml:space="preserve"> for further details.</w:t>
      </w:r>
    </w:p>
    <w:p w14:paraId="739187FC" w14:textId="50F80B82" w:rsidR="00202C49" w:rsidRDefault="00202C49" w:rsidP="00202C49">
      <w:pPr>
        <w:rPr>
          <w:sz w:val="24"/>
        </w:rPr>
      </w:pPr>
      <w:r>
        <w:rPr>
          <w:sz w:val="24"/>
        </w:rPr>
        <w:t xml:space="preserve">Two methods </w:t>
      </w:r>
      <w:r w:rsidR="004E658C">
        <w:rPr>
          <w:sz w:val="24"/>
        </w:rPr>
        <w:t>are available for</w:t>
      </w:r>
      <w:r>
        <w:rPr>
          <w:sz w:val="24"/>
        </w:rPr>
        <w:t xml:space="preserve"> calculating the effective fetch, as proposed in the Shore Protection </w:t>
      </w:r>
      <w:r w:rsidR="004E658C">
        <w:rPr>
          <w:sz w:val="24"/>
        </w:rPr>
        <w:t xml:space="preserve">Manual </w:t>
      </w:r>
      <w:r>
        <w:rPr>
          <w:sz w:val="24"/>
        </w:rPr>
        <w:t xml:space="preserve">and by Donelan (1985).  They both modify the fetch along the mean wave direction to account for directional spreading. </w:t>
      </w:r>
    </w:p>
    <w:p w14:paraId="311ACFCD" w14:textId="77777777" w:rsidR="00202C49" w:rsidRPr="00A06248" w:rsidRDefault="00202C49" w:rsidP="00202C49">
      <w:pPr>
        <w:rPr>
          <w:sz w:val="24"/>
        </w:rPr>
      </w:pPr>
      <m:oMathPara>
        <m:oMath>
          <m:r>
            <w:rPr>
              <w:rFonts w:ascii="Cambria Math" w:hAnsi="Cambria Math"/>
              <w:sz w:val="24"/>
            </w:rPr>
            <m:t>effF=</m:t>
          </m:r>
          <m:f>
            <m:fPr>
              <m:ctrlPr>
                <w:rPr>
                  <w:rFonts w:ascii="Cambria Math" w:hAnsi="Cambria Math"/>
                  <w:i/>
                  <w:sz w:val="24"/>
                </w:rPr>
              </m:ctrlPr>
            </m:fPr>
            <m:num>
              <m:nary>
                <m:naryPr>
                  <m:chr m:val="∑"/>
                  <m:limLoc m:val="undOvr"/>
                  <m:subHide m:val="1"/>
                  <m:supHide m:val="1"/>
                  <m:ctrlPr>
                    <w:rPr>
                      <w:rFonts w:ascii="Cambria Math" w:hAnsi="Cambria Math"/>
                      <w:i/>
                      <w:sz w:val="24"/>
                    </w:rPr>
                  </m:ctrlPr>
                </m:naryPr>
                <m:sub/>
                <m:sup/>
                <m:e>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&lt;trigfn&gt;</m:t>
                  </m:r>
                  <m:sSup>
                    <m:sSupPr>
                      <m:ctrlPr>
                        <w:rPr>
                          <w:rFonts w:ascii="Cambria Math" w:hAnsi="Cambria Math"/>
                          <w:i/>
                          <w:sz w:val="24"/>
                        </w:rPr>
                      </m:ctrlPr>
                    </m:sSupPr>
                    <m:e>
                      <m:r>
                        <w:rPr>
                          <w:rFonts w:ascii="Cambria Math" w:hAnsi="Cambria Math"/>
                          <w:sz w:val="24"/>
                        </w:rPr>
                        <m:t>(β</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φ</m:t>
                              </m:r>
                            </m:e>
                            <m:sub>
                              <m:r>
                                <w:rPr>
                                  <w:rFonts w:ascii="Cambria Math" w:hAnsi="Cambria Math"/>
                                  <w:sz w:val="24"/>
                                </w:rPr>
                                <m:t>i</m:t>
                              </m:r>
                            </m:sub>
                          </m:sSub>
                          <m:r>
                            <w:rPr>
                              <w:rFonts w:ascii="Cambria Math" w:hAnsi="Cambria Math"/>
                              <w:sz w:val="24"/>
                            </w:rPr>
                            <m:t>-θ</m:t>
                          </m:r>
                        </m:e>
                      </m:d>
                      <m:r>
                        <w:rPr>
                          <w:rFonts w:ascii="Cambria Math" w:hAnsi="Cambria Math"/>
                          <w:sz w:val="24"/>
                        </w:rPr>
                        <m:t>)</m:t>
                      </m:r>
                    </m:e>
                    <m:sup>
                      <m:r>
                        <w:rPr>
                          <w:rFonts w:ascii="Cambria Math" w:hAnsi="Cambria Math"/>
                          <w:sz w:val="24"/>
                        </w:rPr>
                        <m:t>n</m:t>
                      </m:r>
                    </m:sup>
                  </m:sSup>
                </m:e>
              </m:nary>
            </m:num>
            <m:den>
              <m:nary>
                <m:naryPr>
                  <m:chr m:val="∑"/>
                  <m:limLoc m:val="undOvr"/>
                  <m:subHide m:val="1"/>
                  <m:supHide m:val="1"/>
                  <m:ctrlPr>
                    <w:rPr>
                      <w:rFonts w:ascii="Cambria Math" w:hAnsi="Cambria Math"/>
                      <w:i/>
                      <w:sz w:val="24"/>
                    </w:rPr>
                  </m:ctrlPr>
                </m:naryPr>
                <m:sub/>
                <m:sup/>
                <m:e>
                  <m:r>
                    <w:rPr>
                      <w:rFonts w:ascii="Cambria Math" w:hAnsi="Cambria Math"/>
                      <w:sz w:val="24"/>
                    </w:rPr>
                    <m:t>&lt;trigfn&gt;</m:t>
                  </m:r>
                  <m:sSup>
                    <m:sSupPr>
                      <m:ctrlPr>
                        <w:rPr>
                          <w:rFonts w:ascii="Cambria Math" w:hAnsi="Cambria Math"/>
                          <w:i/>
                          <w:sz w:val="24"/>
                        </w:rPr>
                      </m:ctrlPr>
                    </m:sSupPr>
                    <m:e>
                      <m:r>
                        <w:rPr>
                          <w:rFonts w:ascii="Cambria Math" w:hAnsi="Cambria Math"/>
                          <w:sz w:val="24"/>
                        </w:rPr>
                        <m:t>(β</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φ</m:t>
                              </m:r>
                            </m:e>
                            <m:sub>
                              <m:r>
                                <w:rPr>
                                  <w:rFonts w:ascii="Cambria Math" w:hAnsi="Cambria Math"/>
                                  <w:sz w:val="24"/>
                                </w:rPr>
                                <m:t>i</m:t>
                              </m:r>
                            </m:sub>
                          </m:sSub>
                          <m:r>
                            <w:rPr>
                              <w:rFonts w:ascii="Cambria Math" w:hAnsi="Cambria Math"/>
                              <w:sz w:val="24"/>
                            </w:rPr>
                            <m:t>-θ</m:t>
                          </m:r>
                        </m:e>
                      </m:d>
                      <m:r>
                        <w:rPr>
                          <w:rFonts w:ascii="Cambria Math" w:hAnsi="Cambria Math"/>
                          <w:sz w:val="24"/>
                        </w:rPr>
                        <m:t>)</m:t>
                      </m:r>
                    </m:e>
                    <m:sup>
                      <m:r>
                        <w:rPr>
                          <w:rFonts w:ascii="Cambria Math" w:hAnsi="Cambria Math"/>
                          <w:sz w:val="24"/>
                        </w:rPr>
                        <m:t>n</m:t>
                      </m:r>
                    </m:sup>
                  </m:sSup>
                </m:e>
              </m:nary>
            </m:den>
          </m:f>
        </m:oMath>
      </m:oMathPara>
    </w:p>
    <w:p w14:paraId="6CA2ABAF" w14:textId="77777777" w:rsidR="00202C49" w:rsidRDefault="00202C49" w:rsidP="00202C49">
      <w:pPr>
        <w:rPr>
          <w:rFonts w:cstheme="minorHAnsi"/>
          <w:sz w:val="24"/>
        </w:rPr>
      </w:pPr>
      <w:r>
        <w:rPr>
          <w:sz w:val="24"/>
        </w:rPr>
        <w:lastRenderedPageBreak/>
        <w:t xml:space="preserve">Where </w:t>
      </w:r>
      <w:r w:rsidRPr="00A06248">
        <w:rPr>
          <w:i/>
          <w:iCs/>
          <w:sz w:val="24"/>
        </w:rPr>
        <w:t>F</w:t>
      </w:r>
      <w:r w:rsidRPr="00A06248">
        <w:rPr>
          <w:i/>
          <w:iCs/>
          <w:sz w:val="24"/>
          <w:vertAlign w:val="subscript"/>
        </w:rPr>
        <w:t>i</w:t>
      </w:r>
      <w:r w:rsidRPr="00A06248">
        <w:rPr>
          <w:i/>
          <w:iCs/>
          <w:sz w:val="24"/>
        </w:rPr>
        <w:t xml:space="preserve"> </w:t>
      </w:r>
      <w:r>
        <w:rPr>
          <w:sz w:val="24"/>
        </w:rPr>
        <w:t xml:space="preserve">is the fetch length in the direction of  </w:t>
      </w:r>
      <w:r w:rsidRPr="00621F36">
        <w:rPr>
          <w:rFonts w:cstheme="minorHAnsi"/>
          <w:i/>
          <w:iCs/>
          <w:sz w:val="24"/>
        </w:rPr>
        <w:t>φ</w:t>
      </w:r>
      <w:r w:rsidRPr="00621F36">
        <w:rPr>
          <w:rFonts w:cstheme="minorHAnsi"/>
          <w:i/>
          <w:iCs/>
          <w:sz w:val="24"/>
          <w:vertAlign w:val="subscript"/>
        </w:rPr>
        <w:t>i</w:t>
      </w:r>
      <w:r>
        <w:rPr>
          <w:rFonts w:cstheme="minorHAnsi"/>
          <w:sz w:val="24"/>
        </w:rPr>
        <w:t>,</w:t>
      </w:r>
      <w:r>
        <w:rPr>
          <w:sz w:val="24"/>
        </w:rPr>
        <w:t xml:space="preserve"> &lt;trigfn&gt; is a </w:t>
      </w:r>
      <w:bookmarkStart w:id="186" w:name="_Hlk13582944"/>
      <w:r>
        <w:rPr>
          <w:sz w:val="24"/>
        </w:rPr>
        <w:t>trigonometric function</w:t>
      </w:r>
      <w:bookmarkEnd w:id="186"/>
      <w:r>
        <w:rPr>
          <w:sz w:val="24"/>
        </w:rPr>
        <w:t xml:space="preserve">, </w:t>
      </w:r>
      <w:r w:rsidRPr="00621F36">
        <w:rPr>
          <w:rFonts w:cstheme="minorHAnsi"/>
          <w:i/>
          <w:iCs/>
          <w:sz w:val="24"/>
        </w:rPr>
        <w:t>θ</w:t>
      </w:r>
      <w:r>
        <w:rPr>
          <w:rFonts w:cstheme="minorHAnsi"/>
          <w:sz w:val="24"/>
        </w:rPr>
        <w:t xml:space="preserve"> is the wind direction, </w:t>
      </w:r>
      <w:r w:rsidRPr="00621F36">
        <w:rPr>
          <w:rFonts w:cstheme="minorHAnsi"/>
          <w:i/>
          <w:iCs/>
          <w:sz w:val="24"/>
        </w:rPr>
        <w:t>β</w:t>
      </w:r>
      <w:r>
        <w:rPr>
          <w:rFonts w:cstheme="minorHAnsi"/>
          <w:sz w:val="24"/>
        </w:rPr>
        <w:t xml:space="preserve"> is a constant and </w:t>
      </w:r>
      <w:r w:rsidRPr="00621F36">
        <w:rPr>
          <w:rFonts w:cstheme="minorHAnsi"/>
          <w:i/>
          <w:iCs/>
          <w:sz w:val="24"/>
        </w:rPr>
        <w:t>n</w:t>
      </w:r>
      <w:r>
        <w:rPr>
          <w:rFonts w:cstheme="minorHAnsi"/>
          <w:sz w:val="24"/>
        </w:rPr>
        <w:t xml:space="preserve"> is the spreading coefficient. </w:t>
      </w:r>
    </w:p>
    <w:p w14:paraId="37A14BF7" w14:textId="77777777" w:rsidR="00202C49" w:rsidRDefault="00202C49" w:rsidP="00202C49">
      <w:pPr>
        <w:rPr>
          <w:sz w:val="24"/>
        </w:rPr>
      </w:pPr>
      <w:r>
        <w:rPr>
          <w:sz w:val="24"/>
        </w:rPr>
        <w:t xml:space="preserve">For the Donelan formulation, developed for wind-wave generation in lakes where the fetches can be long and narrow, the </w:t>
      </w:r>
      <w:r w:rsidRPr="008C2666">
        <w:rPr>
          <w:sz w:val="24"/>
        </w:rPr>
        <w:t>trigonometric function</w:t>
      </w:r>
      <w:r>
        <w:rPr>
          <w:sz w:val="24"/>
        </w:rPr>
        <w:t xml:space="preserve"> is </w:t>
      </w:r>
      <w:r w:rsidRPr="00050042">
        <w:rPr>
          <w:sz w:val="24"/>
        </w:rPr>
        <w:t>hyperbolic secant sech</w:t>
      </w:r>
      <w:r>
        <w:rPr>
          <w:sz w:val="24"/>
        </w:rPr>
        <w:t>(z)</w:t>
      </w:r>
      <w:r w:rsidRPr="00050042">
        <w:rPr>
          <w:sz w:val="24"/>
        </w:rPr>
        <w:t xml:space="preserve"> = 1/(cosh</w:t>
      </w:r>
      <w:r>
        <w:rPr>
          <w:sz w:val="24"/>
        </w:rPr>
        <w:t>(z)</w:t>
      </w:r>
      <w:r w:rsidRPr="00050042">
        <w:rPr>
          <w:sz w:val="24"/>
        </w:rPr>
        <w:t xml:space="preserve">) </w:t>
      </w:r>
      <w:r>
        <w:rPr>
          <w:sz w:val="24"/>
        </w:rPr>
        <w:t>and the constant is 2.28.</w:t>
      </w:r>
    </w:p>
    <w:p w14:paraId="41EC1214" w14:textId="77777777" w:rsidR="00202C49" w:rsidRDefault="00202C49" w:rsidP="00202C49">
      <w:pPr>
        <w:rPr>
          <w:sz w:val="24"/>
        </w:rPr>
      </w:pPr>
      <w:r>
        <w:rPr>
          <w:sz w:val="24"/>
        </w:rPr>
        <w:t xml:space="preserve">For the SPM method, </w:t>
      </w:r>
      <w:r w:rsidRPr="008C2666">
        <w:rPr>
          <w:sz w:val="24"/>
        </w:rPr>
        <w:t xml:space="preserve">the trigonometric function is </w:t>
      </w:r>
      <w:r>
        <w:rPr>
          <w:sz w:val="24"/>
        </w:rPr>
        <w:t>a cosine</w:t>
      </w:r>
      <w:r w:rsidRPr="008C2666">
        <w:rPr>
          <w:sz w:val="24"/>
        </w:rPr>
        <w:t xml:space="preserve"> and the constant is </w:t>
      </w:r>
      <w:r>
        <w:rPr>
          <w:sz w:val="24"/>
        </w:rPr>
        <w:t>1</w:t>
      </w:r>
      <w:r w:rsidRPr="008C2666">
        <w:rPr>
          <w:sz w:val="24"/>
        </w:rPr>
        <w:t>.</w:t>
      </w:r>
    </w:p>
    <w:p w14:paraId="14DDBAF4" w14:textId="56DE6A9E" w:rsidR="009D71B7" w:rsidRDefault="00202C49" w:rsidP="00894E66">
      <w:r>
        <w:rPr>
          <w:sz w:val="24"/>
        </w:rPr>
        <w:t>Typically, a spreading coefficient of n=2 is appropriate for locally generated wind-waves whereas an exponent of n=10 is more representative of developed sea states.</w:t>
      </w:r>
    </w:p>
    <w:p w14:paraId="10390BAF" w14:textId="77777777" w:rsidR="009D71B7" w:rsidRPr="00894E66" w:rsidRDefault="009D71B7" w:rsidP="00894E66"/>
    <w:p w14:paraId="08ED0187" w14:textId="147E2AD4" w:rsidR="00894E66" w:rsidRPr="00894E66" w:rsidRDefault="003D4AAF" w:rsidP="00EE32A9">
      <w:pPr>
        <w:pStyle w:val="Heading2"/>
      </w:pPr>
      <w:bookmarkStart w:id="187" w:name="_Toc219458202"/>
      <w:r>
        <w:t>Wave power</w:t>
      </w:r>
      <w:bookmarkEnd w:id="187"/>
    </w:p>
    <w:p w14:paraId="07604155" w14:textId="5C5BC1E0" w:rsidR="00894E66" w:rsidRPr="00894E66" w:rsidRDefault="00894E66" w:rsidP="00894E66">
      <w:r w:rsidRPr="00894E66">
        <w:t xml:space="preserve">The </w:t>
      </w:r>
      <w:r w:rsidR="003D4AAF">
        <w:t>wave power</w:t>
      </w:r>
      <w:r w:rsidRPr="00894E66">
        <w:t xml:space="preserve"> </w:t>
      </w:r>
      <w:r w:rsidR="003D4AAF">
        <w:t xml:space="preserve">or wave energy flux </w:t>
      </w:r>
      <w:r w:rsidRPr="00894E66">
        <w:t>(J/ms) is calculated using linear wave theory as:</w:t>
      </w:r>
    </w:p>
    <w:p w14:paraId="12B71094" w14:textId="77777777" w:rsidR="00894E66" w:rsidRPr="00894E66" w:rsidRDefault="00894E66" w:rsidP="00894E66">
      <m:oMathPara>
        <m:oMath>
          <m:r>
            <w:rPr>
              <w:rFonts w:ascii="Cambria Math" w:hAnsi="Cambria Math"/>
            </w:rPr>
            <m:t>F=g.</m:t>
          </m:r>
          <m:sSub>
            <m:sSubPr>
              <m:ctrlPr>
                <w:rPr>
                  <w:rFonts w:ascii="Cambria Math" w:hAnsi="Cambria Math"/>
                  <w:i/>
                </w:rPr>
              </m:ctrlPr>
            </m:sSubPr>
            <m:e>
              <m:r>
                <w:rPr>
                  <w:rFonts w:ascii="Cambria Math" w:hAnsi="Cambria Math"/>
                </w:rPr>
                <m:t>ρ</m:t>
              </m:r>
            </m:e>
            <m:sub>
              <m:r>
                <w:rPr>
                  <w:rFonts w:ascii="Cambria Math" w:hAnsi="Cambria Math"/>
                </w:rPr>
                <m:t>w</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H</m:t>
                  </m:r>
                </m:e>
                <m:sub>
                  <m:r>
                    <w:rPr>
                      <w:rFonts w:ascii="Cambria Math" w:hAnsi="Cambria Math"/>
                    </w:rPr>
                    <m:t>s</m:t>
                  </m:r>
                </m:sub>
                <m:sup>
                  <m:r>
                    <w:rPr>
                      <w:rFonts w:ascii="Cambria Math" w:hAnsi="Cambria Math"/>
                    </w:rPr>
                    <m:t>2</m:t>
                  </m:r>
                </m:sup>
              </m:sSubSup>
            </m:num>
            <m:den>
              <m:r>
                <w:rPr>
                  <w:rFonts w:ascii="Cambria Math" w:hAnsi="Cambria Math"/>
                </w:rPr>
                <m:t>8</m:t>
              </m:r>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g</m:t>
              </m:r>
            </m:sub>
          </m:sSub>
        </m:oMath>
      </m:oMathPara>
    </w:p>
    <w:p w14:paraId="1403C82C" w14:textId="30EAA47A" w:rsidR="00894E66" w:rsidRDefault="00894E66" w:rsidP="00894E66">
      <w:r w:rsidRPr="00894E66">
        <w:t xml:space="preserve">Where </w:t>
      </w:r>
      <w:r w:rsidRPr="00894E66">
        <w:rPr>
          <w:rFonts w:cstheme="minorHAnsi"/>
          <w:i/>
        </w:rPr>
        <w:t>ρ</w:t>
      </w:r>
      <w:r w:rsidRPr="00894E66">
        <w:rPr>
          <w:i/>
          <w:vertAlign w:val="subscript"/>
        </w:rPr>
        <w:t>w</w:t>
      </w:r>
      <w:r w:rsidRPr="00894E66">
        <w:t xml:space="preserve"> is the density of water (kg/m</w:t>
      </w:r>
      <w:r w:rsidRPr="00894E66">
        <w:rPr>
          <w:vertAlign w:val="superscript"/>
        </w:rPr>
        <w:t>3</w:t>
      </w:r>
      <w:r w:rsidRPr="00894E66">
        <w:t xml:space="preserve">) and </w:t>
      </w:r>
      <w:r w:rsidRPr="00894E66">
        <w:rPr>
          <w:i/>
        </w:rPr>
        <w:t>g</w:t>
      </w:r>
      <w:r w:rsidRPr="00894E66">
        <w:t xml:space="preserve"> is the acceleration due to gravity (m/s</w:t>
      </w:r>
      <w:r w:rsidRPr="00894E66">
        <w:rPr>
          <w:vertAlign w:val="superscript"/>
        </w:rPr>
        <w:t>2</w:t>
      </w:r>
      <w:r w:rsidRPr="00894E66">
        <w:t>).</w:t>
      </w:r>
    </w:p>
    <w:p w14:paraId="68342983" w14:textId="6D17131B" w:rsidR="00356F03" w:rsidRDefault="002543BD" w:rsidP="00894E66">
      <w:r>
        <w:rPr>
          <w:noProof/>
        </w:rPr>
        <w:drawing>
          <wp:anchor distT="0" distB="0" distL="114300" distR="114300" simplePos="0" relativeHeight="251768832" behindDoc="0" locked="0" layoutInCell="1" allowOverlap="1" wp14:anchorId="717EC54B" wp14:editId="6434CD5C">
            <wp:simplePos x="0" y="0"/>
            <wp:positionH relativeFrom="margin">
              <wp:align>right</wp:align>
            </wp:positionH>
            <wp:positionV relativeFrom="paragraph">
              <wp:posOffset>1015951</wp:posOffset>
            </wp:positionV>
            <wp:extent cx="2689860" cy="2153920"/>
            <wp:effectExtent l="0" t="0" r="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689860" cy="2153920"/>
                    </a:xfrm>
                    <a:prstGeom prst="rect">
                      <a:avLst/>
                    </a:prstGeom>
                  </pic:spPr>
                </pic:pic>
              </a:graphicData>
            </a:graphic>
          </wp:anchor>
        </w:drawing>
      </w:r>
      <w:r w:rsidR="00D96480">
        <w:t xml:space="preserve">The option from the </w:t>
      </w:r>
      <w:r w:rsidR="00D96480">
        <w:rPr>
          <w:i/>
          <w:color w:val="7B2520" w:themeColor="accent3" w:themeShade="BF"/>
        </w:rPr>
        <w:t>Run</w:t>
      </w:r>
      <w:r w:rsidR="00D96480" w:rsidRPr="0096599A">
        <w:rPr>
          <w:i/>
          <w:color w:val="7B2520" w:themeColor="accent3" w:themeShade="BF"/>
        </w:rPr>
        <w:t xml:space="preserve">&gt; </w:t>
      </w:r>
      <w:r w:rsidR="00D96480">
        <w:rPr>
          <w:i/>
          <w:color w:val="7B2520" w:themeColor="accent3" w:themeShade="BF"/>
        </w:rPr>
        <w:t>Wave properties&gt;Wave Power</w:t>
      </w:r>
      <w:r w:rsidR="00D96480">
        <w:t xml:space="preserve"> menu uses nearshore waves and requires the nearshore wave model to have been run (Sections </w:t>
      </w:r>
      <w:r w:rsidR="00D96480">
        <w:fldChar w:fldCharType="begin"/>
      </w:r>
      <w:r w:rsidR="00D96480">
        <w:instrText xml:space="preserve"> REF _Ref44620467 \r \h </w:instrText>
      </w:r>
      <w:r w:rsidR="00D96480">
        <w:fldChar w:fldCharType="separate"/>
      </w:r>
      <w:r w:rsidR="00DF5A44">
        <w:t>3.5.1</w:t>
      </w:r>
      <w:r w:rsidR="00D96480">
        <w:fldChar w:fldCharType="end"/>
      </w:r>
      <w:r w:rsidR="00D96480">
        <w:t xml:space="preserve"> and </w:t>
      </w:r>
      <w:r w:rsidR="00D96480">
        <w:fldChar w:fldCharType="begin"/>
      </w:r>
      <w:r w:rsidR="00D96480">
        <w:instrText xml:space="preserve"> REF _Ref462737628 \r \h </w:instrText>
      </w:r>
      <w:r w:rsidR="00D96480">
        <w:fldChar w:fldCharType="separate"/>
      </w:r>
      <w:r w:rsidR="00DF5A44">
        <w:t>4.2</w:t>
      </w:r>
      <w:r w:rsidR="00D96480">
        <w:fldChar w:fldCharType="end"/>
      </w:r>
      <w:r w:rsidR="00D96480">
        <w:t xml:space="preserve">). The wave power for the input wave data (e.g. buoy location) or offshore point can be calculated using the </w:t>
      </w:r>
      <w:r w:rsidR="00D96480" w:rsidRPr="0080129C">
        <w:rPr>
          <w:i/>
          <w:color w:val="7B2520" w:themeColor="accent3" w:themeShade="BF"/>
        </w:rPr>
        <w:t>Run&gt;</w:t>
      </w:r>
      <w:r w:rsidR="00D96480">
        <w:rPr>
          <w:i/>
          <w:color w:val="7B2520" w:themeColor="accent3" w:themeShade="BF"/>
        </w:rPr>
        <w:t>Derive Output</w:t>
      </w:r>
      <w:r w:rsidR="00D96480">
        <w:t xml:space="preserve"> menu option (Section </w:t>
      </w:r>
      <w:r w:rsidR="00D96480">
        <w:fldChar w:fldCharType="begin"/>
      </w:r>
      <w:r w:rsidR="00D96480">
        <w:instrText xml:space="preserve"> REF _Ref41119611 \r \h </w:instrText>
      </w:r>
      <w:r w:rsidR="00D96480">
        <w:fldChar w:fldCharType="separate"/>
      </w:r>
      <w:r w:rsidR="00DF5A44">
        <w:t>3.5.4</w:t>
      </w:r>
      <w:r w:rsidR="00D96480">
        <w:fldChar w:fldCharType="end"/>
      </w:r>
      <w:r w:rsidR="00D96480">
        <w:t xml:space="preserve">). The inputs required are </w:t>
      </w:r>
      <w:r w:rsidR="00356F03">
        <w:t>wave height, Hs, wave period, Tp, water depth, d, density of water, and acceleration due to gravity. The water depth record needs to be at the same sampling intervals as the waves. This can be created by first subsampling the record at time intervals defined by another record (use Function button on Derive Output UI to access this option). Assign the water level time series to be used the X button and set the ‘method’ to ‘linear’. The user is prompted to select the time series to define the new time intervals and the wave data to be used should be selected. This establishes and new water level timeseries with the same number of records as the wave timeseries. Using the Derive Output UI, assign wave heights to the X button, wave periods to the Y button, and the newly created water levels to the Z button. Then use the following function call:</w:t>
      </w:r>
    </w:p>
    <w:p w14:paraId="51EE1BC7" w14:textId="09BF2485" w:rsidR="00356F03" w:rsidRDefault="00356F03" w:rsidP="00894E66">
      <w:pPr>
        <w:rPr>
          <w:noProof/>
        </w:rPr>
      </w:pPr>
      <w:r w:rsidRPr="00356F03">
        <w:t>wave_energyflux(</w:t>
      </w:r>
      <w:r>
        <w:t>x, y, z+</w:t>
      </w:r>
      <w:r w:rsidRPr="005B0B63">
        <w:rPr>
          <w:i/>
          <w:iCs/>
        </w:rPr>
        <w:t xml:space="preserve">depth at </w:t>
      </w:r>
      <w:r w:rsidR="005B0B63">
        <w:rPr>
          <w:i/>
          <w:iCs/>
        </w:rPr>
        <w:t xml:space="preserve">the </w:t>
      </w:r>
      <w:r w:rsidRPr="005B0B63">
        <w:rPr>
          <w:i/>
          <w:iCs/>
        </w:rPr>
        <w:t>site,</w:t>
      </w:r>
      <w:r>
        <w:t xml:space="preserve"> water density, g</w:t>
      </w:r>
      <w:r w:rsidRPr="00356F03">
        <w:t>)</w:t>
      </w:r>
      <w:r w:rsidR="002543BD" w:rsidRPr="002543BD">
        <w:rPr>
          <w:noProof/>
        </w:rPr>
        <w:t xml:space="preserve"> </w:t>
      </w:r>
    </w:p>
    <w:p w14:paraId="6D90A176" w14:textId="18C6B3C0" w:rsidR="005B0B63" w:rsidRDefault="005B0B63" w:rsidP="00894E66">
      <w:r w:rsidRPr="005B0B63">
        <w:t>Note that the water levels</w:t>
      </w:r>
      <w:r>
        <w:t>, z,</w:t>
      </w:r>
      <w:r w:rsidRPr="005B0B63">
        <w:t xml:space="preserve"> are combined with the </w:t>
      </w:r>
      <w:r w:rsidRPr="005B0B63">
        <w:rPr>
          <w:i/>
          <w:iCs/>
        </w:rPr>
        <w:t>depth at the site</w:t>
      </w:r>
      <w:r w:rsidRPr="005B0B63">
        <w:t xml:space="preserve"> (</w:t>
      </w:r>
      <w:r w:rsidR="003E57B5" w:rsidRPr="005B0B63">
        <w:t>e.g.,</w:t>
      </w:r>
      <w:r w:rsidRPr="005B0B63">
        <w:t xml:space="preserve"> buoy location) which should be measured relative to the same datum that is being used for the water levels. This may be </w:t>
      </w:r>
      <w:r w:rsidR="00BE60E0">
        <w:t xml:space="preserve">relative </w:t>
      </w:r>
      <w:r w:rsidRPr="005B0B63">
        <w:t xml:space="preserve">to </w:t>
      </w:r>
      <w:r>
        <w:t>National/</w:t>
      </w:r>
      <w:r w:rsidRPr="005B0B63">
        <w:t>Ordnance Datum</w:t>
      </w:r>
      <w:r>
        <w:t>,</w:t>
      </w:r>
      <w:r w:rsidRPr="005B0B63">
        <w:t xml:space="preserve"> or Chart Datum</w:t>
      </w:r>
      <w:r>
        <w:t>,</w:t>
      </w:r>
      <w:r w:rsidRPr="005B0B63">
        <w:t xml:space="preserve"> depending on the source data.</w:t>
      </w:r>
    </w:p>
    <w:p w14:paraId="2F986F61" w14:textId="77777777" w:rsidR="00AF1CF4" w:rsidRPr="00894E66" w:rsidRDefault="00AF1CF4" w:rsidP="00AF1CF4"/>
    <w:p w14:paraId="05F5AE4A" w14:textId="77777777" w:rsidR="00AF1CF4" w:rsidRPr="00894E66" w:rsidRDefault="00AF1CF4" w:rsidP="00AF1CF4">
      <w:pPr>
        <w:pStyle w:val="Heading2"/>
      </w:pPr>
      <w:bookmarkStart w:id="188" w:name="_Ref513833452"/>
      <w:bookmarkStart w:id="189" w:name="_Toc531673952"/>
      <w:bookmarkStart w:id="190" w:name="_Toc219458203"/>
      <w:r w:rsidRPr="00894E66">
        <w:t>Runup (setup &amp; wash)</w:t>
      </w:r>
      <w:bookmarkEnd w:id="188"/>
      <w:bookmarkEnd w:id="189"/>
      <w:bookmarkEnd w:id="190"/>
    </w:p>
    <w:p w14:paraId="3D2BFC63" w14:textId="1F4614FC" w:rsidR="00AF1CF4" w:rsidRPr="00894E66" w:rsidRDefault="00AF1CF4" w:rsidP="00AF1CF4">
      <w:r w:rsidRPr="00894E66">
        <w:t xml:space="preserve">The runup is based on the formulation of Stockdon et al </w:t>
      </w:r>
      <w:r w:rsidRPr="00894E66">
        <w:fldChar w:fldCharType="begin"/>
      </w:r>
      <w:r w:rsidR="00996F90">
        <w:instrText xml:space="preserve"> ADDIN EN.CITE &lt;EndNote&gt;&lt;Cite ExcludeAuth="1"&gt;&lt;Author&gt;Stockdon&lt;/Author&gt;&lt;Year&gt;2006&lt;/Year&gt;&lt;RecNum&gt;4131&lt;/RecNum&gt;&lt;DisplayText&gt;(2006)&lt;/DisplayText&gt;&lt;record&gt;&lt;rec-number&gt;4131&lt;/rec-number&gt;&lt;foreign-keys&gt;&lt;key app="EN" db-id="sv9fdvxxw0ss5geav2oxv0s15saz05p5zzwd" timestamp="1525677576" guid="88cbfaf9-6b16-43f6-b667-5dfc064f20f6"&gt;4131&lt;/key&gt;&lt;/foreign-keys&gt;&lt;ref-type name="Journal Article"&gt;17&lt;/ref-type&gt;&lt;contributors&gt;&lt;authors&gt;&lt;author&gt;Stockdon, Hilary F.&lt;/author&gt;&lt;author&gt;Holman, Rob A.&lt;/author&gt;&lt;author&gt;Howd, Peter A.&lt;/author&gt;&lt;author&gt;Sallenger, Asbury H.&lt;/author&gt;&lt;/authors&gt;&lt;/contributors&gt;&lt;titles&gt;&lt;title&gt;Empirical parameterization of setup, swash, and runup&lt;/title&gt;&lt;secondary-title&gt;Coastal Engineering&lt;/secondary-title&gt;&lt;/titles&gt;&lt;periodical&gt;&lt;full-title&gt;Coastal Engineering&lt;/full-title&gt;&lt;/periodical&gt;&lt;pages&gt;573-588&lt;/pages&gt;&lt;volume&gt;53&lt;/volume&gt;&lt;number&gt;7&lt;/number&gt;&lt;section&gt;573&lt;/section&gt;&lt;dates&gt;&lt;year&gt;2006&lt;/year&gt;&lt;/dates&gt;&lt;isbn&gt;03783839&lt;/isbn&gt;&lt;urls&gt;&lt;/urls&gt;&lt;electronic-resource-num&gt;10.1016/j.coastaleng.2005.12.005&lt;/electronic-resource-num&gt;&lt;/record&gt;&lt;/Cite&gt;&lt;/EndNote&gt;</w:instrText>
      </w:r>
      <w:r w:rsidRPr="00894E66">
        <w:fldChar w:fldCharType="separate"/>
      </w:r>
      <w:r w:rsidRPr="00894E66">
        <w:rPr>
          <w:noProof/>
        </w:rPr>
        <w:t>(2006)</w:t>
      </w:r>
      <w:r w:rsidRPr="00894E66">
        <w:fldChar w:fldCharType="end"/>
      </w:r>
      <w:r w:rsidRPr="00894E66">
        <w:t xml:space="preserve"> Their equation combines setup (&lt;</w:t>
      </w:r>
      <w:r w:rsidRPr="00894E66">
        <w:rPr>
          <w:i/>
        </w:rPr>
        <w:t>η</w:t>
      </w:r>
      <w:r w:rsidRPr="00894E66">
        <w:t xml:space="preserve">&gt;), and swash made up of incident, </w:t>
      </w:r>
      <w:r w:rsidRPr="00894E66">
        <w:rPr>
          <w:i/>
        </w:rPr>
        <w:t>S</w:t>
      </w:r>
      <w:r w:rsidRPr="00894E66">
        <w:rPr>
          <w:i/>
          <w:vertAlign w:val="subscript"/>
        </w:rPr>
        <w:t>inc</w:t>
      </w:r>
      <w:r w:rsidRPr="00894E66">
        <w:t xml:space="preserve"> and infragravity, </w:t>
      </w:r>
      <w:r w:rsidRPr="00894E66">
        <w:rPr>
          <w:i/>
        </w:rPr>
        <w:t>S</w:t>
      </w:r>
      <w:r w:rsidRPr="00894E66">
        <w:rPr>
          <w:i/>
          <w:vertAlign w:val="subscript"/>
        </w:rPr>
        <w:t>ig</w:t>
      </w:r>
      <w:r w:rsidRPr="00894E66">
        <w:t xml:space="preserve"> components to give the 2% runup level as:</w:t>
      </w:r>
    </w:p>
    <w:p w14:paraId="5B7E41F2" w14:textId="77777777" w:rsidR="00AF1CF4" w:rsidRPr="00894E66" w:rsidRDefault="00000000" w:rsidP="00AF1CF4">
      <m:oMathPara>
        <m:oMath>
          <m:sSub>
            <m:sSubPr>
              <m:ctrlPr>
                <w:rPr>
                  <w:rFonts w:ascii="Cambria Math" w:hAnsi="Cambria Math" w:cs="Calibri"/>
                  <w:lang w:val=""/>
                </w:rPr>
              </m:ctrlPr>
            </m:sSubPr>
            <m:e>
              <m:r>
                <w:rPr>
                  <w:rFonts w:ascii="Cambria Math" w:hAnsi="Cambria Math" w:cs="Calibri"/>
                  <w:lang w:val=""/>
                </w:rPr>
                <m:t>R</m:t>
              </m:r>
            </m:e>
            <m:sub>
              <m:r>
                <m:rPr>
                  <m:sty m:val="p"/>
                </m:rPr>
                <w:rPr>
                  <w:rFonts w:ascii="Cambria Math" w:hAnsi="Cambria Math" w:cs="Calibri"/>
                  <w:lang w:val=""/>
                </w:rPr>
                <m:t>2</m:t>
              </m:r>
            </m:sub>
          </m:sSub>
          <m:r>
            <m:rPr>
              <m:sty m:val="p"/>
            </m:rPr>
            <w:rPr>
              <w:rFonts w:ascii="Cambria Math" w:hAnsi="Cambria Math" w:cs="Calibri"/>
              <w:lang w:val=""/>
            </w:rPr>
            <m:t>=1.1</m:t>
          </m:r>
          <m:d>
            <m:dPr>
              <m:begChr m:val="{"/>
              <m:endChr m:val="}"/>
              <m:ctrlPr>
                <w:rPr>
                  <w:rFonts w:ascii="Cambria Math" w:hAnsi="Cambria Math" w:cs="Calibri"/>
                  <w:lang w:val=""/>
                </w:rPr>
              </m:ctrlPr>
            </m:dPr>
            <m:e>
              <m:r>
                <m:rPr>
                  <m:sty m:val="p"/>
                </m:rPr>
                <w:rPr>
                  <w:rFonts w:ascii="Cambria Math" w:hAnsi="Cambria Math" w:cs="Calibri"/>
                  <w:lang w:val=""/>
                </w:rPr>
                <m:t>0.35</m:t>
              </m:r>
              <m:sSub>
                <m:sSubPr>
                  <m:ctrlPr>
                    <w:rPr>
                      <w:rFonts w:ascii="Cambria Math" w:hAnsi="Cambria Math" w:cs="Calibri"/>
                      <w:lang w:val=""/>
                    </w:rPr>
                  </m:ctrlPr>
                </m:sSubPr>
                <m:e>
                  <m:r>
                    <w:rPr>
                      <w:rFonts w:ascii="Cambria Math" w:hAnsi="Cambria Math" w:cs="Calibri"/>
                      <w:lang w:val=""/>
                    </w:rPr>
                    <m:t>β</m:t>
                  </m:r>
                </m:e>
                <m:sub>
                  <m:r>
                    <w:rPr>
                      <w:rFonts w:ascii="Cambria Math" w:hAnsi="Cambria Math" w:cs="Calibri"/>
                      <w:lang w:val=""/>
                    </w:rPr>
                    <m:t>f</m:t>
                  </m:r>
                </m:sub>
              </m:sSub>
              <m:sSup>
                <m:sSupPr>
                  <m:ctrlPr>
                    <w:rPr>
                      <w:rFonts w:ascii="Cambria Math" w:hAnsi="Cambria Math" w:cs="Calibri"/>
                      <w:lang w:val=""/>
                    </w:rPr>
                  </m:ctrlPr>
                </m:sSupPr>
                <m:e>
                  <m:d>
                    <m:dPr>
                      <m:ctrlPr>
                        <w:rPr>
                          <w:rFonts w:ascii="Cambria Math" w:hAnsi="Cambria Math" w:cs="Calibri"/>
                          <w:lang w:val=""/>
                        </w:rPr>
                      </m:ctrlPr>
                    </m:dPr>
                    <m:e>
                      <m:sSub>
                        <m:sSubPr>
                          <m:ctrlPr>
                            <w:rPr>
                              <w:rFonts w:ascii="Cambria Math" w:hAnsi="Cambria Math" w:cs="Calibri"/>
                              <w:lang w:val=""/>
                            </w:rPr>
                          </m:ctrlPr>
                        </m:sSubPr>
                        <m:e>
                          <m:r>
                            <w:rPr>
                              <w:rFonts w:ascii="Cambria Math" w:hAnsi="Cambria Math" w:cs="Calibri"/>
                              <w:lang w:val=""/>
                            </w:rPr>
                            <m:t>H</m:t>
                          </m:r>
                        </m:e>
                        <m:sub>
                          <m:r>
                            <w:rPr>
                              <w:rFonts w:ascii="Cambria Math" w:hAnsi="Cambria Math" w:cs="Calibri"/>
                              <w:lang w:val=""/>
                            </w:rPr>
                            <m:t>o</m:t>
                          </m:r>
                        </m:sub>
                      </m:sSub>
                      <m:sSub>
                        <m:sSubPr>
                          <m:ctrlPr>
                            <w:rPr>
                              <w:rFonts w:ascii="Cambria Math" w:hAnsi="Cambria Math" w:cs="Calibri"/>
                              <w:lang w:val=""/>
                            </w:rPr>
                          </m:ctrlPr>
                        </m:sSubPr>
                        <m:e>
                          <m:r>
                            <w:rPr>
                              <w:rFonts w:ascii="Cambria Math" w:hAnsi="Cambria Math" w:cs="Calibri"/>
                              <w:lang w:val=""/>
                            </w:rPr>
                            <m:t>L</m:t>
                          </m:r>
                        </m:e>
                        <m:sub>
                          <m:r>
                            <w:rPr>
                              <w:rFonts w:ascii="Cambria Math" w:hAnsi="Cambria Math" w:cs="Calibri"/>
                              <w:lang w:val=""/>
                            </w:rPr>
                            <m:t>o</m:t>
                          </m:r>
                        </m:sub>
                      </m:sSub>
                    </m:e>
                  </m:d>
                </m:e>
                <m:sup>
                  <m:r>
                    <m:rPr>
                      <m:sty m:val="p"/>
                    </m:rPr>
                    <w:rPr>
                      <w:rFonts w:ascii="Cambria Math" w:hAnsi="Cambria Math" w:cs="Calibri"/>
                      <w:lang w:val=""/>
                    </w:rPr>
                    <m:t>1/2</m:t>
                  </m:r>
                </m:sup>
              </m:sSup>
              <m:r>
                <m:rPr>
                  <m:sty m:val="p"/>
                </m:rPr>
                <w:rPr>
                  <w:rFonts w:ascii="Cambria Math" w:hAnsi="Cambria Math" w:cs="Calibri"/>
                  <w:lang w:val=""/>
                </w:rPr>
                <m:t>+</m:t>
              </m:r>
              <m:f>
                <m:fPr>
                  <m:ctrlPr>
                    <w:rPr>
                      <w:rFonts w:ascii="Cambria Math" w:hAnsi="Cambria Math" w:cs="Calibri"/>
                      <w:lang w:val=""/>
                    </w:rPr>
                  </m:ctrlPr>
                </m:fPr>
                <m:num>
                  <m:sSup>
                    <m:sSupPr>
                      <m:ctrlPr>
                        <w:rPr>
                          <w:rFonts w:ascii="Cambria Math" w:hAnsi="Cambria Math" w:cs="Calibri"/>
                          <w:lang w:val=""/>
                        </w:rPr>
                      </m:ctrlPr>
                    </m:sSupPr>
                    <m:e>
                      <m:d>
                        <m:dPr>
                          <m:begChr m:val="["/>
                          <m:endChr m:val="]"/>
                          <m:ctrlPr>
                            <w:rPr>
                              <w:rFonts w:ascii="Cambria Math" w:hAnsi="Cambria Math" w:cs="Calibri"/>
                              <w:lang w:val=""/>
                            </w:rPr>
                          </m:ctrlPr>
                        </m:dPr>
                        <m:e>
                          <m:sSub>
                            <m:sSubPr>
                              <m:ctrlPr>
                                <w:rPr>
                                  <w:rFonts w:ascii="Cambria Math" w:hAnsi="Cambria Math" w:cs="Calibri"/>
                                  <w:lang w:val=""/>
                                </w:rPr>
                              </m:ctrlPr>
                            </m:sSubPr>
                            <m:e>
                              <m:r>
                                <w:rPr>
                                  <w:rFonts w:ascii="Cambria Math" w:hAnsi="Cambria Math" w:cs="Calibri"/>
                                  <w:lang w:val=""/>
                                </w:rPr>
                                <m:t>H</m:t>
                              </m:r>
                            </m:e>
                            <m:sub>
                              <m:r>
                                <w:rPr>
                                  <w:rFonts w:ascii="Cambria Math" w:hAnsi="Cambria Math" w:cs="Calibri"/>
                                  <w:lang w:val=""/>
                                </w:rPr>
                                <m:t>o</m:t>
                              </m:r>
                            </m:sub>
                          </m:sSub>
                          <m:sSub>
                            <m:sSubPr>
                              <m:ctrlPr>
                                <w:rPr>
                                  <w:rFonts w:ascii="Cambria Math" w:hAnsi="Cambria Math" w:cs="Calibri"/>
                                  <w:lang w:val=""/>
                                </w:rPr>
                              </m:ctrlPr>
                            </m:sSubPr>
                            <m:e>
                              <m:r>
                                <w:rPr>
                                  <w:rFonts w:ascii="Cambria Math" w:hAnsi="Cambria Math" w:cs="Calibri"/>
                                  <w:lang w:val=""/>
                                </w:rPr>
                                <m:t>L</m:t>
                              </m:r>
                            </m:e>
                            <m:sub>
                              <m:r>
                                <w:rPr>
                                  <w:rFonts w:ascii="Cambria Math" w:hAnsi="Cambria Math" w:cs="Calibri"/>
                                  <w:lang w:val=""/>
                                </w:rPr>
                                <m:t>o</m:t>
                              </m:r>
                            </m:sub>
                          </m:sSub>
                          <m:d>
                            <m:dPr>
                              <m:ctrlPr>
                                <w:rPr>
                                  <w:rFonts w:ascii="Cambria Math" w:hAnsi="Cambria Math" w:cs="Calibri"/>
                                  <w:lang w:val=""/>
                                </w:rPr>
                              </m:ctrlPr>
                            </m:dPr>
                            <m:e>
                              <m:r>
                                <m:rPr>
                                  <m:sty m:val="p"/>
                                </m:rPr>
                                <w:rPr>
                                  <w:rFonts w:ascii="Cambria Math" w:hAnsi="Cambria Math" w:cs="Calibri"/>
                                  <w:lang w:val=""/>
                                </w:rPr>
                                <m:t>0.56</m:t>
                              </m:r>
                              <m:sSup>
                                <m:sSupPr>
                                  <m:ctrlPr>
                                    <w:rPr>
                                      <w:rFonts w:ascii="Cambria Math" w:hAnsi="Cambria Math" w:cs="Calibri"/>
                                      <w:lang w:val=""/>
                                    </w:rPr>
                                  </m:ctrlPr>
                                </m:sSupPr>
                                <m:e>
                                  <m:sSub>
                                    <m:sSubPr>
                                      <m:ctrlPr>
                                        <w:rPr>
                                          <w:rFonts w:ascii="Cambria Math" w:hAnsi="Cambria Math" w:cs="Calibri"/>
                                          <w:lang w:val=""/>
                                        </w:rPr>
                                      </m:ctrlPr>
                                    </m:sSubPr>
                                    <m:e>
                                      <m:r>
                                        <w:rPr>
                                          <w:rFonts w:ascii="Cambria Math" w:hAnsi="Cambria Math" w:cs="Calibri"/>
                                          <w:lang w:val=""/>
                                        </w:rPr>
                                        <m:t>β</m:t>
                                      </m:r>
                                    </m:e>
                                    <m:sub>
                                      <m:r>
                                        <w:rPr>
                                          <w:rFonts w:ascii="Cambria Math" w:hAnsi="Cambria Math" w:cs="Calibri"/>
                                          <w:lang w:val=""/>
                                        </w:rPr>
                                        <m:t>f</m:t>
                                      </m:r>
                                    </m:sub>
                                  </m:sSub>
                                </m:e>
                                <m:sup>
                                  <m:r>
                                    <m:rPr>
                                      <m:sty m:val="p"/>
                                    </m:rPr>
                                    <w:rPr>
                                      <w:rFonts w:ascii="Cambria Math" w:hAnsi="Cambria Math" w:cs="Calibri"/>
                                      <w:lang w:val=""/>
                                    </w:rPr>
                                    <m:t>2</m:t>
                                  </m:r>
                                </m:sup>
                              </m:sSup>
                              <m:r>
                                <m:rPr>
                                  <m:sty m:val="p"/>
                                </m:rPr>
                                <w:rPr>
                                  <w:rFonts w:ascii="Cambria Math" w:hAnsi="Cambria Math" w:cs="Calibri"/>
                                  <w:lang w:val=""/>
                                </w:rPr>
                                <m:t>+0.004</m:t>
                              </m:r>
                            </m:e>
                          </m:d>
                        </m:e>
                      </m:d>
                    </m:e>
                    <m:sup>
                      <m:r>
                        <m:rPr>
                          <m:sty m:val="p"/>
                        </m:rPr>
                        <w:rPr>
                          <w:rFonts w:ascii="Cambria Math" w:hAnsi="Cambria Math" w:cs="Calibri"/>
                          <w:lang w:val=""/>
                        </w:rPr>
                        <m:t>1/2</m:t>
                      </m:r>
                    </m:sup>
                  </m:sSup>
                </m:num>
                <m:den>
                  <m:r>
                    <m:rPr>
                      <m:sty m:val="p"/>
                    </m:rPr>
                    <w:rPr>
                      <w:rFonts w:ascii="Cambria Math" w:hAnsi="Cambria Math" w:cs="Calibri"/>
                      <w:lang w:val=""/>
                    </w:rPr>
                    <m:t>2</m:t>
                  </m:r>
                </m:den>
              </m:f>
            </m:e>
          </m:d>
        </m:oMath>
      </m:oMathPara>
    </w:p>
    <w:p w14:paraId="35B265EE" w14:textId="47B91643" w:rsidR="00AF1CF4" w:rsidRDefault="00AF1CF4" w:rsidP="00894E66">
      <w:r w:rsidRPr="00894E66">
        <w:lastRenderedPageBreak/>
        <w:t xml:space="preserve">Where </w:t>
      </w:r>
      <w:bookmarkStart w:id="191" w:name="_Hlk220067040"/>
      <w:r w:rsidRPr="00894E66">
        <w:rPr>
          <w:i/>
        </w:rPr>
        <w:t>β</w:t>
      </w:r>
      <w:r w:rsidRPr="00894E66">
        <w:rPr>
          <w:i/>
          <w:vertAlign w:val="subscript"/>
        </w:rPr>
        <w:t>f</w:t>
      </w:r>
      <w:r w:rsidRPr="00894E66">
        <w:rPr>
          <w:i/>
        </w:rPr>
        <w:t xml:space="preserve"> </w:t>
      </w:r>
      <w:r w:rsidRPr="00894E66">
        <w:t xml:space="preserve">is the foreshore slope, </w:t>
      </w:r>
      <w:r w:rsidRPr="00894E66">
        <w:rPr>
          <w:i/>
        </w:rPr>
        <w:t>H</w:t>
      </w:r>
      <w:r w:rsidRPr="00894E66">
        <w:rPr>
          <w:i/>
          <w:vertAlign w:val="subscript"/>
        </w:rPr>
        <w:t>o</w:t>
      </w:r>
      <w:r w:rsidRPr="00894E66">
        <w:t xml:space="preserve"> is the deep water wave height and </w:t>
      </w:r>
      <w:r w:rsidRPr="00894E66">
        <w:rPr>
          <w:i/>
        </w:rPr>
        <w:t>T</w:t>
      </w:r>
      <w:r w:rsidRPr="00894E66">
        <w:rPr>
          <w:i/>
          <w:vertAlign w:val="subscript"/>
        </w:rPr>
        <w:t>o</w:t>
      </w:r>
      <w:r w:rsidRPr="00894E66">
        <w:t xml:space="preserve"> is the deep water wave period</w:t>
      </w:r>
      <w:r w:rsidR="0009015E">
        <w:t xml:space="preserve"> </w:t>
      </w:r>
      <w:bookmarkEnd w:id="191"/>
      <w:r w:rsidR="0009015E">
        <w:t>(assumed to be the peak period)</w:t>
      </w:r>
      <w:r w:rsidRPr="00894E66">
        <w:t xml:space="preserve">. The runup elevation is the runup added to the water level time series. The algorithm takes the measured wave height and water depth at the buoy and applies the shoaling coefficient to get the deep water wave height (depth of 50m used). The resultant deep water wave height and </w:t>
      </w:r>
      <w:r w:rsidR="008651A8" w:rsidRPr="00894E66">
        <w:t>wavelength</w:t>
      </w:r>
      <w:r w:rsidRPr="00894E66">
        <w:t xml:space="preserve"> (obtained from the peak period and wave celerity based on linear wave theory) are then used in the above equation.</w:t>
      </w:r>
    </w:p>
    <w:p w14:paraId="01DF86F8" w14:textId="0B86AEB6" w:rsidR="0009015E" w:rsidRDefault="0009015E" w:rsidP="00894E66">
      <w:r>
        <w:t>In addition</w:t>
      </w:r>
      <w:r w:rsidR="00402D3B">
        <w:t>,</w:t>
      </w:r>
      <w:r>
        <w:t xml:space="preserve"> runup for gravel beaches is also compute</w:t>
      </w:r>
      <w:r w:rsidR="00402D3B">
        <w:t>d</w:t>
      </w:r>
      <w:r>
        <w:t xml:space="preserve"> using the method of Poate et al </w:t>
      </w:r>
      <w:r>
        <w:fldChar w:fldCharType="begin"/>
      </w:r>
      <w:r w:rsidR="00402D3B">
        <w:instrText xml:space="preserve"> ADDIN EN.CITE &lt;EndNote&gt;&lt;Cite&gt;&lt;Author&gt;Poate&lt;/Author&gt;&lt;Year&gt;2016&lt;/Year&gt;&lt;RecNum&gt;6350&lt;/RecNum&gt;&lt;DisplayText&gt;(Poate&lt;style face="italic"&gt; et al.&lt;/style&gt;, 2016)&lt;/DisplayText&gt;&lt;record&gt;&lt;rec-number&gt;6350&lt;/rec-number&gt;&lt;foreign-keys&gt;&lt;key app="EN" db-id="sv9fdvxxw0ss5geav2oxv0s15saz05p5zzwd" timestamp="1769006194" guid="cccee8eb-d5b1-4930-b4db-692589f47761"&gt;6350&lt;/key&gt;&lt;/foreign-keys&gt;&lt;ref-type name="Journal Article"&gt;17&lt;/ref-type&gt;&lt;contributors&gt;&lt;authors&gt;&lt;author&gt;Poate, Timothy G.&lt;/author&gt;&lt;author&gt;McCall, Robert T.&lt;/author&gt;&lt;author&gt;Masselink, Gerd&lt;/author&gt;&lt;/authors&gt;&lt;/contributors&gt;&lt;titles&gt;&lt;title&gt;A new parameterisation for runup on gravel beaches&lt;/title&gt;&lt;secondary-title&gt;Coastal Engineering&lt;/secondary-title&gt;&lt;/titles&gt;&lt;periodical&gt;&lt;full-title&gt;Coastal Engineering&lt;/full-title&gt;&lt;/periodical&gt;&lt;pages&gt;176-190&lt;/pages&gt;&lt;volume&gt;117&lt;/volume&gt;&lt;section&gt;176&lt;/section&gt;&lt;dates&gt;&lt;year&gt;2016&lt;/year&gt;&lt;/dates&gt;&lt;isbn&gt;03783839&lt;/isbn&gt;&lt;urls&gt;&lt;/urls&gt;&lt;electronic-resource-num&gt;10.1016/j.coastaleng.2016.08.003&lt;/electronic-resource-num&gt;&lt;/record&gt;&lt;/Cite&gt;&lt;/EndNote&gt;</w:instrText>
      </w:r>
      <w:r>
        <w:fldChar w:fldCharType="separate"/>
      </w:r>
      <w:r w:rsidR="00402D3B">
        <w:rPr>
          <w:noProof/>
        </w:rPr>
        <w:t>(Poate</w:t>
      </w:r>
      <w:r w:rsidR="00402D3B" w:rsidRPr="00402D3B">
        <w:rPr>
          <w:i/>
          <w:noProof/>
        </w:rPr>
        <w:t xml:space="preserve"> et al.</w:t>
      </w:r>
      <w:r w:rsidR="00402D3B">
        <w:rPr>
          <w:noProof/>
        </w:rPr>
        <w:t>, 2016)</w:t>
      </w:r>
      <w:r>
        <w:fldChar w:fldCharType="end"/>
      </w:r>
    </w:p>
    <w:p w14:paraId="5B70B23B" w14:textId="7879BFE1" w:rsidR="0009015E" w:rsidRDefault="00402D3B" w:rsidP="00402D3B">
      <w:pPr>
        <w:ind w:left="2160" w:firstLine="720"/>
      </w:pPr>
      <w:r w:rsidRPr="00402D3B">
        <w:rPr>
          <w:position w:val="-16"/>
        </w:rPr>
        <w:object w:dxaOrig="1880" w:dyaOrig="440" w14:anchorId="40194FDD">
          <v:shape id="_x0000_i1036" type="#_x0000_t75" style="width:94pt;height:22pt" o:ole="">
            <v:imagedata r:id="rId106" o:title=""/>
          </v:shape>
          <o:OLEObject Type="Embed" ProgID="Equation.DSMT4" ShapeID="_x0000_i1036" DrawAspect="Content" ObjectID="_1831119112" r:id="rId107"/>
        </w:object>
      </w:r>
    </w:p>
    <w:p w14:paraId="2EA81158" w14:textId="48E93151" w:rsidR="00402D3B" w:rsidRDefault="00402D3B" w:rsidP="00894E66">
      <w:r>
        <w:t xml:space="preserve">Where, as with the Stockdon formula, </w:t>
      </w:r>
      <w:r w:rsidRPr="00402D3B">
        <w:rPr>
          <w:i/>
        </w:rPr>
        <w:t>β</w:t>
      </w:r>
      <w:r w:rsidRPr="00402D3B">
        <w:rPr>
          <w:i/>
          <w:vertAlign w:val="subscript"/>
        </w:rPr>
        <w:t>f</w:t>
      </w:r>
      <w:r w:rsidRPr="00402D3B">
        <w:rPr>
          <w:i/>
        </w:rPr>
        <w:t xml:space="preserve"> </w:t>
      </w:r>
      <w:r w:rsidRPr="00402D3B">
        <w:t xml:space="preserve">is the foreshore slope, </w:t>
      </w:r>
      <w:r w:rsidRPr="00402D3B">
        <w:rPr>
          <w:i/>
        </w:rPr>
        <w:t>H</w:t>
      </w:r>
      <w:r>
        <w:rPr>
          <w:i/>
          <w:vertAlign w:val="subscript"/>
        </w:rPr>
        <w:t>s</w:t>
      </w:r>
      <w:r w:rsidRPr="00402D3B">
        <w:t xml:space="preserve"> is the deep water wave height and </w:t>
      </w:r>
      <w:r w:rsidRPr="00402D3B">
        <w:rPr>
          <w:i/>
        </w:rPr>
        <w:t>T</w:t>
      </w:r>
      <w:r>
        <w:rPr>
          <w:i/>
          <w:vertAlign w:val="subscript"/>
        </w:rPr>
        <w:t>p</w:t>
      </w:r>
      <w:r w:rsidRPr="00402D3B">
        <w:t xml:space="preserve"> is the </w:t>
      </w:r>
      <w:r>
        <w:t xml:space="preserve">peak </w:t>
      </w:r>
      <w:r w:rsidRPr="00402D3B">
        <w:t>wave period</w:t>
      </w:r>
      <w:r>
        <w:t>.</w:t>
      </w:r>
    </w:p>
    <w:p w14:paraId="3483DB70" w14:textId="77777777" w:rsidR="00402D3B" w:rsidRPr="00894E66" w:rsidRDefault="00402D3B" w:rsidP="00894E66"/>
    <w:p w14:paraId="0A020F1A" w14:textId="084E2DEB" w:rsidR="00894E66" w:rsidRPr="00894E66" w:rsidRDefault="00894E66" w:rsidP="00EE32A9">
      <w:pPr>
        <w:pStyle w:val="Heading2"/>
      </w:pPr>
      <w:bookmarkStart w:id="192" w:name="_Ref462742639"/>
      <w:bookmarkStart w:id="193" w:name="_Toc531673949"/>
      <w:bookmarkStart w:id="194" w:name="_Toc219458204"/>
      <w:r w:rsidRPr="00894E66">
        <w:t>Littoral drift</w:t>
      </w:r>
      <w:bookmarkEnd w:id="192"/>
      <w:bookmarkEnd w:id="193"/>
      <w:bookmarkEnd w:id="194"/>
    </w:p>
    <w:p w14:paraId="0C09FFF0" w14:textId="545115AA" w:rsidR="00894E66" w:rsidRPr="00894E66" w:rsidRDefault="00894E66" w:rsidP="00894E66">
      <w:r w:rsidRPr="00894E66">
        <w:t xml:space="preserve">Four formulations for calculating littoral drift rates are available. The inputs used are the </w:t>
      </w:r>
      <w:bookmarkStart w:id="195" w:name="_Hlk495666738"/>
      <w:r w:rsidRPr="00894E66">
        <w:t xml:space="preserve">inshore wave parameters </w:t>
      </w:r>
      <w:bookmarkEnd w:id="195"/>
      <w:r w:rsidRPr="00894E66">
        <w:t xml:space="preserve">and the site parameters defined in </w:t>
      </w:r>
      <w:r w:rsidRPr="00894E66">
        <w:rPr>
          <w:i/>
          <w:color w:val="7B2520" w:themeColor="accent3" w:themeShade="BF"/>
        </w:rPr>
        <w:t>Setup&gt;Run parameters&gt;Site parameters</w:t>
      </w:r>
      <w:r w:rsidRPr="00894E66">
        <w:t>. When the inshore depth is set to NaN this function uses an iterative procedure to find the depth limited wave conditions at the edge of surf zone. Alternatively</w:t>
      </w:r>
      <w:r w:rsidR="004E0EFE">
        <w:t>,</w:t>
      </w:r>
      <w:r w:rsidRPr="00894E66">
        <w:t xml:space="preserve"> the inshore depth can be specified, see Section </w:t>
      </w:r>
      <w:r w:rsidRPr="00894E66">
        <w:fldChar w:fldCharType="begin"/>
      </w:r>
      <w:r w:rsidRPr="00894E66">
        <w:instrText xml:space="preserve"> REF _Ref462742833 \r \h </w:instrText>
      </w:r>
      <w:r w:rsidRPr="00894E66">
        <w:fldChar w:fldCharType="separate"/>
      </w:r>
      <w:r w:rsidR="00DF5A44">
        <w:t>4.2</w:t>
      </w:r>
      <w:r w:rsidRPr="00894E66">
        <w:fldChar w:fldCharType="end"/>
      </w:r>
      <w:r w:rsidRPr="00894E66">
        <w:t xml:space="preserve">. </w:t>
      </w:r>
    </w:p>
    <w:p w14:paraId="76AC4318" w14:textId="77777777" w:rsidR="00894E66" w:rsidRPr="00894E66" w:rsidRDefault="00894E66" w:rsidP="00894E66">
      <w:r w:rsidRPr="00894E66">
        <w:t>The available options for the littoral drift formula are:</w:t>
      </w:r>
    </w:p>
    <w:p w14:paraId="4996F6AA" w14:textId="29942643" w:rsidR="00894E66" w:rsidRPr="00894E66" w:rsidRDefault="00894E66" w:rsidP="005C42B0">
      <w:pPr>
        <w:numPr>
          <w:ilvl w:val="0"/>
          <w:numId w:val="8"/>
        </w:numPr>
        <w:contextualSpacing/>
      </w:pPr>
      <w:r w:rsidRPr="00894E66">
        <w:t>the US Army Corps CERC formula (</w:t>
      </w:r>
      <w:r w:rsidRPr="00894E66">
        <w:fldChar w:fldCharType="begin"/>
      </w:r>
      <w:r w:rsidR="00DE1831">
        <w:instrText xml:space="preserve"> ADDIN EN.CITE &lt;EndNote&gt;&lt;Cite ExcludeAuth="1"&gt;&lt;Author&gt;USACE&lt;/Author&gt;&lt;Year&gt;1984&lt;/Year&gt;&lt;RecNum&gt;167&lt;/RecNum&gt;&lt;DisplayText&gt;(1984)&lt;/DisplayText&gt;&lt;record&gt;&lt;rec-number&gt;167&lt;/rec-number&gt;&lt;foreign-keys&gt;&lt;key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Pr="00894E66">
        <w:fldChar w:fldCharType="separate"/>
      </w:r>
      <w:r w:rsidR="00996F90">
        <w:rPr>
          <w:noProof/>
        </w:rPr>
        <w:t>(1984)</w:t>
      </w:r>
      <w:r w:rsidRPr="00894E66">
        <w:fldChar w:fldCharType="end"/>
      </w:r>
      <w:r w:rsidRPr="00894E66">
        <w:t xml:space="preserve">. The drift coefficient can be defined in </w:t>
      </w:r>
      <w:r w:rsidRPr="00894E66">
        <w:rPr>
          <w:i/>
          <w:color w:val="7B2520" w:themeColor="accent3" w:themeShade="BF"/>
        </w:rPr>
        <w:t>Setup&gt;Run parameters&gt;Site parameters</w:t>
      </w:r>
      <w:r w:rsidRPr="00894E66">
        <w:t xml:space="preserve"> (and is only applied to this formulation).</w:t>
      </w:r>
    </w:p>
    <w:p w14:paraId="3F81B6D8" w14:textId="4ECDBE07" w:rsidR="00894E66" w:rsidRPr="00894E66" w:rsidRDefault="00894E66" w:rsidP="005C42B0">
      <w:pPr>
        <w:numPr>
          <w:ilvl w:val="0"/>
          <w:numId w:val="8"/>
        </w:numPr>
        <w:contextualSpacing/>
      </w:pPr>
      <w:r w:rsidRPr="00894E66">
        <w:t xml:space="preserve">the SANDS formula, this is essentially the CERC with adjustments for wave breaking and the group celerity </w:t>
      </w:r>
      <w:r w:rsidRPr="00894E66">
        <w:fldChar w:fldCharType="begin"/>
      </w:r>
      <w:r w:rsidR="00996F90">
        <w:instrText xml:space="preserve"> ADDIN EN.CITE &lt;EndNote&gt;&lt;Cite&gt;&lt;Author&gt;Soulsby&lt;/Author&gt;&lt;Year&gt;1997&lt;/Year&gt;&lt;RecNum&gt;3720&lt;/RecNum&gt;&lt;Suffix&gt;`, p194&lt;/Suffix&gt;&lt;DisplayText&gt;(Soulsby, 1997, p194)&lt;/DisplayText&gt;&lt;record&gt;&lt;rec-number&gt;3720&lt;/rec-number&gt;&lt;foreign-keys&gt;&lt;key app="EN" db-id="sv9fdvxxw0ss5geav2oxv0s15saz05p5zzwd" timestamp="1474976766" guid="01249d68-08a5-401f-81ab-23e8404ef425"&gt;3720&lt;/key&gt;&lt;/foreign-keys&gt;&lt;ref-type name="Book"&gt;6&lt;/ref-type&gt;&lt;contributors&gt;&lt;authors&gt;&lt;author&gt;Soulsby, R&lt;/author&gt;&lt;/authors&gt;&lt;/contributors&gt;&lt;titles&gt;&lt;title&gt;Dynamics of marine sands&lt;/title&gt;&lt;/titles&gt;&lt;pages&gt;249&lt;/pages&gt;&lt;dates&gt;&lt;year&gt;1997&lt;/year&gt;&lt;/dates&gt;&lt;pub-location&gt;London&lt;/pub-location&gt;&lt;publisher&gt;Thomas Telford&lt;/publisher&gt;&lt;urls&gt;&lt;/urls&gt;&lt;/record&gt;&lt;/Cite&gt;&lt;/EndNote&gt;</w:instrText>
      </w:r>
      <w:r w:rsidRPr="00894E66">
        <w:fldChar w:fldCharType="separate"/>
      </w:r>
      <w:r w:rsidRPr="00894E66">
        <w:rPr>
          <w:noProof/>
        </w:rPr>
        <w:t>(Soulsby, 1997, p194)</w:t>
      </w:r>
      <w:r w:rsidRPr="00894E66">
        <w:fldChar w:fldCharType="end"/>
      </w:r>
      <w:r w:rsidRPr="00894E66">
        <w:t>.</w:t>
      </w:r>
    </w:p>
    <w:p w14:paraId="6E504333" w14:textId="2FE3B5B4" w:rsidR="00894E66" w:rsidRPr="00894E66" w:rsidRDefault="00894E66" w:rsidP="005C42B0">
      <w:pPr>
        <w:numPr>
          <w:ilvl w:val="0"/>
          <w:numId w:val="8"/>
        </w:numPr>
        <w:contextualSpacing/>
      </w:pPr>
      <w:r w:rsidRPr="00894E66">
        <w:t xml:space="preserve">the Kamphuis formula, to take account of grain size and beach slope </w:t>
      </w:r>
      <w:r w:rsidRPr="00894E66">
        <w:fldChar w:fldCharType="begin"/>
      </w:r>
      <w:r w:rsidR="00996F90">
        <w:instrText xml:space="preserve"> ADDIN EN.CITE &lt;EndNote&gt;&lt;Cite&gt;&lt;Author&gt;Kamphuis&lt;/Author&gt;&lt;Year&gt;1991&lt;/Year&gt;&lt;RecNum&gt;3721&lt;/RecNum&gt;&lt;DisplayText&gt;(Kamphuis, 1991)&lt;/DisplayText&gt;&lt;record&gt;&lt;rec-number&gt;3721&lt;/rec-number&gt;&lt;foreign-keys&gt;&lt;key app="EN" db-id="sv9fdvxxw0ss5geav2oxv0s15saz05p5zzwd" timestamp="1474977224" guid="0134624b-b90d-49e5-810b-f4ada9e14057"&gt;3721&lt;/key&gt;&lt;/foreign-keys&gt;&lt;ref-type name="Journal Article"&gt;17&lt;/ref-type&gt;&lt;contributors&gt;&lt;authors&gt;&lt;author&gt;Kamphuis, W J&lt;/author&gt;&lt;/authors&gt;&lt;/contributors&gt;&lt;titles&gt;&lt;title&gt;Alongshore sediment transport rate&lt;/title&gt;&lt;secondary-title&gt;ASCE, Journal of the Waterway, Port, Coastal and Ocean Division&lt;/secondary-title&gt;&lt;/titles&gt;&lt;periodical&gt;&lt;full-title&gt;ASCE, Journal of the Waterway, Port, Coastal and Ocean Division&lt;/full-title&gt;&lt;/periodical&gt;&lt;pages&gt;624-640&lt;/pages&gt;&lt;volume&gt;117&lt;/volume&gt;&lt;number&gt;6&lt;/number&gt;&lt;dates&gt;&lt;year&gt;1991&lt;/year&gt;&lt;/dates&gt;&lt;urls&gt;&lt;/urls&gt;&lt;/record&gt;&lt;/Cite&gt;&lt;/EndNote&gt;</w:instrText>
      </w:r>
      <w:r w:rsidRPr="00894E66">
        <w:fldChar w:fldCharType="separate"/>
      </w:r>
      <w:r w:rsidRPr="00894E66">
        <w:rPr>
          <w:noProof/>
        </w:rPr>
        <w:t>(Kamphuis, 1991)</w:t>
      </w:r>
      <w:r w:rsidRPr="00894E66">
        <w:fldChar w:fldCharType="end"/>
      </w:r>
    </w:p>
    <w:p w14:paraId="182EE75A" w14:textId="39DA6145" w:rsidR="00894E66" w:rsidRPr="00894E66" w:rsidRDefault="00894E66" w:rsidP="005C42B0">
      <w:pPr>
        <w:numPr>
          <w:ilvl w:val="0"/>
          <w:numId w:val="8"/>
        </w:numPr>
        <w:contextualSpacing/>
      </w:pPr>
      <w:r w:rsidRPr="00894E66">
        <w:t xml:space="preserve">the Damgaard and Soulsby formula for shingle </w:t>
      </w:r>
      <w:r w:rsidRPr="00894E66">
        <w:fldChar w:fldCharType="begin"/>
      </w:r>
      <w:r w:rsidR="00996F90">
        <w:instrText xml:space="preserve"> ADDIN EN.CITE &lt;EndNote&gt;&lt;Cite&gt;&lt;Author&gt;Soulsby&lt;/Author&gt;&lt;Year&gt;1997&lt;/Year&gt;&lt;RecNum&gt;3720&lt;/RecNum&gt;&lt;Suffix&gt;`, p195&lt;/Suffix&gt;&lt;DisplayText&gt;(Soulsby, 1997, p195)&lt;/DisplayText&gt;&lt;record&gt;&lt;rec-number&gt;3720&lt;/rec-number&gt;&lt;foreign-keys&gt;&lt;key app="EN" db-id="sv9fdvxxw0ss5geav2oxv0s15saz05p5zzwd" timestamp="1474976766" guid="01249d68-08a5-401f-81ab-23e8404ef425"&gt;3720&lt;/key&gt;&lt;/foreign-keys&gt;&lt;ref-type name="Book"&gt;6&lt;/ref-type&gt;&lt;contributors&gt;&lt;authors&gt;&lt;author&gt;Soulsby, R&lt;/author&gt;&lt;/authors&gt;&lt;/contributors&gt;&lt;titles&gt;&lt;title&gt;Dynamics of marine sands&lt;/title&gt;&lt;/titles&gt;&lt;pages&gt;249&lt;/pages&gt;&lt;dates&gt;&lt;year&gt;1997&lt;/year&gt;&lt;/dates&gt;&lt;pub-location&gt;London&lt;/pub-location&gt;&lt;publisher&gt;Thomas Telford&lt;/publisher&gt;&lt;urls&gt;&lt;/urls&gt;&lt;/record&gt;&lt;/Cite&gt;&lt;/EndNote&gt;</w:instrText>
      </w:r>
      <w:r w:rsidRPr="00894E66">
        <w:fldChar w:fldCharType="separate"/>
      </w:r>
      <w:r w:rsidRPr="00894E66">
        <w:rPr>
          <w:noProof/>
        </w:rPr>
        <w:t>(Soulsby, 1997, p195)</w:t>
      </w:r>
      <w:r w:rsidRPr="00894E66">
        <w:fldChar w:fldCharType="end"/>
      </w:r>
      <w:r w:rsidRPr="00894E66">
        <w:t>.</w:t>
      </w:r>
    </w:p>
    <w:p w14:paraId="5A6E29DB" w14:textId="77777777" w:rsidR="00894E66" w:rsidRPr="00894E66" w:rsidRDefault="00894E66" w:rsidP="00894E66">
      <w:r w:rsidRPr="00894E66">
        <w:t>The convention used for drift volumes is that positive values are from left to right when looking at the shore from the sea.</w:t>
      </w:r>
    </w:p>
    <w:p w14:paraId="4F489F4F" w14:textId="6577ED23" w:rsidR="00894E66" w:rsidRPr="00894E66" w:rsidRDefault="00894E66" w:rsidP="00894E66">
      <w:r w:rsidRPr="00894E66">
        <w:t xml:space="preserve">See also </w:t>
      </w:r>
      <w:r w:rsidR="007C7887">
        <w:t xml:space="preserve">the function for the </w:t>
      </w:r>
      <w:r w:rsidRPr="00894E66">
        <w:t xml:space="preserve">calculation of littoral drift volumes using littoraldriftstats in </w:t>
      </w:r>
      <w:r w:rsidR="009440FA">
        <w:rPr>
          <w:i/>
          <w:color w:val="7B2520" w:themeColor="accent3" w:themeShade="BF"/>
        </w:rPr>
        <w:t>Run</w:t>
      </w:r>
      <w:r w:rsidRPr="00894E66">
        <w:rPr>
          <w:i/>
          <w:color w:val="7B2520" w:themeColor="accent3" w:themeShade="BF"/>
        </w:rPr>
        <w:t>&gt;D</w:t>
      </w:r>
      <w:r w:rsidR="00C73F37">
        <w:rPr>
          <w:i/>
          <w:color w:val="7B2520" w:themeColor="accent3" w:themeShade="BF"/>
        </w:rPr>
        <w:t>erive Output</w:t>
      </w:r>
      <w:r w:rsidRPr="00894E66">
        <w:rPr>
          <w:color w:val="7B2520" w:themeColor="accent3" w:themeShade="BF"/>
        </w:rPr>
        <w:t xml:space="preserve"> </w:t>
      </w:r>
      <w:r w:rsidRPr="00894E66">
        <w:t xml:space="preserve">(Section </w:t>
      </w:r>
      <w:r w:rsidR="00C73F37">
        <w:fldChar w:fldCharType="begin"/>
      </w:r>
      <w:r w:rsidR="00C73F37">
        <w:instrText xml:space="preserve"> REF _Ref43201019 \r \h </w:instrText>
      </w:r>
      <w:r w:rsidR="00C73F37">
        <w:fldChar w:fldCharType="separate"/>
      </w:r>
      <w:r w:rsidR="00DF5A44">
        <w:t>4.17</w:t>
      </w:r>
      <w:r w:rsidR="00C73F37">
        <w:fldChar w:fldCharType="end"/>
      </w:r>
      <w:r w:rsidRPr="00894E66">
        <w:t xml:space="preserve">). </w:t>
      </w:r>
    </w:p>
    <w:p w14:paraId="301470FE" w14:textId="46BD9DD3" w:rsidR="00894E66" w:rsidRDefault="00894E66" w:rsidP="00894E66"/>
    <w:p w14:paraId="5633A591" w14:textId="6B9EB30E" w:rsidR="00082C10" w:rsidRDefault="00A863DA" w:rsidP="00A863DA">
      <w:pPr>
        <w:pStyle w:val="Heading2"/>
      </w:pPr>
      <w:bookmarkStart w:id="196" w:name="_Ref44422883"/>
      <w:bookmarkStart w:id="197" w:name="_Toc219458205"/>
      <w:r>
        <w:t>X-shore Transport</w:t>
      </w:r>
      <w:bookmarkEnd w:id="196"/>
      <w:bookmarkEnd w:id="197"/>
    </w:p>
    <w:p w14:paraId="04701A55" w14:textId="2E5D9FF1" w:rsidR="00082C10" w:rsidRDefault="00082C10" w:rsidP="00A863DA">
      <w:r>
        <w:t xml:space="preserve">Cross-shore transport is estimated using the method proposed by Bailard and Inman </w:t>
      </w:r>
      <w:r w:rsidR="00CA060D">
        <w:fldChar w:fldCharType="begin"/>
      </w:r>
      <w:r w:rsidR="00996F90">
        <w:instrText xml:space="preserve"> ADDIN EN.CITE &lt;EndNote&gt;&lt;Cite&gt;&lt;Author&gt;Bailard&lt;/Author&gt;&lt;Year&gt;1981&lt;/Year&gt;&lt;RecNum&gt;4836&lt;/RecNum&gt;&lt;DisplayText&gt;(Bailard and Inman, 1981)&lt;/DisplayText&gt;&lt;record&gt;&lt;rec-number&gt;4836&lt;/rec-number&gt;&lt;foreign-keys&gt;&lt;key app="EN" db-id="sv9fdvxxw0ss5geav2oxv0s15saz05p5zzwd" timestamp="1592989028" guid="150c37a9-6e18-4189-9b1c-8de2f8aff5a2"&gt;4836&lt;/key&gt;&lt;/foreign-keys&gt;&lt;ref-type name="Journal Article"&gt;17&lt;/ref-type&gt;&lt;contributors&gt;&lt;authors&gt;&lt;author&gt;Bailard, James A.&lt;/author&gt;&lt;author&gt;Inman, Douglas L.&lt;/author&gt;&lt;/authors&gt;&lt;/contributors&gt;&lt;titles&gt;&lt;title&gt;An energetics bedload model for a plane sloping beach: Local transport&lt;/title&gt;&lt;secondary-title&gt;Journal of Geophysical Research: Oceans&lt;/secondary-title&gt;&lt;/titles&gt;&lt;periodical&gt;&lt;full-title&gt;Journal of Geophysical Research: Oceans&lt;/full-title&gt;&lt;/periodical&gt;&lt;pages&gt;2035-2043&lt;/pages&gt;&lt;volume&gt;86&lt;/volume&gt;&lt;number&gt;C3&lt;/number&gt;&lt;dates&gt;&lt;year&gt;1981&lt;/year&gt;&lt;/dates&gt;&lt;isbn&gt;0148-0227&lt;/isbn&gt;&lt;urls&gt;&lt;related-urls&gt;&lt;url&gt;https://agupubs.onlinelibrary.wiley.com/doi/abs/10.1029/JC086iC03p02035&lt;/url&gt;&lt;/related-urls&gt;&lt;/urls&gt;&lt;electronic-resource-num&gt;10.1029/JC086iC03p02035&lt;/electronic-resource-num&gt;&lt;/record&gt;&lt;/Cite&gt;&lt;/EndNote&gt;</w:instrText>
      </w:r>
      <w:r w:rsidR="00CA060D">
        <w:fldChar w:fldCharType="separate"/>
      </w:r>
      <w:r w:rsidR="00CA060D">
        <w:rPr>
          <w:noProof/>
        </w:rPr>
        <w:t>(Bailard and Inman, 1981)</w:t>
      </w:r>
      <w:r w:rsidR="00CA060D">
        <w:fldChar w:fldCharType="end"/>
      </w:r>
      <w:r>
        <w:t>. The</w:t>
      </w:r>
      <w:r w:rsidR="00CA4C00">
        <w:t>y</w:t>
      </w:r>
      <w:r>
        <w:t xml:space="preserve"> derive an equation </w:t>
      </w:r>
      <w:r w:rsidR="004F3680">
        <w:t>for the</w:t>
      </w:r>
      <w:r w:rsidR="004F3680" w:rsidRPr="004F3680">
        <w:t xml:space="preserve"> </w:t>
      </w:r>
      <w:r w:rsidR="004F3680">
        <w:t>c</w:t>
      </w:r>
      <w:r w:rsidR="004F3680" w:rsidRPr="004F3680">
        <w:t>ross-shore transport</w:t>
      </w:r>
      <w:r w:rsidR="004E0EFE">
        <w:t xml:space="preserve"> rate</w:t>
      </w:r>
      <w:r w:rsidR="004F3680">
        <w:t xml:space="preserve">, </w:t>
      </w:r>
      <w:r w:rsidR="004F3680">
        <w:rPr>
          <w:i/>
          <w:iCs/>
        </w:rPr>
        <w:t>Q</w:t>
      </w:r>
      <w:r w:rsidR="004F3680" w:rsidRPr="004F3680">
        <w:rPr>
          <w:i/>
          <w:iCs/>
          <w:vertAlign w:val="subscript"/>
        </w:rPr>
        <w:t>c</w:t>
      </w:r>
      <w:r w:rsidR="004F3680">
        <w:t>,</w:t>
      </w:r>
      <w:r w:rsidR="002443F6">
        <w:t xml:space="preserve"> comprising bedload and suspended load components,</w:t>
      </w:r>
      <w:r w:rsidR="004F3680">
        <w:t xml:space="preserve"> </w:t>
      </w:r>
      <w:r>
        <w:t>of the form:</w:t>
      </w:r>
    </w:p>
    <w:p w14:paraId="4BBA46B6" w14:textId="3F1746D5" w:rsidR="00082C10" w:rsidRDefault="002443F6" w:rsidP="004F3680">
      <w:pPr>
        <w:jc w:val="center"/>
      </w:pPr>
      <w:r w:rsidRPr="00082C10">
        <w:rPr>
          <w:position w:val="-34"/>
        </w:rPr>
        <w:object w:dxaOrig="8380" w:dyaOrig="800" w14:anchorId="51B3E2E5">
          <v:shape id="_x0000_i1037" type="#_x0000_t75" style="width:419pt;height:40.55pt" o:ole="">
            <v:imagedata r:id="rId108" o:title=""/>
          </v:shape>
          <o:OLEObject Type="Embed" ProgID="Equation.DSMT4" ShapeID="_x0000_i1037" DrawAspect="Content" ObjectID="_1831119113" r:id="rId109"/>
        </w:object>
      </w:r>
    </w:p>
    <w:p w14:paraId="2ECB73B8" w14:textId="5E34ACBB" w:rsidR="004F3680" w:rsidRDefault="00C46BF3" w:rsidP="004F3680">
      <w:pPr>
        <w:rPr>
          <w:rFonts w:cstheme="minorHAnsi"/>
        </w:rPr>
      </w:pPr>
      <w:r>
        <w:t>w</w:t>
      </w:r>
      <w:r w:rsidR="004F3680">
        <w:t xml:space="preserve">here </w:t>
      </w:r>
      <w:r w:rsidR="004F3680" w:rsidRPr="00C46BF3">
        <w:rPr>
          <w:rFonts w:cstheme="minorHAnsi"/>
          <w:i/>
          <w:iCs/>
        </w:rPr>
        <w:t>ε</w:t>
      </w:r>
      <w:r w:rsidR="004F3680" w:rsidRPr="00C46BF3">
        <w:rPr>
          <w:rFonts w:cstheme="minorHAnsi"/>
          <w:i/>
          <w:iCs/>
          <w:vertAlign w:val="subscript"/>
        </w:rPr>
        <w:t>b</w:t>
      </w:r>
      <w:r w:rsidR="004F3680">
        <w:rPr>
          <w:rFonts w:cstheme="minorHAnsi"/>
        </w:rPr>
        <w:t>=0.2</w:t>
      </w:r>
      <w:r w:rsidR="00CA4C00">
        <w:rPr>
          <w:rFonts w:cstheme="minorHAnsi"/>
        </w:rPr>
        <w:t>1</w:t>
      </w:r>
      <w:r w:rsidR="004F3680">
        <w:rPr>
          <w:rFonts w:cstheme="minorHAnsi"/>
        </w:rPr>
        <w:t xml:space="preserve">, </w:t>
      </w:r>
      <w:r w:rsidR="004F3680" w:rsidRPr="00C46BF3">
        <w:rPr>
          <w:rFonts w:cstheme="minorHAnsi"/>
          <w:i/>
          <w:iCs/>
        </w:rPr>
        <w:t>ε</w:t>
      </w:r>
      <w:r w:rsidR="004F3680" w:rsidRPr="00C46BF3">
        <w:rPr>
          <w:rFonts w:cstheme="minorHAnsi"/>
          <w:i/>
          <w:iCs/>
          <w:vertAlign w:val="subscript"/>
        </w:rPr>
        <w:t>s</w:t>
      </w:r>
      <w:r w:rsidR="004F3680">
        <w:rPr>
          <w:rFonts w:cstheme="minorHAnsi"/>
        </w:rPr>
        <w:t xml:space="preserve">=0.025, </w:t>
      </w:r>
      <w:r w:rsidR="004F3680" w:rsidRPr="00C46BF3">
        <w:rPr>
          <w:rFonts w:cstheme="minorHAnsi"/>
          <w:i/>
          <w:iCs/>
        </w:rPr>
        <w:t>C</w:t>
      </w:r>
      <w:r w:rsidR="004F3680" w:rsidRPr="00C46BF3">
        <w:rPr>
          <w:rFonts w:cstheme="minorHAnsi"/>
          <w:i/>
          <w:iCs/>
          <w:vertAlign w:val="subscript"/>
        </w:rPr>
        <w:t>d</w:t>
      </w:r>
      <w:r w:rsidR="004F3680">
        <w:rPr>
          <w:rFonts w:cstheme="minorHAnsi"/>
        </w:rPr>
        <w:t xml:space="preserve"> is the drag coefficient</w:t>
      </w:r>
      <w:r w:rsidR="002F0B4C">
        <w:rPr>
          <w:rFonts w:cstheme="minorHAnsi"/>
        </w:rPr>
        <w:t xml:space="preserve"> (which Bailard takes as ~0.005)</w:t>
      </w:r>
      <w:r w:rsidR="004F3680">
        <w:rPr>
          <w:rFonts w:cstheme="minorHAnsi"/>
        </w:rPr>
        <w:t xml:space="preserve">, </w:t>
      </w:r>
      <w:r w:rsidR="004F3680" w:rsidRPr="00C46BF3">
        <w:rPr>
          <w:rFonts w:cstheme="minorHAnsi"/>
          <w:i/>
          <w:iCs/>
        </w:rPr>
        <w:t>w</w:t>
      </w:r>
      <w:r w:rsidR="004F3680" w:rsidRPr="00C46BF3">
        <w:rPr>
          <w:rFonts w:cstheme="minorHAnsi"/>
          <w:i/>
          <w:iCs/>
          <w:vertAlign w:val="subscript"/>
        </w:rPr>
        <w:t>s</w:t>
      </w:r>
      <w:r w:rsidR="004F3680">
        <w:rPr>
          <w:rFonts w:cstheme="minorHAnsi"/>
        </w:rPr>
        <w:t xml:space="preserve"> is the sediment fall velocity (m/s), </w:t>
      </w:r>
      <w:r w:rsidR="004F3680" w:rsidRPr="00C46BF3">
        <w:rPr>
          <w:rFonts w:cstheme="minorHAnsi"/>
          <w:i/>
          <w:iCs/>
        </w:rPr>
        <w:t>ϕ</w:t>
      </w:r>
      <w:r w:rsidR="004F3680">
        <w:rPr>
          <w:rFonts w:cstheme="minorHAnsi"/>
        </w:rPr>
        <w:t xml:space="preserve"> is the angle of repose,</w:t>
      </w:r>
      <w:r w:rsidR="004F3680" w:rsidRPr="00C46BF3">
        <w:rPr>
          <w:rFonts w:cstheme="minorHAnsi"/>
          <w:i/>
          <w:iCs/>
        </w:rPr>
        <w:t xml:space="preserve"> β</w:t>
      </w:r>
      <w:r w:rsidR="004F3680">
        <w:rPr>
          <w:rFonts w:cstheme="minorHAnsi"/>
        </w:rPr>
        <w:t xml:space="preserve"> is the beach slope, </w:t>
      </w:r>
      <w:r w:rsidR="004F3680" w:rsidRPr="00C46BF3">
        <w:rPr>
          <w:rFonts w:cstheme="minorHAnsi"/>
          <w:i/>
          <w:iCs/>
        </w:rPr>
        <w:t>u</w:t>
      </w:r>
      <w:r w:rsidR="002F0B4C">
        <w:rPr>
          <w:rFonts w:cstheme="minorHAnsi"/>
          <w:i/>
          <w:iCs/>
          <w:vertAlign w:val="subscript"/>
        </w:rPr>
        <w:t>m</w:t>
      </w:r>
      <w:r w:rsidR="004F3680" w:rsidRPr="00C46BF3">
        <w:rPr>
          <w:rFonts w:cstheme="minorHAnsi"/>
          <w:i/>
          <w:iCs/>
        </w:rPr>
        <w:t xml:space="preserve"> </w:t>
      </w:r>
      <w:r w:rsidR="004F3680">
        <w:rPr>
          <w:rFonts w:cstheme="minorHAnsi"/>
        </w:rPr>
        <w:t xml:space="preserve">is the near bed velocity (m/s), </w:t>
      </w:r>
      <w:r w:rsidR="004F3680" w:rsidRPr="00C46BF3">
        <w:rPr>
          <w:rFonts w:cstheme="minorHAnsi"/>
          <w:i/>
          <w:iCs/>
        </w:rPr>
        <w:t>ρ</w:t>
      </w:r>
      <w:r w:rsidR="004F3680">
        <w:rPr>
          <w:rFonts w:cstheme="minorHAnsi"/>
        </w:rPr>
        <w:t xml:space="preserve"> is the water density (kg/m</w:t>
      </w:r>
      <w:r w:rsidR="004F3680" w:rsidRPr="00C46BF3">
        <w:rPr>
          <w:rFonts w:cstheme="minorHAnsi"/>
          <w:vertAlign w:val="superscript"/>
        </w:rPr>
        <w:t>3</w:t>
      </w:r>
      <w:r w:rsidR="004F3680">
        <w:rPr>
          <w:rFonts w:cstheme="minorHAnsi"/>
        </w:rPr>
        <w:t xml:space="preserve">), </w:t>
      </w:r>
      <w:r w:rsidR="004F3680" w:rsidRPr="00C46BF3">
        <w:rPr>
          <w:rFonts w:cstheme="minorHAnsi"/>
          <w:i/>
          <w:iCs/>
        </w:rPr>
        <w:t>ρ</w:t>
      </w:r>
      <w:r w:rsidR="004F3680" w:rsidRPr="00C46BF3">
        <w:rPr>
          <w:rFonts w:cstheme="minorHAnsi"/>
          <w:i/>
          <w:iCs/>
          <w:vertAlign w:val="subscript"/>
        </w:rPr>
        <w:t>s</w:t>
      </w:r>
      <w:r w:rsidR="004F3680">
        <w:rPr>
          <w:rFonts w:cstheme="minorHAnsi"/>
        </w:rPr>
        <w:t xml:space="preserve"> is the sediment density (kg/m</w:t>
      </w:r>
      <w:r w:rsidR="004F3680" w:rsidRPr="00C46BF3">
        <w:rPr>
          <w:rFonts w:cstheme="minorHAnsi"/>
          <w:vertAlign w:val="superscript"/>
        </w:rPr>
        <w:t>3</w:t>
      </w:r>
      <w:r w:rsidR="004F3680">
        <w:rPr>
          <w:rFonts w:cstheme="minorHAnsi"/>
        </w:rPr>
        <w:t>) and</w:t>
      </w:r>
      <w:r w:rsidR="004F3680" w:rsidRPr="00C46BF3">
        <w:rPr>
          <w:rFonts w:cstheme="minorHAnsi"/>
          <w:i/>
          <w:iCs/>
        </w:rPr>
        <w:t xml:space="preserve"> δ</w:t>
      </w:r>
      <w:r w:rsidR="004F3680" w:rsidRPr="00C46BF3">
        <w:rPr>
          <w:rFonts w:cstheme="minorHAnsi"/>
          <w:i/>
          <w:iCs/>
          <w:vertAlign w:val="subscript"/>
        </w:rPr>
        <w:t>u</w:t>
      </w:r>
      <w:r w:rsidR="004F3680">
        <w:rPr>
          <w:rFonts w:cstheme="minorHAnsi"/>
        </w:rPr>
        <w:t xml:space="preserve">, </w:t>
      </w:r>
      <w:r w:rsidR="004F3680" w:rsidRPr="00C46BF3">
        <w:rPr>
          <w:rFonts w:cstheme="minorHAnsi"/>
          <w:i/>
          <w:iCs/>
        </w:rPr>
        <w:t>ψ</w:t>
      </w:r>
      <w:r w:rsidR="004F3680" w:rsidRPr="00C46BF3">
        <w:rPr>
          <w:rFonts w:cstheme="minorHAnsi"/>
          <w:i/>
          <w:iCs/>
          <w:vertAlign w:val="subscript"/>
        </w:rPr>
        <w:t>1</w:t>
      </w:r>
      <w:r w:rsidR="004F3680">
        <w:rPr>
          <w:rFonts w:cstheme="minorHAnsi"/>
        </w:rPr>
        <w:t xml:space="preserve">, </w:t>
      </w:r>
      <w:r w:rsidR="004F3680" w:rsidRPr="00C46BF3">
        <w:rPr>
          <w:rFonts w:cstheme="minorHAnsi"/>
          <w:i/>
          <w:iCs/>
        </w:rPr>
        <w:t>ψ</w:t>
      </w:r>
      <w:r w:rsidR="004F3680" w:rsidRPr="00C46BF3">
        <w:rPr>
          <w:rFonts w:cstheme="minorHAnsi"/>
          <w:i/>
          <w:iCs/>
          <w:vertAlign w:val="subscript"/>
        </w:rPr>
        <w:t>2</w:t>
      </w:r>
      <w:r w:rsidR="004F3680">
        <w:rPr>
          <w:rFonts w:cstheme="minorHAnsi"/>
        </w:rPr>
        <w:t xml:space="preserve">, </w:t>
      </w:r>
      <w:r w:rsidR="004F3680" w:rsidRPr="00C46BF3">
        <w:rPr>
          <w:rFonts w:cstheme="minorHAnsi"/>
          <w:i/>
          <w:iCs/>
        </w:rPr>
        <w:t>u</w:t>
      </w:r>
      <w:r w:rsidR="004F3680" w:rsidRPr="00C46BF3">
        <w:rPr>
          <w:rFonts w:cstheme="minorHAnsi"/>
          <w:i/>
          <w:iCs/>
          <w:vertAlign w:val="subscript"/>
        </w:rPr>
        <w:t>m</w:t>
      </w:r>
      <w:r w:rsidR="004F3680">
        <w:rPr>
          <w:rFonts w:cstheme="minorHAnsi"/>
        </w:rPr>
        <w:t xml:space="preserve">, and </w:t>
      </w:r>
      <w:r w:rsidR="004F3680" w:rsidRPr="00C46BF3">
        <w:rPr>
          <w:rFonts w:cstheme="minorHAnsi"/>
          <w:i/>
          <w:iCs/>
        </w:rPr>
        <w:t>u</w:t>
      </w:r>
      <w:r w:rsidR="004F3680" w:rsidRPr="00C46BF3">
        <w:rPr>
          <w:rFonts w:cstheme="minorHAnsi"/>
          <w:i/>
          <w:iCs/>
          <w:vertAlign w:val="subscript"/>
        </w:rPr>
        <w:t>3</w:t>
      </w:r>
      <w:r w:rsidR="004F3680" w:rsidRPr="00C46BF3">
        <w:rPr>
          <w:rFonts w:cstheme="minorHAnsi"/>
          <w:i/>
          <w:iCs/>
        </w:rPr>
        <w:t>*</w:t>
      </w:r>
      <w:r w:rsidR="004F3680">
        <w:rPr>
          <w:rFonts w:cstheme="minorHAnsi"/>
        </w:rPr>
        <w:t xml:space="preserve">, </w:t>
      </w:r>
      <w:r w:rsidR="004F3680" w:rsidRPr="00C46BF3">
        <w:rPr>
          <w:rFonts w:cstheme="minorHAnsi"/>
          <w:i/>
          <w:iCs/>
        </w:rPr>
        <w:t>u</w:t>
      </w:r>
      <w:r w:rsidR="004F3680" w:rsidRPr="00C46BF3">
        <w:rPr>
          <w:rFonts w:cstheme="minorHAnsi"/>
          <w:i/>
          <w:iCs/>
          <w:vertAlign w:val="subscript"/>
        </w:rPr>
        <w:t>5</w:t>
      </w:r>
      <w:r w:rsidR="004F3680" w:rsidRPr="00C46BF3">
        <w:rPr>
          <w:rFonts w:cstheme="minorHAnsi"/>
          <w:i/>
          <w:iCs/>
        </w:rPr>
        <w:t>*</w:t>
      </w:r>
      <w:r w:rsidR="004F3680">
        <w:rPr>
          <w:rFonts w:cstheme="minorHAnsi"/>
        </w:rPr>
        <w:t xml:space="preserve"> are cross-shore velocities</w:t>
      </w:r>
      <w:r w:rsidR="004E0EFE">
        <w:rPr>
          <w:rFonts w:cstheme="minorHAnsi"/>
        </w:rPr>
        <w:t xml:space="preserve"> (positive onshore)</w:t>
      </w:r>
      <w:r w:rsidR="004F3680">
        <w:rPr>
          <w:rFonts w:cstheme="minorHAnsi"/>
        </w:rPr>
        <w:t>. These cross</w:t>
      </w:r>
      <w:r>
        <w:rPr>
          <w:rFonts w:cstheme="minorHAnsi"/>
        </w:rPr>
        <w:t>-</w:t>
      </w:r>
      <w:r w:rsidR="004F3680">
        <w:rPr>
          <w:rFonts w:cstheme="minorHAnsi"/>
        </w:rPr>
        <w:t xml:space="preserve">shore velocities are </w:t>
      </w:r>
      <w:r w:rsidR="007535E9">
        <w:rPr>
          <w:rFonts w:cstheme="minorHAnsi"/>
        </w:rPr>
        <w:t>presented</w:t>
      </w:r>
      <w:r w:rsidR="00CB0A9A">
        <w:rPr>
          <w:rFonts w:cstheme="minorHAnsi"/>
        </w:rPr>
        <w:t xml:space="preserve"> in </w:t>
      </w:r>
      <w:r w:rsidR="00CA060D">
        <w:rPr>
          <w:rFonts w:cstheme="minorHAnsi"/>
        </w:rPr>
        <w:fldChar w:fldCharType="begin"/>
      </w:r>
      <w:r w:rsidR="00996F90">
        <w:rPr>
          <w:rFonts w:cstheme="minorHAnsi"/>
        </w:rPr>
        <w:instrText xml:space="preserve"> ADDIN EN.CITE &lt;EndNote&gt;&lt;Cite&gt;&lt;Author&gt;Alexandrakis&lt;/Author&gt;&lt;Year&gt;2014&lt;/Year&gt;&lt;RecNum&gt;4246&lt;/RecNum&gt;&lt;DisplayText&gt;(Alexandrakis and Poulos, 2014)&lt;/DisplayText&gt;&lt;record&gt;&lt;rec-number&gt;4246&lt;/rec-number&gt;&lt;foreign-keys&gt;&lt;key app="EN" db-id="sv9fdvxxw0ss5geav2oxv0s15saz05p5zzwd" timestamp="1542971701" guid="74d876cb-b780-466c-a362-ba08c4c5f84d"&gt;4246&lt;/key&gt;&lt;/foreign-keys&gt;&lt;ref-type name="Journal Article"&gt;17&lt;/ref-type&gt;&lt;contributors&gt;&lt;authors&gt;&lt;author&gt;Alexandrakis, G.&lt;/author&gt;&lt;author&gt;Poulos, SEpsilon&lt;/author&gt;&lt;/authors&gt;&lt;/contributors&gt;&lt;auth-address&gt;Institute of Applied and Computational Mathematics, Foundation of Research and Technology, Hellas.&amp;#xD;Faculty of Geology &amp;amp;Geoenvironment, Department of Geography &amp;amp;Climatology, University of Athens, Athens, Greece.&lt;/auth-address&gt;&lt;titles&gt;&lt;title&gt;An holistic approach to beach erosion vulnerability assessment&lt;/title&gt;&lt;secondary-title&gt;Sci Rep&lt;/secondary-title&gt;&lt;/titles&gt;&lt;periodical&gt;&lt;full-title&gt;Sci Rep&lt;/full-title&gt;&lt;/periodical&gt;&lt;pages&gt;6078&lt;/pages&gt;&lt;volume&gt;4&lt;/volume&gt;&lt;edition&gt;2014/08/16&lt;/edition&gt;&lt;dates&gt;&lt;year&gt;2014&lt;/year&gt;&lt;pub-dates&gt;&lt;date&gt;Aug 15&lt;/date&gt;&lt;/pub-dates&gt;&lt;/dates&gt;&lt;isbn&gt;2045-2322 (Electronic)&amp;#xD;2045-2322 (Linking)&lt;/isbn&gt;&lt;accession-num&gt;25123815&lt;/accession-num&gt;&lt;urls&gt;&lt;related-urls&gt;&lt;url&gt;https://www.ncbi.nlm.nih.gov/pubmed/25123815&lt;/url&gt;&lt;/related-urls&gt;&lt;/urls&gt;&lt;electronic-resource-num&gt;10.1038/srep06078&lt;/electronic-resource-num&gt;&lt;/record&gt;&lt;/Cite&gt;&lt;/EndNote&gt;</w:instrText>
      </w:r>
      <w:r w:rsidR="00CA060D">
        <w:rPr>
          <w:rFonts w:cstheme="minorHAnsi"/>
        </w:rPr>
        <w:fldChar w:fldCharType="separate"/>
      </w:r>
      <w:r w:rsidR="00CA060D">
        <w:rPr>
          <w:rFonts w:cstheme="minorHAnsi"/>
          <w:noProof/>
        </w:rPr>
        <w:t>(Alexandrakis and Poulos, 2014)</w:t>
      </w:r>
      <w:r w:rsidR="00CA060D">
        <w:rPr>
          <w:rFonts w:cstheme="minorHAnsi"/>
        </w:rPr>
        <w:fldChar w:fldCharType="end"/>
      </w:r>
      <w:r w:rsidR="007535E9">
        <w:rPr>
          <w:rFonts w:cstheme="minorHAnsi"/>
        </w:rPr>
        <w:t xml:space="preserve">, </w:t>
      </w:r>
      <w:r w:rsidR="00CB0A9A">
        <w:rPr>
          <w:rFonts w:cstheme="minorHAnsi"/>
        </w:rPr>
        <w:t>based on</w:t>
      </w:r>
      <w:r w:rsidR="004F3680">
        <w:rPr>
          <w:rFonts w:cstheme="minorHAnsi"/>
        </w:rPr>
        <w:t xml:space="preserve"> </w:t>
      </w:r>
      <w:r w:rsidR="00CA060D">
        <w:rPr>
          <w:rFonts w:cstheme="minorHAnsi"/>
        </w:rPr>
        <w:fldChar w:fldCharType="begin"/>
      </w:r>
      <w:r w:rsidR="00996F90">
        <w:rPr>
          <w:rFonts w:cstheme="minorHAnsi"/>
        </w:rPr>
        <w:instrText xml:space="preserve"> ADDIN EN.CITE &lt;EndNote&gt;&lt;Cite&gt;&lt;Author&gt;Bailard&lt;/Author&gt;&lt;Year&gt;1981&lt;/Year&gt;&lt;RecNum&gt;4837&lt;/RecNum&gt;&lt;DisplayText&gt;(Bailard, 1981; 1982)&lt;/DisplayText&gt;&lt;record&gt;&lt;rec-number&gt;4837&lt;/rec-number&gt;&lt;foreign-keys&gt;&lt;key app="EN" db-id="sv9fdvxxw0ss5geav2oxv0s15saz05p5zzwd" timestamp="1592989175" guid="95356dd0-bc5c-4f25-81d6-12bc8686e5d6"&gt;4837&lt;/key&gt;&lt;/foreign-keys&gt;&lt;ref-type name="Journal Article"&gt;17&lt;/ref-type&gt;&lt;contributors&gt;&lt;authors&gt;&lt;author&gt;Bailard, James A.&lt;/author&gt;&lt;/authors&gt;&lt;/contributors&gt;&lt;titles&gt;&lt;title&gt;An energetics total load sediment transport model for a plane sloping beach&lt;/title&gt;&lt;secondary-title&gt;Journal of Geophysical Research: Oceans&lt;/secondary-title&gt;&lt;/titles&gt;&lt;periodical&gt;&lt;full-title&gt;Journal of Geophysical Research: Oceans&lt;/full-title&gt;&lt;/periodical&gt;&lt;pages&gt;10938-10954&lt;/pages&gt;&lt;volume&gt;86&lt;/volume&gt;&lt;number&gt;C11&lt;/number&gt;&lt;dates&gt;&lt;year&gt;1981&lt;/year&gt;&lt;/dates&gt;&lt;isbn&gt;0148-0227&lt;/isbn&gt;&lt;urls&gt;&lt;related-urls&gt;&lt;url&gt;https://agupubs.onlinelibrary.wiley.com/doi/abs/10.1029/JC086iC11p10938&lt;/url&gt;&lt;/related-urls&gt;&lt;/urls&gt;&lt;electronic-resource-num&gt;10.1029/JC086iC11p10938&lt;/electronic-resource-num&gt;&lt;/record&gt;&lt;/Cite&gt;&lt;Cite&gt;&lt;Author&gt;Bailard&lt;/Author&gt;&lt;Year&gt;1982&lt;/Year&gt;&lt;RecNum&gt;4845&lt;/RecNum&gt;&lt;record&gt;&lt;rec-number&gt;4845&lt;/rec-number&gt;&lt;foreign-keys&gt;&lt;key app="EN" db-id="sv9fdvxxw0ss5geav2oxv0s15saz05p5zzwd" timestamp="1593075034" guid="2d5471e0-a691-4523-bef7-679a7dc89baa"&gt;4845&lt;/key&gt;&lt;/foreign-keys&gt;&lt;ref-type name="Conference Paper"&gt;47&lt;/ref-type&gt;&lt;contributors&gt;&lt;authors&gt;&lt;author&gt;Bailard, James A.&lt;/author&gt;&lt;/authors&gt;&lt;/contributors&gt;&lt;titles&gt;&lt;title&gt;Modelling on-offshore sediment transport in the surf zone&lt;/title&gt;&lt;secondary-title&gt;International Conference on Coastal Engineering&lt;/secondary-title&gt;&lt;/titles&gt;&lt;pages&gt;1419-1438&lt;/pages&gt;&lt;dates&gt;&lt;year&gt;1982&lt;/year&gt;&lt;/dates&gt;&lt;publisher&gt;ASCE&lt;/publisher&gt;&lt;urls&gt;&lt;/urls&gt;&lt;custom1&gt;New York&lt;/custom1&gt;&lt;/record&gt;&lt;/Cite&gt;&lt;/EndNote&gt;</w:instrText>
      </w:r>
      <w:r w:rsidR="00CA060D">
        <w:rPr>
          <w:rFonts w:cstheme="minorHAnsi"/>
        </w:rPr>
        <w:fldChar w:fldCharType="separate"/>
      </w:r>
      <w:r w:rsidR="00CA060D">
        <w:rPr>
          <w:rFonts w:cstheme="minorHAnsi"/>
          <w:noProof/>
        </w:rPr>
        <w:t>(Bailard, 1981; 1982)</w:t>
      </w:r>
      <w:r w:rsidR="00CA060D">
        <w:rPr>
          <w:rFonts w:cstheme="minorHAnsi"/>
        </w:rPr>
        <w:fldChar w:fldCharType="end"/>
      </w:r>
      <w:r w:rsidR="004F3680">
        <w:rPr>
          <w:rFonts w:cstheme="minorHAnsi"/>
        </w:rPr>
        <w:t>:</w:t>
      </w:r>
    </w:p>
    <w:p w14:paraId="610C0B15" w14:textId="79D9919D" w:rsidR="004F3680" w:rsidRDefault="008C6F77" w:rsidP="00C46BF3">
      <w:pPr>
        <w:jc w:val="center"/>
      </w:pPr>
      <w:r w:rsidRPr="00C46BF3">
        <w:rPr>
          <w:position w:val="-106"/>
        </w:rPr>
        <w:object w:dxaOrig="2700" w:dyaOrig="2240" w14:anchorId="7FAB61B0">
          <v:shape id="_x0000_i1038" type="#_x0000_t75" style="width:134.6pt;height:112.55pt" o:ole="">
            <v:imagedata r:id="rId110" o:title=""/>
          </v:shape>
          <o:OLEObject Type="Embed" ProgID="Equation.DSMT4" ShapeID="_x0000_i1038" DrawAspect="Content" ObjectID="_1831119114" r:id="rId111"/>
        </w:object>
      </w:r>
    </w:p>
    <w:p w14:paraId="4131F9BD" w14:textId="18A1F339" w:rsidR="002115F5" w:rsidRDefault="00C46BF3" w:rsidP="00894E66">
      <w:r>
        <w:t xml:space="preserve">in which </w:t>
      </w:r>
      <w:r w:rsidRPr="00C46BF3">
        <w:rPr>
          <w:i/>
          <w:iCs/>
        </w:rPr>
        <w:t>H</w:t>
      </w:r>
      <w:r>
        <w:rPr>
          <w:i/>
          <w:iCs/>
          <w:vertAlign w:val="subscript"/>
        </w:rPr>
        <w:t>s</w:t>
      </w:r>
      <w:r>
        <w:t xml:space="preserve"> is the significant wave height</w:t>
      </w:r>
      <w:r w:rsidR="007535E9">
        <w:t>. Note the original paper presented the equation in units of cm/s</w:t>
      </w:r>
      <w:r w:rsidR="00CA060D">
        <w:t xml:space="preserve"> and the above equation are in units of </w:t>
      </w:r>
      <w:r w:rsidR="007535E9">
        <w:t>m/s</w:t>
      </w:r>
      <w:r>
        <w:t>.</w:t>
      </w:r>
      <w:r w:rsidR="00871CA4">
        <w:t xml:space="preserve"> The </w:t>
      </w:r>
      <w:r w:rsidR="008C6F77">
        <w:t xml:space="preserve">equation for </w:t>
      </w:r>
      <w:r w:rsidR="008C6F77" w:rsidRPr="008C6F77">
        <w:rPr>
          <w:rFonts w:cstheme="minorHAnsi"/>
          <w:i/>
          <w:iCs/>
        </w:rPr>
        <w:t>δ</w:t>
      </w:r>
      <w:r w:rsidR="008C6F77" w:rsidRPr="008C6F77">
        <w:rPr>
          <w:i/>
          <w:iCs/>
          <w:vertAlign w:val="subscript"/>
        </w:rPr>
        <w:t>u</w:t>
      </w:r>
      <w:r w:rsidR="008C6F77">
        <w:t xml:space="preserve"> has also been modified to correctly represent the data presented in the source paper.</w:t>
      </w:r>
      <w:r w:rsidR="004E0EFE">
        <w:t xml:space="preserve"> The cross-shore transport rate has units of m</w:t>
      </w:r>
      <w:r w:rsidR="004E0EFE" w:rsidRPr="004E0EFE">
        <w:rPr>
          <w:vertAlign w:val="superscript"/>
        </w:rPr>
        <w:t>3</w:t>
      </w:r>
      <w:r w:rsidR="004E0EFE">
        <w:t>/s and is positive in the onshore direction.</w:t>
      </w:r>
      <w:r w:rsidR="008A6841">
        <w:t xml:space="preserve"> For an example of application see Masselink </w:t>
      </w:r>
      <w:r w:rsidR="008A6841" w:rsidRPr="008A6841">
        <w:rPr>
          <w:i/>
          <w:iCs/>
        </w:rPr>
        <w:t>et al</w:t>
      </w:r>
      <w:r w:rsidR="008A6841">
        <w:t xml:space="preserve"> </w:t>
      </w:r>
      <w:r w:rsidR="008A6841">
        <w:fldChar w:fldCharType="begin"/>
      </w:r>
      <w:r w:rsidR="008A6841">
        <w:instrText xml:space="preserve"> ADDIN EN.CITE &lt;EndNote&gt;&lt;Cite ExcludeAuth="1"&gt;&lt;Author&gt;Masselink&lt;/Author&gt;&lt;Year&gt;2008&lt;/Year&gt;&lt;RecNum&gt;3837&lt;/RecNum&gt;&lt;DisplayText&gt;(2008)&lt;/DisplayText&gt;&lt;record&gt;&lt;rec-number&gt;3837&lt;/rec-number&gt;&lt;foreign-keys&gt;&lt;key app="EN" db-id="sv9fdvxxw0ss5geav2oxv0s15saz05p5zzwd" timestamp="1488553229" guid="3f6c9e8e-644f-4a9f-b770-aebf9d32a73b"&gt;3837&lt;/key&gt;&lt;/foreign-keys&gt;&lt;ref-type name="Journal Article"&gt;17&lt;/ref-type&gt;&lt;contributors&gt;&lt;authors&gt;&lt;author&gt;Masselink, Gerhard&lt;/author&gt;&lt;author&gt;Austin, Martin&lt;/author&gt;&lt;author&gt;Tinker, Jon&lt;/author&gt;&lt;author&gt;O&amp;apos;Hare, Tim&lt;/author&gt;&lt;author&gt;Russell, Paul&lt;/author&gt;&lt;/authors&gt;&lt;/contributors&gt;&lt;titles&gt;&lt;title&gt;Cross-shore sediment transport and morphological response on a macrotidal beach with intertidal bar morphology, Truc Vert, France&lt;/title&gt;&lt;secondary-title&gt;Marine Geology&lt;/secondary-title&gt;&lt;/titles&gt;&lt;periodical&gt;&lt;full-title&gt;Marine Geology&lt;/full-title&gt;&lt;/periodical&gt;&lt;pages&gt;141-155&lt;/pages&gt;&lt;volume&gt;251&lt;/volume&gt;&lt;number&gt;3-4&lt;/number&gt;&lt;dates&gt;&lt;year&gt;2008&lt;/year&gt;&lt;/dates&gt;&lt;isbn&gt;00253227&lt;/isbn&gt;&lt;urls&gt;&lt;/urls&gt;&lt;electronic-resource-num&gt;10.1016/j.margeo.2008.01.010&lt;/electronic-resource-num&gt;&lt;/record&gt;&lt;/Cite&gt;&lt;/EndNote&gt;</w:instrText>
      </w:r>
      <w:r w:rsidR="008A6841">
        <w:fldChar w:fldCharType="separate"/>
      </w:r>
      <w:r w:rsidR="008A6841">
        <w:rPr>
          <w:noProof/>
        </w:rPr>
        <w:t>(2008)</w:t>
      </w:r>
      <w:r w:rsidR="008A6841">
        <w:fldChar w:fldCharType="end"/>
      </w:r>
      <w:r w:rsidR="008A6841">
        <w:t>.</w:t>
      </w:r>
    </w:p>
    <w:p w14:paraId="17FCA209" w14:textId="77777777" w:rsidR="008A6841" w:rsidRPr="00894E66" w:rsidRDefault="008A6841" w:rsidP="00894E66"/>
    <w:p w14:paraId="1B3F8B34" w14:textId="5F3A4B8B" w:rsidR="00894E66" w:rsidRDefault="00894E66" w:rsidP="00EE32A9">
      <w:pPr>
        <w:pStyle w:val="Heading2"/>
      </w:pPr>
      <w:bookmarkStart w:id="198" w:name="_Toc531673950"/>
      <w:bookmarkStart w:id="199" w:name="_Toc219458206"/>
      <w:r w:rsidRPr="00894E66">
        <w:t>Overtopping</w:t>
      </w:r>
      <w:bookmarkEnd w:id="198"/>
      <w:bookmarkEnd w:id="199"/>
    </w:p>
    <w:p w14:paraId="3ABA6904" w14:textId="07A98D05" w:rsidR="000C2299" w:rsidRPr="000C2299" w:rsidRDefault="000C2299" w:rsidP="000C2299">
      <w:pPr>
        <w:pStyle w:val="Heading3"/>
      </w:pPr>
      <w:r>
        <w:t>Structure Overtopping</w:t>
      </w:r>
    </w:p>
    <w:p w14:paraId="6FCC15F1" w14:textId="49D9003C" w:rsidR="00894E66" w:rsidRPr="00894E66" w:rsidRDefault="00894E66" w:rsidP="00894E66">
      <w:r w:rsidRPr="00894E66">
        <w:t xml:space="preserve">The volume of water overtopping a sea wall, or beach crest can be estimated using the overtopping formula proposed by Owen </w:t>
      </w:r>
      <w:r w:rsidRPr="00894E66">
        <w:fldChar w:fldCharType="begin"/>
      </w:r>
      <w:r w:rsidR="00996F90">
        <w:instrText xml:space="preserve"> ADDIN EN.CITE &lt;EndNote&gt;&lt;Cite ExcludeAuth="1"&gt;&lt;Author&gt;Owen&lt;/Author&gt;&lt;Year&gt;1980&lt;/Year&gt;&lt;RecNum&gt;93&lt;/RecNum&gt;&lt;DisplayText&gt;(1980)&lt;/DisplayText&gt;&lt;record&gt;&lt;rec-number&gt;93&lt;/rec-number&gt;&lt;foreign-keys&gt;&lt;key app="EN" db-id="sv9fdvxxw0ss5geav2oxv0s15saz05p5zzwd" timestamp="1381163854" guid="7154c121-d720-4865-8c08-5aae7ecd4ae8"&gt;93&lt;/key&gt;&lt;/foreign-keys&gt;&lt;ref-type name="Report"&gt;27&lt;/ref-type&gt;&lt;contributors&gt;&lt;authors&gt;&lt;author&gt;Owen,M W&lt;/author&gt;&lt;/authors&gt;&lt;tertiary-authors&gt;&lt;author&gt;Hydraulics Research Ltd&lt;/author&gt;&lt;/tertiary-authors&gt;&lt;/contributors&gt;&lt;titles&gt;&lt;title&gt;Design of seawalls allowing for wave overtopping&lt;/title&gt;&lt;/titles&gt;&lt;keywords&gt;&lt;keyword&gt;overtopping&lt;/keyword&gt;&lt;/keywords&gt;&lt;dates&gt;&lt;year&gt;1980&lt;/year&gt;&lt;pub-dates&gt;&lt;date&gt;1980&lt;/date&gt;&lt;/pub-dates&gt;&lt;/dates&gt;&lt;pub-location&gt;Wallingford&lt;/pub-location&gt;&lt;isbn&gt;EX 924&lt;/isbn&gt;&lt;label&gt;254&lt;/label&gt;&lt;urls&gt;&lt;/urls&gt;&lt;/record&gt;&lt;/Cite&gt;&lt;/EndNote&gt;</w:instrText>
      </w:r>
      <w:r w:rsidRPr="00894E66">
        <w:fldChar w:fldCharType="separate"/>
      </w:r>
      <w:r w:rsidRPr="00894E66">
        <w:rPr>
          <w:noProof/>
        </w:rPr>
        <w:t>(1980)</w:t>
      </w:r>
      <w:r w:rsidRPr="00894E66">
        <w:fldChar w:fldCharType="end"/>
      </w:r>
      <w:r w:rsidRPr="00894E66">
        <w:t>. This can take account of upper and lower slopes, a berm and the wall or beach ‘roughness’ (essentially a friction of dissipation coefficient). The definition sketch, for the variables used, is shown below. Minimum definition requires a crest and toe level, relative to the datum used in the water level data set, and the lower wall slope (input as m for a slope of 1:m). Specifying a berm level with zero berm width allows a compound slope with different upper and lower wall slopes. Strictly this model is limited to slopes in the range 1:1 to 1:5 and berm widths from 0-80m at depths of 0 to 4m below swl (see Owen, 1980 for details). When the berm is above the swl a compound slope is used.</w:t>
      </w:r>
    </w:p>
    <w:p w14:paraId="0372A668" w14:textId="328373A7" w:rsidR="00894E66" w:rsidRPr="00894E66" w:rsidRDefault="00894E66" w:rsidP="00894E66">
      <w:pPr>
        <w:keepNext/>
        <w:spacing w:after="200" w:line="240" w:lineRule="auto"/>
        <w:rPr>
          <w:i/>
          <w:iCs/>
          <w:color w:val="4D504D" w:themeColor="text2"/>
          <w:sz w:val="18"/>
          <w:szCs w:val="18"/>
        </w:rPr>
      </w:pPr>
      <w:r w:rsidRPr="00894E66">
        <w:rPr>
          <w:i/>
          <w:iCs/>
          <w:color w:val="4D504D" w:themeColor="text2"/>
          <w:sz w:val="18"/>
          <w:szCs w:val="18"/>
        </w:rPr>
        <w:t xml:space="preserve">Figure </w:t>
      </w:r>
      <w:r w:rsidR="006B501C">
        <w:rPr>
          <w:i/>
          <w:iCs/>
          <w:color w:val="4D504D" w:themeColor="text2"/>
          <w:sz w:val="18"/>
          <w:szCs w:val="18"/>
        </w:rPr>
        <w:fldChar w:fldCharType="begin"/>
      </w:r>
      <w:r w:rsidR="006B501C">
        <w:rPr>
          <w:i/>
          <w:iCs/>
          <w:color w:val="4D504D" w:themeColor="text2"/>
          <w:sz w:val="18"/>
          <w:szCs w:val="18"/>
        </w:rPr>
        <w:instrText xml:space="preserve"> SEQ Figure \* ARABIC </w:instrText>
      </w:r>
      <w:r w:rsidR="006B501C">
        <w:rPr>
          <w:i/>
          <w:iCs/>
          <w:color w:val="4D504D" w:themeColor="text2"/>
          <w:sz w:val="18"/>
          <w:szCs w:val="18"/>
        </w:rPr>
        <w:fldChar w:fldCharType="separate"/>
      </w:r>
      <w:r w:rsidR="00DF5A44">
        <w:rPr>
          <w:i/>
          <w:iCs/>
          <w:noProof/>
          <w:color w:val="4D504D" w:themeColor="text2"/>
          <w:sz w:val="18"/>
          <w:szCs w:val="18"/>
        </w:rPr>
        <w:t>4</w:t>
      </w:r>
      <w:r w:rsidR="006B501C">
        <w:rPr>
          <w:i/>
          <w:iCs/>
          <w:color w:val="4D504D" w:themeColor="text2"/>
          <w:sz w:val="18"/>
          <w:szCs w:val="18"/>
        </w:rPr>
        <w:fldChar w:fldCharType="end"/>
      </w:r>
      <w:r w:rsidRPr="00894E66">
        <w:rPr>
          <w:i/>
          <w:iCs/>
          <w:color w:val="4D504D" w:themeColor="text2"/>
          <w:sz w:val="18"/>
          <w:szCs w:val="18"/>
        </w:rPr>
        <w:t xml:space="preserve"> – Seawall definition sketch </w:t>
      </w:r>
      <w:r w:rsidRPr="00894E66">
        <w:rPr>
          <w:i/>
          <w:iCs/>
          <w:color w:val="4D504D" w:themeColor="text2"/>
          <w:sz w:val="18"/>
          <w:szCs w:val="18"/>
        </w:rPr>
        <w:fldChar w:fldCharType="begin"/>
      </w:r>
      <w:r w:rsidR="00996F90">
        <w:rPr>
          <w:i/>
          <w:iCs/>
          <w:color w:val="4D504D" w:themeColor="text2"/>
          <w:sz w:val="18"/>
          <w:szCs w:val="18"/>
        </w:rPr>
        <w:instrText xml:space="preserve"> ADDIN EN.CITE &lt;EndNote&gt;&lt;Cite&gt;&lt;Author&gt;Owen&lt;/Author&gt;&lt;Year&gt;1980&lt;/Year&gt;&lt;RecNum&gt;93&lt;/RecNum&gt;&lt;DisplayText&gt;(Owen, 1980)&lt;/DisplayText&gt;&lt;record&gt;&lt;rec-number&gt;93&lt;/rec-number&gt;&lt;foreign-keys&gt;&lt;key app="EN" db-id="sv9fdvxxw0ss5geav2oxv0s15saz05p5zzwd" timestamp="1381163854" guid="7154c121-d720-4865-8c08-5aae7ecd4ae8"&gt;93&lt;/key&gt;&lt;/foreign-keys&gt;&lt;ref-type name="Report"&gt;27&lt;/ref-type&gt;&lt;contributors&gt;&lt;authors&gt;&lt;author&gt;Owen,M W&lt;/author&gt;&lt;/authors&gt;&lt;tertiary-authors&gt;&lt;author&gt;Hydraulics Research Ltd&lt;/author&gt;&lt;/tertiary-authors&gt;&lt;/contributors&gt;&lt;titles&gt;&lt;title&gt;Design of seawalls allowing for wave overtopping&lt;/title&gt;&lt;/titles&gt;&lt;keywords&gt;&lt;keyword&gt;overtopping&lt;/keyword&gt;&lt;/keywords&gt;&lt;dates&gt;&lt;year&gt;1980&lt;/year&gt;&lt;pub-dates&gt;&lt;date&gt;1980&lt;/date&gt;&lt;/pub-dates&gt;&lt;/dates&gt;&lt;pub-location&gt;Wallingford&lt;/pub-location&gt;&lt;isbn&gt;EX 924&lt;/isbn&gt;&lt;label&gt;254&lt;/label&gt;&lt;urls&gt;&lt;/urls&gt;&lt;/record&gt;&lt;/Cite&gt;&lt;/EndNote&gt;</w:instrText>
      </w:r>
      <w:r w:rsidRPr="00894E66">
        <w:rPr>
          <w:i/>
          <w:iCs/>
          <w:color w:val="4D504D" w:themeColor="text2"/>
          <w:sz w:val="18"/>
          <w:szCs w:val="18"/>
        </w:rPr>
        <w:fldChar w:fldCharType="separate"/>
      </w:r>
      <w:r w:rsidRPr="00894E66">
        <w:rPr>
          <w:i/>
          <w:iCs/>
          <w:noProof/>
          <w:color w:val="4D504D" w:themeColor="text2"/>
          <w:sz w:val="18"/>
          <w:szCs w:val="18"/>
        </w:rPr>
        <w:t>(Owen, 1980)</w:t>
      </w:r>
      <w:r w:rsidRPr="00894E66">
        <w:rPr>
          <w:i/>
          <w:iCs/>
          <w:color w:val="4D504D" w:themeColor="text2"/>
          <w:sz w:val="18"/>
          <w:szCs w:val="18"/>
        </w:rPr>
        <w:fldChar w:fldCharType="end"/>
      </w:r>
    </w:p>
    <w:p w14:paraId="60668DF7" w14:textId="77777777" w:rsidR="00894E66" w:rsidRDefault="00894E66" w:rsidP="00894E66">
      <w:r w:rsidRPr="00894E66">
        <w:rPr>
          <w:noProof/>
        </w:rPr>
        <w:drawing>
          <wp:inline distT="0" distB="0" distL="0" distR="0" wp14:anchorId="2A5F444D" wp14:editId="2F5AADE4">
            <wp:extent cx="5088562" cy="1728000"/>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an2.TIF"/>
                    <pic:cNvPicPr/>
                  </pic:nvPicPr>
                  <pic:blipFill rotWithShape="1">
                    <a:blip r:embed="rId112" cstate="print">
                      <a:extLst>
                        <a:ext uri="{28A0092B-C50C-407E-A947-70E740481C1C}">
                          <a14:useLocalDpi xmlns:a14="http://schemas.microsoft.com/office/drawing/2010/main" val="0"/>
                        </a:ext>
                      </a:extLst>
                    </a:blip>
                    <a:srcRect t="17661" r="6198" b="37279"/>
                    <a:stretch/>
                  </pic:blipFill>
                  <pic:spPr bwMode="auto">
                    <a:xfrm>
                      <a:off x="0" y="0"/>
                      <a:ext cx="5104471" cy="1733402"/>
                    </a:xfrm>
                    <a:prstGeom prst="rect">
                      <a:avLst/>
                    </a:prstGeom>
                    <a:ln>
                      <a:noFill/>
                    </a:ln>
                    <a:extLst>
                      <a:ext uri="{53640926-AAD7-44D8-BBD7-CCE9431645EC}">
                        <a14:shadowObscured xmlns:a14="http://schemas.microsoft.com/office/drawing/2010/main"/>
                      </a:ext>
                    </a:extLst>
                  </pic:spPr>
                </pic:pic>
              </a:graphicData>
            </a:graphic>
          </wp:inline>
        </w:drawing>
      </w:r>
    </w:p>
    <w:p w14:paraId="070CD0B1" w14:textId="77777777" w:rsidR="000C2299" w:rsidRDefault="000C2299" w:rsidP="00894E66"/>
    <w:p w14:paraId="3CC4E499" w14:textId="77777777" w:rsidR="00493738" w:rsidRDefault="00493738" w:rsidP="00894E66"/>
    <w:p w14:paraId="21D73A0E" w14:textId="24E96283" w:rsidR="000C2299" w:rsidRDefault="000C2299" w:rsidP="000C2299">
      <w:pPr>
        <w:pStyle w:val="Heading3"/>
      </w:pPr>
      <w:r>
        <w:t>Beach Overtopping</w:t>
      </w:r>
    </w:p>
    <w:p w14:paraId="7B76B254" w14:textId="04CC0B0E" w:rsidR="000C2299" w:rsidRDefault="000C2299" w:rsidP="000C2299">
      <w:r>
        <w:t xml:space="preserve">The theoretical model is similar to the one developed by Owen and subsequently evolved as part of EuroTop </w:t>
      </w:r>
      <w:r>
        <w:fldChar w:fldCharType="begin"/>
      </w:r>
      <w:r>
        <w:instrText xml:space="preserve"> ADDIN EN.CITE &lt;EndNote&gt;&lt;Cite&gt;&lt;Author&gt;Van der Meer&lt;/Author&gt;&lt;Year&gt;2018&lt;/Year&gt;&lt;RecNum&gt;5067&lt;/RecNum&gt;&lt;DisplayText&gt;(Van der Meer&lt;style face="italic"&gt; et al.&lt;/style&gt;, 2018)&lt;/DisplayText&gt;&lt;record&gt;&lt;rec-number&gt;5067&lt;/rec-number&gt;&lt;foreign-keys&gt;&lt;key app="EN" db-id="sv9fdvxxw0ss5geav2oxv0s15saz05p5zzwd" timestamp="1612357420" guid="8324b0fc-a0e1-4851-a92b-7fc085d720bf"&gt;5067&lt;/key&gt;&lt;/foreign-keys&gt;&lt;ref-type name="Report"&gt;27&lt;/ref-type&gt;&lt;contributors&gt;&lt;authors&gt;&lt;author&gt;Van der Meer, J W&lt;/author&gt;&lt;author&gt;Allsop, N W H&lt;/author&gt;&lt;author&gt;Bruce, T&lt;/author&gt;&lt;author&gt;De Rouck, J&lt;/author&gt;&lt;author&gt;Kortenhaus, A&lt;/author&gt;&lt;author&gt;Pullen, Tim&lt;/author&gt;&lt;author&gt;Schüttrumpf, H&lt;/author&gt;&lt;author&gt;Troch, P&lt;/author&gt;&lt;author&gt;Zanuttigh, B.&lt;/author&gt;&lt;/authors&gt;&lt;/contributors&gt;&lt;titles&gt;&lt;title&gt;EurOtop manual&lt;/title&gt;&lt;alt-title&gt;Manual on wave overtopping of sea defences and related structures. An overtopping manual largely based on European research, but for worldwide application.&lt;/alt-title&gt;&lt;short-title&gt;Eurotop Manual&lt;/short-title&gt;&lt;/titles&gt;&lt;dates&gt;&lt;year&gt;2018&lt;/year&gt;&lt;/dates&gt;&lt;urls&gt;&lt;related-urls&gt;&lt;url&gt;http://www.overtopping-manual.com/&lt;/url&gt;&lt;/related-urls&gt;&lt;/urls&gt;&lt;/record&gt;&lt;/Cite&gt;&lt;/EndNote&gt;</w:instrText>
      </w:r>
      <w:r>
        <w:fldChar w:fldCharType="separate"/>
      </w:r>
      <w:r>
        <w:rPr>
          <w:noProof/>
        </w:rPr>
        <w:t>(Van der Meer</w:t>
      </w:r>
      <w:r w:rsidRPr="000C2299">
        <w:rPr>
          <w:i/>
          <w:noProof/>
        </w:rPr>
        <w:t xml:space="preserve"> et al.</w:t>
      </w:r>
      <w:r>
        <w:rPr>
          <w:noProof/>
        </w:rPr>
        <w:t>, 2018)</w:t>
      </w:r>
      <w:r>
        <w:fldChar w:fldCharType="end"/>
      </w:r>
      <w:r>
        <w:t xml:space="preserve"> as proposed by </w:t>
      </w:r>
      <w:r>
        <w:fldChar w:fldCharType="begin"/>
      </w:r>
      <w:r>
        <w:instrText xml:space="preserve"> ADDIN EN.CITE &lt;EndNote&gt;&lt;Cite AuthorYear="1"&gt;&lt;Author&gt;Stokes&lt;/Author&gt;&lt;Year&gt;2021&lt;/Year&gt;&lt;RecNum&gt;6359&lt;/RecNum&gt;&lt;DisplayText&gt;Stokes&lt;style face="italic"&gt; et al.&lt;/style&gt; (2021)&lt;/DisplayText&gt;&lt;record&gt;&lt;rec-number&gt;6359&lt;/rec-number&gt;&lt;foreign-keys&gt;&lt;key app="EN" db-id="sv9fdvxxw0ss5geav2oxv0s15saz05p5zzwd" timestamp="1769592208"&gt;6359&lt;/key&gt;&lt;/foreign-keys&gt;&lt;ref-type name="Journal Article"&gt;17&lt;/ref-type&gt;&lt;contributors&gt;&lt;authors&gt;&lt;author&gt;Stokes, Kit&lt;/author&gt;&lt;author&gt;Poate, Tim&lt;/author&gt;&lt;author&gt;Masselink, Gerd&lt;/author&gt;&lt;author&gt;King, Erin&lt;/author&gt;&lt;author&gt;Saulter, Andrew&lt;/author&gt;&lt;author&gt;Ely, Nick&lt;/author&gt;&lt;/authors&gt;&lt;/contributors&gt;&lt;titles&gt;&lt;title&gt;Forecasting coastal overtopping at engineered and naturally defended coastlines&lt;/title&gt;&lt;secondary-title&gt;Coastal Engineering&lt;/secondary-title&gt;&lt;/titles&gt;&lt;periodical&gt;&lt;full-title&gt;Coastal Engineering&lt;/full-title&gt;&lt;/periodical&gt;&lt;volume&gt;164&lt;/volume&gt;&lt;section&gt;103827&lt;/section&gt;&lt;dates&gt;&lt;year&gt;2021&lt;/year&gt;&lt;/dates&gt;&lt;isbn&gt;03783839&lt;/isbn&gt;&lt;urls&gt;&lt;/urls&gt;&lt;electronic-resource-num&gt;10.1016/j.coastaleng.2020.103827&lt;/electronic-resource-num&gt;&lt;/record&gt;&lt;/Cite&gt;&lt;/EndNote&gt;</w:instrText>
      </w:r>
      <w:r>
        <w:fldChar w:fldCharType="separate"/>
      </w:r>
      <w:r>
        <w:rPr>
          <w:noProof/>
        </w:rPr>
        <w:t>Stokes</w:t>
      </w:r>
      <w:r w:rsidRPr="000C2299">
        <w:rPr>
          <w:i/>
          <w:noProof/>
        </w:rPr>
        <w:t xml:space="preserve"> et al.</w:t>
      </w:r>
      <w:r>
        <w:rPr>
          <w:noProof/>
        </w:rPr>
        <w:t xml:space="preserve"> (2021)</w:t>
      </w:r>
      <w:r>
        <w:fldChar w:fldCharType="end"/>
      </w:r>
      <w:r>
        <w:t xml:space="preserve"> and is specific to gravel beaches. The 2% runup</w:t>
      </w:r>
      <w:r w:rsidR="00493738">
        <w:t>, R</w:t>
      </w:r>
      <w:r w:rsidR="00493738" w:rsidRPr="00493738">
        <w:rPr>
          <w:vertAlign w:val="subscript"/>
        </w:rPr>
        <w:t>2%</w:t>
      </w:r>
      <w:r w:rsidR="00493738" w:rsidRPr="00493738">
        <w:t xml:space="preserve"> </w:t>
      </w:r>
      <w:r w:rsidR="00493738" w:rsidRPr="00493738">
        <w:t>,</w:t>
      </w:r>
      <w:r w:rsidR="00493738" w:rsidRPr="00493738">
        <w:t xml:space="preserve"> </w:t>
      </w:r>
      <w:r>
        <w:t xml:space="preserve"> is estimated using the equation of </w:t>
      </w:r>
      <w:r>
        <w:fldChar w:fldCharType="begin"/>
      </w:r>
      <w:r>
        <w:instrText xml:space="preserve"> ADDIN EN.CITE &lt;EndNote&gt;&lt;Cite AuthorYear="1"&gt;&lt;Author&gt;Poate&lt;/Author&gt;&lt;Year&gt;2016&lt;/Year&gt;&lt;RecNum&gt;6350&lt;/RecNum&gt;&lt;DisplayText&gt;Poate&lt;style face="italic"&gt; et al.&lt;/style&gt; (2016)&lt;/DisplayText&gt;&lt;record&gt;&lt;rec-number&gt;6350&lt;/rec-number&gt;&lt;foreign-keys&gt;&lt;key app="EN" db-id="sv9fdvxxw0ss5geav2oxv0s15saz05p5zzwd" timestamp="1769006194" guid="cccee8eb-d5b1-4930-b4db-692589f47761"&gt;6350&lt;/key&gt;&lt;/foreign-keys&gt;&lt;ref-type name="Journal Article"&gt;17&lt;/ref-type&gt;&lt;contributors&gt;&lt;authors&gt;&lt;author&gt;Poate, Timothy G.&lt;/author&gt;&lt;author&gt;McCall, Robert T.&lt;/author&gt;&lt;author&gt;Masselink, Gerd&lt;/author&gt;&lt;/authors&gt;&lt;/contributors&gt;&lt;titles&gt;&lt;title&gt;A new parameterisation for runup on gravel beaches&lt;/title&gt;&lt;secondary-title&gt;Coastal Engineering&lt;/secondary-title&gt;&lt;/titles&gt;&lt;periodical&gt;&lt;full-title&gt;Coastal Engineering&lt;/full-title&gt;&lt;/periodical&gt;&lt;pages&gt;176-190&lt;/pages&gt;&lt;volume&gt;117&lt;/volume&gt;&lt;section&gt;176&lt;/section&gt;&lt;dates&gt;&lt;year&gt;2016&lt;/year&gt;&lt;/dates&gt;&lt;isbn&gt;03783839&lt;/isbn&gt;&lt;urls&gt;&lt;/urls&gt;&lt;electronic-resource-num&gt;10.1016/j.coastaleng.2016.08.003&lt;/electronic-resource-num&gt;&lt;/record&gt;&lt;/Cite&gt;&lt;/EndNote&gt;</w:instrText>
      </w:r>
      <w:r>
        <w:fldChar w:fldCharType="separate"/>
      </w:r>
      <w:r>
        <w:rPr>
          <w:noProof/>
        </w:rPr>
        <w:t>Poate</w:t>
      </w:r>
      <w:r w:rsidRPr="000C2299">
        <w:rPr>
          <w:i/>
          <w:noProof/>
        </w:rPr>
        <w:t xml:space="preserve"> et al.</w:t>
      </w:r>
      <w:r>
        <w:rPr>
          <w:noProof/>
        </w:rPr>
        <w:t xml:space="preserve"> (2016)</w:t>
      </w:r>
      <w:r>
        <w:fldChar w:fldCharType="end"/>
      </w:r>
      <w:r>
        <w:t xml:space="preserve">, as detailed in the section on Runup above. The dimensionless </w:t>
      </w:r>
      <w:r w:rsidR="004059C5">
        <w:t>freeboard exceedance is then given by:</w:t>
      </w:r>
    </w:p>
    <w:p w14:paraId="12AFB817" w14:textId="18D5F47D" w:rsidR="004059C5" w:rsidRDefault="004059C5" w:rsidP="00493738">
      <w:pPr>
        <w:jc w:val="right"/>
      </w:pPr>
      <w:r w:rsidRPr="004059C5">
        <w:rPr>
          <w:position w:val="-14"/>
        </w:rPr>
        <w:object w:dxaOrig="1980" w:dyaOrig="400" w14:anchorId="5C6B491F">
          <v:shape id="_x0000_i1080" type="#_x0000_t75" style="width:99pt;height:20pt" o:ole="">
            <v:imagedata r:id="rId113" o:title=""/>
          </v:shape>
          <o:OLEObject Type="Embed" ProgID="Equation.DSMT4" ShapeID="_x0000_i1080" DrawAspect="Content" ObjectID="_1831119115" r:id="rId114"/>
        </w:object>
      </w:r>
      <w:r w:rsidR="00493738">
        <w:tab/>
      </w:r>
      <w:r w:rsidR="00493738">
        <w:tab/>
      </w:r>
      <w:r w:rsidR="00493738">
        <w:tab/>
      </w:r>
      <w:r w:rsidR="00493738">
        <w:tab/>
      </w:r>
      <w:r w:rsidR="00493738">
        <w:tab/>
      </w:r>
      <w:r w:rsidR="00493738">
        <w:tab/>
      </w:r>
    </w:p>
    <w:p w14:paraId="65393AC7" w14:textId="168FF6CF" w:rsidR="00493738" w:rsidRDefault="00493738" w:rsidP="000C2299">
      <w:r>
        <w:t xml:space="preserve">where Zc is the crest elevation, Hs is the wave height as defined for overtopping (see option 3 for the </w:t>
      </w:r>
      <w:r>
        <w:t>Breaker Height model</w:t>
      </w:r>
      <w:r>
        <w:t xml:space="preserve"> in Section </w:t>
      </w:r>
      <w:r>
        <w:fldChar w:fldCharType="begin"/>
      </w:r>
      <w:r>
        <w:instrText xml:space="preserve"> REF _Ref220506044 \r \h </w:instrText>
      </w:r>
      <w:r>
        <w:fldChar w:fldCharType="separate"/>
      </w:r>
      <w:r w:rsidR="00DF5A44">
        <w:t>4.2.2</w:t>
      </w:r>
      <w:r>
        <w:fldChar w:fldCharType="end"/>
      </w:r>
      <w:r>
        <w:t xml:space="preserve"> above). </w:t>
      </w:r>
    </w:p>
    <w:p w14:paraId="043DC738" w14:textId="51592DA7" w:rsidR="004059C5" w:rsidRDefault="00493738" w:rsidP="000C2299">
      <w:r>
        <w:lastRenderedPageBreak/>
        <w:t>T</w:t>
      </w:r>
      <w:r w:rsidR="004059C5">
        <w:t>he normalised overtopping discharge is given by:</w:t>
      </w:r>
    </w:p>
    <w:p w14:paraId="41862BFD" w14:textId="009CC248" w:rsidR="004059C5" w:rsidRDefault="004059C5" w:rsidP="00493738">
      <w:pPr>
        <w:jc w:val="right"/>
      </w:pPr>
      <w:r w:rsidRPr="004059C5">
        <w:rPr>
          <w:position w:val="-10"/>
        </w:rPr>
        <w:object w:dxaOrig="2400" w:dyaOrig="320" w14:anchorId="39D82BFE">
          <v:shape id="_x0000_i1083" type="#_x0000_t75" style="width:120pt;height:16pt" o:ole="">
            <v:imagedata r:id="rId115" o:title=""/>
          </v:shape>
          <o:OLEObject Type="Embed" ProgID="Equation.DSMT4" ShapeID="_x0000_i1083" DrawAspect="Content" ObjectID="_1831119116" r:id="rId116"/>
        </w:object>
      </w:r>
      <w:r w:rsidR="00493738">
        <w:tab/>
      </w:r>
      <w:r w:rsidR="00493738">
        <w:tab/>
      </w:r>
      <w:r w:rsidR="00493738">
        <w:tab/>
      </w:r>
      <w:r w:rsidR="00493738">
        <w:tab/>
      </w:r>
      <w:r w:rsidR="00493738">
        <w:tab/>
      </w:r>
    </w:p>
    <w:p w14:paraId="1D0D359F" w14:textId="7EB39983" w:rsidR="004059C5" w:rsidRDefault="004059C5" w:rsidP="000C2299">
      <w:r>
        <w:t>Such that the discharge in m</w:t>
      </w:r>
      <w:r w:rsidRPr="004059C5">
        <w:rPr>
          <w:vertAlign w:val="superscript"/>
        </w:rPr>
        <w:t>3</w:t>
      </w:r>
      <w:r>
        <w:t>/s-per m run of beach is given by:</w:t>
      </w:r>
    </w:p>
    <w:p w14:paraId="0C02EB7B" w14:textId="3AC59BD2" w:rsidR="004059C5" w:rsidRDefault="004059C5" w:rsidP="00493738">
      <w:pPr>
        <w:jc w:val="right"/>
      </w:pPr>
      <w:r w:rsidRPr="004059C5">
        <w:rPr>
          <w:position w:val="-14"/>
        </w:rPr>
        <w:object w:dxaOrig="1480" w:dyaOrig="460" w14:anchorId="0C2FDE5F">
          <v:shape id="_x0000_i1086" type="#_x0000_t75" style="width:74pt;height:23pt" o:ole="">
            <v:imagedata r:id="rId117" o:title=""/>
          </v:shape>
          <o:OLEObject Type="Embed" ProgID="Equation.DSMT4" ShapeID="_x0000_i1086" DrawAspect="Content" ObjectID="_1831119117" r:id="rId118"/>
        </w:object>
      </w:r>
      <w:r w:rsidR="00493738">
        <w:tab/>
      </w:r>
      <w:r w:rsidR="00493738">
        <w:tab/>
      </w:r>
      <w:r w:rsidR="00493738">
        <w:tab/>
      </w:r>
      <w:r w:rsidR="00493738">
        <w:tab/>
      </w:r>
      <w:r w:rsidR="00493738">
        <w:tab/>
      </w:r>
      <w:r w:rsidR="00493738">
        <w:tab/>
      </w:r>
    </w:p>
    <w:p w14:paraId="206A77F9" w14:textId="2B7472A6" w:rsidR="000C2299" w:rsidRPr="00493738" w:rsidRDefault="00493738" w:rsidP="000C2299">
      <w:r>
        <w:t xml:space="preserve">The models output includes the overtopping discharge, Q, the 2% runup, </w:t>
      </w:r>
      <w:bookmarkStart w:id="200" w:name="_Hlk220505784"/>
      <w:r>
        <w:t>R</w:t>
      </w:r>
      <w:r w:rsidRPr="00493738">
        <w:rPr>
          <w:vertAlign w:val="subscript"/>
        </w:rPr>
        <w:t xml:space="preserve">2% </w:t>
      </w:r>
      <w:r>
        <w:rPr>
          <w:vertAlign w:val="subscript"/>
        </w:rPr>
        <w:t xml:space="preserve"> </w:t>
      </w:r>
      <w:bookmarkEnd w:id="200"/>
      <w:r>
        <w:t>and the elevation of the 2% runup,</w:t>
      </w:r>
      <w:r w:rsidRPr="00493738">
        <w:t xml:space="preserve"> </w:t>
      </w:r>
      <w:r>
        <w:t>zR</w:t>
      </w:r>
      <w:r w:rsidRPr="00493738">
        <w:rPr>
          <w:vertAlign w:val="subscript"/>
        </w:rPr>
        <w:t>2%</w:t>
      </w:r>
      <w:r>
        <w:t xml:space="preserve"> = </w:t>
      </w:r>
      <w:r w:rsidRPr="00493738">
        <w:t>R</w:t>
      </w:r>
      <w:r w:rsidRPr="00493738">
        <w:rPr>
          <w:vertAlign w:val="subscript"/>
        </w:rPr>
        <w:t xml:space="preserve">2%  </w:t>
      </w:r>
      <w:r>
        <w:t>+ Z</w:t>
      </w:r>
      <w:r>
        <w:rPr>
          <w:vertAlign w:val="subscript"/>
        </w:rPr>
        <w:t>swl</w:t>
      </w:r>
      <w:r>
        <w:t xml:space="preserve">. </w:t>
      </w:r>
    </w:p>
    <w:p w14:paraId="7E2FBF40" w14:textId="77777777" w:rsidR="00894E66" w:rsidRPr="00894E66" w:rsidRDefault="00894E66" w:rsidP="00894E66"/>
    <w:p w14:paraId="08C8E6C0" w14:textId="77777777" w:rsidR="00894E66" w:rsidRPr="00894E66" w:rsidRDefault="00894E66" w:rsidP="00EE32A9">
      <w:pPr>
        <w:pStyle w:val="Heading2"/>
      </w:pPr>
      <w:bookmarkStart w:id="201" w:name="_Ref462736865"/>
      <w:bookmarkStart w:id="202" w:name="_Toc531673951"/>
      <w:bookmarkStart w:id="203" w:name="_Toc219458207"/>
      <w:r w:rsidRPr="00894E66">
        <w:t>Iribarren number and beach type</w:t>
      </w:r>
      <w:bookmarkEnd w:id="201"/>
      <w:bookmarkEnd w:id="202"/>
      <w:bookmarkEnd w:id="203"/>
    </w:p>
    <w:p w14:paraId="1E4907D4" w14:textId="77777777" w:rsidR="00894E66" w:rsidRPr="00894E66" w:rsidRDefault="00894E66" w:rsidP="00894E66">
      <w:r w:rsidRPr="00894E66">
        <w:t>The Iribarren wave number is calculated as follows:</w:t>
      </w:r>
    </w:p>
    <w:p w14:paraId="72BE0CB4" w14:textId="77777777" w:rsidR="00894E66" w:rsidRPr="00894E66" w:rsidRDefault="00894E66" w:rsidP="00894E66">
      <m:oMathPara>
        <m:oMath>
          <m:r>
            <w:rPr>
              <w:rFonts w:ascii="Cambria Math" w:hAnsi="Cambria Math"/>
            </w:rPr>
            <m:t>Ir=</m:t>
          </m:r>
          <m:f>
            <m:fPr>
              <m:ctrlPr>
                <w:rPr>
                  <w:rFonts w:ascii="Cambria Math" w:hAnsi="Cambria Math"/>
                  <w:i/>
                </w:rPr>
              </m:ctrlPr>
            </m:fPr>
            <m:num>
              <m:r>
                <m:rPr>
                  <m:sty m:val="p"/>
                </m:rPr>
                <w:rPr>
                  <w:rFonts w:ascii="Cambria Math" w:hAnsi="Cambria Math"/>
                </w:rPr>
                <m:t>tan⁡</m:t>
              </m:r>
              <m:r>
                <w:rPr>
                  <w:rFonts w:ascii="Cambria Math" w:hAnsi="Cambria Math"/>
                </w:rPr>
                <m:t>(α)</m:t>
              </m:r>
            </m:num>
            <m:den>
              <m:rad>
                <m:radPr>
                  <m:degHide m:val="1"/>
                  <m:ctrlPr>
                    <w:rPr>
                      <w:rFonts w:ascii="Cambria Math" w:hAnsi="Cambria Math"/>
                      <w:i/>
                    </w:rPr>
                  </m:ctrlPr>
                </m:radPr>
                <m:deg/>
                <m:e>
                  <m:f>
                    <m:fPr>
                      <m:type m:val="lin"/>
                      <m:ctrlPr>
                        <w:rPr>
                          <w:rFonts w:ascii="Cambria Math" w:hAnsi="Cambria Math"/>
                          <w:i/>
                        </w:rPr>
                      </m:ctrlPr>
                    </m:fPr>
                    <m:num>
                      <m:r>
                        <w:rPr>
                          <w:rFonts w:ascii="Cambria Math" w:hAnsi="Cambria Math"/>
                        </w:rPr>
                        <m:t>H</m:t>
                      </m:r>
                    </m:num>
                    <m:den>
                      <m:sSub>
                        <m:sSubPr>
                          <m:ctrlPr>
                            <w:rPr>
                              <w:rFonts w:ascii="Cambria Math" w:hAnsi="Cambria Math"/>
                              <w:i/>
                            </w:rPr>
                          </m:ctrlPr>
                        </m:sSubPr>
                        <m:e>
                          <m:r>
                            <w:rPr>
                              <w:rFonts w:ascii="Cambria Math" w:hAnsi="Cambria Math"/>
                            </w:rPr>
                            <m:t>L</m:t>
                          </m:r>
                        </m:e>
                        <m:sub>
                          <m:r>
                            <w:rPr>
                              <w:rFonts w:ascii="Cambria Math" w:hAnsi="Cambria Math"/>
                            </w:rPr>
                            <m:t>o</m:t>
                          </m:r>
                        </m:sub>
                      </m:sSub>
                    </m:den>
                  </m:f>
                </m:e>
              </m:rad>
            </m:den>
          </m:f>
        </m:oMath>
      </m:oMathPara>
    </w:p>
    <w:p w14:paraId="7FFA5A89" w14:textId="04D0108D" w:rsidR="00894E66" w:rsidRPr="00894E66" w:rsidRDefault="00894E66" w:rsidP="00894E66">
      <w:r w:rsidRPr="00894E66">
        <w:t xml:space="preserve">Where </w:t>
      </w:r>
      <w:r w:rsidRPr="00894E66">
        <w:rPr>
          <w:rFonts w:cstheme="minorHAnsi"/>
        </w:rPr>
        <w:t>α</w:t>
      </w:r>
      <w:r w:rsidRPr="00894E66">
        <w:t xml:space="preserve"> is the beach slope, </w:t>
      </w:r>
      <w:r w:rsidRPr="00894E66">
        <w:rPr>
          <w:i/>
        </w:rPr>
        <w:t>H</w:t>
      </w:r>
      <w:r w:rsidRPr="00894E66">
        <w:t xml:space="preserve"> is the wave height and </w:t>
      </w:r>
      <w:r w:rsidRPr="00894E66">
        <w:rPr>
          <w:i/>
        </w:rPr>
        <w:t>L</w:t>
      </w:r>
      <w:r w:rsidRPr="00894E66">
        <w:rPr>
          <w:i/>
          <w:vertAlign w:val="subscript"/>
        </w:rPr>
        <w:t>o</w:t>
      </w:r>
      <w:r w:rsidRPr="00894E66">
        <w:t xml:space="preserve"> is the deep-water wave length. The function is passed the nearshore wave conditions (see Section </w:t>
      </w:r>
      <w:r w:rsidRPr="00894E66">
        <w:fldChar w:fldCharType="begin"/>
      </w:r>
      <w:r w:rsidRPr="00894E66">
        <w:instrText xml:space="preserve"> REF _Ref462737628 \r \h </w:instrText>
      </w:r>
      <w:r w:rsidRPr="00894E66">
        <w:fldChar w:fldCharType="separate"/>
      </w:r>
      <w:r w:rsidR="00DF5A44">
        <w:t>4.2</w:t>
      </w:r>
      <w:r w:rsidRPr="00894E66">
        <w:fldChar w:fldCharType="end"/>
      </w:r>
      <w:r w:rsidRPr="00894E66">
        <w:t xml:space="preserve">) and calculates the wave length from </w:t>
      </w:r>
      <w:r w:rsidRPr="00894E66">
        <w:rPr>
          <w:i/>
        </w:rPr>
        <w:t>gT</w:t>
      </w:r>
      <w:r w:rsidRPr="00894E66">
        <w:rPr>
          <w:i/>
          <w:vertAlign w:val="subscript"/>
        </w:rPr>
        <w:t>p</w:t>
      </w:r>
      <w:r w:rsidRPr="00894E66">
        <w:rPr>
          <w:i/>
          <w:vertAlign w:val="superscript"/>
        </w:rPr>
        <w:t>2</w:t>
      </w:r>
      <w:r w:rsidRPr="00894E66">
        <w:rPr>
          <w:i/>
        </w:rPr>
        <w:t>/2</w:t>
      </w:r>
      <w:r w:rsidRPr="00894E66">
        <w:rPr>
          <w:rFonts w:cstheme="minorHAnsi"/>
          <w:i/>
        </w:rPr>
        <w:t>π</w:t>
      </w:r>
      <w:r w:rsidRPr="00894E66">
        <w:rPr>
          <w:rFonts w:cstheme="minorHAnsi"/>
        </w:rPr>
        <w:t xml:space="preserve">, where </w:t>
      </w:r>
      <w:r w:rsidRPr="00894E66">
        <w:rPr>
          <w:rFonts w:cstheme="minorHAnsi"/>
          <w:i/>
        </w:rPr>
        <w:t>T</w:t>
      </w:r>
      <w:r w:rsidRPr="00894E66">
        <w:rPr>
          <w:rFonts w:cstheme="minorHAnsi"/>
          <w:i/>
          <w:vertAlign w:val="subscript"/>
        </w:rPr>
        <w:t>p</w:t>
      </w:r>
      <w:r w:rsidRPr="00894E66">
        <w:rPr>
          <w:rFonts w:cstheme="minorHAnsi"/>
        </w:rPr>
        <w:t xml:space="preserve"> is the peak wave period. </w:t>
      </w:r>
      <w:r w:rsidRPr="00894E66">
        <w:t xml:space="preserve">The function also returns Breaker Type based on </w:t>
      </w:r>
      <w:r w:rsidRPr="00894E66">
        <w:rPr>
          <w:i/>
        </w:rPr>
        <w:t>Ir</w:t>
      </w:r>
      <w:r w:rsidRPr="00894E66">
        <w:t xml:space="preserve"> where</w:t>
      </w:r>
      <w:r w:rsidR="006B3F4F">
        <w:t xml:space="preserve"> </w:t>
      </w:r>
      <w:r w:rsidR="006B3F4F">
        <w:fldChar w:fldCharType="begin"/>
      </w:r>
      <w:r w:rsidR="00DE1831">
        <w:instrText xml:space="preserve"> ADDIN EN.CITE &lt;EndNote&gt;&lt;Cite&gt;&lt;Author&gt;USACE&lt;/Author&gt;&lt;Year&gt;1984&lt;/Year&gt;&lt;RecNum&gt;167&lt;/RecNum&gt;&lt;Prefix&gt;SPM`, &lt;/Prefix&gt;&lt;DisplayText&gt;(SPM, USACE, 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006B3F4F">
        <w:fldChar w:fldCharType="separate"/>
      </w:r>
      <w:r w:rsidR="00996F90">
        <w:rPr>
          <w:noProof/>
        </w:rPr>
        <w:t>(SPM, USACE, 1984)</w:t>
      </w:r>
      <w:r w:rsidR="006B3F4F">
        <w:fldChar w:fldCharType="end"/>
      </w:r>
      <w:r w:rsidRPr="00894E66">
        <w:t>:</w:t>
      </w:r>
    </w:p>
    <w:p w14:paraId="4270316E" w14:textId="1B682A4A" w:rsidR="00894E66" w:rsidRPr="00894E66" w:rsidRDefault="00894E66" w:rsidP="00EE32A9">
      <w:pPr>
        <w:ind w:left="1440"/>
      </w:pPr>
      <w:r w:rsidRPr="00894E66">
        <w:t xml:space="preserve">Ir&gt;2: </w:t>
      </w:r>
      <w:r w:rsidRPr="00894E66">
        <w:tab/>
      </w:r>
      <w:r w:rsidRPr="00894E66">
        <w:tab/>
        <w:t xml:space="preserve"> Breaker Type = </w:t>
      </w:r>
      <w:r w:rsidR="006B3F4F">
        <w:t>3</w:t>
      </w:r>
      <w:r w:rsidRPr="00894E66">
        <w:t>; surging</w:t>
      </w:r>
    </w:p>
    <w:p w14:paraId="652525F2" w14:textId="5C2A38A7" w:rsidR="00894E66" w:rsidRPr="00894E66" w:rsidRDefault="00894E66" w:rsidP="00EE32A9">
      <w:pPr>
        <w:ind w:left="1440"/>
      </w:pPr>
      <w:r w:rsidRPr="00894E66">
        <w:t xml:space="preserve">Ir&lt;=2 &amp; Ir&gt;0.4: </w:t>
      </w:r>
      <w:r w:rsidR="006B3F4F">
        <w:t xml:space="preserve"> </w:t>
      </w:r>
      <w:r w:rsidRPr="00894E66">
        <w:t>Breaker Type = 2; plunging</w:t>
      </w:r>
    </w:p>
    <w:p w14:paraId="5D2D9EB6" w14:textId="5ACC446B" w:rsidR="00894E66" w:rsidRPr="00894E66" w:rsidRDefault="00894E66" w:rsidP="00EE32A9">
      <w:pPr>
        <w:ind w:left="1440"/>
      </w:pPr>
      <w:r w:rsidRPr="00894E66">
        <w:t xml:space="preserve">Ir&lt;=0.4:  </w:t>
      </w:r>
      <w:r w:rsidRPr="00894E66">
        <w:tab/>
      </w:r>
      <w:r w:rsidR="006B3F4F">
        <w:t xml:space="preserve"> </w:t>
      </w:r>
      <w:r w:rsidRPr="00894E66">
        <w:t xml:space="preserve">Breaker Type = </w:t>
      </w:r>
      <w:r w:rsidR="006B3F4F">
        <w:t>1</w:t>
      </w:r>
      <w:r w:rsidRPr="00894E66">
        <w:t>; spilling</w:t>
      </w:r>
    </w:p>
    <w:p w14:paraId="3A2E983D" w14:textId="77777777" w:rsidR="00894E66" w:rsidRPr="00894E66" w:rsidRDefault="00894E66" w:rsidP="00894E66"/>
    <w:p w14:paraId="5F24AA15" w14:textId="6D07C6F8" w:rsidR="0039375C" w:rsidRDefault="0039375C" w:rsidP="006B3F4F">
      <w:pPr>
        <w:pStyle w:val="Heading2"/>
      </w:pPr>
      <w:bookmarkStart w:id="204" w:name="_Ref121818010"/>
      <w:bookmarkStart w:id="205" w:name="_Toc219458208"/>
      <w:r>
        <w:t>Tides</w:t>
      </w:r>
      <w:bookmarkEnd w:id="204"/>
      <w:bookmarkEnd w:id="205"/>
    </w:p>
    <w:p w14:paraId="5E68FD18" w14:textId="51C259EB" w:rsidR="0039375C" w:rsidRDefault="0039375C" w:rsidP="0039375C">
      <w:r>
        <w:t>Measured wave data can be used to derive the tidal constituents, or to create a tide only water level record for a chosen period of time using</w:t>
      </w:r>
      <w:r w:rsidRPr="0039375C">
        <w:rPr>
          <w:i/>
          <w:color w:val="7B2520" w:themeColor="accent3" w:themeShade="BF"/>
        </w:rPr>
        <w:t xml:space="preserve"> </w:t>
      </w:r>
      <w:r w:rsidRPr="0080129C">
        <w:rPr>
          <w:i/>
          <w:color w:val="7B2520" w:themeColor="accent3" w:themeShade="BF"/>
        </w:rPr>
        <w:t>Run&gt;Tidal analysis&gt;</w:t>
      </w:r>
      <w:r w:rsidR="003E57B5" w:rsidRPr="0080129C">
        <w:rPr>
          <w:i/>
          <w:color w:val="7B2520" w:themeColor="accent3" w:themeShade="BF"/>
        </w:rPr>
        <w:t>Analysis</w:t>
      </w:r>
      <w:r w:rsidR="003E57B5">
        <w:t xml:space="preserve"> and</w:t>
      </w:r>
      <w:r w:rsidRPr="0039375C">
        <w:rPr>
          <w:i/>
          <w:color w:val="7B2520" w:themeColor="accent3" w:themeShade="BF"/>
        </w:rPr>
        <w:t xml:space="preserve"> </w:t>
      </w:r>
      <w:r w:rsidRPr="0080129C">
        <w:rPr>
          <w:i/>
          <w:color w:val="7B2520" w:themeColor="accent3" w:themeShade="BF"/>
        </w:rPr>
        <w:t>Run&gt;Tidal analysis&gt;</w:t>
      </w:r>
      <w:r>
        <w:rPr>
          <w:i/>
          <w:color w:val="7B2520" w:themeColor="accent3" w:themeShade="BF"/>
        </w:rPr>
        <w:t>Reconstruction</w:t>
      </w:r>
      <w:r>
        <w:t xml:space="preserve">  (see Section </w:t>
      </w:r>
      <w:r>
        <w:fldChar w:fldCharType="begin"/>
      </w:r>
      <w:r>
        <w:instrText xml:space="preserve"> REF _Ref121818074 \r \h </w:instrText>
      </w:r>
      <w:r>
        <w:fldChar w:fldCharType="separate"/>
      </w:r>
      <w:r w:rsidR="00DF5A44">
        <w:t>3.5.3</w:t>
      </w:r>
      <w:r>
        <w:fldChar w:fldCharType="end"/>
      </w:r>
      <w:r>
        <w:t>). These make use of the functions from U-Tide</w:t>
      </w:r>
      <w:r w:rsidR="00222008">
        <w:t xml:space="preserve">, developed by Daniel Codiga </w:t>
      </w:r>
      <w:r w:rsidR="00222008">
        <w:fldChar w:fldCharType="begin"/>
      </w:r>
      <w:r w:rsidR="00222008">
        <w:instrText xml:space="preserve"> ADDIN EN.CITE &lt;EndNote&gt;&lt;Cite ExcludeAuth="1"&gt;&lt;Author&gt;Codiga&lt;/Author&gt;&lt;Year&gt;2011&lt;/Year&gt;&lt;RecNum&gt;4279&lt;/RecNum&gt;&lt;DisplayText&gt;(2011)&lt;/DisplayText&gt;&lt;record&gt;&lt;rec-number&gt;4279&lt;/rec-number&gt;&lt;foreign-keys&gt;&lt;key app="EN" db-id="sv9fdvxxw0ss5geav2oxv0s15saz05p5zzwd" timestamp="1548365425" guid="a2df63b9-92f6-41a5-99dc-b5a97ea857fe"&gt;4279&lt;/key&gt;&lt;/foreign-keys&gt;&lt;ref-type name="Report"&gt;27&lt;/ref-type&gt;&lt;contributors&gt;&lt;authors&gt;&lt;author&gt;Codiga, D L&lt;/author&gt;&lt;/authors&gt;&lt;/contributors&gt;&lt;titles&gt;&lt;title&gt;Unified Tidal Analysis and Prediction Using the UTide Matlab Functions&lt;/title&gt;&lt;/titles&gt;&lt;pages&gt;59&lt;/pages&gt;&lt;dates&gt;&lt;year&gt;2011&lt;/year&gt;&lt;/dates&gt;&lt;pub-location&gt;University of Rhode Island, Narragansett, RI&lt;/pub-location&gt;&lt;publisher&gt;Graduate School of Oceanography&lt;/publisher&gt;&lt;isbn&gt;2011-01&lt;/isbn&gt;&lt;urls&gt;&lt;/urls&gt;&lt;electronic-resource-num&gt;10.13140/RG.2.1.3761.2008&lt;/electronic-resource-num&gt;&lt;/record&gt;&lt;/Cite&gt;&lt;/EndNote&gt;</w:instrText>
      </w:r>
      <w:r w:rsidR="00222008">
        <w:fldChar w:fldCharType="separate"/>
      </w:r>
      <w:r w:rsidR="00222008">
        <w:rPr>
          <w:noProof/>
        </w:rPr>
        <w:t>(2011)</w:t>
      </w:r>
      <w:r w:rsidR="00222008">
        <w:fldChar w:fldCharType="end"/>
      </w:r>
      <w:r w:rsidR="00222008">
        <w:t>. In this implementation the function ut_solv.m is used to derive constituents from wate level time series and the function ut_reconst.m is used to generate tide level time series from a set of constituents. When analysing a water level time series the predicted time series can be saved along with the constituents (saved to the class property Constituents). To recreate records the user can select from the analysed constituents available. [</w:t>
      </w:r>
      <w:r w:rsidR="00222008" w:rsidRPr="00222008">
        <w:rPr>
          <w:i/>
          <w:iCs/>
        </w:rPr>
        <w:t>Note: there is currently no provision to input constituents manually</w:t>
      </w:r>
      <w:r w:rsidR="00222008">
        <w:t xml:space="preserve">]. </w:t>
      </w:r>
      <w:r w:rsidR="00BC6BA4">
        <w:t>The paper by Codiga (2011) provides a detailed explanation of the methods being used and a range of options that have not been implemented within CoastalTools. The implementation provided is sufficient for extracting surges from water level data and to patch gaps in water level records, with the tidal record, for use in models such as the Nearshore Wave model. The calls used are as follows:</w:t>
      </w:r>
    </w:p>
    <w:p w14:paraId="30E1AAA0" w14:textId="6E39BBC7" w:rsidR="00BC6BA4" w:rsidRDefault="00BC6BA4" w:rsidP="00BC6BA4">
      <w:bookmarkStart w:id="206" w:name="_Hlk121819344"/>
      <w:r>
        <w:t xml:space="preserve">Input variables: </w:t>
      </w:r>
      <w:bookmarkEnd w:id="206"/>
      <w:r w:rsidR="00CC1B48" w:rsidRPr="00CC1B48">
        <w:rPr>
          <w:noProof/>
        </w:rPr>
        <w:drawing>
          <wp:inline distT="0" distB="0" distL="0" distR="0" wp14:anchorId="35A81AC0" wp14:editId="3BD12134">
            <wp:extent cx="5732145" cy="226060"/>
            <wp:effectExtent l="0" t="0" r="0" b="0"/>
            <wp:docPr id="19694789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2145" cy="226060"/>
                    </a:xfrm>
                    <a:prstGeom prst="rect">
                      <a:avLst/>
                    </a:prstGeom>
                    <a:noFill/>
                    <a:ln>
                      <a:noFill/>
                    </a:ln>
                  </pic:spPr>
                </pic:pic>
              </a:graphicData>
            </a:graphic>
          </wp:inline>
        </w:drawing>
      </w:r>
    </w:p>
    <w:p w14:paraId="7F88EE81" w14:textId="6F94854D" w:rsidR="00BC6BA4" w:rsidRDefault="00BC6BA4" w:rsidP="00BC6BA4">
      <w:r>
        <w:t xml:space="preserve">Function call:  </w:t>
      </w:r>
      <w:r w:rsidR="00CC1B48" w:rsidRPr="00CC1B48">
        <w:rPr>
          <w:noProof/>
        </w:rPr>
        <w:drawing>
          <wp:inline distT="0" distB="0" distL="0" distR="0" wp14:anchorId="6523366F" wp14:editId="0E15A62B">
            <wp:extent cx="5732145" cy="226060"/>
            <wp:effectExtent l="0" t="0" r="0" b="0"/>
            <wp:docPr id="4696922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2145" cy="226060"/>
                    </a:xfrm>
                    <a:prstGeom prst="rect">
                      <a:avLst/>
                    </a:prstGeom>
                    <a:noFill/>
                    <a:ln>
                      <a:noFill/>
                    </a:ln>
                  </pic:spPr>
                </pic:pic>
              </a:graphicData>
            </a:graphic>
          </wp:inline>
        </w:drawing>
      </w:r>
    </w:p>
    <w:p w14:paraId="4C24963C" w14:textId="7C7B8B98" w:rsidR="0039375C" w:rsidRDefault="00BC6BA4" w:rsidP="0039375C">
      <w:pPr>
        <w:rPr>
          <w:i/>
          <w:iCs/>
        </w:rPr>
      </w:pPr>
      <w:r w:rsidRPr="00BC6BA4">
        <w:t xml:space="preserve">Input variables: </w:t>
      </w:r>
      <w:r>
        <w:t xml:space="preserve"> </w:t>
      </w:r>
    </w:p>
    <w:p w14:paraId="2937D755" w14:textId="2FA54B99" w:rsidR="00CC1B48" w:rsidRDefault="00CC1B48" w:rsidP="0039375C">
      <w:r w:rsidRPr="00CC1B48">
        <w:rPr>
          <w:noProof/>
        </w:rPr>
        <w:drawing>
          <wp:inline distT="0" distB="0" distL="0" distR="0" wp14:anchorId="26C88CC9" wp14:editId="2DA3B5A0">
            <wp:extent cx="5759450" cy="226060"/>
            <wp:effectExtent l="0" t="0" r="0" b="0"/>
            <wp:docPr id="140899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59450" cy="226060"/>
                    </a:xfrm>
                    <a:prstGeom prst="rect">
                      <a:avLst/>
                    </a:prstGeom>
                    <a:noFill/>
                    <a:ln>
                      <a:noFill/>
                    </a:ln>
                  </pic:spPr>
                </pic:pic>
              </a:graphicData>
            </a:graphic>
          </wp:inline>
        </w:drawing>
      </w:r>
    </w:p>
    <w:p w14:paraId="7E428C95" w14:textId="77777777" w:rsidR="00CC1B48" w:rsidRPr="0039375C" w:rsidRDefault="00CC1B48" w:rsidP="0039375C"/>
    <w:p w14:paraId="5AA284C0" w14:textId="4489378B" w:rsidR="00894E66" w:rsidRDefault="006B3F4F" w:rsidP="006B3F4F">
      <w:pPr>
        <w:pStyle w:val="Heading2"/>
      </w:pPr>
      <w:bookmarkStart w:id="207" w:name="_Toc219458209"/>
      <w:r>
        <w:lastRenderedPageBreak/>
        <w:t>Beach type</w:t>
      </w:r>
      <w:bookmarkEnd w:id="207"/>
    </w:p>
    <w:p w14:paraId="17AA69BE" w14:textId="77777777" w:rsidR="006B3F4F" w:rsidRPr="00894E66" w:rsidRDefault="006B3F4F" w:rsidP="006B3F4F">
      <w:r w:rsidRPr="00894E66">
        <w:t>The Beach Type is determined from dimensionless fall velocity (</w:t>
      </w:r>
      <w:r w:rsidRPr="00894E66">
        <w:rPr>
          <w:rFonts w:cstheme="minorHAnsi"/>
          <w:i/>
        </w:rPr>
        <w:t>Ω</w:t>
      </w:r>
      <w:r w:rsidRPr="00894E66">
        <w:t>) for the grain size defined in Site Parameters and the selected wave time series as:</w:t>
      </w:r>
    </w:p>
    <w:p w14:paraId="7FA74F9F" w14:textId="77777777" w:rsidR="006B3F4F" w:rsidRPr="00894E66" w:rsidRDefault="006B3F4F" w:rsidP="006B3F4F">
      <w:pPr>
        <w:ind w:left="2880" w:firstLine="720"/>
      </w:pPr>
      <m:oMath>
        <m:r>
          <m:rPr>
            <m:sty m:val="p"/>
          </m:rPr>
          <w:rPr>
            <w:rFonts w:ascii="Cambria Math" w:hAnsi="Cambria Math"/>
          </w:rPr>
          <m:t>Ω</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m:t>
                </m:r>
              </m:sub>
            </m:sSub>
          </m:num>
          <m:den>
            <m:sSub>
              <m:sSubPr>
                <m:ctrlPr>
                  <w:rPr>
                    <w:rFonts w:ascii="Cambria Math" w:hAnsi="Cambria Math"/>
                    <w:i/>
                  </w:rPr>
                </m:ctrlPr>
              </m:sSubPr>
              <m:e>
                <m:r>
                  <w:rPr>
                    <w:rFonts w:ascii="Cambria Math" w:hAnsi="Cambria Math"/>
                  </w:rPr>
                  <m:t>w</m:t>
                </m:r>
              </m:e>
              <m:sub>
                <m:r>
                  <w:rPr>
                    <w:rFonts w:ascii="Cambria Math" w:hAnsi="Cambria Math"/>
                  </w:rPr>
                  <m:t>s</m:t>
                </m:r>
              </m:sub>
            </m:sSub>
            <m:sSub>
              <m:sSubPr>
                <m:ctrlPr>
                  <w:rPr>
                    <w:rFonts w:ascii="Cambria Math" w:hAnsi="Cambria Math"/>
                    <w:i/>
                  </w:rPr>
                </m:ctrlPr>
              </m:sSubPr>
              <m:e>
                <m:r>
                  <w:rPr>
                    <w:rFonts w:ascii="Cambria Math" w:hAnsi="Cambria Math"/>
                  </w:rPr>
                  <m:t>T</m:t>
                </m:r>
              </m:e>
              <m:sub>
                <m:r>
                  <w:rPr>
                    <w:rFonts w:ascii="Cambria Math" w:hAnsi="Cambria Math"/>
                  </w:rPr>
                  <m:t>p</m:t>
                </m:r>
              </m:sub>
            </m:sSub>
          </m:den>
        </m:f>
      </m:oMath>
      <w:r>
        <w:t xml:space="preserve"> </w:t>
      </w:r>
    </w:p>
    <w:p w14:paraId="27CBA9FF" w14:textId="56ACB455" w:rsidR="00894E66" w:rsidRPr="00894E66" w:rsidRDefault="006B3F4F" w:rsidP="00894E66">
      <w:r w:rsidRPr="00894E66">
        <w:t xml:space="preserve">Where </w:t>
      </w:r>
      <w:r w:rsidRPr="00894E66">
        <w:rPr>
          <w:i/>
        </w:rPr>
        <w:t>Hs</w:t>
      </w:r>
      <w:r w:rsidRPr="00894E66">
        <w:t xml:space="preserve"> is the significant wave height, </w:t>
      </w:r>
      <w:r w:rsidRPr="00894E66">
        <w:rPr>
          <w:i/>
        </w:rPr>
        <w:t>T</w:t>
      </w:r>
      <w:r w:rsidRPr="00894E66">
        <w:rPr>
          <w:i/>
          <w:vertAlign w:val="subscript"/>
        </w:rPr>
        <w:t>p</w:t>
      </w:r>
      <w:r w:rsidRPr="00894E66">
        <w:t xml:space="preserve"> the peak period and </w:t>
      </w:r>
      <w:r w:rsidRPr="00894E66">
        <w:rPr>
          <w:i/>
        </w:rPr>
        <w:t>w</w:t>
      </w:r>
      <w:r w:rsidRPr="00894E66">
        <w:rPr>
          <w:i/>
          <w:vertAlign w:val="subscript"/>
        </w:rPr>
        <w:t>s</w:t>
      </w:r>
      <w:r w:rsidRPr="00894E66">
        <w:rPr>
          <w:i/>
        </w:rPr>
        <w:t xml:space="preserve"> </w:t>
      </w:r>
      <w:r w:rsidRPr="00894E66">
        <w:t xml:space="preserve">is the settling velocity obtained using eqn (102) in ‘Dynamics of marine sands’, </w:t>
      </w:r>
      <w:r w:rsidRPr="00894E66">
        <w:fldChar w:fldCharType="begin"/>
      </w:r>
      <w:r w:rsidR="00996F90">
        <w:instrText xml:space="preserve"> ADDIN EN.CITE &lt;EndNote&gt;&lt;Cite&gt;&lt;Author&gt;Soulsby&lt;/Author&gt;&lt;Year&gt;1997&lt;/Year&gt;&lt;RecNum&gt;3720&lt;/RecNum&gt;&lt;DisplayText&gt;(Soulsby, 1997)&lt;/DisplayText&gt;&lt;record&gt;&lt;rec-number&gt;3720&lt;/rec-number&gt;&lt;foreign-keys&gt;&lt;key app="EN" db-id="sv9fdvxxw0ss5geav2oxv0s15saz05p5zzwd" timestamp="1474976766" guid="01249d68-08a5-401f-81ab-23e8404ef425"&gt;3720&lt;/key&gt;&lt;/foreign-keys&gt;&lt;ref-type name="Book"&gt;6&lt;/ref-type&gt;&lt;contributors&gt;&lt;authors&gt;&lt;author&gt;Soulsby, R&lt;/author&gt;&lt;/authors&gt;&lt;/contributors&gt;&lt;titles&gt;&lt;title&gt;Dynamics of marine sands&lt;/title&gt;&lt;/titles&gt;&lt;pages&gt;249&lt;/pages&gt;&lt;dates&gt;&lt;year&gt;1997&lt;/year&gt;&lt;/dates&gt;&lt;pub-location&gt;London&lt;/pub-location&gt;&lt;publisher&gt;Thomas Telford&lt;/publisher&gt;&lt;urls&gt;&lt;/urls&gt;&lt;/record&gt;&lt;/Cite&gt;&lt;/EndNote&gt;</w:instrText>
      </w:r>
      <w:r w:rsidRPr="00894E66">
        <w:fldChar w:fldCharType="separate"/>
      </w:r>
      <w:r w:rsidRPr="00894E66">
        <w:rPr>
          <w:noProof/>
        </w:rPr>
        <w:t>(Soulsby, 1997)</w:t>
      </w:r>
      <w:r w:rsidRPr="00894E66">
        <w:fldChar w:fldCharType="end"/>
      </w:r>
      <w:r w:rsidRPr="00894E66">
        <w:t xml:space="preserve">. </w:t>
      </w:r>
      <w:r w:rsidR="00894E66" w:rsidRPr="00894E66">
        <w:t>The dimensionless fall velocity can be used to identify beach type</w:t>
      </w:r>
      <w:r>
        <w:t xml:space="preserve"> based on the following categories </w:t>
      </w:r>
      <w:r>
        <w:fldChar w:fldCharType="begin"/>
      </w:r>
      <w:r w:rsidR="00996F90">
        <w:instrText xml:space="preserve"> ADDIN EN.CITE &lt;EndNote&gt;&lt;Cite&gt;&lt;Author&gt;Wright&lt;/Author&gt;&lt;Year&gt;1984&lt;/Year&gt;&lt;RecNum&gt;3818&lt;/RecNum&gt;&lt;DisplayText&gt;(Wright and Short, 1984)&lt;/DisplayText&gt;&lt;record&gt;&lt;rec-number&gt;3818&lt;/rec-number&gt;&lt;foreign-keys&gt;&lt;key app="EN" db-id="sv9fdvxxw0ss5geav2oxv0s15saz05p5zzwd" timestamp="1486762004" guid="392585a6-a9f1-4d12-b981-66c3920e0ba8"&gt;3818&lt;/key&gt;&lt;/foreign-keys&gt;&lt;ref-type name="Journal Article"&gt;17&lt;/ref-type&gt;&lt;contributors&gt;&lt;authors&gt;&lt;author&gt;Wright, L. D.&lt;/author&gt;&lt;author&gt;Short, A. D.&lt;/author&gt;&lt;/authors&gt;&lt;/contributors&gt;&lt;titles&gt;&lt;title&gt;Morphodynamic variability of surf zones and beaches: A synthesis&lt;/title&gt;&lt;secondary-title&gt;Marine Geology&lt;/secondary-title&gt;&lt;/titles&gt;&lt;periodical&gt;&lt;full-title&gt;Marine Geology&lt;/full-title&gt;&lt;/periodical&gt;&lt;pages&gt;93-118&lt;/pages&gt;&lt;volume&gt;56&lt;/volume&gt;&lt;number&gt;1–4&lt;/number&gt;&lt;dates&gt;&lt;year&gt;1984&lt;/year&gt;&lt;pub-dates&gt;&lt;date&gt;4//&lt;/date&gt;&lt;/pub-dates&gt;&lt;/dates&gt;&lt;isbn&gt;0025-3227&lt;/isbn&gt;&lt;urls&gt;&lt;related-urls&gt;&lt;url&gt;http://www.sciencedirect.com/science/article/pii/0025322784900082&lt;/url&gt;&lt;/related-urls&gt;&lt;/urls&gt;&lt;electronic-resource-num&gt;http://dx.doi.org/10.1016/0025-3227(84)90008-2&lt;/electronic-resource-num&gt;&lt;/record&gt;&lt;/Cite&gt;&lt;/EndNote&gt;</w:instrText>
      </w:r>
      <w:r>
        <w:fldChar w:fldCharType="separate"/>
      </w:r>
      <w:r>
        <w:rPr>
          <w:noProof/>
        </w:rPr>
        <w:t>(Wright and Short, 1984)</w:t>
      </w:r>
      <w:r>
        <w:fldChar w:fldCharType="end"/>
      </w:r>
      <w:r>
        <w:t>:</w:t>
      </w:r>
    </w:p>
    <w:p w14:paraId="4B4552DC" w14:textId="77777777" w:rsidR="00894E66" w:rsidRPr="00894E66" w:rsidRDefault="00894E66" w:rsidP="00EE32A9">
      <w:pPr>
        <w:ind w:left="1440"/>
      </w:pPr>
      <w:r w:rsidRPr="00894E66">
        <w:rPr>
          <w:rFonts w:cstheme="minorHAnsi"/>
        </w:rPr>
        <w:t>Ω</w:t>
      </w:r>
      <w:r w:rsidRPr="00894E66">
        <w:t xml:space="preserve"> &gt;= 6: </w:t>
      </w:r>
      <w:r w:rsidRPr="00894E66">
        <w:tab/>
        <w:t xml:space="preserve"> dissipative</w:t>
      </w:r>
    </w:p>
    <w:p w14:paraId="3D8896BE" w14:textId="77777777" w:rsidR="00894E66" w:rsidRPr="00894E66" w:rsidRDefault="00894E66" w:rsidP="00EE32A9">
      <w:pPr>
        <w:ind w:left="1440"/>
      </w:pPr>
      <w:r w:rsidRPr="00894E66">
        <w:rPr>
          <w:rFonts w:cstheme="minorHAnsi"/>
        </w:rPr>
        <w:t xml:space="preserve">Ω </w:t>
      </w:r>
      <w:r w:rsidRPr="00894E66">
        <w:t xml:space="preserve">&lt;6 &amp; </w:t>
      </w:r>
      <w:r w:rsidRPr="00894E66">
        <w:rPr>
          <w:rFonts w:cstheme="minorHAnsi"/>
        </w:rPr>
        <w:t xml:space="preserve">Ω </w:t>
      </w:r>
      <w:r w:rsidRPr="00894E66">
        <w:t>&gt; 1:   intermediate</w:t>
      </w:r>
    </w:p>
    <w:p w14:paraId="3C0BC22D" w14:textId="77777777" w:rsidR="00894E66" w:rsidRPr="00894E66" w:rsidRDefault="00894E66" w:rsidP="00EE32A9">
      <w:pPr>
        <w:ind w:left="1440"/>
      </w:pPr>
      <w:r w:rsidRPr="00894E66">
        <w:rPr>
          <w:rFonts w:cstheme="minorHAnsi"/>
        </w:rPr>
        <w:t xml:space="preserve">Ω </w:t>
      </w:r>
      <w:r w:rsidRPr="00894E66">
        <w:t>&lt;= 1:</w:t>
      </w:r>
      <w:r w:rsidRPr="00894E66">
        <w:tab/>
      </w:r>
      <w:r w:rsidRPr="00894E66">
        <w:tab/>
        <w:t xml:space="preserve"> reflective</w:t>
      </w:r>
    </w:p>
    <w:p w14:paraId="059BDF8F" w14:textId="77777777" w:rsidR="00894E66" w:rsidRPr="00894E66" w:rsidRDefault="00894E66" w:rsidP="00894E66"/>
    <w:p w14:paraId="47DC1D9B" w14:textId="77777777" w:rsidR="00894E66" w:rsidRPr="00894E66" w:rsidRDefault="00894E66" w:rsidP="00EE32A9">
      <w:pPr>
        <w:pStyle w:val="Heading2"/>
      </w:pPr>
      <w:bookmarkStart w:id="208" w:name="_Ref483050991"/>
      <w:bookmarkStart w:id="209" w:name="_Toc531673953"/>
      <w:bookmarkStart w:id="210" w:name="_Toc219458210"/>
      <w:r w:rsidRPr="00894E66">
        <w:t>Volumes and shoreline position</w:t>
      </w:r>
      <w:bookmarkEnd w:id="208"/>
      <w:bookmarkEnd w:id="209"/>
      <w:bookmarkEnd w:id="210"/>
    </w:p>
    <w:p w14:paraId="6268A709" w14:textId="34CADB5B" w:rsidR="00894E66" w:rsidRPr="00894E66" w:rsidRDefault="00894E66" w:rsidP="00894E66">
      <w:r w:rsidRPr="00894E66">
        <w:t>When calculating volumes (cross-sectional area per metre run of each), a defining rectangle is used as the control area (see Section</w:t>
      </w:r>
      <w:r w:rsidR="00AF1CF4">
        <w:t xml:space="preserve"> </w:t>
      </w:r>
      <w:r w:rsidR="00AF1CF4">
        <w:fldChar w:fldCharType="begin"/>
      </w:r>
      <w:r w:rsidR="00AF1CF4">
        <w:instrText xml:space="preserve"> REF _Ref43884061 \r \h </w:instrText>
      </w:r>
      <w:r w:rsidR="00AF1CF4">
        <w:fldChar w:fldCharType="separate"/>
      </w:r>
      <w:r w:rsidR="00DF5A44">
        <w:t>3.5.2</w:t>
      </w:r>
      <w:r w:rsidR="00AF1CF4">
        <w:fldChar w:fldCharType="end"/>
      </w:r>
      <w:r w:rsidR="00AF1CF4">
        <w:t>)</w:t>
      </w:r>
      <w:r w:rsidRPr="00894E66">
        <w:t>. Within this control area the following parameters are calculated:</w:t>
      </w:r>
    </w:p>
    <w:p w14:paraId="63DCFB67" w14:textId="77777777" w:rsidR="00894E66" w:rsidRPr="00894E66" w:rsidRDefault="00894E66" w:rsidP="00894E66">
      <w:r w:rsidRPr="00894E66">
        <w:t xml:space="preserve">Volume: </w:t>
      </w:r>
      <w:r w:rsidRPr="00894E66">
        <w:tab/>
      </w:r>
      <w:r w:rsidRPr="00894E66">
        <w:tab/>
      </w:r>
      <w:r w:rsidRPr="00894E66">
        <w:tab/>
      </w:r>
      <w:r w:rsidRPr="00894E66">
        <w:tab/>
      </w:r>
      <m:oMath>
        <m:r>
          <w:rPr>
            <w:rFonts w:ascii="Cambria Math" w:hAnsi="Cambria Math"/>
          </w:rPr>
          <m:t>V=</m:t>
        </m:r>
        <m:nary>
          <m:naryPr>
            <m:limLoc m:val="undOvr"/>
            <m:subHide m:val="1"/>
            <m:supHide m:val="1"/>
            <m:ctrlPr>
              <w:rPr>
                <w:rFonts w:ascii="Cambria Math" w:hAnsi="Cambria Math"/>
                <w:i/>
              </w:rPr>
            </m:ctrlPr>
          </m:naryPr>
          <m:sub/>
          <m:sup/>
          <m:e>
            <m:r>
              <w:rPr>
                <w:rFonts w:ascii="Cambria Math" w:hAnsi="Cambria Math"/>
              </w:rPr>
              <m:t>z'dx'</m:t>
            </m:r>
          </m:e>
        </m:nary>
      </m:oMath>
      <w:r w:rsidRPr="00894E66">
        <w:t xml:space="preserve">              </w:t>
      </w:r>
    </w:p>
    <w:p w14:paraId="2FA59747" w14:textId="77777777" w:rsidR="00894E66" w:rsidRPr="00894E66" w:rsidRDefault="00894E66" w:rsidP="00894E66">
      <w:r w:rsidRPr="00894E66">
        <w:t>Horizontal centroid:</w:t>
      </w:r>
      <w:r w:rsidRPr="00894E66">
        <w:tab/>
      </w:r>
      <w:r w:rsidRPr="00894E66">
        <w:tab/>
      </w:r>
      <w:r w:rsidRPr="00894E66">
        <w:tab/>
      </w:r>
      <w:bookmarkStart w:id="211" w:name="_Hlk483045801"/>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x'z'dx'</m:t>
            </m:r>
          </m:e>
        </m:nary>
        <m:r>
          <w:rPr>
            <w:rFonts w:ascii="Cambria Math" w:hAnsi="Cambria Math"/>
          </w:rPr>
          <m:t>/V</m:t>
        </m:r>
      </m:oMath>
      <w:bookmarkEnd w:id="211"/>
      <w:r w:rsidRPr="00894E66">
        <w:t xml:space="preserve">              (first moment in x)</w:t>
      </w:r>
    </w:p>
    <w:p w14:paraId="7EA9581B" w14:textId="77777777" w:rsidR="00894E66" w:rsidRPr="00894E66" w:rsidRDefault="00894E66" w:rsidP="00894E66">
      <w:r w:rsidRPr="00894E66">
        <w:t>Vertical centroid:</w:t>
      </w:r>
      <w:r w:rsidRPr="00894E66">
        <w:tab/>
      </w:r>
      <w:r w:rsidRPr="00894E66">
        <w:tab/>
      </w:r>
      <w:r w:rsidRPr="00894E66">
        <w:tab/>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x'z'dz'</m:t>
            </m:r>
          </m:e>
        </m:nary>
        <m:r>
          <w:rPr>
            <w:rFonts w:ascii="Cambria Math" w:hAnsi="Cambria Math"/>
          </w:rPr>
          <m:t>/V</m:t>
        </m:r>
      </m:oMath>
      <w:r w:rsidRPr="00894E66">
        <w:t xml:space="preserve">               (first moment in z)</w:t>
      </w:r>
    </w:p>
    <w:p w14:paraId="41A5F16E" w14:textId="77777777" w:rsidR="00894E66" w:rsidRPr="00894E66" w:rsidRDefault="00894E66" w:rsidP="00894E66">
      <w:r w:rsidRPr="00894E66">
        <w:t xml:space="preserve">Second moment distance: </w:t>
      </w:r>
      <w:r w:rsidRPr="00894E66">
        <w:tab/>
      </w:r>
      <w:r w:rsidRPr="00894E66">
        <w:tab/>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i/>
              </w:rPr>
            </m:ctrlPr>
          </m:sSupPr>
          <m:e>
            <m:d>
              <m:dPr>
                <m:ctrlPr>
                  <w:rPr>
                    <w:rFonts w:ascii="Cambria Math" w:hAnsi="Cambria Math"/>
                    <w:i/>
                  </w:rPr>
                </m:ctrlPr>
              </m:dPr>
              <m:e>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x'</m:t>
                        </m:r>
                      </m:e>
                      <m:sup>
                        <m:r>
                          <w:rPr>
                            <w:rFonts w:ascii="Cambria Math" w:hAnsi="Cambria Math"/>
                          </w:rPr>
                          <m:t>2</m:t>
                        </m:r>
                      </m:sup>
                    </m:sSup>
                  </m:e>
                </m:nary>
                <m:r>
                  <w:rPr>
                    <w:rFonts w:ascii="Cambria Math" w:hAnsi="Cambria Math"/>
                  </w:rPr>
                  <m:t>z'dx'/V</m:t>
                </m:r>
              </m:e>
            </m:d>
          </m:e>
          <m:sup>
            <m:r>
              <w:rPr>
                <w:rFonts w:ascii="Cambria Math" w:hAnsi="Cambria Math"/>
              </w:rPr>
              <m:t>1/2</m:t>
            </m:r>
          </m:sup>
        </m:sSup>
      </m:oMath>
      <w:bookmarkStart w:id="212" w:name="_Hlk483050679"/>
      <w:r w:rsidRPr="00894E66">
        <w:t xml:space="preserve">    (legacy – no longer output)</w:t>
      </w:r>
      <w:bookmarkEnd w:id="212"/>
    </w:p>
    <w:p w14:paraId="162BD8EA" w14:textId="67C8A726" w:rsidR="00894E66" w:rsidRDefault="00894E66" w:rsidP="00894E66">
      <w:r w:rsidRPr="00894E66">
        <w:t xml:space="preserve">Where </w:t>
      </w:r>
      <w:r w:rsidRPr="00894E66">
        <w:rPr>
          <w:i/>
        </w:rPr>
        <w:t>x</w:t>
      </w:r>
      <w:r w:rsidRPr="00894E66">
        <w:t xml:space="preserve"> and </w:t>
      </w:r>
      <w:r w:rsidRPr="00894E66">
        <w:rPr>
          <w:i/>
        </w:rPr>
        <w:t>z</w:t>
      </w:r>
      <w:r w:rsidRPr="00894E66">
        <w:t xml:space="preserve"> are the raw profile data. </w:t>
      </w:r>
      <w:r w:rsidRPr="00894E66">
        <w:rPr>
          <w:i/>
        </w:rPr>
        <w:t>x’</w:t>
      </w:r>
      <w:r w:rsidRPr="00894E66">
        <w:t xml:space="preserve"> is then the horizontal distance from the origin of the control area and </w:t>
      </w:r>
      <w:r w:rsidRPr="00894E66">
        <w:rPr>
          <w:i/>
        </w:rPr>
        <w:t>z’</w:t>
      </w:r>
      <w:r w:rsidRPr="00894E66">
        <w:t xml:space="preserve"> is the elevation above the same origin (as defined by </w:t>
      </w:r>
      <w:r w:rsidRPr="00894E66">
        <w:rPr>
          <w:i/>
        </w:rPr>
        <w:t>x</w:t>
      </w:r>
      <w:r w:rsidRPr="00894E66">
        <w:rPr>
          <w:i/>
          <w:vertAlign w:val="subscript"/>
        </w:rPr>
        <w:t>min</w:t>
      </w:r>
      <w:r w:rsidRPr="00894E66">
        <w:t xml:space="preserve"> and </w:t>
      </w:r>
      <w:r w:rsidRPr="00894E66">
        <w:rPr>
          <w:i/>
        </w:rPr>
        <w:t>z</w:t>
      </w:r>
      <w:r w:rsidRPr="00894E66">
        <w:rPr>
          <w:i/>
          <w:vertAlign w:val="subscript"/>
        </w:rPr>
        <w:t>min</w:t>
      </w:r>
      <w:r w:rsidRPr="00894E66">
        <w:t xml:space="preserve">). For each profile, the points on the profile nearest the defined minimum </w:t>
      </w:r>
      <w:r w:rsidRPr="00894E66">
        <w:rPr>
          <w:i/>
        </w:rPr>
        <w:t>x</w:t>
      </w:r>
      <w:r w:rsidRPr="00894E66">
        <w:t xml:space="preserve"> or minimum </w:t>
      </w:r>
      <w:r w:rsidRPr="00894E66">
        <w:rPr>
          <w:i/>
        </w:rPr>
        <w:t>z</w:t>
      </w:r>
      <w:r w:rsidRPr="00894E66">
        <w:t xml:space="preserve"> are found and used to define the two end points for that profile. </w:t>
      </w:r>
    </w:p>
    <w:p w14:paraId="1D6E5953" w14:textId="17C13F7D" w:rsidR="00D364E0" w:rsidRPr="00894E66" w:rsidRDefault="00D364E0" w:rsidP="00894E66">
      <w:r w:rsidRPr="00894E66">
        <w:rPr>
          <w:noProof/>
        </w:rPr>
        <mc:AlternateContent>
          <mc:Choice Requires="wpg">
            <w:drawing>
              <wp:anchor distT="0" distB="0" distL="114300" distR="114300" simplePos="0" relativeHeight="251680768" behindDoc="0" locked="0" layoutInCell="1" allowOverlap="1" wp14:anchorId="6475DDDE" wp14:editId="0289A720">
                <wp:simplePos x="0" y="0"/>
                <wp:positionH relativeFrom="column">
                  <wp:posOffset>-32703</wp:posOffset>
                </wp:positionH>
                <wp:positionV relativeFrom="paragraph">
                  <wp:posOffset>241618</wp:posOffset>
                </wp:positionV>
                <wp:extent cx="5759450" cy="2398395"/>
                <wp:effectExtent l="0" t="0" r="0" b="59055"/>
                <wp:wrapTopAndBottom/>
                <wp:docPr id="45" name="Group 45"/>
                <wp:cNvGraphicFramePr/>
                <a:graphic xmlns:a="http://schemas.openxmlformats.org/drawingml/2006/main">
                  <a:graphicData uri="http://schemas.microsoft.com/office/word/2010/wordprocessingGroup">
                    <wpg:wgp>
                      <wpg:cNvGrpSpPr/>
                      <wpg:grpSpPr>
                        <a:xfrm>
                          <a:off x="0" y="0"/>
                          <a:ext cx="5759450" cy="2398395"/>
                          <a:chOff x="0" y="0"/>
                          <a:chExt cx="5759450" cy="2398395"/>
                        </a:xfrm>
                      </wpg:grpSpPr>
                      <pic:pic xmlns:pic="http://schemas.openxmlformats.org/drawingml/2006/picture">
                        <pic:nvPicPr>
                          <pic:cNvPr id="30" name="Picture 30"/>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59450" cy="2398395"/>
                          </a:xfrm>
                          <a:prstGeom prst="rect">
                            <a:avLst/>
                          </a:prstGeom>
                        </pic:spPr>
                      </pic:pic>
                      <wpg:grpSp>
                        <wpg:cNvPr id="39" name="Group 39"/>
                        <wpg:cNvGrpSpPr/>
                        <wpg:grpSpPr>
                          <a:xfrm>
                            <a:off x="1747158" y="27214"/>
                            <a:ext cx="2656115" cy="2329543"/>
                            <a:chOff x="0" y="0"/>
                            <a:chExt cx="2656115" cy="2329543"/>
                          </a:xfrm>
                        </wpg:grpSpPr>
                        <wps:wsp>
                          <wps:cNvPr id="37" name="Oval 37"/>
                          <wps:cNvSpPr/>
                          <wps:spPr>
                            <a:xfrm>
                              <a:off x="0" y="0"/>
                              <a:ext cx="429986" cy="353786"/>
                            </a:xfrm>
                            <a:prstGeom prst="ellipse">
                              <a:avLst/>
                            </a:prstGeom>
                            <a:noFill/>
                            <a:ln w="9525" cap="flat" cmpd="sng" algn="ctr">
                              <a:solidFill>
                                <a:srgbClr val="E6A82F"/>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Oval 38"/>
                          <wps:cNvSpPr/>
                          <wps:spPr>
                            <a:xfrm>
                              <a:off x="2226129" y="1975757"/>
                              <a:ext cx="429986" cy="353786"/>
                            </a:xfrm>
                            <a:prstGeom prst="ellipse">
                              <a:avLst/>
                            </a:prstGeom>
                            <a:noFill/>
                            <a:ln w="9525" cap="flat" cmpd="sng" algn="ctr">
                              <a:solidFill>
                                <a:srgbClr val="E6A82F"/>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39DBD366" id="Group 45" o:spid="_x0000_s1026" style="position:absolute;margin-left:-2.6pt;margin-top:19.05pt;width:453.5pt;height:188.85pt;z-index:251680768" coordsize="57594,23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">
                <v:shape id="Picture 30" o:spid="_x0000_s1027" type="#_x0000_t75" style="position:absolute;width:57594;height:23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">
                  <v:imagedata r:id="rId123" o:title=""/>
                </v:shape>
                <v:group id="Group 39" o:spid="_x0000_s1028" style="position:absolute;left:17471;top:272;width:26561;height:23295" coordsize="26561,23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oval id="Oval 37" o:spid="_x0000_s1029" style="position:absolute;width:4299;height:3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" filled="f" strokecolor="#e6a82f">
                    <v:shadow on="t" color="black" opacity="22937f" origin=",.5" offset="0,.63889mm"/>
                  </v:oval>
                  <v:oval id="Oval 38" o:spid="_x0000_s1030" style="position:absolute;left:22261;top:19757;width:4300;height:3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" filled="f" strokecolor="#e6a82f">
                    <v:shadow on="t" color="black" opacity="22937f" origin=",.5" offset="0,.63889mm"/>
                  </v:oval>
                </v:group>
                <w10:wrap type="topAndBottom"/>
              </v:group>
            </w:pict>
          </mc:Fallback>
        </mc:AlternateContent>
      </w:r>
    </w:p>
    <w:p w14:paraId="2B2D3538" w14:textId="574701F7" w:rsidR="00894E66" w:rsidRPr="00894E66" w:rsidRDefault="00894E66" w:rsidP="00894E66"/>
    <w:p w14:paraId="65D676D6" w14:textId="48DF32C9" w:rsidR="00894E66" w:rsidRPr="00894E66" w:rsidRDefault="00D364E0" w:rsidP="00894E66">
      <w:r w:rsidRPr="00894E66">
        <w:rPr>
          <w:noProof/>
        </w:rPr>
        <w:lastRenderedPageBreak/>
        <mc:AlternateContent>
          <mc:Choice Requires="wpg">
            <w:drawing>
              <wp:anchor distT="0" distB="0" distL="114300" distR="114300" simplePos="0" relativeHeight="251681792" behindDoc="0" locked="0" layoutInCell="1" allowOverlap="1" wp14:anchorId="1C7507A9" wp14:editId="7E84C312">
                <wp:simplePos x="0" y="0"/>
                <wp:positionH relativeFrom="margin">
                  <wp:align>center</wp:align>
                </wp:positionH>
                <wp:positionV relativeFrom="paragraph">
                  <wp:posOffset>576580</wp:posOffset>
                </wp:positionV>
                <wp:extent cx="4408805" cy="2445385"/>
                <wp:effectExtent l="0" t="0" r="0" b="0"/>
                <wp:wrapTopAndBottom/>
                <wp:docPr id="143" name="Group 7"/>
                <wp:cNvGraphicFramePr/>
                <a:graphic xmlns:a="http://schemas.openxmlformats.org/drawingml/2006/main">
                  <a:graphicData uri="http://schemas.microsoft.com/office/word/2010/wordprocessingGroup">
                    <wpg:wgp>
                      <wpg:cNvGrpSpPr/>
                      <wpg:grpSpPr>
                        <a:xfrm>
                          <a:off x="0" y="0"/>
                          <a:ext cx="4408805" cy="2445385"/>
                          <a:chOff x="0" y="0"/>
                          <a:chExt cx="4409292" cy="2445690"/>
                        </a:xfrm>
                      </wpg:grpSpPr>
                      <wpg:grpSp>
                        <wpg:cNvPr id="144" name="Group 144"/>
                        <wpg:cNvGrpSpPr/>
                        <wpg:grpSpPr>
                          <a:xfrm>
                            <a:off x="381622" y="402603"/>
                            <a:ext cx="3045880" cy="2043087"/>
                            <a:chOff x="381622" y="402603"/>
                            <a:chExt cx="3045880" cy="2043087"/>
                          </a:xfrm>
                        </wpg:grpSpPr>
                        <wps:wsp>
                          <wps:cNvPr id="145" name="Freeform: Shape 145"/>
                          <wps:cNvSpPr/>
                          <wps:spPr>
                            <a:xfrm>
                              <a:off x="768016" y="923124"/>
                              <a:ext cx="2421229" cy="1107584"/>
                            </a:xfrm>
                            <a:custGeom>
                              <a:avLst/>
                              <a:gdLst>
                                <a:gd name="connsiteX0" fmla="*/ 0 w 2421229"/>
                                <a:gd name="connsiteY0" fmla="*/ 0 h 1107584"/>
                                <a:gd name="connsiteX1" fmla="*/ 6440 w 2421229"/>
                                <a:gd name="connsiteY1" fmla="*/ 1107584 h 1107584"/>
                                <a:gd name="connsiteX2" fmla="*/ 2421229 w 2421229"/>
                                <a:gd name="connsiteY2" fmla="*/ 1094705 h 1107584"/>
                                <a:gd name="connsiteX3" fmla="*/ 2073499 w 2421229"/>
                                <a:gd name="connsiteY3" fmla="*/ 920840 h 1107584"/>
                                <a:gd name="connsiteX4" fmla="*/ 1687133 w 2421229"/>
                                <a:gd name="connsiteY4" fmla="*/ 824248 h 1107584"/>
                                <a:gd name="connsiteX5" fmla="*/ 1255690 w 2421229"/>
                                <a:gd name="connsiteY5" fmla="*/ 785612 h 1107584"/>
                                <a:gd name="connsiteX6" fmla="*/ 708338 w 2421229"/>
                                <a:gd name="connsiteY6" fmla="*/ 592429 h 1107584"/>
                                <a:gd name="connsiteX7" fmla="*/ 508716 w 2421229"/>
                                <a:gd name="connsiteY7" fmla="*/ 392806 h 1107584"/>
                                <a:gd name="connsiteX8" fmla="*/ 206062 w 2421229"/>
                                <a:gd name="connsiteY8" fmla="*/ 154547 h 1107584"/>
                                <a:gd name="connsiteX9" fmla="*/ 25758 w 2421229"/>
                                <a:gd name="connsiteY9" fmla="*/ 45076 h 1107584"/>
                                <a:gd name="connsiteX10" fmla="*/ 0 w 2421229"/>
                                <a:gd name="connsiteY10" fmla="*/ 0 h 11075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421229" h="1107584">
                                  <a:moveTo>
                                    <a:pt x="0" y="0"/>
                                  </a:moveTo>
                                  <a:cubicBezTo>
                                    <a:pt x="2147" y="369195"/>
                                    <a:pt x="4293" y="738389"/>
                                    <a:pt x="6440" y="1107584"/>
                                  </a:cubicBezTo>
                                  <a:lnTo>
                                    <a:pt x="2421229" y="1094705"/>
                                  </a:lnTo>
                                  <a:lnTo>
                                    <a:pt x="2073499" y="920840"/>
                                  </a:lnTo>
                                  <a:lnTo>
                                    <a:pt x="1687133" y="824248"/>
                                  </a:lnTo>
                                  <a:lnTo>
                                    <a:pt x="1255690" y="785612"/>
                                  </a:lnTo>
                                  <a:lnTo>
                                    <a:pt x="708338" y="592429"/>
                                  </a:lnTo>
                                  <a:lnTo>
                                    <a:pt x="508716" y="392806"/>
                                  </a:lnTo>
                                  <a:lnTo>
                                    <a:pt x="206062" y="154547"/>
                                  </a:lnTo>
                                  <a:lnTo>
                                    <a:pt x="25758" y="45076"/>
                                  </a:lnTo>
                                  <a:lnTo>
                                    <a:pt x="0" y="0"/>
                                  </a:lnTo>
                                  <a:close/>
                                </a:path>
                              </a:pathLst>
                            </a:custGeom>
                            <a:gradFill rotWithShape="1">
                              <a:gsLst>
                                <a:gs pos="0">
                                  <a:srgbClr val="E6A82F">
                                    <a:tint val="100000"/>
                                    <a:shade val="100000"/>
                                    <a:satMod val="130000"/>
                                  </a:srgbClr>
                                </a:gs>
                                <a:gs pos="100000">
                                  <a:srgbClr val="E6A82F">
                                    <a:tint val="50000"/>
                                    <a:shade val="100000"/>
                                    <a:satMod val="350000"/>
                                  </a:srgbClr>
                                </a:gs>
                              </a:gsLst>
                              <a:lin ang="16200000" scaled="0"/>
                            </a:gradFill>
                            <a:ln w="9525" cap="flat" cmpd="sng" algn="ctr">
                              <a:solidFill>
                                <a:srgbClr val="E6A82F">
                                  <a:shade val="95000"/>
                                  <a:satMod val="105000"/>
                                </a:srgbClr>
                              </a:solidFill>
                              <a:prstDash val="solid"/>
                            </a:ln>
                            <a:effectLst>
                              <a:outerShdw blurRad="40000" dist="23000" dir="5400000" rotWithShape="0">
                                <a:srgbClr val="000000">
                                  <a:alpha val="35000"/>
                                </a:srgbClr>
                              </a:outerShdw>
                            </a:effectLst>
                          </wps:spPr>
                          <wps:bodyPr rtlCol="0" anchor="ctr"/>
                        </wps:wsp>
                        <wps:wsp>
                          <wps:cNvPr id="146" name="Rectangle 146"/>
                          <wps:cNvSpPr/>
                          <wps:spPr>
                            <a:xfrm>
                              <a:off x="768016" y="402603"/>
                              <a:ext cx="2659486" cy="1628105"/>
                            </a:xfrm>
                            <a:prstGeom prst="rect">
                              <a:avLst/>
                            </a:prstGeom>
                            <a:noFill/>
                            <a:ln w="19050" cap="flat" cmpd="sng" algn="ctr">
                              <a:solidFill>
                                <a:srgbClr val="C00000"/>
                              </a:solidFill>
                              <a:prstDash val="lgDash"/>
                            </a:ln>
                            <a:effectLst>
                              <a:outerShdw blurRad="40000" dist="23000" dir="5400000" rotWithShape="0">
                                <a:srgbClr val="000000">
                                  <a:alpha val="35000"/>
                                </a:srgbClr>
                              </a:outerShdw>
                            </a:effectLst>
                          </wps:spPr>
                          <wps:bodyPr rtlCol="0" anchor="ctr"/>
                        </wps:wsp>
                        <wps:wsp>
                          <wps:cNvPr id="147" name="TextBox 81"/>
                          <wps:cNvSpPr txBox="1"/>
                          <wps:spPr>
                            <a:xfrm>
                              <a:off x="1077029" y="1505519"/>
                              <a:ext cx="735330" cy="411480"/>
                            </a:xfrm>
                            <a:prstGeom prst="rect">
                              <a:avLst/>
                            </a:prstGeom>
                            <a:noFill/>
                          </wps:spPr>
                          <wps:txbx>
                            <w:txbxContent>
                              <w:p w14:paraId="0B262796" w14:textId="77777777" w:rsidR="00806977" w:rsidRDefault="00806977" w:rsidP="00894E66">
                                <w:pPr>
                                  <w:pStyle w:val="NormalWeb"/>
                                  <w:spacing w:before="0" w:beforeAutospacing="0" w:after="0" w:afterAutospacing="0"/>
                                </w:pPr>
                                <w:r>
                                  <w:rPr>
                                    <w:rFonts w:asciiTheme="minorHAnsi" w:cstheme="minorBidi"/>
                                    <w:color w:val="0F4A7F" w:themeColor="text1"/>
                                    <w:kern w:val="24"/>
                                    <w:sz w:val="36"/>
                                    <w:szCs w:val="36"/>
                                  </w:rPr>
                                  <w:t>V(t</w:t>
                                </w:r>
                                <w:r>
                                  <w:rPr>
                                    <w:rFonts w:asciiTheme="minorHAnsi" w:cstheme="minorBidi"/>
                                    <w:color w:val="0F4A7F" w:themeColor="text1"/>
                                    <w:kern w:val="24"/>
                                    <w:position w:val="-9"/>
                                    <w:sz w:val="36"/>
                                    <w:szCs w:val="36"/>
                                    <w:vertAlign w:val="subscript"/>
                                  </w:rPr>
                                  <w:t>i</w:t>
                                </w:r>
                                <w:r>
                                  <w:rPr>
                                    <w:rFonts w:asciiTheme="minorHAnsi" w:cstheme="minorBidi"/>
                                    <w:color w:val="0F4A7F" w:themeColor="text1"/>
                                    <w:kern w:val="24"/>
                                    <w:sz w:val="36"/>
                                    <w:szCs w:val="36"/>
                                  </w:rPr>
                                  <w:t>)</w:t>
                                </w:r>
                              </w:p>
                            </w:txbxContent>
                          </wps:txbx>
                          <wps:bodyPr wrap="square" rtlCol="0">
                            <a:spAutoFit/>
                          </wps:bodyPr>
                        </wps:wsp>
                        <wpg:grpSp>
                          <wpg:cNvPr id="148" name="Group 148"/>
                          <wpg:cNvGrpSpPr/>
                          <wpg:grpSpPr>
                            <a:xfrm>
                              <a:off x="768018" y="2030350"/>
                              <a:ext cx="2404044" cy="415340"/>
                              <a:chOff x="768018" y="2030350"/>
                              <a:chExt cx="2404044" cy="415340"/>
                            </a:xfrm>
                          </wpg:grpSpPr>
                          <wps:wsp>
                            <wps:cNvPr id="149" name="TextBox 87"/>
                            <wps:cNvSpPr txBox="1"/>
                            <wps:spPr>
                              <a:xfrm>
                                <a:off x="1618977" y="2030350"/>
                                <a:ext cx="486464" cy="415340"/>
                              </a:xfrm>
                              <a:prstGeom prst="rect">
                                <a:avLst/>
                              </a:prstGeom>
                              <a:noFill/>
                            </wps:spPr>
                            <wps:txbx>
                              <w:txbxContent>
                                <w:p w14:paraId="34F0ED8F" w14:textId="77777777" w:rsidR="00806977" w:rsidRDefault="00000000" w:rsidP="00894E66">
                                  <w:pPr>
                                    <w:pStyle w:val="NormalWeb"/>
                                    <w:spacing w:before="0" w:beforeAutospacing="0" w:after="0" w:afterAutospacing="0"/>
                                  </w:pP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x</m:t>
                                        </m:r>
                                      </m:e>
                                      <m:sup>
                                        <m:r>
                                          <m:rPr>
                                            <m:sty m:val="p"/>
                                          </m:rPr>
                                          <w:rPr>
                                            <w:rFonts w:ascii="Cambria Math" w:hAnsi="Cambria Math" w:cstheme="minorBidi"/>
                                            <w:color w:val="0F4A7F" w:themeColor="text1"/>
                                            <w:kern w:val="24"/>
                                            <w:sz w:val="36"/>
                                            <w:szCs w:val="36"/>
                                          </w:rPr>
                                          <m:t>'</m:t>
                                        </m:r>
                                      </m:sup>
                                    </m:sSup>
                                  </m:oMath>
                                  <w:r w:rsidR="00806977">
                                    <w:rPr>
                                      <w:rFonts w:asciiTheme="minorHAnsi" w:cstheme="minorBidi"/>
                                      <w:i/>
                                      <w:iCs/>
                                      <w:color w:val="0F4A7F" w:themeColor="text1"/>
                                      <w:kern w:val="24"/>
                                      <w:position w:val="-9"/>
                                      <w:sz w:val="36"/>
                                      <w:szCs w:val="36"/>
                                      <w:vertAlign w:val="subscript"/>
                                    </w:rPr>
                                    <w:t>R</w:t>
                                  </w:r>
                                </w:p>
                              </w:txbxContent>
                            </wps:txbx>
                            <wps:bodyPr wrap="square" rtlCol="0">
                              <a:spAutoFit/>
                            </wps:bodyPr>
                          </wps:wsp>
                          <wps:wsp>
                            <wps:cNvPr id="150" name="Straight Arrow Connector 150"/>
                            <wps:cNvCnPr>
                              <a:cxnSpLocks/>
                            </wps:cNvCnPr>
                            <wps:spPr>
                              <a:xfrm>
                                <a:off x="2105508" y="2215374"/>
                                <a:ext cx="1066554" cy="0"/>
                              </a:xfrm>
                              <a:prstGeom prst="straightConnector1">
                                <a:avLst/>
                              </a:prstGeom>
                              <a:noFill/>
                              <a:ln w="25400" cap="flat" cmpd="sng" algn="ctr">
                                <a:solidFill>
                                  <a:srgbClr val="E6A82F"/>
                                </a:solidFill>
                                <a:prstDash val="solid"/>
                                <a:tailEnd type="triangle"/>
                              </a:ln>
                              <a:effectLst/>
                            </wps:spPr>
                            <wps:bodyPr/>
                          </wps:wsp>
                          <wps:wsp>
                            <wps:cNvPr id="151" name="Straight Arrow Connector 151"/>
                            <wps:cNvCnPr>
                              <a:cxnSpLocks/>
                            </wps:cNvCnPr>
                            <wps:spPr>
                              <a:xfrm flipH="1">
                                <a:off x="768018" y="2215374"/>
                                <a:ext cx="851078" cy="72"/>
                              </a:xfrm>
                              <a:prstGeom prst="straightConnector1">
                                <a:avLst/>
                              </a:prstGeom>
                              <a:noFill/>
                              <a:ln w="25400" cap="flat" cmpd="sng" algn="ctr">
                                <a:solidFill>
                                  <a:srgbClr val="E6A82F"/>
                                </a:solidFill>
                                <a:prstDash val="solid"/>
                                <a:tailEnd type="triangle"/>
                              </a:ln>
                              <a:effectLst/>
                            </wps:spPr>
                            <wps:bodyPr/>
                          </wps:wsp>
                        </wpg:grpSp>
                        <wpg:grpSp>
                          <wpg:cNvPr id="152" name="Group 152"/>
                          <wpg:cNvGrpSpPr/>
                          <wpg:grpSpPr>
                            <a:xfrm>
                              <a:off x="381622" y="932345"/>
                              <a:ext cx="386080" cy="1098363"/>
                              <a:chOff x="381622" y="932345"/>
                              <a:chExt cx="386080" cy="1098363"/>
                            </a:xfrm>
                          </wpg:grpSpPr>
                          <wps:wsp>
                            <wps:cNvPr id="153" name="TextBox 84"/>
                            <wps:cNvSpPr txBox="1"/>
                            <wps:spPr>
                              <a:xfrm>
                                <a:off x="381622" y="1285375"/>
                                <a:ext cx="386080" cy="359410"/>
                              </a:xfrm>
                              <a:prstGeom prst="rect">
                                <a:avLst/>
                              </a:prstGeom>
                              <a:noFill/>
                            </wps:spPr>
                            <wps:txbx>
                              <w:txbxContent>
                                <w:p w14:paraId="4F54C22D" w14:textId="77777777" w:rsidR="00806977" w:rsidRDefault="00000000" w:rsidP="00894E66">
                                  <w:pPr>
                                    <w:pStyle w:val="NormalWeb"/>
                                    <w:spacing w:before="0" w:beforeAutospacing="0" w:after="0" w:afterAutospacing="0"/>
                                  </w:pPr>
                                  <m:oMathPara>
                                    <m:oMathParaPr>
                                      <m:jc m:val="centerGroup"/>
                                    </m:oMathParaP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z</m:t>
                                          </m:r>
                                        </m:e>
                                        <m:sup>
                                          <m:r>
                                            <m:rPr>
                                              <m:sty m:val="p"/>
                                            </m:rPr>
                                            <w:rPr>
                                              <w:rFonts w:ascii="Cambria Math" w:hAnsi="Cambria Math" w:cstheme="minorBidi"/>
                                              <w:color w:val="0F4A7F" w:themeColor="text1"/>
                                              <w:kern w:val="24"/>
                                              <w:sz w:val="36"/>
                                              <w:szCs w:val="36"/>
                                            </w:rPr>
                                            <m:t>'</m:t>
                                          </m:r>
                                        </m:sup>
                                      </m:sSup>
                                      <m:r>
                                        <m:rPr>
                                          <m:nor/>
                                        </m:rPr>
                                        <w:rPr>
                                          <w:rFonts w:asciiTheme="minorHAnsi" w:cstheme="minorBidi"/>
                                          <w:i/>
                                          <w:iCs/>
                                          <w:color w:val="0F4A7F" w:themeColor="text1"/>
                                          <w:kern w:val="24"/>
                                          <w:position w:val="-9"/>
                                          <w:sz w:val="36"/>
                                          <w:szCs w:val="36"/>
                                          <w:vertAlign w:val="subscript"/>
                                        </w:rPr>
                                        <m:t>R</m:t>
                                      </m:r>
                                    </m:oMath>
                                  </m:oMathPara>
                                </w:p>
                              </w:txbxContent>
                            </wps:txbx>
                            <wps:bodyPr wrap="square" rtlCol="0">
                              <a:spAutoFit/>
                            </wps:bodyPr>
                          </wps:wsp>
                          <wps:wsp>
                            <wps:cNvPr id="154" name="Straight Arrow Connector 154"/>
                            <wps:cNvCnPr>
                              <a:cxnSpLocks/>
                            </wps:cNvCnPr>
                            <wps:spPr>
                              <a:xfrm>
                                <a:off x="574833" y="1654863"/>
                                <a:ext cx="0" cy="375845"/>
                              </a:xfrm>
                              <a:prstGeom prst="straightConnector1">
                                <a:avLst/>
                              </a:prstGeom>
                              <a:noFill/>
                              <a:ln w="25400" cap="flat" cmpd="sng" algn="ctr">
                                <a:solidFill>
                                  <a:srgbClr val="E6A82F"/>
                                </a:solidFill>
                                <a:prstDash val="solid"/>
                                <a:tailEnd type="triangle"/>
                              </a:ln>
                              <a:effectLst/>
                            </wps:spPr>
                            <wps:bodyPr/>
                          </wps:wsp>
                          <wps:wsp>
                            <wps:cNvPr id="155" name="Straight Arrow Connector 155"/>
                            <wps:cNvCnPr>
                              <a:cxnSpLocks/>
                            </wps:cNvCnPr>
                            <wps:spPr>
                              <a:xfrm flipV="1">
                                <a:off x="574833" y="932345"/>
                                <a:ext cx="0" cy="477695"/>
                              </a:xfrm>
                              <a:prstGeom prst="straightConnector1">
                                <a:avLst/>
                              </a:prstGeom>
                              <a:noFill/>
                              <a:ln w="25400" cap="flat" cmpd="sng" algn="ctr">
                                <a:solidFill>
                                  <a:srgbClr val="E6A82F"/>
                                </a:solidFill>
                                <a:prstDash val="solid"/>
                                <a:tailEnd type="triangle"/>
                              </a:ln>
                              <a:effectLst/>
                            </wps:spPr>
                            <wps:bodyPr/>
                          </wps:wsp>
                        </wpg:grpSp>
                      </wpg:grpSp>
                      <wpg:grpSp>
                        <wpg:cNvPr id="156" name="Group 156"/>
                        <wpg:cNvGrpSpPr/>
                        <wpg:grpSpPr>
                          <a:xfrm>
                            <a:off x="0" y="2041076"/>
                            <a:ext cx="914501" cy="373184"/>
                            <a:chOff x="0" y="2041076"/>
                            <a:chExt cx="914501" cy="373184"/>
                          </a:xfrm>
                        </wpg:grpSpPr>
                        <wps:wsp>
                          <wps:cNvPr id="157" name="TextBox 76"/>
                          <wps:cNvSpPr txBox="1"/>
                          <wps:spPr>
                            <a:xfrm>
                              <a:off x="0" y="2109423"/>
                              <a:ext cx="914501" cy="304837"/>
                            </a:xfrm>
                            <a:prstGeom prst="rect">
                              <a:avLst/>
                            </a:prstGeom>
                            <a:noFill/>
                          </wps:spPr>
                          <wps:txbx>
                            <w:txbxContent>
                              <w:p w14:paraId="75D5FE1B" w14:textId="77777777" w:rsidR="00806977" w:rsidRDefault="00806977" w:rsidP="00894E66">
                                <w:pPr>
                                  <w:pStyle w:val="NormalWeb"/>
                                  <w:spacing w:before="0" w:beforeAutospacing="0" w:after="0" w:afterAutospacing="0"/>
                                </w:pPr>
                                <w:r>
                                  <w:rPr>
                                    <w:rFonts w:asciiTheme="minorHAnsi" w:cstheme="minorBidi"/>
                                    <w:color w:val="0F4A7F" w:themeColor="text1"/>
                                    <w:kern w:val="24"/>
                                  </w:rPr>
                                  <w:t>(</w:t>
                                </w:r>
                                <w:r>
                                  <w:rPr>
                                    <w:rFonts w:asciiTheme="minorHAnsi" w:cstheme="minorBidi"/>
                                    <w:i/>
                                    <w:iCs/>
                                    <w:color w:val="0F4A7F" w:themeColor="text1"/>
                                    <w:kern w:val="24"/>
                                  </w:rPr>
                                  <w:t>x</w:t>
                                </w:r>
                                <w:r>
                                  <w:rPr>
                                    <w:rFonts w:asciiTheme="minorHAnsi" w:cstheme="minorBidi"/>
                                    <w:i/>
                                    <w:iCs/>
                                    <w:color w:val="0F4A7F" w:themeColor="text1"/>
                                    <w:kern w:val="24"/>
                                    <w:position w:val="-6"/>
                                    <w:vertAlign w:val="subscript"/>
                                  </w:rPr>
                                  <w:t>min</w:t>
                                </w:r>
                                <w:r>
                                  <w:rPr>
                                    <w:rFonts w:asciiTheme="minorHAnsi" w:cstheme="minorBidi"/>
                                    <w:i/>
                                    <w:iCs/>
                                    <w:color w:val="0F4A7F" w:themeColor="text1"/>
                                    <w:kern w:val="24"/>
                                  </w:rPr>
                                  <w:t>, z</w:t>
                                </w:r>
                                <w:r>
                                  <w:rPr>
                                    <w:rFonts w:asciiTheme="minorHAnsi" w:cstheme="minorBidi"/>
                                    <w:i/>
                                    <w:iCs/>
                                    <w:color w:val="0F4A7F" w:themeColor="text1"/>
                                    <w:kern w:val="24"/>
                                    <w:position w:val="-6"/>
                                    <w:vertAlign w:val="subscript"/>
                                  </w:rPr>
                                  <w:t>min</w:t>
                                </w:r>
                                <w:r>
                                  <w:rPr>
                                    <w:rFonts w:asciiTheme="minorHAnsi" w:cstheme="minorBidi"/>
                                    <w:color w:val="0F4A7F" w:themeColor="text1"/>
                                    <w:kern w:val="24"/>
                                  </w:rPr>
                                  <w:t>)</w:t>
                                </w:r>
                              </w:p>
                            </w:txbxContent>
                          </wps:txbx>
                          <wps:bodyPr wrap="square" rtlCol="0">
                            <a:spAutoFit/>
                          </wps:bodyPr>
                        </wps:wsp>
                        <wps:wsp>
                          <wps:cNvPr id="158" name="Straight Arrow Connector 158"/>
                          <wps:cNvCnPr>
                            <a:cxnSpLocks/>
                          </wps:cNvCnPr>
                          <wps:spPr>
                            <a:xfrm flipV="1">
                              <a:off x="612117" y="2041076"/>
                              <a:ext cx="145051" cy="152107"/>
                            </a:xfrm>
                            <a:prstGeom prst="straightConnector1">
                              <a:avLst/>
                            </a:prstGeom>
                            <a:noFill/>
                            <a:ln w="25400" cap="flat" cmpd="sng" algn="ctr">
                              <a:solidFill>
                                <a:srgbClr val="2A659C">
                                  <a:lumMod val="60000"/>
                                  <a:lumOff val="40000"/>
                                </a:srgbClr>
                              </a:solidFill>
                              <a:prstDash val="solid"/>
                              <a:tailEnd type="triangle"/>
                            </a:ln>
                            <a:effectLst>
                              <a:outerShdw blurRad="40000" dist="20000" dir="5400000" rotWithShape="0">
                                <a:srgbClr val="000000">
                                  <a:alpha val="38000"/>
                                </a:srgbClr>
                              </a:outerShdw>
                            </a:effectLst>
                          </wps:spPr>
                          <wps:bodyPr/>
                        </wps:wsp>
                      </wpg:grpSp>
                      <wpg:grpSp>
                        <wpg:cNvPr id="159" name="Group 159"/>
                        <wpg:cNvGrpSpPr/>
                        <wpg:grpSpPr>
                          <a:xfrm>
                            <a:off x="772051" y="0"/>
                            <a:ext cx="3637241" cy="2027147"/>
                            <a:chOff x="772051" y="0"/>
                            <a:chExt cx="3637241" cy="2027147"/>
                          </a:xfrm>
                        </wpg:grpSpPr>
                        <wpg:grpSp>
                          <wpg:cNvPr id="160" name="Group 160"/>
                          <wpg:cNvGrpSpPr/>
                          <wpg:grpSpPr>
                            <a:xfrm>
                              <a:off x="775083" y="0"/>
                              <a:ext cx="3634209" cy="2027147"/>
                              <a:chOff x="775083" y="0"/>
                              <a:chExt cx="3634209" cy="2027147"/>
                            </a:xfrm>
                          </wpg:grpSpPr>
                          <wpg:grpSp>
                            <wpg:cNvPr id="161" name="Group 161"/>
                            <wpg:cNvGrpSpPr/>
                            <wpg:grpSpPr>
                              <a:xfrm>
                                <a:off x="3392022" y="394613"/>
                                <a:ext cx="1017270" cy="1632534"/>
                                <a:chOff x="3392022" y="394614"/>
                                <a:chExt cx="1017270" cy="1107581"/>
                              </a:xfrm>
                            </wpg:grpSpPr>
                            <wps:wsp>
                              <wps:cNvPr id="162" name="TextBox 64"/>
                              <wps:cNvSpPr txBox="1"/>
                              <wps:spPr>
                                <a:xfrm>
                                  <a:off x="3392022" y="756942"/>
                                  <a:ext cx="1017270" cy="243839"/>
                                </a:xfrm>
                                <a:prstGeom prst="rect">
                                  <a:avLst/>
                                </a:prstGeom>
                                <a:noFill/>
                              </wps:spPr>
                              <wps:txbx>
                                <w:txbxContent>
                                  <w:p w14:paraId="78D979AB" w14:textId="77777777" w:rsidR="00806977" w:rsidRDefault="00806977" w:rsidP="00894E66">
                                    <w:pPr>
                                      <w:pStyle w:val="NormalWeb"/>
                                      <w:spacing w:before="0" w:beforeAutospacing="0" w:after="0" w:afterAutospacing="0"/>
                                    </w:pPr>
                                    <w:r>
                                      <w:rPr>
                                        <w:rFonts w:asciiTheme="minorHAnsi" w:cstheme="minorBidi"/>
                                        <w:i/>
                                        <w:iCs/>
                                        <w:color w:val="0F4A7F" w:themeColor="text1"/>
                                        <w:kern w:val="24"/>
                                        <w:sz w:val="32"/>
                                        <w:szCs w:val="32"/>
                                      </w:rPr>
                                      <w:t>max</w:t>
                                    </w:r>
                                    <w:r>
                                      <w:rPr>
                                        <w:rFonts w:asciiTheme="minorHAnsi" w:cstheme="minorBidi"/>
                                        <w:i/>
                                        <w:iCs/>
                                        <w:color w:val="0F4A7F" w:themeColor="text1"/>
                                        <w:kern w:val="24"/>
                                        <w:sz w:val="36"/>
                                        <w:szCs w:val="36"/>
                                      </w:rPr>
                                      <w:t>(</w:t>
                                    </w: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z</m:t>
                                          </m:r>
                                        </m:e>
                                        <m:sup>
                                          <m:r>
                                            <m:rPr>
                                              <m:sty m:val="p"/>
                                            </m:rPr>
                                            <w:rPr>
                                              <w:rFonts w:ascii="Cambria Math" w:hAnsi="Cambria Math" w:cstheme="minorBidi"/>
                                              <w:color w:val="0F4A7F" w:themeColor="text1"/>
                                              <w:kern w:val="24"/>
                                              <w:sz w:val="36"/>
                                              <w:szCs w:val="36"/>
                                            </w:rPr>
                                            <m:t>'</m:t>
                                          </m:r>
                                        </m:sup>
                                      </m:sSup>
                                      <m:r>
                                        <m:rPr>
                                          <m:nor/>
                                        </m:rPr>
                                        <w:rPr>
                                          <w:rFonts w:asciiTheme="minorHAnsi" w:cstheme="minorBidi"/>
                                          <w:i/>
                                          <w:iCs/>
                                          <w:color w:val="0F4A7F" w:themeColor="text1"/>
                                          <w:kern w:val="24"/>
                                          <w:position w:val="-9"/>
                                          <w:sz w:val="36"/>
                                          <w:szCs w:val="36"/>
                                          <w:vertAlign w:val="subscript"/>
                                        </w:rPr>
                                        <m:t>R</m:t>
                                      </m:r>
                                    </m:oMath>
                                    <w:r>
                                      <w:rPr>
                                        <w:rFonts w:asciiTheme="minorHAnsi" w:cstheme="minorBidi"/>
                                        <w:i/>
                                        <w:iCs/>
                                        <w:color w:val="0F4A7F" w:themeColor="text1"/>
                                        <w:kern w:val="24"/>
                                        <w:sz w:val="36"/>
                                        <w:szCs w:val="36"/>
                                      </w:rPr>
                                      <w:t>)</w:t>
                                    </w:r>
                                  </w:p>
                                </w:txbxContent>
                              </wps:txbx>
                              <wps:bodyPr wrap="square" rtlCol="0">
                                <a:spAutoFit/>
                              </wps:bodyPr>
                            </wps:wsp>
                            <wps:wsp>
                              <wps:cNvPr id="163" name="Straight Arrow Connector 163"/>
                              <wps:cNvCnPr>
                                <a:cxnSpLocks/>
                              </wps:cNvCnPr>
                              <wps:spPr>
                                <a:xfrm>
                                  <a:off x="3630527" y="1007589"/>
                                  <a:ext cx="0" cy="494606"/>
                                </a:xfrm>
                                <a:prstGeom prst="straightConnector1">
                                  <a:avLst/>
                                </a:prstGeom>
                                <a:noFill/>
                                <a:ln w="19050" cap="flat" cmpd="sng" algn="ctr">
                                  <a:solidFill>
                                    <a:srgbClr val="2A659C">
                                      <a:lumMod val="75000"/>
                                    </a:srgbClr>
                                  </a:solidFill>
                                  <a:prstDash val="solid"/>
                                  <a:tailEnd type="triangle"/>
                                </a:ln>
                                <a:effectLst/>
                              </wps:spPr>
                              <wps:bodyPr/>
                            </wps:wsp>
                            <wps:wsp>
                              <wps:cNvPr id="164" name="Straight Arrow Connector 164"/>
                              <wps:cNvCnPr>
                                <a:cxnSpLocks/>
                              </wps:cNvCnPr>
                              <wps:spPr>
                                <a:xfrm flipV="1">
                                  <a:off x="3630527" y="394614"/>
                                  <a:ext cx="0" cy="392087"/>
                                </a:xfrm>
                                <a:prstGeom prst="straightConnector1">
                                  <a:avLst/>
                                </a:prstGeom>
                                <a:noFill/>
                                <a:ln w="19050" cap="flat" cmpd="sng" algn="ctr">
                                  <a:solidFill>
                                    <a:srgbClr val="2A659C">
                                      <a:lumMod val="75000"/>
                                    </a:srgbClr>
                                  </a:solidFill>
                                  <a:prstDash val="solid"/>
                                  <a:tailEnd type="triangle"/>
                                </a:ln>
                                <a:effectLst/>
                              </wps:spPr>
                              <wps:bodyPr/>
                            </wps:wsp>
                          </wpg:grpSp>
                          <wpg:grpSp>
                            <wpg:cNvPr id="165" name="Group 165"/>
                            <wpg:cNvGrpSpPr/>
                            <wpg:grpSpPr>
                              <a:xfrm>
                                <a:off x="777866" y="0"/>
                                <a:ext cx="2659482" cy="415340"/>
                                <a:chOff x="777865" y="0"/>
                                <a:chExt cx="2404041" cy="415340"/>
                              </a:xfrm>
                            </wpg:grpSpPr>
                            <wps:wsp>
                              <wps:cNvPr id="166" name="TextBox 61"/>
                              <wps:cNvSpPr txBox="1"/>
                              <wps:spPr>
                                <a:xfrm>
                                  <a:off x="1628767" y="0"/>
                                  <a:ext cx="935164" cy="415340"/>
                                </a:xfrm>
                                <a:prstGeom prst="rect">
                                  <a:avLst/>
                                </a:prstGeom>
                                <a:noFill/>
                              </wps:spPr>
                              <wps:txbx>
                                <w:txbxContent>
                                  <w:p w14:paraId="6CC279CA" w14:textId="77777777" w:rsidR="00806977" w:rsidRDefault="00806977" w:rsidP="00894E66">
                                    <w:pPr>
                                      <w:pStyle w:val="NormalWeb"/>
                                      <w:spacing w:before="0" w:beforeAutospacing="0" w:after="0" w:afterAutospacing="0"/>
                                    </w:pPr>
                                    <w:r>
                                      <w:rPr>
                                        <w:rFonts w:asciiTheme="minorHAnsi" w:cstheme="minorBidi"/>
                                        <w:i/>
                                        <w:iCs/>
                                        <w:color w:val="0F4A7F" w:themeColor="text1"/>
                                        <w:kern w:val="24"/>
                                        <w:sz w:val="32"/>
                                        <w:szCs w:val="32"/>
                                      </w:rPr>
                                      <w:t>max</w:t>
                                    </w:r>
                                    <w:r>
                                      <w:rPr>
                                        <w:rFonts w:asciiTheme="minorHAnsi" w:cstheme="minorBidi"/>
                                        <w:i/>
                                        <w:iCs/>
                                        <w:color w:val="0F4A7F" w:themeColor="text1"/>
                                        <w:kern w:val="24"/>
                                        <w:sz w:val="36"/>
                                        <w:szCs w:val="36"/>
                                      </w:rPr>
                                      <w:t>(</w:t>
                                    </w: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x</m:t>
                                          </m:r>
                                        </m:e>
                                        <m:sup>
                                          <m:r>
                                            <m:rPr>
                                              <m:sty m:val="p"/>
                                            </m:rPr>
                                            <w:rPr>
                                              <w:rFonts w:ascii="Cambria Math" w:hAnsi="Cambria Math" w:cstheme="minorBidi"/>
                                              <w:color w:val="0F4A7F" w:themeColor="text1"/>
                                              <w:kern w:val="24"/>
                                              <w:sz w:val="36"/>
                                              <w:szCs w:val="36"/>
                                            </w:rPr>
                                            <m:t>'</m:t>
                                          </m:r>
                                        </m:sup>
                                      </m:sSup>
                                    </m:oMath>
                                    <w:r>
                                      <w:rPr>
                                        <w:rFonts w:asciiTheme="minorHAnsi" w:cstheme="minorBidi"/>
                                        <w:i/>
                                        <w:iCs/>
                                        <w:color w:val="0F4A7F" w:themeColor="text1"/>
                                        <w:kern w:val="24"/>
                                        <w:position w:val="-9"/>
                                        <w:sz w:val="36"/>
                                        <w:szCs w:val="36"/>
                                        <w:vertAlign w:val="subscript"/>
                                      </w:rPr>
                                      <w:t>R</w:t>
                                    </w:r>
                                    <w:r>
                                      <w:rPr>
                                        <w:rFonts w:asciiTheme="minorHAnsi" w:cstheme="minorBidi"/>
                                        <w:i/>
                                        <w:iCs/>
                                        <w:color w:val="0F4A7F" w:themeColor="text1"/>
                                        <w:kern w:val="24"/>
                                        <w:sz w:val="36"/>
                                        <w:szCs w:val="36"/>
                                      </w:rPr>
                                      <w:t>)</w:t>
                                    </w:r>
                                  </w:p>
                                </w:txbxContent>
                              </wps:txbx>
                              <wps:bodyPr wrap="square" rtlCol="0">
                                <a:spAutoFit/>
                              </wps:bodyPr>
                            </wps:wsp>
                            <wps:wsp>
                              <wps:cNvPr id="167" name="Straight Arrow Connector 167"/>
                              <wps:cNvCnPr>
                                <a:cxnSpLocks/>
                              </wps:cNvCnPr>
                              <wps:spPr>
                                <a:xfrm>
                                  <a:off x="2563814" y="184666"/>
                                  <a:ext cx="618092" cy="2"/>
                                </a:xfrm>
                                <a:prstGeom prst="straightConnector1">
                                  <a:avLst/>
                                </a:prstGeom>
                                <a:noFill/>
                                <a:ln w="19050" cap="flat" cmpd="sng" algn="ctr">
                                  <a:solidFill>
                                    <a:srgbClr val="2A659C">
                                      <a:lumMod val="75000"/>
                                    </a:srgbClr>
                                  </a:solidFill>
                                  <a:prstDash val="solid"/>
                                  <a:tailEnd type="triangle"/>
                                </a:ln>
                                <a:effectLst/>
                              </wps:spPr>
                              <wps:bodyPr/>
                            </wps:wsp>
                            <wps:wsp>
                              <wps:cNvPr id="168" name="Straight Arrow Connector 168"/>
                              <wps:cNvCnPr>
                                <a:cxnSpLocks/>
                              </wps:cNvCnPr>
                              <wps:spPr>
                                <a:xfrm flipH="1">
                                  <a:off x="777865" y="184666"/>
                                  <a:ext cx="851074" cy="74"/>
                                </a:xfrm>
                                <a:prstGeom prst="straightConnector1">
                                  <a:avLst/>
                                </a:prstGeom>
                                <a:noFill/>
                                <a:ln w="19050" cap="flat" cmpd="sng" algn="ctr">
                                  <a:solidFill>
                                    <a:srgbClr val="2A659C">
                                      <a:lumMod val="75000"/>
                                    </a:srgbClr>
                                  </a:solidFill>
                                  <a:prstDash val="solid"/>
                                  <a:tailEnd type="triangle"/>
                                </a:ln>
                                <a:effectLst/>
                              </wps:spPr>
                              <wps:bodyPr/>
                            </wps:wsp>
                          </wpg:grpSp>
                          <wps:wsp>
                            <wps:cNvPr id="169" name="Freeform: Shape 169"/>
                            <wps:cNvSpPr/>
                            <wps:spPr>
                              <a:xfrm>
                                <a:off x="775083" y="646644"/>
                                <a:ext cx="2651413" cy="1377049"/>
                              </a:xfrm>
                              <a:custGeom>
                                <a:avLst/>
                                <a:gdLst>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927749 w 2623060"/>
                                  <a:gd name="connsiteY19" fmla="*/ 580677 h 1603877"/>
                                  <a:gd name="connsiteX20" fmla="*/ 947772 w 2623060"/>
                                  <a:gd name="connsiteY20" fmla="*/ 620724 h 1603877"/>
                                  <a:gd name="connsiteX21" fmla="*/ 961121 w 2623060"/>
                                  <a:gd name="connsiteY21" fmla="*/ 640748 h 1603877"/>
                                  <a:gd name="connsiteX22" fmla="*/ 967795 w 2623060"/>
                                  <a:gd name="connsiteY22" fmla="*/ 667445 h 1603877"/>
                                  <a:gd name="connsiteX23" fmla="*/ 974470 w 2623060"/>
                                  <a:gd name="connsiteY23" fmla="*/ 687469 h 1603877"/>
                                  <a:gd name="connsiteX24" fmla="*/ 981144 w 2623060"/>
                                  <a:gd name="connsiteY24" fmla="*/ 740864 h 1603877"/>
                                  <a:gd name="connsiteX25" fmla="*/ 1001168 w 2623060"/>
                                  <a:gd name="connsiteY25" fmla="*/ 754213 h 1603877"/>
                                  <a:gd name="connsiteX26" fmla="*/ 1047889 w 2623060"/>
                                  <a:gd name="connsiteY26" fmla="*/ 767562 h 1603877"/>
                                  <a:gd name="connsiteX27" fmla="*/ 1061238 w 2623060"/>
                                  <a:gd name="connsiteY27" fmla="*/ 787585 h 1603877"/>
                                  <a:gd name="connsiteX28" fmla="*/ 1081261 w 2623060"/>
                                  <a:gd name="connsiteY28" fmla="*/ 800934 h 1603877"/>
                                  <a:gd name="connsiteX29" fmla="*/ 1168029 w 2623060"/>
                                  <a:gd name="connsiteY29" fmla="*/ 827632 h 1603877"/>
                                  <a:gd name="connsiteX30" fmla="*/ 1188052 w 2623060"/>
                                  <a:gd name="connsiteY30" fmla="*/ 840981 h 1603877"/>
                                  <a:gd name="connsiteX31" fmla="*/ 1214750 w 2623060"/>
                                  <a:gd name="connsiteY31" fmla="*/ 861004 h 1603877"/>
                                  <a:gd name="connsiteX32" fmla="*/ 1281495 w 2623060"/>
                                  <a:gd name="connsiteY32" fmla="*/ 881028 h 1603877"/>
                                  <a:gd name="connsiteX33" fmla="*/ 1341565 w 2623060"/>
                                  <a:gd name="connsiteY33" fmla="*/ 907726 h 1603877"/>
                                  <a:gd name="connsiteX34" fmla="*/ 1361588 w 2623060"/>
                                  <a:gd name="connsiteY34" fmla="*/ 921075 h 1603877"/>
                                  <a:gd name="connsiteX35" fmla="*/ 1428333 w 2623060"/>
                                  <a:gd name="connsiteY35" fmla="*/ 954447 h 1603877"/>
                                  <a:gd name="connsiteX36" fmla="*/ 1495077 w 2623060"/>
                                  <a:gd name="connsiteY36" fmla="*/ 987819 h 1603877"/>
                                  <a:gd name="connsiteX37" fmla="*/ 1555147 w 2623060"/>
                                  <a:gd name="connsiteY37" fmla="*/ 1021191 h 1603877"/>
                                  <a:gd name="connsiteX38" fmla="*/ 1608543 w 2623060"/>
                                  <a:gd name="connsiteY38" fmla="*/ 1034540 h 1603877"/>
                                  <a:gd name="connsiteX39" fmla="*/ 1695311 w 2623060"/>
                                  <a:gd name="connsiteY39" fmla="*/ 1054564 h 1603877"/>
                                  <a:gd name="connsiteX40" fmla="*/ 1715334 w 2623060"/>
                                  <a:gd name="connsiteY40" fmla="*/ 1074587 h 1603877"/>
                                  <a:gd name="connsiteX41" fmla="*/ 1788753 w 2623060"/>
                                  <a:gd name="connsiteY41" fmla="*/ 1087936 h 1603877"/>
                                  <a:gd name="connsiteX42" fmla="*/ 1868847 w 2623060"/>
                                  <a:gd name="connsiteY42" fmla="*/ 1114634 h 1603877"/>
                                  <a:gd name="connsiteX43" fmla="*/ 1915568 w 2623060"/>
                                  <a:gd name="connsiteY43" fmla="*/ 1127983 h 1603877"/>
                                  <a:gd name="connsiteX44" fmla="*/ 2002336 w 2623060"/>
                                  <a:gd name="connsiteY44" fmla="*/ 1174704 h 1603877"/>
                                  <a:gd name="connsiteX45" fmla="*/ 2002336 w 2623060"/>
                                  <a:gd name="connsiteY45" fmla="*/ 1174704 h 1603877"/>
                                  <a:gd name="connsiteX46" fmla="*/ 2035708 w 2623060"/>
                                  <a:gd name="connsiteY46" fmla="*/ 1194727 h 1603877"/>
                                  <a:gd name="connsiteX47" fmla="*/ 2069080 w 2623060"/>
                                  <a:gd name="connsiteY47" fmla="*/ 1221425 h 1603877"/>
                                  <a:gd name="connsiteX48" fmla="*/ 2115801 w 2623060"/>
                                  <a:gd name="connsiteY48" fmla="*/ 1241448 h 1603877"/>
                                  <a:gd name="connsiteX49" fmla="*/ 2149174 w 2623060"/>
                                  <a:gd name="connsiteY49" fmla="*/ 1261472 h 1603877"/>
                                  <a:gd name="connsiteX50" fmla="*/ 2189220 w 2623060"/>
                                  <a:gd name="connsiteY50" fmla="*/ 1288169 h 1603877"/>
                                  <a:gd name="connsiteX51" fmla="*/ 2222593 w 2623060"/>
                                  <a:gd name="connsiteY51" fmla="*/ 1328216 h 1603877"/>
                                  <a:gd name="connsiteX52" fmla="*/ 2262639 w 2623060"/>
                                  <a:gd name="connsiteY52" fmla="*/ 1354914 h 1603877"/>
                                  <a:gd name="connsiteX53" fmla="*/ 2316035 w 2623060"/>
                                  <a:gd name="connsiteY53" fmla="*/ 1394961 h 1603877"/>
                                  <a:gd name="connsiteX54" fmla="*/ 2349407 w 2623060"/>
                                  <a:gd name="connsiteY54" fmla="*/ 1435007 h 1603877"/>
                                  <a:gd name="connsiteX55" fmla="*/ 2369430 w 2623060"/>
                                  <a:gd name="connsiteY55" fmla="*/ 1448356 h 1603877"/>
                                  <a:gd name="connsiteX56" fmla="*/ 2376105 w 2623060"/>
                                  <a:gd name="connsiteY56" fmla="*/ 1468380 h 1603877"/>
                                  <a:gd name="connsiteX57" fmla="*/ 2389454 w 2623060"/>
                                  <a:gd name="connsiteY57" fmla="*/ 1488403 h 1603877"/>
                                  <a:gd name="connsiteX58" fmla="*/ 2449524 w 2623060"/>
                                  <a:gd name="connsiteY58" fmla="*/ 1521775 h 1603877"/>
                                  <a:gd name="connsiteX59" fmla="*/ 2469547 w 2623060"/>
                                  <a:gd name="connsiteY59" fmla="*/ 1535124 h 1603877"/>
                                  <a:gd name="connsiteX60" fmla="*/ 2496245 w 2623060"/>
                                  <a:gd name="connsiteY60" fmla="*/ 1555148 h 1603877"/>
                                  <a:gd name="connsiteX61" fmla="*/ 2522943 w 2623060"/>
                                  <a:gd name="connsiteY61" fmla="*/ 1561822 h 1603877"/>
                                  <a:gd name="connsiteX62" fmla="*/ 2542966 w 2623060"/>
                                  <a:gd name="connsiteY62" fmla="*/ 1568496 h 1603877"/>
                                  <a:gd name="connsiteX63" fmla="*/ 2603036 w 2623060"/>
                                  <a:gd name="connsiteY63" fmla="*/ 1581845 h 1603877"/>
                                  <a:gd name="connsiteX64" fmla="*/ 2623060 w 2623060"/>
                                  <a:gd name="connsiteY64" fmla="*/ 1601869 h 1603877"/>
                                  <a:gd name="connsiteX65" fmla="*/ 2603036 w 2623060"/>
                                  <a:gd name="connsiteY65"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61121 w 2623060"/>
                                  <a:gd name="connsiteY21" fmla="*/ 640748 h 1603877"/>
                                  <a:gd name="connsiteX22" fmla="*/ 967795 w 2623060"/>
                                  <a:gd name="connsiteY22" fmla="*/ 667445 h 1603877"/>
                                  <a:gd name="connsiteX23" fmla="*/ 974470 w 2623060"/>
                                  <a:gd name="connsiteY23" fmla="*/ 687469 h 1603877"/>
                                  <a:gd name="connsiteX24" fmla="*/ 981144 w 2623060"/>
                                  <a:gd name="connsiteY24" fmla="*/ 740864 h 1603877"/>
                                  <a:gd name="connsiteX25" fmla="*/ 1001168 w 2623060"/>
                                  <a:gd name="connsiteY25" fmla="*/ 754213 h 1603877"/>
                                  <a:gd name="connsiteX26" fmla="*/ 1047889 w 2623060"/>
                                  <a:gd name="connsiteY26" fmla="*/ 767562 h 1603877"/>
                                  <a:gd name="connsiteX27" fmla="*/ 1061238 w 2623060"/>
                                  <a:gd name="connsiteY27" fmla="*/ 787585 h 1603877"/>
                                  <a:gd name="connsiteX28" fmla="*/ 1081261 w 2623060"/>
                                  <a:gd name="connsiteY28" fmla="*/ 800934 h 1603877"/>
                                  <a:gd name="connsiteX29" fmla="*/ 1168029 w 2623060"/>
                                  <a:gd name="connsiteY29" fmla="*/ 827632 h 1603877"/>
                                  <a:gd name="connsiteX30" fmla="*/ 1188052 w 2623060"/>
                                  <a:gd name="connsiteY30" fmla="*/ 840981 h 1603877"/>
                                  <a:gd name="connsiteX31" fmla="*/ 1214750 w 2623060"/>
                                  <a:gd name="connsiteY31" fmla="*/ 861004 h 1603877"/>
                                  <a:gd name="connsiteX32" fmla="*/ 1281495 w 2623060"/>
                                  <a:gd name="connsiteY32" fmla="*/ 881028 h 1603877"/>
                                  <a:gd name="connsiteX33" fmla="*/ 1341565 w 2623060"/>
                                  <a:gd name="connsiteY33" fmla="*/ 907726 h 1603877"/>
                                  <a:gd name="connsiteX34" fmla="*/ 1361588 w 2623060"/>
                                  <a:gd name="connsiteY34" fmla="*/ 921075 h 1603877"/>
                                  <a:gd name="connsiteX35" fmla="*/ 1428333 w 2623060"/>
                                  <a:gd name="connsiteY35" fmla="*/ 954447 h 1603877"/>
                                  <a:gd name="connsiteX36" fmla="*/ 1495077 w 2623060"/>
                                  <a:gd name="connsiteY36" fmla="*/ 987819 h 1603877"/>
                                  <a:gd name="connsiteX37" fmla="*/ 1555147 w 2623060"/>
                                  <a:gd name="connsiteY37" fmla="*/ 1021191 h 1603877"/>
                                  <a:gd name="connsiteX38" fmla="*/ 1608543 w 2623060"/>
                                  <a:gd name="connsiteY38" fmla="*/ 1034540 h 1603877"/>
                                  <a:gd name="connsiteX39" fmla="*/ 1695311 w 2623060"/>
                                  <a:gd name="connsiteY39" fmla="*/ 1054564 h 1603877"/>
                                  <a:gd name="connsiteX40" fmla="*/ 1715334 w 2623060"/>
                                  <a:gd name="connsiteY40" fmla="*/ 1074587 h 1603877"/>
                                  <a:gd name="connsiteX41" fmla="*/ 1788753 w 2623060"/>
                                  <a:gd name="connsiteY41" fmla="*/ 1087936 h 1603877"/>
                                  <a:gd name="connsiteX42" fmla="*/ 1868847 w 2623060"/>
                                  <a:gd name="connsiteY42" fmla="*/ 1114634 h 1603877"/>
                                  <a:gd name="connsiteX43" fmla="*/ 1915568 w 2623060"/>
                                  <a:gd name="connsiteY43" fmla="*/ 1127983 h 1603877"/>
                                  <a:gd name="connsiteX44" fmla="*/ 2002336 w 2623060"/>
                                  <a:gd name="connsiteY44" fmla="*/ 1174704 h 1603877"/>
                                  <a:gd name="connsiteX45" fmla="*/ 2002336 w 2623060"/>
                                  <a:gd name="connsiteY45" fmla="*/ 1174704 h 1603877"/>
                                  <a:gd name="connsiteX46" fmla="*/ 2035708 w 2623060"/>
                                  <a:gd name="connsiteY46" fmla="*/ 1194727 h 1603877"/>
                                  <a:gd name="connsiteX47" fmla="*/ 2069080 w 2623060"/>
                                  <a:gd name="connsiteY47" fmla="*/ 1221425 h 1603877"/>
                                  <a:gd name="connsiteX48" fmla="*/ 2115801 w 2623060"/>
                                  <a:gd name="connsiteY48" fmla="*/ 1241448 h 1603877"/>
                                  <a:gd name="connsiteX49" fmla="*/ 2149174 w 2623060"/>
                                  <a:gd name="connsiteY49" fmla="*/ 1261472 h 1603877"/>
                                  <a:gd name="connsiteX50" fmla="*/ 2189220 w 2623060"/>
                                  <a:gd name="connsiteY50" fmla="*/ 1288169 h 1603877"/>
                                  <a:gd name="connsiteX51" fmla="*/ 2222593 w 2623060"/>
                                  <a:gd name="connsiteY51" fmla="*/ 1328216 h 1603877"/>
                                  <a:gd name="connsiteX52" fmla="*/ 2262639 w 2623060"/>
                                  <a:gd name="connsiteY52" fmla="*/ 1354914 h 1603877"/>
                                  <a:gd name="connsiteX53" fmla="*/ 2316035 w 2623060"/>
                                  <a:gd name="connsiteY53" fmla="*/ 1394961 h 1603877"/>
                                  <a:gd name="connsiteX54" fmla="*/ 2349407 w 2623060"/>
                                  <a:gd name="connsiteY54" fmla="*/ 1435007 h 1603877"/>
                                  <a:gd name="connsiteX55" fmla="*/ 2369430 w 2623060"/>
                                  <a:gd name="connsiteY55" fmla="*/ 1448356 h 1603877"/>
                                  <a:gd name="connsiteX56" fmla="*/ 2376105 w 2623060"/>
                                  <a:gd name="connsiteY56" fmla="*/ 1468380 h 1603877"/>
                                  <a:gd name="connsiteX57" fmla="*/ 2389454 w 2623060"/>
                                  <a:gd name="connsiteY57" fmla="*/ 1488403 h 1603877"/>
                                  <a:gd name="connsiteX58" fmla="*/ 2449524 w 2623060"/>
                                  <a:gd name="connsiteY58" fmla="*/ 1521775 h 1603877"/>
                                  <a:gd name="connsiteX59" fmla="*/ 2469547 w 2623060"/>
                                  <a:gd name="connsiteY59" fmla="*/ 1535124 h 1603877"/>
                                  <a:gd name="connsiteX60" fmla="*/ 2496245 w 2623060"/>
                                  <a:gd name="connsiteY60" fmla="*/ 1555148 h 1603877"/>
                                  <a:gd name="connsiteX61" fmla="*/ 2522943 w 2623060"/>
                                  <a:gd name="connsiteY61" fmla="*/ 1561822 h 1603877"/>
                                  <a:gd name="connsiteX62" fmla="*/ 2542966 w 2623060"/>
                                  <a:gd name="connsiteY62" fmla="*/ 1568496 h 1603877"/>
                                  <a:gd name="connsiteX63" fmla="*/ 2603036 w 2623060"/>
                                  <a:gd name="connsiteY63" fmla="*/ 1581845 h 1603877"/>
                                  <a:gd name="connsiteX64" fmla="*/ 2623060 w 2623060"/>
                                  <a:gd name="connsiteY64" fmla="*/ 1601869 h 1603877"/>
                                  <a:gd name="connsiteX65" fmla="*/ 2603036 w 2623060"/>
                                  <a:gd name="connsiteY65"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67795 w 2623060"/>
                                  <a:gd name="connsiteY21" fmla="*/ 667445 h 1603877"/>
                                  <a:gd name="connsiteX22" fmla="*/ 974470 w 2623060"/>
                                  <a:gd name="connsiteY22" fmla="*/ 687469 h 1603877"/>
                                  <a:gd name="connsiteX23" fmla="*/ 981144 w 2623060"/>
                                  <a:gd name="connsiteY23" fmla="*/ 740864 h 1603877"/>
                                  <a:gd name="connsiteX24" fmla="*/ 1001168 w 2623060"/>
                                  <a:gd name="connsiteY24" fmla="*/ 754213 h 1603877"/>
                                  <a:gd name="connsiteX25" fmla="*/ 1047889 w 2623060"/>
                                  <a:gd name="connsiteY25" fmla="*/ 767562 h 1603877"/>
                                  <a:gd name="connsiteX26" fmla="*/ 1061238 w 2623060"/>
                                  <a:gd name="connsiteY26" fmla="*/ 787585 h 1603877"/>
                                  <a:gd name="connsiteX27" fmla="*/ 1081261 w 2623060"/>
                                  <a:gd name="connsiteY27" fmla="*/ 800934 h 1603877"/>
                                  <a:gd name="connsiteX28" fmla="*/ 1168029 w 2623060"/>
                                  <a:gd name="connsiteY28" fmla="*/ 827632 h 1603877"/>
                                  <a:gd name="connsiteX29" fmla="*/ 1188052 w 2623060"/>
                                  <a:gd name="connsiteY29" fmla="*/ 840981 h 1603877"/>
                                  <a:gd name="connsiteX30" fmla="*/ 1214750 w 2623060"/>
                                  <a:gd name="connsiteY30" fmla="*/ 861004 h 1603877"/>
                                  <a:gd name="connsiteX31" fmla="*/ 1281495 w 2623060"/>
                                  <a:gd name="connsiteY31" fmla="*/ 881028 h 1603877"/>
                                  <a:gd name="connsiteX32" fmla="*/ 1341565 w 2623060"/>
                                  <a:gd name="connsiteY32" fmla="*/ 907726 h 1603877"/>
                                  <a:gd name="connsiteX33" fmla="*/ 1361588 w 2623060"/>
                                  <a:gd name="connsiteY33" fmla="*/ 921075 h 1603877"/>
                                  <a:gd name="connsiteX34" fmla="*/ 1428333 w 2623060"/>
                                  <a:gd name="connsiteY34" fmla="*/ 954447 h 1603877"/>
                                  <a:gd name="connsiteX35" fmla="*/ 1495077 w 2623060"/>
                                  <a:gd name="connsiteY35" fmla="*/ 987819 h 1603877"/>
                                  <a:gd name="connsiteX36" fmla="*/ 1555147 w 2623060"/>
                                  <a:gd name="connsiteY36" fmla="*/ 1021191 h 1603877"/>
                                  <a:gd name="connsiteX37" fmla="*/ 1608543 w 2623060"/>
                                  <a:gd name="connsiteY37" fmla="*/ 1034540 h 1603877"/>
                                  <a:gd name="connsiteX38" fmla="*/ 1695311 w 2623060"/>
                                  <a:gd name="connsiteY38" fmla="*/ 1054564 h 1603877"/>
                                  <a:gd name="connsiteX39" fmla="*/ 1715334 w 2623060"/>
                                  <a:gd name="connsiteY39" fmla="*/ 1074587 h 1603877"/>
                                  <a:gd name="connsiteX40" fmla="*/ 1788753 w 2623060"/>
                                  <a:gd name="connsiteY40" fmla="*/ 1087936 h 1603877"/>
                                  <a:gd name="connsiteX41" fmla="*/ 1868847 w 2623060"/>
                                  <a:gd name="connsiteY41" fmla="*/ 1114634 h 1603877"/>
                                  <a:gd name="connsiteX42" fmla="*/ 1915568 w 2623060"/>
                                  <a:gd name="connsiteY42" fmla="*/ 1127983 h 1603877"/>
                                  <a:gd name="connsiteX43" fmla="*/ 2002336 w 2623060"/>
                                  <a:gd name="connsiteY43" fmla="*/ 1174704 h 1603877"/>
                                  <a:gd name="connsiteX44" fmla="*/ 2002336 w 2623060"/>
                                  <a:gd name="connsiteY44" fmla="*/ 1174704 h 1603877"/>
                                  <a:gd name="connsiteX45" fmla="*/ 2035708 w 2623060"/>
                                  <a:gd name="connsiteY45" fmla="*/ 1194727 h 1603877"/>
                                  <a:gd name="connsiteX46" fmla="*/ 2069080 w 2623060"/>
                                  <a:gd name="connsiteY46" fmla="*/ 1221425 h 1603877"/>
                                  <a:gd name="connsiteX47" fmla="*/ 2115801 w 2623060"/>
                                  <a:gd name="connsiteY47" fmla="*/ 1241448 h 1603877"/>
                                  <a:gd name="connsiteX48" fmla="*/ 2149174 w 2623060"/>
                                  <a:gd name="connsiteY48" fmla="*/ 1261472 h 1603877"/>
                                  <a:gd name="connsiteX49" fmla="*/ 2189220 w 2623060"/>
                                  <a:gd name="connsiteY49" fmla="*/ 1288169 h 1603877"/>
                                  <a:gd name="connsiteX50" fmla="*/ 2222593 w 2623060"/>
                                  <a:gd name="connsiteY50" fmla="*/ 1328216 h 1603877"/>
                                  <a:gd name="connsiteX51" fmla="*/ 2262639 w 2623060"/>
                                  <a:gd name="connsiteY51" fmla="*/ 1354914 h 1603877"/>
                                  <a:gd name="connsiteX52" fmla="*/ 2316035 w 2623060"/>
                                  <a:gd name="connsiteY52" fmla="*/ 1394961 h 1603877"/>
                                  <a:gd name="connsiteX53" fmla="*/ 2349407 w 2623060"/>
                                  <a:gd name="connsiteY53" fmla="*/ 1435007 h 1603877"/>
                                  <a:gd name="connsiteX54" fmla="*/ 2369430 w 2623060"/>
                                  <a:gd name="connsiteY54" fmla="*/ 1448356 h 1603877"/>
                                  <a:gd name="connsiteX55" fmla="*/ 2376105 w 2623060"/>
                                  <a:gd name="connsiteY55" fmla="*/ 1468380 h 1603877"/>
                                  <a:gd name="connsiteX56" fmla="*/ 2389454 w 2623060"/>
                                  <a:gd name="connsiteY56" fmla="*/ 1488403 h 1603877"/>
                                  <a:gd name="connsiteX57" fmla="*/ 2449524 w 2623060"/>
                                  <a:gd name="connsiteY57" fmla="*/ 1521775 h 1603877"/>
                                  <a:gd name="connsiteX58" fmla="*/ 2469547 w 2623060"/>
                                  <a:gd name="connsiteY58" fmla="*/ 1535124 h 1603877"/>
                                  <a:gd name="connsiteX59" fmla="*/ 2496245 w 2623060"/>
                                  <a:gd name="connsiteY59" fmla="*/ 1555148 h 1603877"/>
                                  <a:gd name="connsiteX60" fmla="*/ 2522943 w 2623060"/>
                                  <a:gd name="connsiteY60" fmla="*/ 1561822 h 1603877"/>
                                  <a:gd name="connsiteX61" fmla="*/ 2542966 w 2623060"/>
                                  <a:gd name="connsiteY61" fmla="*/ 1568496 h 1603877"/>
                                  <a:gd name="connsiteX62" fmla="*/ 2603036 w 2623060"/>
                                  <a:gd name="connsiteY62" fmla="*/ 1581845 h 1603877"/>
                                  <a:gd name="connsiteX63" fmla="*/ 2623060 w 2623060"/>
                                  <a:gd name="connsiteY63" fmla="*/ 1601869 h 1603877"/>
                                  <a:gd name="connsiteX64" fmla="*/ 2603036 w 2623060"/>
                                  <a:gd name="connsiteY64"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74470 w 2623060"/>
                                  <a:gd name="connsiteY21" fmla="*/ 687469 h 1603877"/>
                                  <a:gd name="connsiteX22" fmla="*/ 981144 w 2623060"/>
                                  <a:gd name="connsiteY22" fmla="*/ 740864 h 1603877"/>
                                  <a:gd name="connsiteX23" fmla="*/ 1001168 w 2623060"/>
                                  <a:gd name="connsiteY23" fmla="*/ 754213 h 1603877"/>
                                  <a:gd name="connsiteX24" fmla="*/ 1047889 w 2623060"/>
                                  <a:gd name="connsiteY24" fmla="*/ 767562 h 1603877"/>
                                  <a:gd name="connsiteX25" fmla="*/ 1061238 w 2623060"/>
                                  <a:gd name="connsiteY25" fmla="*/ 787585 h 1603877"/>
                                  <a:gd name="connsiteX26" fmla="*/ 1081261 w 2623060"/>
                                  <a:gd name="connsiteY26" fmla="*/ 800934 h 1603877"/>
                                  <a:gd name="connsiteX27" fmla="*/ 1168029 w 2623060"/>
                                  <a:gd name="connsiteY27" fmla="*/ 827632 h 1603877"/>
                                  <a:gd name="connsiteX28" fmla="*/ 1188052 w 2623060"/>
                                  <a:gd name="connsiteY28" fmla="*/ 840981 h 1603877"/>
                                  <a:gd name="connsiteX29" fmla="*/ 1214750 w 2623060"/>
                                  <a:gd name="connsiteY29" fmla="*/ 861004 h 1603877"/>
                                  <a:gd name="connsiteX30" fmla="*/ 1281495 w 2623060"/>
                                  <a:gd name="connsiteY30" fmla="*/ 881028 h 1603877"/>
                                  <a:gd name="connsiteX31" fmla="*/ 1341565 w 2623060"/>
                                  <a:gd name="connsiteY31" fmla="*/ 907726 h 1603877"/>
                                  <a:gd name="connsiteX32" fmla="*/ 1361588 w 2623060"/>
                                  <a:gd name="connsiteY32" fmla="*/ 921075 h 1603877"/>
                                  <a:gd name="connsiteX33" fmla="*/ 1428333 w 2623060"/>
                                  <a:gd name="connsiteY33" fmla="*/ 954447 h 1603877"/>
                                  <a:gd name="connsiteX34" fmla="*/ 1495077 w 2623060"/>
                                  <a:gd name="connsiteY34" fmla="*/ 987819 h 1603877"/>
                                  <a:gd name="connsiteX35" fmla="*/ 1555147 w 2623060"/>
                                  <a:gd name="connsiteY35" fmla="*/ 1021191 h 1603877"/>
                                  <a:gd name="connsiteX36" fmla="*/ 1608543 w 2623060"/>
                                  <a:gd name="connsiteY36" fmla="*/ 1034540 h 1603877"/>
                                  <a:gd name="connsiteX37" fmla="*/ 1695311 w 2623060"/>
                                  <a:gd name="connsiteY37" fmla="*/ 1054564 h 1603877"/>
                                  <a:gd name="connsiteX38" fmla="*/ 1715334 w 2623060"/>
                                  <a:gd name="connsiteY38" fmla="*/ 1074587 h 1603877"/>
                                  <a:gd name="connsiteX39" fmla="*/ 1788753 w 2623060"/>
                                  <a:gd name="connsiteY39" fmla="*/ 1087936 h 1603877"/>
                                  <a:gd name="connsiteX40" fmla="*/ 1868847 w 2623060"/>
                                  <a:gd name="connsiteY40" fmla="*/ 1114634 h 1603877"/>
                                  <a:gd name="connsiteX41" fmla="*/ 1915568 w 2623060"/>
                                  <a:gd name="connsiteY41" fmla="*/ 1127983 h 1603877"/>
                                  <a:gd name="connsiteX42" fmla="*/ 2002336 w 2623060"/>
                                  <a:gd name="connsiteY42" fmla="*/ 1174704 h 1603877"/>
                                  <a:gd name="connsiteX43" fmla="*/ 2002336 w 2623060"/>
                                  <a:gd name="connsiteY43" fmla="*/ 1174704 h 1603877"/>
                                  <a:gd name="connsiteX44" fmla="*/ 2035708 w 2623060"/>
                                  <a:gd name="connsiteY44" fmla="*/ 1194727 h 1603877"/>
                                  <a:gd name="connsiteX45" fmla="*/ 2069080 w 2623060"/>
                                  <a:gd name="connsiteY45" fmla="*/ 1221425 h 1603877"/>
                                  <a:gd name="connsiteX46" fmla="*/ 2115801 w 2623060"/>
                                  <a:gd name="connsiteY46" fmla="*/ 1241448 h 1603877"/>
                                  <a:gd name="connsiteX47" fmla="*/ 2149174 w 2623060"/>
                                  <a:gd name="connsiteY47" fmla="*/ 1261472 h 1603877"/>
                                  <a:gd name="connsiteX48" fmla="*/ 2189220 w 2623060"/>
                                  <a:gd name="connsiteY48" fmla="*/ 1288169 h 1603877"/>
                                  <a:gd name="connsiteX49" fmla="*/ 2222593 w 2623060"/>
                                  <a:gd name="connsiteY49" fmla="*/ 1328216 h 1603877"/>
                                  <a:gd name="connsiteX50" fmla="*/ 2262639 w 2623060"/>
                                  <a:gd name="connsiteY50" fmla="*/ 1354914 h 1603877"/>
                                  <a:gd name="connsiteX51" fmla="*/ 2316035 w 2623060"/>
                                  <a:gd name="connsiteY51" fmla="*/ 1394961 h 1603877"/>
                                  <a:gd name="connsiteX52" fmla="*/ 2349407 w 2623060"/>
                                  <a:gd name="connsiteY52" fmla="*/ 1435007 h 1603877"/>
                                  <a:gd name="connsiteX53" fmla="*/ 2369430 w 2623060"/>
                                  <a:gd name="connsiteY53" fmla="*/ 1448356 h 1603877"/>
                                  <a:gd name="connsiteX54" fmla="*/ 2376105 w 2623060"/>
                                  <a:gd name="connsiteY54" fmla="*/ 1468380 h 1603877"/>
                                  <a:gd name="connsiteX55" fmla="*/ 2389454 w 2623060"/>
                                  <a:gd name="connsiteY55" fmla="*/ 1488403 h 1603877"/>
                                  <a:gd name="connsiteX56" fmla="*/ 2449524 w 2623060"/>
                                  <a:gd name="connsiteY56" fmla="*/ 1521775 h 1603877"/>
                                  <a:gd name="connsiteX57" fmla="*/ 2469547 w 2623060"/>
                                  <a:gd name="connsiteY57" fmla="*/ 1535124 h 1603877"/>
                                  <a:gd name="connsiteX58" fmla="*/ 2496245 w 2623060"/>
                                  <a:gd name="connsiteY58" fmla="*/ 1555148 h 1603877"/>
                                  <a:gd name="connsiteX59" fmla="*/ 2522943 w 2623060"/>
                                  <a:gd name="connsiteY59" fmla="*/ 1561822 h 1603877"/>
                                  <a:gd name="connsiteX60" fmla="*/ 2542966 w 2623060"/>
                                  <a:gd name="connsiteY60" fmla="*/ 1568496 h 1603877"/>
                                  <a:gd name="connsiteX61" fmla="*/ 2603036 w 2623060"/>
                                  <a:gd name="connsiteY61" fmla="*/ 1581845 h 1603877"/>
                                  <a:gd name="connsiteX62" fmla="*/ 2623060 w 2623060"/>
                                  <a:gd name="connsiteY62" fmla="*/ 1601869 h 1603877"/>
                                  <a:gd name="connsiteX63" fmla="*/ 2603036 w 2623060"/>
                                  <a:gd name="connsiteY63"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74470 w 2623060"/>
                                  <a:gd name="connsiteY20" fmla="*/ 687469 h 1603877"/>
                                  <a:gd name="connsiteX21" fmla="*/ 981144 w 2623060"/>
                                  <a:gd name="connsiteY21" fmla="*/ 740864 h 1603877"/>
                                  <a:gd name="connsiteX22" fmla="*/ 1001168 w 2623060"/>
                                  <a:gd name="connsiteY22" fmla="*/ 754213 h 1603877"/>
                                  <a:gd name="connsiteX23" fmla="*/ 1047889 w 2623060"/>
                                  <a:gd name="connsiteY23" fmla="*/ 767562 h 1603877"/>
                                  <a:gd name="connsiteX24" fmla="*/ 1061238 w 2623060"/>
                                  <a:gd name="connsiteY24" fmla="*/ 787585 h 1603877"/>
                                  <a:gd name="connsiteX25" fmla="*/ 1081261 w 2623060"/>
                                  <a:gd name="connsiteY25" fmla="*/ 800934 h 1603877"/>
                                  <a:gd name="connsiteX26" fmla="*/ 1168029 w 2623060"/>
                                  <a:gd name="connsiteY26" fmla="*/ 827632 h 1603877"/>
                                  <a:gd name="connsiteX27" fmla="*/ 1188052 w 2623060"/>
                                  <a:gd name="connsiteY27" fmla="*/ 840981 h 1603877"/>
                                  <a:gd name="connsiteX28" fmla="*/ 1214750 w 2623060"/>
                                  <a:gd name="connsiteY28" fmla="*/ 861004 h 1603877"/>
                                  <a:gd name="connsiteX29" fmla="*/ 1281495 w 2623060"/>
                                  <a:gd name="connsiteY29" fmla="*/ 881028 h 1603877"/>
                                  <a:gd name="connsiteX30" fmla="*/ 1341565 w 2623060"/>
                                  <a:gd name="connsiteY30" fmla="*/ 907726 h 1603877"/>
                                  <a:gd name="connsiteX31" fmla="*/ 1361588 w 2623060"/>
                                  <a:gd name="connsiteY31" fmla="*/ 921075 h 1603877"/>
                                  <a:gd name="connsiteX32" fmla="*/ 1428333 w 2623060"/>
                                  <a:gd name="connsiteY32" fmla="*/ 954447 h 1603877"/>
                                  <a:gd name="connsiteX33" fmla="*/ 1495077 w 2623060"/>
                                  <a:gd name="connsiteY33" fmla="*/ 987819 h 1603877"/>
                                  <a:gd name="connsiteX34" fmla="*/ 1555147 w 2623060"/>
                                  <a:gd name="connsiteY34" fmla="*/ 1021191 h 1603877"/>
                                  <a:gd name="connsiteX35" fmla="*/ 1608543 w 2623060"/>
                                  <a:gd name="connsiteY35" fmla="*/ 1034540 h 1603877"/>
                                  <a:gd name="connsiteX36" fmla="*/ 1695311 w 2623060"/>
                                  <a:gd name="connsiteY36" fmla="*/ 1054564 h 1603877"/>
                                  <a:gd name="connsiteX37" fmla="*/ 1715334 w 2623060"/>
                                  <a:gd name="connsiteY37" fmla="*/ 1074587 h 1603877"/>
                                  <a:gd name="connsiteX38" fmla="*/ 1788753 w 2623060"/>
                                  <a:gd name="connsiteY38" fmla="*/ 1087936 h 1603877"/>
                                  <a:gd name="connsiteX39" fmla="*/ 1868847 w 2623060"/>
                                  <a:gd name="connsiteY39" fmla="*/ 1114634 h 1603877"/>
                                  <a:gd name="connsiteX40" fmla="*/ 1915568 w 2623060"/>
                                  <a:gd name="connsiteY40" fmla="*/ 1127983 h 1603877"/>
                                  <a:gd name="connsiteX41" fmla="*/ 2002336 w 2623060"/>
                                  <a:gd name="connsiteY41" fmla="*/ 1174704 h 1603877"/>
                                  <a:gd name="connsiteX42" fmla="*/ 2002336 w 2623060"/>
                                  <a:gd name="connsiteY42" fmla="*/ 1174704 h 1603877"/>
                                  <a:gd name="connsiteX43" fmla="*/ 2035708 w 2623060"/>
                                  <a:gd name="connsiteY43" fmla="*/ 1194727 h 1603877"/>
                                  <a:gd name="connsiteX44" fmla="*/ 2069080 w 2623060"/>
                                  <a:gd name="connsiteY44" fmla="*/ 1221425 h 1603877"/>
                                  <a:gd name="connsiteX45" fmla="*/ 2115801 w 2623060"/>
                                  <a:gd name="connsiteY45" fmla="*/ 1241448 h 1603877"/>
                                  <a:gd name="connsiteX46" fmla="*/ 2149174 w 2623060"/>
                                  <a:gd name="connsiteY46" fmla="*/ 1261472 h 1603877"/>
                                  <a:gd name="connsiteX47" fmla="*/ 2189220 w 2623060"/>
                                  <a:gd name="connsiteY47" fmla="*/ 1288169 h 1603877"/>
                                  <a:gd name="connsiteX48" fmla="*/ 2222593 w 2623060"/>
                                  <a:gd name="connsiteY48" fmla="*/ 1328216 h 1603877"/>
                                  <a:gd name="connsiteX49" fmla="*/ 2262639 w 2623060"/>
                                  <a:gd name="connsiteY49" fmla="*/ 1354914 h 1603877"/>
                                  <a:gd name="connsiteX50" fmla="*/ 2316035 w 2623060"/>
                                  <a:gd name="connsiteY50" fmla="*/ 1394961 h 1603877"/>
                                  <a:gd name="connsiteX51" fmla="*/ 2349407 w 2623060"/>
                                  <a:gd name="connsiteY51" fmla="*/ 1435007 h 1603877"/>
                                  <a:gd name="connsiteX52" fmla="*/ 2369430 w 2623060"/>
                                  <a:gd name="connsiteY52" fmla="*/ 1448356 h 1603877"/>
                                  <a:gd name="connsiteX53" fmla="*/ 2376105 w 2623060"/>
                                  <a:gd name="connsiteY53" fmla="*/ 1468380 h 1603877"/>
                                  <a:gd name="connsiteX54" fmla="*/ 2389454 w 2623060"/>
                                  <a:gd name="connsiteY54" fmla="*/ 1488403 h 1603877"/>
                                  <a:gd name="connsiteX55" fmla="*/ 2449524 w 2623060"/>
                                  <a:gd name="connsiteY55" fmla="*/ 1521775 h 1603877"/>
                                  <a:gd name="connsiteX56" fmla="*/ 2469547 w 2623060"/>
                                  <a:gd name="connsiteY56" fmla="*/ 1535124 h 1603877"/>
                                  <a:gd name="connsiteX57" fmla="*/ 2496245 w 2623060"/>
                                  <a:gd name="connsiteY57" fmla="*/ 1555148 h 1603877"/>
                                  <a:gd name="connsiteX58" fmla="*/ 2522943 w 2623060"/>
                                  <a:gd name="connsiteY58" fmla="*/ 1561822 h 1603877"/>
                                  <a:gd name="connsiteX59" fmla="*/ 2542966 w 2623060"/>
                                  <a:gd name="connsiteY59" fmla="*/ 1568496 h 1603877"/>
                                  <a:gd name="connsiteX60" fmla="*/ 2603036 w 2623060"/>
                                  <a:gd name="connsiteY60" fmla="*/ 1581845 h 1603877"/>
                                  <a:gd name="connsiteX61" fmla="*/ 2623060 w 2623060"/>
                                  <a:gd name="connsiteY61" fmla="*/ 1601869 h 1603877"/>
                                  <a:gd name="connsiteX62" fmla="*/ 2603036 w 2623060"/>
                                  <a:gd name="connsiteY62"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81144 w 2623060"/>
                                  <a:gd name="connsiteY20" fmla="*/ 740864 h 1603877"/>
                                  <a:gd name="connsiteX21" fmla="*/ 1001168 w 2623060"/>
                                  <a:gd name="connsiteY21" fmla="*/ 754213 h 1603877"/>
                                  <a:gd name="connsiteX22" fmla="*/ 1047889 w 2623060"/>
                                  <a:gd name="connsiteY22" fmla="*/ 767562 h 1603877"/>
                                  <a:gd name="connsiteX23" fmla="*/ 1061238 w 2623060"/>
                                  <a:gd name="connsiteY23" fmla="*/ 787585 h 1603877"/>
                                  <a:gd name="connsiteX24" fmla="*/ 1081261 w 2623060"/>
                                  <a:gd name="connsiteY24" fmla="*/ 800934 h 1603877"/>
                                  <a:gd name="connsiteX25" fmla="*/ 1168029 w 2623060"/>
                                  <a:gd name="connsiteY25" fmla="*/ 827632 h 1603877"/>
                                  <a:gd name="connsiteX26" fmla="*/ 1188052 w 2623060"/>
                                  <a:gd name="connsiteY26" fmla="*/ 840981 h 1603877"/>
                                  <a:gd name="connsiteX27" fmla="*/ 1214750 w 2623060"/>
                                  <a:gd name="connsiteY27" fmla="*/ 861004 h 1603877"/>
                                  <a:gd name="connsiteX28" fmla="*/ 1281495 w 2623060"/>
                                  <a:gd name="connsiteY28" fmla="*/ 881028 h 1603877"/>
                                  <a:gd name="connsiteX29" fmla="*/ 1341565 w 2623060"/>
                                  <a:gd name="connsiteY29" fmla="*/ 907726 h 1603877"/>
                                  <a:gd name="connsiteX30" fmla="*/ 1361588 w 2623060"/>
                                  <a:gd name="connsiteY30" fmla="*/ 921075 h 1603877"/>
                                  <a:gd name="connsiteX31" fmla="*/ 1428333 w 2623060"/>
                                  <a:gd name="connsiteY31" fmla="*/ 954447 h 1603877"/>
                                  <a:gd name="connsiteX32" fmla="*/ 1495077 w 2623060"/>
                                  <a:gd name="connsiteY32" fmla="*/ 987819 h 1603877"/>
                                  <a:gd name="connsiteX33" fmla="*/ 1555147 w 2623060"/>
                                  <a:gd name="connsiteY33" fmla="*/ 1021191 h 1603877"/>
                                  <a:gd name="connsiteX34" fmla="*/ 1608543 w 2623060"/>
                                  <a:gd name="connsiteY34" fmla="*/ 1034540 h 1603877"/>
                                  <a:gd name="connsiteX35" fmla="*/ 1695311 w 2623060"/>
                                  <a:gd name="connsiteY35" fmla="*/ 1054564 h 1603877"/>
                                  <a:gd name="connsiteX36" fmla="*/ 1715334 w 2623060"/>
                                  <a:gd name="connsiteY36" fmla="*/ 1074587 h 1603877"/>
                                  <a:gd name="connsiteX37" fmla="*/ 1788753 w 2623060"/>
                                  <a:gd name="connsiteY37" fmla="*/ 1087936 h 1603877"/>
                                  <a:gd name="connsiteX38" fmla="*/ 1868847 w 2623060"/>
                                  <a:gd name="connsiteY38" fmla="*/ 1114634 h 1603877"/>
                                  <a:gd name="connsiteX39" fmla="*/ 1915568 w 2623060"/>
                                  <a:gd name="connsiteY39" fmla="*/ 1127983 h 1603877"/>
                                  <a:gd name="connsiteX40" fmla="*/ 2002336 w 2623060"/>
                                  <a:gd name="connsiteY40" fmla="*/ 1174704 h 1603877"/>
                                  <a:gd name="connsiteX41" fmla="*/ 2002336 w 2623060"/>
                                  <a:gd name="connsiteY41" fmla="*/ 1174704 h 1603877"/>
                                  <a:gd name="connsiteX42" fmla="*/ 2035708 w 2623060"/>
                                  <a:gd name="connsiteY42" fmla="*/ 1194727 h 1603877"/>
                                  <a:gd name="connsiteX43" fmla="*/ 2069080 w 2623060"/>
                                  <a:gd name="connsiteY43" fmla="*/ 1221425 h 1603877"/>
                                  <a:gd name="connsiteX44" fmla="*/ 2115801 w 2623060"/>
                                  <a:gd name="connsiteY44" fmla="*/ 1241448 h 1603877"/>
                                  <a:gd name="connsiteX45" fmla="*/ 2149174 w 2623060"/>
                                  <a:gd name="connsiteY45" fmla="*/ 1261472 h 1603877"/>
                                  <a:gd name="connsiteX46" fmla="*/ 2189220 w 2623060"/>
                                  <a:gd name="connsiteY46" fmla="*/ 1288169 h 1603877"/>
                                  <a:gd name="connsiteX47" fmla="*/ 2222593 w 2623060"/>
                                  <a:gd name="connsiteY47" fmla="*/ 1328216 h 1603877"/>
                                  <a:gd name="connsiteX48" fmla="*/ 2262639 w 2623060"/>
                                  <a:gd name="connsiteY48" fmla="*/ 1354914 h 1603877"/>
                                  <a:gd name="connsiteX49" fmla="*/ 2316035 w 2623060"/>
                                  <a:gd name="connsiteY49" fmla="*/ 1394961 h 1603877"/>
                                  <a:gd name="connsiteX50" fmla="*/ 2349407 w 2623060"/>
                                  <a:gd name="connsiteY50" fmla="*/ 1435007 h 1603877"/>
                                  <a:gd name="connsiteX51" fmla="*/ 2369430 w 2623060"/>
                                  <a:gd name="connsiteY51" fmla="*/ 1448356 h 1603877"/>
                                  <a:gd name="connsiteX52" fmla="*/ 2376105 w 2623060"/>
                                  <a:gd name="connsiteY52" fmla="*/ 1468380 h 1603877"/>
                                  <a:gd name="connsiteX53" fmla="*/ 2389454 w 2623060"/>
                                  <a:gd name="connsiteY53" fmla="*/ 1488403 h 1603877"/>
                                  <a:gd name="connsiteX54" fmla="*/ 2449524 w 2623060"/>
                                  <a:gd name="connsiteY54" fmla="*/ 1521775 h 1603877"/>
                                  <a:gd name="connsiteX55" fmla="*/ 2469547 w 2623060"/>
                                  <a:gd name="connsiteY55" fmla="*/ 1535124 h 1603877"/>
                                  <a:gd name="connsiteX56" fmla="*/ 2496245 w 2623060"/>
                                  <a:gd name="connsiteY56" fmla="*/ 1555148 h 1603877"/>
                                  <a:gd name="connsiteX57" fmla="*/ 2522943 w 2623060"/>
                                  <a:gd name="connsiteY57" fmla="*/ 1561822 h 1603877"/>
                                  <a:gd name="connsiteX58" fmla="*/ 2542966 w 2623060"/>
                                  <a:gd name="connsiteY58" fmla="*/ 1568496 h 1603877"/>
                                  <a:gd name="connsiteX59" fmla="*/ 2603036 w 2623060"/>
                                  <a:gd name="connsiteY59" fmla="*/ 1581845 h 1603877"/>
                                  <a:gd name="connsiteX60" fmla="*/ 2623060 w 2623060"/>
                                  <a:gd name="connsiteY60" fmla="*/ 1601869 h 1603877"/>
                                  <a:gd name="connsiteX61" fmla="*/ 2603036 w 2623060"/>
                                  <a:gd name="connsiteY61"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67679 w 2623060"/>
                                  <a:gd name="connsiteY18" fmla="*/ 614049 h 1603877"/>
                                  <a:gd name="connsiteX19" fmla="*/ 981144 w 2623060"/>
                                  <a:gd name="connsiteY19" fmla="*/ 740864 h 1603877"/>
                                  <a:gd name="connsiteX20" fmla="*/ 1001168 w 2623060"/>
                                  <a:gd name="connsiteY20" fmla="*/ 754213 h 1603877"/>
                                  <a:gd name="connsiteX21" fmla="*/ 1047889 w 2623060"/>
                                  <a:gd name="connsiteY21" fmla="*/ 767562 h 1603877"/>
                                  <a:gd name="connsiteX22" fmla="*/ 1061238 w 2623060"/>
                                  <a:gd name="connsiteY22" fmla="*/ 787585 h 1603877"/>
                                  <a:gd name="connsiteX23" fmla="*/ 1081261 w 2623060"/>
                                  <a:gd name="connsiteY23" fmla="*/ 800934 h 1603877"/>
                                  <a:gd name="connsiteX24" fmla="*/ 1168029 w 2623060"/>
                                  <a:gd name="connsiteY24" fmla="*/ 827632 h 1603877"/>
                                  <a:gd name="connsiteX25" fmla="*/ 1188052 w 2623060"/>
                                  <a:gd name="connsiteY25" fmla="*/ 840981 h 1603877"/>
                                  <a:gd name="connsiteX26" fmla="*/ 1214750 w 2623060"/>
                                  <a:gd name="connsiteY26" fmla="*/ 861004 h 1603877"/>
                                  <a:gd name="connsiteX27" fmla="*/ 1281495 w 2623060"/>
                                  <a:gd name="connsiteY27" fmla="*/ 881028 h 1603877"/>
                                  <a:gd name="connsiteX28" fmla="*/ 1341565 w 2623060"/>
                                  <a:gd name="connsiteY28" fmla="*/ 907726 h 1603877"/>
                                  <a:gd name="connsiteX29" fmla="*/ 1361588 w 2623060"/>
                                  <a:gd name="connsiteY29" fmla="*/ 921075 h 1603877"/>
                                  <a:gd name="connsiteX30" fmla="*/ 1428333 w 2623060"/>
                                  <a:gd name="connsiteY30" fmla="*/ 954447 h 1603877"/>
                                  <a:gd name="connsiteX31" fmla="*/ 1495077 w 2623060"/>
                                  <a:gd name="connsiteY31" fmla="*/ 987819 h 1603877"/>
                                  <a:gd name="connsiteX32" fmla="*/ 1555147 w 2623060"/>
                                  <a:gd name="connsiteY32" fmla="*/ 1021191 h 1603877"/>
                                  <a:gd name="connsiteX33" fmla="*/ 1608543 w 2623060"/>
                                  <a:gd name="connsiteY33" fmla="*/ 1034540 h 1603877"/>
                                  <a:gd name="connsiteX34" fmla="*/ 1695311 w 2623060"/>
                                  <a:gd name="connsiteY34" fmla="*/ 1054564 h 1603877"/>
                                  <a:gd name="connsiteX35" fmla="*/ 1715334 w 2623060"/>
                                  <a:gd name="connsiteY35" fmla="*/ 1074587 h 1603877"/>
                                  <a:gd name="connsiteX36" fmla="*/ 1788753 w 2623060"/>
                                  <a:gd name="connsiteY36" fmla="*/ 1087936 h 1603877"/>
                                  <a:gd name="connsiteX37" fmla="*/ 1868847 w 2623060"/>
                                  <a:gd name="connsiteY37" fmla="*/ 1114634 h 1603877"/>
                                  <a:gd name="connsiteX38" fmla="*/ 1915568 w 2623060"/>
                                  <a:gd name="connsiteY38" fmla="*/ 1127983 h 1603877"/>
                                  <a:gd name="connsiteX39" fmla="*/ 2002336 w 2623060"/>
                                  <a:gd name="connsiteY39" fmla="*/ 1174704 h 1603877"/>
                                  <a:gd name="connsiteX40" fmla="*/ 2002336 w 2623060"/>
                                  <a:gd name="connsiteY40" fmla="*/ 1174704 h 1603877"/>
                                  <a:gd name="connsiteX41" fmla="*/ 2035708 w 2623060"/>
                                  <a:gd name="connsiteY41" fmla="*/ 1194727 h 1603877"/>
                                  <a:gd name="connsiteX42" fmla="*/ 2069080 w 2623060"/>
                                  <a:gd name="connsiteY42" fmla="*/ 1221425 h 1603877"/>
                                  <a:gd name="connsiteX43" fmla="*/ 2115801 w 2623060"/>
                                  <a:gd name="connsiteY43" fmla="*/ 1241448 h 1603877"/>
                                  <a:gd name="connsiteX44" fmla="*/ 2149174 w 2623060"/>
                                  <a:gd name="connsiteY44" fmla="*/ 1261472 h 1603877"/>
                                  <a:gd name="connsiteX45" fmla="*/ 2189220 w 2623060"/>
                                  <a:gd name="connsiteY45" fmla="*/ 1288169 h 1603877"/>
                                  <a:gd name="connsiteX46" fmla="*/ 2222593 w 2623060"/>
                                  <a:gd name="connsiteY46" fmla="*/ 1328216 h 1603877"/>
                                  <a:gd name="connsiteX47" fmla="*/ 2262639 w 2623060"/>
                                  <a:gd name="connsiteY47" fmla="*/ 1354914 h 1603877"/>
                                  <a:gd name="connsiteX48" fmla="*/ 2316035 w 2623060"/>
                                  <a:gd name="connsiteY48" fmla="*/ 1394961 h 1603877"/>
                                  <a:gd name="connsiteX49" fmla="*/ 2349407 w 2623060"/>
                                  <a:gd name="connsiteY49" fmla="*/ 1435007 h 1603877"/>
                                  <a:gd name="connsiteX50" fmla="*/ 2369430 w 2623060"/>
                                  <a:gd name="connsiteY50" fmla="*/ 1448356 h 1603877"/>
                                  <a:gd name="connsiteX51" fmla="*/ 2376105 w 2623060"/>
                                  <a:gd name="connsiteY51" fmla="*/ 1468380 h 1603877"/>
                                  <a:gd name="connsiteX52" fmla="*/ 2389454 w 2623060"/>
                                  <a:gd name="connsiteY52" fmla="*/ 1488403 h 1603877"/>
                                  <a:gd name="connsiteX53" fmla="*/ 2449524 w 2623060"/>
                                  <a:gd name="connsiteY53" fmla="*/ 1521775 h 1603877"/>
                                  <a:gd name="connsiteX54" fmla="*/ 2469547 w 2623060"/>
                                  <a:gd name="connsiteY54" fmla="*/ 1535124 h 1603877"/>
                                  <a:gd name="connsiteX55" fmla="*/ 2496245 w 2623060"/>
                                  <a:gd name="connsiteY55" fmla="*/ 1555148 h 1603877"/>
                                  <a:gd name="connsiteX56" fmla="*/ 2522943 w 2623060"/>
                                  <a:gd name="connsiteY56" fmla="*/ 1561822 h 1603877"/>
                                  <a:gd name="connsiteX57" fmla="*/ 2542966 w 2623060"/>
                                  <a:gd name="connsiteY57" fmla="*/ 1568496 h 1603877"/>
                                  <a:gd name="connsiteX58" fmla="*/ 2603036 w 2623060"/>
                                  <a:gd name="connsiteY58" fmla="*/ 1581845 h 1603877"/>
                                  <a:gd name="connsiteX59" fmla="*/ 2623060 w 2623060"/>
                                  <a:gd name="connsiteY59" fmla="*/ 1601869 h 1603877"/>
                                  <a:gd name="connsiteX60" fmla="*/ 2603036 w 2623060"/>
                                  <a:gd name="connsiteY60" fmla="*/ 1595194 h 1603877"/>
                                  <a:gd name="connsiteX0" fmla="*/ 4998 w 2628058"/>
                                  <a:gd name="connsiteY0" fmla="*/ 0 h 1603877"/>
                                  <a:gd name="connsiteX1" fmla="*/ 3343 w 2628058"/>
                                  <a:gd name="connsiteY1" fmla="*/ 323582 h 1603877"/>
                                  <a:gd name="connsiteX2" fmla="*/ 71742 w 2628058"/>
                                  <a:gd name="connsiteY2" fmla="*/ 66745 h 1603877"/>
                                  <a:gd name="connsiteX3" fmla="*/ 145161 w 2628058"/>
                                  <a:gd name="connsiteY3" fmla="*/ 180210 h 1603877"/>
                                  <a:gd name="connsiteX4" fmla="*/ 171859 w 2628058"/>
                                  <a:gd name="connsiteY4" fmla="*/ 220257 h 1603877"/>
                                  <a:gd name="connsiteX5" fmla="*/ 185208 w 2628058"/>
                                  <a:gd name="connsiteY5" fmla="*/ 246955 h 1603877"/>
                                  <a:gd name="connsiteX6" fmla="*/ 238604 w 2628058"/>
                                  <a:gd name="connsiteY6" fmla="*/ 300350 h 1603877"/>
                                  <a:gd name="connsiteX7" fmla="*/ 298674 w 2628058"/>
                                  <a:gd name="connsiteY7" fmla="*/ 320374 h 1603877"/>
                                  <a:gd name="connsiteX8" fmla="*/ 338720 w 2628058"/>
                                  <a:gd name="connsiteY8" fmla="*/ 340397 h 1603877"/>
                                  <a:gd name="connsiteX9" fmla="*/ 392116 w 2628058"/>
                                  <a:gd name="connsiteY9" fmla="*/ 347072 h 1603877"/>
                                  <a:gd name="connsiteX10" fmla="*/ 432163 w 2628058"/>
                                  <a:gd name="connsiteY10" fmla="*/ 367095 h 1603877"/>
                                  <a:gd name="connsiteX11" fmla="*/ 498907 w 2628058"/>
                                  <a:gd name="connsiteY11" fmla="*/ 387118 h 1603877"/>
                                  <a:gd name="connsiteX12" fmla="*/ 552303 w 2628058"/>
                                  <a:gd name="connsiteY12" fmla="*/ 420491 h 1603877"/>
                                  <a:gd name="connsiteX13" fmla="*/ 592350 w 2628058"/>
                                  <a:gd name="connsiteY13" fmla="*/ 433840 h 1603877"/>
                                  <a:gd name="connsiteX14" fmla="*/ 652420 w 2628058"/>
                                  <a:gd name="connsiteY14" fmla="*/ 473886 h 1603877"/>
                                  <a:gd name="connsiteX15" fmla="*/ 719164 w 2628058"/>
                                  <a:gd name="connsiteY15" fmla="*/ 493910 h 1603877"/>
                                  <a:gd name="connsiteX16" fmla="*/ 772560 w 2628058"/>
                                  <a:gd name="connsiteY16" fmla="*/ 507258 h 1603877"/>
                                  <a:gd name="connsiteX17" fmla="*/ 832630 w 2628058"/>
                                  <a:gd name="connsiteY17" fmla="*/ 540631 h 1603877"/>
                                  <a:gd name="connsiteX18" fmla="*/ 872677 w 2628058"/>
                                  <a:gd name="connsiteY18" fmla="*/ 614049 h 1603877"/>
                                  <a:gd name="connsiteX19" fmla="*/ 986142 w 2628058"/>
                                  <a:gd name="connsiteY19" fmla="*/ 740864 h 1603877"/>
                                  <a:gd name="connsiteX20" fmla="*/ 1006166 w 2628058"/>
                                  <a:gd name="connsiteY20" fmla="*/ 754213 h 1603877"/>
                                  <a:gd name="connsiteX21" fmla="*/ 1052887 w 2628058"/>
                                  <a:gd name="connsiteY21" fmla="*/ 767562 h 1603877"/>
                                  <a:gd name="connsiteX22" fmla="*/ 1066236 w 2628058"/>
                                  <a:gd name="connsiteY22" fmla="*/ 787585 h 1603877"/>
                                  <a:gd name="connsiteX23" fmla="*/ 1086259 w 2628058"/>
                                  <a:gd name="connsiteY23" fmla="*/ 800934 h 1603877"/>
                                  <a:gd name="connsiteX24" fmla="*/ 1173027 w 2628058"/>
                                  <a:gd name="connsiteY24" fmla="*/ 827632 h 1603877"/>
                                  <a:gd name="connsiteX25" fmla="*/ 1193050 w 2628058"/>
                                  <a:gd name="connsiteY25" fmla="*/ 840981 h 1603877"/>
                                  <a:gd name="connsiteX26" fmla="*/ 1219748 w 2628058"/>
                                  <a:gd name="connsiteY26" fmla="*/ 861004 h 1603877"/>
                                  <a:gd name="connsiteX27" fmla="*/ 1286493 w 2628058"/>
                                  <a:gd name="connsiteY27" fmla="*/ 881028 h 1603877"/>
                                  <a:gd name="connsiteX28" fmla="*/ 1346563 w 2628058"/>
                                  <a:gd name="connsiteY28" fmla="*/ 907726 h 1603877"/>
                                  <a:gd name="connsiteX29" fmla="*/ 1366586 w 2628058"/>
                                  <a:gd name="connsiteY29" fmla="*/ 921075 h 1603877"/>
                                  <a:gd name="connsiteX30" fmla="*/ 1433331 w 2628058"/>
                                  <a:gd name="connsiteY30" fmla="*/ 954447 h 1603877"/>
                                  <a:gd name="connsiteX31" fmla="*/ 1500075 w 2628058"/>
                                  <a:gd name="connsiteY31" fmla="*/ 987819 h 1603877"/>
                                  <a:gd name="connsiteX32" fmla="*/ 1560145 w 2628058"/>
                                  <a:gd name="connsiteY32" fmla="*/ 1021191 h 1603877"/>
                                  <a:gd name="connsiteX33" fmla="*/ 1613541 w 2628058"/>
                                  <a:gd name="connsiteY33" fmla="*/ 1034540 h 1603877"/>
                                  <a:gd name="connsiteX34" fmla="*/ 1700309 w 2628058"/>
                                  <a:gd name="connsiteY34" fmla="*/ 1054564 h 1603877"/>
                                  <a:gd name="connsiteX35" fmla="*/ 1720332 w 2628058"/>
                                  <a:gd name="connsiteY35" fmla="*/ 1074587 h 1603877"/>
                                  <a:gd name="connsiteX36" fmla="*/ 1793751 w 2628058"/>
                                  <a:gd name="connsiteY36" fmla="*/ 1087936 h 1603877"/>
                                  <a:gd name="connsiteX37" fmla="*/ 1873845 w 2628058"/>
                                  <a:gd name="connsiteY37" fmla="*/ 1114634 h 1603877"/>
                                  <a:gd name="connsiteX38" fmla="*/ 1920566 w 2628058"/>
                                  <a:gd name="connsiteY38" fmla="*/ 1127983 h 1603877"/>
                                  <a:gd name="connsiteX39" fmla="*/ 2007334 w 2628058"/>
                                  <a:gd name="connsiteY39" fmla="*/ 1174704 h 1603877"/>
                                  <a:gd name="connsiteX40" fmla="*/ 2007334 w 2628058"/>
                                  <a:gd name="connsiteY40" fmla="*/ 1174704 h 1603877"/>
                                  <a:gd name="connsiteX41" fmla="*/ 2040706 w 2628058"/>
                                  <a:gd name="connsiteY41" fmla="*/ 1194727 h 1603877"/>
                                  <a:gd name="connsiteX42" fmla="*/ 2074078 w 2628058"/>
                                  <a:gd name="connsiteY42" fmla="*/ 1221425 h 1603877"/>
                                  <a:gd name="connsiteX43" fmla="*/ 2120799 w 2628058"/>
                                  <a:gd name="connsiteY43" fmla="*/ 1241448 h 1603877"/>
                                  <a:gd name="connsiteX44" fmla="*/ 2154172 w 2628058"/>
                                  <a:gd name="connsiteY44" fmla="*/ 1261472 h 1603877"/>
                                  <a:gd name="connsiteX45" fmla="*/ 2194218 w 2628058"/>
                                  <a:gd name="connsiteY45" fmla="*/ 1288169 h 1603877"/>
                                  <a:gd name="connsiteX46" fmla="*/ 2227591 w 2628058"/>
                                  <a:gd name="connsiteY46" fmla="*/ 1328216 h 1603877"/>
                                  <a:gd name="connsiteX47" fmla="*/ 2267637 w 2628058"/>
                                  <a:gd name="connsiteY47" fmla="*/ 1354914 h 1603877"/>
                                  <a:gd name="connsiteX48" fmla="*/ 2321033 w 2628058"/>
                                  <a:gd name="connsiteY48" fmla="*/ 1394961 h 1603877"/>
                                  <a:gd name="connsiteX49" fmla="*/ 2354405 w 2628058"/>
                                  <a:gd name="connsiteY49" fmla="*/ 1435007 h 1603877"/>
                                  <a:gd name="connsiteX50" fmla="*/ 2374428 w 2628058"/>
                                  <a:gd name="connsiteY50" fmla="*/ 1448356 h 1603877"/>
                                  <a:gd name="connsiteX51" fmla="*/ 2381103 w 2628058"/>
                                  <a:gd name="connsiteY51" fmla="*/ 1468380 h 1603877"/>
                                  <a:gd name="connsiteX52" fmla="*/ 2394452 w 2628058"/>
                                  <a:gd name="connsiteY52" fmla="*/ 1488403 h 1603877"/>
                                  <a:gd name="connsiteX53" fmla="*/ 2454522 w 2628058"/>
                                  <a:gd name="connsiteY53" fmla="*/ 1521775 h 1603877"/>
                                  <a:gd name="connsiteX54" fmla="*/ 2474545 w 2628058"/>
                                  <a:gd name="connsiteY54" fmla="*/ 1535124 h 1603877"/>
                                  <a:gd name="connsiteX55" fmla="*/ 2501243 w 2628058"/>
                                  <a:gd name="connsiteY55" fmla="*/ 1555148 h 1603877"/>
                                  <a:gd name="connsiteX56" fmla="*/ 2527941 w 2628058"/>
                                  <a:gd name="connsiteY56" fmla="*/ 1561822 h 1603877"/>
                                  <a:gd name="connsiteX57" fmla="*/ 2547964 w 2628058"/>
                                  <a:gd name="connsiteY57" fmla="*/ 1568496 h 1603877"/>
                                  <a:gd name="connsiteX58" fmla="*/ 2608034 w 2628058"/>
                                  <a:gd name="connsiteY58" fmla="*/ 1581845 h 1603877"/>
                                  <a:gd name="connsiteX59" fmla="*/ 2628058 w 2628058"/>
                                  <a:gd name="connsiteY59" fmla="*/ 1601869 h 1603877"/>
                                  <a:gd name="connsiteX60" fmla="*/ 2608034 w 2628058"/>
                                  <a:gd name="connsiteY60" fmla="*/ 1595194 h 1603877"/>
                                  <a:gd name="connsiteX0" fmla="*/ 9334 w 2632394"/>
                                  <a:gd name="connsiteY0" fmla="*/ 0 h 1603877"/>
                                  <a:gd name="connsiteX1" fmla="*/ 7679 w 2632394"/>
                                  <a:gd name="connsiteY1" fmla="*/ 323582 h 1603877"/>
                                  <a:gd name="connsiteX2" fmla="*/ 139873 w 2632394"/>
                                  <a:gd name="connsiteY2" fmla="*/ 293573 h 1603877"/>
                                  <a:gd name="connsiteX3" fmla="*/ 149497 w 2632394"/>
                                  <a:gd name="connsiteY3" fmla="*/ 180210 h 1603877"/>
                                  <a:gd name="connsiteX4" fmla="*/ 176195 w 2632394"/>
                                  <a:gd name="connsiteY4" fmla="*/ 220257 h 1603877"/>
                                  <a:gd name="connsiteX5" fmla="*/ 189544 w 2632394"/>
                                  <a:gd name="connsiteY5" fmla="*/ 246955 h 1603877"/>
                                  <a:gd name="connsiteX6" fmla="*/ 242940 w 2632394"/>
                                  <a:gd name="connsiteY6" fmla="*/ 300350 h 1603877"/>
                                  <a:gd name="connsiteX7" fmla="*/ 303010 w 2632394"/>
                                  <a:gd name="connsiteY7" fmla="*/ 320374 h 1603877"/>
                                  <a:gd name="connsiteX8" fmla="*/ 343056 w 2632394"/>
                                  <a:gd name="connsiteY8" fmla="*/ 340397 h 1603877"/>
                                  <a:gd name="connsiteX9" fmla="*/ 396452 w 2632394"/>
                                  <a:gd name="connsiteY9" fmla="*/ 347072 h 1603877"/>
                                  <a:gd name="connsiteX10" fmla="*/ 436499 w 2632394"/>
                                  <a:gd name="connsiteY10" fmla="*/ 367095 h 1603877"/>
                                  <a:gd name="connsiteX11" fmla="*/ 503243 w 2632394"/>
                                  <a:gd name="connsiteY11" fmla="*/ 387118 h 1603877"/>
                                  <a:gd name="connsiteX12" fmla="*/ 556639 w 2632394"/>
                                  <a:gd name="connsiteY12" fmla="*/ 420491 h 1603877"/>
                                  <a:gd name="connsiteX13" fmla="*/ 596686 w 2632394"/>
                                  <a:gd name="connsiteY13" fmla="*/ 433840 h 1603877"/>
                                  <a:gd name="connsiteX14" fmla="*/ 656756 w 2632394"/>
                                  <a:gd name="connsiteY14" fmla="*/ 473886 h 1603877"/>
                                  <a:gd name="connsiteX15" fmla="*/ 723500 w 2632394"/>
                                  <a:gd name="connsiteY15" fmla="*/ 493910 h 1603877"/>
                                  <a:gd name="connsiteX16" fmla="*/ 776896 w 2632394"/>
                                  <a:gd name="connsiteY16" fmla="*/ 507258 h 1603877"/>
                                  <a:gd name="connsiteX17" fmla="*/ 836966 w 2632394"/>
                                  <a:gd name="connsiteY17" fmla="*/ 540631 h 1603877"/>
                                  <a:gd name="connsiteX18" fmla="*/ 877013 w 2632394"/>
                                  <a:gd name="connsiteY18" fmla="*/ 614049 h 1603877"/>
                                  <a:gd name="connsiteX19" fmla="*/ 990478 w 2632394"/>
                                  <a:gd name="connsiteY19" fmla="*/ 740864 h 1603877"/>
                                  <a:gd name="connsiteX20" fmla="*/ 1010502 w 2632394"/>
                                  <a:gd name="connsiteY20" fmla="*/ 754213 h 1603877"/>
                                  <a:gd name="connsiteX21" fmla="*/ 1057223 w 2632394"/>
                                  <a:gd name="connsiteY21" fmla="*/ 767562 h 1603877"/>
                                  <a:gd name="connsiteX22" fmla="*/ 1070572 w 2632394"/>
                                  <a:gd name="connsiteY22" fmla="*/ 787585 h 1603877"/>
                                  <a:gd name="connsiteX23" fmla="*/ 1090595 w 2632394"/>
                                  <a:gd name="connsiteY23" fmla="*/ 800934 h 1603877"/>
                                  <a:gd name="connsiteX24" fmla="*/ 1177363 w 2632394"/>
                                  <a:gd name="connsiteY24" fmla="*/ 827632 h 1603877"/>
                                  <a:gd name="connsiteX25" fmla="*/ 1197386 w 2632394"/>
                                  <a:gd name="connsiteY25" fmla="*/ 840981 h 1603877"/>
                                  <a:gd name="connsiteX26" fmla="*/ 1224084 w 2632394"/>
                                  <a:gd name="connsiteY26" fmla="*/ 861004 h 1603877"/>
                                  <a:gd name="connsiteX27" fmla="*/ 1290829 w 2632394"/>
                                  <a:gd name="connsiteY27" fmla="*/ 881028 h 1603877"/>
                                  <a:gd name="connsiteX28" fmla="*/ 1350899 w 2632394"/>
                                  <a:gd name="connsiteY28" fmla="*/ 907726 h 1603877"/>
                                  <a:gd name="connsiteX29" fmla="*/ 1370922 w 2632394"/>
                                  <a:gd name="connsiteY29" fmla="*/ 921075 h 1603877"/>
                                  <a:gd name="connsiteX30" fmla="*/ 1437667 w 2632394"/>
                                  <a:gd name="connsiteY30" fmla="*/ 954447 h 1603877"/>
                                  <a:gd name="connsiteX31" fmla="*/ 1504411 w 2632394"/>
                                  <a:gd name="connsiteY31" fmla="*/ 987819 h 1603877"/>
                                  <a:gd name="connsiteX32" fmla="*/ 1564481 w 2632394"/>
                                  <a:gd name="connsiteY32" fmla="*/ 1021191 h 1603877"/>
                                  <a:gd name="connsiteX33" fmla="*/ 1617877 w 2632394"/>
                                  <a:gd name="connsiteY33" fmla="*/ 1034540 h 1603877"/>
                                  <a:gd name="connsiteX34" fmla="*/ 1704645 w 2632394"/>
                                  <a:gd name="connsiteY34" fmla="*/ 1054564 h 1603877"/>
                                  <a:gd name="connsiteX35" fmla="*/ 1724668 w 2632394"/>
                                  <a:gd name="connsiteY35" fmla="*/ 1074587 h 1603877"/>
                                  <a:gd name="connsiteX36" fmla="*/ 1798087 w 2632394"/>
                                  <a:gd name="connsiteY36" fmla="*/ 1087936 h 1603877"/>
                                  <a:gd name="connsiteX37" fmla="*/ 1878181 w 2632394"/>
                                  <a:gd name="connsiteY37" fmla="*/ 1114634 h 1603877"/>
                                  <a:gd name="connsiteX38" fmla="*/ 1924902 w 2632394"/>
                                  <a:gd name="connsiteY38" fmla="*/ 1127983 h 1603877"/>
                                  <a:gd name="connsiteX39" fmla="*/ 2011670 w 2632394"/>
                                  <a:gd name="connsiteY39" fmla="*/ 1174704 h 1603877"/>
                                  <a:gd name="connsiteX40" fmla="*/ 2011670 w 2632394"/>
                                  <a:gd name="connsiteY40" fmla="*/ 1174704 h 1603877"/>
                                  <a:gd name="connsiteX41" fmla="*/ 2045042 w 2632394"/>
                                  <a:gd name="connsiteY41" fmla="*/ 1194727 h 1603877"/>
                                  <a:gd name="connsiteX42" fmla="*/ 2078414 w 2632394"/>
                                  <a:gd name="connsiteY42" fmla="*/ 1221425 h 1603877"/>
                                  <a:gd name="connsiteX43" fmla="*/ 2125135 w 2632394"/>
                                  <a:gd name="connsiteY43" fmla="*/ 1241448 h 1603877"/>
                                  <a:gd name="connsiteX44" fmla="*/ 2158508 w 2632394"/>
                                  <a:gd name="connsiteY44" fmla="*/ 1261472 h 1603877"/>
                                  <a:gd name="connsiteX45" fmla="*/ 2198554 w 2632394"/>
                                  <a:gd name="connsiteY45" fmla="*/ 1288169 h 1603877"/>
                                  <a:gd name="connsiteX46" fmla="*/ 2231927 w 2632394"/>
                                  <a:gd name="connsiteY46" fmla="*/ 1328216 h 1603877"/>
                                  <a:gd name="connsiteX47" fmla="*/ 2271973 w 2632394"/>
                                  <a:gd name="connsiteY47" fmla="*/ 1354914 h 1603877"/>
                                  <a:gd name="connsiteX48" fmla="*/ 2325369 w 2632394"/>
                                  <a:gd name="connsiteY48" fmla="*/ 1394961 h 1603877"/>
                                  <a:gd name="connsiteX49" fmla="*/ 2358741 w 2632394"/>
                                  <a:gd name="connsiteY49" fmla="*/ 1435007 h 1603877"/>
                                  <a:gd name="connsiteX50" fmla="*/ 2378764 w 2632394"/>
                                  <a:gd name="connsiteY50" fmla="*/ 1448356 h 1603877"/>
                                  <a:gd name="connsiteX51" fmla="*/ 2385439 w 2632394"/>
                                  <a:gd name="connsiteY51" fmla="*/ 1468380 h 1603877"/>
                                  <a:gd name="connsiteX52" fmla="*/ 2398788 w 2632394"/>
                                  <a:gd name="connsiteY52" fmla="*/ 1488403 h 1603877"/>
                                  <a:gd name="connsiteX53" fmla="*/ 2458858 w 2632394"/>
                                  <a:gd name="connsiteY53" fmla="*/ 1521775 h 1603877"/>
                                  <a:gd name="connsiteX54" fmla="*/ 2478881 w 2632394"/>
                                  <a:gd name="connsiteY54" fmla="*/ 1535124 h 1603877"/>
                                  <a:gd name="connsiteX55" fmla="*/ 2505579 w 2632394"/>
                                  <a:gd name="connsiteY55" fmla="*/ 1555148 h 1603877"/>
                                  <a:gd name="connsiteX56" fmla="*/ 2532277 w 2632394"/>
                                  <a:gd name="connsiteY56" fmla="*/ 1561822 h 1603877"/>
                                  <a:gd name="connsiteX57" fmla="*/ 2552300 w 2632394"/>
                                  <a:gd name="connsiteY57" fmla="*/ 1568496 h 1603877"/>
                                  <a:gd name="connsiteX58" fmla="*/ 2612370 w 2632394"/>
                                  <a:gd name="connsiteY58" fmla="*/ 1581845 h 1603877"/>
                                  <a:gd name="connsiteX59" fmla="*/ 2632394 w 2632394"/>
                                  <a:gd name="connsiteY59" fmla="*/ 1601869 h 1603877"/>
                                  <a:gd name="connsiteX60" fmla="*/ 2612370 w 2632394"/>
                                  <a:gd name="connsiteY60" fmla="*/ 1595194 h 1603877"/>
                                  <a:gd name="connsiteX0" fmla="*/ 0 w 2651413"/>
                                  <a:gd name="connsiteY0" fmla="*/ 49007 h 1426056"/>
                                  <a:gd name="connsiteX1" fmla="*/ 26698 w 2651413"/>
                                  <a:gd name="connsiteY1" fmla="*/ 145761 h 1426056"/>
                                  <a:gd name="connsiteX2" fmla="*/ 158892 w 2651413"/>
                                  <a:gd name="connsiteY2" fmla="*/ 115752 h 1426056"/>
                                  <a:gd name="connsiteX3" fmla="*/ 168516 w 2651413"/>
                                  <a:gd name="connsiteY3" fmla="*/ 2389 h 1426056"/>
                                  <a:gd name="connsiteX4" fmla="*/ 195214 w 2651413"/>
                                  <a:gd name="connsiteY4" fmla="*/ 42436 h 1426056"/>
                                  <a:gd name="connsiteX5" fmla="*/ 208563 w 2651413"/>
                                  <a:gd name="connsiteY5" fmla="*/ 69134 h 1426056"/>
                                  <a:gd name="connsiteX6" fmla="*/ 261959 w 2651413"/>
                                  <a:gd name="connsiteY6" fmla="*/ 122529 h 1426056"/>
                                  <a:gd name="connsiteX7" fmla="*/ 322029 w 2651413"/>
                                  <a:gd name="connsiteY7" fmla="*/ 142553 h 1426056"/>
                                  <a:gd name="connsiteX8" fmla="*/ 362075 w 2651413"/>
                                  <a:gd name="connsiteY8" fmla="*/ 162576 h 1426056"/>
                                  <a:gd name="connsiteX9" fmla="*/ 415471 w 2651413"/>
                                  <a:gd name="connsiteY9" fmla="*/ 169251 h 1426056"/>
                                  <a:gd name="connsiteX10" fmla="*/ 455518 w 2651413"/>
                                  <a:gd name="connsiteY10" fmla="*/ 189274 h 1426056"/>
                                  <a:gd name="connsiteX11" fmla="*/ 522262 w 2651413"/>
                                  <a:gd name="connsiteY11" fmla="*/ 209297 h 1426056"/>
                                  <a:gd name="connsiteX12" fmla="*/ 575658 w 2651413"/>
                                  <a:gd name="connsiteY12" fmla="*/ 242670 h 1426056"/>
                                  <a:gd name="connsiteX13" fmla="*/ 615705 w 2651413"/>
                                  <a:gd name="connsiteY13" fmla="*/ 256019 h 1426056"/>
                                  <a:gd name="connsiteX14" fmla="*/ 675775 w 2651413"/>
                                  <a:gd name="connsiteY14" fmla="*/ 296065 h 1426056"/>
                                  <a:gd name="connsiteX15" fmla="*/ 742519 w 2651413"/>
                                  <a:gd name="connsiteY15" fmla="*/ 316089 h 1426056"/>
                                  <a:gd name="connsiteX16" fmla="*/ 795915 w 2651413"/>
                                  <a:gd name="connsiteY16" fmla="*/ 329437 h 1426056"/>
                                  <a:gd name="connsiteX17" fmla="*/ 855985 w 2651413"/>
                                  <a:gd name="connsiteY17" fmla="*/ 362810 h 1426056"/>
                                  <a:gd name="connsiteX18" fmla="*/ 896032 w 2651413"/>
                                  <a:gd name="connsiteY18" fmla="*/ 436228 h 1426056"/>
                                  <a:gd name="connsiteX19" fmla="*/ 1009497 w 2651413"/>
                                  <a:gd name="connsiteY19" fmla="*/ 563043 h 1426056"/>
                                  <a:gd name="connsiteX20" fmla="*/ 1029521 w 2651413"/>
                                  <a:gd name="connsiteY20" fmla="*/ 576392 h 1426056"/>
                                  <a:gd name="connsiteX21" fmla="*/ 1076242 w 2651413"/>
                                  <a:gd name="connsiteY21" fmla="*/ 589741 h 1426056"/>
                                  <a:gd name="connsiteX22" fmla="*/ 1089591 w 2651413"/>
                                  <a:gd name="connsiteY22" fmla="*/ 609764 h 1426056"/>
                                  <a:gd name="connsiteX23" fmla="*/ 1109614 w 2651413"/>
                                  <a:gd name="connsiteY23" fmla="*/ 623113 h 1426056"/>
                                  <a:gd name="connsiteX24" fmla="*/ 1196382 w 2651413"/>
                                  <a:gd name="connsiteY24" fmla="*/ 649811 h 1426056"/>
                                  <a:gd name="connsiteX25" fmla="*/ 1216405 w 2651413"/>
                                  <a:gd name="connsiteY25" fmla="*/ 663160 h 1426056"/>
                                  <a:gd name="connsiteX26" fmla="*/ 1243103 w 2651413"/>
                                  <a:gd name="connsiteY26" fmla="*/ 683183 h 1426056"/>
                                  <a:gd name="connsiteX27" fmla="*/ 1309848 w 2651413"/>
                                  <a:gd name="connsiteY27" fmla="*/ 703207 h 1426056"/>
                                  <a:gd name="connsiteX28" fmla="*/ 1369918 w 2651413"/>
                                  <a:gd name="connsiteY28" fmla="*/ 729905 h 1426056"/>
                                  <a:gd name="connsiteX29" fmla="*/ 1389941 w 2651413"/>
                                  <a:gd name="connsiteY29" fmla="*/ 743254 h 1426056"/>
                                  <a:gd name="connsiteX30" fmla="*/ 1456686 w 2651413"/>
                                  <a:gd name="connsiteY30" fmla="*/ 776626 h 1426056"/>
                                  <a:gd name="connsiteX31" fmla="*/ 1523430 w 2651413"/>
                                  <a:gd name="connsiteY31" fmla="*/ 809998 h 1426056"/>
                                  <a:gd name="connsiteX32" fmla="*/ 1583500 w 2651413"/>
                                  <a:gd name="connsiteY32" fmla="*/ 843370 h 1426056"/>
                                  <a:gd name="connsiteX33" fmla="*/ 1636896 w 2651413"/>
                                  <a:gd name="connsiteY33" fmla="*/ 856719 h 1426056"/>
                                  <a:gd name="connsiteX34" fmla="*/ 1723664 w 2651413"/>
                                  <a:gd name="connsiteY34" fmla="*/ 876743 h 1426056"/>
                                  <a:gd name="connsiteX35" fmla="*/ 1743687 w 2651413"/>
                                  <a:gd name="connsiteY35" fmla="*/ 896766 h 1426056"/>
                                  <a:gd name="connsiteX36" fmla="*/ 1817106 w 2651413"/>
                                  <a:gd name="connsiteY36" fmla="*/ 910115 h 1426056"/>
                                  <a:gd name="connsiteX37" fmla="*/ 1897200 w 2651413"/>
                                  <a:gd name="connsiteY37" fmla="*/ 936813 h 1426056"/>
                                  <a:gd name="connsiteX38" fmla="*/ 1943921 w 2651413"/>
                                  <a:gd name="connsiteY38" fmla="*/ 950162 h 1426056"/>
                                  <a:gd name="connsiteX39" fmla="*/ 2030689 w 2651413"/>
                                  <a:gd name="connsiteY39" fmla="*/ 996883 h 1426056"/>
                                  <a:gd name="connsiteX40" fmla="*/ 2030689 w 2651413"/>
                                  <a:gd name="connsiteY40" fmla="*/ 996883 h 1426056"/>
                                  <a:gd name="connsiteX41" fmla="*/ 2064061 w 2651413"/>
                                  <a:gd name="connsiteY41" fmla="*/ 1016906 h 1426056"/>
                                  <a:gd name="connsiteX42" fmla="*/ 2097433 w 2651413"/>
                                  <a:gd name="connsiteY42" fmla="*/ 1043604 h 1426056"/>
                                  <a:gd name="connsiteX43" fmla="*/ 2144154 w 2651413"/>
                                  <a:gd name="connsiteY43" fmla="*/ 1063627 h 1426056"/>
                                  <a:gd name="connsiteX44" fmla="*/ 2177527 w 2651413"/>
                                  <a:gd name="connsiteY44" fmla="*/ 1083651 h 1426056"/>
                                  <a:gd name="connsiteX45" fmla="*/ 2217573 w 2651413"/>
                                  <a:gd name="connsiteY45" fmla="*/ 1110348 h 1426056"/>
                                  <a:gd name="connsiteX46" fmla="*/ 2250946 w 2651413"/>
                                  <a:gd name="connsiteY46" fmla="*/ 1150395 h 1426056"/>
                                  <a:gd name="connsiteX47" fmla="*/ 2290992 w 2651413"/>
                                  <a:gd name="connsiteY47" fmla="*/ 1177093 h 1426056"/>
                                  <a:gd name="connsiteX48" fmla="*/ 2344388 w 2651413"/>
                                  <a:gd name="connsiteY48" fmla="*/ 1217140 h 1426056"/>
                                  <a:gd name="connsiteX49" fmla="*/ 2377760 w 2651413"/>
                                  <a:gd name="connsiteY49" fmla="*/ 1257186 h 1426056"/>
                                  <a:gd name="connsiteX50" fmla="*/ 2397783 w 2651413"/>
                                  <a:gd name="connsiteY50" fmla="*/ 1270535 h 1426056"/>
                                  <a:gd name="connsiteX51" fmla="*/ 2404458 w 2651413"/>
                                  <a:gd name="connsiteY51" fmla="*/ 1290559 h 1426056"/>
                                  <a:gd name="connsiteX52" fmla="*/ 2417807 w 2651413"/>
                                  <a:gd name="connsiteY52" fmla="*/ 1310582 h 1426056"/>
                                  <a:gd name="connsiteX53" fmla="*/ 2477877 w 2651413"/>
                                  <a:gd name="connsiteY53" fmla="*/ 1343954 h 1426056"/>
                                  <a:gd name="connsiteX54" fmla="*/ 2497900 w 2651413"/>
                                  <a:gd name="connsiteY54" fmla="*/ 1357303 h 1426056"/>
                                  <a:gd name="connsiteX55" fmla="*/ 2524598 w 2651413"/>
                                  <a:gd name="connsiteY55" fmla="*/ 1377327 h 1426056"/>
                                  <a:gd name="connsiteX56" fmla="*/ 2551296 w 2651413"/>
                                  <a:gd name="connsiteY56" fmla="*/ 1384001 h 1426056"/>
                                  <a:gd name="connsiteX57" fmla="*/ 2571319 w 2651413"/>
                                  <a:gd name="connsiteY57" fmla="*/ 1390675 h 1426056"/>
                                  <a:gd name="connsiteX58" fmla="*/ 2631389 w 2651413"/>
                                  <a:gd name="connsiteY58" fmla="*/ 1404024 h 1426056"/>
                                  <a:gd name="connsiteX59" fmla="*/ 2651413 w 2651413"/>
                                  <a:gd name="connsiteY59" fmla="*/ 1424048 h 1426056"/>
                                  <a:gd name="connsiteX60" fmla="*/ 2631389 w 2651413"/>
                                  <a:gd name="connsiteY60" fmla="*/ 1417373 h 1426056"/>
                                  <a:gd name="connsiteX0" fmla="*/ 0 w 2651413"/>
                                  <a:gd name="connsiteY0" fmla="*/ 49007 h 1426056"/>
                                  <a:gd name="connsiteX1" fmla="*/ 83405 w 2651413"/>
                                  <a:gd name="connsiteY1" fmla="*/ 60701 h 1426056"/>
                                  <a:gd name="connsiteX2" fmla="*/ 158892 w 2651413"/>
                                  <a:gd name="connsiteY2" fmla="*/ 115752 h 1426056"/>
                                  <a:gd name="connsiteX3" fmla="*/ 168516 w 2651413"/>
                                  <a:gd name="connsiteY3" fmla="*/ 2389 h 1426056"/>
                                  <a:gd name="connsiteX4" fmla="*/ 195214 w 2651413"/>
                                  <a:gd name="connsiteY4" fmla="*/ 42436 h 1426056"/>
                                  <a:gd name="connsiteX5" fmla="*/ 208563 w 2651413"/>
                                  <a:gd name="connsiteY5" fmla="*/ 69134 h 1426056"/>
                                  <a:gd name="connsiteX6" fmla="*/ 261959 w 2651413"/>
                                  <a:gd name="connsiteY6" fmla="*/ 122529 h 1426056"/>
                                  <a:gd name="connsiteX7" fmla="*/ 322029 w 2651413"/>
                                  <a:gd name="connsiteY7" fmla="*/ 142553 h 1426056"/>
                                  <a:gd name="connsiteX8" fmla="*/ 362075 w 2651413"/>
                                  <a:gd name="connsiteY8" fmla="*/ 162576 h 1426056"/>
                                  <a:gd name="connsiteX9" fmla="*/ 415471 w 2651413"/>
                                  <a:gd name="connsiteY9" fmla="*/ 169251 h 1426056"/>
                                  <a:gd name="connsiteX10" fmla="*/ 455518 w 2651413"/>
                                  <a:gd name="connsiteY10" fmla="*/ 189274 h 1426056"/>
                                  <a:gd name="connsiteX11" fmla="*/ 522262 w 2651413"/>
                                  <a:gd name="connsiteY11" fmla="*/ 209297 h 1426056"/>
                                  <a:gd name="connsiteX12" fmla="*/ 575658 w 2651413"/>
                                  <a:gd name="connsiteY12" fmla="*/ 242670 h 1426056"/>
                                  <a:gd name="connsiteX13" fmla="*/ 615705 w 2651413"/>
                                  <a:gd name="connsiteY13" fmla="*/ 256019 h 1426056"/>
                                  <a:gd name="connsiteX14" fmla="*/ 675775 w 2651413"/>
                                  <a:gd name="connsiteY14" fmla="*/ 296065 h 1426056"/>
                                  <a:gd name="connsiteX15" fmla="*/ 742519 w 2651413"/>
                                  <a:gd name="connsiteY15" fmla="*/ 316089 h 1426056"/>
                                  <a:gd name="connsiteX16" fmla="*/ 795915 w 2651413"/>
                                  <a:gd name="connsiteY16" fmla="*/ 329437 h 1426056"/>
                                  <a:gd name="connsiteX17" fmla="*/ 855985 w 2651413"/>
                                  <a:gd name="connsiteY17" fmla="*/ 362810 h 1426056"/>
                                  <a:gd name="connsiteX18" fmla="*/ 896032 w 2651413"/>
                                  <a:gd name="connsiteY18" fmla="*/ 436228 h 1426056"/>
                                  <a:gd name="connsiteX19" fmla="*/ 1009497 w 2651413"/>
                                  <a:gd name="connsiteY19" fmla="*/ 563043 h 1426056"/>
                                  <a:gd name="connsiteX20" fmla="*/ 1029521 w 2651413"/>
                                  <a:gd name="connsiteY20" fmla="*/ 576392 h 1426056"/>
                                  <a:gd name="connsiteX21" fmla="*/ 1076242 w 2651413"/>
                                  <a:gd name="connsiteY21" fmla="*/ 589741 h 1426056"/>
                                  <a:gd name="connsiteX22" fmla="*/ 1089591 w 2651413"/>
                                  <a:gd name="connsiteY22" fmla="*/ 609764 h 1426056"/>
                                  <a:gd name="connsiteX23" fmla="*/ 1109614 w 2651413"/>
                                  <a:gd name="connsiteY23" fmla="*/ 623113 h 1426056"/>
                                  <a:gd name="connsiteX24" fmla="*/ 1196382 w 2651413"/>
                                  <a:gd name="connsiteY24" fmla="*/ 649811 h 1426056"/>
                                  <a:gd name="connsiteX25" fmla="*/ 1216405 w 2651413"/>
                                  <a:gd name="connsiteY25" fmla="*/ 663160 h 1426056"/>
                                  <a:gd name="connsiteX26" fmla="*/ 1243103 w 2651413"/>
                                  <a:gd name="connsiteY26" fmla="*/ 683183 h 1426056"/>
                                  <a:gd name="connsiteX27" fmla="*/ 1309848 w 2651413"/>
                                  <a:gd name="connsiteY27" fmla="*/ 703207 h 1426056"/>
                                  <a:gd name="connsiteX28" fmla="*/ 1369918 w 2651413"/>
                                  <a:gd name="connsiteY28" fmla="*/ 729905 h 1426056"/>
                                  <a:gd name="connsiteX29" fmla="*/ 1389941 w 2651413"/>
                                  <a:gd name="connsiteY29" fmla="*/ 743254 h 1426056"/>
                                  <a:gd name="connsiteX30" fmla="*/ 1456686 w 2651413"/>
                                  <a:gd name="connsiteY30" fmla="*/ 776626 h 1426056"/>
                                  <a:gd name="connsiteX31" fmla="*/ 1523430 w 2651413"/>
                                  <a:gd name="connsiteY31" fmla="*/ 809998 h 1426056"/>
                                  <a:gd name="connsiteX32" fmla="*/ 1583500 w 2651413"/>
                                  <a:gd name="connsiteY32" fmla="*/ 843370 h 1426056"/>
                                  <a:gd name="connsiteX33" fmla="*/ 1636896 w 2651413"/>
                                  <a:gd name="connsiteY33" fmla="*/ 856719 h 1426056"/>
                                  <a:gd name="connsiteX34" fmla="*/ 1723664 w 2651413"/>
                                  <a:gd name="connsiteY34" fmla="*/ 876743 h 1426056"/>
                                  <a:gd name="connsiteX35" fmla="*/ 1743687 w 2651413"/>
                                  <a:gd name="connsiteY35" fmla="*/ 896766 h 1426056"/>
                                  <a:gd name="connsiteX36" fmla="*/ 1817106 w 2651413"/>
                                  <a:gd name="connsiteY36" fmla="*/ 910115 h 1426056"/>
                                  <a:gd name="connsiteX37" fmla="*/ 1897200 w 2651413"/>
                                  <a:gd name="connsiteY37" fmla="*/ 936813 h 1426056"/>
                                  <a:gd name="connsiteX38" fmla="*/ 1943921 w 2651413"/>
                                  <a:gd name="connsiteY38" fmla="*/ 950162 h 1426056"/>
                                  <a:gd name="connsiteX39" fmla="*/ 2030689 w 2651413"/>
                                  <a:gd name="connsiteY39" fmla="*/ 996883 h 1426056"/>
                                  <a:gd name="connsiteX40" fmla="*/ 2030689 w 2651413"/>
                                  <a:gd name="connsiteY40" fmla="*/ 996883 h 1426056"/>
                                  <a:gd name="connsiteX41" fmla="*/ 2064061 w 2651413"/>
                                  <a:gd name="connsiteY41" fmla="*/ 1016906 h 1426056"/>
                                  <a:gd name="connsiteX42" fmla="*/ 2097433 w 2651413"/>
                                  <a:gd name="connsiteY42" fmla="*/ 1043604 h 1426056"/>
                                  <a:gd name="connsiteX43" fmla="*/ 2144154 w 2651413"/>
                                  <a:gd name="connsiteY43" fmla="*/ 1063627 h 1426056"/>
                                  <a:gd name="connsiteX44" fmla="*/ 2177527 w 2651413"/>
                                  <a:gd name="connsiteY44" fmla="*/ 1083651 h 1426056"/>
                                  <a:gd name="connsiteX45" fmla="*/ 2217573 w 2651413"/>
                                  <a:gd name="connsiteY45" fmla="*/ 1110348 h 1426056"/>
                                  <a:gd name="connsiteX46" fmla="*/ 2250946 w 2651413"/>
                                  <a:gd name="connsiteY46" fmla="*/ 1150395 h 1426056"/>
                                  <a:gd name="connsiteX47" fmla="*/ 2290992 w 2651413"/>
                                  <a:gd name="connsiteY47" fmla="*/ 1177093 h 1426056"/>
                                  <a:gd name="connsiteX48" fmla="*/ 2344388 w 2651413"/>
                                  <a:gd name="connsiteY48" fmla="*/ 1217140 h 1426056"/>
                                  <a:gd name="connsiteX49" fmla="*/ 2377760 w 2651413"/>
                                  <a:gd name="connsiteY49" fmla="*/ 1257186 h 1426056"/>
                                  <a:gd name="connsiteX50" fmla="*/ 2397783 w 2651413"/>
                                  <a:gd name="connsiteY50" fmla="*/ 1270535 h 1426056"/>
                                  <a:gd name="connsiteX51" fmla="*/ 2404458 w 2651413"/>
                                  <a:gd name="connsiteY51" fmla="*/ 1290559 h 1426056"/>
                                  <a:gd name="connsiteX52" fmla="*/ 2417807 w 2651413"/>
                                  <a:gd name="connsiteY52" fmla="*/ 1310582 h 1426056"/>
                                  <a:gd name="connsiteX53" fmla="*/ 2477877 w 2651413"/>
                                  <a:gd name="connsiteY53" fmla="*/ 1343954 h 1426056"/>
                                  <a:gd name="connsiteX54" fmla="*/ 2497900 w 2651413"/>
                                  <a:gd name="connsiteY54" fmla="*/ 1357303 h 1426056"/>
                                  <a:gd name="connsiteX55" fmla="*/ 2524598 w 2651413"/>
                                  <a:gd name="connsiteY55" fmla="*/ 1377327 h 1426056"/>
                                  <a:gd name="connsiteX56" fmla="*/ 2551296 w 2651413"/>
                                  <a:gd name="connsiteY56" fmla="*/ 1384001 h 1426056"/>
                                  <a:gd name="connsiteX57" fmla="*/ 2571319 w 2651413"/>
                                  <a:gd name="connsiteY57" fmla="*/ 1390675 h 1426056"/>
                                  <a:gd name="connsiteX58" fmla="*/ 2631389 w 2651413"/>
                                  <a:gd name="connsiteY58" fmla="*/ 1404024 h 1426056"/>
                                  <a:gd name="connsiteX59" fmla="*/ 2651413 w 2651413"/>
                                  <a:gd name="connsiteY59" fmla="*/ 1424048 h 1426056"/>
                                  <a:gd name="connsiteX60" fmla="*/ 2631389 w 2651413"/>
                                  <a:gd name="connsiteY60" fmla="*/ 1417373 h 1426056"/>
                                  <a:gd name="connsiteX0" fmla="*/ 0 w 2651413"/>
                                  <a:gd name="connsiteY0" fmla="*/ 7969 h 1385018"/>
                                  <a:gd name="connsiteX1" fmla="*/ 83405 w 2651413"/>
                                  <a:gd name="connsiteY1" fmla="*/ 19663 h 1385018"/>
                                  <a:gd name="connsiteX2" fmla="*/ 158892 w 2651413"/>
                                  <a:gd name="connsiteY2" fmla="*/ 74714 h 1385018"/>
                                  <a:gd name="connsiteX3" fmla="*/ 195214 w 2651413"/>
                                  <a:gd name="connsiteY3" fmla="*/ 1398 h 1385018"/>
                                  <a:gd name="connsiteX4" fmla="*/ 208563 w 2651413"/>
                                  <a:gd name="connsiteY4" fmla="*/ 28096 h 1385018"/>
                                  <a:gd name="connsiteX5" fmla="*/ 261959 w 2651413"/>
                                  <a:gd name="connsiteY5" fmla="*/ 81491 h 1385018"/>
                                  <a:gd name="connsiteX6" fmla="*/ 322029 w 2651413"/>
                                  <a:gd name="connsiteY6" fmla="*/ 101515 h 1385018"/>
                                  <a:gd name="connsiteX7" fmla="*/ 362075 w 2651413"/>
                                  <a:gd name="connsiteY7" fmla="*/ 121538 h 1385018"/>
                                  <a:gd name="connsiteX8" fmla="*/ 415471 w 2651413"/>
                                  <a:gd name="connsiteY8" fmla="*/ 128213 h 1385018"/>
                                  <a:gd name="connsiteX9" fmla="*/ 455518 w 2651413"/>
                                  <a:gd name="connsiteY9" fmla="*/ 148236 h 1385018"/>
                                  <a:gd name="connsiteX10" fmla="*/ 522262 w 2651413"/>
                                  <a:gd name="connsiteY10" fmla="*/ 168259 h 1385018"/>
                                  <a:gd name="connsiteX11" fmla="*/ 575658 w 2651413"/>
                                  <a:gd name="connsiteY11" fmla="*/ 201632 h 1385018"/>
                                  <a:gd name="connsiteX12" fmla="*/ 615705 w 2651413"/>
                                  <a:gd name="connsiteY12" fmla="*/ 214981 h 1385018"/>
                                  <a:gd name="connsiteX13" fmla="*/ 675775 w 2651413"/>
                                  <a:gd name="connsiteY13" fmla="*/ 255027 h 1385018"/>
                                  <a:gd name="connsiteX14" fmla="*/ 742519 w 2651413"/>
                                  <a:gd name="connsiteY14" fmla="*/ 275051 h 1385018"/>
                                  <a:gd name="connsiteX15" fmla="*/ 795915 w 2651413"/>
                                  <a:gd name="connsiteY15" fmla="*/ 288399 h 1385018"/>
                                  <a:gd name="connsiteX16" fmla="*/ 855985 w 2651413"/>
                                  <a:gd name="connsiteY16" fmla="*/ 321772 h 1385018"/>
                                  <a:gd name="connsiteX17" fmla="*/ 896032 w 2651413"/>
                                  <a:gd name="connsiteY17" fmla="*/ 395190 h 1385018"/>
                                  <a:gd name="connsiteX18" fmla="*/ 1009497 w 2651413"/>
                                  <a:gd name="connsiteY18" fmla="*/ 522005 h 1385018"/>
                                  <a:gd name="connsiteX19" fmla="*/ 1029521 w 2651413"/>
                                  <a:gd name="connsiteY19" fmla="*/ 535354 h 1385018"/>
                                  <a:gd name="connsiteX20" fmla="*/ 1076242 w 2651413"/>
                                  <a:gd name="connsiteY20" fmla="*/ 548703 h 1385018"/>
                                  <a:gd name="connsiteX21" fmla="*/ 1089591 w 2651413"/>
                                  <a:gd name="connsiteY21" fmla="*/ 568726 h 1385018"/>
                                  <a:gd name="connsiteX22" fmla="*/ 1109614 w 2651413"/>
                                  <a:gd name="connsiteY22" fmla="*/ 582075 h 1385018"/>
                                  <a:gd name="connsiteX23" fmla="*/ 1196382 w 2651413"/>
                                  <a:gd name="connsiteY23" fmla="*/ 608773 h 1385018"/>
                                  <a:gd name="connsiteX24" fmla="*/ 1216405 w 2651413"/>
                                  <a:gd name="connsiteY24" fmla="*/ 622122 h 1385018"/>
                                  <a:gd name="connsiteX25" fmla="*/ 1243103 w 2651413"/>
                                  <a:gd name="connsiteY25" fmla="*/ 642145 h 1385018"/>
                                  <a:gd name="connsiteX26" fmla="*/ 1309848 w 2651413"/>
                                  <a:gd name="connsiteY26" fmla="*/ 662169 h 1385018"/>
                                  <a:gd name="connsiteX27" fmla="*/ 1369918 w 2651413"/>
                                  <a:gd name="connsiteY27" fmla="*/ 688867 h 1385018"/>
                                  <a:gd name="connsiteX28" fmla="*/ 1389941 w 2651413"/>
                                  <a:gd name="connsiteY28" fmla="*/ 702216 h 1385018"/>
                                  <a:gd name="connsiteX29" fmla="*/ 1456686 w 2651413"/>
                                  <a:gd name="connsiteY29" fmla="*/ 735588 h 1385018"/>
                                  <a:gd name="connsiteX30" fmla="*/ 1523430 w 2651413"/>
                                  <a:gd name="connsiteY30" fmla="*/ 768960 h 1385018"/>
                                  <a:gd name="connsiteX31" fmla="*/ 1583500 w 2651413"/>
                                  <a:gd name="connsiteY31" fmla="*/ 802332 h 1385018"/>
                                  <a:gd name="connsiteX32" fmla="*/ 1636896 w 2651413"/>
                                  <a:gd name="connsiteY32" fmla="*/ 815681 h 1385018"/>
                                  <a:gd name="connsiteX33" fmla="*/ 1723664 w 2651413"/>
                                  <a:gd name="connsiteY33" fmla="*/ 835705 h 1385018"/>
                                  <a:gd name="connsiteX34" fmla="*/ 1743687 w 2651413"/>
                                  <a:gd name="connsiteY34" fmla="*/ 855728 h 1385018"/>
                                  <a:gd name="connsiteX35" fmla="*/ 1817106 w 2651413"/>
                                  <a:gd name="connsiteY35" fmla="*/ 869077 h 1385018"/>
                                  <a:gd name="connsiteX36" fmla="*/ 1897200 w 2651413"/>
                                  <a:gd name="connsiteY36" fmla="*/ 895775 h 1385018"/>
                                  <a:gd name="connsiteX37" fmla="*/ 1943921 w 2651413"/>
                                  <a:gd name="connsiteY37" fmla="*/ 909124 h 1385018"/>
                                  <a:gd name="connsiteX38" fmla="*/ 2030689 w 2651413"/>
                                  <a:gd name="connsiteY38" fmla="*/ 955845 h 1385018"/>
                                  <a:gd name="connsiteX39" fmla="*/ 2030689 w 2651413"/>
                                  <a:gd name="connsiteY39" fmla="*/ 955845 h 1385018"/>
                                  <a:gd name="connsiteX40" fmla="*/ 2064061 w 2651413"/>
                                  <a:gd name="connsiteY40" fmla="*/ 975868 h 1385018"/>
                                  <a:gd name="connsiteX41" fmla="*/ 2097433 w 2651413"/>
                                  <a:gd name="connsiteY41" fmla="*/ 1002566 h 1385018"/>
                                  <a:gd name="connsiteX42" fmla="*/ 2144154 w 2651413"/>
                                  <a:gd name="connsiteY42" fmla="*/ 1022589 h 1385018"/>
                                  <a:gd name="connsiteX43" fmla="*/ 2177527 w 2651413"/>
                                  <a:gd name="connsiteY43" fmla="*/ 1042613 h 1385018"/>
                                  <a:gd name="connsiteX44" fmla="*/ 2217573 w 2651413"/>
                                  <a:gd name="connsiteY44" fmla="*/ 1069310 h 1385018"/>
                                  <a:gd name="connsiteX45" fmla="*/ 2250946 w 2651413"/>
                                  <a:gd name="connsiteY45" fmla="*/ 1109357 h 1385018"/>
                                  <a:gd name="connsiteX46" fmla="*/ 2290992 w 2651413"/>
                                  <a:gd name="connsiteY46" fmla="*/ 1136055 h 1385018"/>
                                  <a:gd name="connsiteX47" fmla="*/ 2344388 w 2651413"/>
                                  <a:gd name="connsiteY47" fmla="*/ 1176102 h 1385018"/>
                                  <a:gd name="connsiteX48" fmla="*/ 2377760 w 2651413"/>
                                  <a:gd name="connsiteY48" fmla="*/ 1216148 h 1385018"/>
                                  <a:gd name="connsiteX49" fmla="*/ 2397783 w 2651413"/>
                                  <a:gd name="connsiteY49" fmla="*/ 1229497 h 1385018"/>
                                  <a:gd name="connsiteX50" fmla="*/ 2404458 w 2651413"/>
                                  <a:gd name="connsiteY50" fmla="*/ 1249521 h 1385018"/>
                                  <a:gd name="connsiteX51" fmla="*/ 2417807 w 2651413"/>
                                  <a:gd name="connsiteY51" fmla="*/ 1269544 h 1385018"/>
                                  <a:gd name="connsiteX52" fmla="*/ 2477877 w 2651413"/>
                                  <a:gd name="connsiteY52" fmla="*/ 1302916 h 1385018"/>
                                  <a:gd name="connsiteX53" fmla="*/ 2497900 w 2651413"/>
                                  <a:gd name="connsiteY53" fmla="*/ 1316265 h 1385018"/>
                                  <a:gd name="connsiteX54" fmla="*/ 2524598 w 2651413"/>
                                  <a:gd name="connsiteY54" fmla="*/ 1336289 h 1385018"/>
                                  <a:gd name="connsiteX55" fmla="*/ 2551296 w 2651413"/>
                                  <a:gd name="connsiteY55" fmla="*/ 1342963 h 1385018"/>
                                  <a:gd name="connsiteX56" fmla="*/ 2571319 w 2651413"/>
                                  <a:gd name="connsiteY56" fmla="*/ 1349637 h 1385018"/>
                                  <a:gd name="connsiteX57" fmla="*/ 2631389 w 2651413"/>
                                  <a:gd name="connsiteY57" fmla="*/ 1362986 h 1385018"/>
                                  <a:gd name="connsiteX58" fmla="*/ 2651413 w 2651413"/>
                                  <a:gd name="connsiteY58" fmla="*/ 1383010 h 1385018"/>
                                  <a:gd name="connsiteX59" fmla="*/ 2631389 w 2651413"/>
                                  <a:gd name="connsiteY59" fmla="*/ 1376335 h 1385018"/>
                                  <a:gd name="connsiteX0" fmla="*/ 0 w 2651413"/>
                                  <a:gd name="connsiteY0" fmla="*/ 6585 h 1383634"/>
                                  <a:gd name="connsiteX1" fmla="*/ 83405 w 2651413"/>
                                  <a:gd name="connsiteY1" fmla="*/ 18279 h 1383634"/>
                                  <a:gd name="connsiteX2" fmla="*/ 158892 w 2651413"/>
                                  <a:gd name="connsiteY2" fmla="*/ 73330 h 1383634"/>
                                  <a:gd name="connsiteX3" fmla="*/ 195214 w 2651413"/>
                                  <a:gd name="connsiteY3" fmla="*/ 14 h 1383634"/>
                                  <a:gd name="connsiteX4" fmla="*/ 261959 w 2651413"/>
                                  <a:gd name="connsiteY4" fmla="*/ 80107 h 1383634"/>
                                  <a:gd name="connsiteX5" fmla="*/ 322029 w 2651413"/>
                                  <a:gd name="connsiteY5" fmla="*/ 100131 h 1383634"/>
                                  <a:gd name="connsiteX6" fmla="*/ 362075 w 2651413"/>
                                  <a:gd name="connsiteY6" fmla="*/ 120154 h 1383634"/>
                                  <a:gd name="connsiteX7" fmla="*/ 415471 w 2651413"/>
                                  <a:gd name="connsiteY7" fmla="*/ 126829 h 1383634"/>
                                  <a:gd name="connsiteX8" fmla="*/ 455518 w 2651413"/>
                                  <a:gd name="connsiteY8" fmla="*/ 146852 h 1383634"/>
                                  <a:gd name="connsiteX9" fmla="*/ 522262 w 2651413"/>
                                  <a:gd name="connsiteY9" fmla="*/ 166875 h 1383634"/>
                                  <a:gd name="connsiteX10" fmla="*/ 575658 w 2651413"/>
                                  <a:gd name="connsiteY10" fmla="*/ 200248 h 1383634"/>
                                  <a:gd name="connsiteX11" fmla="*/ 615705 w 2651413"/>
                                  <a:gd name="connsiteY11" fmla="*/ 213597 h 1383634"/>
                                  <a:gd name="connsiteX12" fmla="*/ 675775 w 2651413"/>
                                  <a:gd name="connsiteY12" fmla="*/ 253643 h 1383634"/>
                                  <a:gd name="connsiteX13" fmla="*/ 742519 w 2651413"/>
                                  <a:gd name="connsiteY13" fmla="*/ 273667 h 1383634"/>
                                  <a:gd name="connsiteX14" fmla="*/ 795915 w 2651413"/>
                                  <a:gd name="connsiteY14" fmla="*/ 287015 h 1383634"/>
                                  <a:gd name="connsiteX15" fmla="*/ 855985 w 2651413"/>
                                  <a:gd name="connsiteY15" fmla="*/ 320388 h 1383634"/>
                                  <a:gd name="connsiteX16" fmla="*/ 896032 w 2651413"/>
                                  <a:gd name="connsiteY16" fmla="*/ 393806 h 1383634"/>
                                  <a:gd name="connsiteX17" fmla="*/ 1009497 w 2651413"/>
                                  <a:gd name="connsiteY17" fmla="*/ 520621 h 1383634"/>
                                  <a:gd name="connsiteX18" fmla="*/ 1029521 w 2651413"/>
                                  <a:gd name="connsiteY18" fmla="*/ 533970 h 1383634"/>
                                  <a:gd name="connsiteX19" fmla="*/ 1076242 w 2651413"/>
                                  <a:gd name="connsiteY19" fmla="*/ 547319 h 1383634"/>
                                  <a:gd name="connsiteX20" fmla="*/ 1089591 w 2651413"/>
                                  <a:gd name="connsiteY20" fmla="*/ 567342 h 1383634"/>
                                  <a:gd name="connsiteX21" fmla="*/ 1109614 w 2651413"/>
                                  <a:gd name="connsiteY21" fmla="*/ 580691 h 1383634"/>
                                  <a:gd name="connsiteX22" fmla="*/ 1196382 w 2651413"/>
                                  <a:gd name="connsiteY22" fmla="*/ 607389 h 1383634"/>
                                  <a:gd name="connsiteX23" fmla="*/ 1216405 w 2651413"/>
                                  <a:gd name="connsiteY23" fmla="*/ 620738 h 1383634"/>
                                  <a:gd name="connsiteX24" fmla="*/ 1243103 w 2651413"/>
                                  <a:gd name="connsiteY24" fmla="*/ 640761 h 1383634"/>
                                  <a:gd name="connsiteX25" fmla="*/ 1309848 w 2651413"/>
                                  <a:gd name="connsiteY25" fmla="*/ 660785 h 1383634"/>
                                  <a:gd name="connsiteX26" fmla="*/ 1369918 w 2651413"/>
                                  <a:gd name="connsiteY26" fmla="*/ 687483 h 1383634"/>
                                  <a:gd name="connsiteX27" fmla="*/ 1389941 w 2651413"/>
                                  <a:gd name="connsiteY27" fmla="*/ 700832 h 1383634"/>
                                  <a:gd name="connsiteX28" fmla="*/ 1456686 w 2651413"/>
                                  <a:gd name="connsiteY28" fmla="*/ 734204 h 1383634"/>
                                  <a:gd name="connsiteX29" fmla="*/ 1523430 w 2651413"/>
                                  <a:gd name="connsiteY29" fmla="*/ 767576 h 1383634"/>
                                  <a:gd name="connsiteX30" fmla="*/ 1583500 w 2651413"/>
                                  <a:gd name="connsiteY30" fmla="*/ 800948 h 1383634"/>
                                  <a:gd name="connsiteX31" fmla="*/ 1636896 w 2651413"/>
                                  <a:gd name="connsiteY31" fmla="*/ 814297 h 1383634"/>
                                  <a:gd name="connsiteX32" fmla="*/ 1723664 w 2651413"/>
                                  <a:gd name="connsiteY32" fmla="*/ 834321 h 1383634"/>
                                  <a:gd name="connsiteX33" fmla="*/ 1743687 w 2651413"/>
                                  <a:gd name="connsiteY33" fmla="*/ 854344 h 1383634"/>
                                  <a:gd name="connsiteX34" fmla="*/ 1817106 w 2651413"/>
                                  <a:gd name="connsiteY34" fmla="*/ 867693 h 1383634"/>
                                  <a:gd name="connsiteX35" fmla="*/ 1897200 w 2651413"/>
                                  <a:gd name="connsiteY35" fmla="*/ 894391 h 1383634"/>
                                  <a:gd name="connsiteX36" fmla="*/ 1943921 w 2651413"/>
                                  <a:gd name="connsiteY36" fmla="*/ 907740 h 1383634"/>
                                  <a:gd name="connsiteX37" fmla="*/ 2030689 w 2651413"/>
                                  <a:gd name="connsiteY37" fmla="*/ 954461 h 1383634"/>
                                  <a:gd name="connsiteX38" fmla="*/ 2030689 w 2651413"/>
                                  <a:gd name="connsiteY38" fmla="*/ 954461 h 1383634"/>
                                  <a:gd name="connsiteX39" fmla="*/ 2064061 w 2651413"/>
                                  <a:gd name="connsiteY39" fmla="*/ 974484 h 1383634"/>
                                  <a:gd name="connsiteX40" fmla="*/ 2097433 w 2651413"/>
                                  <a:gd name="connsiteY40" fmla="*/ 1001182 h 1383634"/>
                                  <a:gd name="connsiteX41" fmla="*/ 2144154 w 2651413"/>
                                  <a:gd name="connsiteY41" fmla="*/ 1021205 h 1383634"/>
                                  <a:gd name="connsiteX42" fmla="*/ 2177527 w 2651413"/>
                                  <a:gd name="connsiteY42" fmla="*/ 1041229 h 1383634"/>
                                  <a:gd name="connsiteX43" fmla="*/ 2217573 w 2651413"/>
                                  <a:gd name="connsiteY43" fmla="*/ 1067926 h 1383634"/>
                                  <a:gd name="connsiteX44" fmla="*/ 2250946 w 2651413"/>
                                  <a:gd name="connsiteY44" fmla="*/ 1107973 h 1383634"/>
                                  <a:gd name="connsiteX45" fmla="*/ 2290992 w 2651413"/>
                                  <a:gd name="connsiteY45" fmla="*/ 1134671 h 1383634"/>
                                  <a:gd name="connsiteX46" fmla="*/ 2344388 w 2651413"/>
                                  <a:gd name="connsiteY46" fmla="*/ 1174718 h 1383634"/>
                                  <a:gd name="connsiteX47" fmla="*/ 2377760 w 2651413"/>
                                  <a:gd name="connsiteY47" fmla="*/ 1214764 h 1383634"/>
                                  <a:gd name="connsiteX48" fmla="*/ 2397783 w 2651413"/>
                                  <a:gd name="connsiteY48" fmla="*/ 1228113 h 1383634"/>
                                  <a:gd name="connsiteX49" fmla="*/ 2404458 w 2651413"/>
                                  <a:gd name="connsiteY49" fmla="*/ 1248137 h 1383634"/>
                                  <a:gd name="connsiteX50" fmla="*/ 2417807 w 2651413"/>
                                  <a:gd name="connsiteY50" fmla="*/ 1268160 h 1383634"/>
                                  <a:gd name="connsiteX51" fmla="*/ 2477877 w 2651413"/>
                                  <a:gd name="connsiteY51" fmla="*/ 1301532 h 1383634"/>
                                  <a:gd name="connsiteX52" fmla="*/ 2497900 w 2651413"/>
                                  <a:gd name="connsiteY52" fmla="*/ 1314881 h 1383634"/>
                                  <a:gd name="connsiteX53" fmla="*/ 2524598 w 2651413"/>
                                  <a:gd name="connsiteY53" fmla="*/ 1334905 h 1383634"/>
                                  <a:gd name="connsiteX54" fmla="*/ 2551296 w 2651413"/>
                                  <a:gd name="connsiteY54" fmla="*/ 1341579 h 1383634"/>
                                  <a:gd name="connsiteX55" fmla="*/ 2571319 w 2651413"/>
                                  <a:gd name="connsiteY55" fmla="*/ 1348253 h 1383634"/>
                                  <a:gd name="connsiteX56" fmla="*/ 2631389 w 2651413"/>
                                  <a:gd name="connsiteY56" fmla="*/ 1361602 h 1383634"/>
                                  <a:gd name="connsiteX57" fmla="*/ 2651413 w 2651413"/>
                                  <a:gd name="connsiteY57" fmla="*/ 1381626 h 1383634"/>
                                  <a:gd name="connsiteX58" fmla="*/ 2631389 w 2651413"/>
                                  <a:gd name="connsiteY58" fmla="*/ 1374951 h 1383634"/>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456686 w 2651413"/>
                                  <a:gd name="connsiteY27" fmla="*/ 727619 h 1377049"/>
                                  <a:gd name="connsiteX28" fmla="*/ 1523430 w 2651413"/>
                                  <a:gd name="connsiteY28" fmla="*/ 760991 h 1377049"/>
                                  <a:gd name="connsiteX29" fmla="*/ 1583500 w 2651413"/>
                                  <a:gd name="connsiteY29" fmla="*/ 794363 h 1377049"/>
                                  <a:gd name="connsiteX30" fmla="*/ 1636896 w 2651413"/>
                                  <a:gd name="connsiteY30" fmla="*/ 807712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2651413" h="1377049">
                                    <a:moveTo>
                                      <a:pt x="0" y="0"/>
                                    </a:moveTo>
                                    <a:cubicBezTo>
                                      <a:pt x="8899" y="13349"/>
                                      <a:pt x="56923" y="570"/>
                                      <a:pt x="83405" y="11694"/>
                                    </a:cubicBezTo>
                                    <a:cubicBezTo>
                                      <a:pt x="109887" y="22818"/>
                                      <a:pt x="129133" y="56440"/>
                                      <a:pt x="158892" y="66745"/>
                                    </a:cubicBezTo>
                                    <a:cubicBezTo>
                                      <a:pt x="188651" y="77050"/>
                                      <a:pt x="234770" y="69055"/>
                                      <a:pt x="261959" y="73522"/>
                                    </a:cubicBezTo>
                                    <a:cubicBezTo>
                                      <a:pt x="289148" y="77989"/>
                                      <a:pt x="302432" y="85707"/>
                                      <a:pt x="322029" y="93546"/>
                                    </a:cubicBezTo>
                                    <a:cubicBezTo>
                                      <a:pt x="335886" y="99089"/>
                                      <a:pt x="347725" y="109469"/>
                                      <a:pt x="362075" y="113569"/>
                                    </a:cubicBezTo>
                                    <a:cubicBezTo>
                                      <a:pt x="379322" y="118497"/>
                                      <a:pt x="397672" y="118019"/>
                                      <a:pt x="415471" y="120244"/>
                                    </a:cubicBezTo>
                                    <a:cubicBezTo>
                                      <a:pt x="488482" y="144580"/>
                                      <a:pt x="377899" y="105769"/>
                                      <a:pt x="455518" y="140267"/>
                                    </a:cubicBezTo>
                                    <a:cubicBezTo>
                                      <a:pt x="476415" y="149554"/>
                                      <a:pt x="500071" y="154743"/>
                                      <a:pt x="522262" y="160290"/>
                                    </a:cubicBezTo>
                                    <a:cubicBezTo>
                                      <a:pt x="545214" y="177504"/>
                                      <a:pt x="549480" y="183192"/>
                                      <a:pt x="575658" y="193663"/>
                                    </a:cubicBezTo>
                                    <a:cubicBezTo>
                                      <a:pt x="588723" y="198889"/>
                                      <a:pt x="603289" y="200390"/>
                                      <a:pt x="615705" y="207012"/>
                                    </a:cubicBezTo>
                                    <a:cubicBezTo>
                                      <a:pt x="636939" y="218337"/>
                                      <a:pt x="652177" y="242338"/>
                                      <a:pt x="675775" y="247058"/>
                                    </a:cubicBezTo>
                                    <a:cubicBezTo>
                                      <a:pt x="756544" y="263213"/>
                                      <a:pt x="660965" y="241989"/>
                                      <a:pt x="742519" y="267082"/>
                                    </a:cubicBezTo>
                                    <a:cubicBezTo>
                                      <a:pt x="760054" y="272477"/>
                                      <a:pt x="778116" y="275981"/>
                                      <a:pt x="795915" y="280430"/>
                                    </a:cubicBezTo>
                                    <a:cubicBezTo>
                                      <a:pt x="810077" y="288928"/>
                                      <a:pt x="839299" y="296005"/>
                                      <a:pt x="855985" y="313803"/>
                                    </a:cubicBezTo>
                                    <a:cubicBezTo>
                                      <a:pt x="872671" y="331602"/>
                                      <a:pt x="870447" y="353849"/>
                                      <a:pt x="896032" y="387221"/>
                                    </a:cubicBezTo>
                                    <a:cubicBezTo>
                                      <a:pt x="921617" y="420593"/>
                                      <a:pt x="987249" y="490675"/>
                                      <a:pt x="1009497" y="514036"/>
                                    </a:cubicBezTo>
                                    <a:cubicBezTo>
                                      <a:pt x="1031745" y="537397"/>
                                      <a:pt x="1022073" y="524406"/>
                                      <a:pt x="1029521" y="527385"/>
                                    </a:cubicBezTo>
                                    <a:cubicBezTo>
                                      <a:pt x="1044559" y="533400"/>
                                      <a:pt x="1060668" y="536284"/>
                                      <a:pt x="1076242" y="540734"/>
                                    </a:cubicBezTo>
                                    <a:cubicBezTo>
                                      <a:pt x="1080692" y="547408"/>
                                      <a:pt x="1083919" y="555085"/>
                                      <a:pt x="1089591" y="560757"/>
                                    </a:cubicBezTo>
                                    <a:cubicBezTo>
                                      <a:pt x="1095263" y="566429"/>
                                      <a:pt x="1102649" y="570126"/>
                                      <a:pt x="1109614" y="574106"/>
                                    </a:cubicBezTo>
                                    <a:cubicBezTo>
                                      <a:pt x="1145444" y="594581"/>
                                      <a:pt x="1145595" y="589518"/>
                                      <a:pt x="1196382" y="600804"/>
                                    </a:cubicBezTo>
                                    <a:cubicBezTo>
                                      <a:pt x="1203056" y="605254"/>
                                      <a:pt x="1209878" y="609491"/>
                                      <a:pt x="1216405" y="614153"/>
                                    </a:cubicBezTo>
                                    <a:cubicBezTo>
                                      <a:pt x="1225457" y="620619"/>
                                      <a:pt x="1233153" y="629201"/>
                                      <a:pt x="1243103" y="634176"/>
                                    </a:cubicBezTo>
                                    <a:cubicBezTo>
                                      <a:pt x="1259351" y="642300"/>
                                      <a:pt x="1290688" y="649410"/>
                                      <a:pt x="1309848" y="654200"/>
                                    </a:cubicBezTo>
                                    <a:cubicBezTo>
                                      <a:pt x="1408961" y="713667"/>
                                      <a:pt x="1289710" y="646522"/>
                                      <a:pt x="1369918" y="680898"/>
                                    </a:cubicBezTo>
                                    <a:cubicBezTo>
                                      <a:pt x="1377291" y="684058"/>
                                      <a:pt x="1382878" y="690444"/>
                                      <a:pt x="1389941" y="694247"/>
                                    </a:cubicBezTo>
                                    <a:cubicBezTo>
                                      <a:pt x="1411842" y="706040"/>
                                      <a:pt x="1435989" y="713821"/>
                                      <a:pt x="1456686" y="727619"/>
                                    </a:cubicBezTo>
                                    <a:cubicBezTo>
                                      <a:pt x="1501781" y="757683"/>
                                      <a:pt x="1446156" y="722354"/>
                                      <a:pt x="1523430" y="760991"/>
                                    </a:cubicBezTo>
                                    <a:cubicBezTo>
                                      <a:pt x="1540538" y="769545"/>
                                      <a:pt x="1564217" y="787935"/>
                                      <a:pt x="1583500" y="794363"/>
                                    </a:cubicBezTo>
                                    <a:cubicBezTo>
                                      <a:pt x="1600905" y="800165"/>
                                      <a:pt x="1619037" y="803510"/>
                                      <a:pt x="1636896" y="807712"/>
                                    </a:cubicBezTo>
                                    <a:cubicBezTo>
                                      <a:pt x="1767199" y="838372"/>
                                      <a:pt x="1649662" y="809234"/>
                                      <a:pt x="1723664" y="827736"/>
                                    </a:cubicBezTo>
                                    <a:cubicBezTo>
                                      <a:pt x="1730338" y="834410"/>
                                      <a:pt x="1735492" y="843076"/>
                                      <a:pt x="1743687" y="847759"/>
                                    </a:cubicBezTo>
                                    <a:cubicBezTo>
                                      <a:pt x="1754281" y="853813"/>
                                      <a:pt x="1815096" y="860743"/>
                                      <a:pt x="1817106" y="861108"/>
                                    </a:cubicBezTo>
                                    <a:cubicBezTo>
                                      <a:pt x="1847194" y="866579"/>
                                      <a:pt x="1866406" y="876608"/>
                                      <a:pt x="1897200" y="887806"/>
                                    </a:cubicBezTo>
                                    <a:cubicBezTo>
                                      <a:pt x="1918259" y="895464"/>
                                      <a:pt x="1920393" y="895273"/>
                                      <a:pt x="1943921" y="901155"/>
                                    </a:cubicBezTo>
                                    <a:cubicBezTo>
                                      <a:pt x="1984641" y="928300"/>
                                      <a:pt x="1956769" y="910916"/>
                                      <a:pt x="2030689" y="947876"/>
                                    </a:cubicBezTo>
                                    <a:lnTo>
                                      <a:pt x="2030689" y="947876"/>
                                    </a:lnTo>
                                    <a:cubicBezTo>
                                      <a:pt x="2041813" y="954550"/>
                                      <a:pt x="2053433" y="960460"/>
                                      <a:pt x="2064061" y="967899"/>
                                    </a:cubicBezTo>
                                    <a:cubicBezTo>
                                      <a:pt x="2075732" y="976068"/>
                                      <a:pt x="2085128" y="987419"/>
                                      <a:pt x="2097433" y="994597"/>
                                    </a:cubicBezTo>
                                    <a:cubicBezTo>
                                      <a:pt x="2112069" y="1003134"/>
                                      <a:pt x="2128999" y="1007043"/>
                                      <a:pt x="2144154" y="1014620"/>
                                    </a:cubicBezTo>
                                    <a:cubicBezTo>
                                      <a:pt x="2155758" y="1020422"/>
                                      <a:pt x="2166582" y="1027679"/>
                                      <a:pt x="2177527" y="1034644"/>
                                    </a:cubicBezTo>
                                    <a:cubicBezTo>
                                      <a:pt x="2191062" y="1043257"/>
                                      <a:pt x="2217573" y="1061341"/>
                                      <a:pt x="2217573" y="1061341"/>
                                    </a:cubicBezTo>
                                    <a:cubicBezTo>
                                      <a:pt x="2229440" y="1079142"/>
                                      <a:pt x="2233154" y="1087550"/>
                                      <a:pt x="2250946" y="1101388"/>
                                    </a:cubicBezTo>
                                    <a:cubicBezTo>
                                      <a:pt x="2263610" y="1111238"/>
                                      <a:pt x="2278157" y="1118460"/>
                                      <a:pt x="2290992" y="1128086"/>
                                    </a:cubicBezTo>
                                    <a:cubicBezTo>
                                      <a:pt x="2308791" y="1141435"/>
                                      <a:pt x="2332047" y="1149621"/>
                                      <a:pt x="2344388" y="1168133"/>
                                    </a:cubicBezTo>
                                    <a:cubicBezTo>
                                      <a:pt x="2357514" y="1187821"/>
                                      <a:pt x="2358489" y="1192119"/>
                                      <a:pt x="2377760" y="1208179"/>
                                    </a:cubicBezTo>
                                    <a:cubicBezTo>
                                      <a:pt x="2383922" y="1213314"/>
                                      <a:pt x="2391109" y="1217078"/>
                                      <a:pt x="2397783" y="1221528"/>
                                    </a:cubicBezTo>
                                    <a:cubicBezTo>
                                      <a:pt x="2400008" y="1228203"/>
                                      <a:pt x="2401311" y="1235259"/>
                                      <a:pt x="2404458" y="1241552"/>
                                    </a:cubicBezTo>
                                    <a:cubicBezTo>
                                      <a:pt x="2408045" y="1248727"/>
                                      <a:pt x="2412135" y="1255903"/>
                                      <a:pt x="2417807" y="1261575"/>
                                    </a:cubicBezTo>
                                    <a:cubicBezTo>
                                      <a:pt x="2429092" y="1272860"/>
                                      <a:pt x="2470017" y="1290580"/>
                                      <a:pt x="2477877" y="1294947"/>
                                    </a:cubicBezTo>
                                    <a:cubicBezTo>
                                      <a:pt x="2484889" y="1298843"/>
                                      <a:pt x="2491373" y="1303633"/>
                                      <a:pt x="2497900" y="1308296"/>
                                    </a:cubicBezTo>
                                    <a:cubicBezTo>
                                      <a:pt x="2506952" y="1314762"/>
                                      <a:pt x="2514648" y="1323345"/>
                                      <a:pt x="2524598" y="1328320"/>
                                    </a:cubicBezTo>
                                    <a:cubicBezTo>
                                      <a:pt x="2532803" y="1332422"/>
                                      <a:pt x="2542476" y="1332474"/>
                                      <a:pt x="2551296" y="1334994"/>
                                    </a:cubicBezTo>
                                    <a:cubicBezTo>
                                      <a:pt x="2558061" y="1336927"/>
                                      <a:pt x="2564451" y="1340142"/>
                                      <a:pt x="2571319" y="1341668"/>
                                    </a:cubicBezTo>
                                    <a:cubicBezTo>
                                      <a:pt x="2641798" y="1357330"/>
                                      <a:pt x="2586314" y="1339993"/>
                                      <a:pt x="2631389" y="1355017"/>
                                    </a:cubicBezTo>
                                    <a:cubicBezTo>
                                      <a:pt x="2638064" y="1361692"/>
                                      <a:pt x="2651413" y="1365602"/>
                                      <a:pt x="2651413" y="1375041"/>
                                    </a:cubicBezTo>
                                    <a:cubicBezTo>
                                      <a:pt x="2651413" y="1382077"/>
                                      <a:pt x="2631389" y="1368366"/>
                                      <a:pt x="2631389" y="1368366"/>
                                    </a:cubicBezTo>
                                  </a:path>
                                </a:pathLst>
                              </a:custGeom>
                              <a:noFill/>
                              <a:ln w="19050" cap="flat" cmpd="sng" algn="ctr">
                                <a:solidFill>
                                  <a:srgbClr val="2A659C">
                                    <a:lumMod val="75000"/>
                                  </a:srgbClr>
                                </a:solidFill>
                                <a:prstDash val="dash"/>
                              </a:ln>
                              <a:effectLst>
                                <a:outerShdw blurRad="40000" dist="23000" dir="5400000" rotWithShape="0">
                                  <a:srgbClr val="000000">
                                    <a:alpha val="35000"/>
                                  </a:srgbClr>
                                </a:outerShdw>
                              </a:effectLst>
                            </wps:spPr>
                            <wps:bodyPr rtlCol="0" anchor="ctr"/>
                          </wps:wsp>
                        </wpg:grpSp>
                        <wps:wsp>
                          <wps:cNvPr id="170" name="Freeform: Shape 170"/>
                          <wps:cNvSpPr/>
                          <wps:spPr>
                            <a:xfrm rot="10800000">
                              <a:off x="772051" y="408727"/>
                              <a:ext cx="2260869" cy="1614965"/>
                            </a:xfrm>
                            <a:custGeom>
                              <a:avLst/>
                              <a:gdLst>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927749 w 2623060"/>
                                <a:gd name="connsiteY19" fmla="*/ 580677 h 1603877"/>
                                <a:gd name="connsiteX20" fmla="*/ 947772 w 2623060"/>
                                <a:gd name="connsiteY20" fmla="*/ 620724 h 1603877"/>
                                <a:gd name="connsiteX21" fmla="*/ 961121 w 2623060"/>
                                <a:gd name="connsiteY21" fmla="*/ 640748 h 1603877"/>
                                <a:gd name="connsiteX22" fmla="*/ 967795 w 2623060"/>
                                <a:gd name="connsiteY22" fmla="*/ 667445 h 1603877"/>
                                <a:gd name="connsiteX23" fmla="*/ 974470 w 2623060"/>
                                <a:gd name="connsiteY23" fmla="*/ 687469 h 1603877"/>
                                <a:gd name="connsiteX24" fmla="*/ 981144 w 2623060"/>
                                <a:gd name="connsiteY24" fmla="*/ 740864 h 1603877"/>
                                <a:gd name="connsiteX25" fmla="*/ 1001168 w 2623060"/>
                                <a:gd name="connsiteY25" fmla="*/ 754213 h 1603877"/>
                                <a:gd name="connsiteX26" fmla="*/ 1047889 w 2623060"/>
                                <a:gd name="connsiteY26" fmla="*/ 767562 h 1603877"/>
                                <a:gd name="connsiteX27" fmla="*/ 1061238 w 2623060"/>
                                <a:gd name="connsiteY27" fmla="*/ 787585 h 1603877"/>
                                <a:gd name="connsiteX28" fmla="*/ 1081261 w 2623060"/>
                                <a:gd name="connsiteY28" fmla="*/ 800934 h 1603877"/>
                                <a:gd name="connsiteX29" fmla="*/ 1168029 w 2623060"/>
                                <a:gd name="connsiteY29" fmla="*/ 827632 h 1603877"/>
                                <a:gd name="connsiteX30" fmla="*/ 1188052 w 2623060"/>
                                <a:gd name="connsiteY30" fmla="*/ 840981 h 1603877"/>
                                <a:gd name="connsiteX31" fmla="*/ 1214750 w 2623060"/>
                                <a:gd name="connsiteY31" fmla="*/ 861004 h 1603877"/>
                                <a:gd name="connsiteX32" fmla="*/ 1281495 w 2623060"/>
                                <a:gd name="connsiteY32" fmla="*/ 881028 h 1603877"/>
                                <a:gd name="connsiteX33" fmla="*/ 1341565 w 2623060"/>
                                <a:gd name="connsiteY33" fmla="*/ 907726 h 1603877"/>
                                <a:gd name="connsiteX34" fmla="*/ 1361588 w 2623060"/>
                                <a:gd name="connsiteY34" fmla="*/ 921075 h 1603877"/>
                                <a:gd name="connsiteX35" fmla="*/ 1428333 w 2623060"/>
                                <a:gd name="connsiteY35" fmla="*/ 954447 h 1603877"/>
                                <a:gd name="connsiteX36" fmla="*/ 1495077 w 2623060"/>
                                <a:gd name="connsiteY36" fmla="*/ 987819 h 1603877"/>
                                <a:gd name="connsiteX37" fmla="*/ 1555147 w 2623060"/>
                                <a:gd name="connsiteY37" fmla="*/ 1021191 h 1603877"/>
                                <a:gd name="connsiteX38" fmla="*/ 1608543 w 2623060"/>
                                <a:gd name="connsiteY38" fmla="*/ 1034540 h 1603877"/>
                                <a:gd name="connsiteX39" fmla="*/ 1695311 w 2623060"/>
                                <a:gd name="connsiteY39" fmla="*/ 1054564 h 1603877"/>
                                <a:gd name="connsiteX40" fmla="*/ 1715334 w 2623060"/>
                                <a:gd name="connsiteY40" fmla="*/ 1074587 h 1603877"/>
                                <a:gd name="connsiteX41" fmla="*/ 1788753 w 2623060"/>
                                <a:gd name="connsiteY41" fmla="*/ 1087936 h 1603877"/>
                                <a:gd name="connsiteX42" fmla="*/ 1868847 w 2623060"/>
                                <a:gd name="connsiteY42" fmla="*/ 1114634 h 1603877"/>
                                <a:gd name="connsiteX43" fmla="*/ 1915568 w 2623060"/>
                                <a:gd name="connsiteY43" fmla="*/ 1127983 h 1603877"/>
                                <a:gd name="connsiteX44" fmla="*/ 2002336 w 2623060"/>
                                <a:gd name="connsiteY44" fmla="*/ 1174704 h 1603877"/>
                                <a:gd name="connsiteX45" fmla="*/ 2002336 w 2623060"/>
                                <a:gd name="connsiteY45" fmla="*/ 1174704 h 1603877"/>
                                <a:gd name="connsiteX46" fmla="*/ 2035708 w 2623060"/>
                                <a:gd name="connsiteY46" fmla="*/ 1194727 h 1603877"/>
                                <a:gd name="connsiteX47" fmla="*/ 2069080 w 2623060"/>
                                <a:gd name="connsiteY47" fmla="*/ 1221425 h 1603877"/>
                                <a:gd name="connsiteX48" fmla="*/ 2115801 w 2623060"/>
                                <a:gd name="connsiteY48" fmla="*/ 1241448 h 1603877"/>
                                <a:gd name="connsiteX49" fmla="*/ 2149174 w 2623060"/>
                                <a:gd name="connsiteY49" fmla="*/ 1261472 h 1603877"/>
                                <a:gd name="connsiteX50" fmla="*/ 2189220 w 2623060"/>
                                <a:gd name="connsiteY50" fmla="*/ 1288169 h 1603877"/>
                                <a:gd name="connsiteX51" fmla="*/ 2222593 w 2623060"/>
                                <a:gd name="connsiteY51" fmla="*/ 1328216 h 1603877"/>
                                <a:gd name="connsiteX52" fmla="*/ 2262639 w 2623060"/>
                                <a:gd name="connsiteY52" fmla="*/ 1354914 h 1603877"/>
                                <a:gd name="connsiteX53" fmla="*/ 2316035 w 2623060"/>
                                <a:gd name="connsiteY53" fmla="*/ 1394961 h 1603877"/>
                                <a:gd name="connsiteX54" fmla="*/ 2349407 w 2623060"/>
                                <a:gd name="connsiteY54" fmla="*/ 1435007 h 1603877"/>
                                <a:gd name="connsiteX55" fmla="*/ 2369430 w 2623060"/>
                                <a:gd name="connsiteY55" fmla="*/ 1448356 h 1603877"/>
                                <a:gd name="connsiteX56" fmla="*/ 2376105 w 2623060"/>
                                <a:gd name="connsiteY56" fmla="*/ 1468380 h 1603877"/>
                                <a:gd name="connsiteX57" fmla="*/ 2389454 w 2623060"/>
                                <a:gd name="connsiteY57" fmla="*/ 1488403 h 1603877"/>
                                <a:gd name="connsiteX58" fmla="*/ 2449524 w 2623060"/>
                                <a:gd name="connsiteY58" fmla="*/ 1521775 h 1603877"/>
                                <a:gd name="connsiteX59" fmla="*/ 2469547 w 2623060"/>
                                <a:gd name="connsiteY59" fmla="*/ 1535124 h 1603877"/>
                                <a:gd name="connsiteX60" fmla="*/ 2496245 w 2623060"/>
                                <a:gd name="connsiteY60" fmla="*/ 1555148 h 1603877"/>
                                <a:gd name="connsiteX61" fmla="*/ 2522943 w 2623060"/>
                                <a:gd name="connsiteY61" fmla="*/ 1561822 h 1603877"/>
                                <a:gd name="connsiteX62" fmla="*/ 2542966 w 2623060"/>
                                <a:gd name="connsiteY62" fmla="*/ 1568496 h 1603877"/>
                                <a:gd name="connsiteX63" fmla="*/ 2603036 w 2623060"/>
                                <a:gd name="connsiteY63" fmla="*/ 1581845 h 1603877"/>
                                <a:gd name="connsiteX64" fmla="*/ 2623060 w 2623060"/>
                                <a:gd name="connsiteY64" fmla="*/ 1601869 h 1603877"/>
                                <a:gd name="connsiteX65" fmla="*/ 2603036 w 2623060"/>
                                <a:gd name="connsiteY65"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61121 w 2623060"/>
                                <a:gd name="connsiteY21" fmla="*/ 640748 h 1603877"/>
                                <a:gd name="connsiteX22" fmla="*/ 967795 w 2623060"/>
                                <a:gd name="connsiteY22" fmla="*/ 667445 h 1603877"/>
                                <a:gd name="connsiteX23" fmla="*/ 974470 w 2623060"/>
                                <a:gd name="connsiteY23" fmla="*/ 687469 h 1603877"/>
                                <a:gd name="connsiteX24" fmla="*/ 981144 w 2623060"/>
                                <a:gd name="connsiteY24" fmla="*/ 740864 h 1603877"/>
                                <a:gd name="connsiteX25" fmla="*/ 1001168 w 2623060"/>
                                <a:gd name="connsiteY25" fmla="*/ 754213 h 1603877"/>
                                <a:gd name="connsiteX26" fmla="*/ 1047889 w 2623060"/>
                                <a:gd name="connsiteY26" fmla="*/ 767562 h 1603877"/>
                                <a:gd name="connsiteX27" fmla="*/ 1061238 w 2623060"/>
                                <a:gd name="connsiteY27" fmla="*/ 787585 h 1603877"/>
                                <a:gd name="connsiteX28" fmla="*/ 1081261 w 2623060"/>
                                <a:gd name="connsiteY28" fmla="*/ 800934 h 1603877"/>
                                <a:gd name="connsiteX29" fmla="*/ 1168029 w 2623060"/>
                                <a:gd name="connsiteY29" fmla="*/ 827632 h 1603877"/>
                                <a:gd name="connsiteX30" fmla="*/ 1188052 w 2623060"/>
                                <a:gd name="connsiteY30" fmla="*/ 840981 h 1603877"/>
                                <a:gd name="connsiteX31" fmla="*/ 1214750 w 2623060"/>
                                <a:gd name="connsiteY31" fmla="*/ 861004 h 1603877"/>
                                <a:gd name="connsiteX32" fmla="*/ 1281495 w 2623060"/>
                                <a:gd name="connsiteY32" fmla="*/ 881028 h 1603877"/>
                                <a:gd name="connsiteX33" fmla="*/ 1341565 w 2623060"/>
                                <a:gd name="connsiteY33" fmla="*/ 907726 h 1603877"/>
                                <a:gd name="connsiteX34" fmla="*/ 1361588 w 2623060"/>
                                <a:gd name="connsiteY34" fmla="*/ 921075 h 1603877"/>
                                <a:gd name="connsiteX35" fmla="*/ 1428333 w 2623060"/>
                                <a:gd name="connsiteY35" fmla="*/ 954447 h 1603877"/>
                                <a:gd name="connsiteX36" fmla="*/ 1495077 w 2623060"/>
                                <a:gd name="connsiteY36" fmla="*/ 987819 h 1603877"/>
                                <a:gd name="connsiteX37" fmla="*/ 1555147 w 2623060"/>
                                <a:gd name="connsiteY37" fmla="*/ 1021191 h 1603877"/>
                                <a:gd name="connsiteX38" fmla="*/ 1608543 w 2623060"/>
                                <a:gd name="connsiteY38" fmla="*/ 1034540 h 1603877"/>
                                <a:gd name="connsiteX39" fmla="*/ 1695311 w 2623060"/>
                                <a:gd name="connsiteY39" fmla="*/ 1054564 h 1603877"/>
                                <a:gd name="connsiteX40" fmla="*/ 1715334 w 2623060"/>
                                <a:gd name="connsiteY40" fmla="*/ 1074587 h 1603877"/>
                                <a:gd name="connsiteX41" fmla="*/ 1788753 w 2623060"/>
                                <a:gd name="connsiteY41" fmla="*/ 1087936 h 1603877"/>
                                <a:gd name="connsiteX42" fmla="*/ 1868847 w 2623060"/>
                                <a:gd name="connsiteY42" fmla="*/ 1114634 h 1603877"/>
                                <a:gd name="connsiteX43" fmla="*/ 1915568 w 2623060"/>
                                <a:gd name="connsiteY43" fmla="*/ 1127983 h 1603877"/>
                                <a:gd name="connsiteX44" fmla="*/ 2002336 w 2623060"/>
                                <a:gd name="connsiteY44" fmla="*/ 1174704 h 1603877"/>
                                <a:gd name="connsiteX45" fmla="*/ 2002336 w 2623060"/>
                                <a:gd name="connsiteY45" fmla="*/ 1174704 h 1603877"/>
                                <a:gd name="connsiteX46" fmla="*/ 2035708 w 2623060"/>
                                <a:gd name="connsiteY46" fmla="*/ 1194727 h 1603877"/>
                                <a:gd name="connsiteX47" fmla="*/ 2069080 w 2623060"/>
                                <a:gd name="connsiteY47" fmla="*/ 1221425 h 1603877"/>
                                <a:gd name="connsiteX48" fmla="*/ 2115801 w 2623060"/>
                                <a:gd name="connsiteY48" fmla="*/ 1241448 h 1603877"/>
                                <a:gd name="connsiteX49" fmla="*/ 2149174 w 2623060"/>
                                <a:gd name="connsiteY49" fmla="*/ 1261472 h 1603877"/>
                                <a:gd name="connsiteX50" fmla="*/ 2189220 w 2623060"/>
                                <a:gd name="connsiteY50" fmla="*/ 1288169 h 1603877"/>
                                <a:gd name="connsiteX51" fmla="*/ 2222593 w 2623060"/>
                                <a:gd name="connsiteY51" fmla="*/ 1328216 h 1603877"/>
                                <a:gd name="connsiteX52" fmla="*/ 2262639 w 2623060"/>
                                <a:gd name="connsiteY52" fmla="*/ 1354914 h 1603877"/>
                                <a:gd name="connsiteX53" fmla="*/ 2316035 w 2623060"/>
                                <a:gd name="connsiteY53" fmla="*/ 1394961 h 1603877"/>
                                <a:gd name="connsiteX54" fmla="*/ 2349407 w 2623060"/>
                                <a:gd name="connsiteY54" fmla="*/ 1435007 h 1603877"/>
                                <a:gd name="connsiteX55" fmla="*/ 2369430 w 2623060"/>
                                <a:gd name="connsiteY55" fmla="*/ 1448356 h 1603877"/>
                                <a:gd name="connsiteX56" fmla="*/ 2376105 w 2623060"/>
                                <a:gd name="connsiteY56" fmla="*/ 1468380 h 1603877"/>
                                <a:gd name="connsiteX57" fmla="*/ 2389454 w 2623060"/>
                                <a:gd name="connsiteY57" fmla="*/ 1488403 h 1603877"/>
                                <a:gd name="connsiteX58" fmla="*/ 2449524 w 2623060"/>
                                <a:gd name="connsiteY58" fmla="*/ 1521775 h 1603877"/>
                                <a:gd name="connsiteX59" fmla="*/ 2469547 w 2623060"/>
                                <a:gd name="connsiteY59" fmla="*/ 1535124 h 1603877"/>
                                <a:gd name="connsiteX60" fmla="*/ 2496245 w 2623060"/>
                                <a:gd name="connsiteY60" fmla="*/ 1555148 h 1603877"/>
                                <a:gd name="connsiteX61" fmla="*/ 2522943 w 2623060"/>
                                <a:gd name="connsiteY61" fmla="*/ 1561822 h 1603877"/>
                                <a:gd name="connsiteX62" fmla="*/ 2542966 w 2623060"/>
                                <a:gd name="connsiteY62" fmla="*/ 1568496 h 1603877"/>
                                <a:gd name="connsiteX63" fmla="*/ 2603036 w 2623060"/>
                                <a:gd name="connsiteY63" fmla="*/ 1581845 h 1603877"/>
                                <a:gd name="connsiteX64" fmla="*/ 2623060 w 2623060"/>
                                <a:gd name="connsiteY64" fmla="*/ 1601869 h 1603877"/>
                                <a:gd name="connsiteX65" fmla="*/ 2603036 w 2623060"/>
                                <a:gd name="connsiteY65"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67795 w 2623060"/>
                                <a:gd name="connsiteY21" fmla="*/ 667445 h 1603877"/>
                                <a:gd name="connsiteX22" fmla="*/ 974470 w 2623060"/>
                                <a:gd name="connsiteY22" fmla="*/ 687469 h 1603877"/>
                                <a:gd name="connsiteX23" fmla="*/ 981144 w 2623060"/>
                                <a:gd name="connsiteY23" fmla="*/ 740864 h 1603877"/>
                                <a:gd name="connsiteX24" fmla="*/ 1001168 w 2623060"/>
                                <a:gd name="connsiteY24" fmla="*/ 754213 h 1603877"/>
                                <a:gd name="connsiteX25" fmla="*/ 1047889 w 2623060"/>
                                <a:gd name="connsiteY25" fmla="*/ 767562 h 1603877"/>
                                <a:gd name="connsiteX26" fmla="*/ 1061238 w 2623060"/>
                                <a:gd name="connsiteY26" fmla="*/ 787585 h 1603877"/>
                                <a:gd name="connsiteX27" fmla="*/ 1081261 w 2623060"/>
                                <a:gd name="connsiteY27" fmla="*/ 800934 h 1603877"/>
                                <a:gd name="connsiteX28" fmla="*/ 1168029 w 2623060"/>
                                <a:gd name="connsiteY28" fmla="*/ 827632 h 1603877"/>
                                <a:gd name="connsiteX29" fmla="*/ 1188052 w 2623060"/>
                                <a:gd name="connsiteY29" fmla="*/ 840981 h 1603877"/>
                                <a:gd name="connsiteX30" fmla="*/ 1214750 w 2623060"/>
                                <a:gd name="connsiteY30" fmla="*/ 861004 h 1603877"/>
                                <a:gd name="connsiteX31" fmla="*/ 1281495 w 2623060"/>
                                <a:gd name="connsiteY31" fmla="*/ 881028 h 1603877"/>
                                <a:gd name="connsiteX32" fmla="*/ 1341565 w 2623060"/>
                                <a:gd name="connsiteY32" fmla="*/ 907726 h 1603877"/>
                                <a:gd name="connsiteX33" fmla="*/ 1361588 w 2623060"/>
                                <a:gd name="connsiteY33" fmla="*/ 921075 h 1603877"/>
                                <a:gd name="connsiteX34" fmla="*/ 1428333 w 2623060"/>
                                <a:gd name="connsiteY34" fmla="*/ 954447 h 1603877"/>
                                <a:gd name="connsiteX35" fmla="*/ 1495077 w 2623060"/>
                                <a:gd name="connsiteY35" fmla="*/ 987819 h 1603877"/>
                                <a:gd name="connsiteX36" fmla="*/ 1555147 w 2623060"/>
                                <a:gd name="connsiteY36" fmla="*/ 1021191 h 1603877"/>
                                <a:gd name="connsiteX37" fmla="*/ 1608543 w 2623060"/>
                                <a:gd name="connsiteY37" fmla="*/ 1034540 h 1603877"/>
                                <a:gd name="connsiteX38" fmla="*/ 1695311 w 2623060"/>
                                <a:gd name="connsiteY38" fmla="*/ 1054564 h 1603877"/>
                                <a:gd name="connsiteX39" fmla="*/ 1715334 w 2623060"/>
                                <a:gd name="connsiteY39" fmla="*/ 1074587 h 1603877"/>
                                <a:gd name="connsiteX40" fmla="*/ 1788753 w 2623060"/>
                                <a:gd name="connsiteY40" fmla="*/ 1087936 h 1603877"/>
                                <a:gd name="connsiteX41" fmla="*/ 1868847 w 2623060"/>
                                <a:gd name="connsiteY41" fmla="*/ 1114634 h 1603877"/>
                                <a:gd name="connsiteX42" fmla="*/ 1915568 w 2623060"/>
                                <a:gd name="connsiteY42" fmla="*/ 1127983 h 1603877"/>
                                <a:gd name="connsiteX43" fmla="*/ 2002336 w 2623060"/>
                                <a:gd name="connsiteY43" fmla="*/ 1174704 h 1603877"/>
                                <a:gd name="connsiteX44" fmla="*/ 2002336 w 2623060"/>
                                <a:gd name="connsiteY44" fmla="*/ 1174704 h 1603877"/>
                                <a:gd name="connsiteX45" fmla="*/ 2035708 w 2623060"/>
                                <a:gd name="connsiteY45" fmla="*/ 1194727 h 1603877"/>
                                <a:gd name="connsiteX46" fmla="*/ 2069080 w 2623060"/>
                                <a:gd name="connsiteY46" fmla="*/ 1221425 h 1603877"/>
                                <a:gd name="connsiteX47" fmla="*/ 2115801 w 2623060"/>
                                <a:gd name="connsiteY47" fmla="*/ 1241448 h 1603877"/>
                                <a:gd name="connsiteX48" fmla="*/ 2149174 w 2623060"/>
                                <a:gd name="connsiteY48" fmla="*/ 1261472 h 1603877"/>
                                <a:gd name="connsiteX49" fmla="*/ 2189220 w 2623060"/>
                                <a:gd name="connsiteY49" fmla="*/ 1288169 h 1603877"/>
                                <a:gd name="connsiteX50" fmla="*/ 2222593 w 2623060"/>
                                <a:gd name="connsiteY50" fmla="*/ 1328216 h 1603877"/>
                                <a:gd name="connsiteX51" fmla="*/ 2262639 w 2623060"/>
                                <a:gd name="connsiteY51" fmla="*/ 1354914 h 1603877"/>
                                <a:gd name="connsiteX52" fmla="*/ 2316035 w 2623060"/>
                                <a:gd name="connsiteY52" fmla="*/ 1394961 h 1603877"/>
                                <a:gd name="connsiteX53" fmla="*/ 2349407 w 2623060"/>
                                <a:gd name="connsiteY53" fmla="*/ 1435007 h 1603877"/>
                                <a:gd name="connsiteX54" fmla="*/ 2369430 w 2623060"/>
                                <a:gd name="connsiteY54" fmla="*/ 1448356 h 1603877"/>
                                <a:gd name="connsiteX55" fmla="*/ 2376105 w 2623060"/>
                                <a:gd name="connsiteY55" fmla="*/ 1468380 h 1603877"/>
                                <a:gd name="connsiteX56" fmla="*/ 2389454 w 2623060"/>
                                <a:gd name="connsiteY56" fmla="*/ 1488403 h 1603877"/>
                                <a:gd name="connsiteX57" fmla="*/ 2449524 w 2623060"/>
                                <a:gd name="connsiteY57" fmla="*/ 1521775 h 1603877"/>
                                <a:gd name="connsiteX58" fmla="*/ 2469547 w 2623060"/>
                                <a:gd name="connsiteY58" fmla="*/ 1535124 h 1603877"/>
                                <a:gd name="connsiteX59" fmla="*/ 2496245 w 2623060"/>
                                <a:gd name="connsiteY59" fmla="*/ 1555148 h 1603877"/>
                                <a:gd name="connsiteX60" fmla="*/ 2522943 w 2623060"/>
                                <a:gd name="connsiteY60" fmla="*/ 1561822 h 1603877"/>
                                <a:gd name="connsiteX61" fmla="*/ 2542966 w 2623060"/>
                                <a:gd name="connsiteY61" fmla="*/ 1568496 h 1603877"/>
                                <a:gd name="connsiteX62" fmla="*/ 2603036 w 2623060"/>
                                <a:gd name="connsiteY62" fmla="*/ 1581845 h 1603877"/>
                                <a:gd name="connsiteX63" fmla="*/ 2623060 w 2623060"/>
                                <a:gd name="connsiteY63" fmla="*/ 1601869 h 1603877"/>
                                <a:gd name="connsiteX64" fmla="*/ 2603036 w 2623060"/>
                                <a:gd name="connsiteY64"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74470 w 2623060"/>
                                <a:gd name="connsiteY21" fmla="*/ 687469 h 1603877"/>
                                <a:gd name="connsiteX22" fmla="*/ 981144 w 2623060"/>
                                <a:gd name="connsiteY22" fmla="*/ 740864 h 1603877"/>
                                <a:gd name="connsiteX23" fmla="*/ 1001168 w 2623060"/>
                                <a:gd name="connsiteY23" fmla="*/ 754213 h 1603877"/>
                                <a:gd name="connsiteX24" fmla="*/ 1047889 w 2623060"/>
                                <a:gd name="connsiteY24" fmla="*/ 767562 h 1603877"/>
                                <a:gd name="connsiteX25" fmla="*/ 1061238 w 2623060"/>
                                <a:gd name="connsiteY25" fmla="*/ 787585 h 1603877"/>
                                <a:gd name="connsiteX26" fmla="*/ 1081261 w 2623060"/>
                                <a:gd name="connsiteY26" fmla="*/ 800934 h 1603877"/>
                                <a:gd name="connsiteX27" fmla="*/ 1168029 w 2623060"/>
                                <a:gd name="connsiteY27" fmla="*/ 827632 h 1603877"/>
                                <a:gd name="connsiteX28" fmla="*/ 1188052 w 2623060"/>
                                <a:gd name="connsiteY28" fmla="*/ 840981 h 1603877"/>
                                <a:gd name="connsiteX29" fmla="*/ 1214750 w 2623060"/>
                                <a:gd name="connsiteY29" fmla="*/ 861004 h 1603877"/>
                                <a:gd name="connsiteX30" fmla="*/ 1281495 w 2623060"/>
                                <a:gd name="connsiteY30" fmla="*/ 881028 h 1603877"/>
                                <a:gd name="connsiteX31" fmla="*/ 1341565 w 2623060"/>
                                <a:gd name="connsiteY31" fmla="*/ 907726 h 1603877"/>
                                <a:gd name="connsiteX32" fmla="*/ 1361588 w 2623060"/>
                                <a:gd name="connsiteY32" fmla="*/ 921075 h 1603877"/>
                                <a:gd name="connsiteX33" fmla="*/ 1428333 w 2623060"/>
                                <a:gd name="connsiteY33" fmla="*/ 954447 h 1603877"/>
                                <a:gd name="connsiteX34" fmla="*/ 1495077 w 2623060"/>
                                <a:gd name="connsiteY34" fmla="*/ 987819 h 1603877"/>
                                <a:gd name="connsiteX35" fmla="*/ 1555147 w 2623060"/>
                                <a:gd name="connsiteY35" fmla="*/ 1021191 h 1603877"/>
                                <a:gd name="connsiteX36" fmla="*/ 1608543 w 2623060"/>
                                <a:gd name="connsiteY36" fmla="*/ 1034540 h 1603877"/>
                                <a:gd name="connsiteX37" fmla="*/ 1695311 w 2623060"/>
                                <a:gd name="connsiteY37" fmla="*/ 1054564 h 1603877"/>
                                <a:gd name="connsiteX38" fmla="*/ 1715334 w 2623060"/>
                                <a:gd name="connsiteY38" fmla="*/ 1074587 h 1603877"/>
                                <a:gd name="connsiteX39" fmla="*/ 1788753 w 2623060"/>
                                <a:gd name="connsiteY39" fmla="*/ 1087936 h 1603877"/>
                                <a:gd name="connsiteX40" fmla="*/ 1868847 w 2623060"/>
                                <a:gd name="connsiteY40" fmla="*/ 1114634 h 1603877"/>
                                <a:gd name="connsiteX41" fmla="*/ 1915568 w 2623060"/>
                                <a:gd name="connsiteY41" fmla="*/ 1127983 h 1603877"/>
                                <a:gd name="connsiteX42" fmla="*/ 2002336 w 2623060"/>
                                <a:gd name="connsiteY42" fmla="*/ 1174704 h 1603877"/>
                                <a:gd name="connsiteX43" fmla="*/ 2002336 w 2623060"/>
                                <a:gd name="connsiteY43" fmla="*/ 1174704 h 1603877"/>
                                <a:gd name="connsiteX44" fmla="*/ 2035708 w 2623060"/>
                                <a:gd name="connsiteY44" fmla="*/ 1194727 h 1603877"/>
                                <a:gd name="connsiteX45" fmla="*/ 2069080 w 2623060"/>
                                <a:gd name="connsiteY45" fmla="*/ 1221425 h 1603877"/>
                                <a:gd name="connsiteX46" fmla="*/ 2115801 w 2623060"/>
                                <a:gd name="connsiteY46" fmla="*/ 1241448 h 1603877"/>
                                <a:gd name="connsiteX47" fmla="*/ 2149174 w 2623060"/>
                                <a:gd name="connsiteY47" fmla="*/ 1261472 h 1603877"/>
                                <a:gd name="connsiteX48" fmla="*/ 2189220 w 2623060"/>
                                <a:gd name="connsiteY48" fmla="*/ 1288169 h 1603877"/>
                                <a:gd name="connsiteX49" fmla="*/ 2222593 w 2623060"/>
                                <a:gd name="connsiteY49" fmla="*/ 1328216 h 1603877"/>
                                <a:gd name="connsiteX50" fmla="*/ 2262639 w 2623060"/>
                                <a:gd name="connsiteY50" fmla="*/ 1354914 h 1603877"/>
                                <a:gd name="connsiteX51" fmla="*/ 2316035 w 2623060"/>
                                <a:gd name="connsiteY51" fmla="*/ 1394961 h 1603877"/>
                                <a:gd name="connsiteX52" fmla="*/ 2349407 w 2623060"/>
                                <a:gd name="connsiteY52" fmla="*/ 1435007 h 1603877"/>
                                <a:gd name="connsiteX53" fmla="*/ 2369430 w 2623060"/>
                                <a:gd name="connsiteY53" fmla="*/ 1448356 h 1603877"/>
                                <a:gd name="connsiteX54" fmla="*/ 2376105 w 2623060"/>
                                <a:gd name="connsiteY54" fmla="*/ 1468380 h 1603877"/>
                                <a:gd name="connsiteX55" fmla="*/ 2389454 w 2623060"/>
                                <a:gd name="connsiteY55" fmla="*/ 1488403 h 1603877"/>
                                <a:gd name="connsiteX56" fmla="*/ 2449524 w 2623060"/>
                                <a:gd name="connsiteY56" fmla="*/ 1521775 h 1603877"/>
                                <a:gd name="connsiteX57" fmla="*/ 2469547 w 2623060"/>
                                <a:gd name="connsiteY57" fmla="*/ 1535124 h 1603877"/>
                                <a:gd name="connsiteX58" fmla="*/ 2496245 w 2623060"/>
                                <a:gd name="connsiteY58" fmla="*/ 1555148 h 1603877"/>
                                <a:gd name="connsiteX59" fmla="*/ 2522943 w 2623060"/>
                                <a:gd name="connsiteY59" fmla="*/ 1561822 h 1603877"/>
                                <a:gd name="connsiteX60" fmla="*/ 2542966 w 2623060"/>
                                <a:gd name="connsiteY60" fmla="*/ 1568496 h 1603877"/>
                                <a:gd name="connsiteX61" fmla="*/ 2603036 w 2623060"/>
                                <a:gd name="connsiteY61" fmla="*/ 1581845 h 1603877"/>
                                <a:gd name="connsiteX62" fmla="*/ 2623060 w 2623060"/>
                                <a:gd name="connsiteY62" fmla="*/ 1601869 h 1603877"/>
                                <a:gd name="connsiteX63" fmla="*/ 2603036 w 2623060"/>
                                <a:gd name="connsiteY63"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74470 w 2623060"/>
                                <a:gd name="connsiteY20" fmla="*/ 687469 h 1603877"/>
                                <a:gd name="connsiteX21" fmla="*/ 981144 w 2623060"/>
                                <a:gd name="connsiteY21" fmla="*/ 740864 h 1603877"/>
                                <a:gd name="connsiteX22" fmla="*/ 1001168 w 2623060"/>
                                <a:gd name="connsiteY22" fmla="*/ 754213 h 1603877"/>
                                <a:gd name="connsiteX23" fmla="*/ 1047889 w 2623060"/>
                                <a:gd name="connsiteY23" fmla="*/ 767562 h 1603877"/>
                                <a:gd name="connsiteX24" fmla="*/ 1061238 w 2623060"/>
                                <a:gd name="connsiteY24" fmla="*/ 787585 h 1603877"/>
                                <a:gd name="connsiteX25" fmla="*/ 1081261 w 2623060"/>
                                <a:gd name="connsiteY25" fmla="*/ 800934 h 1603877"/>
                                <a:gd name="connsiteX26" fmla="*/ 1168029 w 2623060"/>
                                <a:gd name="connsiteY26" fmla="*/ 827632 h 1603877"/>
                                <a:gd name="connsiteX27" fmla="*/ 1188052 w 2623060"/>
                                <a:gd name="connsiteY27" fmla="*/ 840981 h 1603877"/>
                                <a:gd name="connsiteX28" fmla="*/ 1214750 w 2623060"/>
                                <a:gd name="connsiteY28" fmla="*/ 861004 h 1603877"/>
                                <a:gd name="connsiteX29" fmla="*/ 1281495 w 2623060"/>
                                <a:gd name="connsiteY29" fmla="*/ 881028 h 1603877"/>
                                <a:gd name="connsiteX30" fmla="*/ 1341565 w 2623060"/>
                                <a:gd name="connsiteY30" fmla="*/ 907726 h 1603877"/>
                                <a:gd name="connsiteX31" fmla="*/ 1361588 w 2623060"/>
                                <a:gd name="connsiteY31" fmla="*/ 921075 h 1603877"/>
                                <a:gd name="connsiteX32" fmla="*/ 1428333 w 2623060"/>
                                <a:gd name="connsiteY32" fmla="*/ 954447 h 1603877"/>
                                <a:gd name="connsiteX33" fmla="*/ 1495077 w 2623060"/>
                                <a:gd name="connsiteY33" fmla="*/ 987819 h 1603877"/>
                                <a:gd name="connsiteX34" fmla="*/ 1555147 w 2623060"/>
                                <a:gd name="connsiteY34" fmla="*/ 1021191 h 1603877"/>
                                <a:gd name="connsiteX35" fmla="*/ 1608543 w 2623060"/>
                                <a:gd name="connsiteY35" fmla="*/ 1034540 h 1603877"/>
                                <a:gd name="connsiteX36" fmla="*/ 1695311 w 2623060"/>
                                <a:gd name="connsiteY36" fmla="*/ 1054564 h 1603877"/>
                                <a:gd name="connsiteX37" fmla="*/ 1715334 w 2623060"/>
                                <a:gd name="connsiteY37" fmla="*/ 1074587 h 1603877"/>
                                <a:gd name="connsiteX38" fmla="*/ 1788753 w 2623060"/>
                                <a:gd name="connsiteY38" fmla="*/ 1087936 h 1603877"/>
                                <a:gd name="connsiteX39" fmla="*/ 1868847 w 2623060"/>
                                <a:gd name="connsiteY39" fmla="*/ 1114634 h 1603877"/>
                                <a:gd name="connsiteX40" fmla="*/ 1915568 w 2623060"/>
                                <a:gd name="connsiteY40" fmla="*/ 1127983 h 1603877"/>
                                <a:gd name="connsiteX41" fmla="*/ 2002336 w 2623060"/>
                                <a:gd name="connsiteY41" fmla="*/ 1174704 h 1603877"/>
                                <a:gd name="connsiteX42" fmla="*/ 2002336 w 2623060"/>
                                <a:gd name="connsiteY42" fmla="*/ 1174704 h 1603877"/>
                                <a:gd name="connsiteX43" fmla="*/ 2035708 w 2623060"/>
                                <a:gd name="connsiteY43" fmla="*/ 1194727 h 1603877"/>
                                <a:gd name="connsiteX44" fmla="*/ 2069080 w 2623060"/>
                                <a:gd name="connsiteY44" fmla="*/ 1221425 h 1603877"/>
                                <a:gd name="connsiteX45" fmla="*/ 2115801 w 2623060"/>
                                <a:gd name="connsiteY45" fmla="*/ 1241448 h 1603877"/>
                                <a:gd name="connsiteX46" fmla="*/ 2149174 w 2623060"/>
                                <a:gd name="connsiteY46" fmla="*/ 1261472 h 1603877"/>
                                <a:gd name="connsiteX47" fmla="*/ 2189220 w 2623060"/>
                                <a:gd name="connsiteY47" fmla="*/ 1288169 h 1603877"/>
                                <a:gd name="connsiteX48" fmla="*/ 2222593 w 2623060"/>
                                <a:gd name="connsiteY48" fmla="*/ 1328216 h 1603877"/>
                                <a:gd name="connsiteX49" fmla="*/ 2262639 w 2623060"/>
                                <a:gd name="connsiteY49" fmla="*/ 1354914 h 1603877"/>
                                <a:gd name="connsiteX50" fmla="*/ 2316035 w 2623060"/>
                                <a:gd name="connsiteY50" fmla="*/ 1394961 h 1603877"/>
                                <a:gd name="connsiteX51" fmla="*/ 2349407 w 2623060"/>
                                <a:gd name="connsiteY51" fmla="*/ 1435007 h 1603877"/>
                                <a:gd name="connsiteX52" fmla="*/ 2369430 w 2623060"/>
                                <a:gd name="connsiteY52" fmla="*/ 1448356 h 1603877"/>
                                <a:gd name="connsiteX53" fmla="*/ 2376105 w 2623060"/>
                                <a:gd name="connsiteY53" fmla="*/ 1468380 h 1603877"/>
                                <a:gd name="connsiteX54" fmla="*/ 2389454 w 2623060"/>
                                <a:gd name="connsiteY54" fmla="*/ 1488403 h 1603877"/>
                                <a:gd name="connsiteX55" fmla="*/ 2449524 w 2623060"/>
                                <a:gd name="connsiteY55" fmla="*/ 1521775 h 1603877"/>
                                <a:gd name="connsiteX56" fmla="*/ 2469547 w 2623060"/>
                                <a:gd name="connsiteY56" fmla="*/ 1535124 h 1603877"/>
                                <a:gd name="connsiteX57" fmla="*/ 2496245 w 2623060"/>
                                <a:gd name="connsiteY57" fmla="*/ 1555148 h 1603877"/>
                                <a:gd name="connsiteX58" fmla="*/ 2522943 w 2623060"/>
                                <a:gd name="connsiteY58" fmla="*/ 1561822 h 1603877"/>
                                <a:gd name="connsiteX59" fmla="*/ 2542966 w 2623060"/>
                                <a:gd name="connsiteY59" fmla="*/ 1568496 h 1603877"/>
                                <a:gd name="connsiteX60" fmla="*/ 2603036 w 2623060"/>
                                <a:gd name="connsiteY60" fmla="*/ 1581845 h 1603877"/>
                                <a:gd name="connsiteX61" fmla="*/ 2623060 w 2623060"/>
                                <a:gd name="connsiteY61" fmla="*/ 1601869 h 1603877"/>
                                <a:gd name="connsiteX62" fmla="*/ 2603036 w 2623060"/>
                                <a:gd name="connsiteY62"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81144 w 2623060"/>
                                <a:gd name="connsiteY20" fmla="*/ 740864 h 1603877"/>
                                <a:gd name="connsiteX21" fmla="*/ 1001168 w 2623060"/>
                                <a:gd name="connsiteY21" fmla="*/ 754213 h 1603877"/>
                                <a:gd name="connsiteX22" fmla="*/ 1047889 w 2623060"/>
                                <a:gd name="connsiteY22" fmla="*/ 767562 h 1603877"/>
                                <a:gd name="connsiteX23" fmla="*/ 1061238 w 2623060"/>
                                <a:gd name="connsiteY23" fmla="*/ 787585 h 1603877"/>
                                <a:gd name="connsiteX24" fmla="*/ 1081261 w 2623060"/>
                                <a:gd name="connsiteY24" fmla="*/ 800934 h 1603877"/>
                                <a:gd name="connsiteX25" fmla="*/ 1168029 w 2623060"/>
                                <a:gd name="connsiteY25" fmla="*/ 827632 h 1603877"/>
                                <a:gd name="connsiteX26" fmla="*/ 1188052 w 2623060"/>
                                <a:gd name="connsiteY26" fmla="*/ 840981 h 1603877"/>
                                <a:gd name="connsiteX27" fmla="*/ 1214750 w 2623060"/>
                                <a:gd name="connsiteY27" fmla="*/ 861004 h 1603877"/>
                                <a:gd name="connsiteX28" fmla="*/ 1281495 w 2623060"/>
                                <a:gd name="connsiteY28" fmla="*/ 881028 h 1603877"/>
                                <a:gd name="connsiteX29" fmla="*/ 1341565 w 2623060"/>
                                <a:gd name="connsiteY29" fmla="*/ 907726 h 1603877"/>
                                <a:gd name="connsiteX30" fmla="*/ 1361588 w 2623060"/>
                                <a:gd name="connsiteY30" fmla="*/ 921075 h 1603877"/>
                                <a:gd name="connsiteX31" fmla="*/ 1428333 w 2623060"/>
                                <a:gd name="connsiteY31" fmla="*/ 954447 h 1603877"/>
                                <a:gd name="connsiteX32" fmla="*/ 1495077 w 2623060"/>
                                <a:gd name="connsiteY32" fmla="*/ 987819 h 1603877"/>
                                <a:gd name="connsiteX33" fmla="*/ 1555147 w 2623060"/>
                                <a:gd name="connsiteY33" fmla="*/ 1021191 h 1603877"/>
                                <a:gd name="connsiteX34" fmla="*/ 1608543 w 2623060"/>
                                <a:gd name="connsiteY34" fmla="*/ 1034540 h 1603877"/>
                                <a:gd name="connsiteX35" fmla="*/ 1695311 w 2623060"/>
                                <a:gd name="connsiteY35" fmla="*/ 1054564 h 1603877"/>
                                <a:gd name="connsiteX36" fmla="*/ 1715334 w 2623060"/>
                                <a:gd name="connsiteY36" fmla="*/ 1074587 h 1603877"/>
                                <a:gd name="connsiteX37" fmla="*/ 1788753 w 2623060"/>
                                <a:gd name="connsiteY37" fmla="*/ 1087936 h 1603877"/>
                                <a:gd name="connsiteX38" fmla="*/ 1868847 w 2623060"/>
                                <a:gd name="connsiteY38" fmla="*/ 1114634 h 1603877"/>
                                <a:gd name="connsiteX39" fmla="*/ 1915568 w 2623060"/>
                                <a:gd name="connsiteY39" fmla="*/ 1127983 h 1603877"/>
                                <a:gd name="connsiteX40" fmla="*/ 2002336 w 2623060"/>
                                <a:gd name="connsiteY40" fmla="*/ 1174704 h 1603877"/>
                                <a:gd name="connsiteX41" fmla="*/ 2002336 w 2623060"/>
                                <a:gd name="connsiteY41" fmla="*/ 1174704 h 1603877"/>
                                <a:gd name="connsiteX42" fmla="*/ 2035708 w 2623060"/>
                                <a:gd name="connsiteY42" fmla="*/ 1194727 h 1603877"/>
                                <a:gd name="connsiteX43" fmla="*/ 2069080 w 2623060"/>
                                <a:gd name="connsiteY43" fmla="*/ 1221425 h 1603877"/>
                                <a:gd name="connsiteX44" fmla="*/ 2115801 w 2623060"/>
                                <a:gd name="connsiteY44" fmla="*/ 1241448 h 1603877"/>
                                <a:gd name="connsiteX45" fmla="*/ 2149174 w 2623060"/>
                                <a:gd name="connsiteY45" fmla="*/ 1261472 h 1603877"/>
                                <a:gd name="connsiteX46" fmla="*/ 2189220 w 2623060"/>
                                <a:gd name="connsiteY46" fmla="*/ 1288169 h 1603877"/>
                                <a:gd name="connsiteX47" fmla="*/ 2222593 w 2623060"/>
                                <a:gd name="connsiteY47" fmla="*/ 1328216 h 1603877"/>
                                <a:gd name="connsiteX48" fmla="*/ 2262639 w 2623060"/>
                                <a:gd name="connsiteY48" fmla="*/ 1354914 h 1603877"/>
                                <a:gd name="connsiteX49" fmla="*/ 2316035 w 2623060"/>
                                <a:gd name="connsiteY49" fmla="*/ 1394961 h 1603877"/>
                                <a:gd name="connsiteX50" fmla="*/ 2349407 w 2623060"/>
                                <a:gd name="connsiteY50" fmla="*/ 1435007 h 1603877"/>
                                <a:gd name="connsiteX51" fmla="*/ 2369430 w 2623060"/>
                                <a:gd name="connsiteY51" fmla="*/ 1448356 h 1603877"/>
                                <a:gd name="connsiteX52" fmla="*/ 2376105 w 2623060"/>
                                <a:gd name="connsiteY52" fmla="*/ 1468380 h 1603877"/>
                                <a:gd name="connsiteX53" fmla="*/ 2389454 w 2623060"/>
                                <a:gd name="connsiteY53" fmla="*/ 1488403 h 1603877"/>
                                <a:gd name="connsiteX54" fmla="*/ 2449524 w 2623060"/>
                                <a:gd name="connsiteY54" fmla="*/ 1521775 h 1603877"/>
                                <a:gd name="connsiteX55" fmla="*/ 2469547 w 2623060"/>
                                <a:gd name="connsiteY55" fmla="*/ 1535124 h 1603877"/>
                                <a:gd name="connsiteX56" fmla="*/ 2496245 w 2623060"/>
                                <a:gd name="connsiteY56" fmla="*/ 1555148 h 1603877"/>
                                <a:gd name="connsiteX57" fmla="*/ 2522943 w 2623060"/>
                                <a:gd name="connsiteY57" fmla="*/ 1561822 h 1603877"/>
                                <a:gd name="connsiteX58" fmla="*/ 2542966 w 2623060"/>
                                <a:gd name="connsiteY58" fmla="*/ 1568496 h 1603877"/>
                                <a:gd name="connsiteX59" fmla="*/ 2603036 w 2623060"/>
                                <a:gd name="connsiteY59" fmla="*/ 1581845 h 1603877"/>
                                <a:gd name="connsiteX60" fmla="*/ 2623060 w 2623060"/>
                                <a:gd name="connsiteY60" fmla="*/ 1601869 h 1603877"/>
                                <a:gd name="connsiteX61" fmla="*/ 2603036 w 2623060"/>
                                <a:gd name="connsiteY61"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67679 w 2623060"/>
                                <a:gd name="connsiteY18" fmla="*/ 614049 h 1603877"/>
                                <a:gd name="connsiteX19" fmla="*/ 981144 w 2623060"/>
                                <a:gd name="connsiteY19" fmla="*/ 740864 h 1603877"/>
                                <a:gd name="connsiteX20" fmla="*/ 1001168 w 2623060"/>
                                <a:gd name="connsiteY20" fmla="*/ 754213 h 1603877"/>
                                <a:gd name="connsiteX21" fmla="*/ 1047889 w 2623060"/>
                                <a:gd name="connsiteY21" fmla="*/ 767562 h 1603877"/>
                                <a:gd name="connsiteX22" fmla="*/ 1061238 w 2623060"/>
                                <a:gd name="connsiteY22" fmla="*/ 787585 h 1603877"/>
                                <a:gd name="connsiteX23" fmla="*/ 1081261 w 2623060"/>
                                <a:gd name="connsiteY23" fmla="*/ 800934 h 1603877"/>
                                <a:gd name="connsiteX24" fmla="*/ 1168029 w 2623060"/>
                                <a:gd name="connsiteY24" fmla="*/ 827632 h 1603877"/>
                                <a:gd name="connsiteX25" fmla="*/ 1188052 w 2623060"/>
                                <a:gd name="connsiteY25" fmla="*/ 840981 h 1603877"/>
                                <a:gd name="connsiteX26" fmla="*/ 1214750 w 2623060"/>
                                <a:gd name="connsiteY26" fmla="*/ 861004 h 1603877"/>
                                <a:gd name="connsiteX27" fmla="*/ 1281495 w 2623060"/>
                                <a:gd name="connsiteY27" fmla="*/ 881028 h 1603877"/>
                                <a:gd name="connsiteX28" fmla="*/ 1341565 w 2623060"/>
                                <a:gd name="connsiteY28" fmla="*/ 907726 h 1603877"/>
                                <a:gd name="connsiteX29" fmla="*/ 1361588 w 2623060"/>
                                <a:gd name="connsiteY29" fmla="*/ 921075 h 1603877"/>
                                <a:gd name="connsiteX30" fmla="*/ 1428333 w 2623060"/>
                                <a:gd name="connsiteY30" fmla="*/ 954447 h 1603877"/>
                                <a:gd name="connsiteX31" fmla="*/ 1495077 w 2623060"/>
                                <a:gd name="connsiteY31" fmla="*/ 987819 h 1603877"/>
                                <a:gd name="connsiteX32" fmla="*/ 1555147 w 2623060"/>
                                <a:gd name="connsiteY32" fmla="*/ 1021191 h 1603877"/>
                                <a:gd name="connsiteX33" fmla="*/ 1608543 w 2623060"/>
                                <a:gd name="connsiteY33" fmla="*/ 1034540 h 1603877"/>
                                <a:gd name="connsiteX34" fmla="*/ 1695311 w 2623060"/>
                                <a:gd name="connsiteY34" fmla="*/ 1054564 h 1603877"/>
                                <a:gd name="connsiteX35" fmla="*/ 1715334 w 2623060"/>
                                <a:gd name="connsiteY35" fmla="*/ 1074587 h 1603877"/>
                                <a:gd name="connsiteX36" fmla="*/ 1788753 w 2623060"/>
                                <a:gd name="connsiteY36" fmla="*/ 1087936 h 1603877"/>
                                <a:gd name="connsiteX37" fmla="*/ 1868847 w 2623060"/>
                                <a:gd name="connsiteY37" fmla="*/ 1114634 h 1603877"/>
                                <a:gd name="connsiteX38" fmla="*/ 1915568 w 2623060"/>
                                <a:gd name="connsiteY38" fmla="*/ 1127983 h 1603877"/>
                                <a:gd name="connsiteX39" fmla="*/ 2002336 w 2623060"/>
                                <a:gd name="connsiteY39" fmla="*/ 1174704 h 1603877"/>
                                <a:gd name="connsiteX40" fmla="*/ 2002336 w 2623060"/>
                                <a:gd name="connsiteY40" fmla="*/ 1174704 h 1603877"/>
                                <a:gd name="connsiteX41" fmla="*/ 2035708 w 2623060"/>
                                <a:gd name="connsiteY41" fmla="*/ 1194727 h 1603877"/>
                                <a:gd name="connsiteX42" fmla="*/ 2069080 w 2623060"/>
                                <a:gd name="connsiteY42" fmla="*/ 1221425 h 1603877"/>
                                <a:gd name="connsiteX43" fmla="*/ 2115801 w 2623060"/>
                                <a:gd name="connsiteY43" fmla="*/ 1241448 h 1603877"/>
                                <a:gd name="connsiteX44" fmla="*/ 2149174 w 2623060"/>
                                <a:gd name="connsiteY44" fmla="*/ 1261472 h 1603877"/>
                                <a:gd name="connsiteX45" fmla="*/ 2189220 w 2623060"/>
                                <a:gd name="connsiteY45" fmla="*/ 1288169 h 1603877"/>
                                <a:gd name="connsiteX46" fmla="*/ 2222593 w 2623060"/>
                                <a:gd name="connsiteY46" fmla="*/ 1328216 h 1603877"/>
                                <a:gd name="connsiteX47" fmla="*/ 2262639 w 2623060"/>
                                <a:gd name="connsiteY47" fmla="*/ 1354914 h 1603877"/>
                                <a:gd name="connsiteX48" fmla="*/ 2316035 w 2623060"/>
                                <a:gd name="connsiteY48" fmla="*/ 1394961 h 1603877"/>
                                <a:gd name="connsiteX49" fmla="*/ 2349407 w 2623060"/>
                                <a:gd name="connsiteY49" fmla="*/ 1435007 h 1603877"/>
                                <a:gd name="connsiteX50" fmla="*/ 2369430 w 2623060"/>
                                <a:gd name="connsiteY50" fmla="*/ 1448356 h 1603877"/>
                                <a:gd name="connsiteX51" fmla="*/ 2376105 w 2623060"/>
                                <a:gd name="connsiteY51" fmla="*/ 1468380 h 1603877"/>
                                <a:gd name="connsiteX52" fmla="*/ 2389454 w 2623060"/>
                                <a:gd name="connsiteY52" fmla="*/ 1488403 h 1603877"/>
                                <a:gd name="connsiteX53" fmla="*/ 2449524 w 2623060"/>
                                <a:gd name="connsiteY53" fmla="*/ 1521775 h 1603877"/>
                                <a:gd name="connsiteX54" fmla="*/ 2469547 w 2623060"/>
                                <a:gd name="connsiteY54" fmla="*/ 1535124 h 1603877"/>
                                <a:gd name="connsiteX55" fmla="*/ 2496245 w 2623060"/>
                                <a:gd name="connsiteY55" fmla="*/ 1555148 h 1603877"/>
                                <a:gd name="connsiteX56" fmla="*/ 2522943 w 2623060"/>
                                <a:gd name="connsiteY56" fmla="*/ 1561822 h 1603877"/>
                                <a:gd name="connsiteX57" fmla="*/ 2542966 w 2623060"/>
                                <a:gd name="connsiteY57" fmla="*/ 1568496 h 1603877"/>
                                <a:gd name="connsiteX58" fmla="*/ 2603036 w 2623060"/>
                                <a:gd name="connsiteY58" fmla="*/ 1581845 h 1603877"/>
                                <a:gd name="connsiteX59" fmla="*/ 2623060 w 2623060"/>
                                <a:gd name="connsiteY59" fmla="*/ 1601869 h 1603877"/>
                                <a:gd name="connsiteX60" fmla="*/ 2603036 w 2623060"/>
                                <a:gd name="connsiteY60" fmla="*/ 1595194 h 1603877"/>
                                <a:gd name="connsiteX0" fmla="*/ 4998 w 2628058"/>
                                <a:gd name="connsiteY0" fmla="*/ 0 h 1603877"/>
                                <a:gd name="connsiteX1" fmla="*/ 3343 w 2628058"/>
                                <a:gd name="connsiteY1" fmla="*/ 323582 h 1603877"/>
                                <a:gd name="connsiteX2" fmla="*/ 71742 w 2628058"/>
                                <a:gd name="connsiteY2" fmla="*/ 66745 h 1603877"/>
                                <a:gd name="connsiteX3" fmla="*/ 145161 w 2628058"/>
                                <a:gd name="connsiteY3" fmla="*/ 180210 h 1603877"/>
                                <a:gd name="connsiteX4" fmla="*/ 171859 w 2628058"/>
                                <a:gd name="connsiteY4" fmla="*/ 220257 h 1603877"/>
                                <a:gd name="connsiteX5" fmla="*/ 185208 w 2628058"/>
                                <a:gd name="connsiteY5" fmla="*/ 246955 h 1603877"/>
                                <a:gd name="connsiteX6" fmla="*/ 238604 w 2628058"/>
                                <a:gd name="connsiteY6" fmla="*/ 300350 h 1603877"/>
                                <a:gd name="connsiteX7" fmla="*/ 298674 w 2628058"/>
                                <a:gd name="connsiteY7" fmla="*/ 320374 h 1603877"/>
                                <a:gd name="connsiteX8" fmla="*/ 338720 w 2628058"/>
                                <a:gd name="connsiteY8" fmla="*/ 340397 h 1603877"/>
                                <a:gd name="connsiteX9" fmla="*/ 392116 w 2628058"/>
                                <a:gd name="connsiteY9" fmla="*/ 347072 h 1603877"/>
                                <a:gd name="connsiteX10" fmla="*/ 432163 w 2628058"/>
                                <a:gd name="connsiteY10" fmla="*/ 367095 h 1603877"/>
                                <a:gd name="connsiteX11" fmla="*/ 498907 w 2628058"/>
                                <a:gd name="connsiteY11" fmla="*/ 387118 h 1603877"/>
                                <a:gd name="connsiteX12" fmla="*/ 552303 w 2628058"/>
                                <a:gd name="connsiteY12" fmla="*/ 420491 h 1603877"/>
                                <a:gd name="connsiteX13" fmla="*/ 592350 w 2628058"/>
                                <a:gd name="connsiteY13" fmla="*/ 433840 h 1603877"/>
                                <a:gd name="connsiteX14" fmla="*/ 652420 w 2628058"/>
                                <a:gd name="connsiteY14" fmla="*/ 473886 h 1603877"/>
                                <a:gd name="connsiteX15" fmla="*/ 719164 w 2628058"/>
                                <a:gd name="connsiteY15" fmla="*/ 493910 h 1603877"/>
                                <a:gd name="connsiteX16" fmla="*/ 772560 w 2628058"/>
                                <a:gd name="connsiteY16" fmla="*/ 507258 h 1603877"/>
                                <a:gd name="connsiteX17" fmla="*/ 832630 w 2628058"/>
                                <a:gd name="connsiteY17" fmla="*/ 540631 h 1603877"/>
                                <a:gd name="connsiteX18" fmla="*/ 872677 w 2628058"/>
                                <a:gd name="connsiteY18" fmla="*/ 614049 h 1603877"/>
                                <a:gd name="connsiteX19" fmla="*/ 986142 w 2628058"/>
                                <a:gd name="connsiteY19" fmla="*/ 740864 h 1603877"/>
                                <a:gd name="connsiteX20" fmla="*/ 1006166 w 2628058"/>
                                <a:gd name="connsiteY20" fmla="*/ 754213 h 1603877"/>
                                <a:gd name="connsiteX21" fmla="*/ 1052887 w 2628058"/>
                                <a:gd name="connsiteY21" fmla="*/ 767562 h 1603877"/>
                                <a:gd name="connsiteX22" fmla="*/ 1066236 w 2628058"/>
                                <a:gd name="connsiteY22" fmla="*/ 787585 h 1603877"/>
                                <a:gd name="connsiteX23" fmla="*/ 1086259 w 2628058"/>
                                <a:gd name="connsiteY23" fmla="*/ 800934 h 1603877"/>
                                <a:gd name="connsiteX24" fmla="*/ 1173027 w 2628058"/>
                                <a:gd name="connsiteY24" fmla="*/ 827632 h 1603877"/>
                                <a:gd name="connsiteX25" fmla="*/ 1193050 w 2628058"/>
                                <a:gd name="connsiteY25" fmla="*/ 840981 h 1603877"/>
                                <a:gd name="connsiteX26" fmla="*/ 1219748 w 2628058"/>
                                <a:gd name="connsiteY26" fmla="*/ 861004 h 1603877"/>
                                <a:gd name="connsiteX27" fmla="*/ 1286493 w 2628058"/>
                                <a:gd name="connsiteY27" fmla="*/ 881028 h 1603877"/>
                                <a:gd name="connsiteX28" fmla="*/ 1346563 w 2628058"/>
                                <a:gd name="connsiteY28" fmla="*/ 907726 h 1603877"/>
                                <a:gd name="connsiteX29" fmla="*/ 1366586 w 2628058"/>
                                <a:gd name="connsiteY29" fmla="*/ 921075 h 1603877"/>
                                <a:gd name="connsiteX30" fmla="*/ 1433331 w 2628058"/>
                                <a:gd name="connsiteY30" fmla="*/ 954447 h 1603877"/>
                                <a:gd name="connsiteX31" fmla="*/ 1500075 w 2628058"/>
                                <a:gd name="connsiteY31" fmla="*/ 987819 h 1603877"/>
                                <a:gd name="connsiteX32" fmla="*/ 1560145 w 2628058"/>
                                <a:gd name="connsiteY32" fmla="*/ 1021191 h 1603877"/>
                                <a:gd name="connsiteX33" fmla="*/ 1613541 w 2628058"/>
                                <a:gd name="connsiteY33" fmla="*/ 1034540 h 1603877"/>
                                <a:gd name="connsiteX34" fmla="*/ 1700309 w 2628058"/>
                                <a:gd name="connsiteY34" fmla="*/ 1054564 h 1603877"/>
                                <a:gd name="connsiteX35" fmla="*/ 1720332 w 2628058"/>
                                <a:gd name="connsiteY35" fmla="*/ 1074587 h 1603877"/>
                                <a:gd name="connsiteX36" fmla="*/ 1793751 w 2628058"/>
                                <a:gd name="connsiteY36" fmla="*/ 1087936 h 1603877"/>
                                <a:gd name="connsiteX37" fmla="*/ 1873845 w 2628058"/>
                                <a:gd name="connsiteY37" fmla="*/ 1114634 h 1603877"/>
                                <a:gd name="connsiteX38" fmla="*/ 1920566 w 2628058"/>
                                <a:gd name="connsiteY38" fmla="*/ 1127983 h 1603877"/>
                                <a:gd name="connsiteX39" fmla="*/ 2007334 w 2628058"/>
                                <a:gd name="connsiteY39" fmla="*/ 1174704 h 1603877"/>
                                <a:gd name="connsiteX40" fmla="*/ 2007334 w 2628058"/>
                                <a:gd name="connsiteY40" fmla="*/ 1174704 h 1603877"/>
                                <a:gd name="connsiteX41" fmla="*/ 2040706 w 2628058"/>
                                <a:gd name="connsiteY41" fmla="*/ 1194727 h 1603877"/>
                                <a:gd name="connsiteX42" fmla="*/ 2074078 w 2628058"/>
                                <a:gd name="connsiteY42" fmla="*/ 1221425 h 1603877"/>
                                <a:gd name="connsiteX43" fmla="*/ 2120799 w 2628058"/>
                                <a:gd name="connsiteY43" fmla="*/ 1241448 h 1603877"/>
                                <a:gd name="connsiteX44" fmla="*/ 2154172 w 2628058"/>
                                <a:gd name="connsiteY44" fmla="*/ 1261472 h 1603877"/>
                                <a:gd name="connsiteX45" fmla="*/ 2194218 w 2628058"/>
                                <a:gd name="connsiteY45" fmla="*/ 1288169 h 1603877"/>
                                <a:gd name="connsiteX46" fmla="*/ 2227591 w 2628058"/>
                                <a:gd name="connsiteY46" fmla="*/ 1328216 h 1603877"/>
                                <a:gd name="connsiteX47" fmla="*/ 2267637 w 2628058"/>
                                <a:gd name="connsiteY47" fmla="*/ 1354914 h 1603877"/>
                                <a:gd name="connsiteX48" fmla="*/ 2321033 w 2628058"/>
                                <a:gd name="connsiteY48" fmla="*/ 1394961 h 1603877"/>
                                <a:gd name="connsiteX49" fmla="*/ 2354405 w 2628058"/>
                                <a:gd name="connsiteY49" fmla="*/ 1435007 h 1603877"/>
                                <a:gd name="connsiteX50" fmla="*/ 2374428 w 2628058"/>
                                <a:gd name="connsiteY50" fmla="*/ 1448356 h 1603877"/>
                                <a:gd name="connsiteX51" fmla="*/ 2381103 w 2628058"/>
                                <a:gd name="connsiteY51" fmla="*/ 1468380 h 1603877"/>
                                <a:gd name="connsiteX52" fmla="*/ 2394452 w 2628058"/>
                                <a:gd name="connsiteY52" fmla="*/ 1488403 h 1603877"/>
                                <a:gd name="connsiteX53" fmla="*/ 2454522 w 2628058"/>
                                <a:gd name="connsiteY53" fmla="*/ 1521775 h 1603877"/>
                                <a:gd name="connsiteX54" fmla="*/ 2474545 w 2628058"/>
                                <a:gd name="connsiteY54" fmla="*/ 1535124 h 1603877"/>
                                <a:gd name="connsiteX55" fmla="*/ 2501243 w 2628058"/>
                                <a:gd name="connsiteY55" fmla="*/ 1555148 h 1603877"/>
                                <a:gd name="connsiteX56" fmla="*/ 2527941 w 2628058"/>
                                <a:gd name="connsiteY56" fmla="*/ 1561822 h 1603877"/>
                                <a:gd name="connsiteX57" fmla="*/ 2547964 w 2628058"/>
                                <a:gd name="connsiteY57" fmla="*/ 1568496 h 1603877"/>
                                <a:gd name="connsiteX58" fmla="*/ 2608034 w 2628058"/>
                                <a:gd name="connsiteY58" fmla="*/ 1581845 h 1603877"/>
                                <a:gd name="connsiteX59" fmla="*/ 2628058 w 2628058"/>
                                <a:gd name="connsiteY59" fmla="*/ 1601869 h 1603877"/>
                                <a:gd name="connsiteX60" fmla="*/ 2608034 w 2628058"/>
                                <a:gd name="connsiteY60" fmla="*/ 1595194 h 1603877"/>
                                <a:gd name="connsiteX0" fmla="*/ 9334 w 2632394"/>
                                <a:gd name="connsiteY0" fmla="*/ 0 h 1603877"/>
                                <a:gd name="connsiteX1" fmla="*/ 7679 w 2632394"/>
                                <a:gd name="connsiteY1" fmla="*/ 323582 h 1603877"/>
                                <a:gd name="connsiteX2" fmla="*/ 139873 w 2632394"/>
                                <a:gd name="connsiteY2" fmla="*/ 293573 h 1603877"/>
                                <a:gd name="connsiteX3" fmla="*/ 149497 w 2632394"/>
                                <a:gd name="connsiteY3" fmla="*/ 180210 h 1603877"/>
                                <a:gd name="connsiteX4" fmla="*/ 176195 w 2632394"/>
                                <a:gd name="connsiteY4" fmla="*/ 220257 h 1603877"/>
                                <a:gd name="connsiteX5" fmla="*/ 189544 w 2632394"/>
                                <a:gd name="connsiteY5" fmla="*/ 246955 h 1603877"/>
                                <a:gd name="connsiteX6" fmla="*/ 242940 w 2632394"/>
                                <a:gd name="connsiteY6" fmla="*/ 300350 h 1603877"/>
                                <a:gd name="connsiteX7" fmla="*/ 303010 w 2632394"/>
                                <a:gd name="connsiteY7" fmla="*/ 320374 h 1603877"/>
                                <a:gd name="connsiteX8" fmla="*/ 343056 w 2632394"/>
                                <a:gd name="connsiteY8" fmla="*/ 340397 h 1603877"/>
                                <a:gd name="connsiteX9" fmla="*/ 396452 w 2632394"/>
                                <a:gd name="connsiteY9" fmla="*/ 347072 h 1603877"/>
                                <a:gd name="connsiteX10" fmla="*/ 436499 w 2632394"/>
                                <a:gd name="connsiteY10" fmla="*/ 367095 h 1603877"/>
                                <a:gd name="connsiteX11" fmla="*/ 503243 w 2632394"/>
                                <a:gd name="connsiteY11" fmla="*/ 387118 h 1603877"/>
                                <a:gd name="connsiteX12" fmla="*/ 556639 w 2632394"/>
                                <a:gd name="connsiteY12" fmla="*/ 420491 h 1603877"/>
                                <a:gd name="connsiteX13" fmla="*/ 596686 w 2632394"/>
                                <a:gd name="connsiteY13" fmla="*/ 433840 h 1603877"/>
                                <a:gd name="connsiteX14" fmla="*/ 656756 w 2632394"/>
                                <a:gd name="connsiteY14" fmla="*/ 473886 h 1603877"/>
                                <a:gd name="connsiteX15" fmla="*/ 723500 w 2632394"/>
                                <a:gd name="connsiteY15" fmla="*/ 493910 h 1603877"/>
                                <a:gd name="connsiteX16" fmla="*/ 776896 w 2632394"/>
                                <a:gd name="connsiteY16" fmla="*/ 507258 h 1603877"/>
                                <a:gd name="connsiteX17" fmla="*/ 836966 w 2632394"/>
                                <a:gd name="connsiteY17" fmla="*/ 540631 h 1603877"/>
                                <a:gd name="connsiteX18" fmla="*/ 877013 w 2632394"/>
                                <a:gd name="connsiteY18" fmla="*/ 614049 h 1603877"/>
                                <a:gd name="connsiteX19" fmla="*/ 990478 w 2632394"/>
                                <a:gd name="connsiteY19" fmla="*/ 740864 h 1603877"/>
                                <a:gd name="connsiteX20" fmla="*/ 1010502 w 2632394"/>
                                <a:gd name="connsiteY20" fmla="*/ 754213 h 1603877"/>
                                <a:gd name="connsiteX21" fmla="*/ 1057223 w 2632394"/>
                                <a:gd name="connsiteY21" fmla="*/ 767562 h 1603877"/>
                                <a:gd name="connsiteX22" fmla="*/ 1070572 w 2632394"/>
                                <a:gd name="connsiteY22" fmla="*/ 787585 h 1603877"/>
                                <a:gd name="connsiteX23" fmla="*/ 1090595 w 2632394"/>
                                <a:gd name="connsiteY23" fmla="*/ 800934 h 1603877"/>
                                <a:gd name="connsiteX24" fmla="*/ 1177363 w 2632394"/>
                                <a:gd name="connsiteY24" fmla="*/ 827632 h 1603877"/>
                                <a:gd name="connsiteX25" fmla="*/ 1197386 w 2632394"/>
                                <a:gd name="connsiteY25" fmla="*/ 840981 h 1603877"/>
                                <a:gd name="connsiteX26" fmla="*/ 1224084 w 2632394"/>
                                <a:gd name="connsiteY26" fmla="*/ 861004 h 1603877"/>
                                <a:gd name="connsiteX27" fmla="*/ 1290829 w 2632394"/>
                                <a:gd name="connsiteY27" fmla="*/ 881028 h 1603877"/>
                                <a:gd name="connsiteX28" fmla="*/ 1350899 w 2632394"/>
                                <a:gd name="connsiteY28" fmla="*/ 907726 h 1603877"/>
                                <a:gd name="connsiteX29" fmla="*/ 1370922 w 2632394"/>
                                <a:gd name="connsiteY29" fmla="*/ 921075 h 1603877"/>
                                <a:gd name="connsiteX30" fmla="*/ 1437667 w 2632394"/>
                                <a:gd name="connsiteY30" fmla="*/ 954447 h 1603877"/>
                                <a:gd name="connsiteX31" fmla="*/ 1504411 w 2632394"/>
                                <a:gd name="connsiteY31" fmla="*/ 987819 h 1603877"/>
                                <a:gd name="connsiteX32" fmla="*/ 1564481 w 2632394"/>
                                <a:gd name="connsiteY32" fmla="*/ 1021191 h 1603877"/>
                                <a:gd name="connsiteX33" fmla="*/ 1617877 w 2632394"/>
                                <a:gd name="connsiteY33" fmla="*/ 1034540 h 1603877"/>
                                <a:gd name="connsiteX34" fmla="*/ 1704645 w 2632394"/>
                                <a:gd name="connsiteY34" fmla="*/ 1054564 h 1603877"/>
                                <a:gd name="connsiteX35" fmla="*/ 1724668 w 2632394"/>
                                <a:gd name="connsiteY35" fmla="*/ 1074587 h 1603877"/>
                                <a:gd name="connsiteX36" fmla="*/ 1798087 w 2632394"/>
                                <a:gd name="connsiteY36" fmla="*/ 1087936 h 1603877"/>
                                <a:gd name="connsiteX37" fmla="*/ 1878181 w 2632394"/>
                                <a:gd name="connsiteY37" fmla="*/ 1114634 h 1603877"/>
                                <a:gd name="connsiteX38" fmla="*/ 1924902 w 2632394"/>
                                <a:gd name="connsiteY38" fmla="*/ 1127983 h 1603877"/>
                                <a:gd name="connsiteX39" fmla="*/ 2011670 w 2632394"/>
                                <a:gd name="connsiteY39" fmla="*/ 1174704 h 1603877"/>
                                <a:gd name="connsiteX40" fmla="*/ 2011670 w 2632394"/>
                                <a:gd name="connsiteY40" fmla="*/ 1174704 h 1603877"/>
                                <a:gd name="connsiteX41" fmla="*/ 2045042 w 2632394"/>
                                <a:gd name="connsiteY41" fmla="*/ 1194727 h 1603877"/>
                                <a:gd name="connsiteX42" fmla="*/ 2078414 w 2632394"/>
                                <a:gd name="connsiteY42" fmla="*/ 1221425 h 1603877"/>
                                <a:gd name="connsiteX43" fmla="*/ 2125135 w 2632394"/>
                                <a:gd name="connsiteY43" fmla="*/ 1241448 h 1603877"/>
                                <a:gd name="connsiteX44" fmla="*/ 2158508 w 2632394"/>
                                <a:gd name="connsiteY44" fmla="*/ 1261472 h 1603877"/>
                                <a:gd name="connsiteX45" fmla="*/ 2198554 w 2632394"/>
                                <a:gd name="connsiteY45" fmla="*/ 1288169 h 1603877"/>
                                <a:gd name="connsiteX46" fmla="*/ 2231927 w 2632394"/>
                                <a:gd name="connsiteY46" fmla="*/ 1328216 h 1603877"/>
                                <a:gd name="connsiteX47" fmla="*/ 2271973 w 2632394"/>
                                <a:gd name="connsiteY47" fmla="*/ 1354914 h 1603877"/>
                                <a:gd name="connsiteX48" fmla="*/ 2325369 w 2632394"/>
                                <a:gd name="connsiteY48" fmla="*/ 1394961 h 1603877"/>
                                <a:gd name="connsiteX49" fmla="*/ 2358741 w 2632394"/>
                                <a:gd name="connsiteY49" fmla="*/ 1435007 h 1603877"/>
                                <a:gd name="connsiteX50" fmla="*/ 2378764 w 2632394"/>
                                <a:gd name="connsiteY50" fmla="*/ 1448356 h 1603877"/>
                                <a:gd name="connsiteX51" fmla="*/ 2385439 w 2632394"/>
                                <a:gd name="connsiteY51" fmla="*/ 1468380 h 1603877"/>
                                <a:gd name="connsiteX52" fmla="*/ 2398788 w 2632394"/>
                                <a:gd name="connsiteY52" fmla="*/ 1488403 h 1603877"/>
                                <a:gd name="connsiteX53" fmla="*/ 2458858 w 2632394"/>
                                <a:gd name="connsiteY53" fmla="*/ 1521775 h 1603877"/>
                                <a:gd name="connsiteX54" fmla="*/ 2478881 w 2632394"/>
                                <a:gd name="connsiteY54" fmla="*/ 1535124 h 1603877"/>
                                <a:gd name="connsiteX55" fmla="*/ 2505579 w 2632394"/>
                                <a:gd name="connsiteY55" fmla="*/ 1555148 h 1603877"/>
                                <a:gd name="connsiteX56" fmla="*/ 2532277 w 2632394"/>
                                <a:gd name="connsiteY56" fmla="*/ 1561822 h 1603877"/>
                                <a:gd name="connsiteX57" fmla="*/ 2552300 w 2632394"/>
                                <a:gd name="connsiteY57" fmla="*/ 1568496 h 1603877"/>
                                <a:gd name="connsiteX58" fmla="*/ 2612370 w 2632394"/>
                                <a:gd name="connsiteY58" fmla="*/ 1581845 h 1603877"/>
                                <a:gd name="connsiteX59" fmla="*/ 2632394 w 2632394"/>
                                <a:gd name="connsiteY59" fmla="*/ 1601869 h 1603877"/>
                                <a:gd name="connsiteX60" fmla="*/ 2612370 w 2632394"/>
                                <a:gd name="connsiteY60" fmla="*/ 1595194 h 1603877"/>
                                <a:gd name="connsiteX0" fmla="*/ 0 w 2651413"/>
                                <a:gd name="connsiteY0" fmla="*/ 49007 h 1426056"/>
                                <a:gd name="connsiteX1" fmla="*/ 26698 w 2651413"/>
                                <a:gd name="connsiteY1" fmla="*/ 145761 h 1426056"/>
                                <a:gd name="connsiteX2" fmla="*/ 158892 w 2651413"/>
                                <a:gd name="connsiteY2" fmla="*/ 115752 h 1426056"/>
                                <a:gd name="connsiteX3" fmla="*/ 168516 w 2651413"/>
                                <a:gd name="connsiteY3" fmla="*/ 2389 h 1426056"/>
                                <a:gd name="connsiteX4" fmla="*/ 195214 w 2651413"/>
                                <a:gd name="connsiteY4" fmla="*/ 42436 h 1426056"/>
                                <a:gd name="connsiteX5" fmla="*/ 208563 w 2651413"/>
                                <a:gd name="connsiteY5" fmla="*/ 69134 h 1426056"/>
                                <a:gd name="connsiteX6" fmla="*/ 261959 w 2651413"/>
                                <a:gd name="connsiteY6" fmla="*/ 122529 h 1426056"/>
                                <a:gd name="connsiteX7" fmla="*/ 322029 w 2651413"/>
                                <a:gd name="connsiteY7" fmla="*/ 142553 h 1426056"/>
                                <a:gd name="connsiteX8" fmla="*/ 362075 w 2651413"/>
                                <a:gd name="connsiteY8" fmla="*/ 162576 h 1426056"/>
                                <a:gd name="connsiteX9" fmla="*/ 415471 w 2651413"/>
                                <a:gd name="connsiteY9" fmla="*/ 169251 h 1426056"/>
                                <a:gd name="connsiteX10" fmla="*/ 455518 w 2651413"/>
                                <a:gd name="connsiteY10" fmla="*/ 189274 h 1426056"/>
                                <a:gd name="connsiteX11" fmla="*/ 522262 w 2651413"/>
                                <a:gd name="connsiteY11" fmla="*/ 209297 h 1426056"/>
                                <a:gd name="connsiteX12" fmla="*/ 575658 w 2651413"/>
                                <a:gd name="connsiteY12" fmla="*/ 242670 h 1426056"/>
                                <a:gd name="connsiteX13" fmla="*/ 615705 w 2651413"/>
                                <a:gd name="connsiteY13" fmla="*/ 256019 h 1426056"/>
                                <a:gd name="connsiteX14" fmla="*/ 675775 w 2651413"/>
                                <a:gd name="connsiteY14" fmla="*/ 296065 h 1426056"/>
                                <a:gd name="connsiteX15" fmla="*/ 742519 w 2651413"/>
                                <a:gd name="connsiteY15" fmla="*/ 316089 h 1426056"/>
                                <a:gd name="connsiteX16" fmla="*/ 795915 w 2651413"/>
                                <a:gd name="connsiteY16" fmla="*/ 329437 h 1426056"/>
                                <a:gd name="connsiteX17" fmla="*/ 855985 w 2651413"/>
                                <a:gd name="connsiteY17" fmla="*/ 362810 h 1426056"/>
                                <a:gd name="connsiteX18" fmla="*/ 896032 w 2651413"/>
                                <a:gd name="connsiteY18" fmla="*/ 436228 h 1426056"/>
                                <a:gd name="connsiteX19" fmla="*/ 1009497 w 2651413"/>
                                <a:gd name="connsiteY19" fmla="*/ 563043 h 1426056"/>
                                <a:gd name="connsiteX20" fmla="*/ 1029521 w 2651413"/>
                                <a:gd name="connsiteY20" fmla="*/ 576392 h 1426056"/>
                                <a:gd name="connsiteX21" fmla="*/ 1076242 w 2651413"/>
                                <a:gd name="connsiteY21" fmla="*/ 589741 h 1426056"/>
                                <a:gd name="connsiteX22" fmla="*/ 1089591 w 2651413"/>
                                <a:gd name="connsiteY22" fmla="*/ 609764 h 1426056"/>
                                <a:gd name="connsiteX23" fmla="*/ 1109614 w 2651413"/>
                                <a:gd name="connsiteY23" fmla="*/ 623113 h 1426056"/>
                                <a:gd name="connsiteX24" fmla="*/ 1196382 w 2651413"/>
                                <a:gd name="connsiteY24" fmla="*/ 649811 h 1426056"/>
                                <a:gd name="connsiteX25" fmla="*/ 1216405 w 2651413"/>
                                <a:gd name="connsiteY25" fmla="*/ 663160 h 1426056"/>
                                <a:gd name="connsiteX26" fmla="*/ 1243103 w 2651413"/>
                                <a:gd name="connsiteY26" fmla="*/ 683183 h 1426056"/>
                                <a:gd name="connsiteX27" fmla="*/ 1309848 w 2651413"/>
                                <a:gd name="connsiteY27" fmla="*/ 703207 h 1426056"/>
                                <a:gd name="connsiteX28" fmla="*/ 1369918 w 2651413"/>
                                <a:gd name="connsiteY28" fmla="*/ 729905 h 1426056"/>
                                <a:gd name="connsiteX29" fmla="*/ 1389941 w 2651413"/>
                                <a:gd name="connsiteY29" fmla="*/ 743254 h 1426056"/>
                                <a:gd name="connsiteX30" fmla="*/ 1456686 w 2651413"/>
                                <a:gd name="connsiteY30" fmla="*/ 776626 h 1426056"/>
                                <a:gd name="connsiteX31" fmla="*/ 1523430 w 2651413"/>
                                <a:gd name="connsiteY31" fmla="*/ 809998 h 1426056"/>
                                <a:gd name="connsiteX32" fmla="*/ 1583500 w 2651413"/>
                                <a:gd name="connsiteY32" fmla="*/ 843370 h 1426056"/>
                                <a:gd name="connsiteX33" fmla="*/ 1636896 w 2651413"/>
                                <a:gd name="connsiteY33" fmla="*/ 856719 h 1426056"/>
                                <a:gd name="connsiteX34" fmla="*/ 1723664 w 2651413"/>
                                <a:gd name="connsiteY34" fmla="*/ 876743 h 1426056"/>
                                <a:gd name="connsiteX35" fmla="*/ 1743687 w 2651413"/>
                                <a:gd name="connsiteY35" fmla="*/ 896766 h 1426056"/>
                                <a:gd name="connsiteX36" fmla="*/ 1817106 w 2651413"/>
                                <a:gd name="connsiteY36" fmla="*/ 910115 h 1426056"/>
                                <a:gd name="connsiteX37" fmla="*/ 1897200 w 2651413"/>
                                <a:gd name="connsiteY37" fmla="*/ 936813 h 1426056"/>
                                <a:gd name="connsiteX38" fmla="*/ 1943921 w 2651413"/>
                                <a:gd name="connsiteY38" fmla="*/ 950162 h 1426056"/>
                                <a:gd name="connsiteX39" fmla="*/ 2030689 w 2651413"/>
                                <a:gd name="connsiteY39" fmla="*/ 996883 h 1426056"/>
                                <a:gd name="connsiteX40" fmla="*/ 2030689 w 2651413"/>
                                <a:gd name="connsiteY40" fmla="*/ 996883 h 1426056"/>
                                <a:gd name="connsiteX41" fmla="*/ 2064061 w 2651413"/>
                                <a:gd name="connsiteY41" fmla="*/ 1016906 h 1426056"/>
                                <a:gd name="connsiteX42" fmla="*/ 2097433 w 2651413"/>
                                <a:gd name="connsiteY42" fmla="*/ 1043604 h 1426056"/>
                                <a:gd name="connsiteX43" fmla="*/ 2144154 w 2651413"/>
                                <a:gd name="connsiteY43" fmla="*/ 1063627 h 1426056"/>
                                <a:gd name="connsiteX44" fmla="*/ 2177527 w 2651413"/>
                                <a:gd name="connsiteY44" fmla="*/ 1083651 h 1426056"/>
                                <a:gd name="connsiteX45" fmla="*/ 2217573 w 2651413"/>
                                <a:gd name="connsiteY45" fmla="*/ 1110348 h 1426056"/>
                                <a:gd name="connsiteX46" fmla="*/ 2250946 w 2651413"/>
                                <a:gd name="connsiteY46" fmla="*/ 1150395 h 1426056"/>
                                <a:gd name="connsiteX47" fmla="*/ 2290992 w 2651413"/>
                                <a:gd name="connsiteY47" fmla="*/ 1177093 h 1426056"/>
                                <a:gd name="connsiteX48" fmla="*/ 2344388 w 2651413"/>
                                <a:gd name="connsiteY48" fmla="*/ 1217140 h 1426056"/>
                                <a:gd name="connsiteX49" fmla="*/ 2377760 w 2651413"/>
                                <a:gd name="connsiteY49" fmla="*/ 1257186 h 1426056"/>
                                <a:gd name="connsiteX50" fmla="*/ 2397783 w 2651413"/>
                                <a:gd name="connsiteY50" fmla="*/ 1270535 h 1426056"/>
                                <a:gd name="connsiteX51" fmla="*/ 2404458 w 2651413"/>
                                <a:gd name="connsiteY51" fmla="*/ 1290559 h 1426056"/>
                                <a:gd name="connsiteX52" fmla="*/ 2417807 w 2651413"/>
                                <a:gd name="connsiteY52" fmla="*/ 1310582 h 1426056"/>
                                <a:gd name="connsiteX53" fmla="*/ 2477877 w 2651413"/>
                                <a:gd name="connsiteY53" fmla="*/ 1343954 h 1426056"/>
                                <a:gd name="connsiteX54" fmla="*/ 2497900 w 2651413"/>
                                <a:gd name="connsiteY54" fmla="*/ 1357303 h 1426056"/>
                                <a:gd name="connsiteX55" fmla="*/ 2524598 w 2651413"/>
                                <a:gd name="connsiteY55" fmla="*/ 1377327 h 1426056"/>
                                <a:gd name="connsiteX56" fmla="*/ 2551296 w 2651413"/>
                                <a:gd name="connsiteY56" fmla="*/ 1384001 h 1426056"/>
                                <a:gd name="connsiteX57" fmla="*/ 2571319 w 2651413"/>
                                <a:gd name="connsiteY57" fmla="*/ 1390675 h 1426056"/>
                                <a:gd name="connsiteX58" fmla="*/ 2631389 w 2651413"/>
                                <a:gd name="connsiteY58" fmla="*/ 1404024 h 1426056"/>
                                <a:gd name="connsiteX59" fmla="*/ 2651413 w 2651413"/>
                                <a:gd name="connsiteY59" fmla="*/ 1424048 h 1426056"/>
                                <a:gd name="connsiteX60" fmla="*/ 2631389 w 2651413"/>
                                <a:gd name="connsiteY60" fmla="*/ 1417373 h 1426056"/>
                                <a:gd name="connsiteX0" fmla="*/ 0 w 2651413"/>
                                <a:gd name="connsiteY0" fmla="*/ 49007 h 1426056"/>
                                <a:gd name="connsiteX1" fmla="*/ 83405 w 2651413"/>
                                <a:gd name="connsiteY1" fmla="*/ 60701 h 1426056"/>
                                <a:gd name="connsiteX2" fmla="*/ 158892 w 2651413"/>
                                <a:gd name="connsiteY2" fmla="*/ 115752 h 1426056"/>
                                <a:gd name="connsiteX3" fmla="*/ 168516 w 2651413"/>
                                <a:gd name="connsiteY3" fmla="*/ 2389 h 1426056"/>
                                <a:gd name="connsiteX4" fmla="*/ 195214 w 2651413"/>
                                <a:gd name="connsiteY4" fmla="*/ 42436 h 1426056"/>
                                <a:gd name="connsiteX5" fmla="*/ 208563 w 2651413"/>
                                <a:gd name="connsiteY5" fmla="*/ 69134 h 1426056"/>
                                <a:gd name="connsiteX6" fmla="*/ 261959 w 2651413"/>
                                <a:gd name="connsiteY6" fmla="*/ 122529 h 1426056"/>
                                <a:gd name="connsiteX7" fmla="*/ 322029 w 2651413"/>
                                <a:gd name="connsiteY7" fmla="*/ 142553 h 1426056"/>
                                <a:gd name="connsiteX8" fmla="*/ 362075 w 2651413"/>
                                <a:gd name="connsiteY8" fmla="*/ 162576 h 1426056"/>
                                <a:gd name="connsiteX9" fmla="*/ 415471 w 2651413"/>
                                <a:gd name="connsiteY9" fmla="*/ 169251 h 1426056"/>
                                <a:gd name="connsiteX10" fmla="*/ 455518 w 2651413"/>
                                <a:gd name="connsiteY10" fmla="*/ 189274 h 1426056"/>
                                <a:gd name="connsiteX11" fmla="*/ 522262 w 2651413"/>
                                <a:gd name="connsiteY11" fmla="*/ 209297 h 1426056"/>
                                <a:gd name="connsiteX12" fmla="*/ 575658 w 2651413"/>
                                <a:gd name="connsiteY12" fmla="*/ 242670 h 1426056"/>
                                <a:gd name="connsiteX13" fmla="*/ 615705 w 2651413"/>
                                <a:gd name="connsiteY13" fmla="*/ 256019 h 1426056"/>
                                <a:gd name="connsiteX14" fmla="*/ 675775 w 2651413"/>
                                <a:gd name="connsiteY14" fmla="*/ 296065 h 1426056"/>
                                <a:gd name="connsiteX15" fmla="*/ 742519 w 2651413"/>
                                <a:gd name="connsiteY15" fmla="*/ 316089 h 1426056"/>
                                <a:gd name="connsiteX16" fmla="*/ 795915 w 2651413"/>
                                <a:gd name="connsiteY16" fmla="*/ 329437 h 1426056"/>
                                <a:gd name="connsiteX17" fmla="*/ 855985 w 2651413"/>
                                <a:gd name="connsiteY17" fmla="*/ 362810 h 1426056"/>
                                <a:gd name="connsiteX18" fmla="*/ 896032 w 2651413"/>
                                <a:gd name="connsiteY18" fmla="*/ 436228 h 1426056"/>
                                <a:gd name="connsiteX19" fmla="*/ 1009497 w 2651413"/>
                                <a:gd name="connsiteY19" fmla="*/ 563043 h 1426056"/>
                                <a:gd name="connsiteX20" fmla="*/ 1029521 w 2651413"/>
                                <a:gd name="connsiteY20" fmla="*/ 576392 h 1426056"/>
                                <a:gd name="connsiteX21" fmla="*/ 1076242 w 2651413"/>
                                <a:gd name="connsiteY21" fmla="*/ 589741 h 1426056"/>
                                <a:gd name="connsiteX22" fmla="*/ 1089591 w 2651413"/>
                                <a:gd name="connsiteY22" fmla="*/ 609764 h 1426056"/>
                                <a:gd name="connsiteX23" fmla="*/ 1109614 w 2651413"/>
                                <a:gd name="connsiteY23" fmla="*/ 623113 h 1426056"/>
                                <a:gd name="connsiteX24" fmla="*/ 1196382 w 2651413"/>
                                <a:gd name="connsiteY24" fmla="*/ 649811 h 1426056"/>
                                <a:gd name="connsiteX25" fmla="*/ 1216405 w 2651413"/>
                                <a:gd name="connsiteY25" fmla="*/ 663160 h 1426056"/>
                                <a:gd name="connsiteX26" fmla="*/ 1243103 w 2651413"/>
                                <a:gd name="connsiteY26" fmla="*/ 683183 h 1426056"/>
                                <a:gd name="connsiteX27" fmla="*/ 1309848 w 2651413"/>
                                <a:gd name="connsiteY27" fmla="*/ 703207 h 1426056"/>
                                <a:gd name="connsiteX28" fmla="*/ 1369918 w 2651413"/>
                                <a:gd name="connsiteY28" fmla="*/ 729905 h 1426056"/>
                                <a:gd name="connsiteX29" fmla="*/ 1389941 w 2651413"/>
                                <a:gd name="connsiteY29" fmla="*/ 743254 h 1426056"/>
                                <a:gd name="connsiteX30" fmla="*/ 1456686 w 2651413"/>
                                <a:gd name="connsiteY30" fmla="*/ 776626 h 1426056"/>
                                <a:gd name="connsiteX31" fmla="*/ 1523430 w 2651413"/>
                                <a:gd name="connsiteY31" fmla="*/ 809998 h 1426056"/>
                                <a:gd name="connsiteX32" fmla="*/ 1583500 w 2651413"/>
                                <a:gd name="connsiteY32" fmla="*/ 843370 h 1426056"/>
                                <a:gd name="connsiteX33" fmla="*/ 1636896 w 2651413"/>
                                <a:gd name="connsiteY33" fmla="*/ 856719 h 1426056"/>
                                <a:gd name="connsiteX34" fmla="*/ 1723664 w 2651413"/>
                                <a:gd name="connsiteY34" fmla="*/ 876743 h 1426056"/>
                                <a:gd name="connsiteX35" fmla="*/ 1743687 w 2651413"/>
                                <a:gd name="connsiteY35" fmla="*/ 896766 h 1426056"/>
                                <a:gd name="connsiteX36" fmla="*/ 1817106 w 2651413"/>
                                <a:gd name="connsiteY36" fmla="*/ 910115 h 1426056"/>
                                <a:gd name="connsiteX37" fmla="*/ 1897200 w 2651413"/>
                                <a:gd name="connsiteY37" fmla="*/ 936813 h 1426056"/>
                                <a:gd name="connsiteX38" fmla="*/ 1943921 w 2651413"/>
                                <a:gd name="connsiteY38" fmla="*/ 950162 h 1426056"/>
                                <a:gd name="connsiteX39" fmla="*/ 2030689 w 2651413"/>
                                <a:gd name="connsiteY39" fmla="*/ 996883 h 1426056"/>
                                <a:gd name="connsiteX40" fmla="*/ 2030689 w 2651413"/>
                                <a:gd name="connsiteY40" fmla="*/ 996883 h 1426056"/>
                                <a:gd name="connsiteX41" fmla="*/ 2064061 w 2651413"/>
                                <a:gd name="connsiteY41" fmla="*/ 1016906 h 1426056"/>
                                <a:gd name="connsiteX42" fmla="*/ 2097433 w 2651413"/>
                                <a:gd name="connsiteY42" fmla="*/ 1043604 h 1426056"/>
                                <a:gd name="connsiteX43" fmla="*/ 2144154 w 2651413"/>
                                <a:gd name="connsiteY43" fmla="*/ 1063627 h 1426056"/>
                                <a:gd name="connsiteX44" fmla="*/ 2177527 w 2651413"/>
                                <a:gd name="connsiteY44" fmla="*/ 1083651 h 1426056"/>
                                <a:gd name="connsiteX45" fmla="*/ 2217573 w 2651413"/>
                                <a:gd name="connsiteY45" fmla="*/ 1110348 h 1426056"/>
                                <a:gd name="connsiteX46" fmla="*/ 2250946 w 2651413"/>
                                <a:gd name="connsiteY46" fmla="*/ 1150395 h 1426056"/>
                                <a:gd name="connsiteX47" fmla="*/ 2290992 w 2651413"/>
                                <a:gd name="connsiteY47" fmla="*/ 1177093 h 1426056"/>
                                <a:gd name="connsiteX48" fmla="*/ 2344388 w 2651413"/>
                                <a:gd name="connsiteY48" fmla="*/ 1217140 h 1426056"/>
                                <a:gd name="connsiteX49" fmla="*/ 2377760 w 2651413"/>
                                <a:gd name="connsiteY49" fmla="*/ 1257186 h 1426056"/>
                                <a:gd name="connsiteX50" fmla="*/ 2397783 w 2651413"/>
                                <a:gd name="connsiteY50" fmla="*/ 1270535 h 1426056"/>
                                <a:gd name="connsiteX51" fmla="*/ 2404458 w 2651413"/>
                                <a:gd name="connsiteY51" fmla="*/ 1290559 h 1426056"/>
                                <a:gd name="connsiteX52" fmla="*/ 2417807 w 2651413"/>
                                <a:gd name="connsiteY52" fmla="*/ 1310582 h 1426056"/>
                                <a:gd name="connsiteX53" fmla="*/ 2477877 w 2651413"/>
                                <a:gd name="connsiteY53" fmla="*/ 1343954 h 1426056"/>
                                <a:gd name="connsiteX54" fmla="*/ 2497900 w 2651413"/>
                                <a:gd name="connsiteY54" fmla="*/ 1357303 h 1426056"/>
                                <a:gd name="connsiteX55" fmla="*/ 2524598 w 2651413"/>
                                <a:gd name="connsiteY55" fmla="*/ 1377327 h 1426056"/>
                                <a:gd name="connsiteX56" fmla="*/ 2551296 w 2651413"/>
                                <a:gd name="connsiteY56" fmla="*/ 1384001 h 1426056"/>
                                <a:gd name="connsiteX57" fmla="*/ 2571319 w 2651413"/>
                                <a:gd name="connsiteY57" fmla="*/ 1390675 h 1426056"/>
                                <a:gd name="connsiteX58" fmla="*/ 2631389 w 2651413"/>
                                <a:gd name="connsiteY58" fmla="*/ 1404024 h 1426056"/>
                                <a:gd name="connsiteX59" fmla="*/ 2651413 w 2651413"/>
                                <a:gd name="connsiteY59" fmla="*/ 1424048 h 1426056"/>
                                <a:gd name="connsiteX60" fmla="*/ 2631389 w 2651413"/>
                                <a:gd name="connsiteY60" fmla="*/ 1417373 h 1426056"/>
                                <a:gd name="connsiteX0" fmla="*/ 0 w 2651413"/>
                                <a:gd name="connsiteY0" fmla="*/ 7969 h 1385018"/>
                                <a:gd name="connsiteX1" fmla="*/ 83405 w 2651413"/>
                                <a:gd name="connsiteY1" fmla="*/ 19663 h 1385018"/>
                                <a:gd name="connsiteX2" fmla="*/ 158892 w 2651413"/>
                                <a:gd name="connsiteY2" fmla="*/ 74714 h 1385018"/>
                                <a:gd name="connsiteX3" fmla="*/ 195214 w 2651413"/>
                                <a:gd name="connsiteY3" fmla="*/ 1398 h 1385018"/>
                                <a:gd name="connsiteX4" fmla="*/ 208563 w 2651413"/>
                                <a:gd name="connsiteY4" fmla="*/ 28096 h 1385018"/>
                                <a:gd name="connsiteX5" fmla="*/ 261959 w 2651413"/>
                                <a:gd name="connsiteY5" fmla="*/ 81491 h 1385018"/>
                                <a:gd name="connsiteX6" fmla="*/ 322029 w 2651413"/>
                                <a:gd name="connsiteY6" fmla="*/ 101515 h 1385018"/>
                                <a:gd name="connsiteX7" fmla="*/ 362075 w 2651413"/>
                                <a:gd name="connsiteY7" fmla="*/ 121538 h 1385018"/>
                                <a:gd name="connsiteX8" fmla="*/ 415471 w 2651413"/>
                                <a:gd name="connsiteY8" fmla="*/ 128213 h 1385018"/>
                                <a:gd name="connsiteX9" fmla="*/ 455518 w 2651413"/>
                                <a:gd name="connsiteY9" fmla="*/ 148236 h 1385018"/>
                                <a:gd name="connsiteX10" fmla="*/ 522262 w 2651413"/>
                                <a:gd name="connsiteY10" fmla="*/ 168259 h 1385018"/>
                                <a:gd name="connsiteX11" fmla="*/ 575658 w 2651413"/>
                                <a:gd name="connsiteY11" fmla="*/ 201632 h 1385018"/>
                                <a:gd name="connsiteX12" fmla="*/ 615705 w 2651413"/>
                                <a:gd name="connsiteY12" fmla="*/ 214981 h 1385018"/>
                                <a:gd name="connsiteX13" fmla="*/ 675775 w 2651413"/>
                                <a:gd name="connsiteY13" fmla="*/ 255027 h 1385018"/>
                                <a:gd name="connsiteX14" fmla="*/ 742519 w 2651413"/>
                                <a:gd name="connsiteY14" fmla="*/ 275051 h 1385018"/>
                                <a:gd name="connsiteX15" fmla="*/ 795915 w 2651413"/>
                                <a:gd name="connsiteY15" fmla="*/ 288399 h 1385018"/>
                                <a:gd name="connsiteX16" fmla="*/ 855985 w 2651413"/>
                                <a:gd name="connsiteY16" fmla="*/ 321772 h 1385018"/>
                                <a:gd name="connsiteX17" fmla="*/ 896032 w 2651413"/>
                                <a:gd name="connsiteY17" fmla="*/ 395190 h 1385018"/>
                                <a:gd name="connsiteX18" fmla="*/ 1009497 w 2651413"/>
                                <a:gd name="connsiteY18" fmla="*/ 522005 h 1385018"/>
                                <a:gd name="connsiteX19" fmla="*/ 1029521 w 2651413"/>
                                <a:gd name="connsiteY19" fmla="*/ 535354 h 1385018"/>
                                <a:gd name="connsiteX20" fmla="*/ 1076242 w 2651413"/>
                                <a:gd name="connsiteY20" fmla="*/ 548703 h 1385018"/>
                                <a:gd name="connsiteX21" fmla="*/ 1089591 w 2651413"/>
                                <a:gd name="connsiteY21" fmla="*/ 568726 h 1385018"/>
                                <a:gd name="connsiteX22" fmla="*/ 1109614 w 2651413"/>
                                <a:gd name="connsiteY22" fmla="*/ 582075 h 1385018"/>
                                <a:gd name="connsiteX23" fmla="*/ 1196382 w 2651413"/>
                                <a:gd name="connsiteY23" fmla="*/ 608773 h 1385018"/>
                                <a:gd name="connsiteX24" fmla="*/ 1216405 w 2651413"/>
                                <a:gd name="connsiteY24" fmla="*/ 622122 h 1385018"/>
                                <a:gd name="connsiteX25" fmla="*/ 1243103 w 2651413"/>
                                <a:gd name="connsiteY25" fmla="*/ 642145 h 1385018"/>
                                <a:gd name="connsiteX26" fmla="*/ 1309848 w 2651413"/>
                                <a:gd name="connsiteY26" fmla="*/ 662169 h 1385018"/>
                                <a:gd name="connsiteX27" fmla="*/ 1369918 w 2651413"/>
                                <a:gd name="connsiteY27" fmla="*/ 688867 h 1385018"/>
                                <a:gd name="connsiteX28" fmla="*/ 1389941 w 2651413"/>
                                <a:gd name="connsiteY28" fmla="*/ 702216 h 1385018"/>
                                <a:gd name="connsiteX29" fmla="*/ 1456686 w 2651413"/>
                                <a:gd name="connsiteY29" fmla="*/ 735588 h 1385018"/>
                                <a:gd name="connsiteX30" fmla="*/ 1523430 w 2651413"/>
                                <a:gd name="connsiteY30" fmla="*/ 768960 h 1385018"/>
                                <a:gd name="connsiteX31" fmla="*/ 1583500 w 2651413"/>
                                <a:gd name="connsiteY31" fmla="*/ 802332 h 1385018"/>
                                <a:gd name="connsiteX32" fmla="*/ 1636896 w 2651413"/>
                                <a:gd name="connsiteY32" fmla="*/ 815681 h 1385018"/>
                                <a:gd name="connsiteX33" fmla="*/ 1723664 w 2651413"/>
                                <a:gd name="connsiteY33" fmla="*/ 835705 h 1385018"/>
                                <a:gd name="connsiteX34" fmla="*/ 1743687 w 2651413"/>
                                <a:gd name="connsiteY34" fmla="*/ 855728 h 1385018"/>
                                <a:gd name="connsiteX35" fmla="*/ 1817106 w 2651413"/>
                                <a:gd name="connsiteY35" fmla="*/ 869077 h 1385018"/>
                                <a:gd name="connsiteX36" fmla="*/ 1897200 w 2651413"/>
                                <a:gd name="connsiteY36" fmla="*/ 895775 h 1385018"/>
                                <a:gd name="connsiteX37" fmla="*/ 1943921 w 2651413"/>
                                <a:gd name="connsiteY37" fmla="*/ 909124 h 1385018"/>
                                <a:gd name="connsiteX38" fmla="*/ 2030689 w 2651413"/>
                                <a:gd name="connsiteY38" fmla="*/ 955845 h 1385018"/>
                                <a:gd name="connsiteX39" fmla="*/ 2030689 w 2651413"/>
                                <a:gd name="connsiteY39" fmla="*/ 955845 h 1385018"/>
                                <a:gd name="connsiteX40" fmla="*/ 2064061 w 2651413"/>
                                <a:gd name="connsiteY40" fmla="*/ 975868 h 1385018"/>
                                <a:gd name="connsiteX41" fmla="*/ 2097433 w 2651413"/>
                                <a:gd name="connsiteY41" fmla="*/ 1002566 h 1385018"/>
                                <a:gd name="connsiteX42" fmla="*/ 2144154 w 2651413"/>
                                <a:gd name="connsiteY42" fmla="*/ 1022589 h 1385018"/>
                                <a:gd name="connsiteX43" fmla="*/ 2177527 w 2651413"/>
                                <a:gd name="connsiteY43" fmla="*/ 1042613 h 1385018"/>
                                <a:gd name="connsiteX44" fmla="*/ 2217573 w 2651413"/>
                                <a:gd name="connsiteY44" fmla="*/ 1069310 h 1385018"/>
                                <a:gd name="connsiteX45" fmla="*/ 2250946 w 2651413"/>
                                <a:gd name="connsiteY45" fmla="*/ 1109357 h 1385018"/>
                                <a:gd name="connsiteX46" fmla="*/ 2290992 w 2651413"/>
                                <a:gd name="connsiteY46" fmla="*/ 1136055 h 1385018"/>
                                <a:gd name="connsiteX47" fmla="*/ 2344388 w 2651413"/>
                                <a:gd name="connsiteY47" fmla="*/ 1176102 h 1385018"/>
                                <a:gd name="connsiteX48" fmla="*/ 2377760 w 2651413"/>
                                <a:gd name="connsiteY48" fmla="*/ 1216148 h 1385018"/>
                                <a:gd name="connsiteX49" fmla="*/ 2397783 w 2651413"/>
                                <a:gd name="connsiteY49" fmla="*/ 1229497 h 1385018"/>
                                <a:gd name="connsiteX50" fmla="*/ 2404458 w 2651413"/>
                                <a:gd name="connsiteY50" fmla="*/ 1249521 h 1385018"/>
                                <a:gd name="connsiteX51" fmla="*/ 2417807 w 2651413"/>
                                <a:gd name="connsiteY51" fmla="*/ 1269544 h 1385018"/>
                                <a:gd name="connsiteX52" fmla="*/ 2477877 w 2651413"/>
                                <a:gd name="connsiteY52" fmla="*/ 1302916 h 1385018"/>
                                <a:gd name="connsiteX53" fmla="*/ 2497900 w 2651413"/>
                                <a:gd name="connsiteY53" fmla="*/ 1316265 h 1385018"/>
                                <a:gd name="connsiteX54" fmla="*/ 2524598 w 2651413"/>
                                <a:gd name="connsiteY54" fmla="*/ 1336289 h 1385018"/>
                                <a:gd name="connsiteX55" fmla="*/ 2551296 w 2651413"/>
                                <a:gd name="connsiteY55" fmla="*/ 1342963 h 1385018"/>
                                <a:gd name="connsiteX56" fmla="*/ 2571319 w 2651413"/>
                                <a:gd name="connsiteY56" fmla="*/ 1349637 h 1385018"/>
                                <a:gd name="connsiteX57" fmla="*/ 2631389 w 2651413"/>
                                <a:gd name="connsiteY57" fmla="*/ 1362986 h 1385018"/>
                                <a:gd name="connsiteX58" fmla="*/ 2651413 w 2651413"/>
                                <a:gd name="connsiteY58" fmla="*/ 1383010 h 1385018"/>
                                <a:gd name="connsiteX59" fmla="*/ 2631389 w 2651413"/>
                                <a:gd name="connsiteY59" fmla="*/ 1376335 h 1385018"/>
                                <a:gd name="connsiteX0" fmla="*/ 0 w 2651413"/>
                                <a:gd name="connsiteY0" fmla="*/ 6585 h 1383634"/>
                                <a:gd name="connsiteX1" fmla="*/ 83405 w 2651413"/>
                                <a:gd name="connsiteY1" fmla="*/ 18279 h 1383634"/>
                                <a:gd name="connsiteX2" fmla="*/ 158892 w 2651413"/>
                                <a:gd name="connsiteY2" fmla="*/ 73330 h 1383634"/>
                                <a:gd name="connsiteX3" fmla="*/ 195214 w 2651413"/>
                                <a:gd name="connsiteY3" fmla="*/ 14 h 1383634"/>
                                <a:gd name="connsiteX4" fmla="*/ 261959 w 2651413"/>
                                <a:gd name="connsiteY4" fmla="*/ 80107 h 1383634"/>
                                <a:gd name="connsiteX5" fmla="*/ 322029 w 2651413"/>
                                <a:gd name="connsiteY5" fmla="*/ 100131 h 1383634"/>
                                <a:gd name="connsiteX6" fmla="*/ 362075 w 2651413"/>
                                <a:gd name="connsiteY6" fmla="*/ 120154 h 1383634"/>
                                <a:gd name="connsiteX7" fmla="*/ 415471 w 2651413"/>
                                <a:gd name="connsiteY7" fmla="*/ 126829 h 1383634"/>
                                <a:gd name="connsiteX8" fmla="*/ 455518 w 2651413"/>
                                <a:gd name="connsiteY8" fmla="*/ 146852 h 1383634"/>
                                <a:gd name="connsiteX9" fmla="*/ 522262 w 2651413"/>
                                <a:gd name="connsiteY9" fmla="*/ 166875 h 1383634"/>
                                <a:gd name="connsiteX10" fmla="*/ 575658 w 2651413"/>
                                <a:gd name="connsiteY10" fmla="*/ 200248 h 1383634"/>
                                <a:gd name="connsiteX11" fmla="*/ 615705 w 2651413"/>
                                <a:gd name="connsiteY11" fmla="*/ 213597 h 1383634"/>
                                <a:gd name="connsiteX12" fmla="*/ 675775 w 2651413"/>
                                <a:gd name="connsiteY12" fmla="*/ 253643 h 1383634"/>
                                <a:gd name="connsiteX13" fmla="*/ 742519 w 2651413"/>
                                <a:gd name="connsiteY13" fmla="*/ 273667 h 1383634"/>
                                <a:gd name="connsiteX14" fmla="*/ 795915 w 2651413"/>
                                <a:gd name="connsiteY14" fmla="*/ 287015 h 1383634"/>
                                <a:gd name="connsiteX15" fmla="*/ 855985 w 2651413"/>
                                <a:gd name="connsiteY15" fmla="*/ 320388 h 1383634"/>
                                <a:gd name="connsiteX16" fmla="*/ 896032 w 2651413"/>
                                <a:gd name="connsiteY16" fmla="*/ 393806 h 1383634"/>
                                <a:gd name="connsiteX17" fmla="*/ 1009497 w 2651413"/>
                                <a:gd name="connsiteY17" fmla="*/ 520621 h 1383634"/>
                                <a:gd name="connsiteX18" fmla="*/ 1029521 w 2651413"/>
                                <a:gd name="connsiteY18" fmla="*/ 533970 h 1383634"/>
                                <a:gd name="connsiteX19" fmla="*/ 1076242 w 2651413"/>
                                <a:gd name="connsiteY19" fmla="*/ 547319 h 1383634"/>
                                <a:gd name="connsiteX20" fmla="*/ 1089591 w 2651413"/>
                                <a:gd name="connsiteY20" fmla="*/ 567342 h 1383634"/>
                                <a:gd name="connsiteX21" fmla="*/ 1109614 w 2651413"/>
                                <a:gd name="connsiteY21" fmla="*/ 580691 h 1383634"/>
                                <a:gd name="connsiteX22" fmla="*/ 1196382 w 2651413"/>
                                <a:gd name="connsiteY22" fmla="*/ 607389 h 1383634"/>
                                <a:gd name="connsiteX23" fmla="*/ 1216405 w 2651413"/>
                                <a:gd name="connsiteY23" fmla="*/ 620738 h 1383634"/>
                                <a:gd name="connsiteX24" fmla="*/ 1243103 w 2651413"/>
                                <a:gd name="connsiteY24" fmla="*/ 640761 h 1383634"/>
                                <a:gd name="connsiteX25" fmla="*/ 1309848 w 2651413"/>
                                <a:gd name="connsiteY25" fmla="*/ 660785 h 1383634"/>
                                <a:gd name="connsiteX26" fmla="*/ 1369918 w 2651413"/>
                                <a:gd name="connsiteY26" fmla="*/ 687483 h 1383634"/>
                                <a:gd name="connsiteX27" fmla="*/ 1389941 w 2651413"/>
                                <a:gd name="connsiteY27" fmla="*/ 700832 h 1383634"/>
                                <a:gd name="connsiteX28" fmla="*/ 1456686 w 2651413"/>
                                <a:gd name="connsiteY28" fmla="*/ 734204 h 1383634"/>
                                <a:gd name="connsiteX29" fmla="*/ 1523430 w 2651413"/>
                                <a:gd name="connsiteY29" fmla="*/ 767576 h 1383634"/>
                                <a:gd name="connsiteX30" fmla="*/ 1583500 w 2651413"/>
                                <a:gd name="connsiteY30" fmla="*/ 800948 h 1383634"/>
                                <a:gd name="connsiteX31" fmla="*/ 1636896 w 2651413"/>
                                <a:gd name="connsiteY31" fmla="*/ 814297 h 1383634"/>
                                <a:gd name="connsiteX32" fmla="*/ 1723664 w 2651413"/>
                                <a:gd name="connsiteY32" fmla="*/ 834321 h 1383634"/>
                                <a:gd name="connsiteX33" fmla="*/ 1743687 w 2651413"/>
                                <a:gd name="connsiteY33" fmla="*/ 854344 h 1383634"/>
                                <a:gd name="connsiteX34" fmla="*/ 1817106 w 2651413"/>
                                <a:gd name="connsiteY34" fmla="*/ 867693 h 1383634"/>
                                <a:gd name="connsiteX35" fmla="*/ 1897200 w 2651413"/>
                                <a:gd name="connsiteY35" fmla="*/ 894391 h 1383634"/>
                                <a:gd name="connsiteX36" fmla="*/ 1943921 w 2651413"/>
                                <a:gd name="connsiteY36" fmla="*/ 907740 h 1383634"/>
                                <a:gd name="connsiteX37" fmla="*/ 2030689 w 2651413"/>
                                <a:gd name="connsiteY37" fmla="*/ 954461 h 1383634"/>
                                <a:gd name="connsiteX38" fmla="*/ 2030689 w 2651413"/>
                                <a:gd name="connsiteY38" fmla="*/ 954461 h 1383634"/>
                                <a:gd name="connsiteX39" fmla="*/ 2064061 w 2651413"/>
                                <a:gd name="connsiteY39" fmla="*/ 974484 h 1383634"/>
                                <a:gd name="connsiteX40" fmla="*/ 2097433 w 2651413"/>
                                <a:gd name="connsiteY40" fmla="*/ 1001182 h 1383634"/>
                                <a:gd name="connsiteX41" fmla="*/ 2144154 w 2651413"/>
                                <a:gd name="connsiteY41" fmla="*/ 1021205 h 1383634"/>
                                <a:gd name="connsiteX42" fmla="*/ 2177527 w 2651413"/>
                                <a:gd name="connsiteY42" fmla="*/ 1041229 h 1383634"/>
                                <a:gd name="connsiteX43" fmla="*/ 2217573 w 2651413"/>
                                <a:gd name="connsiteY43" fmla="*/ 1067926 h 1383634"/>
                                <a:gd name="connsiteX44" fmla="*/ 2250946 w 2651413"/>
                                <a:gd name="connsiteY44" fmla="*/ 1107973 h 1383634"/>
                                <a:gd name="connsiteX45" fmla="*/ 2290992 w 2651413"/>
                                <a:gd name="connsiteY45" fmla="*/ 1134671 h 1383634"/>
                                <a:gd name="connsiteX46" fmla="*/ 2344388 w 2651413"/>
                                <a:gd name="connsiteY46" fmla="*/ 1174718 h 1383634"/>
                                <a:gd name="connsiteX47" fmla="*/ 2377760 w 2651413"/>
                                <a:gd name="connsiteY47" fmla="*/ 1214764 h 1383634"/>
                                <a:gd name="connsiteX48" fmla="*/ 2397783 w 2651413"/>
                                <a:gd name="connsiteY48" fmla="*/ 1228113 h 1383634"/>
                                <a:gd name="connsiteX49" fmla="*/ 2404458 w 2651413"/>
                                <a:gd name="connsiteY49" fmla="*/ 1248137 h 1383634"/>
                                <a:gd name="connsiteX50" fmla="*/ 2417807 w 2651413"/>
                                <a:gd name="connsiteY50" fmla="*/ 1268160 h 1383634"/>
                                <a:gd name="connsiteX51" fmla="*/ 2477877 w 2651413"/>
                                <a:gd name="connsiteY51" fmla="*/ 1301532 h 1383634"/>
                                <a:gd name="connsiteX52" fmla="*/ 2497900 w 2651413"/>
                                <a:gd name="connsiteY52" fmla="*/ 1314881 h 1383634"/>
                                <a:gd name="connsiteX53" fmla="*/ 2524598 w 2651413"/>
                                <a:gd name="connsiteY53" fmla="*/ 1334905 h 1383634"/>
                                <a:gd name="connsiteX54" fmla="*/ 2551296 w 2651413"/>
                                <a:gd name="connsiteY54" fmla="*/ 1341579 h 1383634"/>
                                <a:gd name="connsiteX55" fmla="*/ 2571319 w 2651413"/>
                                <a:gd name="connsiteY55" fmla="*/ 1348253 h 1383634"/>
                                <a:gd name="connsiteX56" fmla="*/ 2631389 w 2651413"/>
                                <a:gd name="connsiteY56" fmla="*/ 1361602 h 1383634"/>
                                <a:gd name="connsiteX57" fmla="*/ 2651413 w 2651413"/>
                                <a:gd name="connsiteY57" fmla="*/ 1381626 h 1383634"/>
                                <a:gd name="connsiteX58" fmla="*/ 2631389 w 2651413"/>
                                <a:gd name="connsiteY58" fmla="*/ 1374951 h 1383634"/>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456686 w 2651413"/>
                                <a:gd name="connsiteY27" fmla="*/ 727619 h 1377049"/>
                                <a:gd name="connsiteX28" fmla="*/ 1523430 w 2651413"/>
                                <a:gd name="connsiteY28" fmla="*/ 760991 h 1377049"/>
                                <a:gd name="connsiteX29" fmla="*/ 1583500 w 2651413"/>
                                <a:gd name="connsiteY29" fmla="*/ 794363 h 1377049"/>
                                <a:gd name="connsiteX30" fmla="*/ 1636896 w 2651413"/>
                                <a:gd name="connsiteY30" fmla="*/ 807712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456686 w 2651413"/>
                                <a:gd name="connsiteY27" fmla="*/ 727619 h 1377049"/>
                                <a:gd name="connsiteX28" fmla="*/ 1523430 w 2651413"/>
                                <a:gd name="connsiteY28" fmla="*/ 760991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456686 w 2651413"/>
                                <a:gd name="connsiteY27" fmla="*/ 727619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523188 w 2651413"/>
                                <a:gd name="connsiteY27" fmla="*/ 703443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2 w 2651413"/>
                                <a:gd name="connsiteY26" fmla="*/ 670070 h 1377049"/>
                                <a:gd name="connsiteX27" fmla="*/ 1523188 w 2651413"/>
                                <a:gd name="connsiteY27" fmla="*/ 703443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26473 w 2651413"/>
                                <a:gd name="connsiteY24" fmla="*/ 623980 h 1377049"/>
                                <a:gd name="connsiteX25" fmla="*/ 1369918 w 2651413"/>
                                <a:gd name="connsiteY25" fmla="*/ 680898 h 1377049"/>
                                <a:gd name="connsiteX26" fmla="*/ 1389942 w 2651413"/>
                                <a:gd name="connsiteY26" fmla="*/ 670070 h 1377049"/>
                                <a:gd name="connsiteX27" fmla="*/ 1523188 w 2651413"/>
                                <a:gd name="connsiteY27" fmla="*/ 703443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34789 w 2651413"/>
                                <a:gd name="connsiteY23" fmla="*/ 591867 h 1377049"/>
                                <a:gd name="connsiteX24" fmla="*/ 1326473 w 2651413"/>
                                <a:gd name="connsiteY24" fmla="*/ 623980 h 1377049"/>
                                <a:gd name="connsiteX25" fmla="*/ 1369918 w 2651413"/>
                                <a:gd name="connsiteY25" fmla="*/ 680898 h 1377049"/>
                                <a:gd name="connsiteX26" fmla="*/ 1389942 w 2651413"/>
                                <a:gd name="connsiteY26" fmla="*/ 670070 h 1377049"/>
                                <a:gd name="connsiteX27" fmla="*/ 1523188 w 2651413"/>
                                <a:gd name="connsiteY27" fmla="*/ 703443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26473 w 2651413"/>
                                <a:gd name="connsiteY23" fmla="*/ 623980 h 1377049"/>
                                <a:gd name="connsiteX24" fmla="*/ 1369918 w 2651413"/>
                                <a:gd name="connsiteY24" fmla="*/ 680898 h 1377049"/>
                                <a:gd name="connsiteX25" fmla="*/ 1389942 w 2651413"/>
                                <a:gd name="connsiteY25" fmla="*/ 670070 h 1377049"/>
                                <a:gd name="connsiteX26" fmla="*/ 1523188 w 2651413"/>
                                <a:gd name="connsiteY26" fmla="*/ 703443 h 1377049"/>
                                <a:gd name="connsiteX27" fmla="*/ 1523430 w 2651413"/>
                                <a:gd name="connsiteY27" fmla="*/ 736814 h 1377049"/>
                                <a:gd name="connsiteX28" fmla="*/ 1583500 w 2651413"/>
                                <a:gd name="connsiteY28" fmla="*/ 794363 h 1377049"/>
                                <a:gd name="connsiteX29" fmla="*/ 1628584 w 2651413"/>
                                <a:gd name="connsiteY29" fmla="*/ 795623 h 1377049"/>
                                <a:gd name="connsiteX30" fmla="*/ 1723664 w 2651413"/>
                                <a:gd name="connsiteY30" fmla="*/ 827736 h 1377049"/>
                                <a:gd name="connsiteX31" fmla="*/ 1743687 w 2651413"/>
                                <a:gd name="connsiteY31" fmla="*/ 847759 h 1377049"/>
                                <a:gd name="connsiteX32" fmla="*/ 1817106 w 2651413"/>
                                <a:gd name="connsiteY32" fmla="*/ 861108 h 1377049"/>
                                <a:gd name="connsiteX33" fmla="*/ 1897200 w 2651413"/>
                                <a:gd name="connsiteY33" fmla="*/ 887806 h 1377049"/>
                                <a:gd name="connsiteX34" fmla="*/ 1943921 w 2651413"/>
                                <a:gd name="connsiteY34" fmla="*/ 901155 h 1377049"/>
                                <a:gd name="connsiteX35" fmla="*/ 2030689 w 2651413"/>
                                <a:gd name="connsiteY35" fmla="*/ 947876 h 1377049"/>
                                <a:gd name="connsiteX36" fmla="*/ 2030689 w 2651413"/>
                                <a:gd name="connsiteY36" fmla="*/ 947876 h 1377049"/>
                                <a:gd name="connsiteX37" fmla="*/ 2064061 w 2651413"/>
                                <a:gd name="connsiteY37" fmla="*/ 967899 h 1377049"/>
                                <a:gd name="connsiteX38" fmla="*/ 2097433 w 2651413"/>
                                <a:gd name="connsiteY38" fmla="*/ 994597 h 1377049"/>
                                <a:gd name="connsiteX39" fmla="*/ 2144154 w 2651413"/>
                                <a:gd name="connsiteY39" fmla="*/ 1014620 h 1377049"/>
                                <a:gd name="connsiteX40" fmla="*/ 2177527 w 2651413"/>
                                <a:gd name="connsiteY40" fmla="*/ 1034644 h 1377049"/>
                                <a:gd name="connsiteX41" fmla="*/ 2217573 w 2651413"/>
                                <a:gd name="connsiteY41" fmla="*/ 1061341 h 1377049"/>
                                <a:gd name="connsiteX42" fmla="*/ 2250946 w 2651413"/>
                                <a:gd name="connsiteY42" fmla="*/ 1101388 h 1377049"/>
                                <a:gd name="connsiteX43" fmla="*/ 2290992 w 2651413"/>
                                <a:gd name="connsiteY43" fmla="*/ 1128086 h 1377049"/>
                                <a:gd name="connsiteX44" fmla="*/ 2344388 w 2651413"/>
                                <a:gd name="connsiteY44" fmla="*/ 1168133 h 1377049"/>
                                <a:gd name="connsiteX45" fmla="*/ 2377760 w 2651413"/>
                                <a:gd name="connsiteY45" fmla="*/ 1208179 h 1377049"/>
                                <a:gd name="connsiteX46" fmla="*/ 2397783 w 2651413"/>
                                <a:gd name="connsiteY46" fmla="*/ 1221528 h 1377049"/>
                                <a:gd name="connsiteX47" fmla="*/ 2404458 w 2651413"/>
                                <a:gd name="connsiteY47" fmla="*/ 1241552 h 1377049"/>
                                <a:gd name="connsiteX48" fmla="*/ 2417807 w 2651413"/>
                                <a:gd name="connsiteY48" fmla="*/ 1261575 h 1377049"/>
                                <a:gd name="connsiteX49" fmla="*/ 2477877 w 2651413"/>
                                <a:gd name="connsiteY49" fmla="*/ 1294947 h 1377049"/>
                                <a:gd name="connsiteX50" fmla="*/ 2497900 w 2651413"/>
                                <a:gd name="connsiteY50" fmla="*/ 1308296 h 1377049"/>
                                <a:gd name="connsiteX51" fmla="*/ 2524598 w 2651413"/>
                                <a:gd name="connsiteY51" fmla="*/ 1328320 h 1377049"/>
                                <a:gd name="connsiteX52" fmla="*/ 2551296 w 2651413"/>
                                <a:gd name="connsiteY52" fmla="*/ 1334994 h 1377049"/>
                                <a:gd name="connsiteX53" fmla="*/ 2571319 w 2651413"/>
                                <a:gd name="connsiteY53" fmla="*/ 1341668 h 1377049"/>
                                <a:gd name="connsiteX54" fmla="*/ 2631389 w 2651413"/>
                                <a:gd name="connsiteY54" fmla="*/ 1355017 h 1377049"/>
                                <a:gd name="connsiteX55" fmla="*/ 2651413 w 2651413"/>
                                <a:gd name="connsiteY55" fmla="*/ 1375041 h 1377049"/>
                                <a:gd name="connsiteX56" fmla="*/ 2631389 w 2651413"/>
                                <a:gd name="connsiteY56"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26473 w 2651413"/>
                                <a:gd name="connsiteY23" fmla="*/ 623980 h 1377049"/>
                                <a:gd name="connsiteX24" fmla="*/ 1369918 w 2651413"/>
                                <a:gd name="connsiteY24" fmla="*/ 680898 h 1377049"/>
                                <a:gd name="connsiteX25" fmla="*/ 1523188 w 2651413"/>
                                <a:gd name="connsiteY25" fmla="*/ 703443 h 1377049"/>
                                <a:gd name="connsiteX26" fmla="*/ 1523430 w 2651413"/>
                                <a:gd name="connsiteY26" fmla="*/ 736814 h 1377049"/>
                                <a:gd name="connsiteX27" fmla="*/ 1583500 w 2651413"/>
                                <a:gd name="connsiteY27" fmla="*/ 794363 h 1377049"/>
                                <a:gd name="connsiteX28" fmla="*/ 1628584 w 2651413"/>
                                <a:gd name="connsiteY28" fmla="*/ 795623 h 1377049"/>
                                <a:gd name="connsiteX29" fmla="*/ 1723664 w 2651413"/>
                                <a:gd name="connsiteY29" fmla="*/ 827736 h 1377049"/>
                                <a:gd name="connsiteX30" fmla="*/ 1743687 w 2651413"/>
                                <a:gd name="connsiteY30" fmla="*/ 847759 h 1377049"/>
                                <a:gd name="connsiteX31" fmla="*/ 1817106 w 2651413"/>
                                <a:gd name="connsiteY31" fmla="*/ 861108 h 1377049"/>
                                <a:gd name="connsiteX32" fmla="*/ 1897200 w 2651413"/>
                                <a:gd name="connsiteY32" fmla="*/ 887806 h 1377049"/>
                                <a:gd name="connsiteX33" fmla="*/ 1943921 w 2651413"/>
                                <a:gd name="connsiteY33" fmla="*/ 901155 h 1377049"/>
                                <a:gd name="connsiteX34" fmla="*/ 2030689 w 2651413"/>
                                <a:gd name="connsiteY34" fmla="*/ 947876 h 1377049"/>
                                <a:gd name="connsiteX35" fmla="*/ 2030689 w 2651413"/>
                                <a:gd name="connsiteY35" fmla="*/ 947876 h 1377049"/>
                                <a:gd name="connsiteX36" fmla="*/ 2064061 w 2651413"/>
                                <a:gd name="connsiteY36" fmla="*/ 967899 h 1377049"/>
                                <a:gd name="connsiteX37" fmla="*/ 2097433 w 2651413"/>
                                <a:gd name="connsiteY37" fmla="*/ 994597 h 1377049"/>
                                <a:gd name="connsiteX38" fmla="*/ 2144154 w 2651413"/>
                                <a:gd name="connsiteY38" fmla="*/ 1014620 h 1377049"/>
                                <a:gd name="connsiteX39" fmla="*/ 2177527 w 2651413"/>
                                <a:gd name="connsiteY39" fmla="*/ 1034644 h 1377049"/>
                                <a:gd name="connsiteX40" fmla="*/ 2217573 w 2651413"/>
                                <a:gd name="connsiteY40" fmla="*/ 1061341 h 1377049"/>
                                <a:gd name="connsiteX41" fmla="*/ 2250946 w 2651413"/>
                                <a:gd name="connsiteY41" fmla="*/ 1101388 h 1377049"/>
                                <a:gd name="connsiteX42" fmla="*/ 2290992 w 2651413"/>
                                <a:gd name="connsiteY42" fmla="*/ 1128086 h 1377049"/>
                                <a:gd name="connsiteX43" fmla="*/ 2344388 w 2651413"/>
                                <a:gd name="connsiteY43" fmla="*/ 1168133 h 1377049"/>
                                <a:gd name="connsiteX44" fmla="*/ 2377760 w 2651413"/>
                                <a:gd name="connsiteY44" fmla="*/ 1208179 h 1377049"/>
                                <a:gd name="connsiteX45" fmla="*/ 2397783 w 2651413"/>
                                <a:gd name="connsiteY45" fmla="*/ 1221528 h 1377049"/>
                                <a:gd name="connsiteX46" fmla="*/ 2404458 w 2651413"/>
                                <a:gd name="connsiteY46" fmla="*/ 1241552 h 1377049"/>
                                <a:gd name="connsiteX47" fmla="*/ 2417807 w 2651413"/>
                                <a:gd name="connsiteY47" fmla="*/ 1261575 h 1377049"/>
                                <a:gd name="connsiteX48" fmla="*/ 2477877 w 2651413"/>
                                <a:gd name="connsiteY48" fmla="*/ 1294947 h 1377049"/>
                                <a:gd name="connsiteX49" fmla="*/ 2497900 w 2651413"/>
                                <a:gd name="connsiteY49" fmla="*/ 1308296 h 1377049"/>
                                <a:gd name="connsiteX50" fmla="*/ 2524598 w 2651413"/>
                                <a:gd name="connsiteY50" fmla="*/ 1328320 h 1377049"/>
                                <a:gd name="connsiteX51" fmla="*/ 2551296 w 2651413"/>
                                <a:gd name="connsiteY51" fmla="*/ 1334994 h 1377049"/>
                                <a:gd name="connsiteX52" fmla="*/ 2571319 w 2651413"/>
                                <a:gd name="connsiteY52" fmla="*/ 1341668 h 1377049"/>
                                <a:gd name="connsiteX53" fmla="*/ 2631389 w 2651413"/>
                                <a:gd name="connsiteY53" fmla="*/ 1355017 h 1377049"/>
                                <a:gd name="connsiteX54" fmla="*/ 2651413 w 2651413"/>
                                <a:gd name="connsiteY54" fmla="*/ 1375041 h 1377049"/>
                                <a:gd name="connsiteX55" fmla="*/ 2631389 w 2651413"/>
                                <a:gd name="connsiteY55"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09847 w 2651413"/>
                                <a:gd name="connsiteY23" fmla="*/ 642113 h 1377049"/>
                                <a:gd name="connsiteX24" fmla="*/ 1369918 w 2651413"/>
                                <a:gd name="connsiteY24" fmla="*/ 680898 h 1377049"/>
                                <a:gd name="connsiteX25" fmla="*/ 1523188 w 2651413"/>
                                <a:gd name="connsiteY25" fmla="*/ 703443 h 1377049"/>
                                <a:gd name="connsiteX26" fmla="*/ 1523430 w 2651413"/>
                                <a:gd name="connsiteY26" fmla="*/ 736814 h 1377049"/>
                                <a:gd name="connsiteX27" fmla="*/ 1583500 w 2651413"/>
                                <a:gd name="connsiteY27" fmla="*/ 794363 h 1377049"/>
                                <a:gd name="connsiteX28" fmla="*/ 1628584 w 2651413"/>
                                <a:gd name="connsiteY28" fmla="*/ 795623 h 1377049"/>
                                <a:gd name="connsiteX29" fmla="*/ 1723664 w 2651413"/>
                                <a:gd name="connsiteY29" fmla="*/ 827736 h 1377049"/>
                                <a:gd name="connsiteX30" fmla="*/ 1743687 w 2651413"/>
                                <a:gd name="connsiteY30" fmla="*/ 847759 h 1377049"/>
                                <a:gd name="connsiteX31" fmla="*/ 1817106 w 2651413"/>
                                <a:gd name="connsiteY31" fmla="*/ 861108 h 1377049"/>
                                <a:gd name="connsiteX32" fmla="*/ 1897200 w 2651413"/>
                                <a:gd name="connsiteY32" fmla="*/ 887806 h 1377049"/>
                                <a:gd name="connsiteX33" fmla="*/ 1943921 w 2651413"/>
                                <a:gd name="connsiteY33" fmla="*/ 901155 h 1377049"/>
                                <a:gd name="connsiteX34" fmla="*/ 2030689 w 2651413"/>
                                <a:gd name="connsiteY34" fmla="*/ 947876 h 1377049"/>
                                <a:gd name="connsiteX35" fmla="*/ 2030689 w 2651413"/>
                                <a:gd name="connsiteY35" fmla="*/ 947876 h 1377049"/>
                                <a:gd name="connsiteX36" fmla="*/ 2064061 w 2651413"/>
                                <a:gd name="connsiteY36" fmla="*/ 967899 h 1377049"/>
                                <a:gd name="connsiteX37" fmla="*/ 2097433 w 2651413"/>
                                <a:gd name="connsiteY37" fmla="*/ 994597 h 1377049"/>
                                <a:gd name="connsiteX38" fmla="*/ 2144154 w 2651413"/>
                                <a:gd name="connsiteY38" fmla="*/ 1014620 h 1377049"/>
                                <a:gd name="connsiteX39" fmla="*/ 2177527 w 2651413"/>
                                <a:gd name="connsiteY39" fmla="*/ 1034644 h 1377049"/>
                                <a:gd name="connsiteX40" fmla="*/ 2217573 w 2651413"/>
                                <a:gd name="connsiteY40" fmla="*/ 1061341 h 1377049"/>
                                <a:gd name="connsiteX41" fmla="*/ 2250946 w 2651413"/>
                                <a:gd name="connsiteY41" fmla="*/ 1101388 h 1377049"/>
                                <a:gd name="connsiteX42" fmla="*/ 2290992 w 2651413"/>
                                <a:gd name="connsiteY42" fmla="*/ 1128086 h 1377049"/>
                                <a:gd name="connsiteX43" fmla="*/ 2344388 w 2651413"/>
                                <a:gd name="connsiteY43" fmla="*/ 1168133 h 1377049"/>
                                <a:gd name="connsiteX44" fmla="*/ 2377760 w 2651413"/>
                                <a:gd name="connsiteY44" fmla="*/ 1208179 h 1377049"/>
                                <a:gd name="connsiteX45" fmla="*/ 2397783 w 2651413"/>
                                <a:gd name="connsiteY45" fmla="*/ 1221528 h 1377049"/>
                                <a:gd name="connsiteX46" fmla="*/ 2404458 w 2651413"/>
                                <a:gd name="connsiteY46" fmla="*/ 1241552 h 1377049"/>
                                <a:gd name="connsiteX47" fmla="*/ 2417807 w 2651413"/>
                                <a:gd name="connsiteY47" fmla="*/ 1261575 h 1377049"/>
                                <a:gd name="connsiteX48" fmla="*/ 2477877 w 2651413"/>
                                <a:gd name="connsiteY48" fmla="*/ 1294947 h 1377049"/>
                                <a:gd name="connsiteX49" fmla="*/ 2497900 w 2651413"/>
                                <a:gd name="connsiteY49" fmla="*/ 1308296 h 1377049"/>
                                <a:gd name="connsiteX50" fmla="*/ 2524598 w 2651413"/>
                                <a:gd name="connsiteY50" fmla="*/ 1328320 h 1377049"/>
                                <a:gd name="connsiteX51" fmla="*/ 2551296 w 2651413"/>
                                <a:gd name="connsiteY51" fmla="*/ 1334994 h 1377049"/>
                                <a:gd name="connsiteX52" fmla="*/ 2571319 w 2651413"/>
                                <a:gd name="connsiteY52" fmla="*/ 1341668 h 1377049"/>
                                <a:gd name="connsiteX53" fmla="*/ 2631389 w 2651413"/>
                                <a:gd name="connsiteY53" fmla="*/ 1355017 h 1377049"/>
                                <a:gd name="connsiteX54" fmla="*/ 2651413 w 2651413"/>
                                <a:gd name="connsiteY54" fmla="*/ 1375041 h 1377049"/>
                                <a:gd name="connsiteX55" fmla="*/ 2631389 w 2651413"/>
                                <a:gd name="connsiteY55"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09847 w 2651413"/>
                                <a:gd name="connsiteY23" fmla="*/ 642113 h 1377049"/>
                                <a:gd name="connsiteX24" fmla="*/ 1369918 w 2651413"/>
                                <a:gd name="connsiteY24" fmla="*/ 680898 h 1377049"/>
                                <a:gd name="connsiteX25" fmla="*/ 1523188 w 2651413"/>
                                <a:gd name="connsiteY25" fmla="*/ 703443 h 1377049"/>
                                <a:gd name="connsiteX26" fmla="*/ 1523430 w 2651413"/>
                                <a:gd name="connsiteY26" fmla="*/ 736814 h 1377049"/>
                                <a:gd name="connsiteX27" fmla="*/ 1628584 w 2651413"/>
                                <a:gd name="connsiteY27" fmla="*/ 795623 h 1377049"/>
                                <a:gd name="connsiteX28" fmla="*/ 1723664 w 2651413"/>
                                <a:gd name="connsiteY28" fmla="*/ 827736 h 1377049"/>
                                <a:gd name="connsiteX29" fmla="*/ 1743687 w 2651413"/>
                                <a:gd name="connsiteY29" fmla="*/ 847759 h 1377049"/>
                                <a:gd name="connsiteX30" fmla="*/ 1817106 w 2651413"/>
                                <a:gd name="connsiteY30" fmla="*/ 861108 h 1377049"/>
                                <a:gd name="connsiteX31" fmla="*/ 1897200 w 2651413"/>
                                <a:gd name="connsiteY31" fmla="*/ 887806 h 1377049"/>
                                <a:gd name="connsiteX32" fmla="*/ 1943921 w 2651413"/>
                                <a:gd name="connsiteY32" fmla="*/ 901155 h 1377049"/>
                                <a:gd name="connsiteX33" fmla="*/ 2030689 w 2651413"/>
                                <a:gd name="connsiteY33" fmla="*/ 947876 h 1377049"/>
                                <a:gd name="connsiteX34" fmla="*/ 2030689 w 2651413"/>
                                <a:gd name="connsiteY34" fmla="*/ 947876 h 1377049"/>
                                <a:gd name="connsiteX35" fmla="*/ 2064061 w 2651413"/>
                                <a:gd name="connsiteY35" fmla="*/ 967899 h 1377049"/>
                                <a:gd name="connsiteX36" fmla="*/ 2097433 w 2651413"/>
                                <a:gd name="connsiteY36" fmla="*/ 994597 h 1377049"/>
                                <a:gd name="connsiteX37" fmla="*/ 2144154 w 2651413"/>
                                <a:gd name="connsiteY37" fmla="*/ 1014620 h 1377049"/>
                                <a:gd name="connsiteX38" fmla="*/ 2177527 w 2651413"/>
                                <a:gd name="connsiteY38" fmla="*/ 1034644 h 1377049"/>
                                <a:gd name="connsiteX39" fmla="*/ 2217573 w 2651413"/>
                                <a:gd name="connsiteY39" fmla="*/ 1061341 h 1377049"/>
                                <a:gd name="connsiteX40" fmla="*/ 2250946 w 2651413"/>
                                <a:gd name="connsiteY40" fmla="*/ 1101388 h 1377049"/>
                                <a:gd name="connsiteX41" fmla="*/ 2290992 w 2651413"/>
                                <a:gd name="connsiteY41" fmla="*/ 1128086 h 1377049"/>
                                <a:gd name="connsiteX42" fmla="*/ 2344388 w 2651413"/>
                                <a:gd name="connsiteY42" fmla="*/ 1168133 h 1377049"/>
                                <a:gd name="connsiteX43" fmla="*/ 2377760 w 2651413"/>
                                <a:gd name="connsiteY43" fmla="*/ 1208179 h 1377049"/>
                                <a:gd name="connsiteX44" fmla="*/ 2397783 w 2651413"/>
                                <a:gd name="connsiteY44" fmla="*/ 1221528 h 1377049"/>
                                <a:gd name="connsiteX45" fmla="*/ 2404458 w 2651413"/>
                                <a:gd name="connsiteY45" fmla="*/ 1241552 h 1377049"/>
                                <a:gd name="connsiteX46" fmla="*/ 2417807 w 2651413"/>
                                <a:gd name="connsiteY46" fmla="*/ 1261575 h 1377049"/>
                                <a:gd name="connsiteX47" fmla="*/ 2477877 w 2651413"/>
                                <a:gd name="connsiteY47" fmla="*/ 1294947 h 1377049"/>
                                <a:gd name="connsiteX48" fmla="*/ 2497900 w 2651413"/>
                                <a:gd name="connsiteY48" fmla="*/ 1308296 h 1377049"/>
                                <a:gd name="connsiteX49" fmla="*/ 2524598 w 2651413"/>
                                <a:gd name="connsiteY49" fmla="*/ 1328320 h 1377049"/>
                                <a:gd name="connsiteX50" fmla="*/ 2551296 w 2651413"/>
                                <a:gd name="connsiteY50" fmla="*/ 1334994 h 1377049"/>
                                <a:gd name="connsiteX51" fmla="*/ 2571319 w 2651413"/>
                                <a:gd name="connsiteY51" fmla="*/ 1341668 h 1377049"/>
                                <a:gd name="connsiteX52" fmla="*/ 2631389 w 2651413"/>
                                <a:gd name="connsiteY52" fmla="*/ 1355017 h 1377049"/>
                                <a:gd name="connsiteX53" fmla="*/ 2651413 w 2651413"/>
                                <a:gd name="connsiteY53" fmla="*/ 1375041 h 1377049"/>
                                <a:gd name="connsiteX54" fmla="*/ 2631389 w 2651413"/>
                                <a:gd name="connsiteY54"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09847 w 2651413"/>
                                <a:gd name="connsiteY23" fmla="*/ 642113 h 1377049"/>
                                <a:gd name="connsiteX24" fmla="*/ 1369918 w 2651413"/>
                                <a:gd name="connsiteY24" fmla="*/ 680898 h 1377049"/>
                                <a:gd name="connsiteX25" fmla="*/ 1523188 w 2651413"/>
                                <a:gd name="connsiteY25" fmla="*/ 703443 h 1377049"/>
                                <a:gd name="connsiteX26" fmla="*/ 1581620 w 2651413"/>
                                <a:gd name="connsiteY26" fmla="*/ 748902 h 1377049"/>
                                <a:gd name="connsiteX27" fmla="*/ 1628584 w 2651413"/>
                                <a:gd name="connsiteY27" fmla="*/ 795623 h 1377049"/>
                                <a:gd name="connsiteX28" fmla="*/ 1723664 w 2651413"/>
                                <a:gd name="connsiteY28" fmla="*/ 827736 h 1377049"/>
                                <a:gd name="connsiteX29" fmla="*/ 1743687 w 2651413"/>
                                <a:gd name="connsiteY29" fmla="*/ 847759 h 1377049"/>
                                <a:gd name="connsiteX30" fmla="*/ 1817106 w 2651413"/>
                                <a:gd name="connsiteY30" fmla="*/ 861108 h 1377049"/>
                                <a:gd name="connsiteX31" fmla="*/ 1897200 w 2651413"/>
                                <a:gd name="connsiteY31" fmla="*/ 887806 h 1377049"/>
                                <a:gd name="connsiteX32" fmla="*/ 1943921 w 2651413"/>
                                <a:gd name="connsiteY32" fmla="*/ 901155 h 1377049"/>
                                <a:gd name="connsiteX33" fmla="*/ 2030689 w 2651413"/>
                                <a:gd name="connsiteY33" fmla="*/ 947876 h 1377049"/>
                                <a:gd name="connsiteX34" fmla="*/ 2030689 w 2651413"/>
                                <a:gd name="connsiteY34" fmla="*/ 947876 h 1377049"/>
                                <a:gd name="connsiteX35" fmla="*/ 2064061 w 2651413"/>
                                <a:gd name="connsiteY35" fmla="*/ 967899 h 1377049"/>
                                <a:gd name="connsiteX36" fmla="*/ 2097433 w 2651413"/>
                                <a:gd name="connsiteY36" fmla="*/ 994597 h 1377049"/>
                                <a:gd name="connsiteX37" fmla="*/ 2144154 w 2651413"/>
                                <a:gd name="connsiteY37" fmla="*/ 1014620 h 1377049"/>
                                <a:gd name="connsiteX38" fmla="*/ 2177527 w 2651413"/>
                                <a:gd name="connsiteY38" fmla="*/ 1034644 h 1377049"/>
                                <a:gd name="connsiteX39" fmla="*/ 2217573 w 2651413"/>
                                <a:gd name="connsiteY39" fmla="*/ 1061341 h 1377049"/>
                                <a:gd name="connsiteX40" fmla="*/ 2250946 w 2651413"/>
                                <a:gd name="connsiteY40" fmla="*/ 1101388 h 1377049"/>
                                <a:gd name="connsiteX41" fmla="*/ 2290992 w 2651413"/>
                                <a:gd name="connsiteY41" fmla="*/ 1128086 h 1377049"/>
                                <a:gd name="connsiteX42" fmla="*/ 2344388 w 2651413"/>
                                <a:gd name="connsiteY42" fmla="*/ 1168133 h 1377049"/>
                                <a:gd name="connsiteX43" fmla="*/ 2377760 w 2651413"/>
                                <a:gd name="connsiteY43" fmla="*/ 1208179 h 1377049"/>
                                <a:gd name="connsiteX44" fmla="*/ 2397783 w 2651413"/>
                                <a:gd name="connsiteY44" fmla="*/ 1221528 h 1377049"/>
                                <a:gd name="connsiteX45" fmla="*/ 2404458 w 2651413"/>
                                <a:gd name="connsiteY45" fmla="*/ 1241552 h 1377049"/>
                                <a:gd name="connsiteX46" fmla="*/ 2417807 w 2651413"/>
                                <a:gd name="connsiteY46" fmla="*/ 1261575 h 1377049"/>
                                <a:gd name="connsiteX47" fmla="*/ 2477877 w 2651413"/>
                                <a:gd name="connsiteY47" fmla="*/ 1294947 h 1377049"/>
                                <a:gd name="connsiteX48" fmla="*/ 2497900 w 2651413"/>
                                <a:gd name="connsiteY48" fmla="*/ 1308296 h 1377049"/>
                                <a:gd name="connsiteX49" fmla="*/ 2524598 w 2651413"/>
                                <a:gd name="connsiteY49" fmla="*/ 1328320 h 1377049"/>
                                <a:gd name="connsiteX50" fmla="*/ 2551296 w 2651413"/>
                                <a:gd name="connsiteY50" fmla="*/ 1334994 h 1377049"/>
                                <a:gd name="connsiteX51" fmla="*/ 2571319 w 2651413"/>
                                <a:gd name="connsiteY51" fmla="*/ 1341668 h 1377049"/>
                                <a:gd name="connsiteX52" fmla="*/ 2631389 w 2651413"/>
                                <a:gd name="connsiteY52" fmla="*/ 1355017 h 1377049"/>
                                <a:gd name="connsiteX53" fmla="*/ 2651413 w 2651413"/>
                                <a:gd name="connsiteY53" fmla="*/ 1375041 h 1377049"/>
                                <a:gd name="connsiteX54" fmla="*/ 2631389 w 2651413"/>
                                <a:gd name="connsiteY54"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89591 w 2651413"/>
                                <a:gd name="connsiteY18" fmla="*/ 560757 h 1377049"/>
                                <a:gd name="connsiteX19" fmla="*/ 1109614 w 2651413"/>
                                <a:gd name="connsiteY19" fmla="*/ 574106 h 1377049"/>
                                <a:gd name="connsiteX20" fmla="*/ 1196382 w 2651413"/>
                                <a:gd name="connsiteY20" fmla="*/ 600804 h 1377049"/>
                                <a:gd name="connsiteX21" fmla="*/ 1216405 w 2651413"/>
                                <a:gd name="connsiteY21" fmla="*/ 614153 h 1377049"/>
                                <a:gd name="connsiteX22" fmla="*/ 1309847 w 2651413"/>
                                <a:gd name="connsiteY22" fmla="*/ 642113 h 1377049"/>
                                <a:gd name="connsiteX23" fmla="*/ 1369918 w 2651413"/>
                                <a:gd name="connsiteY23" fmla="*/ 680898 h 1377049"/>
                                <a:gd name="connsiteX24" fmla="*/ 1523188 w 2651413"/>
                                <a:gd name="connsiteY24" fmla="*/ 703443 h 1377049"/>
                                <a:gd name="connsiteX25" fmla="*/ 1581620 w 2651413"/>
                                <a:gd name="connsiteY25" fmla="*/ 748902 h 1377049"/>
                                <a:gd name="connsiteX26" fmla="*/ 1628584 w 2651413"/>
                                <a:gd name="connsiteY26" fmla="*/ 795623 h 1377049"/>
                                <a:gd name="connsiteX27" fmla="*/ 1723664 w 2651413"/>
                                <a:gd name="connsiteY27" fmla="*/ 827736 h 1377049"/>
                                <a:gd name="connsiteX28" fmla="*/ 1743687 w 2651413"/>
                                <a:gd name="connsiteY28" fmla="*/ 847759 h 1377049"/>
                                <a:gd name="connsiteX29" fmla="*/ 1817106 w 2651413"/>
                                <a:gd name="connsiteY29" fmla="*/ 861108 h 1377049"/>
                                <a:gd name="connsiteX30" fmla="*/ 1897200 w 2651413"/>
                                <a:gd name="connsiteY30" fmla="*/ 887806 h 1377049"/>
                                <a:gd name="connsiteX31" fmla="*/ 1943921 w 2651413"/>
                                <a:gd name="connsiteY31" fmla="*/ 901155 h 1377049"/>
                                <a:gd name="connsiteX32" fmla="*/ 2030689 w 2651413"/>
                                <a:gd name="connsiteY32" fmla="*/ 947876 h 1377049"/>
                                <a:gd name="connsiteX33" fmla="*/ 2030689 w 2651413"/>
                                <a:gd name="connsiteY33" fmla="*/ 947876 h 1377049"/>
                                <a:gd name="connsiteX34" fmla="*/ 2064061 w 2651413"/>
                                <a:gd name="connsiteY34" fmla="*/ 967899 h 1377049"/>
                                <a:gd name="connsiteX35" fmla="*/ 2097433 w 2651413"/>
                                <a:gd name="connsiteY35" fmla="*/ 994597 h 1377049"/>
                                <a:gd name="connsiteX36" fmla="*/ 2144154 w 2651413"/>
                                <a:gd name="connsiteY36" fmla="*/ 1014620 h 1377049"/>
                                <a:gd name="connsiteX37" fmla="*/ 2177527 w 2651413"/>
                                <a:gd name="connsiteY37" fmla="*/ 1034644 h 1377049"/>
                                <a:gd name="connsiteX38" fmla="*/ 2217573 w 2651413"/>
                                <a:gd name="connsiteY38" fmla="*/ 1061341 h 1377049"/>
                                <a:gd name="connsiteX39" fmla="*/ 2250946 w 2651413"/>
                                <a:gd name="connsiteY39" fmla="*/ 1101388 h 1377049"/>
                                <a:gd name="connsiteX40" fmla="*/ 2290992 w 2651413"/>
                                <a:gd name="connsiteY40" fmla="*/ 1128086 h 1377049"/>
                                <a:gd name="connsiteX41" fmla="*/ 2344388 w 2651413"/>
                                <a:gd name="connsiteY41" fmla="*/ 1168133 h 1377049"/>
                                <a:gd name="connsiteX42" fmla="*/ 2377760 w 2651413"/>
                                <a:gd name="connsiteY42" fmla="*/ 1208179 h 1377049"/>
                                <a:gd name="connsiteX43" fmla="*/ 2397783 w 2651413"/>
                                <a:gd name="connsiteY43" fmla="*/ 1221528 h 1377049"/>
                                <a:gd name="connsiteX44" fmla="*/ 2404458 w 2651413"/>
                                <a:gd name="connsiteY44" fmla="*/ 1241552 h 1377049"/>
                                <a:gd name="connsiteX45" fmla="*/ 2417807 w 2651413"/>
                                <a:gd name="connsiteY45" fmla="*/ 1261575 h 1377049"/>
                                <a:gd name="connsiteX46" fmla="*/ 2477877 w 2651413"/>
                                <a:gd name="connsiteY46" fmla="*/ 1294947 h 1377049"/>
                                <a:gd name="connsiteX47" fmla="*/ 2497900 w 2651413"/>
                                <a:gd name="connsiteY47" fmla="*/ 1308296 h 1377049"/>
                                <a:gd name="connsiteX48" fmla="*/ 2524598 w 2651413"/>
                                <a:gd name="connsiteY48" fmla="*/ 1328320 h 1377049"/>
                                <a:gd name="connsiteX49" fmla="*/ 2551296 w 2651413"/>
                                <a:gd name="connsiteY49" fmla="*/ 1334994 h 1377049"/>
                                <a:gd name="connsiteX50" fmla="*/ 2571319 w 2651413"/>
                                <a:gd name="connsiteY50" fmla="*/ 1341668 h 1377049"/>
                                <a:gd name="connsiteX51" fmla="*/ 2631389 w 2651413"/>
                                <a:gd name="connsiteY51" fmla="*/ 1355017 h 1377049"/>
                                <a:gd name="connsiteX52" fmla="*/ 2651413 w 2651413"/>
                                <a:gd name="connsiteY52" fmla="*/ 1375041 h 1377049"/>
                                <a:gd name="connsiteX53" fmla="*/ 2631389 w 2651413"/>
                                <a:gd name="connsiteY53"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89591 w 2651413"/>
                                <a:gd name="connsiteY18" fmla="*/ 560757 h 1377049"/>
                                <a:gd name="connsiteX19" fmla="*/ 1196382 w 2651413"/>
                                <a:gd name="connsiteY19" fmla="*/ 600804 h 1377049"/>
                                <a:gd name="connsiteX20" fmla="*/ 1216405 w 2651413"/>
                                <a:gd name="connsiteY20" fmla="*/ 614153 h 1377049"/>
                                <a:gd name="connsiteX21" fmla="*/ 1309847 w 2651413"/>
                                <a:gd name="connsiteY21" fmla="*/ 642113 h 1377049"/>
                                <a:gd name="connsiteX22" fmla="*/ 1369918 w 2651413"/>
                                <a:gd name="connsiteY22" fmla="*/ 680898 h 1377049"/>
                                <a:gd name="connsiteX23" fmla="*/ 1523188 w 2651413"/>
                                <a:gd name="connsiteY23" fmla="*/ 703443 h 1377049"/>
                                <a:gd name="connsiteX24" fmla="*/ 1581620 w 2651413"/>
                                <a:gd name="connsiteY24" fmla="*/ 748902 h 1377049"/>
                                <a:gd name="connsiteX25" fmla="*/ 1628584 w 2651413"/>
                                <a:gd name="connsiteY25" fmla="*/ 795623 h 1377049"/>
                                <a:gd name="connsiteX26" fmla="*/ 1723664 w 2651413"/>
                                <a:gd name="connsiteY26" fmla="*/ 827736 h 1377049"/>
                                <a:gd name="connsiteX27" fmla="*/ 1743687 w 2651413"/>
                                <a:gd name="connsiteY27" fmla="*/ 847759 h 1377049"/>
                                <a:gd name="connsiteX28" fmla="*/ 1817106 w 2651413"/>
                                <a:gd name="connsiteY28" fmla="*/ 861108 h 1377049"/>
                                <a:gd name="connsiteX29" fmla="*/ 1897200 w 2651413"/>
                                <a:gd name="connsiteY29" fmla="*/ 887806 h 1377049"/>
                                <a:gd name="connsiteX30" fmla="*/ 1943921 w 2651413"/>
                                <a:gd name="connsiteY30" fmla="*/ 901155 h 1377049"/>
                                <a:gd name="connsiteX31" fmla="*/ 2030689 w 2651413"/>
                                <a:gd name="connsiteY31" fmla="*/ 947876 h 1377049"/>
                                <a:gd name="connsiteX32" fmla="*/ 2030689 w 2651413"/>
                                <a:gd name="connsiteY32" fmla="*/ 947876 h 1377049"/>
                                <a:gd name="connsiteX33" fmla="*/ 2064061 w 2651413"/>
                                <a:gd name="connsiteY33" fmla="*/ 967899 h 1377049"/>
                                <a:gd name="connsiteX34" fmla="*/ 2097433 w 2651413"/>
                                <a:gd name="connsiteY34" fmla="*/ 994597 h 1377049"/>
                                <a:gd name="connsiteX35" fmla="*/ 2144154 w 2651413"/>
                                <a:gd name="connsiteY35" fmla="*/ 1014620 h 1377049"/>
                                <a:gd name="connsiteX36" fmla="*/ 2177527 w 2651413"/>
                                <a:gd name="connsiteY36" fmla="*/ 1034644 h 1377049"/>
                                <a:gd name="connsiteX37" fmla="*/ 2217573 w 2651413"/>
                                <a:gd name="connsiteY37" fmla="*/ 1061341 h 1377049"/>
                                <a:gd name="connsiteX38" fmla="*/ 2250946 w 2651413"/>
                                <a:gd name="connsiteY38" fmla="*/ 1101388 h 1377049"/>
                                <a:gd name="connsiteX39" fmla="*/ 2290992 w 2651413"/>
                                <a:gd name="connsiteY39" fmla="*/ 1128086 h 1377049"/>
                                <a:gd name="connsiteX40" fmla="*/ 2344388 w 2651413"/>
                                <a:gd name="connsiteY40" fmla="*/ 1168133 h 1377049"/>
                                <a:gd name="connsiteX41" fmla="*/ 2377760 w 2651413"/>
                                <a:gd name="connsiteY41" fmla="*/ 1208179 h 1377049"/>
                                <a:gd name="connsiteX42" fmla="*/ 2397783 w 2651413"/>
                                <a:gd name="connsiteY42" fmla="*/ 1221528 h 1377049"/>
                                <a:gd name="connsiteX43" fmla="*/ 2404458 w 2651413"/>
                                <a:gd name="connsiteY43" fmla="*/ 1241552 h 1377049"/>
                                <a:gd name="connsiteX44" fmla="*/ 2417807 w 2651413"/>
                                <a:gd name="connsiteY44" fmla="*/ 1261575 h 1377049"/>
                                <a:gd name="connsiteX45" fmla="*/ 2477877 w 2651413"/>
                                <a:gd name="connsiteY45" fmla="*/ 1294947 h 1377049"/>
                                <a:gd name="connsiteX46" fmla="*/ 2497900 w 2651413"/>
                                <a:gd name="connsiteY46" fmla="*/ 1308296 h 1377049"/>
                                <a:gd name="connsiteX47" fmla="*/ 2524598 w 2651413"/>
                                <a:gd name="connsiteY47" fmla="*/ 1328320 h 1377049"/>
                                <a:gd name="connsiteX48" fmla="*/ 2551296 w 2651413"/>
                                <a:gd name="connsiteY48" fmla="*/ 1334994 h 1377049"/>
                                <a:gd name="connsiteX49" fmla="*/ 2571319 w 2651413"/>
                                <a:gd name="connsiteY49" fmla="*/ 1341668 h 1377049"/>
                                <a:gd name="connsiteX50" fmla="*/ 2631389 w 2651413"/>
                                <a:gd name="connsiteY50" fmla="*/ 1355017 h 1377049"/>
                                <a:gd name="connsiteX51" fmla="*/ 2651413 w 2651413"/>
                                <a:gd name="connsiteY51" fmla="*/ 1375041 h 1377049"/>
                                <a:gd name="connsiteX52" fmla="*/ 2631389 w 2651413"/>
                                <a:gd name="connsiteY52" fmla="*/ 1368366 h 1377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Lst>
                              <a:rect l="l" t="t" r="r" b="b"/>
                              <a:pathLst>
                                <a:path w="2651413" h="1377049">
                                  <a:moveTo>
                                    <a:pt x="0" y="0"/>
                                  </a:moveTo>
                                  <a:cubicBezTo>
                                    <a:pt x="8899" y="13349"/>
                                    <a:pt x="56923" y="570"/>
                                    <a:pt x="83405" y="11694"/>
                                  </a:cubicBezTo>
                                  <a:cubicBezTo>
                                    <a:pt x="109887" y="22818"/>
                                    <a:pt x="129133" y="56440"/>
                                    <a:pt x="158892" y="66745"/>
                                  </a:cubicBezTo>
                                  <a:cubicBezTo>
                                    <a:pt x="188651" y="77050"/>
                                    <a:pt x="234770" y="69055"/>
                                    <a:pt x="261959" y="73522"/>
                                  </a:cubicBezTo>
                                  <a:cubicBezTo>
                                    <a:pt x="289148" y="77989"/>
                                    <a:pt x="302432" y="85707"/>
                                    <a:pt x="322029" y="93546"/>
                                  </a:cubicBezTo>
                                  <a:cubicBezTo>
                                    <a:pt x="335886" y="99089"/>
                                    <a:pt x="347725" y="109469"/>
                                    <a:pt x="362075" y="113569"/>
                                  </a:cubicBezTo>
                                  <a:cubicBezTo>
                                    <a:pt x="379322" y="118497"/>
                                    <a:pt x="397672" y="118019"/>
                                    <a:pt x="415471" y="120244"/>
                                  </a:cubicBezTo>
                                  <a:cubicBezTo>
                                    <a:pt x="488482" y="144580"/>
                                    <a:pt x="377899" y="105769"/>
                                    <a:pt x="455518" y="140267"/>
                                  </a:cubicBezTo>
                                  <a:cubicBezTo>
                                    <a:pt x="476415" y="149554"/>
                                    <a:pt x="500071" y="154743"/>
                                    <a:pt x="522262" y="160290"/>
                                  </a:cubicBezTo>
                                  <a:cubicBezTo>
                                    <a:pt x="545214" y="177504"/>
                                    <a:pt x="549480" y="183192"/>
                                    <a:pt x="575658" y="193663"/>
                                  </a:cubicBezTo>
                                  <a:cubicBezTo>
                                    <a:pt x="588723" y="198889"/>
                                    <a:pt x="603289" y="200390"/>
                                    <a:pt x="615705" y="207012"/>
                                  </a:cubicBezTo>
                                  <a:cubicBezTo>
                                    <a:pt x="636939" y="218337"/>
                                    <a:pt x="652177" y="242338"/>
                                    <a:pt x="675775" y="247058"/>
                                  </a:cubicBezTo>
                                  <a:cubicBezTo>
                                    <a:pt x="756544" y="263213"/>
                                    <a:pt x="660965" y="241989"/>
                                    <a:pt x="742519" y="267082"/>
                                  </a:cubicBezTo>
                                  <a:cubicBezTo>
                                    <a:pt x="760054" y="272477"/>
                                    <a:pt x="778116" y="275981"/>
                                    <a:pt x="795915" y="280430"/>
                                  </a:cubicBezTo>
                                  <a:cubicBezTo>
                                    <a:pt x="810077" y="288928"/>
                                    <a:pt x="839299" y="296005"/>
                                    <a:pt x="855985" y="313803"/>
                                  </a:cubicBezTo>
                                  <a:cubicBezTo>
                                    <a:pt x="872671" y="331602"/>
                                    <a:pt x="870447" y="353849"/>
                                    <a:pt x="896032" y="387221"/>
                                  </a:cubicBezTo>
                                  <a:cubicBezTo>
                                    <a:pt x="921617" y="420593"/>
                                    <a:pt x="987249" y="490675"/>
                                    <a:pt x="1009497" y="514036"/>
                                  </a:cubicBezTo>
                                  <a:cubicBezTo>
                                    <a:pt x="1031745" y="537397"/>
                                    <a:pt x="1016172" y="519598"/>
                                    <a:pt x="1029521" y="527385"/>
                                  </a:cubicBezTo>
                                  <a:cubicBezTo>
                                    <a:pt x="1042870" y="535172"/>
                                    <a:pt x="1076242" y="552970"/>
                                    <a:pt x="1089591" y="560757"/>
                                  </a:cubicBezTo>
                                  <a:cubicBezTo>
                                    <a:pt x="1117401" y="572994"/>
                                    <a:pt x="1175246" y="591905"/>
                                    <a:pt x="1196382" y="600804"/>
                                  </a:cubicBezTo>
                                  <a:cubicBezTo>
                                    <a:pt x="1217518" y="609703"/>
                                    <a:pt x="1197494" y="607268"/>
                                    <a:pt x="1216405" y="614153"/>
                                  </a:cubicBezTo>
                                  <a:cubicBezTo>
                                    <a:pt x="1235316" y="621038"/>
                                    <a:pt x="1284261" y="630989"/>
                                    <a:pt x="1309847" y="642113"/>
                                  </a:cubicBezTo>
                                  <a:cubicBezTo>
                                    <a:pt x="1335433" y="653237"/>
                                    <a:pt x="1334361" y="670676"/>
                                    <a:pt x="1369918" y="680898"/>
                                  </a:cubicBezTo>
                                  <a:cubicBezTo>
                                    <a:pt x="1405475" y="691120"/>
                                    <a:pt x="1487904" y="692109"/>
                                    <a:pt x="1523188" y="703443"/>
                                  </a:cubicBezTo>
                                  <a:cubicBezTo>
                                    <a:pt x="1558472" y="714777"/>
                                    <a:pt x="1564054" y="733539"/>
                                    <a:pt x="1581620" y="748902"/>
                                  </a:cubicBezTo>
                                  <a:cubicBezTo>
                                    <a:pt x="1599186" y="764265"/>
                                    <a:pt x="1604910" y="782484"/>
                                    <a:pt x="1628584" y="795623"/>
                                  </a:cubicBezTo>
                                  <a:cubicBezTo>
                                    <a:pt x="1652258" y="808762"/>
                                    <a:pt x="1649662" y="809234"/>
                                    <a:pt x="1723664" y="827736"/>
                                  </a:cubicBezTo>
                                  <a:cubicBezTo>
                                    <a:pt x="1730338" y="834410"/>
                                    <a:pt x="1735492" y="843076"/>
                                    <a:pt x="1743687" y="847759"/>
                                  </a:cubicBezTo>
                                  <a:cubicBezTo>
                                    <a:pt x="1754281" y="853813"/>
                                    <a:pt x="1815096" y="860743"/>
                                    <a:pt x="1817106" y="861108"/>
                                  </a:cubicBezTo>
                                  <a:cubicBezTo>
                                    <a:pt x="1847194" y="866579"/>
                                    <a:pt x="1866406" y="876608"/>
                                    <a:pt x="1897200" y="887806"/>
                                  </a:cubicBezTo>
                                  <a:cubicBezTo>
                                    <a:pt x="1918259" y="895464"/>
                                    <a:pt x="1920393" y="895273"/>
                                    <a:pt x="1943921" y="901155"/>
                                  </a:cubicBezTo>
                                  <a:cubicBezTo>
                                    <a:pt x="1984641" y="928300"/>
                                    <a:pt x="1956769" y="910916"/>
                                    <a:pt x="2030689" y="947876"/>
                                  </a:cubicBezTo>
                                  <a:lnTo>
                                    <a:pt x="2030689" y="947876"/>
                                  </a:lnTo>
                                  <a:cubicBezTo>
                                    <a:pt x="2041813" y="954550"/>
                                    <a:pt x="2053433" y="960460"/>
                                    <a:pt x="2064061" y="967899"/>
                                  </a:cubicBezTo>
                                  <a:cubicBezTo>
                                    <a:pt x="2075732" y="976068"/>
                                    <a:pt x="2085128" y="987419"/>
                                    <a:pt x="2097433" y="994597"/>
                                  </a:cubicBezTo>
                                  <a:cubicBezTo>
                                    <a:pt x="2112069" y="1003134"/>
                                    <a:pt x="2128999" y="1007043"/>
                                    <a:pt x="2144154" y="1014620"/>
                                  </a:cubicBezTo>
                                  <a:cubicBezTo>
                                    <a:pt x="2155758" y="1020422"/>
                                    <a:pt x="2166582" y="1027679"/>
                                    <a:pt x="2177527" y="1034644"/>
                                  </a:cubicBezTo>
                                  <a:cubicBezTo>
                                    <a:pt x="2191062" y="1043257"/>
                                    <a:pt x="2217573" y="1061341"/>
                                    <a:pt x="2217573" y="1061341"/>
                                  </a:cubicBezTo>
                                  <a:cubicBezTo>
                                    <a:pt x="2229440" y="1079142"/>
                                    <a:pt x="2233154" y="1087550"/>
                                    <a:pt x="2250946" y="1101388"/>
                                  </a:cubicBezTo>
                                  <a:cubicBezTo>
                                    <a:pt x="2263610" y="1111238"/>
                                    <a:pt x="2278157" y="1118460"/>
                                    <a:pt x="2290992" y="1128086"/>
                                  </a:cubicBezTo>
                                  <a:cubicBezTo>
                                    <a:pt x="2308791" y="1141435"/>
                                    <a:pt x="2332047" y="1149621"/>
                                    <a:pt x="2344388" y="1168133"/>
                                  </a:cubicBezTo>
                                  <a:cubicBezTo>
                                    <a:pt x="2357514" y="1187821"/>
                                    <a:pt x="2358489" y="1192119"/>
                                    <a:pt x="2377760" y="1208179"/>
                                  </a:cubicBezTo>
                                  <a:cubicBezTo>
                                    <a:pt x="2383922" y="1213314"/>
                                    <a:pt x="2391109" y="1217078"/>
                                    <a:pt x="2397783" y="1221528"/>
                                  </a:cubicBezTo>
                                  <a:cubicBezTo>
                                    <a:pt x="2400008" y="1228203"/>
                                    <a:pt x="2401311" y="1235259"/>
                                    <a:pt x="2404458" y="1241552"/>
                                  </a:cubicBezTo>
                                  <a:cubicBezTo>
                                    <a:pt x="2408045" y="1248727"/>
                                    <a:pt x="2412135" y="1255903"/>
                                    <a:pt x="2417807" y="1261575"/>
                                  </a:cubicBezTo>
                                  <a:cubicBezTo>
                                    <a:pt x="2429092" y="1272860"/>
                                    <a:pt x="2470017" y="1290580"/>
                                    <a:pt x="2477877" y="1294947"/>
                                  </a:cubicBezTo>
                                  <a:cubicBezTo>
                                    <a:pt x="2484889" y="1298843"/>
                                    <a:pt x="2491373" y="1303633"/>
                                    <a:pt x="2497900" y="1308296"/>
                                  </a:cubicBezTo>
                                  <a:cubicBezTo>
                                    <a:pt x="2506952" y="1314762"/>
                                    <a:pt x="2514648" y="1323345"/>
                                    <a:pt x="2524598" y="1328320"/>
                                  </a:cubicBezTo>
                                  <a:cubicBezTo>
                                    <a:pt x="2532803" y="1332422"/>
                                    <a:pt x="2542476" y="1332474"/>
                                    <a:pt x="2551296" y="1334994"/>
                                  </a:cubicBezTo>
                                  <a:cubicBezTo>
                                    <a:pt x="2558061" y="1336927"/>
                                    <a:pt x="2564451" y="1340142"/>
                                    <a:pt x="2571319" y="1341668"/>
                                  </a:cubicBezTo>
                                  <a:cubicBezTo>
                                    <a:pt x="2641798" y="1357330"/>
                                    <a:pt x="2586314" y="1339993"/>
                                    <a:pt x="2631389" y="1355017"/>
                                  </a:cubicBezTo>
                                  <a:cubicBezTo>
                                    <a:pt x="2638064" y="1361692"/>
                                    <a:pt x="2651413" y="1365602"/>
                                    <a:pt x="2651413" y="1375041"/>
                                  </a:cubicBezTo>
                                  <a:cubicBezTo>
                                    <a:pt x="2651413" y="1382077"/>
                                    <a:pt x="2631389" y="1368366"/>
                                    <a:pt x="2631389" y="1368366"/>
                                  </a:cubicBezTo>
                                </a:path>
                              </a:pathLst>
                            </a:custGeom>
                            <a:noFill/>
                            <a:ln w="19050" cap="flat" cmpd="sng" algn="ctr">
                              <a:solidFill>
                                <a:srgbClr val="2A659C">
                                  <a:lumMod val="75000"/>
                                </a:srgbClr>
                              </a:solidFill>
                              <a:prstDash val="sysDot"/>
                            </a:ln>
                            <a:effectLst>
                              <a:outerShdw blurRad="40000" dist="23000" dir="5400000" rotWithShape="0">
                                <a:srgbClr val="000000">
                                  <a:alpha val="35000"/>
                                </a:srgbClr>
                              </a:outerShdw>
                            </a:effectLst>
                          </wps:spPr>
                          <wps:bodyPr rtlCol="0" anchor="ctr"/>
                        </wps:wsp>
                      </wpg:grpSp>
                    </wpg:wgp>
                  </a:graphicData>
                </a:graphic>
              </wp:anchor>
            </w:drawing>
          </mc:Choice>
          <mc:Fallback>
            <w:pict>
              <v:group w14:anchorId="1C7507A9" id="Group 7" o:spid="_x0000_s1041" style="position:absolute;margin-left:0;margin-top:45.4pt;width:347.15pt;height:192.55pt;z-index:251681792;mso-position-horizontal:center;mso-position-horizontal-relative:margin" coordsize="44092,24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">
                <v:group id="Group 144" o:spid="_x0000_s1042" style="position:absolute;left:3816;top:4026;width:30459;height:20430" coordorigin="3816,4026" coordsize="30458,20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">
                  <v:shape id="Freeform: Shape 145" o:spid="_x0000_s1043" style="position:absolute;left:7680;top:9231;width:24212;height:11076;visibility:visible;mso-wrap-style:square;v-text-anchor:middle" coordsize="2421229,1107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" path="m,c2147,369195,4293,738389,6440,1107584r2414789,-12879l2073499,920840,1687133,824248,1255690,785612,708338,592429,508716,392806,206062,154547,25758,45076,,xe" fillcolor="#ffb114" strokecolor="#e5a629">
                    <v:fill color2="#ffdb7c" rotate="t" angle="180" focus="100%" type="gradient">
                      <o:fill v:ext="view" type="gradientUnscaled"/>
                    </v:fill>
                    <v:shadow on="t" color="black" opacity="22937f" origin=",.5" offset="0,.63889mm"/>
                    <v:path arrowok="t" o:connecttype="custom" o:connectlocs="0,0;6440,1107584;2421229,1094705;2073499,920840;1687133,824248;1255690,785612;708338,592429;508716,392806;206062,154547;25758,45076;0,0" o:connectangles="0,0,0,0,0,0,0,0,0,0,0"/>
                  </v:shape>
                  <v:rect id="Rectangle 146" o:spid="_x0000_s1044" style="position:absolute;left:7680;top:4026;width:26595;height:162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" filled="f" strokecolor="#c00000" strokeweight="1.5pt">
                    <v:stroke dashstyle="longDash"/>
                    <v:shadow on="t" color="black" opacity="22937f" origin=",.5" offset="0,.63889mm"/>
                  </v:rect>
                  <v:shape id="TextBox 81" o:spid="_x0000_s1045" type="#_x0000_t202" style="position:absolute;left:10770;top:15055;width:7353;height:4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5NNwAAAANwAAAAPAAAAZHJzL2Rvd25yZXYueG1sRE9Na8JA&#10;EL0X/A/LCL3VjWJ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h1eTTcAAAADcAAAADwAAAAAA&#10;AAAAAAAAAAAHAgAAZHJzL2Rvd25yZXYueG1sUEsFBgAAAAADAAMAtwAAAPQCAAAAAA==&#10;" filled="f" stroked="f">
                    <v:textbox style="mso-fit-shape-to-text:t">
                      <w:txbxContent>
                        <w:p w14:paraId="0B262796" w14:textId="77777777" w:rsidR="00806977" w:rsidRDefault="00806977" w:rsidP="00894E66">
                          <w:pPr>
                            <w:pStyle w:val="NormalWeb"/>
                            <w:spacing w:before="0" w:beforeAutospacing="0" w:after="0" w:afterAutospacing="0"/>
                          </w:pPr>
                          <w:r>
                            <w:rPr>
                              <w:rFonts w:asciiTheme="minorHAnsi" w:cstheme="minorBidi"/>
                              <w:color w:val="0F4A7F" w:themeColor="text1"/>
                              <w:kern w:val="24"/>
                              <w:sz w:val="36"/>
                              <w:szCs w:val="36"/>
                            </w:rPr>
                            <w:t>V(t</w:t>
                          </w:r>
                          <w:r>
                            <w:rPr>
                              <w:rFonts w:asciiTheme="minorHAnsi" w:cstheme="minorBidi"/>
                              <w:color w:val="0F4A7F" w:themeColor="text1"/>
                              <w:kern w:val="24"/>
                              <w:position w:val="-9"/>
                              <w:sz w:val="36"/>
                              <w:szCs w:val="36"/>
                              <w:vertAlign w:val="subscript"/>
                            </w:rPr>
                            <w:t>i</w:t>
                          </w:r>
                          <w:r>
                            <w:rPr>
                              <w:rFonts w:asciiTheme="minorHAnsi" w:cstheme="minorBidi"/>
                              <w:color w:val="0F4A7F" w:themeColor="text1"/>
                              <w:kern w:val="24"/>
                              <w:sz w:val="36"/>
                              <w:szCs w:val="36"/>
                            </w:rPr>
                            <w:t>)</w:t>
                          </w:r>
                        </w:p>
                      </w:txbxContent>
                    </v:textbox>
                  </v:shape>
                  <v:group id="Group 148" o:spid="_x0000_s1046" style="position:absolute;left:7680;top:20303;width:24040;height:4153" coordorigin="7680,20303" coordsize="24040,4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shape id="TextBox 87" o:spid="_x0000_s1047" type="#_x0000_t202" style="position:absolute;left:16189;top:20303;width:4865;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" filled="f" stroked="f">
                      <v:textbox style="mso-fit-shape-to-text:t">
                        <w:txbxContent>
                          <w:p w14:paraId="34F0ED8F" w14:textId="77777777" w:rsidR="00806977" w:rsidRDefault="00000000" w:rsidP="00894E66">
                            <w:pPr>
                              <w:pStyle w:val="NormalWeb"/>
                              <w:spacing w:before="0" w:beforeAutospacing="0" w:after="0" w:afterAutospacing="0"/>
                            </w:pP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x</m:t>
                                  </m:r>
                                </m:e>
                                <m:sup>
                                  <m:r>
                                    <m:rPr>
                                      <m:sty m:val="p"/>
                                    </m:rPr>
                                    <w:rPr>
                                      <w:rFonts w:ascii="Cambria Math" w:hAnsi="Cambria Math" w:cstheme="minorBidi"/>
                                      <w:color w:val="0F4A7F" w:themeColor="text1"/>
                                      <w:kern w:val="24"/>
                                      <w:sz w:val="36"/>
                                      <w:szCs w:val="36"/>
                                    </w:rPr>
                                    <m:t>'</m:t>
                                  </m:r>
                                </m:sup>
                              </m:sSup>
                            </m:oMath>
                            <w:r w:rsidR="00806977">
                              <w:rPr>
                                <w:rFonts w:asciiTheme="minorHAnsi" w:cstheme="minorBidi"/>
                                <w:i/>
                                <w:iCs/>
                                <w:color w:val="0F4A7F" w:themeColor="text1"/>
                                <w:kern w:val="24"/>
                                <w:position w:val="-9"/>
                                <w:sz w:val="36"/>
                                <w:szCs w:val="36"/>
                                <w:vertAlign w:val="subscript"/>
                              </w:rPr>
                              <w:t>R</w:t>
                            </w:r>
                          </w:p>
                        </w:txbxContent>
                      </v:textbox>
                    </v:shape>
                    <v:shape id="Straight Arrow Connector 150" o:spid="_x0000_s1048" type="#_x0000_t32" style="position:absolute;left:21055;top:22153;width:1066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" strokecolor="#e6a82f" strokeweight="2pt">
                      <v:stroke endarrow="block"/>
                      <o:lock v:ext="edit" shapetype="f"/>
                    </v:shape>
                    <v:shape id="Straight Arrow Connector 151" o:spid="_x0000_s1049" type="#_x0000_t32" style="position:absolute;left:7680;top:22153;width:8510;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" strokecolor="#e6a82f" strokeweight="2pt">
                      <v:stroke endarrow="block"/>
                      <o:lock v:ext="edit" shapetype="f"/>
                    </v:shape>
                  </v:group>
                  <v:group id="Group 152" o:spid="_x0000_s1050" style="position:absolute;left:3816;top:9323;width:3861;height:10984" coordorigin="3816,9323" coordsize="3860,10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shape id="TextBox 84" o:spid="_x0000_s1051" type="#_x0000_t202" style="position:absolute;left:3816;top:12853;width:3861;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" filled="f" stroked="f">
                      <v:textbox style="mso-fit-shape-to-text:t">
                        <w:txbxContent>
                          <w:p w14:paraId="4F54C22D" w14:textId="77777777" w:rsidR="00806977" w:rsidRDefault="00000000" w:rsidP="00894E66">
                            <w:pPr>
                              <w:pStyle w:val="NormalWeb"/>
                              <w:spacing w:before="0" w:beforeAutospacing="0" w:after="0" w:afterAutospacing="0"/>
                            </w:pPr>
                            <m:oMathPara>
                              <m:oMathParaPr>
                                <m:jc m:val="centerGroup"/>
                              </m:oMathParaP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z</m:t>
                                    </m:r>
                                  </m:e>
                                  <m:sup>
                                    <m:r>
                                      <m:rPr>
                                        <m:sty m:val="p"/>
                                      </m:rPr>
                                      <w:rPr>
                                        <w:rFonts w:ascii="Cambria Math" w:hAnsi="Cambria Math" w:cstheme="minorBidi"/>
                                        <w:color w:val="0F4A7F" w:themeColor="text1"/>
                                        <w:kern w:val="24"/>
                                        <w:sz w:val="36"/>
                                        <w:szCs w:val="36"/>
                                      </w:rPr>
                                      <m:t>'</m:t>
                                    </m:r>
                                  </m:sup>
                                </m:sSup>
                                <m:r>
                                  <m:rPr>
                                    <m:nor/>
                                  </m:rPr>
                                  <w:rPr>
                                    <w:rFonts w:asciiTheme="minorHAnsi" w:cstheme="minorBidi"/>
                                    <w:i/>
                                    <w:iCs/>
                                    <w:color w:val="0F4A7F" w:themeColor="text1"/>
                                    <w:kern w:val="24"/>
                                    <w:position w:val="-9"/>
                                    <w:sz w:val="36"/>
                                    <w:szCs w:val="36"/>
                                    <w:vertAlign w:val="subscript"/>
                                  </w:rPr>
                                  <m:t>R</m:t>
                                </m:r>
                              </m:oMath>
                            </m:oMathPara>
                          </w:p>
                        </w:txbxContent>
                      </v:textbox>
                    </v:shape>
                    <v:shape id="Straight Arrow Connector 154" o:spid="_x0000_s1052" type="#_x0000_t32" style="position:absolute;left:5748;top:16548;width:0;height:37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" strokecolor="#e6a82f" strokeweight="2pt">
                      <v:stroke endarrow="block"/>
                      <o:lock v:ext="edit" shapetype="f"/>
                    </v:shape>
                    <v:shape id="Straight Arrow Connector 155" o:spid="_x0000_s1053" type="#_x0000_t32" style="position:absolute;left:5748;top:9323;width:0;height:47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" strokecolor="#e6a82f" strokeweight="2pt">
                      <v:stroke endarrow="block"/>
                      <o:lock v:ext="edit" shapetype="f"/>
                    </v:shape>
                  </v:group>
                </v:group>
                <v:group id="Group 156" o:spid="_x0000_s1054" style="position:absolute;top:20410;width:9145;height:3732" coordorigin=",20410" coordsize="9145,3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shape id="TextBox 76" o:spid="_x0000_s1055" type="#_x0000_t202" style="position:absolute;top:21094;width:914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" filled="f" stroked="f">
                    <v:textbox style="mso-fit-shape-to-text:t">
                      <w:txbxContent>
                        <w:p w14:paraId="75D5FE1B" w14:textId="77777777" w:rsidR="00806977" w:rsidRDefault="00806977" w:rsidP="00894E66">
                          <w:pPr>
                            <w:pStyle w:val="NormalWeb"/>
                            <w:spacing w:before="0" w:beforeAutospacing="0" w:after="0" w:afterAutospacing="0"/>
                          </w:pPr>
                          <w:r>
                            <w:rPr>
                              <w:rFonts w:asciiTheme="minorHAnsi" w:cstheme="minorBidi"/>
                              <w:color w:val="0F4A7F" w:themeColor="text1"/>
                              <w:kern w:val="24"/>
                            </w:rPr>
                            <w:t>(</w:t>
                          </w:r>
                          <w:r>
                            <w:rPr>
                              <w:rFonts w:asciiTheme="minorHAnsi" w:cstheme="minorBidi"/>
                              <w:i/>
                              <w:iCs/>
                              <w:color w:val="0F4A7F" w:themeColor="text1"/>
                              <w:kern w:val="24"/>
                            </w:rPr>
                            <w:t>x</w:t>
                          </w:r>
                          <w:r>
                            <w:rPr>
                              <w:rFonts w:asciiTheme="minorHAnsi" w:cstheme="minorBidi"/>
                              <w:i/>
                              <w:iCs/>
                              <w:color w:val="0F4A7F" w:themeColor="text1"/>
                              <w:kern w:val="24"/>
                              <w:position w:val="-6"/>
                              <w:vertAlign w:val="subscript"/>
                            </w:rPr>
                            <w:t>min</w:t>
                          </w:r>
                          <w:r>
                            <w:rPr>
                              <w:rFonts w:asciiTheme="minorHAnsi" w:cstheme="minorBidi"/>
                              <w:i/>
                              <w:iCs/>
                              <w:color w:val="0F4A7F" w:themeColor="text1"/>
                              <w:kern w:val="24"/>
                            </w:rPr>
                            <w:t>, z</w:t>
                          </w:r>
                          <w:r>
                            <w:rPr>
                              <w:rFonts w:asciiTheme="minorHAnsi" w:cstheme="minorBidi"/>
                              <w:i/>
                              <w:iCs/>
                              <w:color w:val="0F4A7F" w:themeColor="text1"/>
                              <w:kern w:val="24"/>
                              <w:position w:val="-6"/>
                              <w:vertAlign w:val="subscript"/>
                            </w:rPr>
                            <w:t>min</w:t>
                          </w:r>
                          <w:r>
                            <w:rPr>
                              <w:rFonts w:asciiTheme="minorHAnsi" w:cstheme="minorBidi"/>
                              <w:color w:val="0F4A7F" w:themeColor="text1"/>
                              <w:kern w:val="24"/>
                            </w:rPr>
                            <w:t>)</w:t>
                          </w:r>
                        </w:p>
                      </w:txbxContent>
                    </v:textbox>
                  </v:shape>
                  <v:shape id="Straight Arrow Connector 158" o:spid="_x0000_s1056" type="#_x0000_t32" style="position:absolute;left:6121;top:20410;width:1450;height:1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" strokecolor="#6ca3d7" strokeweight="2pt">
                    <v:stroke endarrow="block"/>
                    <v:shadow on="t" color="black" opacity="24903f" origin=",.5" offset="0,.55556mm"/>
                    <o:lock v:ext="edit" shapetype="f"/>
                  </v:shape>
                </v:group>
                <v:group id="Group 159" o:spid="_x0000_s1057" style="position:absolute;left:7720;width:36372;height:20271" coordorigin="7720" coordsize="36372,20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group id="Group 160" o:spid="_x0000_s1058" style="position:absolute;left:7750;width:36342;height:20271" coordorigin="7750" coordsize="36342,20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group id="Group 161" o:spid="_x0000_s1059" style="position:absolute;left:33920;top:3946;width:10172;height:16325" coordorigin="33920,3946" coordsize="10172,1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shape id="TextBox 64" o:spid="_x0000_s1060" type="#_x0000_t202" style="position:absolute;left:33920;top:7569;width:10172;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" filled="f" stroked="f">
                        <v:textbox style="mso-fit-shape-to-text:t">
                          <w:txbxContent>
                            <w:p w14:paraId="78D979AB" w14:textId="77777777" w:rsidR="00806977" w:rsidRDefault="00806977" w:rsidP="00894E66">
                              <w:pPr>
                                <w:pStyle w:val="NormalWeb"/>
                                <w:spacing w:before="0" w:beforeAutospacing="0" w:after="0" w:afterAutospacing="0"/>
                              </w:pPr>
                              <w:r>
                                <w:rPr>
                                  <w:rFonts w:asciiTheme="minorHAnsi" w:cstheme="minorBidi"/>
                                  <w:i/>
                                  <w:iCs/>
                                  <w:color w:val="0F4A7F" w:themeColor="text1"/>
                                  <w:kern w:val="24"/>
                                  <w:sz w:val="32"/>
                                  <w:szCs w:val="32"/>
                                </w:rPr>
                                <w:t>max</w:t>
                              </w:r>
                              <w:r>
                                <w:rPr>
                                  <w:rFonts w:asciiTheme="minorHAnsi" w:cstheme="minorBidi"/>
                                  <w:i/>
                                  <w:iCs/>
                                  <w:color w:val="0F4A7F" w:themeColor="text1"/>
                                  <w:kern w:val="24"/>
                                  <w:sz w:val="36"/>
                                  <w:szCs w:val="36"/>
                                </w:rPr>
                                <w:t>(</w:t>
                              </w: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z</m:t>
                                    </m:r>
                                  </m:e>
                                  <m:sup>
                                    <m:r>
                                      <m:rPr>
                                        <m:sty m:val="p"/>
                                      </m:rPr>
                                      <w:rPr>
                                        <w:rFonts w:ascii="Cambria Math" w:hAnsi="Cambria Math" w:cstheme="minorBidi"/>
                                        <w:color w:val="0F4A7F" w:themeColor="text1"/>
                                        <w:kern w:val="24"/>
                                        <w:sz w:val="36"/>
                                        <w:szCs w:val="36"/>
                                      </w:rPr>
                                      <m:t>'</m:t>
                                    </m:r>
                                  </m:sup>
                                </m:sSup>
                                <m:r>
                                  <m:rPr>
                                    <m:nor/>
                                  </m:rPr>
                                  <w:rPr>
                                    <w:rFonts w:asciiTheme="minorHAnsi" w:cstheme="minorBidi"/>
                                    <w:i/>
                                    <w:iCs/>
                                    <w:color w:val="0F4A7F" w:themeColor="text1"/>
                                    <w:kern w:val="24"/>
                                    <w:position w:val="-9"/>
                                    <w:sz w:val="36"/>
                                    <w:szCs w:val="36"/>
                                    <w:vertAlign w:val="subscript"/>
                                  </w:rPr>
                                  <m:t>R</m:t>
                                </m:r>
                              </m:oMath>
                              <w:r>
                                <w:rPr>
                                  <w:rFonts w:asciiTheme="minorHAnsi" w:cstheme="minorBidi"/>
                                  <w:i/>
                                  <w:iCs/>
                                  <w:color w:val="0F4A7F" w:themeColor="text1"/>
                                  <w:kern w:val="24"/>
                                  <w:sz w:val="36"/>
                                  <w:szCs w:val="36"/>
                                </w:rPr>
                                <w:t>)</w:t>
                              </w:r>
                            </w:p>
                          </w:txbxContent>
                        </v:textbox>
                      </v:shape>
                      <v:shape id="Straight Arrow Connector 163" o:spid="_x0000_s1061" type="#_x0000_t32" style="position:absolute;left:36305;top:10075;width:0;height:49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" strokecolor="#1f4c75" strokeweight="1.5pt">
                        <v:stroke endarrow="block"/>
                        <o:lock v:ext="edit" shapetype="f"/>
                      </v:shape>
                      <v:shape id="Straight Arrow Connector 164" o:spid="_x0000_s1062" type="#_x0000_t32" style="position:absolute;left:36305;top:3946;width:0;height:39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" strokecolor="#1f4c75" strokeweight="1.5pt">
                        <v:stroke endarrow="block"/>
                        <o:lock v:ext="edit" shapetype="f"/>
                      </v:shape>
                    </v:group>
                    <v:group id="Group 165" o:spid="_x0000_s1063" style="position:absolute;left:7778;width:26595;height:4153" coordorigin="7778" coordsize="24040,4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 id="TextBox 61" o:spid="_x0000_s1064" type="#_x0000_t202" style="position:absolute;left:16287;width:9352;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" filled="f" stroked="f">
                        <v:textbox style="mso-fit-shape-to-text:t">
                          <w:txbxContent>
                            <w:p w14:paraId="6CC279CA" w14:textId="77777777" w:rsidR="00806977" w:rsidRDefault="00806977" w:rsidP="00894E66">
                              <w:pPr>
                                <w:pStyle w:val="NormalWeb"/>
                                <w:spacing w:before="0" w:beforeAutospacing="0" w:after="0" w:afterAutospacing="0"/>
                              </w:pPr>
                              <w:r>
                                <w:rPr>
                                  <w:rFonts w:asciiTheme="minorHAnsi" w:cstheme="minorBidi"/>
                                  <w:i/>
                                  <w:iCs/>
                                  <w:color w:val="0F4A7F" w:themeColor="text1"/>
                                  <w:kern w:val="24"/>
                                  <w:sz w:val="32"/>
                                  <w:szCs w:val="32"/>
                                </w:rPr>
                                <w:t>max</w:t>
                              </w:r>
                              <w:r>
                                <w:rPr>
                                  <w:rFonts w:asciiTheme="minorHAnsi" w:cstheme="minorBidi"/>
                                  <w:i/>
                                  <w:iCs/>
                                  <w:color w:val="0F4A7F" w:themeColor="text1"/>
                                  <w:kern w:val="24"/>
                                  <w:sz w:val="36"/>
                                  <w:szCs w:val="36"/>
                                </w:rPr>
                                <w:t>(</w:t>
                              </w: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x</m:t>
                                    </m:r>
                                  </m:e>
                                  <m:sup>
                                    <m:r>
                                      <m:rPr>
                                        <m:sty m:val="p"/>
                                      </m:rPr>
                                      <w:rPr>
                                        <w:rFonts w:ascii="Cambria Math" w:hAnsi="Cambria Math" w:cstheme="minorBidi"/>
                                        <w:color w:val="0F4A7F" w:themeColor="text1"/>
                                        <w:kern w:val="24"/>
                                        <w:sz w:val="36"/>
                                        <w:szCs w:val="36"/>
                                      </w:rPr>
                                      <m:t>'</m:t>
                                    </m:r>
                                  </m:sup>
                                </m:sSup>
                              </m:oMath>
                              <w:r>
                                <w:rPr>
                                  <w:rFonts w:asciiTheme="minorHAnsi" w:cstheme="minorBidi"/>
                                  <w:i/>
                                  <w:iCs/>
                                  <w:color w:val="0F4A7F" w:themeColor="text1"/>
                                  <w:kern w:val="24"/>
                                  <w:position w:val="-9"/>
                                  <w:sz w:val="36"/>
                                  <w:szCs w:val="36"/>
                                  <w:vertAlign w:val="subscript"/>
                                </w:rPr>
                                <w:t>R</w:t>
                              </w:r>
                              <w:r>
                                <w:rPr>
                                  <w:rFonts w:asciiTheme="minorHAnsi" w:cstheme="minorBidi"/>
                                  <w:i/>
                                  <w:iCs/>
                                  <w:color w:val="0F4A7F" w:themeColor="text1"/>
                                  <w:kern w:val="24"/>
                                  <w:sz w:val="36"/>
                                  <w:szCs w:val="36"/>
                                </w:rPr>
                                <w:t>)</w:t>
                              </w:r>
                            </w:p>
                          </w:txbxContent>
                        </v:textbox>
                      </v:shape>
                      <v:shape id="Straight Arrow Connector 167" o:spid="_x0000_s1065" type="#_x0000_t32" style="position:absolute;left:25638;top:1846;width:61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" strokecolor="#1f4c75" strokeweight="1.5pt">
                        <v:stroke endarrow="block"/>
                        <o:lock v:ext="edit" shapetype="f"/>
                      </v:shape>
                      <v:shape id="Straight Arrow Connector 168" o:spid="_x0000_s1066" type="#_x0000_t32" style="position:absolute;left:7778;top:1846;width:8511;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" strokecolor="#1f4c75" strokeweight="1.5pt">
                        <v:stroke endarrow="block"/>
                        <o:lock v:ext="edit" shapetype="f"/>
                      </v:shape>
                    </v:group>
                    <v:shape id="Freeform: Shape 169" o:spid="_x0000_s1067" style="position:absolute;left:7750;top:6466;width:26514;height:13770;visibility:visible;mso-wrap-style:square;v-text-anchor:middle" coordsize="2651413,1377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" path="m,c8899,13349,56923,570,83405,11694v26482,11124,45728,44746,75487,55051c188651,77050,234770,69055,261959,73522v27189,4467,40473,12185,60070,20024c335886,99089,347725,109469,362075,113569v17247,4928,35597,4450,53396,6675c488482,144580,377899,105769,455518,140267v20897,9287,44553,14476,66744,20023c545214,177504,549480,183192,575658,193663v13065,5226,27631,6727,40047,13349c636939,218337,652177,242338,675775,247058v80769,16155,-14810,-5069,66744,20024c760054,272477,778116,275981,795915,280430v14162,8498,43384,15575,60070,33373c872671,331602,870447,353849,896032,387221v25585,33372,91217,103454,113465,126815c1031745,537397,1022073,524406,1029521,527385v15038,6015,31147,8899,46721,13349c1080692,547408,1083919,555085,1089591,560757v5672,5672,13058,9369,20023,13349c1145444,594581,1145595,589518,1196382,600804v6674,4450,13496,8687,20023,13349c1225457,620619,1233153,629201,1243103,634176v16248,8124,47585,15234,66745,20024c1408961,713667,1289710,646522,1369918,680898v7373,3160,12960,9546,20023,13349c1411842,706040,1435989,713821,1456686,727619v45095,30064,-10530,-5265,66744,33372c1540538,769545,1564217,787935,1583500,794363v17405,5802,35537,9147,53396,13349c1767199,838372,1649662,809234,1723664,827736v6674,6674,11828,15340,20023,20023c1754281,853813,1815096,860743,1817106,861108v30088,5471,49300,15500,80094,26698c1918259,895464,1920393,895273,1943921,901155v40720,27145,12848,9761,86768,46721l2030689,947876v11124,6674,22744,12584,33372,20023c2075732,976068,2085128,987419,2097433,994597v14636,8537,31566,12446,46721,20023c2155758,1020422,2166582,1027679,2177527,1034644v13535,8613,40046,26697,40046,26697c2229440,1079142,2233154,1087550,2250946,1101388v12664,9850,27211,17072,40046,26698c2308791,1141435,2332047,1149621,2344388,1168133v13126,19688,14101,23986,33372,40046c2383922,1213314,2391109,1217078,2397783,1221528v2225,6675,3528,13731,6675,20024c2408045,1248727,2412135,1255903,2417807,1261575v11285,11285,52210,29005,60070,33372c2484889,1298843,2491373,1303633,2497900,1308296v9052,6466,16748,15049,26698,20024c2532803,1332422,2542476,1332474,2551296,1334994v6765,1933,13155,5148,20023,6674c2641798,1357330,2586314,1339993,2631389,1355017v6675,6675,20024,10585,20024,20024c2651413,1382077,2631389,1368366,2631389,1368366e" filled="f" strokecolor="#1f4c75" strokeweight="1.5pt">
                      <v:stroke dashstyle="dash"/>
                      <v:shadow on="t" color="black" opacity="22937f" origin=",.5" offset="0,.63889mm"/>
                      <v:path arrowok="t" o:connecttype="custom" o:connectlocs="0,0;83405,11694;158892,66745;261959,73522;322029,93546;362075,113569;415471,120244;455518,140267;522262,160290;575658,193663;615705,207012;675775,247058;742519,267082;795915,280430;855985,313803;896032,387221;1009497,514036;1029521,527385;1076242,540734;1089591,560757;1109614,574106;1196382,600804;1216405,614153;1243103,634176;1309848,654200;1369918,680898;1389941,694247;1456686,727619;1523430,760991;1583500,794363;1636896,807712;1723664,827736;1743687,847759;1817106,861108;1897200,887806;1943921,901155;2030689,947876;2030689,947876;2064061,967899;2097433,994597;2144154,1014620;2177527,1034644;2217573,1061341;2250946,1101388;2290992,1128086;2344388,1168133;2377760,1208179;2397783,1221528;2404458,1241552;2417807,1261575;2477877,1294947;2497900,1308296;2524598,1328320;2551296,1334994;2571319,1341668;2631389,1355017;2651413,1375041;2631389,1368366" o:connectangles="0,0,0,0,0,0,0,0,0,0,0,0,0,0,0,0,0,0,0,0,0,0,0,0,0,0,0,0,0,0,0,0,0,0,0,0,0,0,0,0,0,0,0,0,0,0,0,0,0,0,0,0,0,0,0,0,0,0"/>
                    </v:shape>
                  </v:group>
                  <v:shape id="Freeform: Shape 170" o:spid="_x0000_s1068" style="position:absolute;left:7720;top:4087;width:22609;height:16149;rotation:180;visibility:visible;mso-wrap-style:square;v-text-anchor:middle" coordsize="2651413,1377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" path="m,c8899,13349,56923,570,83405,11694v26482,11124,45728,44746,75487,55051c188651,77050,234770,69055,261959,73522v27189,4467,40473,12185,60070,20024c335886,99089,347725,109469,362075,113569v17247,4928,35597,4450,53396,6675c488482,144580,377899,105769,455518,140267v20897,9287,44553,14476,66744,20023c545214,177504,549480,183192,575658,193663v13065,5226,27631,6727,40047,13349c636939,218337,652177,242338,675775,247058v80769,16155,-14810,-5069,66744,20024c760054,272477,778116,275981,795915,280430v14162,8498,43384,15575,60070,33373c872671,331602,870447,353849,896032,387221v25585,33372,91217,103454,113465,126815c1031745,537397,1016172,519598,1029521,527385v13349,7787,46721,25585,60070,33372c1117401,572994,1175246,591905,1196382,600804v21136,8899,1112,6464,20023,13349c1235316,621038,1284261,630989,1309847,642113v25586,11124,24514,28563,60071,38785c1405475,691120,1487904,692109,1523188,703443v35284,11334,40866,30096,58432,45459c1599186,764265,1604910,782484,1628584,795623v23674,13139,21078,13611,95080,32113c1730338,834410,1735492,843076,1743687,847759v10594,6054,71409,12984,73419,13349c1847194,866579,1866406,876608,1897200,887806v21059,7658,23193,7467,46721,13349c1984641,928300,1956769,910916,2030689,947876r,c2041813,954550,2053433,960460,2064061,967899v11671,8169,21067,19520,33372,26698c2112069,1003134,2128999,1007043,2144154,1014620v11604,5802,22428,13059,33373,20024c2191062,1043257,2217573,1061341,2217573,1061341v11867,17801,15581,26209,33373,40047c2263610,1111238,2278157,1118460,2290992,1128086v17799,13349,41055,21535,53396,40047c2357514,1187821,2358489,1192119,2377760,1208179v6162,5135,13349,8899,20023,13349c2400008,1228203,2401311,1235259,2404458,1241552v3587,7175,7677,14351,13349,20023c2429092,1272860,2470017,1290580,2477877,1294947v7012,3896,13496,8686,20023,13349c2506952,1314762,2514648,1323345,2524598,1328320v8205,4102,17878,4154,26698,6674c2558061,1336927,2564451,1340142,2571319,1341668v70479,15662,14995,-1675,60070,13349c2638064,1361692,2651413,1365602,2651413,1375041v,7036,-20024,-6675,-20024,-6675e" filled="f" strokecolor="#1f4c75" strokeweight="1.5pt">
                    <v:stroke dashstyle="1 1"/>
                    <v:shadow on="t" color="black" opacity="22937f" origin=",.5" offset="0,.63889mm"/>
                    <v:path arrowok="t" o:connecttype="custom" o:connectlocs="0,0;71120,13714;135488,78277;223373,86225;274595,109708;308743,133191;354274,141019;388422,164501;445335,187984;490866,227123;525014,242778;576236,289743;633149,313226;678679,328881;729901,368019;764050,454122;860802,602847;877876,618503;929098,657640;1020159,704606;1037233,720262;1116911,753052;1168134,798538;1298828,824979;1348653,878292;1388699,933085;1469774,970746;1486848,994228;1549453,1009884;1617749,1041194;1657588,1056850;1731576,1111643;1731576,1111643;1760032,1135125;1788488,1166436;1828328,1189918;1856785,1213402;1890932,1244711;1919389,1291677;1953537,1322988;1999068,1369954;2027524,1416919;2044598,1432574;2050290,1456058;2061672,1479540;2112894,1518678;2129968,1534333;2152733,1557817;2175499,1565644;2192573,1573471;2243794,1589126;2260869,1612610;2243794,1604782" o:connectangles="0,0,0,0,0,0,0,0,0,0,0,0,0,0,0,0,0,0,0,0,0,0,0,0,0,0,0,0,0,0,0,0,0,0,0,0,0,0,0,0,0,0,0,0,0,0,0,0,0,0,0,0,0"/>
                  </v:shape>
                </v:group>
                <w10:wrap type="topAndBottom" anchorx="margin"/>
              </v:group>
            </w:pict>
          </mc:Fallback>
        </mc:AlternateContent>
      </w:r>
      <w:r w:rsidR="00894E66" w:rsidRPr="00894E66">
        <w:t xml:space="preserve">These values are then subtracted from the profile x-z co-ordinates, such that </w:t>
      </w:r>
    </w:p>
    <w:p w14:paraId="0062203A" w14:textId="11EF5F93" w:rsidR="002943DB" w:rsidRPr="002943DB" w:rsidRDefault="00000000" w:rsidP="00894E66">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≥0  </m:t>
          </m:r>
          <m:r>
            <m:rPr>
              <m:nor/>
            </m:rPr>
            <w:rPr>
              <w:rFonts w:ascii="Cambria Math" w:hAnsi="Cambria Math"/>
            </w:rPr>
            <m:t>and</m:t>
          </m:r>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=z-</m:t>
          </m:r>
          <m:sSub>
            <m:sSubPr>
              <m:ctrlPr>
                <w:rPr>
                  <w:rFonts w:ascii="Cambria Math" w:hAnsi="Cambria Math"/>
                  <w:i/>
                </w:rPr>
              </m:ctrlPr>
            </m:sSubPr>
            <m:e>
              <m:r>
                <w:rPr>
                  <w:rFonts w:ascii="Cambria Math" w:hAnsi="Cambria Math"/>
                </w:rPr>
                <m:t>z</m:t>
              </m:r>
            </m:e>
            <m:sub>
              <m:r>
                <w:rPr>
                  <w:rFonts w:ascii="Cambria Math" w:hAnsi="Cambria Math"/>
                </w:rPr>
                <m:t>min</m:t>
              </m:r>
            </m:sub>
          </m:sSub>
          <m:r>
            <w:rPr>
              <w:rFonts w:ascii="Cambria Math" w:hAnsi="Cambria Math"/>
            </w:rPr>
            <m:t>; z'≥0</m:t>
          </m:r>
        </m:oMath>
      </m:oMathPara>
    </w:p>
    <w:p w14:paraId="72C70C32" w14:textId="73848844" w:rsidR="00894E66" w:rsidRPr="00894E66" w:rsidRDefault="00894E66" w:rsidP="00894E66">
      <w:r w:rsidRPr="00894E66">
        <w:t xml:space="preserve">The range of x and z is then defined as: </w:t>
      </w:r>
      <m:oMath>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e>
        </m:func>
        <m:r>
          <m:rPr>
            <m:nor/>
          </m:rPr>
          <w:rPr>
            <w:rFonts w:ascii="Cambria Math" w:hAnsi="Cambria Math"/>
          </w:rPr>
          <m:t xml:space="preserve">  and</m:t>
        </m:r>
        <m:sSub>
          <m:sSubPr>
            <m:ctrlPr>
              <w:rPr>
                <w:rFonts w:ascii="Cambria Math" w:hAnsi="Cambria Math"/>
                <w:i/>
              </w:rPr>
            </m:ctrlPr>
          </m:sSubPr>
          <m:e>
            <m:r>
              <w:rPr>
                <w:rFonts w:ascii="Cambria Math" w:hAnsi="Cambria Math"/>
              </w:rPr>
              <m:t xml:space="preserve">  L</m:t>
            </m:r>
          </m:e>
          <m:sub>
            <m:r>
              <w:rPr>
                <w:rFonts w:ascii="Cambria Math" w:hAnsi="Cambria Math"/>
              </w:rPr>
              <m:t>z</m:t>
            </m:r>
          </m:sub>
        </m:sSub>
        <m:r>
          <w:rPr>
            <w:rFonts w:ascii="Cambria Math" w:hAnsi="Cambria Math"/>
          </w:rPr>
          <m:t>=</m:t>
        </m:r>
        <m:r>
          <m:rPr>
            <m:sty m:val="p"/>
          </m:rPr>
          <w:rPr>
            <w:rFonts w:ascii="Cambria Math" w:hAnsi="Cambria Math"/>
          </w:rPr>
          <m:t>max⁡</m:t>
        </m:r>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m:t>
        </m:r>
      </m:oMath>
    </w:p>
    <w:p w14:paraId="592BBC9E" w14:textId="3885BE3E" w:rsidR="00894E66" w:rsidRPr="00894E66" w:rsidRDefault="00894E66" w:rsidP="00894E66">
      <w:r w:rsidRPr="00894E66">
        <w:t xml:space="preserve">These are used to define non-dimensional variables </w:t>
      </w:r>
      <w:r w:rsidRPr="00894E66">
        <w:rPr>
          <w:i/>
        </w:rPr>
        <w:t>x’’=x’/L</w:t>
      </w:r>
      <w:r w:rsidRPr="00894E66">
        <w:rPr>
          <w:i/>
          <w:vertAlign w:val="subscript"/>
        </w:rPr>
        <w:t>x</w:t>
      </w:r>
      <w:r w:rsidRPr="00894E66">
        <w:rPr>
          <w:i/>
        </w:rPr>
        <w:t xml:space="preserve"> </w:t>
      </w:r>
      <w:r w:rsidRPr="00894E66">
        <w:t>and</w:t>
      </w:r>
      <w:r w:rsidRPr="00894E66">
        <w:rPr>
          <w:i/>
        </w:rPr>
        <w:t xml:space="preserve"> z’’=z’/L</w:t>
      </w:r>
      <w:r w:rsidRPr="00894E66">
        <w:rPr>
          <w:i/>
          <w:vertAlign w:val="subscript"/>
        </w:rPr>
        <w:t>z</w:t>
      </w:r>
      <w:r w:rsidRPr="00894E66">
        <w:t>. The non-dimensional moments are then:</w:t>
      </w:r>
    </w:p>
    <w:p w14:paraId="7DEFED4F" w14:textId="3ACDDF2F" w:rsidR="00894E66" w:rsidRPr="00894E66" w:rsidRDefault="00894E66" w:rsidP="00894E66">
      <w:r w:rsidRPr="00894E66">
        <w:t>Non-dimensional volume:</w:t>
      </w:r>
      <w:r w:rsidRPr="00894E66">
        <w:tab/>
      </w:r>
      <w:r w:rsidRPr="00894E66">
        <w:tab/>
      </w:r>
      <m:oMath>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rPr>
          <m:t>=</m:t>
        </m:r>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m:t>
                </m:r>
              </m:sup>
            </m:sSup>
          </m:e>
        </m:nary>
      </m:oMath>
    </w:p>
    <w:p w14:paraId="786FEFD3" w14:textId="77777777" w:rsidR="00894E66" w:rsidRPr="00894E66" w:rsidRDefault="00894E66" w:rsidP="00894E66">
      <w:bookmarkStart w:id="213" w:name="_Hlk483050629"/>
      <w:r w:rsidRPr="00894E66">
        <w:t>Non-dimensional x centroid:</w:t>
      </w:r>
      <w:r w:rsidRPr="00894E66">
        <w:tab/>
      </w:r>
      <w:r w:rsidRPr="00894E66">
        <w:tab/>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x''z''dx''</m:t>
            </m:r>
          </m:e>
        </m:nary>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0</m:t>
            </m:r>
          </m:sub>
        </m:sSub>
      </m:oMath>
    </w:p>
    <w:bookmarkEnd w:id="213"/>
    <w:p w14:paraId="795062DE" w14:textId="3CEF02CD" w:rsidR="00894E66" w:rsidRPr="00894E66" w:rsidRDefault="00894E66" w:rsidP="00894E66">
      <w:r w:rsidRPr="00894E66">
        <w:t>Non-dimensional z centroid:</w:t>
      </w:r>
      <w:r w:rsidRPr="00894E66">
        <w:tab/>
      </w:r>
      <w:r w:rsidRPr="00894E66">
        <w:tab/>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x''z''dz''</m:t>
            </m:r>
          </m:e>
        </m:nary>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0</m:t>
            </m:r>
          </m:sub>
        </m:sSub>
      </m:oMath>
    </w:p>
    <w:p w14:paraId="1BEDCA2C" w14:textId="0D212FA6" w:rsidR="00894E66" w:rsidRPr="00894E66" w:rsidRDefault="00894E66" w:rsidP="00894E66">
      <w:r w:rsidRPr="00894E66">
        <w:t>Non-dimensional second moment arm:</w:t>
      </w:r>
      <w:r w:rsidRPr="00894E66">
        <w:tab/>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i/>
              </w:rPr>
            </m:ctrlPr>
          </m:sSupPr>
          <m:e>
            <m:d>
              <m:dPr>
                <m:ctrlPr>
                  <w:rPr>
                    <w:rFonts w:ascii="Cambria Math" w:hAnsi="Cambria Math"/>
                    <w:i/>
                  </w:rPr>
                </m:ctrlPr>
              </m:dPr>
              <m:e>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x''</m:t>
                        </m:r>
                      </m:e>
                      <m:sup>
                        <m:r>
                          <w:rPr>
                            <w:rFonts w:ascii="Cambria Math" w:hAnsi="Cambria Math"/>
                          </w:rPr>
                          <m:t>2</m:t>
                        </m:r>
                      </m:sup>
                    </m:sSup>
                  </m:e>
                </m:nary>
                <m:r>
                  <w:rPr>
                    <w:rFonts w:ascii="Cambria Math" w:hAnsi="Cambria Math"/>
                  </w:rPr>
                  <m:t>z''dx''/</m:t>
                </m:r>
                <m:sSub>
                  <m:sSubPr>
                    <m:ctrlPr>
                      <w:rPr>
                        <w:rFonts w:ascii="Cambria Math" w:hAnsi="Cambria Math"/>
                        <w:i/>
                      </w:rPr>
                    </m:ctrlPr>
                  </m:sSubPr>
                  <m:e>
                    <m:r>
                      <w:rPr>
                        <w:rFonts w:ascii="Cambria Math" w:hAnsi="Cambria Math"/>
                      </w:rPr>
                      <m:t>m</m:t>
                    </m:r>
                  </m:e>
                  <m:sub>
                    <m:r>
                      <w:rPr>
                        <w:rFonts w:ascii="Cambria Math" w:hAnsi="Cambria Math"/>
                      </w:rPr>
                      <m:t>0</m:t>
                    </m:r>
                  </m:sub>
                </m:sSub>
              </m:e>
            </m:d>
          </m:e>
          <m:sup>
            <m:r>
              <w:rPr>
                <w:rFonts w:ascii="Cambria Math" w:hAnsi="Cambria Math"/>
              </w:rPr>
              <m:t>1/2</m:t>
            </m:r>
          </m:sup>
        </m:sSup>
      </m:oMath>
      <w:r w:rsidRPr="00894E66">
        <w:t xml:space="preserve">    (legacy – no longer output)</w:t>
      </w:r>
    </w:p>
    <w:p w14:paraId="0C71C6A4" w14:textId="77777777" w:rsidR="00894E66" w:rsidRPr="00894E66" w:rsidRDefault="00894E66" w:rsidP="00894E66">
      <w:r w:rsidRPr="00894E66">
        <w:t xml:space="preserve">The beach slope (1:m) for each profile is defined as </w:t>
      </w:r>
      <w:r w:rsidRPr="00894E66">
        <w:rPr>
          <w:i/>
        </w:rPr>
        <w:t>L</w:t>
      </w:r>
      <w:r w:rsidRPr="00894E66">
        <w:rPr>
          <w:i/>
          <w:vertAlign w:val="subscript"/>
        </w:rPr>
        <w:t>x</w:t>
      </w:r>
      <w:r w:rsidRPr="00894E66">
        <w:rPr>
          <w:i/>
        </w:rPr>
        <w:t>/L</w:t>
      </w:r>
      <w:r w:rsidRPr="00894E66">
        <w:rPr>
          <w:i/>
          <w:vertAlign w:val="subscript"/>
        </w:rPr>
        <w:t>z</w:t>
      </w:r>
      <w:r w:rsidRPr="00894E66">
        <w:t>.</w:t>
      </w:r>
    </w:p>
    <w:p w14:paraId="03DE2E17" w14:textId="63CE0C14" w:rsidR="00894E66" w:rsidRPr="00894E66" w:rsidRDefault="00894E66" w:rsidP="00894E66">
      <w:r w:rsidRPr="00894E66">
        <w:t xml:space="preserve">The values saved as time series are </w:t>
      </w:r>
      <w:r w:rsidRPr="00894E66">
        <w:rPr>
          <w:i/>
        </w:rPr>
        <w:t>V</w:t>
      </w:r>
      <w:r w:rsidRPr="00894E66">
        <w:t xml:space="preserve">, </w:t>
      </w:r>
      <w:r w:rsidRPr="00894E66">
        <w:rPr>
          <w:i/>
        </w:rPr>
        <w:t>m</w:t>
      </w:r>
      <w:r w:rsidRPr="00894E66">
        <w:rPr>
          <w:i/>
          <w:vertAlign w:val="subscript"/>
        </w:rPr>
        <w:t>0</w:t>
      </w:r>
      <w:bookmarkStart w:id="214" w:name="_Hlk483050858"/>
      <w:r w:rsidRPr="00894E66">
        <w:t xml:space="preserve">, </w:t>
      </w:r>
      <w:r w:rsidRPr="00894E66">
        <w:rPr>
          <w:i/>
        </w:rPr>
        <w:t>x</w:t>
      </w:r>
      <w:r w:rsidRPr="00894E66">
        <w:rPr>
          <w:i/>
          <w:vertAlign w:val="subscript"/>
        </w:rPr>
        <w:t>1</w:t>
      </w:r>
      <w:r w:rsidRPr="00894E66">
        <w:t xml:space="preserve">, </w:t>
      </w:r>
      <w:r w:rsidRPr="00894E66">
        <w:rPr>
          <w:i/>
        </w:rPr>
        <w:t>z</w:t>
      </w:r>
      <w:r w:rsidRPr="00894E66">
        <w:rPr>
          <w:i/>
          <w:vertAlign w:val="subscript"/>
        </w:rPr>
        <w:t>1</w:t>
      </w:r>
      <w:r w:rsidRPr="00894E66">
        <w:t xml:space="preserve"> </w:t>
      </w:r>
      <w:bookmarkEnd w:id="214"/>
      <w:r w:rsidRPr="00894E66">
        <w:t xml:space="preserve">and beach slope. The values reported to the </w:t>
      </w:r>
      <w:r w:rsidRPr="00894E66">
        <w:rPr>
          <w:i/>
          <w:color w:val="565321" w:themeColor="accent2" w:themeShade="80"/>
        </w:rPr>
        <w:t>Calcs/Volumes</w:t>
      </w:r>
      <w:r w:rsidRPr="00894E66">
        <w:t xml:space="preserve"> tab are </w:t>
      </w:r>
      <w:r w:rsidRPr="00894E66">
        <w:rPr>
          <w:i/>
        </w:rPr>
        <w:t>V</w:t>
      </w:r>
      <w:r w:rsidRPr="00894E66">
        <w:t xml:space="preserve">, </w:t>
      </w:r>
      <w:r w:rsidRPr="00894E66">
        <w:rPr>
          <w:i/>
        </w:rPr>
        <w:t>m</w:t>
      </w:r>
      <w:r w:rsidRPr="00894E66">
        <w:rPr>
          <w:i/>
          <w:vertAlign w:val="subscript"/>
        </w:rPr>
        <w:t>0</w:t>
      </w:r>
      <w:r w:rsidRPr="00894E66">
        <w:t xml:space="preserve">, </w:t>
      </w:r>
      <w:r w:rsidRPr="00894E66">
        <w:rPr>
          <w:i/>
        </w:rPr>
        <w:t>L</w:t>
      </w:r>
      <w:r w:rsidRPr="00894E66">
        <w:rPr>
          <w:i/>
          <w:vertAlign w:val="subscript"/>
        </w:rPr>
        <w:t>x</w:t>
      </w:r>
      <w:r w:rsidRPr="00894E66">
        <w:t xml:space="preserve">, </w:t>
      </w:r>
      <w:r w:rsidRPr="00894E66">
        <w:rPr>
          <w:i/>
        </w:rPr>
        <w:t>L</w:t>
      </w:r>
      <w:r w:rsidRPr="00894E66">
        <w:rPr>
          <w:i/>
          <w:vertAlign w:val="subscript"/>
        </w:rPr>
        <w:t>z</w:t>
      </w:r>
      <w:r w:rsidRPr="00894E66">
        <w:t xml:space="preserve">, </w:t>
      </w:r>
      <w:r w:rsidRPr="00894E66">
        <w:rPr>
          <w:i/>
        </w:rPr>
        <w:t>X</w:t>
      </w:r>
      <w:r w:rsidRPr="00894E66">
        <w:rPr>
          <w:i/>
          <w:vertAlign w:val="subscript"/>
        </w:rPr>
        <w:t>1</w:t>
      </w:r>
      <w:r w:rsidRPr="00894E66">
        <w:t xml:space="preserve"> and </w:t>
      </w:r>
      <w:r w:rsidRPr="00894E66">
        <w:rPr>
          <w:i/>
        </w:rPr>
        <w:t>Z</w:t>
      </w:r>
      <w:r w:rsidRPr="00894E66">
        <w:rPr>
          <w:i/>
          <w:vertAlign w:val="subscript"/>
        </w:rPr>
        <w:t>1</w:t>
      </w:r>
      <w:r w:rsidRPr="00894E66">
        <w:t>.</w:t>
      </w:r>
    </w:p>
    <w:p w14:paraId="7D9AD7C8" w14:textId="0254D24B" w:rsidR="00894E66" w:rsidRPr="00894E66" w:rsidRDefault="00894E66" w:rsidP="00894E66">
      <w:r w:rsidRPr="00894E66">
        <w:t>The Shoreline position follows a similar procedure and finds the points on each profile nearest the defined elevation and the upper and lower bounds. The shoreline distance is the interpolated x-distance to the defined elevation and the slope is the mean gradient of the profile between the upper and lower bounds. The plots show volume (left) shoreline (right) selection plots: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1"/>
        <w:gridCol w:w="4579"/>
      </w:tblGrid>
      <w:tr w:rsidR="00894E66" w:rsidRPr="00894E66" w14:paraId="406803D0" w14:textId="77777777" w:rsidTr="00E13D9F">
        <w:tc>
          <w:tcPr>
            <w:tcW w:w="4530" w:type="dxa"/>
          </w:tcPr>
          <w:p w14:paraId="38551309" w14:textId="63E2514B" w:rsidR="00894E66" w:rsidRPr="00894E66" w:rsidRDefault="00894E66" w:rsidP="00894E66">
            <w:r w:rsidRPr="00894E66">
              <w:rPr>
                <w:noProof/>
              </w:rPr>
              <w:drawing>
                <wp:inline distT="0" distB="0" distL="0" distR="0" wp14:anchorId="15ECB2CC" wp14:editId="2DC9AD50">
                  <wp:extent cx="2755282" cy="2536371"/>
                  <wp:effectExtent l="0" t="0" r="698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779366" cy="2558542"/>
                          </a:xfrm>
                          <a:prstGeom prst="rect">
                            <a:avLst/>
                          </a:prstGeom>
                          <a:noFill/>
                        </pic:spPr>
                      </pic:pic>
                    </a:graphicData>
                  </a:graphic>
                </wp:inline>
              </w:drawing>
            </w:r>
          </w:p>
        </w:tc>
        <w:tc>
          <w:tcPr>
            <w:tcW w:w="4530" w:type="dxa"/>
          </w:tcPr>
          <w:p w14:paraId="32C81204" w14:textId="77777777" w:rsidR="00894E66" w:rsidRPr="00894E66" w:rsidRDefault="00894E66" w:rsidP="00894E66">
            <w:r w:rsidRPr="00894E66">
              <w:rPr>
                <w:noProof/>
              </w:rPr>
              <w:drawing>
                <wp:inline distT="0" distB="0" distL="0" distR="0" wp14:anchorId="2A35C0D9" wp14:editId="2D0AAFFA">
                  <wp:extent cx="2816860" cy="2532706"/>
                  <wp:effectExtent l="0" t="0" r="2540" b="127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847606" cy="2560351"/>
                          </a:xfrm>
                          <a:prstGeom prst="rect">
                            <a:avLst/>
                          </a:prstGeom>
                          <a:noFill/>
                        </pic:spPr>
                      </pic:pic>
                    </a:graphicData>
                  </a:graphic>
                </wp:inline>
              </w:drawing>
            </w:r>
          </w:p>
        </w:tc>
      </w:tr>
    </w:tbl>
    <w:p w14:paraId="71670CAA" w14:textId="77777777" w:rsidR="00894E66" w:rsidRPr="00894E66" w:rsidRDefault="00894E66" w:rsidP="00894E66"/>
    <w:p w14:paraId="195DC840" w14:textId="674AEB26" w:rsidR="00894E66" w:rsidRDefault="00894E66" w:rsidP="00894E66">
      <w:r w:rsidRPr="00894E66">
        <w:t xml:space="preserve">The </w:t>
      </w:r>
      <w:r w:rsidRPr="00894E66">
        <w:rPr>
          <w:i/>
          <w:color w:val="7B2520" w:themeColor="accent3" w:themeShade="BF"/>
        </w:rPr>
        <w:t>Setup&gt;Shoreline&gt;Load data</w:t>
      </w:r>
      <w:r w:rsidRPr="00894E66">
        <w:t>: provides the option to load a time series of positions (distance values from a back-beach datum measured at some elevation on the beach. This provides an equivalent data set to the shoreline position calculated from the beach profiles as outlined above.</w:t>
      </w:r>
    </w:p>
    <w:p w14:paraId="4A67B475" w14:textId="77777777" w:rsidR="00EE32A9" w:rsidRPr="00894E66" w:rsidRDefault="00EE32A9" w:rsidP="00894E66"/>
    <w:p w14:paraId="258FE2AC" w14:textId="5DD63AB0" w:rsidR="00EE32A9" w:rsidRPr="00EE32A9" w:rsidRDefault="00EE32A9" w:rsidP="00EE32A9">
      <w:pPr>
        <w:pStyle w:val="Heading2"/>
      </w:pPr>
      <w:bookmarkStart w:id="215" w:name="_Ref526685381"/>
      <w:bookmarkStart w:id="216" w:name="_Toc531673954"/>
      <w:bookmarkStart w:id="217" w:name="_Toc219458211"/>
      <w:r w:rsidRPr="00EE32A9">
        <w:t>Shoreline Change</w:t>
      </w:r>
      <w:bookmarkEnd w:id="215"/>
      <w:bookmarkEnd w:id="216"/>
      <w:bookmarkEnd w:id="217"/>
    </w:p>
    <w:p w14:paraId="2BA34ECB" w14:textId="7CEF1673" w:rsidR="00184881" w:rsidRDefault="00EE32A9" w:rsidP="00EE32A9">
      <w:r w:rsidRPr="00EE32A9">
        <w:t xml:space="preserve">The option to compute the change in a shoreline uses the method for finding the shoreline position that is used in the profile analysis tools, see Section </w:t>
      </w:r>
      <w:r w:rsidRPr="00EE32A9">
        <w:fldChar w:fldCharType="begin"/>
      </w:r>
      <w:r w:rsidRPr="00EE32A9">
        <w:instrText xml:space="preserve"> REF _Ref483050991 \r \h </w:instrText>
      </w:r>
      <w:r w:rsidRPr="00EE32A9">
        <w:fldChar w:fldCharType="separate"/>
      </w:r>
      <w:r w:rsidR="00DF5A44">
        <w:t>4.13</w:t>
      </w:r>
      <w:r w:rsidRPr="00EE32A9">
        <w:fldChar w:fldCharType="end"/>
      </w:r>
      <w:r w:rsidR="00912727">
        <w:t xml:space="preserve">, based on the user defined shoreline elevation. </w:t>
      </w:r>
    </w:p>
    <w:p w14:paraId="7013A337" w14:textId="745DA030" w:rsidR="00C477BF" w:rsidRDefault="00C477BF" w:rsidP="00EE32A9"/>
    <w:p w14:paraId="56011531" w14:textId="3DAE9199" w:rsidR="00C477BF" w:rsidRDefault="00C477BF" w:rsidP="00C477BF">
      <w:pPr>
        <w:pStyle w:val="Heading2"/>
      </w:pPr>
      <w:bookmarkStart w:id="218" w:name="_Ref118739119"/>
      <w:bookmarkStart w:id="219" w:name="_Toc219458212"/>
      <w:r>
        <w:t>Crenulate Bay</w:t>
      </w:r>
      <w:bookmarkEnd w:id="218"/>
      <w:bookmarkEnd w:id="219"/>
    </w:p>
    <w:p w14:paraId="323DD668" w14:textId="75C6B0DC" w:rsidR="00C477BF" w:rsidRDefault="0003736A" w:rsidP="00C477BF">
      <w:r>
        <w:rPr>
          <w:noProof/>
        </w:rPr>
        <mc:AlternateContent>
          <mc:Choice Requires="wps">
            <w:drawing>
              <wp:anchor distT="0" distB="0" distL="114300" distR="114300" simplePos="0" relativeHeight="251771904" behindDoc="0" locked="0" layoutInCell="1" allowOverlap="1" wp14:anchorId="5753ED72" wp14:editId="63ADE2AC">
                <wp:simplePos x="0" y="0"/>
                <wp:positionH relativeFrom="margin">
                  <wp:align>right</wp:align>
                </wp:positionH>
                <wp:positionV relativeFrom="paragraph">
                  <wp:posOffset>3810</wp:posOffset>
                </wp:positionV>
                <wp:extent cx="2566987" cy="276999"/>
                <wp:effectExtent l="0" t="0" r="0" b="0"/>
                <wp:wrapNone/>
                <wp:docPr id="177" name="TextBox 10"/>
                <wp:cNvGraphicFramePr/>
                <a:graphic xmlns:a="http://schemas.openxmlformats.org/drawingml/2006/main">
                  <a:graphicData uri="http://schemas.microsoft.com/office/word/2010/wordprocessingShape">
                    <wps:wsp>
                      <wps:cNvSpPr txBox="1"/>
                      <wps:spPr>
                        <a:xfrm>
                          <a:off x="0" y="0"/>
                          <a:ext cx="2566987" cy="276999"/>
                        </a:xfrm>
                        <a:prstGeom prst="rect">
                          <a:avLst/>
                        </a:prstGeom>
                        <a:noFill/>
                      </wps:spPr>
                      <wps:txbx>
                        <w:txbxContent>
                          <w:p w14:paraId="7A5B1DB0" w14:textId="77777777" w:rsidR="0003736A" w:rsidRPr="0003736A" w:rsidRDefault="0003736A" w:rsidP="0003736A">
                            <w:pPr>
                              <w:textAlignment w:val="baseline"/>
                              <w:rPr>
                                <w:rFonts w:ascii="Lucida Sans" w:eastAsia="MS PGothic" w:hAnsi="Lucida Sans" w:cs="MS PGothic"/>
                                <w:color w:val="323D43"/>
                                <w:kern w:val="24"/>
                                <w:sz w:val="18"/>
                                <w:szCs w:val="18"/>
                                <w:lang w:val="pt-BR"/>
                              </w:rPr>
                            </w:pPr>
                            <w:r w:rsidRPr="0003736A">
                              <w:rPr>
                                <w:rFonts w:ascii="Lucida Sans" w:eastAsia="MS PGothic" w:hAnsi="Lucida Sans" w:cs="MS PGothic"/>
                                <w:color w:val="323D43"/>
                                <w:kern w:val="24"/>
                                <w:sz w:val="18"/>
                                <w:szCs w:val="18"/>
                                <w:lang w:val="pt-BR"/>
                              </w:rPr>
                              <w:t>Hsu J R C, Silvester R and Xia Y M, 1989</w:t>
                            </w:r>
                          </w:p>
                        </w:txbxContent>
                      </wps:txbx>
                      <wps:bodyPr wrap="square" rtlCol="0">
                        <a:spAutoFit/>
                      </wps:bodyPr>
                    </wps:wsp>
                  </a:graphicData>
                </a:graphic>
                <wp14:sizeRelH relativeFrom="margin">
                  <wp14:pctWidth>0</wp14:pctWidth>
                </wp14:sizeRelH>
              </wp:anchor>
            </w:drawing>
          </mc:Choice>
          <mc:Fallback>
            <w:pict>
              <v:shape w14:anchorId="5753ED72" id="TextBox 10" o:spid="_x0000_s1069" type="#_x0000_t202" style="position:absolute;margin-left:150.9pt;margin-top:.3pt;width:202.1pt;height:21.8pt;z-index:2517719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" filled="f" stroked="f">
                <v:textbox style="mso-fit-shape-to-text:t">
                  <w:txbxContent>
                    <w:p w14:paraId="7A5B1DB0" w14:textId="77777777" w:rsidR="0003736A" w:rsidRPr="0003736A" w:rsidRDefault="0003736A" w:rsidP="0003736A">
                      <w:pPr>
                        <w:textAlignment w:val="baseline"/>
                        <w:rPr>
                          <w:rFonts w:ascii="Lucida Sans" w:eastAsia="MS PGothic" w:hAnsi="Lucida Sans" w:cs="MS PGothic"/>
                          <w:color w:val="323D43"/>
                          <w:kern w:val="24"/>
                          <w:sz w:val="18"/>
                          <w:szCs w:val="18"/>
                          <w:lang w:val="pt-BR"/>
                        </w:rPr>
                      </w:pPr>
                      <w:r w:rsidRPr="0003736A">
                        <w:rPr>
                          <w:rFonts w:ascii="Lucida Sans" w:eastAsia="MS PGothic" w:hAnsi="Lucida Sans" w:cs="MS PGothic"/>
                          <w:color w:val="323D43"/>
                          <w:kern w:val="24"/>
                          <w:sz w:val="18"/>
                          <w:szCs w:val="18"/>
                          <w:lang w:val="pt-BR"/>
                        </w:rPr>
                        <w:t>Hsu J R C, Silvester R and Xia Y M, 1989</w:t>
                      </w:r>
                    </w:p>
                  </w:txbxContent>
                </v:textbox>
                <w10:wrap anchorx="margin"/>
              </v:shape>
            </w:pict>
          </mc:Fallback>
        </mc:AlternateContent>
      </w:r>
      <w:r>
        <w:t xml:space="preserve">Crenulate bays (also known as logspiral or zeta) where first reported by </w:t>
      </w:r>
      <w:r>
        <w:fldChar w:fldCharType="begin"/>
      </w:r>
      <w:r>
        <w:instrText xml:space="preserve"> ADDIN REFMGR.CITE &lt;Refman&gt;&lt;Cite&gt;&lt;Author&gt;Yasso&lt;/Author&gt;&lt;Year&gt;1965&lt;/Year&gt;&lt;RecNum&gt;279&lt;/RecNum&gt;&lt;IDText&gt;Plan geometry of headland bay beaches&lt;/IDText&gt;&lt;MDL Ref_Type="Journal"&gt;&lt;Ref_Type&gt;Journal&lt;/Ref_Type&gt;&lt;Ref_ID&gt;279&lt;/Ref_ID&gt;&lt;Title_Primary&gt;Plan geometry of headland bay beaches&lt;/Title_Primary&gt;&lt;Authors_Primary&gt;Yasso,W E&lt;/Authors_Primary&gt;&lt;Date_Primary&gt;1965&lt;/Date_Primary&gt;&lt;Keywords&gt;beach&lt;/Keywords&gt;&lt;Keywords&gt;morphodynamics&lt;/Keywords&gt;&lt;Reprint&gt;In File&lt;/Reprint&gt;&lt;Start_Page&gt;702&lt;/Start_Page&gt;&lt;End_Page&gt;714&lt;/End_Page&gt;&lt;Periodical&gt;Journal of Geology&lt;/Periodical&gt;&lt;Volume&gt;73&lt;/Volume&gt;&lt;ZZ_JournalFull&gt;&lt;f name="System"&gt;Journal of Geology&lt;/f&gt;&lt;/ZZ_JournalFull&gt;&lt;ZZ_WorkformID&gt;1&lt;/ZZ_WorkformID&gt;&lt;/MDL&gt;&lt;/Cite&gt;&lt;/Refman&gt;</w:instrText>
      </w:r>
      <w:r>
        <w:fldChar w:fldCharType="separate"/>
      </w:r>
      <w:r>
        <w:t>(Yasso, 1965)</w:t>
      </w:r>
      <w:r>
        <w:fldChar w:fldCharType="end"/>
      </w:r>
      <w:r>
        <w:t xml:space="preserve">.  This idea was developed into a simple model by Silvester who wrote numerous papers and eventually a book </w:t>
      </w:r>
      <w:r w:rsidR="00BE0490">
        <w:fldChar w:fldCharType="begin">
          <w:fldData xml:space="preserve">PEVuZE5vdGU+PENpdGU+PEF1dGhvcj5Ic3U8L0F1dGhvcj48WWVhcj4yMDEwPC9ZZWFyPjxSZWNO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</w:fldData>
        </w:fldChar>
      </w:r>
      <w:r w:rsidR="00DE1831">
        <w:instrText xml:space="preserve"> ADDIN EN.CITE </w:instrText>
      </w:r>
      <w:r w:rsidR="00DE1831">
        <w:fldChar w:fldCharType="begin">
          <w:fldData xml:space="preserve">PEVuZE5vdGU+PENpdGU+PEF1dGhvcj5Ic3U8L0F1dGhvcj48WWVhcj4yMDEwPC9ZZWFyPjxSZWNO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</w:fldData>
        </w:fldChar>
      </w:r>
      <w:r w:rsidR="00DE1831">
        <w:instrText xml:space="preserve"> ADDIN EN.CITE.DATA </w:instrText>
      </w:r>
      <w:r w:rsidR="00DE1831">
        <w:fldChar w:fldCharType="end"/>
      </w:r>
      <w:r w:rsidR="00BE0490">
        <w:fldChar w:fldCharType="separate"/>
      </w:r>
      <w:r w:rsidR="00BE0490">
        <w:rPr>
          <w:noProof/>
        </w:rPr>
        <w:t>(Silvester, 1985; Hsu</w:t>
      </w:r>
      <w:r w:rsidR="00BE0490" w:rsidRPr="00BE0490">
        <w:rPr>
          <w:i/>
          <w:noProof/>
        </w:rPr>
        <w:t xml:space="preserve"> et al.</w:t>
      </w:r>
      <w:r w:rsidR="00BE0490">
        <w:rPr>
          <w:noProof/>
        </w:rPr>
        <w:t>, 1989; Silvester and Hsu, 1997; Hsu</w:t>
      </w:r>
      <w:r w:rsidR="00BE0490" w:rsidRPr="00BE0490">
        <w:rPr>
          <w:i/>
          <w:noProof/>
        </w:rPr>
        <w:t xml:space="preserve"> et al.</w:t>
      </w:r>
      <w:r w:rsidR="00BE0490">
        <w:rPr>
          <w:noProof/>
        </w:rPr>
        <w:t>, 2010)</w:t>
      </w:r>
      <w:r w:rsidR="00BE0490">
        <w:fldChar w:fldCharType="end"/>
      </w:r>
      <w:r>
        <w:fldChar w:fldCharType="begin"/>
      </w:r>
      <w:r>
        <w:instrText xml:space="preserve"> ADDIN REFMGR.CITE &lt;Refman&gt;&lt;Cite&gt;&lt;Author&gt;Hsu&lt;/Author&gt;&lt;Year&gt;1993&lt;/Year&gt;&lt;RecNum&gt;269&lt;/RecNum&gt;&lt;IDText&gt;Beaches downcoast of harbours on bays&lt;/IDText&gt;&lt;MDL Ref_Type="Journal"&gt;&lt;Ref_Type&gt;Journal&lt;/Ref_Type&gt;&lt;Ref_ID&gt;269&lt;/Ref_ID&gt;&lt;Title_Primary&gt;Beaches downcoast of harbours on bays&lt;/Title_Primary&gt;&lt;Authors_Primary&gt;Hsu,J R C&lt;/Authors_Primary&gt;&lt;Authors_Primary&gt;Uda,T&lt;/Authors_Primary&gt;&lt;Authors_Primary&gt;Silvester,R&lt;/Authors_Primary&gt;&lt;Date_Primary&gt;1993&lt;/Date_Primary&gt;&lt;Keywords&gt;beach&lt;/Keywords&gt;&lt;Keywords&gt;morphodynamics&lt;/Keywords&gt;&lt;Reprint&gt;In File&lt;/Reprint&gt;&lt;Start_Page&gt;163&lt;/Start_Page&gt;&lt;End_Page&gt;181&lt;/End_Page&gt;&lt;Periodical&gt;Coastal Engineering&lt;/Periodical&gt;&lt;Volume&gt;19&lt;/Volume&gt;&lt;ZZ_JournalFull&gt;&lt;f name="System"&gt;Coastal Engineering&lt;/f&gt;&lt;/ZZ_JournalFull&gt;&lt;ZZ_WorkformID&gt;1&lt;/ZZ_WorkformID&gt;&lt;/MDL&gt;&lt;/Cite&gt;&lt;Cite&gt;&lt;Author&gt;Hsu&lt;/Author&gt;&lt;Year&gt;1900&lt;/Year&gt;&lt;RecNum&gt;274&lt;/RecNum&gt;&lt;IDText&gt;Static equilibrium bays: new relationships&lt;/IDText&gt;&lt;MDL Ref_Type="Journal"&gt;&lt;Ref_Type&gt;Journal&lt;/Ref_Type&gt;&lt;Ref_ID&gt;274&lt;/Ref_ID&gt;&lt;Title_Primary&gt;Static equilibrium bays: new relationships&lt;/Title_Primary&gt;&lt;Authors_Primary&gt;Hsu,J R C&lt;/Authors_Primary&gt;&lt;Authors_Primary&gt;Silvester,R&lt;/Authors_Primary&gt;&lt;Authors_Primary&gt;Xia,Y M&lt;/Authors_Primary&gt;&lt;Date_Primary&gt;1900&lt;/Date_Primary&gt;&lt;Keywords&gt;beach&lt;/Keywords&gt;&lt;Keywords&gt;morphodynamics&lt;/Keywords&gt;&lt;Keywords&gt;bay&lt;/Keywords&gt;&lt;Reprint&gt;In File&lt;/Reprint&gt;&lt;Periodical&gt;Journal of Waterway, Port, Coastal and Ocean Engineering, ASCE&lt;/Periodical&gt;&lt;ZZ_JournalFull&gt;&lt;f name="System"&gt;Journal of Waterway, Port, Coastal and Ocean Engineering, ASCE&lt;/f&gt;&lt;/ZZ_JournalFull&gt;&lt;ZZ_WorkformID&gt;1&lt;/ZZ_WorkformID&gt;&lt;/MDL&gt;&lt;/Cite&gt;&lt;Cite&gt;&lt;Author&gt;Silvester&lt;/Author&gt;&lt;Year&gt;1972&lt;/Year&gt;&lt;RecNum&gt;267&lt;/RecNum&gt;&lt;IDText&gt;Use of crenulate shaped bays to stabilize coasts&lt;/IDText&gt;&lt;MDL Ref_Type="Conference Proceeding"&gt;&lt;Ref_Type&gt;Conference Proceeding&lt;/Ref_Type&gt;&lt;Ref_ID&gt;267&lt;/Ref_ID&gt;&lt;Title_Primary&gt;Use of crenulate shaped bays to stabilize coasts&lt;/Title_Primary&gt;&lt;Authors_Primary&gt;Silvester,R&lt;/Authors_Primary&gt;&lt;Authors_Primary&gt;Ho,S-K&lt;/Authors_Primary&gt;&lt;Date_Primary&gt;1972&lt;/Date_Primary&gt;&lt;Keywords&gt;morphodynamics&lt;/Keywords&gt;&lt;Keywords&gt;beach&lt;/Keywords&gt;&lt;Reprint&gt;In File&lt;/Reprint&gt;&lt;Start_Page&gt;1347&lt;/Start_Page&gt;&lt;End_Page&gt;1365&lt;/End_Page&gt;&lt;Publisher&gt;ASCE&lt;/Publisher&gt;&lt;Title_Series&gt;International Coastal Engineering Conference&lt;/Title_Series&gt;&lt;ZZ_WorkformID&gt;12&lt;/ZZ_WorkformID&gt;&lt;/MDL&gt;&lt;/Cite&gt;&lt;Cite&gt;&lt;Author&gt;Silvester&lt;/Author&gt;&lt;Year&gt;1970&lt;/Year&gt;&lt;RecNum&gt;270&lt;/RecNum&gt;&lt;IDText&gt;Growth of crenulate shaped bays to equilibrium&lt;/IDText&gt;&lt;MDL Ref_Type="Journal"&gt;&lt;Ref_Type&gt;Journal&lt;/Ref_Type&gt;&lt;Ref_ID&gt;270&lt;/Ref_ID&gt;&lt;Title_Primary&gt;Growth of crenulate shaped bays to equilibrium&lt;/Title_Primary&gt;&lt;Authors_Primary&gt;Silvester,R&lt;/Authors_Primary&gt;&lt;Date_Primary&gt;1970&lt;/Date_Primary&gt;&lt;Keywords&gt;morphodynamics&lt;/Keywords&gt;&lt;Keywords&gt;beach&lt;/Keywords&gt;&lt;Reprint&gt;In File&lt;/Reprint&gt;&lt;Start_Page&gt;275&lt;/Start_Page&gt;&lt;End_Page&gt;287&lt;/End_Page&gt;&lt;Periodical&gt;Journal of Waterways and Harbours Division, ASCE&lt;/Periodical&gt;&lt;Volume&gt;96&lt;/Volume&gt;&lt;Issue&gt;WW2&lt;/Issue&gt;&lt;ZZ_JournalFull&gt;&lt;f name="System"&gt;Journal of Waterways and Harbours Division, ASCE&lt;/f&gt;&lt;/ZZ_JournalFull&gt;&lt;ZZ_WorkformID&gt;1&lt;/ZZ_WorkformID&gt;&lt;/MDL&gt;&lt;/Cite&gt;&lt;Cite&gt;&lt;Author&gt;Silvester&lt;/Author&gt;&lt;Year&gt;1976&lt;/Year&gt;&lt;RecNum&gt;271&lt;/RecNum&gt;&lt;IDText&gt;Headland defense of coasts&lt;/IDText&gt;&lt;MDL Ref_Type="Conference Proceeding"&gt;&lt;Ref_Type&gt;Conference Proceeding&lt;/Ref_Type&gt;&lt;Ref_ID&gt;271&lt;/Ref_ID&gt;&lt;Title_Primary&gt;Headland defense of coasts&lt;/Title_Primary&gt;&lt;Authors_Primary&gt;Silvester,R&lt;/Authors_Primary&gt;&lt;Date_Primary&gt;1976&lt;/Date_Primary&gt;&lt;Keywords&gt;engineering&lt;/Keywords&gt;&lt;Keywords&gt;morphodynamics&lt;/Keywords&gt;&lt;Keywords&gt;beach&lt;/Keywords&gt;&lt;Reprint&gt;In File&lt;/Reprint&gt;&lt;Start_Page&gt;1394&lt;/Start_Page&gt;&lt;End_Page&gt;1406&lt;/End_Page&gt;&lt;Publisher&gt;ASCE&lt;/Publisher&gt;&lt;Title_Series&gt;International Coastal Engineering Conference&lt;/Title_Series&gt;&lt;ZZ_WorkformID&gt;12&lt;/ZZ_WorkformID&gt;&lt;/MDL&gt;&lt;/Cite&gt;&lt;Cite&gt;&lt;Author&gt;Silvester&lt;/Author&gt;&lt;Year&gt;1989&lt;/Year&gt;&lt;RecNum&gt;273&lt;/RecNum&gt;&lt;IDText&gt;Generalities of static equilibrium bays&lt;/IDText&gt;&lt;MDL Ref_Type="Journal"&gt;&lt;Ref_Type&gt;Journal&lt;/Ref_Type&gt;&lt;Ref_ID&gt;273&lt;/Ref_ID&gt;&lt;Title_Primary&gt;Generalities of static equilibrium bays&lt;/Title_Primary&gt;&lt;Authors_Primary&gt;Silvester,R&lt;/Authors_Primary&gt;&lt;Authors_Primary&gt;Xia,Y M&lt;/Authors_Primary&gt;&lt;Date_Primary&gt;1989&lt;/Date_Primary&gt;&lt;Keywords&gt;beach&lt;/Keywords&gt;&lt;Keywords&gt;morphodynamics&lt;/Keywords&gt;&lt;Keywords&gt;bay&lt;/Keywords&gt;&lt;Keywords&gt;engineering&lt;/Keywords&gt;&lt;Reprint&gt;In File&lt;/Reprint&gt;&lt;Start_Page&gt;353&lt;/Start_Page&gt;&lt;End_Page&gt;369&lt;/End_Page&gt;&lt;Periodical&gt;Coastal Engineering&lt;/Periodical&gt;&lt;Volume&gt;12&lt;/Volume&gt;&lt;Issue&gt;4&lt;/Issue&gt;&lt;ZZ_JournalFull&gt;&lt;f name="System"&gt;Coastal Engineering&lt;/f&gt;&lt;/ZZ_JournalFull&gt;&lt;ZZ_WorkformID&gt;1&lt;/ZZ_WorkformID&gt;&lt;/MDL&gt;&lt;/Cite&gt;&lt;Cite&gt;&lt;Author&gt;Silvester&lt;/Author&gt;&lt;Year&gt;1900&lt;/Year&gt;&lt;RecNum&gt;275&lt;/RecNum&gt;&lt;IDText&gt;Applications of headland control&lt;/IDText&gt;&lt;MDL Ref_Type="Journal"&gt;&lt;Ref_Type&gt;Journal&lt;/Ref_Type&gt;&lt;Ref_ID&gt;275&lt;/Ref_ID&gt;&lt;Title_Primary&gt;Applications of headland control&lt;/Title_Primary&gt;&lt;Authors_Primary&gt;Silvester,R&lt;/Authors_Primary&gt;&lt;Authors_Primary&gt;Xia,Y M&lt;/Authors_Primary&gt;&lt;Date_Primary&gt;1900&lt;/Date_Primary&gt;&lt;Keywords&gt;beach&lt;/Keywords&gt;&lt;Keywords&gt;morphodynamics&lt;/Keywords&gt;&lt;Keywords&gt;breakwater&lt;/Keywords&gt;&lt;Reprint&gt;In File&lt;/Reprint&gt;&lt;Periodical&gt;Journal of Waterway, Port, Coastal and Ocean Engineering, ASCE&lt;/Periodical&gt;&lt;ZZ_JournalFull&gt;&lt;f name="System"&gt;Journal of Waterway, Port, Coastal and Ocean Engineering, ASCE&lt;/f&gt;&lt;/ZZ_JournalFull&gt;&lt;ZZ_WorkformID&gt;1&lt;/ZZ_WorkformID&gt;&lt;/MDL&gt;&lt;/Cite&gt;&lt;/Refman&gt;</w:instrText>
      </w:r>
      <w:r>
        <w:fldChar w:fldCharType="separate"/>
      </w:r>
      <w:r>
        <w:fldChar w:fldCharType="end"/>
      </w:r>
      <w:r>
        <w:t>.</w:t>
      </w:r>
      <w:r>
        <w:rPr>
          <w:noProof/>
        </w:rPr>
        <w:drawing>
          <wp:anchor distT="0" distB="0" distL="114300" distR="114300" simplePos="0" relativeHeight="251769856" behindDoc="0" locked="0" layoutInCell="1" allowOverlap="1" wp14:anchorId="0425B1AB" wp14:editId="1649D584">
            <wp:simplePos x="0" y="0"/>
            <wp:positionH relativeFrom="margin">
              <wp:align>right</wp:align>
            </wp:positionH>
            <wp:positionV relativeFrom="paragraph">
              <wp:posOffset>123825</wp:posOffset>
            </wp:positionV>
            <wp:extent cx="2541270" cy="1729740"/>
            <wp:effectExtent l="0" t="0" r="0" b="381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41270" cy="1729740"/>
                    </a:xfrm>
                    <a:prstGeom prst="rect">
                      <a:avLst/>
                    </a:prstGeom>
                    <a:noFill/>
                  </pic:spPr>
                </pic:pic>
              </a:graphicData>
            </a:graphic>
            <wp14:sizeRelH relativeFrom="margin">
              <wp14:pctWidth>0</wp14:pctWidth>
            </wp14:sizeRelH>
            <wp14:sizeRelV relativeFrom="margin">
              <wp14:pctHeight>0</wp14:pctHeight>
            </wp14:sizeRelV>
          </wp:anchor>
        </w:drawing>
      </w:r>
      <w:r>
        <w:t xml:space="preserve"> The option in CoastalTools implements the method proposed in </w:t>
      </w:r>
      <w:r>
        <w:fldChar w:fldCharType="begin"/>
      </w:r>
      <w:r w:rsidR="00DE1831">
        <w:instrText xml:space="preserve"> ADDIN EN.CITE &lt;EndNote&gt;&lt;Cite&gt;&lt;Author&gt;Hsu&lt;/Author&gt;&lt;Year&gt;1989&lt;/Year&gt;&lt;RecNum&gt;572&lt;/RecNum&gt;&lt;DisplayText&gt;(Hsu and Evans, 1989)&lt;/DisplayText&gt;&lt;record&gt;&lt;rec-number&gt;572&lt;/rec-number&gt;&lt;foreign-keys&gt;&lt;key app="EN" db-id="sv9fdvxxw0ss5geav2oxv0s15saz05p5zzwd" timestamp="1381163876" guid="76015cd6-6316-451c-b788-7f0a41a4ac59"&gt;572&lt;/key&gt;&lt;/foreign-keys&gt;&lt;ref-type name="Journal Article"&gt;17&lt;/ref-type&gt;&lt;contributors&gt;&lt;authors&gt;&lt;author&gt;Hsu,J.R.C.&lt;/author&gt;&lt;author&gt;Evans,C.&lt;/author&gt;&lt;/authors&gt;&lt;/contributors&gt;&lt;titles&gt;&lt;title&gt;Parabolic bay shapes and applications&lt;/title&gt;&lt;secondary-title&gt;Proceedings - Institution of Civil Engineers.Part 2.Research and theory&lt;/secondary-title&gt;&lt;/titles&gt;&lt;periodical&gt;&lt;full-title&gt;Proceedings - Institution of Civil Engineers.Part 2.Research and theory&lt;/full-title&gt;&lt;/periodical&gt;&lt;pages&gt;557-570&lt;/pages&gt;&lt;volume&gt;87&lt;/volume&gt;&lt;reprint-edition&gt;Not&lt;/reprint-edition&gt;&lt;keywords&gt;&lt;keyword&gt;bay&lt;/keyword&gt;&lt;/keywords&gt;&lt;dates&gt;&lt;year&gt;1989&lt;/year&gt;&lt;pub-dates&gt;&lt;date&gt;1989&lt;/date&gt;&lt;/pub-dates&gt;&lt;/dates&gt;&lt;label&gt;893&lt;/label&gt;&lt;urls&gt;&lt;related-urls&gt;&lt;url&gt;http://www.scopus.com/inward/record.url?eid=2-s2.0-0024900211&amp;amp;partnerID=40&amp;amp;md5=06b938667f8cb92868bbce4698d6742d&lt;/url&gt;&lt;/related-urls&gt;&lt;/urls&gt;&lt;/record&gt;&lt;/Cite&gt;&lt;/EndNote&gt;</w:instrText>
      </w:r>
      <w:r>
        <w:fldChar w:fldCharType="separate"/>
      </w:r>
      <w:r>
        <w:rPr>
          <w:noProof/>
        </w:rPr>
        <w:t>(Hsu and Evans, 1989)</w:t>
      </w:r>
      <w:r>
        <w:fldChar w:fldCharType="end"/>
      </w:r>
      <w:r w:rsidR="00BE0490">
        <w:t xml:space="preserve"> and is run as one of the Beach analysis tools (</w:t>
      </w:r>
      <w:r>
        <w:t xml:space="preserve">see Section </w:t>
      </w:r>
      <w:r>
        <w:fldChar w:fldCharType="begin"/>
      </w:r>
      <w:r>
        <w:instrText xml:space="preserve"> REF _Ref43211629 \r \h </w:instrText>
      </w:r>
      <w:r>
        <w:fldChar w:fldCharType="separate"/>
      </w:r>
      <w:r w:rsidR="00DF5A44">
        <w:t>3.5.2</w:t>
      </w:r>
      <w:r>
        <w:fldChar w:fldCharType="end"/>
      </w:r>
      <w:r w:rsidR="00BE0490">
        <w:t>).</w:t>
      </w:r>
    </w:p>
    <w:p w14:paraId="6CD12919" w14:textId="16140E0E" w:rsidR="00BE0490" w:rsidRDefault="00BE0490" w:rsidP="00C477BF"/>
    <w:p w14:paraId="18ADC5AC" w14:textId="304987D8" w:rsidR="00A13788" w:rsidRDefault="00A13788" w:rsidP="00C477BF">
      <w:r>
        <w:rPr>
          <w:noProof/>
        </w:rPr>
        <w:drawing>
          <wp:anchor distT="0" distB="0" distL="114300" distR="114300" simplePos="0" relativeHeight="251772928" behindDoc="0" locked="0" layoutInCell="1" allowOverlap="1" wp14:anchorId="4BF26D2A" wp14:editId="4DE405C1">
            <wp:simplePos x="0" y="0"/>
            <wp:positionH relativeFrom="column">
              <wp:posOffset>-95250</wp:posOffset>
            </wp:positionH>
            <wp:positionV relativeFrom="paragraph">
              <wp:posOffset>59055</wp:posOffset>
            </wp:positionV>
            <wp:extent cx="2501691" cy="2214562"/>
            <wp:effectExtent l="0" t="0" r="0" b="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501691" cy="2214562"/>
                    </a:xfrm>
                    <a:prstGeom prst="rect">
                      <a:avLst/>
                    </a:prstGeom>
                  </pic:spPr>
                </pic:pic>
              </a:graphicData>
            </a:graphic>
          </wp:anchor>
        </w:drawing>
      </w:r>
    </w:p>
    <w:p w14:paraId="2F02F9D2" w14:textId="6EC25526" w:rsidR="00BE0490" w:rsidRDefault="00BE0490" w:rsidP="00C477BF">
      <w:r>
        <w:t xml:space="preserve">By defining a control point, and end point for the control line, along with the wave crest angle and the angle the wave crest makes with the control line, the bay formation is plotted against the selected shoreline. Where the profiles provide for multiple time steps from which to construct the shoreline at a user defined elevation, the mean shoreline position is used (solid blue line in the plot). The Bay can expand from the control point in a clockwise or anticlockwise manner. The combination of control line definition, wave angle and </w:t>
      </w:r>
      <w:r w:rsidR="00081328">
        <w:t xml:space="preserve">direction of </w:t>
      </w:r>
      <w:r>
        <w:t>rotation</w:t>
      </w:r>
      <w:r w:rsidR="00081328">
        <w:t xml:space="preserve"> should be sufficient to obtain a fit to most shorelines where the crenulate bay concept is applicable.</w:t>
      </w:r>
    </w:p>
    <w:p w14:paraId="51935F1A" w14:textId="08B0A950" w:rsidR="00ED56FE" w:rsidRDefault="00ED56FE" w:rsidP="00ED56FE">
      <w:pPr>
        <w:pStyle w:val="Heading2"/>
      </w:pPr>
      <w:bookmarkStart w:id="220" w:name="_Toc219458213"/>
      <w:r>
        <w:t>Wave Spectra</w:t>
      </w:r>
      <w:bookmarkEnd w:id="220"/>
    </w:p>
    <w:p w14:paraId="7DE125F0" w14:textId="46066B10" w:rsidR="00ED56FE" w:rsidRPr="00ED56FE" w:rsidRDefault="00ED56FE" w:rsidP="00ED56FE">
      <w:r>
        <w:t xml:space="preserve">Measured wave spectrum data can be loaded and analysed using the options for Spectrum Plots (Section </w:t>
      </w:r>
      <w:r>
        <w:fldChar w:fldCharType="begin"/>
      </w:r>
      <w:r>
        <w:instrText xml:space="preserve"> REF _Ref216355442 \r \h </w:instrText>
      </w:r>
      <w:r>
        <w:fldChar w:fldCharType="separate"/>
      </w:r>
      <w:r w:rsidR="00DF5A44">
        <w:t>3.6.4</w:t>
      </w:r>
      <w:r>
        <w:fldChar w:fldCharType="end"/>
      </w:r>
      <w:r>
        <w:t>) and used with a spectral transfer table to derive inshore spectra and wave conditions. The spectral transfer needs to be generated using the WaveRayModel App and imported into the CoastalTools project.</w:t>
      </w:r>
    </w:p>
    <w:p w14:paraId="2CB70763" w14:textId="25106731" w:rsidR="00ED56FE" w:rsidRDefault="00ED56FE" w:rsidP="00ED56FE">
      <w:pPr>
        <w:pStyle w:val="Heading3"/>
      </w:pPr>
      <w:bookmarkStart w:id="221" w:name="_Ref128059458"/>
      <w:bookmarkStart w:id="222" w:name="_Toc210993252"/>
      <w:bookmarkStart w:id="223" w:name="_Ref216355495"/>
      <w:bookmarkStart w:id="224" w:name="_Toc219458214"/>
      <w:r>
        <w:t>Wave spectr</w:t>
      </w:r>
      <w:bookmarkEnd w:id="221"/>
      <w:bookmarkEnd w:id="222"/>
      <w:r>
        <w:t>um models</w:t>
      </w:r>
      <w:bookmarkEnd w:id="223"/>
      <w:bookmarkEnd w:id="224"/>
    </w:p>
    <w:p w14:paraId="04A32BBF" w14:textId="77777777" w:rsidR="00ED56FE" w:rsidRDefault="00ED56FE" w:rsidP="00ED56FE">
      <w:r>
        <w:t xml:space="preserve">An excellent summary of the most common wave spectra in common use is provided by Carter </w:t>
      </w:r>
      <w:r>
        <w:fldChar w:fldCharType="begin"/>
      </w:r>
      <w:r>
        <w:instrText xml:space="preserve"> ADDIN EN.CITE &lt;EndNote&gt;&lt;Cite&gt;&lt;Author&gt;Carter&lt;/Author&gt;&lt;Year&gt;1982&lt;/Year&gt;&lt;RecNum&gt;516&lt;/RecNum&gt;&lt;DisplayText&gt;(Carter, 1982)&lt;/DisplayText&gt;&lt;record&gt;&lt;rec-number&gt;516&lt;/rec-number&gt;&lt;foreign-keys&gt;&lt;key app="EN" db-id="sv9fdvxxw0ss5geav2oxv0s15saz05p5zzwd" timestamp="1381163875" guid="12f488a8-45d4-458f-acf5-8f381f307494"&gt;516&lt;/key&gt;&lt;/foreign-keys&gt;&lt;ref-type name="Report"&gt;27&lt;/ref-type&gt;&lt;contributors&gt;&lt;authors&gt;&lt;author&gt;Carter,D J&lt;/author&gt;&lt;/authors&gt;&lt;tertiary-authors&gt;&lt;author&gt;Institute of Oceanographic Sciences&lt;/author&gt;&lt;/tertiary-authors&gt;&lt;/contributors&gt;&lt;titles&gt;&lt;title&gt;Estimation of wave spectra from wave height and period&lt;/title&gt;&lt;secondary-title&gt;MIAS Publication&lt;/secondary-title&gt;&lt;/titles&gt;&lt;pages&gt;1-21&lt;/pages&gt;&lt;dates&gt;&lt;year&gt;1982&lt;/year&gt;&lt;pub-dates&gt;&lt;date&gt;1982&lt;/date&gt;&lt;/pub-dates&gt;&lt;/dates&gt;&lt;pub-location&gt;Godalming&lt;/pub-location&gt;&lt;isbn&gt;4&lt;/isbn&gt;&lt;label&gt;765&lt;/label&gt;&lt;urls&gt;&lt;/urls&gt;&lt;remote-database-provider&gt;ISBN: 0-904175-12-X&lt;/remote-database-provider&gt;&lt;/record&gt;&lt;/Cite&gt;&lt;/EndNote&gt;</w:instrText>
      </w:r>
      <w:r>
        <w:fldChar w:fldCharType="separate"/>
      </w:r>
      <w:r>
        <w:rPr>
          <w:noProof/>
        </w:rPr>
        <w:t>(Carter, 1982)</w:t>
      </w:r>
      <w:r>
        <w:fldChar w:fldCharType="end"/>
      </w:r>
      <w:r>
        <w:t xml:space="preserve">. The four spectra included are </w:t>
      </w:r>
      <w:r w:rsidRPr="006C42BF">
        <w:t xml:space="preserve">Bretschneider open ocean, Pierson-Moskowitz fully developed, </w:t>
      </w:r>
      <w:bookmarkStart w:id="225" w:name="_Hlk128061941"/>
      <w:r w:rsidRPr="006C42BF">
        <w:t xml:space="preserve">JONSWAP fetch limited, </w:t>
      </w:r>
      <w:bookmarkEnd w:id="225"/>
      <w:r w:rsidRPr="006C42BF">
        <w:t>and TMA shallow water</w:t>
      </w:r>
      <w:r>
        <w:t>. These are detailed below:</w:t>
      </w:r>
    </w:p>
    <w:p w14:paraId="02D1FC82" w14:textId="77777777" w:rsidR="00ED56FE" w:rsidRDefault="00ED56FE" w:rsidP="00ED56FE"/>
    <w:p w14:paraId="4CD0AA98" w14:textId="77777777" w:rsidR="00ED56FE" w:rsidRPr="006C42BF" w:rsidRDefault="00ED56FE" w:rsidP="00ED56FE">
      <w:pPr>
        <w:rPr>
          <w:b/>
          <w:bCs/>
        </w:rPr>
      </w:pPr>
      <w:r w:rsidRPr="006C42BF">
        <w:rPr>
          <w:b/>
          <w:bCs/>
        </w:rPr>
        <w:t>Bretschneider open ocean</w:t>
      </w:r>
    </w:p>
    <w:p w14:paraId="7C2D58DE" w14:textId="77777777" w:rsidR="00ED56FE" w:rsidRDefault="00ED56FE" w:rsidP="00ED56FE">
      <w:r>
        <w:t>The Bretschneider spectrum was developed to represent open ocean wave conditions and the spectral energy as a function of frequency</w:t>
      </w:r>
      <w:r w:rsidRPr="004A0F2F">
        <w:rPr>
          <w:i/>
          <w:iCs/>
        </w:rPr>
        <w:t xml:space="preserve">, f, </w:t>
      </w:r>
      <w:r>
        <w:t>has the following form:</w:t>
      </w:r>
    </w:p>
    <w:p w14:paraId="72B730B6" w14:textId="77777777" w:rsidR="00ED56FE" w:rsidRDefault="00ED56FE" w:rsidP="00ED56FE">
      <w:pPr>
        <w:jc w:val="right"/>
      </w:pPr>
      <w:r w:rsidRPr="004A0F2F">
        <w:rPr>
          <w:position w:val="-42"/>
        </w:rPr>
        <w:object w:dxaOrig="4540" w:dyaOrig="960" w14:anchorId="5EDEEB74">
          <v:shape id="_x0000_i1039" type="#_x0000_t75" style="width:226.55pt;height:47pt" o:ole="">
            <v:imagedata r:id="rId128" o:title=""/>
          </v:shape>
          <o:OLEObject Type="Embed" ProgID="Equation.DSMT4" ShapeID="_x0000_i1039" DrawAspect="Content" ObjectID="_1831119118" r:id="rId129"/>
        </w:object>
      </w:r>
      <w:r>
        <w:tab/>
      </w:r>
      <w:r>
        <w:tab/>
      </w:r>
      <w:r>
        <w:tab/>
        <w:t>(10)</w:t>
      </w:r>
    </w:p>
    <w:p w14:paraId="78D49DE4" w14:textId="77777777" w:rsidR="00ED56FE" w:rsidRDefault="00ED56FE" w:rsidP="00ED56FE">
      <w:r>
        <w:t xml:space="preserve">where </w:t>
      </w:r>
      <w:r w:rsidRPr="004A0F2F">
        <w:rPr>
          <w:i/>
          <w:iCs/>
        </w:rPr>
        <w:t>H</w:t>
      </w:r>
      <w:r w:rsidRPr="004A0F2F">
        <w:rPr>
          <w:i/>
          <w:iCs/>
          <w:vertAlign w:val="subscript"/>
        </w:rPr>
        <w:t>s</w:t>
      </w:r>
      <w:r>
        <w:t xml:space="preserve"> is the significant wave height, </w:t>
      </w:r>
      <w:r w:rsidRPr="003D2133">
        <w:rPr>
          <w:i/>
          <w:iCs/>
        </w:rPr>
        <w:t>f</w:t>
      </w:r>
      <w:r w:rsidRPr="003D2133">
        <w:rPr>
          <w:i/>
          <w:iCs/>
          <w:vertAlign w:val="subscript"/>
        </w:rPr>
        <w:t>p</w:t>
      </w:r>
      <w:r w:rsidRPr="003D2133">
        <w:t>, is the peak frequency of the spectrum</w:t>
      </w:r>
      <w:r>
        <w:t xml:space="preserve"> (</w:t>
      </w:r>
      <w:r w:rsidRPr="004A0F2F">
        <w:rPr>
          <w:i/>
          <w:iCs/>
        </w:rPr>
        <w:t>1/T</w:t>
      </w:r>
      <w:r w:rsidRPr="004A0F2F">
        <w:rPr>
          <w:i/>
          <w:iCs/>
          <w:vertAlign w:val="subscript"/>
        </w:rPr>
        <w:t>p</w:t>
      </w:r>
      <w:r>
        <w:t>).</w:t>
      </w:r>
    </w:p>
    <w:p w14:paraId="0FBA23B3" w14:textId="77777777" w:rsidR="00ED56FE" w:rsidRDefault="00ED56FE" w:rsidP="00ED56FE"/>
    <w:p w14:paraId="72F844D8" w14:textId="77777777" w:rsidR="00ED56FE" w:rsidRPr="006C42BF" w:rsidRDefault="00ED56FE" w:rsidP="00ED56FE">
      <w:pPr>
        <w:keepNext/>
        <w:rPr>
          <w:b/>
          <w:bCs/>
        </w:rPr>
      </w:pPr>
      <w:r w:rsidRPr="006C42BF">
        <w:rPr>
          <w:b/>
          <w:bCs/>
        </w:rPr>
        <w:t>Pierson-Moskowitz</w:t>
      </w:r>
    </w:p>
    <w:p w14:paraId="397602DD" w14:textId="77777777" w:rsidR="00ED56FE" w:rsidRDefault="00ED56FE" w:rsidP="00ED56FE">
      <w:r w:rsidRPr="004A0F2F">
        <w:t xml:space="preserve">The data for the spectrums of fully developed seas for wind speeds from 20 to 40 knots (10.29 to 20.58 m/sec), </w:t>
      </w:r>
      <w:r>
        <w:t xml:space="preserve">were </w:t>
      </w:r>
      <w:r w:rsidRPr="004A0F2F">
        <w:t xml:space="preserve">used to </w:t>
      </w:r>
      <w:r>
        <w:t xml:space="preserve">identify a </w:t>
      </w:r>
      <w:r w:rsidRPr="004A0F2F">
        <w:t>power spectrum for fully developed seas</w:t>
      </w:r>
      <w:r>
        <w:t xml:space="preserve"> </w:t>
      </w:r>
      <w:r>
        <w:fldChar w:fldCharType="begin"/>
      </w:r>
      <w:r>
        <w:instrText xml:space="preserve"> ADDIN EN.CITE &lt;EndNote&gt;&lt;Cite&gt;&lt;Author&gt;Pierson Jr.&lt;/Author&gt;&lt;Year&gt;1964&lt;/Year&gt;&lt;RecNum&gt;5518&lt;/RecNum&gt;&lt;DisplayText&gt;(Pierson Jr. and Moskowitz, 1964)&lt;/DisplayText&gt;&lt;record&gt;&lt;rec-number&gt;5518&lt;/rec-number&gt;&lt;foreign-keys&gt;&lt;key app="EN" db-id="sv9fdvxxw0ss5geav2oxv0s15saz05p5zzwd" timestamp="1677171575" guid="a1c9d33a-d2d1-4f91-92dd-74e1653f4edb"&gt;5518&lt;/key&gt;&lt;/foreign-keys&gt;&lt;ref-type name="Journal Article"&gt;17&lt;/ref-type&gt;&lt;contributors&gt;&lt;authors&gt;&lt;author&gt;Pierson Jr., Willard J.&lt;/author&gt;&lt;author&gt;Moskowitz, Lionel&lt;/author&gt;&lt;/authors&gt;&lt;/contributors&gt;&lt;titles&gt;&lt;title&gt;A proposed spectral form for fully developed wind seas based on the similarity theory of S. A. Kitaigorodskii&lt;/title&gt;&lt;secondary-title&gt;Journal of Geophysical Research (1896-1977)&lt;/secondary-title&gt;&lt;/titles&gt;&lt;periodical&gt;&lt;full-title&gt;Journal of Geophysical Research (1896-1977)&lt;/full-title&gt;&lt;/periodical&gt;&lt;pages&gt;5181-5190&lt;/pages&gt;&lt;volume&gt;69&lt;/volume&gt;&lt;number&gt;24&lt;/number&gt;&lt;dates&gt;&lt;year&gt;1964&lt;/year&gt;&lt;/dates&gt;&lt;isbn&gt;0148-0227&lt;/isbn&gt;&lt;urls&gt;&lt;related-urls&gt;&lt;url&gt;https://agupubs.onlinelibrary.wiley.com/doi/abs/10.1029/JZ069i024p05181&lt;/url&gt;&lt;/related-urls&gt;&lt;/urls&gt;&lt;electronic-resource-num&gt;https://doi.org/10.1029/JZ069i024p05181&lt;/electronic-resource-num&gt;&lt;/record&gt;&lt;/Cite&gt;&lt;/EndNote&gt;</w:instrText>
      </w:r>
      <w:r>
        <w:fldChar w:fldCharType="separate"/>
      </w:r>
      <w:r>
        <w:rPr>
          <w:noProof/>
        </w:rPr>
        <w:t>(Pierson Jr. and Moskowitz, 1964)</w:t>
      </w:r>
      <w:r>
        <w:fldChar w:fldCharType="end"/>
      </w:r>
      <w:r>
        <w:t>. T</w:t>
      </w:r>
      <w:r w:rsidRPr="00D010A7">
        <w:t>he spectral energy as a function of frequency, f, has the following form:</w:t>
      </w:r>
    </w:p>
    <w:p w14:paraId="7F589D71" w14:textId="77777777" w:rsidR="00ED56FE" w:rsidRDefault="00ED56FE" w:rsidP="00ED56FE">
      <w:pPr>
        <w:jc w:val="right"/>
      </w:pPr>
      <w:r w:rsidRPr="00D010A7">
        <w:rPr>
          <w:position w:val="-42"/>
        </w:rPr>
        <w:object w:dxaOrig="5300" w:dyaOrig="960" w14:anchorId="28FBABEA">
          <v:shape id="_x0000_i1040" type="#_x0000_t75" style="width:267.1pt;height:51.55pt" o:ole="">
            <v:imagedata r:id="rId130" o:title=""/>
          </v:shape>
          <o:OLEObject Type="Embed" ProgID="Equation.DSMT4" ShapeID="_x0000_i1040" DrawAspect="Content" ObjectID="_1831119119" r:id="rId131"/>
        </w:object>
      </w:r>
      <w:r>
        <w:tab/>
      </w:r>
      <w:r>
        <w:tab/>
        <w:t>(11)</w:t>
      </w:r>
    </w:p>
    <w:p w14:paraId="059CEAFF" w14:textId="77777777" w:rsidR="00ED56FE" w:rsidRDefault="00ED56FE" w:rsidP="00ED56FE">
      <w:r>
        <w:t xml:space="preserve">Given the significant wave height this can be written as: </w:t>
      </w:r>
    </w:p>
    <w:p w14:paraId="6FEFDE53" w14:textId="77777777" w:rsidR="00ED56FE" w:rsidRDefault="00ED56FE" w:rsidP="00ED56FE">
      <w:pPr>
        <w:jc w:val="right"/>
      </w:pPr>
      <w:r w:rsidRPr="00D010A7">
        <w:rPr>
          <w:position w:val="-16"/>
        </w:rPr>
        <w:object w:dxaOrig="3720" w:dyaOrig="440" w14:anchorId="59FF03A0">
          <v:shape id="_x0000_i1041" type="#_x0000_t75" style="width:185.25pt;height:20.1pt" o:ole="">
            <v:imagedata r:id="rId132" o:title=""/>
          </v:shape>
          <o:OLEObject Type="Embed" ProgID="Equation.DSMT4" ShapeID="_x0000_i1041" DrawAspect="Content" ObjectID="_1831119120" r:id="rId133"/>
        </w:object>
      </w:r>
      <w:r>
        <w:tab/>
      </w:r>
      <w:r>
        <w:tab/>
      </w:r>
      <w:r>
        <w:tab/>
      </w:r>
      <w:r>
        <w:tab/>
        <w:t>(12)</w:t>
      </w:r>
    </w:p>
    <w:p w14:paraId="6030FE00" w14:textId="77777777" w:rsidR="00ED56FE" w:rsidRDefault="00ED56FE" w:rsidP="00ED56FE"/>
    <w:p w14:paraId="528D3CE9" w14:textId="77777777" w:rsidR="00ED56FE" w:rsidRDefault="00ED56FE" w:rsidP="00ED56FE">
      <w:pPr>
        <w:ind w:right="110"/>
      </w:pPr>
      <w:r>
        <w:t>Given the peak wave period this can be written as:</w:t>
      </w:r>
    </w:p>
    <w:p w14:paraId="0F669A9A" w14:textId="77777777" w:rsidR="00ED56FE" w:rsidRDefault="00ED56FE" w:rsidP="00ED56FE">
      <w:pPr>
        <w:jc w:val="right"/>
      </w:pPr>
      <w:r w:rsidRPr="008840A1">
        <w:rPr>
          <w:position w:val="-22"/>
        </w:rPr>
        <w:object w:dxaOrig="3660" w:dyaOrig="560" w14:anchorId="273B063D">
          <v:shape id="_x0000_i1042" type="#_x0000_t75" style="width:185pt;height:26.55pt" o:ole="">
            <v:imagedata r:id="rId134" o:title=""/>
          </v:shape>
          <o:OLEObject Type="Embed" ProgID="Equation.DSMT4" ShapeID="_x0000_i1042" DrawAspect="Content" ObjectID="_1831119121" r:id="rId135"/>
        </w:object>
      </w:r>
      <w:r>
        <w:tab/>
      </w:r>
      <w:r>
        <w:tab/>
      </w:r>
      <w:r>
        <w:tab/>
      </w:r>
      <w:r>
        <w:tab/>
        <w:t>(13)</w:t>
      </w:r>
    </w:p>
    <w:p w14:paraId="6E45C542" w14:textId="77777777" w:rsidR="00ED56FE" w:rsidRDefault="00ED56FE" w:rsidP="00ED56FE">
      <w:pPr>
        <w:jc w:val="right"/>
      </w:pPr>
    </w:p>
    <w:p w14:paraId="05AD617A" w14:textId="77777777" w:rsidR="00ED56FE" w:rsidRPr="006C42BF" w:rsidRDefault="00ED56FE" w:rsidP="00ED56FE">
      <w:pPr>
        <w:rPr>
          <w:b/>
          <w:bCs/>
        </w:rPr>
      </w:pPr>
      <w:r w:rsidRPr="006C42BF">
        <w:rPr>
          <w:b/>
          <w:bCs/>
        </w:rPr>
        <w:t>JONSWAP fetch limited</w:t>
      </w:r>
    </w:p>
    <w:p w14:paraId="67813965" w14:textId="77777777" w:rsidR="00ED56FE" w:rsidRPr="003D2133" w:rsidRDefault="00ED56FE" w:rsidP="00ED56FE">
      <w:pPr>
        <w:spacing w:after="160"/>
      </w:pPr>
      <w:bookmarkStart w:id="226" w:name="_Hlk199606886"/>
      <w:r>
        <w:t>The</w:t>
      </w:r>
      <w:r w:rsidRPr="003D2133">
        <w:t xml:space="preserve"> J</w:t>
      </w:r>
      <w:r>
        <w:t>ONSWAP</w:t>
      </w:r>
      <w:r w:rsidRPr="003D2133">
        <w:t xml:space="preserve"> formulation is used to represent the deepwater spectrum describes developing seas, which is appropriate for most coastal sites around the UK and has following functional form: </w:t>
      </w:r>
    </w:p>
    <w:bookmarkStart w:id="227" w:name="_Hlk128064264"/>
    <w:p w14:paraId="6383BABF" w14:textId="77777777" w:rsidR="00ED56FE" w:rsidRPr="003D2133" w:rsidRDefault="00ED56FE" w:rsidP="00ED56FE">
      <w:pPr>
        <w:spacing w:after="160"/>
        <w:jc w:val="right"/>
      </w:pPr>
      <w:r w:rsidRPr="00537F01">
        <w:rPr>
          <w:position w:val="-84"/>
        </w:rPr>
        <w:object w:dxaOrig="3620" w:dyaOrig="1800" w14:anchorId="1E6B2854">
          <v:shape id="_x0000_i1043" type="#_x0000_t75" style="width:179.55pt;height:92.45pt" o:ole="">
            <v:imagedata r:id="rId136" o:title=""/>
          </v:shape>
          <o:OLEObject Type="Embed" ProgID="Equation.DSMT4" ShapeID="_x0000_i1043" DrawAspect="Content" ObjectID="_1831119122" r:id="rId137"/>
        </w:object>
      </w:r>
      <w:bookmarkEnd w:id="227"/>
      <w:r w:rsidRPr="003D2133">
        <w:tab/>
      </w:r>
      <w:r w:rsidRPr="003D2133">
        <w:tab/>
      </w:r>
      <w:r w:rsidRPr="003D2133">
        <w:tab/>
      </w:r>
      <w:r w:rsidRPr="003D2133">
        <w:tab/>
        <w:t>(</w:t>
      </w:r>
      <w:r>
        <w:t>1</w:t>
      </w:r>
      <w:r w:rsidRPr="003D2133">
        <w:t>4)</w:t>
      </w:r>
    </w:p>
    <w:p w14:paraId="4FA0102C" w14:textId="77777777" w:rsidR="00ED56FE" w:rsidRDefault="00ED56FE" w:rsidP="00ED56FE">
      <w:r w:rsidRPr="003D2133">
        <w:t>and</w:t>
      </w:r>
      <w:r w:rsidRPr="003D2133">
        <w:rPr>
          <w:i/>
          <w:iCs/>
        </w:rPr>
        <w:t xml:space="preserve"> </w:t>
      </w:r>
      <w:r>
        <w:rPr>
          <w:i/>
          <w:iCs/>
        </w:rPr>
        <w:sym w:font="Symbol" w:char="F073"/>
      </w:r>
      <w:r>
        <w:rPr>
          <w:i/>
          <w:iCs/>
        </w:rPr>
        <w:t xml:space="preserve"> </w:t>
      </w:r>
      <w:r w:rsidRPr="003D2133">
        <w:t xml:space="preserve">is 0.07 when </w:t>
      </w:r>
      <w:r w:rsidRPr="003D2133">
        <w:rPr>
          <w:i/>
          <w:iCs/>
        </w:rPr>
        <w:t>f&lt;f</w:t>
      </w:r>
      <w:r w:rsidRPr="003D2133">
        <w:rPr>
          <w:i/>
          <w:iCs/>
          <w:vertAlign w:val="subscript"/>
        </w:rPr>
        <w:t>p</w:t>
      </w:r>
      <w:r w:rsidRPr="003D2133">
        <w:t xml:space="preserve"> and 0.09 when </w:t>
      </w:r>
      <w:r w:rsidRPr="003D2133">
        <w:rPr>
          <w:i/>
          <w:iCs/>
        </w:rPr>
        <w:t>f &gt; f</w:t>
      </w:r>
      <w:r w:rsidRPr="003D2133">
        <w:rPr>
          <w:i/>
          <w:iCs/>
          <w:vertAlign w:val="subscript"/>
        </w:rPr>
        <w:t>p</w:t>
      </w:r>
      <w:r w:rsidRPr="003D2133">
        <w:t xml:space="preserve">, </w:t>
      </w:r>
      <w:r w:rsidRPr="003D2133">
        <w:rPr>
          <w:rFonts w:ascii="Symbol" w:hAnsi="Symbol"/>
          <w:i/>
          <w:iCs/>
        </w:rPr>
        <w:t>a</w:t>
      </w:r>
      <w:r w:rsidRPr="003D2133">
        <w:rPr>
          <w:i/>
          <w:iCs/>
        </w:rPr>
        <w:t xml:space="preserve"> </w:t>
      </w:r>
      <w:r>
        <w:t>is a</w:t>
      </w:r>
      <w:r w:rsidRPr="003D2133">
        <w:t xml:space="preserve"> constant obtained either from measured offshore spectra, or by parameterisation, </w:t>
      </w:r>
      <w:r w:rsidRPr="003D2133">
        <w:rPr>
          <w:i/>
          <w:iCs/>
        </w:rPr>
        <w:t>f</w:t>
      </w:r>
      <w:r w:rsidRPr="003D2133">
        <w:rPr>
          <w:i/>
          <w:iCs/>
          <w:vertAlign w:val="subscript"/>
        </w:rPr>
        <w:t>p</w:t>
      </w:r>
      <w:r w:rsidRPr="003D2133">
        <w:t>, is the peak frequency of the spectrum</w:t>
      </w:r>
      <w:r>
        <w:t xml:space="preserve"> and </w:t>
      </w:r>
      <w:r w:rsidRPr="00537F01">
        <w:rPr>
          <w:i/>
          <w:iCs/>
        </w:rPr>
        <w:t>g</w:t>
      </w:r>
      <w:r>
        <w:t xml:space="preserve"> is the acceleration due to gravity</w:t>
      </w:r>
      <w:r w:rsidRPr="003D2133">
        <w:t>.</w:t>
      </w:r>
      <w:r>
        <w:t xml:space="preserve"> Comparing equations (10) and (11) it is clear that the only differences are the additional term </w:t>
      </w:r>
      <w:r w:rsidRPr="00D010A7">
        <w:rPr>
          <w:position w:val="-10"/>
        </w:rPr>
        <w:object w:dxaOrig="279" w:dyaOrig="360" w14:anchorId="0FF6F403">
          <v:shape id="_x0000_i1044" type="#_x0000_t75" style="width:15.15pt;height:15.15pt" o:ole="">
            <v:imagedata r:id="rId138" o:title=""/>
          </v:shape>
          <o:OLEObject Type="Embed" ProgID="Equation.DSMT4" ShapeID="_x0000_i1044" DrawAspect="Content" ObjectID="_1831119123" r:id="rId139"/>
        </w:object>
      </w:r>
      <w:r>
        <w:t xml:space="preserve"> and the definition of </w:t>
      </w:r>
      <w:r w:rsidRPr="00D010A7">
        <w:rPr>
          <w:rFonts w:ascii="Symbol" w:hAnsi="Symbol"/>
          <w:i/>
          <w:iCs/>
        </w:rPr>
        <w:t>a</w:t>
      </w:r>
      <w:r>
        <w:t xml:space="preserve">. Using the integral moments of the spectrum the value of </w:t>
      </w:r>
      <w:r w:rsidRPr="00315B3B">
        <w:rPr>
          <w:rFonts w:ascii="Symbol" w:hAnsi="Symbol"/>
          <w:i/>
          <w:iCs/>
        </w:rPr>
        <w:t>a</w:t>
      </w:r>
      <w:r>
        <w:t xml:space="preserve"> can be estimated from Hs using the following expression:</w:t>
      </w:r>
    </w:p>
    <w:p w14:paraId="4A993935" w14:textId="77777777" w:rsidR="00ED56FE" w:rsidRDefault="00ED56FE" w:rsidP="00ED56FE">
      <w:pPr>
        <w:jc w:val="right"/>
      </w:pPr>
      <w:r w:rsidRPr="00315B3B">
        <w:rPr>
          <w:position w:val="-32"/>
        </w:rPr>
        <w:object w:dxaOrig="1719" w:dyaOrig="800" w14:anchorId="0FFBD43C">
          <v:shape id="_x0000_i1045" type="#_x0000_t75" style="width:87.15pt;height:40.55pt" o:ole="">
            <v:imagedata r:id="rId140" o:title=""/>
          </v:shape>
          <o:OLEObject Type="Embed" ProgID="Equation.DSMT4" ShapeID="_x0000_i1045" DrawAspect="Content" ObjectID="_1831119124" r:id="rId141"/>
        </w:object>
      </w:r>
      <w:r>
        <w:tab/>
      </w:r>
      <w:r>
        <w:tab/>
      </w:r>
      <w:r>
        <w:tab/>
      </w:r>
      <w:r>
        <w:tab/>
      </w:r>
      <w:r>
        <w:tab/>
      </w:r>
      <w:r>
        <w:tab/>
      </w:r>
      <w:r>
        <w:tab/>
        <w:t>(15)</w:t>
      </w:r>
    </w:p>
    <w:p w14:paraId="73347C32" w14:textId="77777777" w:rsidR="00ED56FE" w:rsidRDefault="00ED56FE" w:rsidP="00ED56FE">
      <w:r>
        <w:t>in which I</w:t>
      </w:r>
      <w:r w:rsidRPr="00315B3B">
        <w:rPr>
          <w:vertAlign w:val="subscript"/>
        </w:rPr>
        <w:t>0</w:t>
      </w:r>
      <w:r>
        <w:t>(</w:t>
      </w:r>
      <w:r w:rsidRPr="00315B3B">
        <w:rPr>
          <w:rFonts w:ascii="Symbol" w:hAnsi="Symbol"/>
        </w:rPr>
        <w:t>g</w:t>
      </w:r>
      <w:r>
        <w:t xml:space="preserve">) is the zero moment integral. Typically, </w:t>
      </w:r>
      <w:r w:rsidRPr="00315B3B">
        <w:rPr>
          <w:rFonts w:ascii="Symbol" w:hAnsi="Symbol"/>
          <w:i/>
          <w:iCs/>
        </w:rPr>
        <w:t>g</w:t>
      </w:r>
      <w:r>
        <w:t xml:space="preserve"> is given a value of 3.3 but can range from 1-7.</w:t>
      </w:r>
    </w:p>
    <w:p w14:paraId="2D7FE7E3" w14:textId="77777777" w:rsidR="00D3176A" w:rsidRDefault="00D3176A" w:rsidP="00D3176A">
      <w:r>
        <w:t xml:space="preserve">When using wind inputs the values of </w:t>
      </w:r>
      <w:r w:rsidRPr="00D07966">
        <w:rPr>
          <w:rFonts w:ascii="Symbol" w:hAnsi="Symbol"/>
          <w:i/>
          <w:iCs/>
        </w:rPr>
        <w:t>a</w:t>
      </w:r>
      <w:r w:rsidRPr="00D07966">
        <w:rPr>
          <w:rFonts w:ascii="Symbol" w:hAnsi="Symbol"/>
        </w:rPr>
        <w:t xml:space="preserve"> </w:t>
      </w:r>
      <w:r>
        <w:t xml:space="preserve">and </w:t>
      </w:r>
      <w:r w:rsidRPr="00D07966">
        <w:rPr>
          <w:rFonts w:ascii="Symbol" w:hAnsi="Symbol"/>
          <w:i/>
          <w:iCs/>
        </w:rPr>
        <w:t>g</w:t>
      </w:r>
      <w:r>
        <w:t xml:space="preserve"> are given by:</w:t>
      </w:r>
    </w:p>
    <w:p w14:paraId="68B2DCF2" w14:textId="507CA5FB" w:rsidR="00D3176A" w:rsidRDefault="00D3176A" w:rsidP="00D3176A">
      <w:pPr>
        <w:jc w:val="right"/>
      </w:pPr>
      <w:r w:rsidRPr="00D07966">
        <w:rPr>
          <w:position w:val="-28"/>
        </w:rPr>
        <w:object w:dxaOrig="3860" w:dyaOrig="740" w14:anchorId="30D31957">
          <v:shape id="_x0000_i1046" type="#_x0000_t75" style="width:192.8pt;height:37.15pt" o:ole="">
            <v:imagedata r:id="rId142" o:title=""/>
          </v:shape>
          <o:OLEObject Type="Embed" ProgID="Equation.DSMT4" ShapeID="_x0000_i1046" DrawAspect="Content" ObjectID="_1831119125" r:id="rId143"/>
        </w:object>
      </w:r>
      <w:r>
        <w:tab/>
      </w:r>
      <w:r>
        <w:tab/>
      </w:r>
      <w:r>
        <w:tab/>
        <w:t>(16)</w:t>
      </w:r>
    </w:p>
    <w:p w14:paraId="3F8D711E" w14:textId="1811DD28" w:rsidR="00ED56FE" w:rsidRDefault="00ED56FE" w:rsidP="00ED56FE">
      <w:r>
        <w:t xml:space="preserve">If </w:t>
      </w:r>
      <w:r w:rsidRPr="00315B3B">
        <w:rPr>
          <w:rFonts w:ascii="Symbol" w:hAnsi="Symbol"/>
          <w:i/>
          <w:iCs/>
        </w:rPr>
        <w:t>g</w:t>
      </w:r>
      <w:r>
        <w:t xml:space="preserve"> is given a value of </w:t>
      </w:r>
      <w:r w:rsidRPr="00014768">
        <w:rPr>
          <w:i/>
          <w:iCs/>
        </w:rPr>
        <w:t>NaN</w:t>
      </w:r>
      <w:r>
        <w:t xml:space="preserve">, the value is estimated using the values of </w:t>
      </w:r>
      <w:r w:rsidRPr="0044677C">
        <w:rPr>
          <w:i/>
          <w:iCs/>
        </w:rPr>
        <w:t>T</w:t>
      </w:r>
      <w:r w:rsidRPr="0044677C">
        <w:rPr>
          <w:i/>
          <w:iCs/>
          <w:vertAlign w:val="subscript"/>
        </w:rPr>
        <w:t xml:space="preserve">p </w:t>
      </w:r>
      <w:r>
        <w:t xml:space="preserve">and </w:t>
      </w:r>
      <w:r w:rsidRPr="0044677C">
        <w:rPr>
          <w:i/>
          <w:iCs/>
        </w:rPr>
        <w:t>T</w:t>
      </w:r>
      <w:r w:rsidRPr="0044677C">
        <w:rPr>
          <w:i/>
          <w:iCs/>
          <w:vertAlign w:val="subscript"/>
        </w:rPr>
        <w:t>2</w:t>
      </w:r>
      <w:r>
        <w:t xml:space="preserve"> and the integral values given in Table 1 of MIAS Publication No.4, 1982 </w:t>
      </w:r>
      <w:r w:rsidR="00402D3B">
        <w:fldChar w:fldCharType="begin"/>
      </w:r>
      <w:r w:rsidR="00402D3B">
        <w:instrText xml:space="preserve"> ADDIN EN.CITE &lt;EndNote&gt;&lt;Cite&gt;&lt;Author&gt;Carter&lt;/Author&gt;&lt;Year&gt;1982&lt;/Year&gt;&lt;RecNum&gt;516&lt;/RecNum&gt;&lt;DisplayText&gt;(Carter, 1982)&lt;/DisplayText&gt;&lt;record&gt;&lt;rec-number&gt;516&lt;/rec-number&gt;&lt;foreign-keys&gt;&lt;key app="EN" db-id="sv9fdvxxw0ss5geav2oxv0s15saz05p5zzwd" timestamp="1381163875" guid="12f488a8-45d4-458f-acf5-8f381f307494"&gt;516&lt;/key&gt;&lt;/foreign-keys&gt;&lt;ref-type name="Report"&gt;27&lt;/ref-type&gt;&lt;contributors&gt;&lt;authors&gt;&lt;author&gt;Carter,D J&lt;/author&gt;&lt;/authors&gt;&lt;tertiary-authors&gt;&lt;author&gt;Institute of Oceanographic Sciences&lt;/author&gt;&lt;/tertiary-authors&gt;&lt;/contributors&gt;&lt;titles&gt;&lt;title&gt;Estimation of wave spectra from wave height and period&lt;/title&gt;&lt;secondary-title&gt;MIAS Publication&lt;/secondary-title&gt;&lt;/titles&gt;&lt;pages&gt;1-21&lt;/pages&gt;&lt;dates&gt;&lt;year&gt;1982&lt;/year&gt;&lt;pub-dates&gt;&lt;date&gt;1982&lt;/date&gt;&lt;/pub-dates&gt;&lt;/dates&gt;&lt;pub-location&gt;Godalming&lt;/pub-location&gt;&lt;isbn&gt;4&lt;/isbn&gt;&lt;label&gt;765&lt;/label&gt;&lt;urls&gt;&lt;/urls&gt;&lt;remote-database-provider&gt;ISBN: 0-904175-12-X&lt;/remote-database-provider&gt;&lt;/record&gt;&lt;/Cite&gt;&lt;/EndNote&gt;</w:instrText>
      </w:r>
      <w:r w:rsidR="00402D3B">
        <w:fldChar w:fldCharType="separate"/>
      </w:r>
      <w:r w:rsidR="00402D3B">
        <w:rPr>
          <w:noProof/>
        </w:rPr>
        <w:t>(Carter, 1982)</w:t>
      </w:r>
      <w:r w:rsidR="00402D3B">
        <w:fldChar w:fldCharType="end"/>
      </w:r>
      <w:r>
        <w:t>.</w:t>
      </w:r>
    </w:p>
    <w:bookmarkEnd w:id="226"/>
    <w:p w14:paraId="3039558E" w14:textId="77777777" w:rsidR="00ED56FE" w:rsidRDefault="00ED56FE" w:rsidP="00ED56FE"/>
    <w:p w14:paraId="2293F145" w14:textId="77777777" w:rsidR="00ED56FE" w:rsidRPr="006C42BF" w:rsidRDefault="00ED56FE" w:rsidP="00ED56FE">
      <w:pPr>
        <w:keepNext/>
        <w:rPr>
          <w:b/>
          <w:bCs/>
        </w:rPr>
      </w:pPr>
      <w:r w:rsidRPr="006C42BF">
        <w:rPr>
          <w:b/>
          <w:bCs/>
        </w:rPr>
        <w:t>TMA shallow water</w:t>
      </w:r>
    </w:p>
    <w:p w14:paraId="209B9EE3" w14:textId="4EA66D4B" w:rsidR="00ED56FE" w:rsidRDefault="00ED56FE" w:rsidP="00ED56FE">
      <w:pPr>
        <w:rPr>
          <w:rFonts w:cstheme="minorHAnsi"/>
          <w:lang w:val="en-US"/>
        </w:rPr>
      </w:pPr>
      <w:r>
        <w:t>The TMA spectrum modifies the JONSWAP spectrum to take account of shallow water effects (depth saturation of the energy spectra).</w:t>
      </w:r>
      <w:r w:rsidRPr="003B7FB8">
        <w:rPr>
          <w:rFonts w:cstheme="minorHAnsi"/>
          <w:lang w:val="en-US"/>
        </w:rPr>
        <w:t xml:space="preserve"> </w:t>
      </w:r>
      <w:r w:rsidRPr="00247CA9">
        <w:rPr>
          <w:rFonts w:cstheme="minorHAnsi"/>
          <w:lang w:val="en-US"/>
        </w:rPr>
        <w:t xml:space="preserve">To correct for depth-dependent effects, Bouws et al. </w:t>
      </w:r>
      <w:r>
        <w:rPr>
          <w:rFonts w:cstheme="minorHAnsi"/>
          <w:lang w:val="en-US"/>
        </w:rPr>
        <w:fldChar w:fldCharType="begin"/>
      </w:r>
      <w:r w:rsidR="00DE1831">
        <w:rPr>
          <w:rFonts w:cstheme="minorHAnsi"/>
          <w:lang w:val="en-US"/>
        </w:rPr>
        <w:instrText xml:space="preserve"> ADDIN EN.CITE &lt;EndNote&gt;&lt;Cite ExcludeAuth="1"&gt;&lt;Author&gt;Bouws&lt;/Author&gt;&lt;Year&gt;1985&lt;/Year&gt;&lt;RecNum&gt;338&lt;/RecNum&gt;&lt;DisplayText&gt;(1985)&lt;/DisplayText&gt;&lt;record&gt;&lt;rec-number&gt;338&lt;/rec-number&gt;&lt;foreign-keys&gt;&lt;key app="EN" db-id="sv9fdvxxw0ss5geav2oxv0s15saz05p5zzwd" timestamp="1381163855" guid="a19d5787-018f-46a2-a446-b16854c9aee2"&gt;338&lt;/key&gt;&lt;/foreign-keys&gt;&lt;ref-type name="Journal Article"&gt;17&lt;/ref-type&gt;&lt;contributors&gt;&lt;authors&gt;&lt;author&gt;Bouws,E&lt;/author&gt;&lt;author&gt;Günther,H&lt;/author&gt;&lt;author&gt;Rosenthal,W&lt;/author&gt;&lt;author&gt;Vincent,C L&lt;/author&gt;&lt;/authors&gt;&lt;/contributors&gt;&lt;titles&gt;&lt;title&gt;Similarity of the wind wave spectra in finite depth water: Part 1 - spectral form&lt;/title&gt;&lt;secondary-title&gt;Journal of Geophysical Research&lt;/secondary-title&gt;&lt;/titles&gt;&lt;periodical&gt;&lt;full-title&gt;Journal of Geophysical Research&lt;/full-title&gt;&lt;/periodical&gt;&lt;pages&gt;975-986&lt;/pages&gt;&lt;volume&gt;90&lt;/volume&gt;&lt;number&gt;C1&lt;/number&gt;&lt;dates&gt;&lt;year&gt;1985&lt;/year&gt;&lt;pub-dates&gt;&lt;date&gt;1985&lt;/date&gt;&lt;/pub-dates&gt;&lt;/dates&gt;&lt;label&gt;578&lt;/label&gt;&lt;urls&gt;&lt;/urls&gt;&lt;/record&gt;&lt;/Cite&gt;&lt;/EndNote&gt;</w:instrText>
      </w:r>
      <w:r>
        <w:rPr>
          <w:rFonts w:cstheme="minorHAnsi"/>
          <w:lang w:val="en-US"/>
        </w:rPr>
        <w:fldChar w:fldCharType="separate"/>
      </w:r>
      <w:r>
        <w:rPr>
          <w:rFonts w:cstheme="minorHAnsi"/>
          <w:noProof/>
          <w:lang w:val="en-US"/>
        </w:rPr>
        <w:t>(1985)</w:t>
      </w:r>
      <w:r>
        <w:rPr>
          <w:rFonts w:cstheme="minorHAnsi"/>
          <w:lang w:val="en-US"/>
        </w:rPr>
        <w:fldChar w:fldCharType="end"/>
      </w:r>
      <w:r>
        <w:rPr>
          <w:rFonts w:cstheme="minorHAnsi"/>
          <w:lang w:val="en-US"/>
        </w:rPr>
        <w:t xml:space="preserve"> </w:t>
      </w:r>
      <w:r w:rsidRPr="00247CA9">
        <w:rPr>
          <w:rFonts w:cstheme="minorHAnsi"/>
          <w:lang w:val="en-US"/>
        </w:rPr>
        <w:t>also manipulated the linear term</w:t>
      </w:r>
      <w:r>
        <w:rPr>
          <w:rFonts w:cstheme="minorHAnsi"/>
          <w:lang w:val="en-US"/>
        </w:rPr>
        <w:t xml:space="preserve"> </w:t>
      </w:r>
      <w:r w:rsidRPr="00DB3C4D">
        <w:rPr>
          <w:rFonts w:cstheme="minorHAnsi"/>
          <w:i/>
          <w:iCs/>
          <w:lang w:val="en-US"/>
        </w:rPr>
        <w:t>S(f)</w:t>
      </w:r>
      <w:r w:rsidRPr="00247CA9">
        <w:rPr>
          <w:rFonts w:cstheme="minorHAnsi"/>
          <w:lang w:val="en-US"/>
        </w:rPr>
        <w:t xml:space="preserve"> to reflect the loss of energy due to enhanced dissipation of shallow water. </w:t>
      </w:r>
      <w:r>
        <w:rPr>
          <w:rFonts w:cstheme="minorHAnsi"/>
          <w:lang w:val="en-US"/>
        </w:rPr>
        <w:t xml:space="preserve">They replace </w:t>
      </w:r>
      <w:r w:rsidRPr="00DB3C4D">
        <w:rPr>
          <w:rFonts w:cstheme="minorHAnsi"/>
          <w:i/>
          <w:iCs/>
          <w:lang w:val="en-US"/>
        </w:rPr>
        <w:t xml:space="preserve">S(f) </w:t>
      </w:r>
      <w:r>
        <w:rPr>
          <w:rFonts w:cstheme="minorHAnsi"/>
          <w:lang w:val="en-US"/>
        </w:rPr>
        <w:t xml:space="preserve">with </w:t>
      </w:r>
      <w:r w:rsidRPr="00DB3C4D">
        <w:rPr>
          <w:rFonts w:cstheme="minorHAnsi"/>
          <w:i/>
          <w:iCs/>
          <w:lang w:val="en-US"/>
        </w:rPr>
        <w:t>S</w:t>
      </w:r>
      <w:r w:rsidRPr="00DB3C4D">
        <w:rPr>
          <w:rFonts w:cstheme="minorHAnsi"/>
          <w:i/>
          <w:iCs/>
          <w:vertAlign w:val="subscript"/>
          <w:lang w:val="en-US"/>
        </w:rPr>
        <w:t>k</w:t>
      </w:r>
      <w:r w:rsidRPr="00DB3C4D">
        <w:rPr>
          <w:rFonts w:cstheme="minorHAnsi"/>
          <w:i/>
          <w:iCs/>
          <w:lang w:val="en-US"/>
        </w:rPr>
        <w:t>(f, </w:t>
      </w:r>
      <w:r>
        <w:rPr>
          <w:rFonts w:cstheme="minorHAnsi"/>
          <w:i/>
          <w:iCs/>
          <w:lang w:val="en-US"/>
        </w:rPr>
        <w:t>h</w:t>
      </w:r>
      <w:r w:rsidRPr="00DB3C4D">
        <w:rPr>
          <w:rFonts w:cstheme="minorHAnsi"/>
          <w:i/>
          <w:iCs/>
          <w:lang w:val="en-US"/>
        </w:rPr>
        <w:t>),</w:t>
      </w:r>
      <w:r>
        <w:rPr>
          <w:rFonts w:cstheme="minorHAnsi"/>
          <w:lang w:val="en-US"/>
        </w:rPr>
        <w:t xml:space="preserve"> where </w:t>
      </w:r>
      <w:r w:rsidRPr="008F0611">
        <w:rPr>
          <w:rFonts w:cstheme="minorHAnsi"/>
          <w:i/>
          <w:iCs/>
          <w:lang w:val="en-US"/>
        </w:rPr>
        <w:t>h</w:t>
      </w:r>
      <w:r>
        <w:rPr>
          <w:rFonts w:cstheme="minorHAnsi"/>
          <w:lang w:val="en-US"/>
        </w:rPr>
        <w:t xml:space="preserve"> is the water depth:</w:t>
      </w:r>
    </w:p>
    <w:p w14:paraId="0D2B347F" w14:textId="4F959F01" w:rsidR="00ED56FE" w:rsidRPr="00247CA9" w:rsidRDefault="00ED56FE" w:rsidP="00ED56FE">
      <w:pPr>
        <w:jc w:val="right"/>
        <w:rPr>
          <w:position w:val="-44"/>
        </w:rPr>
      </w:pPr>
      <w:r w:rsidRPr="00247CA9">
        <w:rPr>
          <w:position w:val="-36"/>
        </w:rPr>
        <w:object w:dxaOrig="2500" w:dyaOrig="800" w14:anchorId="4B09BDAA">
          <v:shape id="_x0000_i1047" type="#_x0000_t75" style="width:123.9pt;height:40.55pt" o:ole="">
            <v:imagedata r:id="rId144" o:title=""/>
          </v:shape>
          <o:OLEObject Type="Embed" ProgID="Equation.DSMT4" ShapeID="_x0000_i1047" DrawAspect="Content" ObjectID="_1831119126" r:id="rId145"/>
        </w:object>
      </w:r>
      <w:r>
        <w:rPr>
          <w:position w:val="-44"/>
        </w:rPr>
        <w:t xml:space="preserve">  </w:t>
      </w:r>
      <w:r w:rsidRPr="00247CA9">
        <w:rPr>
          <w:position w:val="-68"/>
        </w:rPr>
        <w:object w:dxaOrig="3379" w:dyaOrig="1480" w14:anchorId="4FBE019E">
          <v:shape id="_x0000_i1048" type="#_x0000_t75" style="width:169.45pt;height:1in" o:ole="">
            <v:imagedata r:id="rId146" o:title=""/>
          </v:shape>
          <o:OLEObject Type="Embed" ProgID="Equation.DSMT4" ShapeID="_x0000_i1048" DrawAspect="Content" ObjectID="_1831119127" r:id="rId147"/>
        </w:object>
      </w:r>
      <w:r>
        <w:rPr>
          <w:position w:val="-92"/>
        </w:rPr>
        <w:t xml:space="preserve">  </w:t>
      </w:r>
      <w:r>
        <w:t xml:space="preserve">and </w:t>
      </w:r>
      <w:r w:rsidRPr="00247CA9">
        <w:rPr>
          <w:position w:val="-12"/>
        </w:rPr>
        <w:object w:dxaOrig="1560" w:dyaOrig="400" w14:anchorId="4750E297">
          <v:shape id="_x0000_i1049" type="#_x0000_t75" style="width:77pt;height:20.45pt" o:ole="">
            <v:imagedata r:id="rId148" o:title=""/>
          </v:shape>
          <o:OLEObject Type="Embed" ProgID="Equation.DSMT4" ShapeID="_x0000_i1049" DrawAspect="Content" ObjectID="_1831119128" r:id="rId149"/>
        </w:object>
      </w:r>
      <w:r>
        <w:t xml:space="preserve"> </w:t>
      </w:r>
      <w:r>
        <w:tab/>
        <w:t>(1</w:t>
      </w:r>
      <w:r w:rsidR="00D3176A">
        <w:t>7</w:t>
      </w:r>
      <w:r>
        <w:t>)</w:t>
      </w:r>
      <w:r>
        <w:rPr>
          <w:position w:val="-92"/>
        </w:rPr>
        <w:t xml:space="preserve"> </w:t>
      </w:r>
    </w:p>
    <w:p w14:paraId="4D89B14C" w14:textId="77777777" w:rsidR="00ED56FE" w:rsidRDefault="00ED56FE" w:rsidP="00ED56FE">
      <w:pPr>
        <w:rPr>
          <w:rFonts w:cstheme="minorHAnsi"/>
        </w:rPr>
      </w:pPr>
      <w:r>
        <w:rPr>
          <w:rFonts w:cstheme="minorHAnsi"/>
        </w:rPr>
        <w:t xml:space="preserve">in which </w:t>
      </w:r>
      <w:r w:rsidRPr="008F0611">
        <w:rPr>
          <w:rFonts w:cstheme="minorHAnsi"/>
          <w:i/>
          <w:iCs/>
        </w:rPr>
        <w:t>k</w:t>
      </w:r>
      <w:r>
        <w:rPr>
          <w:rFonts w:cstheme="minorHAnsi"/>
        </w:rPr>
        <w:t xml:space="preserve"> is the wave number (</w:t>
      </w:r>
      <w:r w:rsidRPr="008F0611">
        <w:rPr>
          <w:rFonts w:cstheme="minorHAnsi"/>
          <w:i/>
          <w:iCs/>
        </w:rPr>
        <w:t>1/L</w:t>
      </w:r>
      <w:r>
        <w:rPr>
          <w:rFonts w:cstheme="minorHAnsi"/>
        </w:rPr>
        <w:t xml:space="preserve">) and other variables are as defined for the JONSWAP spectrum. The solution of the partial derivatives is detailed in </w:t>
      </w:r>
      <w:r w:rsidRPr="007E695A">
        <w:t>Kitaigorodskii et al.</w:t>
      </w:r>
      <w:r>
        <w:t xml:space="preserve"> </w:t>
      </w:r>
      <w:r>
        <w:fldChar w:fldCharType="begin"/>
      </w:r>
      <w:r>
        <w:instrText xml:space="preserve"> ADDIN EN.CITE &lt;EndNote&gt;&lt;Cite ExcludeAuth="1"&gt;&lt;Author&gt;Kitaigorodskii&lt;/Author&gt;&lt;Year&gt;1975&lt;/Year&gt;&lt;RecNum&gt;4427&lt;/RecNum&gt;&lt;DisplayText&gt;(1975)&lt;/DisplayText&gt;&lt;record&gt;&lt;rec-number&gt;4427&lt;/rec-number&gt;&lt;foreign-keys&gt;&lt;key app="EN" db-id="sv9fdvxxw0ss5geav2oxv0s15saz05p5zzwd" timestamp="1562684060" guid="103956e4-0545-4097-864f-5bbff65f5883"&gt;4427&lt;/key&gt;&lt;/foreign-keys&gt;&lt;ref-type name="Journal Article"&gt;17&lt;/ref-type&gt;&lt;contributors&gt;&lt;authors&gt;&lt;author&gt;Kitaigorodskii, S. A&lt;/author&gt;&lt;author&gt;Krasitskii, V P&lt;/author&gt;&lt;author&gt;Zaslavskii, M M&lt;/author&gt;&lt;/authors&gt;&lt;/contributors&gt;&lt;titles&gt;&lt;title&gt;On Phillips theory of equilibrium range in the spectra of wind-generated gravity waves. Journal of Physical Oceanography&lt;/title&gt;&lt;secondary-title&gt;Journal of Physical Oceanography&lt;/secondary-title&gt;&lt;/titles&gt;&lt;periodical&gt;&lt;full-title&gt;Journal of Physical Oceanography&lt;/full-title&gt;&lt;/periodical&gt;&lt;pages&gt;410-420&lt;/pages&gt;&lt;volume&gt;5&lt;/volume&gt;&lt;number&gt;3&lt;/number&gt;&lt;dates&gt;&lt;year&gt;1975&lt;/year&gt;&lt;/dates&gt;&lt;urls&gt;&lt;/urls&gt;&lt;/record&gt;&lt;/Cite&gt;&lt;/EndNote&gt;</w:instrText>
      </w:r>
      <w:r>
        <w:fldChar w:fldCharType="separate"/>
      </w:r>
      <w:r>
        <w:rPr>
          <w:noProof/>
        </w:rPr>
        <w:t>(1975)</w:t>
      </w:r>
      <w:r>
        <w:fldChar w:fldCharType="end"/>
      </w:r>
      <w:r>
        <w:t xml:space="preserve"> and Bouws et al. give the following approximate solution</w:t>
      </w:r>
      <w:r>
        <w:rPr>
          <w:rFonts w:cstheme="minorHAnsi"/>
        </w:rPr>
        <w:t>:</w:t>
      </w:r>
    </w:p>
    <w:p w14:paraId="36637D30" w14:textId="6EF58738" w:rsidR="00ED56FE" w:rsidRDefault="00ED56FE" w:rsidP="00ED56FE">
      <w:pPr>
        <w:spacing w:after="0"/>
        <w:ind w:left="2160" w:firstLine="720"/>
        <w:jc w:val="right"/>
        <w:rPr>
          <w:position w:val="-92"/>
        </w:rPr>
      </w:pPr>
      <w:r w:rsidRPr="00F32F63">
        <w:rPr>
          <w:position w:val="-92"/>
        </w:rPr>
        <w:t xml:space="preserve"> </w:t>
      </w:r>
      <w:r w:rsidRPr="009B3E9E">
        <w:rPr>
          <w:position w:val="-48"/>
        </w:rPr>
        <w:object w:dxaOrig="3620" w:dyaOrig="1140" w14:anchorId="05118CAE">
          <v:shape id="_x0000_i1050" type="#_x0000_t75" style="width:179.55pt;height:56.1pt" o:ole="">
            <v:imagedata r:id="rId150" o:title=""/>
          </v:shape>
          <o:OLEObject Type="Embed" ProgID="Equation.DSMT4" ShapeID="_x0000_i1050" DrawAspect="Content" ObjectID="_1831119129" r:id="rId151"/>
        </w:object>
      </w:r>
      <w:r>
        <w:tab/>
      </w:r>
      <w:r>
        <w:tab/>
      </w:r>
      <w:r>
        <w:tab/>
        <w:t>(1</w:t>
      </w:r>
      <w:r w:rsidR="00D3176A">
        <w:t>8</w:t>
      </w:r>
      <w:r>
        <w:t>)</w:t>
      </w:r>
    </w:p>
    <w:p w14:paraId="21C66658" w14:textId="77777777" w:rsidR="00ED56FE" w:rsidRDefault="00ED56FE" w:rsidP="00ED56FE">
      <w:pPr>
        <w:tabs>
          <w:tab w:val="left" w:pos="1370"/>
        </w:tabs>
        <w:rPr>
          <w:sz w:val="24"/>
        </w:rPr>
      </w:pPr>
      <w:r>
        <w:rPr>
          <w:sz w:val="24"/>
        </w:rPr>
        <w:t xml:space="preserve">Such that: </w:t>
      </w:r>
      <w:r w:rsidRPr="00B062E5">
        <w:rPr>
          <w:position w:val="-14"/>
          <w:sz w:val="24"/>
        </w:rPr>
        <w:object w:dxaOrig="1980" w:dyaOrig="400" w14:anchorId="0D4EB02D">
          <v:shape id="_x0000_i1051" type="#_x0000_t75" style="width:97.4pt;height:20.45pt" o:ole="">
            <v:imagedata r:id="rId152" o:title=""/>
          </v:shape>
          <o:OLEObject Type="Embed" ProgID="Equation.DSMT4" ShapeID="_x0000_i1051" DrawAspect="Content" ObjectID="_1831119130" r:id="rId153"/>
        </w:object>
      </w:r>
      <w:r>
        <w:rPr>
          <w:sz w:val="24"/>
        </w:rPr>
        <w:t xml:space="preserve">  where </w:t>
      </w:r>
      <w:r w:rsidRPr="00B062E5">
        <w:rPr>
          <w:i/>
          <w:iCs/>
          <w:sz w:val="24"/>
        </w:rPr>
        <w:t>S(f)</w:t>
      </w:r>
      <w:r>
        <w:rPr>
          <w:sz w:val="24"/>
        </w:rPr>
        <w:t xml:space="preserve"> is as defined for the JONSWAP spectrum.</w:t>
      </w:r>
    </w:p>
    <w:p w14:paraId="5350F185" w14:textId="545669CE" w:rsidR="00ED56FE" w:rsidRDefault="00ED56FE" w:rsidP="00ED56FE">
      <w:r>
        <w:rPr>
          <w:sz w:val="24"/>
        </w:rPr>
        <w:t xml:space="preserve">When using wind input the peak frequency is estimated from the peak period using the equation proposed by </w:t>
      </w:r>
      <w:r>
        <w:t xml:space="preserve">Donelan </w:t>
      </w:r>
      <w:r>
        <w:fldChar w:fldCharType="begin"/>
      </w:r>
      <w:r w:rsidR="00DE1831">
        <w:instrText xml:space="preserve"> ADDIN EN.CITE &lt;EndNote&gt;&lt;Cite ExcludeAuth="1"&gt;&lt;Author&gt;Donelan&lt;/Author&gt;&lt;Year&gt;1985&lt;/Year&gt;&lt;RecNum&gt;337&lt;/RecNum&gt;&lt;DisplayText&gt;(1985)&lt;/DisplayText&gt;&lt;record&gt;&lt;rec-number&gt;337&lt;/rec-number&gt;&lt;foreign-keys&gt;&lt;key app="EN" db-id="sv9fdvxxw0ss5geav2oxv0s15saz05p5zzwd" timestamp="1381163855" guid="a245e31d-eeaa-4a83-bcac-a81143131099"&gt;337&lt;/key&gt;&lt;/foreign-keys&gt;&lt;ref-type name="Journal Article"&gt;17&lt;/ref-type&gt;&lt;contributors&gt;&lt;authors&gt;&lt;author&gt;Donelan,M A&lt;/author&gt;&lt;author&gt;Hamilton,J&lt;/author&gt;&lt;author&gt;Hui,W H&lt;/author&gt;&lt;/authors&gt;&lt;/contributors&gt;&lt;titles&gt;&lt;title&gt;Directional Spectra of wind-generated waves&lt;/title&gt;&lt;secondary-title&gt;Phil.Trans.R.Soc.Lond.A.&lt;/secondary-title&gt;&lt;/titles&gt;&lt;periodical&gt;&lt;full-title&gt;Phil.Trans.R.Soc.Lond.A.&lt;/full-title&gt;&lt;/periodical&gt;&lt;pages&gt;509-562&lt;/pages&gt;&lt;volume&gt;315&lt;/volume&gt;&lt;number&gt;1534&lt;/number&gt;&lt;keywords&gt;&lt;keyword&gt;waves&lt;/keyword&gt;&lt;/keywords&gt;&lt;dates&gt;&lt;year&gt;1985&lt;/year&gt;&lt;pub-dates&gt;&lt;date&gt;1985&lt;/date&gt;&lt;/pub-dates&gt;&lt;/dates&gt;&lt;label&gt;577&lt;/label&gt;&lt;urls&gt;&lt;/urls&gt;&lt;/record&gt;&lt;/Cite&gt;&lt;/EndNote&gt;</w:instrText>
      </w:r>
      <w:r>
        <w:fldChar w:fldCharType="separate"/>
      </w:r>
      <w:r>
        <w:rPr>
          <w:noProof/>
        </w:rPr>
        <w:t>(1985)</w:t>
      </w:r>
      <w:r>
        <w:fldChar w:fldCharType="end"/>
      </w:r>
      <w:r>
        <w:t xml:space="preserve">: </w:t>
      </w:r>
    </w:p>
    <w:p w14:paraId="634E53F4" w14:textId="37430CDF" w:rsidR="00ED56FE" w:rsidRDefault="00ED56FE" w:rsidP="00ED56FE">
      <w:pPr>
        <w:ind w:left="1440" w:firstLine="720"/>
        <w:jc w:val="right"/>
        <w:rPr>
          <w:sz w:val="24"/>
        </w:rPr>
      </w:pPr>
      <w:r w:rsidRPr="00B062E5">
        <w:rPr>
          <w:position w:val="-68"/>
        </w:rPr>
        <w:object w:dxaOrig="4760" w:dyaOrig="1480" w14:anchorId="1EC97455">
          <v:shape id="_x0000_i1052" type="#_x0000_t75" style="width:237.3pt;height:76.95pt" o:ole="">
            <v:imagedata r:id="rId154" o:title=""/>
          </v:shape>
          <o:OLEObject Type="Embed" ProgID="Equation.DSMT4" ShapeID="_x0000_i1052" DrawAspect="Content" ObjectID="_1831119131" r:id="rId155"/>
        </w:object>
      </w:r>
      <w:r>
        <w:tab/>
      </w:r>
      <w:r>
        <w:tab/>
      </w:r>
      <w:r>
        <w:tab/>
        <w:t>(1</w:t>
      </w:r>
      <w:r w:rsidR="00D3176A">
        <w:t>9</w:t>
      </w:r>
      <w:r>
        <w:t>)</w:t>
      </w:r>
    </w:p>
    <w:p w14:paraId="0226B9EA" w14:textId="3DC9C306" w:rsidR="007B1E01" w:rsidRPr="007B1E01" w:rsidRDefault="00ED56FE" w:rsidP="007B1E01">
      <w:pPr>
        <w:rPr>
          <w:sz w:val="24"/>
        </w:rPr>
      </w:pPr>
      <w:r>
        <w:rPr>
          <w:sz w:val="24"/>
        </w:rPr>
        <w:t xml:space="preserve">where </w:t>
      </w:r>
      <w:r w:rsidRPr="00DA79B4">
        <w:rPr>
          <w:i/>
          <w:iCs/>
          <w:sz w:val="24"/>
        </w:rPr>
        <w:t>U</w:t>
      </w:r>
      <w:r>
        <w:rPr>
          <w:sz w:val="24"/>
        </w:rPr>
        <w:t xml:space="preserve"> is the wind speed at 10m (m/s), </w:t>
      </w:r>
      <w:r w:rsidRPr="00DA79B4">
        <w:rPr>
          <w:i/>
          <w:iCs/>
          <w:sz w:val="24"/>
        </w:rPr>
        <w:t>F</w:t>
      </w:r>
      <w:r>
        <w:rPr>
          <w:sz w:val="24"/>
        </w:rPr>
        <w:t xml:space="preserve"> is the fetch length (m), </w:t>
      </w:r>
      <w:r w:rsidRPr="00DA79B4">
        <w:rPr>
          <w:i/>
          <w:iCs/>
          <w:sz w:val="24"/>
        </w:rPr>
        <w:t>g</w:t>
      </w:r>
      <w:r>
        <w:rPr>
          <w:sz w:val="24"/>
        </w:rPr>
        <w:t xml:space="preserve"> is the acceleration due to gravity (m/s</w:t>
      </w:r>
      <w:r w:rsidRPr="00F32F63">
        <w:rPr>
          <w:sz w:val="24"/>
          <w:vertAlign w:val="superscript"/>
        </w:rPr>
        <w:t>2</w:t>
      </w:r>
      <w:r>
        <w:rPr>
          <w:sz w:val="24"/>
        </w:rPr>
        <w:t>) and</w:t>
      </w:r>
      <w:r w:rsidRPr="00DA79B4">
        <w:rPr>
          <w:i/>
          <w:iCs/>
          <w:sz w:val="24"/>
        </w:rPr>
        <w:t xml:space="preserve"> L</w:t>
      </w:r>
      <w:r w:rsidRPr="00DA79B4">
        <w:rPr>
          <w:i/>
          <w:iCs/>
          <w:sz w:val="24"/>
          <w:vertAlign w:val="subscript"/>
        </w:rPr>
        <w:t>p</w:t>
      </w:r>
      <w:r>
        <w:rPr>
          <w:sz w:val="24"/>
        </w:rPr>
        <w:t xml:space="preserve"> is the wavelength of the peak period.</w:t>
      </w:r>
      <w:bookmarkStart w:id="228" w:name="_Hlk216457646"/>
      <w:r>
        <w:rPr>
          <w:sz w:val="24"/>
        </w:rPr>
        <w:t xml:space="preserve"> </w:t>
      </w:r>
      <w:r w:rsidR="009A4EA5">
        <w:rPr>
          <w:sz w:val="24"/>
        </w:rPr>
        <w:t xml:space="preserve">If a value of </w:t>
      </w:r>
      <w:r w:rsidR="009A4EA5" w:rsidRPr="009A4EA5">
        <w:rPr>
          <w:rFonts w:ascii="Symbol" w:hAnsi="Symbol"/>
          <w:i/>
          <w:iCs/>
          <w:sz w:val="24"/>
        </w:rPr>
        <w:t>g</w:t>
      </w:r>
      <w:r w:rsidR="009A4EA5">
        <w:rPr>
          <w:sz w:val="24"/>
        </w:rPr>
        <w:t xml:space="preserve">&gt;0 is specified this is used instead. </w:t>
      </w:r>
      <w:bookmarkEnd w:id="228"/>
      <w:r w:rsidR="007B1E01" w:rsidRPr="007B1E01">
        <w:rPr>
          <w:sz w:val="24"/>
        </w:rPr>
        <w:t>When using wave inputs:</w:t>
      </w:r>
    </w:p>
    <w:p w14:paraId="22B6FDFB" w14:textId="7F2F25CF" w:rsidR="007B1E01" w:rsidRPr="007B1E01" w:rsidRDefault="007B1E01" w:rsidP="007B1E01">
      <w:pPr>
        <w:jc w:val="right"/>
        <w:rPr>
          <w:sz w:val="24"/>
        </w:rPr>
      </w:pPr>
      <w:r w:rsidRPr="007B1E01">
        <w:rPr>
          <w:position w:val="-34"/>
          <w:sz w:val="24"/>
        </w:rPr>
        <w:object w:dxaOrig="3400" w:dyaOrig="859" w14:anchorId="7EB508FC">
          <v:shape id="_x0000_i1053" type="#_x0000_t75" style="width:170.15pt;height:42.8pt" o:ole="">
            <v:imagedata r:id="rId156" o:title=""/>
          </v:shape>
          <o:OLEObject Type="Embed" ProgID="Equation.DSMT4" ShapeID="_x0000_i1053" DrawAspect="Content" ObjectID="_1831119132" r:id="rId157"/>
        </w:object>
      </w:r>
      <w:r w:rsidRPr="007B1E01">
        <w:rPr>
          <w:sz w:val="24"/>
        </w:rPr>
        <w:tab/>
      </w:r>
      <w:r w:rsidRPr="007B1E01">
        <w:rPr>
          <w:sz w:val="24"/>
        </w:rPr>
        <w:tab/>
      </w:r>
      <w:r w:rsidRPr="007B1E01">
        <w:rPr>
          <w:sz w:val="24"/>
        </w:rPr>
        <w:tab/>
      </w:r>
      <w:r w:rsidRPr="007B1E01">
        <w:rPr>
          <w:sz w:val="24"/>
        </w:rPr>
        <w:tab/>
      </w:r>
      <w:r w:rsidRPr="007B1E01">
        <w:rPr>
          <w:sz w:val="24"/>
        </w:rPr>
        <w:tab/>
        <w:t>(20)</w:t>
      </w:r>
    </w:p>
    <w:p w14:paraId="567B50B2" w14:textId="295788B7" w:rsidR="009A4EA5" w:rsidRDefault="009A4EA5" w:rsidP="00ED56FE">
      <w:pPr>
        <w:rPr>
          <w:sz w:val="24"/>
        </w:rPr>
      </w:pPr>
      <w:r>
        <w:rPr>
          <w:sz w:val="24"/>
        </w:rPr>
        <w:t xml:space="preserve">Again, if a value of </w:t>
      </w:r>
      <w:r w:rsidRPr="009A4EA5">
        <w:rPr>
          <w:rFonts w:ascii="Symbol" w:hAnsi="Symbol"/>
          <w:i/>
          <w:iCs/>
          <w:sz w:val="24"/>
        </w:rPr>
        <w:t>g</w:t>
      </w:r>
      <w:r>
        <w:rPr>
          <w:sz w:val="24"/>
        </w:rPr>
        <w:t>&gt;0 is specified this is used instead.</w:t>
      </w:r>
    </w:p>
    <w:p w14:paraId="0FA55308" w14:textId="6E4B369E" w:rsidR="00ED56FE" w:rsidRPr="00CF60B0" w:rsidRDefault="00ED56FE" w:rsidP="00ED56FE">
      <w:pPr>
        <w:rPr>
          <w:sz w:val="24"/>
        </w:rPr>
      </w:pPr>
      <w:r>
        <w:rPr>
          <w:sz w:val="24"/>
        </w:rPr>
        <w:t xml:space="preserve">The wavelength is calculated using the celerity of each frequency for the average depth along the rays. To compute the offshore spectrum the offshore depth is used to determine the saturation (Eq.17), whereas the minimum depth is used to determine the inshore spectrum. In all cases the depth is based on the weighted value for all rays using the directional spreading </w:t>
      </w:r>
      <w:r>
        <w:rPr>
          <w:sz w:val="24"/>
        </w:rPr>
        <w:lastRenderedPageBreak/>
        <w:t xml:space="preserve">function (Eq.19), to weight the relevant depth value for each ray based on the mean direction of the wave condition. </w:t>
      </w:r>
    </w:p>
    <w:p w14:paraId="546F2223" w14:textId="77777777" w:rsidR="00ED56FE" w:rsidRDefault="00ED56FE" w:rsidP="00ED56FE"/>
    <w:p w14:paraId="467D7673" w14:textId="77777777" w:rsidR="00ED56FE" w:rsidRDefault="00ED56FE" w:rsidP="00ED56FE">
      <w:pPr>
        <w:pStyle w:val="Heading3"/>
      </w:pPr>
      <w:bookmarkStart w:id="229" w:name="_Ref128059865"/>
      <w:bookmarkStart w:id="230" w:name="_Toc210993253"/>
      <w:bookmarkStart w:id="231" w:name="_Toc219458215"/>
      <w:r>
        <w:t>Direction spreading</w:t>
      </w:r>
      <w:bookmarkEnd w:id="229"/>
      <w:bookmarkEnd w:id="230"/>
      <w:bookmarkEnd w:id="231"/>
    </w:p>
    <w:p w14:paraId="5635FC88" w14:textId="6CFE108E" w:rsidR="00ED56FE" w:rsidRDefault="00ED56FE" w:rsidP="00ED56FE">
      <w:pPr>
        <w:rPr>
          <w:sz w:val="24"/>
        </w:rPr>
      </w:pPr>
      <w:r>
        <w:rPr>
          <w:sz w:val="24"/>
        </w:rPr>
        <w:t xml:space="preserve">Two methods are available for calculating the effective fetch, as proposed in the Shore Protection Manual and by Donelan </w:t>
      </w:r>
      <w:r>
        <w:rPr>
          <w:sz w:val="24"/>
        </w:rPr>
        <w:fldChar w:fldCharType="begin"/>
      </w:r>
      <w:r w:rsidR="00DE1831">
        <w:rPr>
          <w:sz w:val="24"/>
        </w:rPr>
        <w:instrText xml:space="preserve"> ADDIN EN.CITE &lt;EndNote&gt;&lt;Cite ExcludeAuth="1"&gt;&lt;Author&gt;Donelan&lt;/Author&gt;&lt;Year&gt;1985&lt;/Year&gt;&lt;RecNum&gt;337&lt;/RecNum&gt;&lt;DisplayText&gt;(1985)&lt;/DisplayText&gt;&lt;record&gt;&lt;rec-number&gt;337&lt;/rec-number&gt;&lt;foreign-keys&gt;&lt;key app="EN" db-id="sv9fdvxxw0ss5geav2oxv0s15saz05p5zzwd" timestamp="1381163855" guid="a245e31d-eeaa-4a83-bcac-a81143131099"&gt;337&lt;/key&gt;&lt;/foreign-keys&gt;&lt;ref-type name="Journal Article"&gt;17&lt;/ref-type&gt;&lt;contributors&gt;&lt;authors&gt;&lt;author&gt;Donelan,M A&lt;/author&gt;&lt;author&gt;Hamilton,J&lt;/author&gt;&lt;author&gt;Hui,W H&lt;/author&gt;&lt;/authors&gt;&lt;/contributors&gt;&lt;titles&gt;&lt;title&gt;Directional Spectra of wind-generated waves&lt;/title&gt;&lt;secondary-title&gt;Phil.Trans.R.Soc.Lond.A.&lt;/secondary-title&gt;&lt;/titles&gt;&lt;periodical&gt;&lt;full-title&gt;Phil.Trans.R.Soc.Lond.A.&lt;/full-title&gt;&lt;/periodical&gt;&lt;pages&gt;509-562&lt;/pages&gt;&lt;volume&gt;315&lt;/volume&gt;&lt;number&gt;1534&lt;/number&gt;&lt;keywords&gt;&lt;keyword&gt;waves&lt;/keyword&gt;&lt;/keywords&gt;&lt;dates&gt;&lt;year&gt;1985&lt;/year&gt;&lt;pub-dates&gt;&lt;date&gt;1985&lt;/date&gt;&lt;/pub-dates&gt;&lt;/dates&gt;&lt;label&gt;577&lt;/label&gt;&lt;urls&gt;&lt;/urls&gt;&lt;/record&gt;&lt;/Cite&gt;&lt;/EndNote&gt;</w:instrText>
      </w:r>
      <w:r>
        <w:rPr>
          <w:sz w:val="24"/>
        </w:rPr>
        <w:fldChar w:fldCharType="separate"/>
      </w:r>
      <w:r>
        <w:rPr>
          <w:noProof/>
          <w:sz w:val="24"/>
        </w:rPr>
        <w:t>(1985)</w:t>
      </w:r>
      <w:r>
        <w:rPr>
          <w:sz w:val="24"/>
        </w:rPr>
        <w:fldChar w:fldCharType="end"/>
      </w:r>
      <w:r>
        <w:rPr>
          <w:sz w:val="24"/>
        </w:rPr>
        <w:t xml:space="preserve">.  </w:t>
      </w:r>
    </w:p>
    <w:p w14:paraId="7025D6AE" w14:textId="77777777" w:rsidR="00ED56FE" w:rsidRPr="004D5A30" w:rsidRDefault="00ED56FE" w:rsidP="00ED56FE">
      <w:pPr>
        <w:rPr>
          <w:sz w:val="24"/>
        </w:rPr>
      </w:pPr>
      <w:r w:rsidRPr="004D5A30">
        <w:rPr>
          <w:sz w:val="24"/>
        </w:rPr>
        <w:t>The functional form of the cosine directional distribution used in the SPM is:</w:t>
      </w:r>
    </w:p>
    <w:p w14:paraId="76A9B2EA" w14:textId="47D1234E" w:rsidR="00ED56FE" w:rsidRPr="004D5A30" w:rsidRDefault="00ED56FE" w:rsidP="00ED56FE">
      <w:pPr>
        <w:jc w:val="right"/>
        <w:rPr>
          <w:sz w:val="24"/>
        </w:rPr>
      </w:pPr>
      <w:r w:rsidRPr="004D5A30">
        <w:rPr>
          <w:position w:val="-44"/>
          <w:sz w:val="24"/>
        </w:rPr>
        <w:object w:dxaOrig="2980" w:dyaOrig="859" w14:anchorId="3180AD62">
          <v:shape id="_x0000_i1054" type="#_x0000_t75" style="width:149pt;height:41.3pt" o:ole="">
            <v:imagedata r:id="rId158" o:title=""/>
          </v:shape>
          <o:OLEObject Type="Embed" ProgID="Equation.DSMT4" ShapeID="_x0000_i1054" DrawAspect="Content" ObjectID="_1831119133" r:id="rId159"/>
        </w:object>
      </w:r>
      <w:r w:rsidRPr="004D5A30">
        <w:rPr>
          <w:sz w:val="24"/>
        </w:rPr>
        <w:tab/>
      </w:r>
      <w:r w:rsidRPr="004D5A30">
        <w:rPr>
          <w:sz w:val="24"/>
        </w:rPr>
        <w:tab/>
      </w:r>
      <w:r w:rsidRPr="004D5A30">
        <w:rPr>
          <w:sz w:val="24"/>
        </w:rPr>
        <w:tab/>
      </w:r>
      <w:r>
        <w:rPr>
          <w:sz w:val="24"/>
        </w:rPr>
        <w:tab/>
      </w:r>
      <w:r w:rsidRPr="004D5A30">
        <w:rPr>
          <w:sz w:val="24"/>
        </w:rPr>
        <w:tab/>
        <w:t>(</w:t>
      </w:r>
      <w:r w:rsidR="00D3176A">
        <w:rPr>
          <w:sz w:val="24"/>
        </w:rPr>
        <w:t>2</w:t>
      </w:r>
      <w:r w:rsidR="007B1E01">
        <w:rPr>
          <w:sz w:val="24"/>
        </w:rPr>
        <w:t>1</w:t>
      </w:r>
      <w:r w:rsidRPr="004D5A30">
        <w:rPr>
          <w:sz w:val="24"/>
        </w:rPr>
        <w:t>)</w:t>
      </w:r>
    </w:p>
    <w:p w14:paraId="6741B5D0" w14:textId="77777777" w:rsidR="00ED56FE" w:rsidRPr="003D2133" w:rsidRDefault="00ED56FE" w:rsidP="00ED56FE">
      <w:pPr>
        <w:spacing w:after="160"/>
        <w:rPr>
          <w:sz w:val="24"/>
        </w:rPr>
      </w:pPr>
      <w:r w:rsidRPr="003D2133">
        <w:rPr>
          <w:sz w:val="24"/>
        </w:rPr>
        <w:t xml:space="preserve">where </w:t>
      </w:r>
      <w:r w:rsidRPr="004D5A30">
        <w:rPr>
          <w:position w:val="-6"/>
          <w:sz w:val="24"/>
        </w:rPr>
        <w:object w:dxaOrig="200" w:dyaOrig="340" w14:anchorId="30884D89">
          <v:shape id="_x0000_i1055" type="#_x0000_t75" style="width:10.6pt;height:15.9pt" o:ole="">
            <v:imagedata r:id="rId160" o:title=""/>
          </v:shape>
          <o:OLEObject Type="Embed" ProgID="Equation.DSMT4" ShapeID="_x0000_i1055" DrawAspect="Content" ObjectID="_1831119134" r:id="rId161"/>
        </w:object>
      </w:r>
      <w:r w:rsidRPr="003D2133">
        <w:rPr>
          <w:sz w:val="24"/>
        </w:rPr>
        <w:t xml:space="preserve"> is the mean direction of the spectrum</w:t>
      </w:r>
      <w:r>
        <w:rPr>
          <w:rFonts w:cstheme="minorHAnsi"/>
          <w:sz w:val="24"/>
        </w:rPr>
        <w:t xml:space="preserve">, </w:t>
      </w:r>
      <w:r w:rsidRPr="00621F36">
        <w:rPr>
          <w:rFonts w:cstheme="minorHAnsi"/>
          <w:i/>
          <w:iCs/>
          <w:sz w:val="24"/>
        </w:rPr>
        <w:t>β</w:t>
      </w:r>
      <w:r>
        <w:rPr>
          <w:rFonts w:cstheme="minorHAnsi"/>
          <w:sz w:val="24"/>
        </w:rPr>
        <w:t xml:space="preserve"> is a constant</w:t>
      </w:r>
      <w:r w:rsidRPr="003D2133">
        <w:rPr>
          <w:sz w:val="24"/>
        </w:rPr>
        <w:t xml:space="preserve"> and the exponent </w:t>
      </w:r>
      <w:r w:rsidRPr="003D2133">
        <w:rPr>
          <w:i/>
          <w:iCs/>
          <w:sz w:val="24"/>
        </w:rPr>
        <w:t>n</w:t>
      </w:r>
      <w:r w:rsidRPr="003D2133">
        <w:rPr>
          <w:sz w:val="24"/>
        </w:rPr>
        <w:t xml:space="preserve"> is typically in the range 2-10. An exponent of 2 corresponds to a broad banded distribution which can be associated with locally wind-generated waves, whilst a value of 10 corresponds to a relatively narrow-banded distribution which can be associated with seas generated over a long fetch.</w:t>
      </w:r>
    </w:p>
    <w:p w14:paraId="5EE8E1AD" w14:textId="77777777" w:rsidR="00ED56FE" w:rsidRDefault="00ED56FE" w:rsidP="00ED56FE">
      <w:pPr>
        <w:rPr>
          <w:sz w:val="24"/>
        </w:rPr>
      </w:pPr>
      <w:r>
        <w:rPr>
          <w:sz w:val="24"/>
        </w:rPr>
        <w:t xml:space="preserve">For the SPM method, </w:t>
      </w:r>
      <w:r w:rsidRPr="008C2666">
        <w:rPr>
          <w:sz w:val="24"/>
        </w:rPr>
        <w:t xml:space="preserve">the trigonometric function is </w:t>
      </w:r>
      <w:r>
        <w:rPr>
          <w:sz w:val="24"/>
        </w:rPr>
        <w:t>a cosine</w:t>
      </w:r>
      <w:r w:rsidRPr="008C2666">
        <w:rPr>
          <w:sz w:val="24"/>
        </w:rPr>
        <w:t xml:space="preserve"> and the constan</w:t>
      </w:r>
      <w:r>
        <w:rPr>
          <w:sz w:val="24"/>
        </w:rPr>
        <w:t>t,</w:t>
      </w:r>
      <w:r w:rsidRPr="004D5A30">
        <w:rPr>
          <w:rFonts w:ascii="Symbol" w:hAnsi="Symbol"/>
          <w:i/>
          <w:iCs/>
          <w:sz w:val="24"/>
        </w:rPr>
        <w:t xml:space="preserve"> b</w:t>
      </w:r>
      <w:r>
        <w:rPr>
          <w:sz w:val="24"/>
        </w:rPr>
        <w:t xml:space="preserve">, </w:t>
      </w:r>
      <w:r w:rsidRPr="008C2666">
        <w:rPr>
          <w:sz w:val="24"/>
        </w:rPr>
        <w:t xml:space="preserve">is </w:t>
      </w:r>
      <w:r>
        <w:rPr>
          <w:sz w:val="24"/>
        </w:rPr>
        <w:t>1</w:t>
      </w:r>
      <w:r w:rsidRPr="008C2666">
        <w:rPr>
          <w:sz w:val="24"/>
        </w:rPr>
        <w:t>.</w:t>
      </w:r>
    </w:p>
    <w:p w14:paraId="27268004" w14:textId="77777777" w:rsidR="00ED56FE" w:rsidRDefault="00ED56FE" w:rsidP="00ED56FE">
      <w:pPr>
        <w:rPr>
          <w:sz w:val="24"/>
        </w:rPr>
      </w:pPr>
      <w:r>
        <w:rPr>
          <w:sz w:val="24"/>
        </w:rPr>
        <w:t xml:space="preserve">For the Donelan formulation, developed for wind-wave generation in lakes where the fetches can be long and narrow, the </w:t>
      </w:r>
      <w:r w:rsidRPr="008C2666">
        <w:rPr>
          <w:sz w:val="24"/>
        </w:rPr>
        <w:t>trigonometric function</w:t>
      </w:r>
      <w:r>
        <w:rPr>
          <w:sz w:val="24"/>
        </w:rPr>
        <w:t xml:space="preserve"> is </w:t>
      </w:r>
      <w:r w:rsidRPr="00050042">
        <w:rPr>
          <w:sz w:val="24"/>
        </w:rPr>
        <w:t>hyperbolic secant sech</w:t>
      </w:r>
      <w:r>
        <w:rPr>
          <w:sz w:val="24"/>
        </w:rPr>
        <w:t>(z)</w:t>
      </w:r>
      <w:r w:rsidRPr="00050042">
        <w:rPr>
          <w:sz w:val="24"/>
        </w:rPr>
        <w:t xml:space="preserve"> = 1/(cosh</w:t>
      </w:r>
      <w:r>
        <w:rPr>
          <w:sz w:val="24"/>
        </w:rPr>
        <w:t>(z)</w:t>
      </w:r>
      <w:r w:rsidRPr="00050042">
        <w:rPr>
          <w:sz w:val="24"/>
        </w:rPr>
        <w:t xml:space="preserve">) </w:t>
      </w:r>
      <w:r>
        <w:rPr>
          <w:sz w:val="24"/>
        </w:rPr>
        <w:t>rather than a cosine and the constant,</w:t>
      </w:r>
      <w:r w:rsidRPr="004D5A30">
        <w:rPr>
          <w:rFonts w:ascii="Symbol" w:hAnsi="Symbol"/>
          <w:i/>
          <w:iCs/>
          <w:sz w:val="24"/>
        </w:rPr>
        <w:t xml:space="preserve"> b</w:t>
      </w:r>
      <w:r>
        <w:rPr>
          <w:sz w:val="24"/>
        </w:rPr>
        <w:t>, is 2.28.</w:t>
      </w:r>
    </w:p>
    <w:p w14:paraId="0B09EEF3" w14:textId="77777777" w:rsidR="00ED56FE" w:rsidRDefault="00ED56FE" w:rsidP="00ED56FE">
      <w:pPr>
        <w:rPr>
          <w:sz w:val="24"/>
        </w:rPr>
      </w:pPr>
    </w:p>
    <w:p w14:paraId="17209D6C" w14:textId="77777777" w:rsidR="00ED56FE" w:rsidRDefault="00ED56FE" w:rsidP="00ED56FE">
      <w:pPr>
        <w:pStyle w:val="Heading3"/>
      </w:pPr>
      <w:bookmarkStart w:id="232" w:name="_Toc210993254"/>
      <w:bookmarkStart w:id="233" w:name="_Ref211423615"/>
      <w:bookmarkStart w:id="234" w:name="_Ref216355487"/>
      <w:bookmarkStart w:id="235" w:name="_Toc219458216"/>
      <w:r>
        <w:t>Wave buoy directional spreading</w:t>
      </w:r>
      <w:bookmarkEnd w:id="232"/>
      <w:bookmarkEnd w:id="233"/>
      <w:bookmarkEnd w:id="234"/>
      <w:bookmarkEnd w:id="235"/>
    </w:p>
    <w:p w14:paraId="5943F41A" w14:textId="63EFD6A9" w:rsidR="00ED56FE" w:rsidRDefault="00ED56FE" w:rsidP="00ED56FE">
      <w:r>
        <w:t xml:space="preserve">The SPT file format from the Datawell wave buoy returns spectral energy and directional statistics as a function of 64 frequency bins. The direction properties available in the file are the mean direction, spread, skew and kurtosis. Equations 14.2.24 and 14.2.27 in the Datawell Waves5 Reference Manual, 2023, p224-5 describe how to use these parameters to reproduce an approximation of the directional spreading function. </w:t>
      </w:r>
      <w:r>
        <w:fldChar w:fldCharType="begin"/>
      </w:r>
      <w:r w:rsidR="00DE1831">
        <w:instrText xml:space="preserve"> ADDIN EN.CITE &lt;EndNote&gt;&lt;Cite AuthorYear="1"&gt;&lt;Author&gt;Kuik&lt;/Author&gt;&lt;Year&gt;1988&lt;/Year&gt;&lt;RecNum&gt;5542&lt;/RecNum&gt;&lt;DisplayText&gt;Kuik&lt;style face="italic"&gt; et al.&lt;/style&gt; (1988)&lt;/DisplayText&gt;&lt;record&gt;&lt;rec-number&gt;5542&lt;/rec-number&gt;&lt;foreign-keys&gt;&lt;key app="EN" db-id="sv9fdvxxw0ss5geav2oxv0s15saz05p5zzwd" timestamp="1679339966" guid="108208ce-0ff0-47ed-88fe-d4bf0fcc6ce8"&gt;5542&lt;/key&gt;&lt;/foreign-keys&gt;&lt;ref-type name="Journal Article"&gt;17&lt;/ref-type&gt;&lt;contributors&gt;&lt;authors&gt;&lt;author&gt;Kuik, A. J.&lt;/author&gt;&lt;author&gt;Van Vledder, G. Ph&lt;/author&gt;&lt;author&gt;Holthuijsen, L. H.&lt;/author&gt;&lt;/authors&gt;&lt;/contributors&gt;&lt;titles&gt;&lt;title&gt;A Method for the Routine Analysis of Pitch-and-Roll Buoy Wave Data&lt;/title&gt;&lt;secondary-title&gt;Journal of Physical Oceanography&lt;/secondary-title&gt;&lt;/titles&gt;&lt;periodical&gt;&lt;full-title&gt;Journal of Physical Oceanography&lt;/full-title&gt;&lt;/periodical&gt;&lt;pages&gt;1020-1034&lt;/pages&gt;&lt;volume&gt;18&lt;/volume&gt;&lt;number&gt;7&lt;/number&gt;&lt;dates&gt;&lt;year&gt;1988&lt;/year&gt;&lt;pub-dates&gt;&lt;date&gt;1988-07-01&lt;/date&gt;&lt;/pub-dates&gt;&lt;/dates&gt;&lt;publisher&gt;American Meteorological Society&lt;/publisher&gt;&lt;isbn&gt;0022-3670&lt;/isbn&gt;&lt;urls&gt;&lt;/urls&gt;&lt;electronic-resource-num&gt;10.1175/1520-0485(1988)018&amp;lt;1020:amftra&amp;gt;2.0.co;2&lt;/electronic-resource-num&gt;&lt;access-date&gt;2023-03-20T19:19:09&lt;/access-date&gt;&lt;/record&gt;&lt;/Cite&gt;&lt;/EndNote&gt;</w:instrText>
      </w:r>
      <w:r>
        <w:fldChar w:fldCharType="separate"/>
      </w:r>
      <w:r w:rsidR="00DE1831">
        <w:rPr>
          <w:noProof/>
        </w:rPr>
        <w:t>Kuik</w:t>
      </w:r>
      <w:r w:rsidR="00DE1831" w:rsidRPr="00DE1831">
        <w:rPr>
          <w:i/>
          <w:noProof/>
        </w:rPr>
        <w:t xml:space="preserve"> et al.</w:t>
      </w:r>
      <w:r w:rsidR="00DE1831">
        <w:rPr>
          <w:noProof/>
        </w:rPr>
        <w:t xml:space="preserve"> (1988)</w:t>
      </w:r>
      <w:r>
        <w:fldChar w:fldCharType="end"/>
      </w:r>
      <w:r>
        <w:t xml:space="preserve"> works with a similar set of parameters, to those included in the SPT Format output file, namely the mean direction </w:t>
      </w:r>
      <w:r>
        <w:rPr>
          <w:rFonts w:ascii="Cambria Math" w:hAnsi="Cambria Math" w:cs="Cambria Math"/>
        </w:rPr>
        <w:t>𝐷𝑖𝑟</w:t>
      </w:r>
      <w:r>
        <w:t xml:space="preserve">, the directional spread </w:t>
      </w:r>
      <w:r>
        <w:rPr>
          <w:rFonts w:ascii="Cambria Math" w:hAnsi="Cambria Math" w:cs="Cambria Math"/>
        </w:rPr>
        <w:t>𝑆𝑝𝑟</w:t>
      </w:r>
      <w:r>
        <w:t xml:space="preserve">, the skewness </w:t>
      </w:r>
    </w:p>
    <w:p w14:paraId="1EF8684F" w14:textId="77777777" w:rsidR="00ED56FE" w:rsidRDefault="00ED56FE" w:rsidP="00ED56FE">
      <w:r>
        <w:rPr>
          <w:rFonts w:ascii="Cambria Math" w:hAnsi="Cambria Math" w:cs="Cambria Math"/>
        </w:rPr>
        <w:t>𝑆𝑘𝑒𝑤</w:t>
      </w:r>
      <w:r>
        <w:t xml:space="preserve"> and the kurtosis </w:t>
      </w:r>
      <w:r>
        <w:rPr>
          <w:rFonts w:ascii="Cambria Math" w:hAnsi="Cambria Math" w:cs="Cambria Math"/>
        </w:rPr>
        <w:t>𝐾𝑢𝑟𝑡</w:t>
      </w:r>
      <w:r>
        <w:t xml:space="preserve">. These parameters can also be used to compute the centred Fourier </w:t>
      </w:r>
    </w:p>
    <w:p w14:paraId="3AC65087" w14:textId="77777777" w:rsidR="00ED56FE" w:rsidRDefault="00ED56FE" w:rsidP="00ED56FE">
      <w:r>
        <w:t>Coefficients as follows:</w:t>
      </w:r>
    </w:p>
    <w:p w14:paraId="650C1CDD" w14:textId="7C436703" w:rsidR="00ED56FE" w:rsidRDefault="00ED56FE" w:rsidP="00D3176A">
      <w:pPr>
        <w:jc w:val="right"/>
      </w:pPr>
      <w:r w:rsidRPr="002D496F">
        <w:rPr>
          <w:position w:val="-130"/>
        </w:rPr>
        <w:object w:dxaOrig="3260" w:dyaOrig="2720" w14:anchorId="78135ECD">
          <v:shape id="_x0000_i1056" type="#_x0000_t75" style="width:164.45pt;height:133.4pt" o:ole="">
            <v:imagedata r:id="rId162" o:title=""/>
          </v:shape>
          <o:OLEObject Type="Embed" ProgID="Equation.DSMT4" ShapeID="_x0000_i1056" DrawAspect="Content" ObjectID="_1831119135" r:id="rId163"/>
        </w:object>
      </w:r>
      <w:r w:rsidR="00D3176A">
        <w:tab/>
      </w:r>
      <w:r w:rsidR="00D3176A">
        <w:tab/>
      </w:r>
      <w:r w:rsidR="00D3176A">
        <w:tab/>
      </w:r>
      <w:r w:rsidR="00D3176A">
        <w:tab/>
        <w:t>(2</w:t>
      </w:r>
      <w:r w:rsidR="007B1E01">
        <w:t>2</w:t>
      </w:r>
      <w:r w:rsidR="00D3176A">
        <w:t>)</w:t>
      </w:r>
    </w:p>
    <w:p w14:paraId="1CBC319D" w14:textId="77777777" w:rsidR="00ED56FE" w:rsidRDefault="00ED56FE" w:rsidP="00ED56FE">
      <w:r>
        <w:t>The directional distribution can then be described in terms of these centred Fourier coefficients as follows:</w:t>
      </w:r>
    </w:p>
    <w:p w14:paraId="7AC81A04" w14:textId="1899B0BA" w:rsidR="00ED56FE" w:rsidRDefault="00ED56FE" w:rsidP="00D3176A">
      <w:pPr>
        <w:jc w:val="right"/>
      </w:pPr>
      <w:r w:rsidRPr="007208BE">
        <w:rPr>
          <w:position w:val="-28"/>
        </w:rPr>
        <w:object w:dxaOrig="6660" w:dyaOrig="680" w14:anchorId="1A28DD1B">
          <v:shape id="_x0000_i1057" type="#_x0000_t75" style="width:334.65pt;height:36pt" o:ole="">
            <v:imagedata r:id="rId164" o:title=""/>
          </v:shape>
          <o:OLEObject Type="Embed" ProgID="Equation.DSMT4" ShapeID="_x0000_i1057" DrawAspect="Content" ObjectID="_1831119136" r:id="rId165"/>
        </w:object>
      </w:r>
      <w:r w:rsidR="00D3176A">
        <w:tab/>
        <w:t>(2</w:t>
      </w:r>
      <w:r w:rsidR="007B1E01">
        <w:t>3</w:t>
      </w:r>
      <w:r w:rsidR="00D3176A">
        <w:t>)</w:t>
      </w:r>
    </w:p>
    <w:p w14:paraId="506B845D" w14:textId="77777777" w:rsidR="00BE0490" w:rsidRDefault="00BE0490" w:rsidP="00EE32A9"/>
    <w:p w14:paraId="6974F75B" w14:textId="4A945F3D" w:rsidR="00184881" w:rsidRDefault="00EE32A9" w:rsidP="00EE32A9">
      <w:pPr>
        <w:pStyle w:val="Heading2"/>
      </w:pPr>
      <w:bookmarkStart w:id="236" w:name="_Ref39654247"/>
      <w:bookmarkStart w:id="237" w:name="_Ref43201019"/>
      <w:bookmarkStart w:id="238" w:name="_Toc219458217"/>
      <w:r>
        <w:lastRenderedPageBreak/>
        <w:t>Derive Output</w:t>
      </w:r>
      <w:bookmarkEnd w:id="236"/>
      <w:bookmarkEnd w:id="237"/>
      <w:bookmarkEnd w:id="238"/>
    </w:p>
    <w:p w14:paraId="28624A38" w14:textId="3F7A6532" w:rsidR="00DA4DA8" w:rsidRDefault="00D8741B" w:rsidP="00DA4DA8">
      <w:bookmarkStart w:id="239" w:name="_Hlk505164153"/>
      <w:r>
        <w:t>tidal</w:t>
      </w:r>
      <w:r w:rsidR="00DA4DA8" w:rsidRPr="00DA4DA8">
        <w:t xml:space="preserve">The </w:t>
      </w:r>
      <w:r w:rsidR="00DA4DA8" w:rsidRPr="00DA4DA8">
        <w:rPr>
          <w:i/>
          <w:color w:val="7B2520" w:themeColor="accent3" w:themeShade="BF"/>
        </w:rPr>
        <w:t>Run&gt; Derive Output</w:t>
      </w:r>
      <w:r w:rsidR="00DA4DA8" w:rsidRPr="00DA4DA8">
        <w:t xml:space="preserve"> option allows the user to make use of the data held within App to derive other outputs or, pass selected data to an external function (see Section</w:t>
      </w:r>
      <w:r w:rsidR="00203A29">
        <w:t xml:space="preserve"> </w:t>
      </w:r>
      <w:r w:rsidR="00203A29">
        <w:fldChar w:fldCharType="begin"/>
      </w:r>
      <w:r w:rsidR="00203A29">
        <w:instrText xml:space="preserve"> REF _Ref41119611 \r \h </w:instrText>
      </w:r>
      <w:r w:rsidR="00203A29">
        <w:fldChar w:fldCharType="separate"/>
      </w:r>
      <w:r w:rsidR="00DF5A44">
        <w:t>3.5.4</w:t>
      </w:r>
      <w:r w:rsidR="00203A29">
        <w:fldChar w:fldCharType="end"/>
      </w:r>
      <w:r w:rsidR="00DA4DA8" w:rsidRPr="00DA4DA8">
        <w:t xml:space="preserve">). </w:t>
      </w:r>
      <w:bookmarkEnd w:id="239"/>
      <w:r w:rsidR="00DA4DA8" w:rsidRPr="00DA4DA8">
        <w:t xml:space="preserve">The equation box can accept t, x, y, z in upper or lower case. Time can be assigned to X, Y, or Z buttons, or simply included in the equation as t (as long as the data being used in one of the variables includes a time dimension). Each data set is sampled for the defined data range. </w:t>
      </w:r>
      <w:bookmarkStart w:id="240" w:name="_Hlk41120195"/>
      <w:r w:rsidR="00DA4DA8" w:rsidRPr="00DA4DA8">
        <w:t>If the data set being sampled includes NaNs, the default is for these to be included (button to right of Variable is set to ‘+N’). To exclude NaNs press the button so that it displays ‘-N’. The selection is based on the variable limits defined whenever a variable is assigned to X, Y or Z using the X, Y, Z buttons.</w:t>
      </w:r>
    </w:p>
    <w:p w14:paraId="7941F059" w14:textId="77777777" w:rsidR="000C141B" w:rsidRPr="000C141B" w:rsidRDefault="000C141B" w:rsidP="000C141B">
      <w:pPr>
        <w:spacing w:after="120"/>
      </w:pPr>
      <w:r w:rsidRPr="000C141B">
        <w:t>The equation string entered in the UI is used to construct an anonymous function as follows:</w:t>
      </w:r>
    </w:p>
    <w:p w14:paraId="4BD1511B" w14:textId="3D767FC0" w:rsidR="000C141B" w:rsidRPr="000C141B" w:rsidRDefault="000C141B" w:rsidP="000C141B">
      <w:pPr>
        <w:spacing w:after="0" w:line="240" w:lineRule="auto"/>
        <w:rPr>
          <w:rFonts w:ascii="Courier New" w:hAnsi="Courier New" w:cs="Courier New"/>
          <w:color w:val="228B22"/>
          <w:sz w:val="20"/>
          <w:szCs w:val="20"/>
        </w:rPr>
      </w:pPr>
      <w:r w:rsidRPr="000C141B">
        <w:rPr>
          <w:rFonts w:ascii="Consolas" w:eastAsia="Times New Roman" w:hAnsi="Consolas" w:cs="Times New Roman"/>
          <w:sz w:val="20"/>
          <w:szCs w:val="20"/>
        </w:rPr>
        <w:t>heq = str2func([</w:t>
      </w:r>
      <w:r w:rsidRPr="000C141B">
        <w:rPr>
          <w:rFonts w:ascii="Consolas" w:eastAsia="Times New Roman" w:hAnsi="Consolas" w:cs="Times New Roman"/>
          <w:color w:val="A709F5"/>
          <w:sz w:val="20"/>
          <w:szCs w:val="20"/>
        </w:rPr>
        <w:t>'@(t,x,y,z,mobj) '</w:t>
      </w:r>
      <w:r w:rsidRPr="000C141B">
        <w:rPr>
          <w:rFonts w:ascii="Consolas" w:eastAsia="Times New Roman" w:hAnsi="Consolas" w:cs="Times New Roman"/>
          <w:sz w:val="20"/>
          <w:szCs w:val="20"/>
        </w:rPr>
        <w:t xml:space="preserve">,inp.eqn]); </w:t>
      </w:r>
      <w:r w:rsidRPr="000C141B">
        <w:rPr>
          <w:rFonts w:ascii="Consolas" w:eastAsia="Times New Roman" w:hAnsi="Consolas" w:cs="Times New Roman"/>
          <w:color w:val="008013"/>
          <w:sz w:val="20"/>
          <w:szCs w:val="20"/>
        </w:rPr>
        <w:t>%handle to anonymous function</w:t>
      </w:r>
    </w:p>
    <w:p w14:paraId="27387A8E" w14:textId="08BD0E14" w:rsidR="008F1079" w:rsidRPr="008F1079" w:rsidRDefault="008F1079" w:rsidP="008F1079">
      <w:pPr>
        <w:spacing w:after="0" w:line="240" w:lineRule="auto"/>
        <w:rPr>
          <w:rFonts w:ascii="Consolas" w:eastAsia="Times New Roman" w:hAnsi="Consolas" w:cs="Times New Roman"/>
          <w:sz w:val="20"/>
          <w:szCs w:val="20"/>
        </w:rPr>
      </w:pPr>
      <w:r w:rsidRPr="008F1079">
        <w:rPr>
          <w:noProof/>
        </w:rPr>
        <w:drawing>
          <wp:inline distT="0" distB="0" distL="0" distR="0" wp14:anchorId="1D0491A9" wp14:editId="18A3A57A">
            <wp:extent cx="5732145" cy="149225"/>
            <wp:effectExtent l="0" t="0" r="0" b="3175"/>
            <wp:docPr id="213495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2145" cy="149225"/>
                    </a:xfrm>
                    <a:prstGeom prst="rect">
                      <a:avLst/>
                    </a:prstGeom>
                    <a:noFill/>
                    <a:ln>
                      <a:noFill/>
                    </a:ln>
                  </pic:spPr>
                </pic:pic>
              </a:graphicData>
            </a:graphic>
          </wp:inline>
        </w:drawing>
      </w:r>
    </w:p>
    <w:p w14:paraId="3AC24065" w14:textId="060FCD02" w:rsidR="000C141B" w:rsidRPr="000C141B" w:rsidRDefault="000C141B" w:rsidP="008F1079">
      <w:pPr>
        <w:autoSpaceDE w:val="0"/>
        <w:autoSpaceDN w:val="0"/>
        <w:adjustRightInd w:val="0"/>
        <w:spacing w:before="120" w:after="120" w:line="240" w:lineRule="auto"/>
      </w:pPr>
      <w:r w:rsidRPr="000C141B">
        <w:t>or when using dstables:</w:t>
      </w:r>
    </w:p>
    <w:p w14:paraId="492D37E2" w14:textId="77777777" w:rsidR="000C141B" w:rsidRPr="000C141B" w:rsidRDefault="000C141B" w:rsidP="000C141B">
      <w:pPr>
        <w:spacing w:after="0" w:line="240" w:lineRule="auto"/>
        <w:rPr>
          <w:rFonts w:ascii="Courier New" w:hAnsi="Courier New" w:cs="Courier New"/>
          <w:color w:val="228B22"/>
          <w:sz w:val="20"/>
          <w:szCs w:val="20"/>
        </w:rPr>
      </w:pPr>
      <w:r w:rsidRPr="000C141B">
        <w:rPr>
          <w:rFonts w:ascii="Consolas" w:eastAsia="Times New Roman" w:hAnsi="Consolas" w:cs="Times New Roman"/>
          <w:sz w:val="20"/>
          <w:szCs w:val="20"/>
        </w:rPr>
        <w:t>heq = str2func([</w:t>
      </w:r>
      <w:r w:rsidRPr="000C141B">
        <w:rPr>
          <w:rFonts w:ascii="Consolas" w:eastAsia="Times New Roman" w:hAnsi="Consolas" w:cs="Times New Roman"/>
          <w:color w:val="A709F5"/>
          <w:sz w:val="20"/>
          <w:szCs w:val="20"/>
        </w:rPr>
        <w:t>'@(dst,mobj) '</w:t>
      </w:r>
      <w:r w:rsidRPr="000C141B">
        <w:rPr>
          <w:rFonts w:ascii="Consolas" w:eastAsia="Times New Roman" w:hAnsi="Consolas" w:cs="Times New Roman"/>
          <w:sz w:val="20"/>
          <w:szCs w:val="20"/>
        </w:rPr>
        <w:t xml:space="preserve">,inp.eqn]);     </w:t>
      </w:r>
      <w:r w:rsidRPr="000C141B">
        <w:rPr>
          <w:rFonts w:ascii="Consolas" w:eastAsia="Times New Roman" w:hAnsi="Consolas" w:cs="Times New Roman"/>
          <w:color w:val="008013"/>
          <w:sz w:val="20"/>
          <w:szCs w:val="20"/>
        </w:rPr>
        <w:t>%handle to anonymous function</w:t>
      </w:r>
    </w:p>
    <w:p w14:paraId="66C5C718" w14:textId="10C05480" w:rsidR="000C141B" w:rsidRPr="000C141B" w:rsidRDefault="008F1079" w:rsidP="000C141B">
      <w:pPr>
        <w:spacing w:after="0" w:line="240" w:lineRule="auto"/>
        <w:rPr>
          <w:rFonts w:ascii="Courier New" w:hAnsi="Courier New" w:cs="Courier New"/>
          <w:sz w:val="20"/>
          <w:szCs w:val="20"/>
        </w:rPr>
      </w:pPr>
      <w:r w:rsidRPr="008F1079">
        <w:rPr>
          <w:noProof/>
        </w:rPr>
        <w:drawing>
          <wp:inline distT="0" distB="0" distL="0" distR="0" wp14:anchorId="7A568394" wp14:editId="715CD0BA">
            <wp:extent cx="5732145" cy="149225"/>
            <wp:effectExtent l="0" t="0" r="0" b="3175"/>
            <wp:docPr id="2524684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2145" cy="149225"/>
                    </a:xfrm>
                    <a:prstGeom prst="rect">
                      <a:avLst/>
                    </a:prstGeom>
                    <a:noFill/>
                    <a:ln>
                      <a:noFill/>
                    </a:ln>
                  </pic:spPr>
                </pic:pic>
              </a:graphicData>
            </a:graphic>
          </wp:inline>
        </w:drawing>
      </w:r>
    </w:p>
    <w:p w14:paraId="12F63DB0" w14:textId="77777777" w:rsidR="000C141B" w:rsidRPr="000C141B" w:rsidRDefault="000C141B" w:rsidP="000C141B">
      <w:pPr>
        <w:spacing w:after="0" w:line="240" w:lineRule="auto"/>
        <w:rPr>
          <w:rFonts w:ascii="Consolas" w:eastAsia="Times New Roman" w:hAnsi="Consolas" w:cs="Times New Roman"/>
          <w:sz w:val="20"/>
          <w:szCs w:val="20"/>
        </w:rPr>
      </w:pPr>
    </w:p>
    <w:p w14:paraId="0BA948DB" w14:textId="77777777" w:rsidR="000C141B" w:rsidRPr="000C141B" w:rsidRDefault="000C141B" w:rsidP="000C141B">
      <w:pPr>
        <w:autoSpaceDE w:val="0"/>
        <w:autoSpaceDN w:val="0"/>
        <w:adjustRightInd w:val="0"/>
        <w:spacing w:after="0" w:line="240" w:lineRule="auto"/>
        <w:rPr>
          <w:rFonts w:ascii="Courier New" w:hAnsi="Courier New" w:cs="Courier New"/>
          <w:sz w:val="8"/>
          <w:szCs w:val="8"/>
        </w:rPr>
      </w:pPr>
    </w:p>
    <w:p w14:paraId="785CAAB5" w14:textId="4CC0D879" w:rsidR="000C141B" w:rsidRPr="000C141B" w:rsidRDefault="000C141B" w:rsidP="000C141B">
      <w:r w:rsidRPr="000C141B">
        <w:t xml:space="preserve">This function is then evaluated with the defined variables for </w:t>
      </w:r>
      <w:r w:rsidRPr="000C141B">
        <w:rPr>
          <w:i/>
          <w:iCs/>
        </w:rPr>
        <w:t>t, x, y</w:t>
      </w:r>
      <w:r w:rsidRPr="000C141B">
        <w:t xml:space="preserve">, and </w:t>
      </w:r>
      <w:r w:rsidRPr="000C141B">
        <w:rPr>
          <w:i/>
          <w:iCs/>
        </w:rPr>
        <w:t>z</w:t>
      </w:r>
      <w:r w:rsidRPr="000C141B">
        <w:t xml:space="preserve"> and optionally </w:t>
      </w:r>
      <w:r w:rsidRPr="000C141B">
        <w:rPr>
          <w:i/>
          <w:iCs/>
        </w:rPr>
        <w:t xml:space="preserve">mobj, </w:t>
      </w:r>
      <w:r w:rsidRPr="000C141B">
        <w:t xml:space="preserve">where </w:t>
      </w:r>
      <w:r w:rsidRPr="000C141B">
        <w:rPr>
          <w:i/>
          <w:iCs/>
        </w:rPr>
        <w:t>mobj</w:t>
      </w:r>
      <w:r w:rsidRPr="000C141B">
        <w:t xml:space="preserve"> passes the handle for the main UI to the function. Some functions may alter the length of the input variables (x, y, z, t), or return more than one variable. In addition, the variables selected can be sub-sampled when each variable is assigned to the X, Y, or Z buttons. The dimensions of the vector or array with these adjustments applied need to be dimensionally correct for the function being called. This may influence how the output can be saved (see Section </w:t>
      </w:r>
      <w:r w:rsidRPr="000C141B">
        <w:fldChar w:fldCharType="begin"/>
      </w:r>
      <w:r w:rsidRPr="000C141B">
        <w:instrText xml:space="preserve"> REF _Ref153636767 \r \h </w:instrText>
      </w:r>
      <w:r w:rsidRPr="000C141B">
        <w:fldChar w:fldCharType="separate"/>
      </w:r>
      <w:r w:rsidR="00DF5A44">
        <w:t>4.17.2</w:t>
      </w:r>
      <w:r w:rsidRPr="000C141B">
        <w:fldChar w:fldCharType="end"/>
      </w:r>
      <w:r w:rsidRPr="000C141B">
        <w:t>).</w:t>
      </w:r>
    </w:p>
    <w:p w14:paraId="160DE7F4" w14:textId="37ABDA96" w:rsidR="000C141B" w:rsidRPr="000C141B" w:rsidRDefault="000C141B" w:rsidP="000C141B">
      <w:bookmarkStart w:id="241" w:name="_Hlk77169607"/>
      <w:r w:rsidRPr="000C141B">
        <w:t xml:space="preserve">If the function returns a single valued answer, this is displayed in a message box, otherwise it is saved, either by adding to an existing dataset, or creating a new one (see Section </w:t>
      </w:r>
      <w:r w:rsidRPr="000C141B">
        <w:rPr>
          <w:highlight w:val="yellow"/>
        </w:rPr>
        <w:fldChar w:fldCharType="begin"/>
      </w:r>
      <w:r w:rsidRPr="000C141B">
        <w:instrText xml:space="preserve"> REF _Ref153636767 \r \h </w:instrText>
      </w:r>
      <w:r w:rsidRPr="000C141B">
        <w:rPr>
          <w:highlight w:val="yellow"/>
        </w:rPr>
      </w:r>
      <w:r w:rsidRPr="000C141B">
        <w:rPr>
          <w:highlight w:val="yellow"/>
        </w:rPr>
        <w:fldChar w:fldCharType="separate"/>
      </w:r>
      <w:r w:rsidR="00DF5A44">
        <w:t>4.17.2</w:t>
      </w:r>
      <w:r w:rsidRPr="000C141B">
        <w:rPr>
          <w:highlight w:val="yellow"/>
        </w:rPr>
        <w:fldChar w:fldCharType="end"/>
      </w:r>
      <w:r>
        <w:t xml:space="preserve"> and </w:t>
      </w:r>
      <w:r>
        <w:rPr>
          <w:highlight w:val="yellow"/>
        </w:rPr>
        <w:fldChar w:fldCharType="begin"/>
      </w:r>
      <w:r>
        <w:instrText xml:space="preserve"> REF _Ref41119611 \r \h </w:instrText>
      </w:r>
      <w:r>
        <w:rPr>
          <w:highlight w:val="yellow"/>
        </w:rPr>
      </w:r>
      <w:r>
        <w:rPr>
          <w:highlight w:val="yellow"/>
        </w:rPr>
        <w:fldChar w:fldCharType="separate"/>
      </w:r>
      <w:r w:rsidR="00DF5A44">
        <w:t>3.5.4</w:t>
      </w:r>
      <w:r>
        <w:rPr>
          <w:highlight w:val="yellow"/>
        </w:rPr>
        <w:fldChar w:fldCharType="end"/>
      </w:r>
      <w:r w:rsidRPr="000C141B">
        <w:t xml:space="preserve">). </w:t>
      </w:r>
      <w:bookmarkEnd w:id="241"/>
    </w:p>
    <w:p w14:paraId="2E883B68" w14:textId="77777777" w:rsidR="000C141B" w:rsidRPr="000C141B" w:rsidRDefault="000C141B" w:rsidP="000C141B">
      <w:pPr>
        <w:rPr>
          <w:i/>
        </w:rPr>
      </w:pPr>
      <w:r w:rsidRPr="000C141B">
        <w:rPr>
          <w:i/>
        </w:rPr>
        <w:t>NB1: functions are forced to lower case (to be consistent with all Matlab functions), so any external user defined function call must be named in lower case.</w:t>
      </w:r>
    </w:p>
    <w:p w14:paraId="3B5BCE5D" w14:textId="77777777" w:rsidR="000C141B" w:rsidRPr="000C141B" w:rsidRDefault="000C141B" w:rsidP="000C141B">
      <w:pPr>
        <w:rPr>
          <w:sz w:val="4"/>
          <w:szCs w:val="4"/>
        </w:rPr>
      </w:pPr>
    </w:p>
    <w:p w14:paraId="4C08877F" w14:textId="77777777" w:rsidR="000C141B" w:rsidRPr="000C141B" w:rsidRDefault="000C141B" w:rsidP="000C141B">
      <w:r w:rsidRPr="000C141B">
        <w:t xml:space="preserve">Equations can use functions such as diff(x) - difference between adjacent values - but the result is n-1 in length and may need to be padded, if it is to be added to an existing data set. This can be done by adding a NaN at the beginning or the end: </w:t>
      </w:r>
    </w:p>
    <w:p w14:paraId="7E42F870" w14:textId="77777777" w:rsidR="000C141B" w:rsidRPr="000C141B" w:rsidRDefault="000C141B" w:rsidP="000C141B">
      <w:r w:rsidRPr="000C141B">
        <w:t>e.g.: [NaN;diff(x)]</w:t>
      </w:r>
    </w:p>
    <w:p w14:paraId="6A41D0B4" w14:textId="77777777" w:rsidR="000C141B" w:rsidRPr="000C141B" w:rsidRDefault="000C141B" w:rsidP="000C141B">
      <w:r w:rsidRPr="000C141B">
        <w:t xml:space="preserve">NB: the separator needs to be a semi-colon to ensure the correct vector concatenation. Putting the NaN before the equation means that the difference over the first interval is assigned to a record at the end of the interval. If the NaN is put after the function, then the assignment would be to the records at the start of each interval. </w:t>
      </w:r>
    </w:p>
    <w:p w14:paraId="79F07882" w14:textId="77777777" w:rsidR="000C141B" w:rsidRPr="000C141B" w:rsidRDefault="000C141B" w:rsidP="000C141B">
      <w:pPr>
        <w:rPr>
          <w:sz w:val="4"/>
          <w:szCs w:val="4"/>
        </w:rPr>
      </w:pPr>
    </w:p>
    <w:p w14:paraId="194BFB61" w14:textId="77777777" w:rsidR="000C141B" w:rsidRPr="000C141B" w:rsidRDefault="000C141B" w:rsidP="000C141B">
      <w:pPr>
        <w:rPr>
          <w:iCs/>
        </w:rPr>
      </w:pPr>
      <w:r w:rsidRPr="000C141B">
        <w:rPr>
          <w:iCs/>
        </w:rPr>
        <w:t>Another useful built-in function allows arrays to be sub-sampled. This requires the array, z, to be multiplied by an array of the same size. By including the dimensions in a unitary matrix, the range of each variable can be defined. For a 2D array that varies in time one way of doing this is:</w:t>
      </w:r>
    </w:p>
    <w:p w14:paraId="12F77E4D" w14:textId="77777777" w:rsidR="000C141B" w:rsidRPr="000C141B" w:rsidRDefault="000C141B" w:rsidP="000C141B">
      <w:pPr>
        <w:rPr>
          <w:iCs/>
        </w:rPr>
      </w:pPr>
      <w:r w:rsidRPr="000C141B">
        <w:rPr>
          <w:iCs/>
        </w:rPr>
        <w:t>&gt;&gt; [</w:t>
      </w:r>
      <w:r w:rsidRPr="000C141B">
        <w:rPr>
          <w:rFonts w:ascii="Courier New" w:hAnsi="Courier New" w:cs="Courier New"/>
          <w:color w:val="000000"/>
          <w:sz w:val="20"/>
          <w:szCs w:val="20"/>
        </w:rPr>
        <w:t>z.*repmat(1, length(t), length(x), length(y))]</w:t>
      </w:r>
    </w:p>
    <w:p w14:paraId="3BB4FD15" w14:textId="77777777" w:rsidR="000C141B" w:rsidRPr="000C141B" w:rsidRDefault="000C141B" w:rsidP="000C141B">
      <w:pPr>
        <w:rPr>
          <w:iCs/>
        </w:rPr>
      </w:pPr>
      <w:r w:rsidRPr="000C141B">
        <w:rPr>
          <w:i/>
        </w:rPr>
        <w:t>NB2: the order of the dimensions t, x, y must match the dimensions of the array, z.</w:t>
      </w:r>
    </w:p>
    <w:p w14:paraId="295DCF72" w14:textId="77777777" w:rsidR="000C141B" w:rsidRPr="000C141B" w:rsidRDefault="000C141B" w:rsidP="000C141B">
      <w:pPr>
        <w:rPr>
          <w:iCs/>
          <w:sz w:val="4"/>
          <w:szCs w:val="4"/>
        </w:rPr>
      </w:pPr>
    </w:p>
    <w:p w14:paraId="0EEC0077" w14:textId="77777777" w:rsidR="000C141B" w:rsidRPr="000C141B" w:rsidRDefault="000C141B" w:rsidP="000C141B">
      <w:pPr>
        <w:rPr>
          <w:i/>
        </w:rPr>
      </w:pPr>
      <w:r w:rsidRPr="000C141B">
        <w:rPr>
          <w:i/>
        </w:rPr>
        <w:t>NB3: When using Matlab compound expressions, such as the above sub-sampling expression, the expression must be enclosed in square brackets to distinguish it from a function call.</w:t>
      </w:r>
    </w:p>
    <w:p w14:paraId="0EDA839D" w14:textId="77777777" w:rsidR="000C141B" w:rsidRPr="000C141B" w:rsidRDefault="000C141B" w:rsidP="000C141B">
      <w:pPr>
        <w:rPr>
          <w:iCs/>
        </w:rPr>
      </w:pPr>
    </w:p>
    <w:p w14:paraId="6FF7E238" w14:textId="77777777" w:rsidR="000C141B" w:rsidRPr="000C141B" w:rsidRDefault="000C141B" w:rsidP="000C141B">
      <w:pPr>
        <w:rPr>
          <w:noProof/>
        </w:rPr>
      </w:pPr>
      <w:r w:rsidRPr="000C141B">
        <w:rPr>
          <w:noProof/>
        </w:rPr>
        <w:lastRenderedPageBreak/>
        <w:t xml:space="preserve">Adding the comment %time or %rows, allows the the row dimension to be added to the new dataset. For example if x and y data sets are timeseries, then </w:t>
      </w:r>
      <w:bookmarkStart w:id="242" w:name="_Hlk153704497"/>
      <w:r w:rsidRPr="000C141B">
        <w:rPr>
          <w:noProof/>
        </w:rPr>
        <w:t>a Matlab</w:t>
      </w:r>
      <w:r w:rsidRPr="000C141B">
        <w:rPr>
          <w:noProof/>
          <w:vertAlign w:val="superscript"/>
        </w:rPr>
        <w:t>TM</w:t>
      </w:r>
      <w:r w:rsidRPr="000C141B">
        <w:rPr>
          <w:noProof/>
        </w:rPr>
        <w:t xml:space="preserve"> expresion, or function call, </w:t>
      </w:r>
      <w:bookmarkEnd w:id="242"/>
      <w:r w:rsidRPr="000C141B">
        <w:rPr>
          <w:noProof/>
        </w:rPr>
        <w:t>can be used to create a new time series as follows:</w:t>
      </w:r>
    </w:p>
    <w:p w14:paraId="13AE636D" w14:textId="77777777" w:rsidR="000C141B" w:rsidRPr="000C141B" w:rsidRDefault="000C141B" w:rsidP="000C141B">
      <w:pPr>
        <w:spacing w:after="0" w:line="240" w:lineRule="auto"/>
        <w:ind w:left="720" w:firstLine="720"/>
        <w:rPr>
          <w:rFonts w:ascii="Consolas" w:eastAsia="Times New Roman" w:hAnsi="Consolas" w:cs="Times New Roman"/>
          <w:sz w:val="20"/>
          <w:szCs w:val="20"/>
        </w:rPr>
      </w:pPr>
      <w:r w:rsidRPr="000C141B">
        <w:rPr>
          <w:rFonts w:ascii="Consolas" w:eastAsia="Times New Roman" w:hAnsi="Consolas" w:cs="Times New Roman"/>
          <w:sz w:val="20"/>
          <w:szCs w:val="20"/>
        </w:rPr>
        <w:t xml:space="preserve">x^2+y  </w:t>
      </w:r>
      <w:r w:rsidRPr="000C141B">
        <w:rPr>
          <w:rFonts w:ascii="Consolas" w:eastAsia="Times New Roman" w:hAnsi="Consolas" w:cs="Times New Roman"/>
          <w:color w:val="008013"/>
          <w:sz w:val="20"/>
          <w:szCs w:val="20"/>
        </w:rPr>
        <w:t>%time</w:t>
      </w:r>
    </w:p>
    <w:p w14:paraId="2429016D" w14:textId="77777777" w:rsidR="000C141B" w:rsidRPr="000C141B" w:rsidRDefault="000C141B" w:rsidP="000C141B">
      <w:pPr>
        <w:rPr>
          <w:iCs/>
        </w:rPr>
      </w:pPr>
    </w:p>
    <w:p w14:paraId="5428683F" w14:textId="77777777" w:rsidR="000C141B" w:rsidRPr="000C141B" w:rsidRDefault="000C141B" w:rsidP="000C141B">
      <w:pPr>
        <w:pStyle w:val="Heading3"/>
      </w:pPr>
      <w:bookmarkStart w:id="243" w:name="_Toc72232566"/>
      <w:bookmarkStart w:id="244" w:name="_Toc219458218"/>
      <w:r w:rsidRPr="000C141B">
        <w:t>Calling an external function</w:t>
      </w:r>
      <w:bookmarkEnd w:id="243"/>
      <w:bookmarkEnd w:id="244"/>
    </w:p>
    <w:p w14:paraId="2D3414D3" w14:textId="0973F88C" w:rsidR="000C141B" w:rsidRPr="000C141B" w:rsidRDefault="000C141B" w:rsidP="000C141B">
      <w:r w:rsidRPr="000C141B">
        <w:t xml:space="preserve">The Derive Output UI can also be used as an interface to user functions that are available on the Matlab search path. Simply type the function call with the appropriate variable assignment and the new variable is created. (NB: the UI adopts the Matlab convention that all functions are lower case). Some examples of functions provided in </w:t>
      </w:r>
      <w:r w:rsidRPr="000C141B">
        <w:fldChar w:fldCharType="begin"/>
      </w:r>
      <w:r w:rsidRPr="000C141B">
        <w:instrText xml:space="preserve"> REF Model_name \h </w:instrText>
      </w:r>
      <w:r w:rsidRPr="000C141B">
        <w:fldChar w:fldCharType="separate"/>
      </w:r>
      <w:r w:rsidR="00DF5A44">
        <w:t xml:space="preserve"> CoastalTools</w:t>
      </w:r>
      <w:r w:rsidRPr="000C141B">
        <w:fldChar w:fldCharType="end"/>
      </w:r>
      <w:r w:rsidRPr="000C141B">
        <w:t xml:space="preserve"> are detailed in Section </w:t>
      </w:r>
      <w:r>
        <w:fldChar w:fldCharType="begin"/>
      </w:r>
      <w:r>
        <w:instrText xml:space="preserve"> REF _Ref153705063 \r \h </w:instrText>
      </w:r>
      <w:r>
        <w:fldChar w:fldCharType="separate"/>
      </w:r>
      <w:r w:rsidR="00DF5A44">
        <w:t>4.17.3</w:t>
      </w:r>
      <w:r>
        <w:fldChar w:fldCharType="end"/>
      </w:r>
      <w:r w:rsidR="00E832A2">
        <w:t>.</w:t>
      </w:r>
      <w:r w:rsidRPr="000C141B">
        <w:t xml:space="preserve"> </w:t>
      </w:r>
    </w:p>
    <w:p w14:paraId="420FB79F" w14:textId="094C9789" w:rsidR="000C141B" w:rsidRPr="000C141B" w:rsidRDefault="000C141B" w:rsidP="000C141B">
      <w:r w:rsidRPr="000C141B">
        <w:t xml:space="preserve">The input variables for the function must match the syntax used for the call from the Derive Output UI , as explained above. In addition, functions can return a single value,  one or more vectors or arrays, or a dstable (see Section </w:t>
      </w:r>
      <w:r w:rsidRPr="000C141B">
        <w:fldChar w:fldCharType="begin"/>
      </w:r>
      <w:r w:rsidRPr="000C141B">
        <w:instrText xml:space="preserve"> REF _Ref153636767 \r \h </w:instrText>
      </w:r>
      <w:r w:rsidRPr="000C141B">
        <w:fldChar w:fldCharType="separate"/>
      </w:r>
      <w:r w:rsidR="00DF5A44">
        <w:t>4.17.2</w:t>
      </w:r>
      <w:r w:rsidRPr="000C141B">
        <w:fldChar w:fldCharType="end"/>
      </w:r>
      <w:r w:rsidRPr="000C141B">
        <w:t xml:space="preserve">). If the variables have a dimension (e.g., </w:t>
      </w:r>
      <w:r w:rsidRPr="000C141B">
        <w:rPr>
          <w:i/>
          <w:iCs/>
        </w:rPr>
        <w:t>time</w:t>
      </w:r>
      <w:r w:rsidRPr="000C141B">
        <w:t>) then this should be the first variable, with other variables following. If there is a need to handle additional dimensions then use the option to return a dstable.</w:t>
      </w:r>
    </w:p>
    <w:p w14:paraId="700427D9" w14:textId="77777777" w:rsidR="000C141B" w:rsidRPr="000C141B" w:rsidRDefault="000C141B" w:rsidP="000C141B">
      <w:r w:rsidRPr="000C141B">
        <w:t>If there is no output to be passed back, the function should return a variable containing the string 'no output' to suppress the message box, which is used for single value outputs (numerical or text).</w:t>
      </w:r>
    </w:p>
    <w:p w14:paraId="6A79AEE8" w14:textId="77777777" w:rsidR="000C141B" w:rsidRPr="000C141B" w:rsidRDefault="000C141B" w:rsidP="000C141B">
      <w:r w:rsidRPr="000C141B">
        <w:t xml:space="preserve">An alternative when calling external functions is to pass the selected variables as dstables, thereby also passing all the associated metadata and RowNames for each dataset selected. For this option up to 3 variables can be selected </w:t>
      </w:r>
      <w:bookmarkStart w:id="245" w:name="_Hlk129445673"/>
      <w:r w:rsidRPr="000C141B">
        <w:t xml:space="preserve">and assigned to the X, Y, Z buttons </w:t>
      </w:r>
      <w:bookmarkEnd w:id="245"/>
      <w:r w:rsidRPr="000C141B">
        <w:t xml:space="preserve">but they are defined in the call using </w:t>
      </w:r>
      <w:r w:rsidRPr="000C141B">
        <w:rPr>
          <w:i/>
          <w:iCs/>
        </w:rPr>
        <w:t>dst</w:t>
      </w:r>
      <w:r w:rsidRPr="000C141B">
        <w:t>, for example:</w:t>
      </w:r>
    </w:p>
    <w:p w14:paraId="5937FCE1"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sz w:val="20"/>
          <w:szCs w:val="20"/>
        </w:rPr>
        <w:t xml:space="preserve">[time,varout] = myfunction(dst, </w:t>
      </w:r>
      <w:r w:rsidRPr="000C141B">
        <w:rPr>
          <w:rFonts w:ascii="Consolas" w:eastAsia="Times New Roman" w:hAnsi="Consolas" w:cs="Times New Roman"/>
          <w:color w:val="A709F5"/>
          <w:sz w:val="20"/>
          <w:szCs w:val="20"/>
        </w:rPr>
        <w:t>'usertext'</w:t>
      </w:r>
      <w:r w:rsidRPr="000C141B">
        <w:rPr>
          <w:rFonts w:ascii="Consolas" w:eastAsia="Times New Roman" w:hAnsi="Consolas" w:cs="Times New Roman"/>
          <w:sz w:val="20"/>
          <w:szCs w:val="20"/>
        </w:rPr>
        <w:t>, mobj);</w:t>
      </w:r>
    </w:p>
    <w:p w14:paraId="53ED3494" w14:textId="77777777" w:rsidR="000C141B" w:rsidRPr="000C141B" w:rsidRDefault="000C141B" w:rsidP="000C141B">
      <w:pPr>
        <w:spacing w:after="0" w:line="240" w:lineRule="auto"/>
        <w:rPr>
          <w:rFonts w:ascii="Consolas" w:eastAsia="Times New Roman" w:hAnsi="Consolas" w:cs="Times New Roman"/>
          <w:sz w:val="20"/>
          <w:szCs w:val="20"/>
        </w:rPr>
      </w:pPr>
    </w:p>
    <w:p w14:paraId="4E0700BC"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sz w:val="20"/>
          <w:szCs w:val="20"/>
        </w:rPr>
        <w:t xml:space="preserve">dst = myfunction(dst, </w:t>
      </w:r>
      <w:r w:rsidRPr="000C141B">
        <w:rPr>
          <w:rFonts w:ascii="Consolas" w:eastAsia="Times New Roman" w:hAnsi="Consolas" w:cs="Times New Roman"/>
          <w:color w:val="A709F5"/>
          <w:sz w:val="20"/>
          <w:szCs w:val="20"/>
        </w:rPr>
        <w:t>'usertext’</w:t>
      </w:r>
      <w:r w:rsidRPr="000C141B">
        <w:rPr>
          <w:rFonts w:ascii="Consolas" w:eastAsia="Times New Roman" w:hAnsi="Consolas" w:cs="Times New Roman"/>
          <w:sz w:val="20"/>
          <w:szCs w:val="20"/>
        </w:rPr>
        <w:t>, mobj);</w:t>
      </w:r>
    </w:p>
    <w:p w14:paraId="7DB40682" w14:textId="77777777" w:rsidR="000C141B" w:rsidRPr="000C141B" w:rsidRDefault="000C141B" w:rsidP="000C141B"/>
    <w:p w14:paraId="7E6A9DBD" w14:textId="77777777" w:rsidR="000C141B" w:rsidRPr="000C141B" w:rsidRDefault="000C141B" w:rsidP="000C141B">
      <w:r w:rsidRPr="000C141B">
        <w:t>where ‘</w:t>
      </w:r>
      <w:r w:rsidRPr="000C141B">
        <w:rPr>
          <w:i/>
          <w:iCs/>
        </w:rPr>
        <w:t>usertext</w:t>
      </w:r>
      <w:r w:rsidRPr="000C141B">
        <w:t xml:space="preserve">’ and </w:t>
      </w:r>
      <w:r w:rsidRPr="000C141B">
        <w:rPr>
          <w:i/>
          <w:iCs/>
        </w:rPr>
        <w:t>mobj</w:t>
      </w:r>
      <w:r w:rsidRPr="000C141B">
        <w:t xml:space="preserve"> are call strings and a handle to the model, respectively.</w:t>
      </w:r>
    </w:p>
    <w:p w14:paraId="5B3246E2" w14:textId="77777777" w:rsidR="000C141B" w:rsidRPr="000C141B" w:rsidRDefault="000C141B" w:rsidP="000C141B">
      <w:r w:rsidRPr="000C141B">
        <w:t>This passes the selected variables as a struct array of dstables to the function. Using this syntax, the function can return a dstable or struct of dstables, or as variables, containing one or more data sets.</w:t>
      </w:r>
    </w:p>
    <w:p w14:paraId="32D6233F" w14:textId="77777777" w:rsidR="000C141B" w:rsidRPr="000C141B" w:rsidRDefault="000C141B" w:rsidP="000C141B"/>
    <w:p w14:paraId="5C12E4E1" w14:textId="77777777" w:rsidR="000C141B" w:rsidRPr="000C141B" w:rsidRDefault="000C141B" w:rsidP="000C141B">
      <w:pPr>
        <w:pStyle w:val="Heading3"/>
      </w:pPr>
      <w:bookmarkStart w:id="246" w:name="_Ref153636767"/>
      <w:bookmarkStart w:id="247" w:name="_Toc219458219"/>
      <w:r w:rsidRPr="000C141B">
        <w:t>Input and output format for external functions</w:t>
      </w:r>
      <w:bookmarkEnd w:id="246"/>
      <w:bookmarkEnd w:id="247"/>
    </w:p>
    <w:p w14:paraId="5BE36008" w14:textId="77777777" w:rsidR="000C141B" w:rsidRPr="000C141B" w:rsidRDefault="000C141B" w:rsidP="000C141B">
      <w:r w:rsidRPr="000C141B">
        <w:t>There are several possible use cases:</w:t>
      </w:r>
    </w:p>
    <w:p w14:paraId="3CE7FA02" w14:textId="77777777" w:rsidR="000C141B" w:rsidRPr="000C141B" w:rsidRDefault="000C141B" w:rsidP="000C141B"/>
    <w:p w14:paraId="2A6EF62B" w14:textId="77777777" w:rsidR="000C141B" w:rsidRPr="000C141B" w:rsidRDefault="000C141B" w:rsidP="000C141B">
      <w:pPr>
        <w:pStyle w:val="Heading4"/>
      </w:pPr>
      <w:r w:rsidRPr="000C141B">
        <w:t>Null return</w:t>
      </w:r>
    </w:p>
    <w:p w14:paraId="7DE6A87C" w14:textId="77777777" w:rsidR="000C141B" w:rsidRPr="000C141B" w:rsidRDefault="000C141B" w:rsidP="000C141B">
      <w:r w:rsidRPr="000C141B">
        <w:t>When using a function that generates a table, plots a figure, or some other stand alone operation, where the function does not return data to the main UI, the function should have a single output variable. The output variable can be assigned a text string, or ‘no output’, if no user message is required, e.g.:</w:t>
      </w:r>
    </w:p>
    <w:p w14:paraId="14DA8739" w14:textId="77777777" w:rsidR="000C141B" w:rsidRPr="000C141B" w:rsidRDefault="000C141B" w:rsidP="000C141B">
      <w:pPr>
        <w:spacing w:after="0" w:line="240" w:lineRule="auto"/>
        <w:rPr>
          <w:rFonts w:ascii="Consolas" w:eastAsia="Times New Roman" w:hAnsi="Consolas" w:cs="Times New Roman"/>
          <w:sz w:val="20"/>
          <w:szCs w:val="20"/>
        </w:rPr>
      </w:pPr>
      <w:bookmarkStart w:id="248" w:name="_Hlk153637009"/>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res = phaseplot(x,y,t,labels)</w:t>
      </w:r>
    </w:p>
    <w:p w14:paraId="1E825805"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09778825" w14:textId="0C18F114" w:rsidR="000C141B" w:rsidRPr="000C141B" w:rsidRDefault="000C141B" w:rsidP="000C141B">
      <w:pPr>
        <w:spacing w:after="0"/>
        <w:ind w:left="720"/>
        <w:rPr>
          <w:rFonts w:ascii="Consolas" w:eastAsia="Times New Roman" w:hAnsi="Consolas" w:cs="Times New Roman"/>
          <w:sz w:val="20"/>
          <w:szCs w:val="20"/>
        </w:rPr>
      </w:pPr>
      <w:r w:rsidRPr="000C141B">
        <w:rPr>
          <w:rFonts w:ascii="Consolas" w:eastAsia="Times New Roman" w:hAnsi="Consolas" w:cs="Times New Roman"/>
          <w:sz w:val="20"/>
          <w:szCs w:val="20"/>
        </w:rPr>
        <w:t xml:space="preserve">res = </w:t>
      </w:r>
      <w:r w:rsidRPr="000C141B">
        <w:rPr>
          <w:rFonts w:ascii="Consolas" w:eastAsia="Times New Roman" w:hAnsi="Consolas" w:cs="Times New Roman"/>
          <w:color w:val="A709F5"/>
          <w:sz w:val="20"/>
          <w:szCs w:val="20"/>
        </w:rPr>
        <w:t>'Plot completed'</w:t>
      </w:r>
      <w:r w:rsidRPr="000C141B">
        <w:rPr>
          <w:rFonts w:ascii="Consolas" w:eastAsia="Times New Roman" w:hAnsi="Consolas" w:cs="Times New Roman"/>
          <w:sz w:val="20"/>
          <w:szCs w:val="20"/>
        </w:rPr>
        <w:t xml:space="preserve">; </w:t>
      </w:r>
      <w:r w:rsidRPr="000C141B">
        <w:rPr>
          <w:rFonts w:ascii="Consolas" w:eastAsia="Times New Roman" w:hAnsi="Consolas" w:cs="Times New Roman"/>
          <w:color w:val="008013"/>
          <w:sz w:val="20"/>
          <w:szCs w:val="20"/>
        </w:rPr>
        <w:t xml:space="preserve">%or res = ‘no output’; for silent mode </w:t>
      </w:r>
    </w:p>
    <w:p w14:paraId="49AE9C21"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4AA869AA"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bookmarkEnd w:id="248"/>
    <w:p w14:paraId="39EA8A21" w14:textId="77777777" w:rsidR="000C141B" w:rsidRPr="000C141B" w:rsidRDefault="000C141B" w:rsidP="000C141B"/>
    <w:p w14:paraId="75C1F8FD" w14:textId="77777777" w:rsidR="000C141B" w:rsidRPr="000C141B" w:rsidRDefault="000C141B" w:rsidP="000C141B">
      <w:pPr>
        <w:pStyle w:val="Heading4"/>
      </w:pPr>
      <w:r w:rsidRPr="000C141B">
        <w:t>Single value output</w:t>
      </w:r>
    </w:p>
    <w:p w14:paraId="2D79FC6B" w14:textId="77777777" w:rsidR="000C141B" w:rsidRPr="000C141B" w:rsidRDefault="000C141B" w:rsidP="000C141B">
      <w:r w:rsidRPr="000C141B">
        <w:t>For a function that may in some instances return a single value this should be the first variable being returned and can be numeric or text, e.g.:</w:t>
      </w:r>
    </w:p>
    <w:p w14:paraId="3BD56E1C" w14:textId="77777777" w:rsidR="000C141B" w:rsidRPr="000C141B" w:rsidRDefault="000C141B" w:rsidP="000C141B">
      <w:pPr>
        <w:spacing w:after="0"/>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[qtime,qdrift] = littoraldriftstats(qs,tdt,varargin)</w:t>
      </w:r>
    </w:p>
    <w:p w14:paraId="05EE0ED4"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sz w:val="20"/>
          <w:szCs w:val="20"/>
        </w:rPr>
        <w:lastRenderedPageBreak/>
        <w:t>…</w:t>
      </w:r>
    </w:p>
    <w:p w14:paraId="18BB88A6" w14:textId="77777777" w:rsidR="000C141B" w:rsidRPr="000C141B" w:rsidRDefault="000C141B" w:rsidP="000C141B">
      <w:pPr>
        <w:spacing w:after="0"/>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%Case 1 – return time and drift</w:t>
      </w:r>
    </w:p>
    <w:p w14:paraId="6D761388"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sz w:val="20"/>
          <w:szCs w:val="20"/>
        </w:rPr>
        <w:t>qdtime = array1;</w:t>
      </w:r>
    </w:p>
    <w:p w14:paraId="65D83054"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sz w:val="20"/>
          <w:szCs w:val="20"/>
        </w:rPr>
        <w:t>qdrift = array2;</w:t>
      </w:r>
    </w:p>
    <w:p w14:paraId="31C30452" w14:textId="77777777" w:rsidR="000C141B" w:rsidRPr="000C141B" w:rsidRDefault="000C141B" w:rsidP="000C141B">
      <w:pPr>
        <w:spacing w:after="0"/>
        <w:ind w:left="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%Case 2 – return summary value</w:t>
      </w:r>
    </w:p>
    <w:p w14:paraId="218996A8" w14:textId="77777777" w:rsidR="000C141B" w:rsidRPr="000C141B" w:rsidRDefault="000C141B" w:rsidP="000C141B">
      <w:pPr>
        <w:spacing w:after="0" w:line="240" w:lineRule="auto"/>
        <w:ind w:firstLine="720"/>
        <w:rPr>
          <w:rFonts w:ascii="Consolas" w:eastAsia="Times New Roman" w:hAnsi="Consolas" w:cs="Times New Roman"/>
          <w:color w:val="008013"/>
          <w:sz w:val="20"/>
          <w:szCs w:val="20"/>
        </w:rPr>
      </w:pPr>
      <w:r w:rsidRPr="000C141B">
        <w:rPr>
          <w:rFonts w:ascii="Consolas" w:eastAsia="Times New Roman" w:hAnsi="Consolas" w:cs="Times New Roman"/>
          <w:sz w:val="20"/>
          <w:szCs w:val="20"/>
        </w:rPr>
        <w:t xml:space="preserve">qtime = mean(array2); </w:t>
      </w:r>
      <w:r w:rsidRPr="000C141B">
        <w:rPr>
          <w:rFonts w:ascii="Consolas" w:eastAsia="Times New Roman" w:hAnsi="Consolas" w:cs="Times New Roman"/>
          <w:color w:val="008013"/>
          <w:sz w:val="20"/>
          <w:szCs w:val="20"/>
        </w:rPr>
        <w:t>%return single value</w:t>
      </w:r>
    </w:p>
    <w:p w14:paraId="36656ED8" w14:textId="77777777" w:rsidR="000C141B" w:rsidRPr="000C141B" w:rsidRDefault="000C141B" w:rsidP="000C141B">
      <w:pPr>
        <w:spacing w:after="0"/>
        <w:ind w:left="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%Case 3 – return summary text</w:t>
      </w:r>
    </w:p>
    <w:p w14:paraId="6C5A16B4" w14:textId="06344515"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sz w:val="20"/>
          <w:szCs w:val="20"/>
        </w:rPr>
        <w:t>qtime = sprintf(</w:t>
      </w:r>
      <w:r w:rsidRPr="000C141B">
        <w:rPr>
          <w:rFonts w:ascii="Consolas" w:eastAsia="Times New Roman" w:hAnsi="Consolas" w:cs="Times New Roman"/>
          <w:color w:val="A709F5"/>
          <w:sz w:val="20"/>
          <w:szCs w:val="20"/>
        </w:rPr>
        <w:t>'Mean drift = %.1f'</w:t>
      </w:r>
      <w:r w:rsidRPr="000C141B">
        <w:rPr>
          <w:rFonts w:ascii="Consolas" w:eastAsia="Times New Roman" w:hAnsi="Consolas" w:cs="Times New Roman"/>
          <w:sz w:val="20"/>
          <w:szCs w:val="20"/>
        </w:rPr>
        <w:t>,mean(array2));</w:t>
      </w:r>
      <w:r w:rsidRPr="000C141B">
        <w:rPr>
          <w:rFonts w:ascii="Consolas" w:eastAsia="Times New Roman" w:hAnsi="Consolas" w:cs="Times New Roman"/>
          <w:color w:val="008013"/>
          <w:sz w:val="20"/>
          <w:szCs w:val="20"/>
        </w:rPr>
        <w:t xml:space="preserve"> %return te</w:t>
      </w:r>
      <w:r w:rsidR="00E832A2">
        <w:rPr>
          <w:rFonts w:ascii="Consolas" w:eastAsia="Times New Roman" w:hAnsi="Consolas" w:cs="Times New Roman"/>
          <w:color w:val="008013"/>
          <w:sz w:val="20"/>
          <w:szCs w:val="20"/>
        </w:rPr>
        <w:t>x</w:t>
      </w:r>
      <w:r w:rsidRPr="000C141B">
        <w:rPr>
          <w:rFonts w:ascii="Consolas" w:eastAsia="Times New Roman" w:hAnsi="Consolas" w:cs="Times New Roman"/>
          <w:color w:val="008013"/>
          <w:sz w:val="20"/>
          <w:szCs w:val="20"/>
        </w:rPr>
        <w:t>t string</w:t>
      </w:r>
    </w:p>
    <w:p w14:paraId="5725E71C"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641FF06A"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38570B25" w14:textId="77777777" w:rsidR="000C141B" w:rsidRPr="000C141B" w:rsidRDefault="000C141B" w:rsidP="000C141B"/>
    <w:p w14:paraId="7E534ED9" w14:textId="77777777" w:rsidR="000C141B" w:rsidRPr="000C141B" w:rsidRDefault="000C141B" w:rsidP="000C141B"/>
    <w:p w14:paraId="5D04D4D0" w14:textId="77777777" w:rsidR="000C141B" w:rsidRPr="000C141B" w:rsidRDefault="000C141B" w:rsidP="000C141B">
      <w:pPr>
        <w:pStyle w:val="Heading4"/>
      </w:pPr>
      <w:r w:rsidRPr="000C141B">
        <w:t>Using variables</w:t>
      </w:r>
    </w:p>
    <w:p w14:paraId="1D6524AE" w14:textId="77777777" w:rsidR="000C141B" w:rsidRPr="000C141B" w:rsidRDefault="000C141B" w:rsidP="000C141B">
      <w:r w:rsidRPr="000C141B">
        <w:t>If only one variable is returned (length&gt;1), or the first variable is empty and is followed by one or more variables, the user is prompted add the variables to:</w:t>
      </w:r>
    </w:p>
    <w:p w14:paraId="4C3CD704" w14:textId="77777777" w:rsidR="000C141B" w:rsidRPr="000C141B" w:rsidRDefault="000C141B" w:rsidP="000C141B">
      <w:pPr>
        <w:numPr>
          <w:ilvl w:val="0"/>
          <w:numId w:val="29"/>
        </w:numPr>
        <w:contextualSpacing/>
      </w:pPr>
      <w:r w:rsidRPr="000C141B">
        <w:t>Input Cases – one of the datasets used in the function call;</w:t>
      </w:r>
    </w:p>
    <w:p w14:paraId="551189F2" w14:textId="77777777" w:rsidR="000C141B" w:rsidRPr="000C141B" w:rsidRDefault="000C141B" w:rsidP="000C141B">
      <w:pPr>
        <w:numPr>
          <w:ilvl w:val="0"/>
          <w:numId w:val="29"/>
        </w:numPr>
        <w:contextualSpacing/>
      </w:pPr>
      <w:r w:rsidRPr="000C141B">
        <w:t>New Case – use output to define a new dataset;</w:t>
      </w:r>
    </w:p>
    <w:p w14:paraId="1CE5EC6C" w14:textId="77777777" w:rsidR="000C141B" w:rsidRPr="000C141B" w:rsidRDefault="000C141B" w:rsidP="000C141B">
      <w:pPr>
        <w:numPr>
          <w:ilvl w:val="0"/>
          <w:numId w:val="29"/>
        </w:numPr>
        <w:contextualSpacing/>
      </w:pPr>
      <w:r w:rsidRPr="000C141B">
        <w:t>Existing Case – add the output to an existing dataset (data sets for the selected existing case and the data being added must have the same number of rows.</w:t>
      </w:r>
    </w:p>
    <w:p w14:paraId="3BABA71A" w14:textId="77777777" w:rsidR="000C141B" w:rsidRPr="000C141B" w:rsidRDefault="000C141B" w:rsidP="000C141B">
      <w:r w:rsidRPr="000C141B">
        <w:t xml:space="preserve">In each case the user is prompted to define the properties for each of the variables. </w:t>
      </w:r>
    </w:p>
    <w:p w14:paraId="43366F4E" w14:textId="77777777" w:rsidR="000C141B" w:rsidRPr="000C141B" w:rsidRDefault="000C141B" w:rsidP="000C141B">
      <w:r w:rsidRPr="000C141B">
        <w:rPr>
          <w:b/>
          <w:bCs/>
        </w:rPr>
        <w:t>Note</w:t>
      </w:r>
      <w:r w:rsidRPr="000C141B">
        <w:t xml:space="preserve"> that variable names and descriptions must be unique within any one dataset.</w:t>
      </w:r>
    </w:p>
    <w:p w14:paraId="1A58DB87" w14:textId="77777777" w:rsidR="000C141B" w:rsidRPr="000C141B" w:rsidRDefault="000C141B" w:rsidP="000C141B"/>
    <w:p w14:paraId="5DEA9BDD"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y = moving(x,m,fun)</w:t>
      </w:r>
    </w:p>
    <w:p w14:paraId="0C6A549D"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 xml:space="preserve">%a single variable is returned with no rows </w:t>
      </w:r>
    </w:p>
    <w:p w14:paraId="663CD104" w14:textId="77777777" w:rsidR="000C141B" w:rsidRPr="000C141B" w:rsidRDefault="000C141B" w:rsidP="000C141B">
      <w:r w:rsidRPr="000C141B">
        <w:tab/>
      </w:r>
      <w:r w:rsidRPr="000C141B">
        <w:rPr>
          <w:rFonts w:ascii="Consolas" w:eastAsia="Times New Roman" w:hAnsi="Consolas" w:cs="Times New Roman"/>
          <w:sz w:val="20"/>
          <w:szCs w:val="20"/>
        </w:rPr>
        <w:t>y is a vector or array</w:t>
      </w:r>
    </w:p>
    <w:p w14:paraId="462B7951"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0CDA03BA"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22CDAE3F" w14:textId="77777777" w:rsidR="000C141B" w:rsidRPr="000C141B" w:rsidRDefault="000C141B" w:rsidP="000C141B"/>
    <w:p w14:paraId="47A258CA" w14:textId="77777777" w:rsidR="000C141B" w:rsidRPr="000C141B" w:rsidRDefault="000C141B" w:rsidP="000C141B">
      <w:r w:rsidRPr="000C141B">
        <w:t xml:space="preserve">or </w:t>
      </w:r>
    </w:p>
    <w:p w14:paraId="3A35162C"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[x,y,z] = afunction(x,m,fun)</w:t>
      </w:r>
    </w:p>
    <w:p w14:paraId="21A07931"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 xml:space="preserve">%multiple variables returned but the first variable is empty </w:t>
      </w:r>
    </w:p>
    <w:p w14:paraId="24561329" w14:textId="77777777" w:rsidR="000C141B" w:rsidRPr="000C141B" w:rsidRDefault="000C141B" w:rsidP="000C141B">
      <w:r w:rsidRPr="000C141B">
        <w:tab/>
        <w:t>x = [ ];</w:t>
      </w:r>
    </w:p>
    <w:p w14:paraId="1529D4E1" w14:textId="77777777" w:rsidR="000C141B" w:rsidRPr="000C141B" w:rsidRDefault="000C141B" w:rsidP="000C141B">
      <w:pPr>
        <w:ind w:firstLine="720"/>
      </w:pPr>
      <w:r w:rsidRPr="000C141B">
        <w:t>y</w:t>
      </w:r>
      <w:r w:rsidRPr="000C141B">
        <w:rPr>
          <w:rFonts w:ascii="Consolas" w:eastAsia="Times New Roman" w:hAnsi="Consolas" w:cs="Times New Roman"/>
          <w:sz w:val="20"/>
          <w:szCs w:val="20"/>
        </w:rPr>
        <w:t xml:space="preserve"> and z are a vectors or arrays</w:t>
      </w:r>
    </w:p>
    <w:p w14:paraId="00D86C12"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09B6A816"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3F5B1AA7" w14:textId="77777777" w:rsidR="000C141B" w:rsidRPr="000C141B" w:rsidRDefault="000C141B" w:rsidP="000C141B"/>
    <w:p w14:paraId="251A42A9" w14:textId="77777777" w:rsidR="000C141B" w:rsidRPr="000C141B" w:rsidRDefault="000C141B" w:rsidP="000C141B">
      <w:r w:rsidRPr="000C141B">
        <w:t>When the first variable defines the rows of a table and subsequent variables the table entries, all variables must be the same length for the first dimension. This is treated as a new Case and the user is prompted to define the properties for each of the variables.</w:t>
      </w:r>
    </w:p>
    <w:p w14:paraId="7B7C2236"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w:t>
      </w:r>
      <w:bookmarkStart w:id="249" w:name="_Hlk153637464"/>
      <w:r w:rsidRPr="000C141B">
        <w:rPr>
          <w:rFonts w:ascii="Consolas" w:eastAsia="Times New Roman" w:hAnsi="Consolas" w:cs="Times New Roman"/>
          <w:sz w:val="20"/>
          <w:szCs w:val="20"/>
        </w:rPr>
        <w:t>trange,range,hwl,lwl</w:t>
      </w:r>
      <w:bookmarkEnd w:id="249"/>
      <w:r w:rsidRPr="000C141B">
        <w:rPr>
          <w:rFonts w:ascii="Consolas" w:eastAsia="Times New Roman" w:hAnsi="Consolas" w:cs="Times New Roman"/>
          <w:sz w:val="20"/>
          <w:szCs w:val="20"/>
        </w:rPr>
        <w:t>] = tidalrange(wl,t,issave,isplot)</w:t>
      </w:r>
    </w:p>
    <w:p w14:paraId="64396322"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 xml:space="preserve">%first variable is row dimension followed by additional variables </w:t>
      </w:r>
    </w:p>
    <w:p w14:paraId="089CF063" w14:textId="77777777" w:rsidR="000C141B" w:rsidRPr="000C141B" w:rsidRDefault="000C141B" w:rsidP="000C141B">
      <w:r w:rsidRPr="000C141B">
        <w:tab/>
      </w:r>
      <w:r w:rsidRPr="000C141B">
        <w:rPr>
          <w:rFonts w:ascii="Consolas" w:eastAsia="Times New Roman" w:hAnsi="Consolas" w:cs="Times New Roman"/>
          <w:sz w:val="20"/>
          <w:szCs w:val="20"/>
        </w:rPr>
        <w:t>trange,range,hwl,lwl are vectors or arrays</w:t>
      </w:r>
    </w:p>
    <w:p w14:paraId="07BEC210"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3C2786DA"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536D2506" w14:textId="77777777" w:rsidR="000C141B" w:rsidRPr="000C141B" w:rsidRDefault="000C141B" w:rsidP="000C141B"/>
    <w:p w14:paraId="1D322A21" w14:textId="77777777" w:rsidR="000C141B" w:rsidRPr="000C141B" w:rsidRDefault="000C141B" w:rsidP="000C141B">
      <w:pPr>
        <w:pStyle w:val="Heading4"/>
      </w:pPr>
      <w:r w:rsidRPr="000C141B">
        <w:t>Using dstables</w:t>
      </w:r>
    </w:p>
    <w:p w14:paraId="2886EA63" w14:textId="77777777" w:rsidR="000C141B" w:rsidRPr="000C141B" w:rsidRDefault="000C141B" w:rsidP="000C141B">
      <w:r w:rsidRPr="000C141B">
        <w:t xml:space="preserve">When the output has multiple variables of a defined type it can be more convenient to define the dsproperties within the function and return the data in a dstable. This avoids the need for the user to </w:t>
      </w:r>
      <w:r w:rsidRPr="000C141B">
        <w:lastRenderedPageBreak/>
        <w:t>manually input the meta-data properties. In addition, if the function generates multiple dstables, these can be returned as a struct, where the struct fieldnames define the Dataset name.</w:t>
      </w:r>
    </w:p>
    <w:p w14:paraId="5ADAACDB" w14:textId="77777777" w:rsidR="000C141B" w:rsidRPr="000C141B" w:rsidRDefault="000C141B" w:rsidP="000C141B">
      <w:pPr>
        <w:spacing w:after="0" w:line="240" w:lineRule="auto"/>
        <w:rPr>
          <w:rFonts w:ascii="Consolas" w:eastAsia="Times New Roman" w:hAnsi="Consolas" w:cs="Times New Roman"/>
          <w:sz w:val="20"/>
          <w:szCs w:val="20"/>
        </w:rPr>
      </w:pPr>
      <w:bookmarkStart w:id="250" w:name="_Hlk153653033"/>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dst = tidalrange(wl,t,issave,isplot)</w:t>
      </w:r>
    </w:p>
    <w:p w14:paraId="1226460C"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 xml:space="preserve">%dst is a dstable with variables, dimensions and dsproprties assigned </w:t>
      </w:r>
    </w:p>
    <w:p w14:paraId="6159F0D5"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%as required, or a struct of dstables with the struct fieldnames defining</w:t>
      </w:r>
    </w:p>
    <w:p w14:paraId="5278F73D"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%each Dataset.</w:t>
      </w:r>
    </w:p>
    <w:p w14:paraId="05B1D387" w14:textId="77777777" w:rsidR="000C141B" w:rsidRPr="000C141B" w:rsidRDefault="000C141B" w:rsidP="000C141B">
      <w:r w:rsidRPr="000C141B">
        <w:tab/>
      </w:r>
      <w:r w:rsidRPr="000C141B">
        <w:rPr>
          <w:rFonts w:ascii="Consolas" w:eastAsia="Times New Roman" w:hAnsi="Consolas" w:cs="Times New Roman"/>
          <w:sz w:val="20"/>
          <w:szCs w:val="20"/>
        </w:rPr>
        <w:t>dst = …</w:t>
      </w:r>
    </w:p>
    <w:p w14:paraId="120C98E5"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08523B2C"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bookmarkEnd w:id="250"/>
    <w:p w14:paraId="55B4C061" w14:textId="77777777" w:rsidR="000C141B" w:rsidRPr="000C141B" w:rsidRDefault="000C141B" w:rsidP="000C141B"/>
    <w:p w14:paraId="12452853" w14:textId="67B740B2" w:rsidR="000C141B" w:rsidRPr="000C141B" w:rsidRDefault="00102716" w:rsidP="000C141B">
      <w:r w:rsidRPr="000C141B">
        <w:t>Similarly,</w:t>
      </w:r>
      <w:r w:rsidR="000C141B" w:rsidRPr="000C141B">
        <w:t xml:space="preserve"> if the input is also using dstables, the syntax is as follows:</w:t>
      </w:r>
    </w:p>
    <w:p w14:paraId="0228BEE4"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dst_out = myfunction3(dst_in,'usertext',mobj)</w:t>
      </w:r>
    </w:p>
    <w:p w14:paraId="702FCFEC"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%dst_in is one or more input dstables, ‘usertext’ is some additional</w:t>
      </w:r>
    </w:p>
    <w:p w14:paraId="7548792F"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 xml:space="preserve">%instruction to the function and mobj is a handle to the model </w:t>
      </w:r>
    </w:p>
    <w:p w14:paraId="785DF8EE"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 xml:space="preserve">%allowing access to other datasets. dst_out is either a dstable, or a </w:t>
      </w:r>
    </w:p>
    <w:p w14:paraId="4823C237"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w:t>
      </w:r>
      <w:bookmarkStart w:id="251" w:name="_Hlk153653304"/>
      <w:r w:rsidRPr="000C141B">
        <w:rPr>
          <w:rFonts w:ascii="Consolas" w:eastAsia="Times New Roman" w:hAnsi="Consolas" w:cs="Times New Roman"/>
          <w:color w:val="008013"/>
          <w:sz w:val="20"/>
          <w:szCs w:val="20"/>
        </w:rPr>
        <w:t>struct of dstables with the struct fieldnames defining each Dataset.</w:t>
      </w:r>
    </w:p>
    <w:bookmarkEnd w:id="251"/>
    <w:p w14:paraId="1EDE8648" w14:textId="77777777" w:rsidR="000C141B" w:rsidRPr="000C141B" w:rsidRDefault="000C141B" w:rsidP="000C141B">
      <w:r w:rsidRPr="000C141B">
        <w:tab/>
      </w:r>
      <w:r w:rsidRPr="000C141B">
        <w:rPr>
          <w:rFonts w:ascii="Consolas" w:eastAsia="Times New Roman" w:hAnsi="Consolas" w:cs="Times New Roman"/>
          <w:sz w:val="20"/>
          <w:szCs w:val="20"/>
        </w:rPr>
        <w:t>dst = …</w:t>
      </w:r>
    </w:p>
    <w:p w14:paraId="59D24AE0"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738F6197"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5E9FE579" w14:textId="237B2F6A" w:rsidR="000C141B" w:rsidRDefault="000C141B" w:rsidP="000C141B"/>
    <w:p w14:paraId="47D6B340" w14:textId="1656E6FC" w:rsidR="00102716" w:rsidRDefault="00102716" w:rsidP="00102716">
      <w:pPr>
        <w:pStyle w:val="Heading4"/>
      </w:pPr>
      <w:r>
        <w:t>Saving additional model parameters</w:t>
      </w:r>
    </w:p>
    <w:p w14:paraId="1EE80F5D" w14:textId="286FC5AB" w:rsidR="00102716" w:rsidRDefault="00102716" w:rsidP="00102716">
      <w:r>
        <w:t>When saving function results as dstable, it is also possible to save additional parameters as part of the table. The following example put</w:t>
      </w:r>
      <w:r w:rsidR="000F7058">
        <w:t>s</w:t>
      </w:r>
      <w:r>
        <w:t xml:space="preserve"> a table of summary statistics in the dstable UserData property.</w:t>
      </w:r>
    </w:p>
    <w:p w14:paraId="04F0C5B8" w14:textId="2B511457" w:rsidR="00102716" w:rsidRDefault="008F76CA" w:rsidP="00102716">
      <w:r w:rsidRPr="008F76CA">
        <w:rPr>
          <w:noProof/>
        </w:rPr>
        <w:drawing>
          <wp:inline distT="0" distB="0" distL="0" distR="0" wp14:anchorId="455DF906" wp14:editId="71FC1378">
            <wp:extent cx="5759450" cy="1414780"/>
            <wp:effectExtent l="0" t="0" r="0" b="0"/>
            <wp:docPr id="100237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59450" cy="1414780"/>
                    </a:xfrm>
                    <a:prstGeom prst="rect">
                      <a:avLst/>
                    </a:prstGeom>
                    <a:noFill/>
                    <a:ln>
                      <a:noFill/>
                    </a:ln>
                  </pic:spPr>
                </pic:pic>
              </a:graphicData>
            </a:graphic>
          </wp:inline>
        </w:drawing>
      </w:r>
    </w:p>
    <w:p w14:paraId="11BF6946" w14:textId="699BDD1F" w:rsidR="00102716" w:rsidRPr="00102716" w:rsidRDefault="00102716" w:rsidP="00102716">
      <w:pPr>
        <w:rPr>
          <w:b/>
          <w:bCs/>
        </w:rPr>
      </w:pPr>
      <w:r>
        <w:t xml:space="preserve">These results are then accessible using the user data button, when accessing the data set properties from the Data or Model tabs (see Section </w:t>
      </w:r>
      <w:r>
        <w:fldChar w:fldCharType="begin"/>
      </w:r>
      <w:r>
        <w:instrText xml:space="preserve"> REF _Ref153897904 \r \h </w:instrText>
      </w:r>
      <w:r>
        <w:fldChar w:fldCharType="separate"/>
      </w:r>
      <w:r w:rsidR="00DF5A44">
        <w:t>3.8</w:t>
      </w:r>
      <w:r>
        <w:fldChar w:fldCharType="end"/>
      </w:r>
      <w:r>
        <w:t>).</w:t>
      </w:r>
    </w:p>
    <w:p w14:paraId="3BD3F1C1" w14:textId="77777777" w:rsidR="00102716" w:rsidRPr="000C141B" w:rsidRDefault="00102716" w:rsidP="000C141B"/>
    <w:p w14:paraId="37334A78" w14:textId="77777777" w:rsidR="000C141B" w:rsidRPr="000C141B" w:rsidRDefault="000C141B" w:rsidP="000C141B">
      <w:pPr>
        <w:rPr>
          <w:b/>
          <w:bCs/>
        </w:rPr>
      </w:pPr>
      <w:r w:rsidRPr="000C141B">
        <w:rPr>
          <w:b/>
          <w:bCs/>
        </w:rPr>
        <w:t>Adding functions to the Function library</w:t>
      </w:r>
    </w:p>
    <w:p w14:paraId="45BCAC91" w14:textId="77777777" w:rsidR="000C141B" w:rsidRPr="000C141B" w:rsidRDefault="000C141B" w:rsidP="000C141B">
      <w:r w:rsidRPr="000C141B">
        <w:t>To simplify accessing and using a range of functions that are commonly used in an application, the function syntax can be predefined in the file functionlibrarylist.m which can be found in the utils folder of the muitoolbox.  This defines a struct for library entries that contain:</w:t>
      </w:r>
    </w:p>
    <w:p w14:paraId="723521BF" w14:textId="77777777" w:rsidR="000C141B" w:rsidRPr="000C141B" w:rsidRDefault="000C141B" w:rsidP="000C141B">
      <w:pPr>
        <w:numPr>
          <w:ilvl w:val="0"/>
          <w:numId w:val="24"/>
        </w:numPr>
        <w:contextualSpacing/>
      </w:pPr>
      <w:r w:rsidRPr="000C141B">
        <w:t>fname - cell array of function call syntax</w:t>
      </w:r>
    </w:p>
    <w:p w14:paraId="7B5C8BE0" w14:textId="77777777" w:rsidR="000C141B" w:rsidRPr="000C141B" w:rsidRDefault="000C141B" w:rsidP="000C141B">
      <w:pPr>
        <w:numPr>
          <w:ilvl w:val="0"/>
          <w:numId w:val="24"/>
        </w:numPr>
        <w:contextualSpacing/>
      </w:pPr>
      <w:r w:rsidRPr="000C141B">
        <w:t>fvars - cell array describing the input variables for each function</w:t>
      </w:r>
    </w:p>
    <w:p w14:paraId="286F1B5E" w14:textId="77777777" w:rsidR="000C141B" w:rsidRPr="000C141B" w:rsidRDefault="000C141B" w:rsidP="000C141B">
      <w:pPr>
        <w:numPr>
          <w:ilvl w:val="0"/>
          <w:numId w:val="24"/>
        </w:numPr>
        <w:contextualSpacing/>
      </w:pPr>
      <w:r w:rsidRPr="000C141B">
        <w:t>fdesc - cell array with a short description of each function</w:t>
      </w:r>
    </w:p>
    <w:p w14:paraId="4979BCE4" w14:textId="77777777" w:rsidR="000C141B" w:rsidRPr="000C141B" w:rsidRDefault="000C141B" w:rsidP="000C141B">
      <w:pPr>
        <w:ind w:left="720"/>
        <w:contextualSpacing/>
      </w:pPr>
    </w:p>
    <w:p w14:paraId="5E504534" w14:textId="77777777" w:rsidR="000C141B" w:rsidRPr="000C141B" w:rsidRDefault="000C141B" w:rsidP="000C141B">
      <w:r w:rsidRPr="000C141B">
        <w:t>New functions can be added by simply editing the struct in functionlibrarylist.m, noting that the cell array of each field in the struct must contain an entry for the function being added. In addition a sub-selection of the list can be associated with a given App based on the class name of the main UI. To amend the selection included with an App or to add a selection for a new App edit the ‘</w:t>
      </w:r>
      <w:r w:rsidRPr="000C141B">
        <w:rPr>
          <w:color w:val="2A659C" w:themeColor="accent6"/>
        </w:rPr>
        <w:t>switch</w:t>
      </w:r>
      <w:r w:rsidRPr="000C141B">
        <w:t xml:space="preserve"> classname’ statement towards the end of the function.</w:t>
      </w:r>
    </w:p>
    <w:p w14:paraId="487BB594" w14:textId="77777777" w:rsidR="000C141B" w:rsidRPr="000C141B" w:rsidRDefault="000C141B" w:rsidP="000C141B">
      <w:r w:rsidRPr="000C141B">
        <w:lastRenderedPageBreak/>
        <w:t xml:space="preserve">The Function button on the Derive Output UI is used to access the list, select a function and add the syntax to the function input box, where it can be edited to suit the variable assignment to the XYZ buttons. </w:t>
      </w:r>
    </w:p>
    <w:bookmarkEnd w:id="240"/>
    <w:p w14:paraId="0E4C8E8E" w14:textId="77777777" w:rsidR="00526A5B" w:rsidRPr="00DA4DA8" w:rsidRDefault="00526A5B" w:rsidP="00DA4DA8"/>
    <w:p w14:paraId="32C2513F" w14:textId="77777777" w:rsidR="00DA4DA8" w:rsidRPr="00DA4DA8" w:rsidRDefault="00DA4DA8" w:rsidP="00DA4DA8">
      <w:pPr>
        <w:pStyle w:val="Heading3"/>
      </w:pPr>
      <w:bookmarkStart w:id="252" w:name="_Ref153705063"/>
      <w:bookmarkStart w:id="253" w:name="_Toc219458220"/>
      <w:r w:rsidRPr="00DA4DA8">
        <w:t>Pre-defined functions</w:t>
      </w:r>
      <w:bookmarkEnd w:id="252"/>
      <w:bookmarkEnd w:id="253"/>
    </w:p>
    <w:p w14:paraId="305EB59C" w14:textId="709F6930" w:rsidR="00526A5B" w:rsidRPr="00D9735C" w:rsidRDefault="00DA4DA8" w:rsidP="00526A5B">
      <w:r w:rsidRPr="00DA4DA8">
        <w:t>The following examples are provided within</w:t>
      </w:r>
      <w:r w:rsidRPr="00DA4DA8">
        <w:fldChar w:fldCharType="begin"/>
      </w:r>
      <w:r w:rsidRPr="00DA4DA8">
        <w:instrText xml:space="preserve"> REF Model_name \h </w:instrText>
      </w:r>
      <w:r w:rsidRPr="00DA4DA8">
        <w:fldChar w:fldCharType="separate"/>
      </w:r>
      <w:r w:rsidR="00DF5A44">
        <w:t xml:space="preserve"> CoastalTools</w:t>
      </w:r>
      <w:r w:rsidRPr="00DA4DA8">
        <w:fldChar w:fldCharType="end"/>
      </w:r>
      <w:r w:rsidRPr="00DA4DA8">
        <w:t>, where the entry in the UI text box is given in Courier font and X, Y, Z, refer to the button assignments.</w:t>
      </w:r>
      <w:r w:rsidR="00745411">
        <w:t xml:space="preserve"> </w:t>
      </w:r>
      <w:r w:rsidRPr="00DA4DA8">
        <w:t>Some useful examples primarily for timeseries data include</w:t>
      </w:r>
      <w:r w:rsidR="00526A5B" w:rsidRPr="00D9735C">
        <w:t xml:space="preserve">: </w:t>
      </w:r>
    </w:p>
    <w:p w14:paraId="3C69E389" w14:textId="77777777" w:rsidR="00526A5B" w:rsidRPr="00D9735C" w:rsidRDefault="00526A5B" w:rsidP="00526A5B">
      <w:pPr>
        <w:numPr>
          <w:ilvl w:val="0"/>
          <w:numId w:val="11"/>
        </w:numPr>
        <w:snapToGrid w:val="0"/>
        <w:spacing w:after="120"/>
        <w:ind w:left="357"/>
      </w:pPr>
      <w:r w:rsidRPr="00D9735C">
        <w:rPr>
          <w:b/>
          <w:bCs/>
          <w:i/>
          <w:iCs/>
        </w:rPr>
        <w:t>Moving Average</w:t>
      </w:r>
      <w:r w:rsidRPr="00D9735C">
        <w:t xml:space="preserve">. There are several moving average functions available from the Matlab Exchange Forum, such as moving.m. </w:t>
      </w:r>
      <w:bookmarkStart w:id="254" w:name="_Hlk487057395"/>
      <w:r w:rsidRPr="00D9735C">
        <w:t xml:space="preserve">The call to this function is:  </w:t>
      </w:r>
      <w:bookmarkEnd w:id="254"/>
    </w:p>
    <w:p w14:paraId="454ACBA5" w14:textId="77777777" w:rsidR="00526A5B" w:rsidRPr="00D9735C" w:rsidRDefault="00526A5B" w:rsidP="00526A5B">
      <w:pPr>
        <w:snapToGrid w:val="0"/>
        <w:spacing w:after="120"/>
        <w:ind w:left="357"/>
      </w:pPr>
      <w:r w:rsidRPr="00D9735C">
        <w:rPr>
          <w:rFonts w:ascii="Courier New" w:hAnsi="Courier New" w:cs="Courier New"/>
          <w:color w:val="000000"/>
          <w:sz w:val="20"/>
          <w:szCs w:val="20"/>
        </w:rPr>
        <w:t>moving(X, n, 'func')</w:t>
      </w:r>
      <w:r w:rsidRPr="00D9735C">
        <w:t xml:space="preserve"> ,  </w:t>
      </w:r>
      <w:bookmarkStart w:id="255" w:name="_Hlk77161137"/>
      <w:r w:rsidRPr="00D9735C">
        <w:t xml:space="preserve">where x is the variable to be used, </w:t>
      </w:r>
      <w:bookmarkEnd w:id="255"/>
      <w:r w:rsidRPr="00D9735C">
        <w:t>n specifies the number of points to average over and ‘</w:t>
      </w:r>
      <w:r w:rsidRPr="00D9735C">
        <w:rPr>
          <w:i/>
          <w:iCs/>
        </w:rPr>
        <w:t>func</w:t>
      </w:r>
      <w:r w:rsidRPr="00D9735C">
        <w:t>’ is the statistical function to use (e.g. mean, std, etc). If omitted the</w:t>
      </w:r>
      <w:r w:rsidRPr="00D9735C">
        <w:rPr>
          <w:i/>
          <w:iCs/>
        </w:rPr>
        <w:t xml:space="preserve"> mean </w:t>
      </w:r>
      <w:r w:rsidRPr="00D9735C">
        <w:t>is used. Add %time to the call, to include time in the output dataset.</w:t>
      </w:r>
    </w:p>
    <w:p w14:paraId="617360B7" w14:textId="77777777" w:rsidR="00526A5B" w:rsidRPr="00D9735C" w:rsidRDefault="00526A5B" w:rsidP="00526A5B">
      <w:pPr>
        <w:numPr>
          <w:ilvl w:val="0"/>
          <w:numId w:val="11"/>
        </w:numPr>
        <w:snapToGrid w:val="0"/>
        <w:spacing w:after="120"/>
        <w:ind w:left="357"/>
      </w:pPr>
      <w:r w:rsidRPr="003B5C6D">
        <w:rPr>
          <w:b/>
          <w:bCs/>
          <w:i/>
          <w:iCs/>
        </w:rPr>
        <w:t>Moving average</w:t>
      </w:r>
      <w:r w:rsidRPr="00D9735C">
        <w:t xml:space="preserve"> (or similar) </w:t>
      </w:r>
      <w:r w:rsidRPr="003B5C6D">
        <w:rPr>
          <w:b/>
          <w:bCs/>
          <w:i/>
          <w:iCs/>
        </w:rPr>
        <w:t>of timeseries</w:t>
      </w:r>
      <w:r w:rsidRPr="00D9735C">
        <w:t>, over defined duration, advancing at defined interval</w:t>
      </w:r>
    </w:p>
    <w:p w14:paraId="22523C47" w14:textId="77777777" w:rsidR="00526A5B" w:rsidRPr="00D9735C" w:rsidRDefault="00526A5B" w:rsidP="00526A5B">
      <w:pPr>
        <w:snapToGrid w:val="0"/>
        <w:spacing w:after="120"/>
        <w:ind w:left="357"/>
      </w:pPr>
      <w:r w:rsidRPr="00D9735C">
        <w:rPr>
          <w:rFonts w:ascii="Courier New" w:hAnsi="Courier New" w:cs="Courier New"/>
          <w:color w:val="000000"/>
          <w:sz w:val="20"/>
          <w:szCs w:val="20"/>
        </w:rPr>
        <w:t>movingtime(x, t, tdur, tstep, 'func')</w:t>
      </w:r>
      <w:r w:rsidRPr="00D9735C">
        <w:t xml:space="preserve">, where x is the variable to be used and t the associated datetimes (defined by variable selection), </w:t>
      </w:r>
      <w:r w:rsidRPr="00D9735C">
        <w:rPr>
          <w:i/>
          <w:iCs/>
        </w:rPr>
        <w:t>tdur</w:t>
      </w:r>
      <w:r w:rsidRPr="00D9735C">
        <w:t xml:space="preserve"> is the duration over which to apply the statistic, </w:t>
      </w:r>
      <w:r w:rsidRPr="00D9735C">
        <w:rPr>
          <w:i/>
          <w:iCs/>
        </w:rPr>
        <w:t>tstep</w:t>
      </w:r>
      <w:r w:rsidRPr="00D9735C">
        <w:t xml:space="preserve"> is the interval to advance the start time for the averaging period and ‘</w:t>
      </w:r>
      <w:r w:rsidRPr="00D9735C">
        <w:rPr>
          <w:i/>
          <w:iCs/>
        </w:rPr>
        <w:t>func</w:t>
      </w:r>
      <w:r w:rsidRPr="00D9735C">
        <w:t xml:space="preserve">’ is the statistical function to use (e.g. mean, std, etc). If omitted the </w:t>
      </w:r>
      <w:r w:rsidRPr="00D9735C">
        <w:rPr>
          <w:i/>
          <w:iCs/>
        </w:rPr>
        <w:t>mean</w:t>
      </w:r>
      <w:r w:rsidRPr="00D9735C">
        <w:t xml:space="preserve"> is used. </w:t>
      </w:r>
      <w:r w:rsidRPr="00D9735C">
        <w:rPr>
          <w:i/>
          <w:iCs/>
        </w:rPr>
        <w:t>tdur</w:t>
      </w:r>
      <w:r w:rsidRPr="00D9735C">
        <w:t xml:space="preserve"> and </w:t>
      </w:r>
      <w:r w:rsidRPr="00D9735C">
        <w:rPr>
          <w:i/>
          <w:iCs/>
        </w:rPr>
        <w:t>tstep</w:t>
      </w:r>
      <w:r w:rsidRPr="00D9735C">
        <w:t xml:space="preserve"> are both duration character strings of form ‘2.5 d’. Any of the following duration intervals ca be used:  y, d, h, m, or s. Returns a time series based on the defined </w:t>
      </w:r>
      <w:r w:rsidRPr="00D9735C">
        <w:rPr>
          <w:i/>
          <w:iCs/>
        </w:rPr>
        <w:t>tstep</w:t>
      </w:r>
      <w:r w:rsidRPr="00D9735C">
        <w:t xml:space="preserve">, where the time used is for the beginning of each stepping interval, i.e. every </w:t>
      </w:r>
      <w:r w:rsidRPr="00D9735C">
        <w:rPr>
          <w:i/>
          <w:iCs/>
        </w:rPr>
        <w:t>tstep</w:t>
      </w:r>
      <w:r w:rsidRPr="00D9735C">
        <w:t xml:space="preserve"> from the start of the record to the nearest interval that is less than </w:t>
      </w:r>
      <w:r w:rsidRPr="00D9735C">
        <w:rPr>
          <w:i/>
          <w:iCs/>
        </w:rPr>
        <w:t>tdur</w:t>
      </w:r>
      <w:r w:rsidRPr="00D9735C">
        <w:t xml:space="preserve"> from the end of the record.</w:t>
      </w:r>
    </w:p>
    <w:p w14:paraId="47DF2391" w14:textId="77777777" w:rsidR="00526A5B" w:rsidRPr="00D9735C" w:rsidRDefault="00526A5B" w:rsidP="00526A5B">
      <w:pPr>
        <w:numPr>
          <w:ilvl w:val="0"/>
          <w:numId w:val="11"/>
        </w:numPr>
        <w:snapToGrid w:val="0"/>
        <w:spacing w:after="120"/>
        <w:ind w:left="357"/>
      </w:pPr>
      <w:r w:rsidRPr="00D9735C">
        <w:rPr>
          <w:b/>
          <w:bCs/>
          <w:i/>
          <w:iCs/>
        </w:rPr>
        <w:t>Down-sampling a time series</w:t>
      </w:r>
      <w:r w:rsidRPr="00D9735C">
        <w:t xml:space="preserve">. This allows a timeseries to be resampled at a different interval (that must be less than the source timeseries). </w:t>
      </w:r>
      <w:bookmarkStart w:id="256" w:name="_Hlk489018788"/>
      <w:r w:rsidRPr="00D9735C">
        <w:t>The call to this function is:</w:t>
      </w:r>
    </w:p>
    <w:p w14:paraId="56645F38" w14:textId="77777777" w:rsidR="00526A5B" w:rsidRPr="00D9735C" w:rsidRDefault="00526A5B" w:rsidP="00526A5B">
      <w:pPr>
        <w:snapToGrid w:val="0"/>
        <w:spacing w:after="0"/>
        <w:ind w:left="357"/>
      </w:pPr>
      <w:r w:rsidRPr="00D9735C">
        <w:t xml:space="preserve"> </w:t>
      </w:r>
      <w:r w:rsidRPr="00D9735C">
        <w:rPr>
          <w:rFonts w:ascii="Courier New" w:hAnsi="Courier New" w:cs="Courier New"/>
          <w:color w:val="000000"/>
          <w:sz w:val="20"/>
          <w:szCs w:val="20"/>
        </w:rPr>
        <w:t>downsample(x, t, ’period’, ’method’)</w:t>
      </w:r>
      <w:r w:rsidRPr="00D9735C">
        <w:t xml:space="preserve">, where x is the variable to be resampled, time is the associated time for that variable, period can be ‘year’, ’month’, </w:t>
      </w:r>
      <w:bookmarkEnd w:id="256"/>
      <w:r w:rsidRPr="00D9735C">
        <w:t xml:space="preserve">’day’, 'hour', 'minute', ‘second’, and method can be any valid function call such as ‘mean’, ‘std’, etc. The ‘period’ is required but the ‘method is optional and if omitted the mean is used. </w:t>
      </w:r>
    </w:p>
    <w:p w14:paraId="63A5D69C" w14:textId="77777777" w:rsidR="00526A5B" w:rsidRPr="00D9735C" w:rsidRDefault="00526A5B" w:rsidP="00526A5B">
      <w:pPr>
        <w:snapToGrid w:val="0"/>
        <w:spacing w:after="120"/>
        <w:ind w:left="357"/>
      </w:pPr>
      <w:r w:rsidRPr="00D9735C">
        <w:t>For timeseries with gaps the ‘nanmean’ function is particularly useful but requires the Statistics toolbox.</w:t>
      </w:r>
    </w:p>
    <w:p w14:paraId="6C2714C2" w14:textId="77777777" w:rsidR="00526A5B" w:rsidRPr="00D9735C" w:rsidRDefault="00526A5B" w:rsidP="00526A5B">
      <w:pPr>
        <w:numPr>
          <w:ilvl w:val="0"/>
          <w:numId w:val="11"/>
        </w:numPr>
        <w:snapToGrid w:val="0"/>
        <w:spacing w:after="120"/>
        <w:ind w:left="357" w:hanging="357"/>
      </w:pPr>
      <w:r w:rsidRPr="00D9735C">
        <w:rPr>
          <w:b/>
          <w:bCs/>
          <w:i/>
          <w:iCs/>
        </w:rPr>
        <w:t>Interpolate and add noise</w:t>
      </w:r>
      <w:r w:rsidRPr="00D9735C">
        <w:t xml:space="preserve">.  To infill a record with additional points and, if required, add some random noise to the interpolated values. This is called using: </w:t>
      </w:r>
      <w:r w:rsidRPr="00D9735C">
        <w:rPr>
          <w:rFonts w:ascii="Courier New" w:hAnsi="Courier New" w:cs="Courier New"/>
          <w:sz w:val="20"/>
          <w:szCs w:val="20"/>
        </w:rPr>
        <w:t>interpwithnoise(x, t, npad, scale, method, ispos)</w:t>
      </w:r>
      <w:r w:rsidRPr="00D9735C">
        <w:rPr>
          <w:rFonts w:ascii="Courier New" w:hAnsi="Courier New" w:cs="Courier New"/>
        </w:rPr>
        <w:t xml:space="preserve"> </w:t>
      </w:r>
      <w:r w:rsidRPr="00D9735C">
        <w:t>, where X is the variable, t is time, npad is the number of points to add between the existing data points, scale determines the magnitude of the random noise (a value of 0 results in an interpolated record with no noise), method is the Matlab algorithm used for the interpolation (the default is linear) and ispos is a true/false flag which sets negative values to zero if true.</w:t>
      </w:r>
    </w:p>
    <w:p w14:paraId="6BFF02A8" w14:textId="77777777" w:rsidR="00D83639" w:rsidRDefault="00526A5B" w:rsidP="00D83639">
      <w:pPr>
        <w:pStyle w:val="ListParagraph"/>
        <w:keepNext/>
        <w:numPr>
          <w:ilvl w:val="0"/>
          <w:numId w:val="11"/>
        </w:numPr>
        <w:ind w:left="360"/>
      </w:pPr>
      <w:r w:rsidRPr="00D83639">
        <w:rPr>
          <w:b/>
          <w:bCs/>
          <w:i/>
          <w:iCs/>
        </w:rPr>
        <w:t xml:space="preserve">Subsample one record at the time intervals of another record (e.g. subsample </w:t>
      </w:r>
      <w:r w:rsidRPr="00D9735C">
        <w:t>water levels to be at the same intervals as the wave data). Function is:</w:t>
      </w:r>
      <w:r w:rsidR="00D83639">
        <w:t xml:space="preserve"> </w:t>
      </w:r>
    </w:p>
    <w:p w14:paraId="64555395" w14:textId="6697E37C" w:rsidR="00526A5B" w:rsidRPr="00D9735C" w:rsidRDefault="00526A5B" w:rsidP="00D83639">
      <w:pPr>
        <w:pStyle w:val="ListParagraph"/>
        <w:keepNext/>
        <w:ind w:left="360"/>
      </w:pPr>
      <w:r w:rsidRPr="00D83639">
        <w:rPr>
          <w:rFonts w:ascii="Courier New" w:hAnsi="Courier New" w:cs="Courier New"/>
          <w:sz w:val="20"/>
          <w:szCs w:val="20"/>
        </w:rPr>
        <w:t>subsample_ts(X, t,  mobj)</w:t>
      </w:r>
      <w:r w:rsidRPr="00D9735C">
        <w:t>, where X and t are the variable to be subsampled and</w:t>
      </w:r>
      <w:r w:rsidRPr="00D83639">
        <w:rPr>
          <w:i/>
          <w:iCs/>
        </w:rPr>
        <w:t xml:space="preserve"> mobj</w:t>
      </w:r>
      <w:r w:rsidRPr="00D9735C">
        <w:t xml:space="preserve"> is the UI handle (must be </w:t>
      </w:r>
      <w:r w:rsidRPr="00D83639">
        <w:rPr>
          <w:i/>
          <w:iCs/>
        </w:rPr>
        <w:t>mobj)</w:t>
      </w:r>
      <w:r w:rsidRPr="00D9735C">
        <w:t>. The user is prompted to select the dataset to be used to define the time intervals. A time series is returned and added as a Derived data set. The user is prompted to define the metadata for the new data set.</w:t>
      </w:r>
    </w:p>
    <w:p w14:paraId="76D97FA3" w14:textId="77777777" w:rsidR="00D83639" w:rsidRDefault="00526A5B" w:rsidP="00D83639">
      <w:pPr>
        <w:numPr>
          <w:ilvl w:val="0"/>
          <w:numId w:val="11"/>
        </w:numPr>
        <w:snapToGrid w:val="0"/>
        <w:spacing w:after="120"/>
        <w:ind w:left="284"/>
      </w:pPr>
      <w:r w:rsidRPr="00D9735C">
        <w:rPr>
          <w:b/>
          <w:bCs/>
          <w:i/>
          <w:iCs/>
        </w:rPr>
        <w:t>Subsample one record based on a threshold defined for another record</w:t>
      </w:r>
      <w:r w:rsidRPr="00D9735C">
        <w:t xml:space="preserve"> (e.g. subsample waves based on a threshold water level). Function is:</w:t>
      </w:r>
    </w:p>
    <w:p w14:paraId="361AFBE8" w14:textId="025E4DC0" w:rsidR="00D83639" w:rsidRDefault="00D83639" w:rsidP="00D83639">
      <w:pPr>
        <w:snapToGrid w:val="0"/>
        <w:spacing w:after="120"/>
        <w:ind w:left="284"/>
      </w:pPr>
      <w:r w:rsidRPr="00D83639">
        <w:rPr>
          <w:rFonts w:ascii="Courier New" w:hAnsi="Courier New" w:cs="Courier New"/>
          <w:sz w:val="20"/>
          <w:szCs w:val="20"/>
        </w:rPr>
        <w:lastRenderedPageBreak/>
        <w:t>subsample(X, t,  thr, mobj)</w:t>
      </w:r>
      <w:r w:rsidRPr="00D9735C">
        <w:t xml:space="preserve">, where X and t are the variable to be subsampled, </w:t>
      </w:r>
      <w:r w:rsidRPr="00D83639">
        <w:rPr>
          <w:i/>
          <w:iCs/>
        </w:rPr>
        <w:t xml:space="preserve">thr </w:t>
      </w:r>
      <w:r w:rsidRPr="00D9735C">
        <w:t xml:space="preserve">is the threshold value and </w:t>
      </w:r>
      <w:r w:rsidRPr="00D83639">
        <w:rPr>
          <w:i/>
          <w:iCs/>
        </w:rPr>
        <w:t>mobj</w:t>
      </w:r>
      <w:r w:rsidRPr="00D9735C">
        <w:t xml:space="preserve"> is the UI handle (must be </w:t>
      </w:r>
      <w:r w:rsidRPr="00D83639">
        <w:rPr>
          <w:i/>
          <w:iCs/>
        </w:rPr>
        <w:t>mobj</w:t>
      </w:r>
      <w:r w:rsidRPr="00D9735C">
        <w:t>). The user is prompted to select the dataset and variable to be used to define the condition and a condition operator (&lt;=, ==, etc). A time series is returned and added as a Derived data set. The user is prompted to define the metadata for the new data set.</w:t>
      </w:r>
    </w:p>
    <w:p w14:paraId="7D42CCD8" w14:textId="3638F19C" w:rsidR="00D83639" w:rsidRDefault="00D83639" w:rsidP="00D83639">
      <w:pPr>
        <w:numPr>
          <w:ilvl w:val="0"/>
          <w:numId w:val="11"/>
        </w:numPr>
        <w:snapToGrid w:val="0"/>
        <w:spacing w:after="120"/>
        <w:ind w:left="360"/>
      </w:pPr>
      <w:r w:rsidRPr="003B0DCE">
        <w:rPr>
          <w:b/>
          <w:bCs/>
          <w:i/>
          <w:iCs/>
        </w:rPr>
        <w:t>Scale one or more variables</w:t>
      </w:r>
      <w:r w:rsidRPr="003B0DCE">
        <w:rPr>
          <w:i/>
          <w:iCs/>
        </w:rPr>
        <w:t>.</w:t>
      </w:r>
      <w:r>
        <w:t xml:space="preserve"> </w:t>
      </w:r>
      <w:r w:rsidRPr="00D83639">
        <w:t>The call to the function is:</w:t>
      </w:r>
    </w:p>
    <w:p w14:paraId="641FBB29" w14:textId="11027599" w:rsidR="00D83639" w:rsidRDefault="00D83639" w:rsidP="00D83639">
      <w:pPr>
        <w:snapToGrid w:val="0"/>
        <w:spacing w:after="120"/>
        <w:ind w:left="360"/>
      </w:pPr>
      <w:r w:rsidRPr="00406155">
        <w:rPr>
          <w:rFonts w:ascii="Courier New" w:hAnsi="Courier New" w:cs="Courier New"/>
          <w:sz w:val="20"/>
          <w:szCs w:val="20"/>
        </w:rPr>
        <w:t>scale_</w:t>
      </w:r>
      <w:r>
        <w:rPr>
          <w:rFonts w:ascii="Courier New" w:hAnsi="Courier New" w:cs="Courier New"/>
          <w:sz w:val="20"/>
          <w:szCs w:val="20"/>
        </w:rPr>
        <w:t>variables</w:t>
      </w:r>
      <w:r w:rsidRPr="00406155">
        <w:rPr>
          <w:rFonts w:ascii="Courier New" w:hAnsi="Courier New" w:cs="Courier New"/>
          <w:sz w:val="20"/>
          <w:szCs w:val="20"/>
        </w:rPr>
        <w:t xml:space="preserve"> (</w:t>
      </w:r>
      <w:r>
        <w:rPr>
          <w:rFonts w:ascii="Courier New" w:hAnsi="Courier New" w:cs="Courier New"/>
          <w:sz w:val="20"/>
          <w:szCs w:val="20"/>
        </w:rPr>
        <w:t>dst</w:t>
      </w:r>
      <w:r w:rsidRPr="00406155">
        <w:rPr>
          <w:rFonts w:ascii="Courier New" w:hAnsi="Courier New" w:cs="Courier New"/>
          <w:sz w:val="20"/>
          <w:szCs w:val="20"/>
        </w:rPr>
        <w:t>)</w:t>
      </w:r>
      <w:r w:rsidRPr="00406155">
        <w:t xml:space="preserve">, where </w:t>
      </w:r>
      <w:r>
        <w:t>dst</w:t>
      </w:r>
      <w:r w:rsidRPr="00406155">
        <w:t xml:space="preserve"> is the </w:t>
      </w:r>
      <w:r>
        <w:t>dataset to select variables to scaled from</w:t>
      </w:r>
      <w:r w:rsidRPr="00406155">
        <w:t>.</w:t>
      </w:r>
    </w:p>
    <w:p w14:paraId="69DF1236" w14:textId="77777777" w:rsidR="00526A5B" w:rsidRPr="00D9735C" w:rsidRDefault="00526A5B" w:rsidP="00526A5B">
      <w:pPr>
        <w:numPr>
          <w:ilvl w:val="0"/>
          <w:numId w:val="11"/>
        </w:numPr>
        <w:snapToGrid w:val="0"/>
        <w:spacing w:after="120"/>
        <w:ind w:left="357"/>
      </w:pPr>
      <w:r w:rsidRPr="00D9735C">
        <w:rPr>
          <w:b/>
          <w:bCs/>
          <w:i/>
          <w:iCs/>
        </w:rPr>
        <w:t>Phase plot</w:t>
      </w:r>
      <w:r w:rsidRPr="00D9735C">
        <w:t xml:space="preserve">. This function is similar to the recursive plot function but generates a plot based on two variables that can, optionally, be functions of time. The call to this function is: </w:t>
      </w:r>
    </w:p>
    <w:p w14:paraId="2DCA8EA4" w14:textId="77777777" w:rsidR="00526A5B" w:rsidRPr="00D9735C" w:rsidRDefault="00526A5B" w:rsidP="00526A5B">
      <w:pPr>
        <w:snapToGrid w:val="0"/>
        <w:spacing w:after="120"/>
        <w:ind w:left="357"/>
      </w:pPr>
      <w:r w:rsidRPr="00D9735C">
        <w:rPr>
          <w:rFonts w:ascii="Courier New" w:hAnsi="Courier New" w:cs="Courier New"/>
          <w:sz w:val="20"/>
          <w:szCs w:val="20"/>
        </w:rPr>
        <w:t>phaseplot(X, Y , t)</w:t>
      </w:r>
      <w:r w:rsidRPr="00D9735C">
        <w:t>, where X and Y are the variables assigned to the respective buttons and t is time (this does not need to be assigned to a button and  t can be omitted if a time stamp for the datapoints is not required).</w:t>
      </w:r>
    </w:p>
    <w:p w14:paraId="4ECEE811" w14:textId="77777777" w:rsidR="00526A5B" w:rsidRPr="00D9735C" w:rsidRDefault="00526A5B" w:rsidP="00526A5B">
      <w:pPr>
        <w:numPr>
          <w:ilvl w:val="0"/>
          <w:numId w:val="11"/>
        </w:numPr>
        <w:snapToGrid w:val="0"/>
        <w:spacing w:after="120"/>
        <w:ind w:left="357"/>
      </w:pPr>
      <w:r w:rsidRPr="00D9735C">
        <w:rPr>
          <w:b/>
          <w:bCs/>
          <w:i/>
          <w:iCs/>
        </w:rPr>
        <w:t>Recursive plot</w:t>
      </w:r>
      <w:r w:rsidRPr="00D9735C">
        <w:t>. Generates a plot of a variable plotted against itself with an offset (e.g. x(i) versus x(i+1) ). This is called from the Derive Output GUI using:</w:t>
      </w:r>
    </w:p>
    <w:p w14:paraId="72A9C0BE" w14:textId="77777777" w:rsidR="00526A5B" w:rsidRDefault="00526A5B" w:rsidP="00526A5B">
      <w:pPr>
        <w:snapToGrid w:val="0"/>
        <w:spacing w:after="120"/>
        <w:ind w:left="357"/>
      </w:pPr>
      <w:r w:rsidRPr="00D9735C">
        <w:rPr>
          <w:rFonts w:ascii="Courier New" w:hAnsi="Courier New" w:cs="Courier New"/>
          <w:sz w:val="20"/>
          <w:szCs w:val="20"/>
        </w:rPr>
        <w:t>recursive_plot(x, ’varname’, nint)</w:t>
      </w:r>
      <w:r w:rsidRPr="00D9735C">
        <w:t>, where x is the variable, ‘</w:t>
      </w:r>
      <w:r w:rsidRPr="00D9735C">
        <w:rPr>
          <w:i/>
          <w:iCs/>
        </w:rPr>
        <w:t>varname</w:t>
      </w:r>
      <w:r w:rsidRPr="00D9735C">
        <w:t xml:space="preserve">’ is a text string in single quotes and </w:t>
      </w:r>
      <w:r w:rsidRPr="00D9735C">
        <w:rPr>
          <w:i/>
          <w:iCs/>
        </w:rPr>
        <w:t>nint</w:t>
      </w:r>
      <w:r w:rsidRPr="00D9735C">
        <w:t xml:space="preserve"> is an integer value that defines the size of the offset. </w:t>
      </w:r>
    </w:p>
    <w:p w14:paraId="1E30067F" w14:textId="77777777" w:rsidR="00D83639" w:rsidRDefault="00526A5B" w:rsidP="00D83639">
      <w:pPr>
        <w:numPr>
          <w:ilvl w:val="0"/>
          <w:numId w:val="11"/>
        </w:numPr>
        <w:snapToGrid w:val="0"/>
        <w:spacing w:after="0"/>
        <w:ind w:left="360"/>
      </w:pPr>
      <w:r w:rsidRPr="00D9735C">
        <w:rPr>
          <w:b/>
          <w:bCs/>
          <w:i/>
          <w:iCs/>
        </w:rPr>
        <w:t>Add sea level rise</w:t>
      </w:r>
      <w:r w:rsidRPr="00D9735C">
        <w:t xml:space="preserve"> </w:t>
      </w:r>
      <w:r w:rsidRPr="00D9735C">
        <w:rPr>
          <w:b/>
          <w:bCs/>
          <w:i/>
          <w:iCs/>
        </w:rPr>
        <w:t>to tidal water levels</w:t>
      </w:r>
      <w:r w:rsidRPr="00D9735C">
        <w:t xml:space="preserve"> (ie typically predictions rather than measured water levels). Based on exponential growth from 1900 and zeroed to a defined year using:</w:t>
      </w:r>
    </w:p>
    <w:p w14:paraId="3C468AAE" w14:textId="0A9200A9" w:rsidR="00526A5B" w:rsidRDefault="00526A5B" w:rsidP="00D83639">
      <w:pPr>
        <w:snapToGrid w:val="0"/>
        <w:spacing w:after="0"/>
        <w:ind w:left="360"/>
      </w:pPr>
      <w:r w:rsidRPr="00D83639">
        <w:rPr>
          <w:rFonts w:ascii="Courier New" w:hAnsi="Courier New" w:cs="Courier New"/>
          <w:sz w:val="20"/>
          <w:szCs w:val="20"/>
        </w:rPr>
        <w:t>addslrtotides(X, t, delta, exprate, pivotyear)</w:t>
      </w:r>
      <w:r w:rsidRPr="00D9735C">
        <w:t xml:space="preserve">, where X and t relate to the water level variable to be adjusted, delta is a rate for the year 1900 (e.g. 0.001 m/yr), </w:t>
      </w:r>
      <w:r w:rsidRPr="00D83639">
        <w:rPr>
          <w:i/>
          <w:iCs/>
        </w:rPr>
        <w:t>exprate</w:t>
      </w:r>
      <w:r w:rsidRPr="00D9735C">
        <w:t xml:space="preserve"> is the rate of exponential growth (e.g 0.011 for a fit to observations to-date) </w:t>
      </w:r>
      <w:r w:rsidRPr="00D83639">
        <w:rPr>
          <w:i/>
          <w:iCs/>
        </w:rPr>
        <w:t>pivotyear</w:t>
      </w:r>
      <w:r w:rsidRPr="00D9735C">
        <w:t xml:space="preserve"> is the year to use for zero sea level rise (e.g. 1900 adds slr based on change since 1900, whereas 2000 assumes that the tidal predictions are correct to the datum for the year 2000 and adjusts the record based on the slr function relative to that year).</w:t>
      </w:r>
      <w:bookmarkStart w:id="257" w:name="_Hlk153899264"/>
    </w:p>
    <w:p w14:paraId="3EEEAECB" w14:textId="77777777" w:rsidR="00CB6861" w:rsidRPr="00D9735C" w:rsidRDefault="00CB6861" w:rsidP="00D83639">
      <w:pPr>
        <w:snapToGrid w:val="0"/>
        <w:spacing w:after="0"/>
        <w:ind w:left="360"/>
      </w:pPr>
    </w:p>
    <w:p w14:paraId="55BE12DC" w14:textId="77777777" w:rsidR="00D83639" w:rsidRDefault="00526A5B" w:rsidP="00D83639">
      <w:pPr>
        <w:numPr>
          <w:ilvl w:val="0"/>
          <w:numId w:val="11"/>
        </w:numPr>
        <w:snapToGrid w:val="0"/>
        <w:spacing w:after="120"/>
        <w:ind w:left="360"/>
      </w:pPr>
      <w:r w:rsidRPr="00D9735C">
        <w:rPr>
          <w:b/>
          <w:bCs/>
          <w:i/>
          <w:iCs/>
        </w:rPr>
        <w:t>Tidal range time series from a water level series</w:t>
      </w:r>
      <w:r w:rsidRPr="00D9735C">
        <w:t>. The call to the function is:</w:t>
      </w:r>
    </w:p>
    <w:p w14:paraId="105361D4" w14:textId="5399FE50" w:rsidR="00406155" w:rsidRPr="00D617F3" w:rsidRDefault="00D617F3" w:rsidP="00D83639">
      <w:pPr>
        <w:snapToGrid w:val="0"/>
        <w:spacing w:after="120"/>
        <w:ind w:left="360"/>
      </w:pPr>
      <w:r w:rsidRPr="00D83639">
        <w:rPr>
          <w:rFonts w:ascii="Courier New" w:hAnsi="Courier New" w:cs="Courier New"/>
          <w:sz w:val="20"/>
          <w:szCs w:val="20"/>
        </w:rPr>
        <w:t>tidalrange(X, t, issave, isplot)</w:t>
      </w:r>
      <w:r w:rsidRPr="00D9735C">
        <w:t xml:space="preserve"> where X is the water level and t </w:t>
      </w:r>
      <w:r w:rsidR="00406155">
        <w:t>are</w:t>
      </w:r>
      <w:r w:rsidRPr="00D9735C">
        <w:t xml:space="preserve"> the times of the water level values. Assumes that there are multiple water level values per tide. Also, outputs mean water level and tidal range values as a table.</w:t>
      </w:r>
      <w:r>
        <w:t xml:space="preserve"> issave = true to save the results as a dataset and isplot = true to generate a plot of the results.</w:t>
      </w:r>
    </w:p>
    <w:p w14:paraId="291AAACA" w14:textId="6DEF3D90" w:rsidR="00D83639" w:rsidRDefault="00406155" w:rsidP="00D83639">
      <w:pPr>
        <w:numPr>
          <w:ilvl w:val="0"/>
          <w:numId w:val="11"/>
        </w:numPr>
        <w:snapToGrid w:val="0"/>
        <w:spacing w:after="120"/>
        <w:ind w:left="360"/>
        <w:rPr>
          <w:b/>
          <w:bCs/>
          <w:i/>
          <w:iCs/>
        </w:rPr>
      </w:pPr>
      <w:bookmarkStart w:id="258" w:name="_Hlk184643518"/>
      <w:r>
        <w:rPr>
          <w:b/>
          <w:bCs/>
          <w:i/>
          <w:iCs/>
        </w:rPr>
        <w:t>S</w:t>
      </w:r>
      <w:r w:rsidRPr="00406155">
        <w:rPr>
          <w:b/>
          <w:bCs/>
          <w:i/>
          <w:iCs/>
        </w:rPr>
        <w:t xml:space="preserve">cale </w:t>
      </w:r>
      <w:r w:rsidR="00856100" w:rsidRPr="00856100">
        <w:rPr>
          <w:b/>
          <w:bCs/>
          <w:i/>
          <w:iCs/>
        </w:rPr>
        <w:t>water</w:t>
      </w:r>
      <w:r w:rsidR="006D7839">
        <w:rPr>
          <w:b/>
          <w:bCs/>
          <w:i/>
          <w:iCs/>
        </w:rPr>
        <w:t xml:space="preserve"> </w:t>
      </w:r>
      <w:r w:rsidR="00856100" w:rsidRPr="00856100">
        <w:rPr>
          <w:b/>
          <w:bCs/>
          <w:i/>
          <w:iCs/>
        </w:rPr>
        <w:t>levels</w:t>
      </w:r>
      <w:r w:rsidRPr="00406155">
        <w:rPr>
          <w:b/>
          <w:bCs/>
          <w:i/>
          <w:iCs/>
        </w:rPr>
        <w:t xml:space="preserve">: </w:t>
      </w:r>
      <w:r>
        <w:t>The call to the function is:</w:t>
      </w:r>
      <w:bookmarkStart w:id="259" w:name="_Hlk184641387"/>
    </w:p>
    <w:p w14:paraId="1C941F1A" w14:textId="3481DCBF" w:rsidR="00406155" w:rsidRPr="00D83639" w:rsidRDefault="00406155" w:rsidP="00D83639">
      <w:pPr>
        <w:snapToGrid w:val="0"/>
        <w:spacing w:after="120"/>
        <w:ind w:left="360"/>
        <w:rPr>
          <w:b/>
          <w:bCs/>
          <w:i/>
          <w:iCs/>
        </w:rPr>
      </w:pPr>
      <w:r w:rsidRPr="00D83639">
        <w:rPr>
          <w:rFonts w:ascii="Courier New" w:hAnsi="Courier New" w:cs="Courier New"/>
          <w:sz w:val="20"/>
          <w:szCs w:val="20"/>
        </w:rPr>
        <w:t>scale_</w:t>
      </w:r>
      <w:r w:rsidR="00856100" w:rsidRPr="00856100">
        <w:t xml:space="preserve"> </w:t>
      </w:r>
      <w:r w:rsidR="00856100" w:rsidRPr="00856100">
        <w:rPr>
          <w:rFonts w:ascii="Courier New" w:hAnsi="Courier New" w:cs="Courier New"/>
          <w:sz w:val="20"/>
          <w:szCs w:val="20"/>
        </w:rPr>
        <w:t>waterlevels</w:t>
      </w:r>
      <w:r w:rsidRPr="00D83639">
        <w:rPr>
          <w:rFonts w:ascii="Courier New" w:hAnsi="Courier New" w:cs="Courier New"/>
          <w:sz w:val="20"/>
          <w:szCs w:val="20"/>
        </w:rPr>
        <w:t xml:space="preserve"> (X,t,issave,isplot)</w:t>
      </w:r>
      <w:r w:rsidRPr="00406155">
        <w:t xml:space="preserve">, where X is the </w:t>
      </w:r>
      <w:r w:rsidR="00856100">
        <w:t xml:space="preserve">water level </w:t>
      </w:r>
      <w:r w:rsidR="00D83639">
        <w:t>to be scaled</w:t>
      </w:r>
      <w:r w:rsidRPr="00406155">
        <w:t xml:space="preserve"> and t the times of the values. </w:t>
      </w:r>
      <w:bookmarkEnd w:id="259"/>
      <w:r w:rsidRPr="00406155">
        <w:t xml:space="preserve">User is prompted to give a scaling factor for values </w:t>
      </w:r>
      <w:r>
        <w:t>&gt;</w:t>
      </w:r>
      <w:r w:rsidRPr="00406155">
        <w:t xml:space="preserve"> and &lt;= to 0.</w:t>
      </w:r>
    </w:p>
    <w:bookmarkEnd w:id="258"/>
    <w:p w14:paraId="74E85683" w14:textId="77777777" w:rsidR="00D83639" w:rsidRDefault="00406155" w:rsidP="00CB6861">
      <w:pPr>
        <w:keepNext/>
        <w:numPr>
          <w:ilvl w:val="0"/>
          <w:numId w:val="11"/>
        </w:numPr>
        <w:snapToGrid w:val="0"/>
        <w:spacing w:after="120"/>
        <w:ind w:left="357" w:hanging="357"/>
      </w:pPr>
      <w:r w:rsidRPr="00406155">
        <w:rPr>
          <w:b/>
          <w:bCs/>
          <w:i/>
          <w:iCs/>
        </w:rPr>
        <w:t>Fit trends and cycles to tidal range or high/low water time series</w:t>
      </w:r>
      <w:r w:rsidRPr="00406155">
        <w:t xml:space="preserve">: </w:t>
      </w:r>
      <w:r w:rsidR="00D617F3">
        <w:t>The call to the function is:</w:t>
      </w:r>
    </w:p>
    <w:p w14:paraId="3AEC16A1" w14:textId="501B3118" w:rsidR="00D617F3" w:rsidRPr="00D9735C" w:rsidRDefault="00EF7EA1" w:rsidP="00D83639">
      <w:pPr>
        <w:snapToGrid w:val="0"/>
        <w:spacing w:after="120"/>
        <w:ind w:left="360"/>
      </w:pPr>
      <w:r w:rsidRPr="00D83639">
        <w:rPr>
          <w:rFonts w:ascii="Courier New" w:hAnsi="Courier New" w:cs="Courier New"/>
          <w:sz w:val="20"/>
          <w:szCs w:val="20"/>
        </w:rPr>
        <w:t>t</w:t>
      </w:r>
      <w:r w:rsidR="00D617F3" w:rsidRPr="00D83639">
        <w:rPr>
          <w:rFonts w:ascii="Courier New" w:hAnsi="Courier New" w:cs="Courier New"/>
          <w:sz w:val="20"/>
          <w:szCs w:val="20"/>
        </w:rPr>
        <w:t>idalrange</w:t>
      </w:r>
      <w:r w:rsidR="00BC6D67" w:rsidRPr="00D83639">
        <w:rPr>
          <w:rFonts w:ascii="Courier New" w:hAnsi="Courier New" w:cs="Courier New"/>
          <w:sz w:val="20"/>
          <w:szCs w:val="20"/>
        </w:rPr>
        <w:t>_nltc</w:t>
      </w:r>
      <w:r w:rsidR="00D617F3" w:rsidRPr="00D83639">
        <w:rPr>
          <w:rFonts w:ascii="Courier New" w:hAnsi="Courier New" w:cs="Courier New"/>
          <w:sz w:val="20"/>
          <w:szCs w:val="20"/>
        </w:rPr>
        <w:t>(X, t, issave, isplot, ‘titletxt’)</w:t>
      </w:r>
      <w:r w:rsidR="00D617F3" w:rsidRPr="00D9735C">
        <w:t xml:space="preserve">  where X is the water level and t </w:t>
      </w:r>
      <w:r w:rsidR="00406155">
        <w:t xml:space="preserve">are </w:t>
      </w:r>
      <w:r w:rsidR="00D617F3" w:rsidRPr="00D9735C">
        <w:t xml:space="preserve">the times of the water level values. Assumes that there are multiple water level values per tide. </w:t>
      </w:r>
      <w:r w:rsidR="00D617F3">
        <w:t>When issave = true the fit parameters of the selected are also saved. If isplot = true the fit plots are generated by the function in addition to the summary table of fit parameters. The ‘titletxt’ variable is optional and is used to define the output label used for the dataset.</w:t>
      </w:r>
      <w:r w:rsidR="007A63A2">
        <w:t xml:space="preserve"> This is research code and a linear trend and up to 3 cycles are fitted. </w:t>
      </w:r>
      <w:r w:rsidR="002E0189">
        <w:t>However,</w:t>
      </w:r>
      <w:r w:rsidR="007A63A2">
        <w:t xml:space="preserve"> the cycle periods are hard coded as 8.85, 18.9 and 180 years</w:t>
      </w:r>
      <w:r w:rsidR="00971446">
        <w:t xml:space="preserve"> for the Lunar Perigee, Lunar Nodal and a Long-term cycle, respectively.</w:t>
      </w:r>
    </w:p>
    <w:p w14:paraId="42012AA1" w14:textId="77777777" w:rsidR="00D83639" w:rsidRDefault="00526A5B" w:rsidP="00D83639">
      <w:pPr>
        <w:keepNext/>
        <w:numPr>
          <w:ilvl w:val="0"/>
          <w:numId w:val="11"/>
        </w:numPr>
        <w:snapToGrid w:val="0"/>
        <w:spacing w:after="120"/>
        <w:ind w:left="357" w:hanging="357"/>
      </w:pPr>
      <w:bookmarkStart w:id="260" w:name="_Hlk197964380"/>
      <w:bookmarkEnd w:id="257"/>
      <w:r w:rsidRPr="00DE7EE4">
        <w:rPr>
          <w:b/>
          <w:bCs/>
          <w:i/>
          <w:iCs/>
        </w:rPr>
        <w:lastRenderedPageBreak/>
        <w:t>Selection of plots for water level frequency and duration</w:t>
      </w:r>
      <w:r>
        <w:rPr>
          <w:b/>
          <w:bCs/>
          <w:i/>
          <w:iCs/>
        </w:rPr>
        <w:t xml:space="preserve"> </w:t>
      </w:r>
      <w:r w:rsidRPr="00D9735C">
        <w:t>using the function:</w:t>
      </w:r>
    </w:p>
    <w:p w14:paraId="750B39A8" w14:textId="286B935D" w:rsidR="00526A5B" w:rsidRPr="00D9735C" w:rsidRDefault="00526A5B" w:rsidP="00D83639">
      <w:pPr>
        <w:keepNext/>
        <w:snapToGrid w:val="0"/>
        <w:spacing w:after="120"/>
        <w:ind w:left="357"/>
      </w:pPr>
      <w:r w:rsidRPr="00D83639">
        <w:rPr>
          <w:rFonts w:ascii="Courier New" w:hAnsi="Courier New" w:cs="Courier New"/>
          <w:sz w:val="20"/>
          <w:szCs w:val="20"/>
        </w:rPr>
        <w:t>waterlevelfreqplots (X, t)</w:t>
      </w:r>
      <w:r w:rsidRPr="00D9735C">
        <w:t xml:space="preserve"> where X is the variable and t is time. Plot options include Water level elevation frequency, Water level spectrum, Elevations above a threshold, Duration of threshold exceedance, Elevation frequency above threshold. Designed to analyse water levels but could easily be adapted for other variables.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46"/>
        <w:gridCol w:w="3756"/>
      </w:tblGrid>
      <w:tr w:rsidR="00526A5B" w:rsidRPr="00D9735C" w14:paraId="46CA94C0" w14:textId="77777777" w:rsidTr="00004876">
        <w:trPr>
          <w:jc w:val="center"/>
        </w:trPr>
        <w:tc>
          <w:tcPr>
            <w:tcW w:w="3746" w:type="dxa"/>
          </w:tcPr>
          <w:p w14:paraId="4AAFE1B5" w14:textId="77777777" w:rsidR="00526A5B" w:rsidRPr="00D9735C" w:rsidRDefault="00526A5B" w:rsidP="00004876">
            <w:pPr>
              <w:contextualSpacing/>
            </w:pPr>
            <w:r w:rsidRPr="00D9735C">
              <w:rPr>
                <w:noProof/>
              </w:rPr>
              <w:drawing>
                <wp:inline distT="0" distB="0" distL="0" distR="0" wp14:anchorId="5685F4C9" wp14:editId="6C0C9BE2">
                  <wp:extent cx="2234280" cy="1834243"/>
                  <wp:effectExtent l="0" t="0" r="0" b="0"/>
                  <wp:docPr id="171" name="Picture 171" descr="Water level elevation frequency &#10;1.5 &#10;a 0.5 &#10;-0.5 &#10;-1.5 &#10;Probability of occurrenc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 level elevation frequency &#10;1.5 &#10;a 0.5 &#10;-0.5 &#10;-1.5 &#10;Probability of occurrence (%) "/>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259914" cy="1855287"/>
                          </a:xfrm>
                          <a:prstGeom prst="rect">
                            <a:avLst/>
                          </a:prstGeom>
                          <a:noFill/>
                          <a:ln>
                            <a:noFill/>
                          </a:ln>
                        </pic:spPr>
                      </pic:pic>
                    </a:graphicData>
                  </a:graphic>
                </wp:inline>
              </w:drawing>
            </w:r>
          </w:p>
        </w:tc>
        <w:tc>
          <w:tcPr>
            <w:tcW w:w="3756" w:type="dxa"/>
          </w:tcPr>
          <w:p w14:paraId="5872CA5F" w14:textId="77777777" w:rsidR="00526A5B" w:rsidRPr="00D9735C" w:rsidRDefault="00526A5B" w:rsidP="00004876">
            <w:pPr>
              <w:contextualSpacing/>
            </w:pPr>
            <w:r w:rsidRPr="00D9735C">
              <w:rPr>
                <w:noProof/>
              </w:rPr>
              <w:drawing>
                <wp:inline distT="0" distB="0" distL="0" distR="0" wp14:anchorId="3AC51747" wp14:editId="361AC11B">
                  <wp:extent cx="2247305" cy="1823357"/>
                  <wp:effectExtent l="0" t="0" r="635" b="5715"/>
                  <wp:docPr id="172" name="Picture 172" descr="0.6 &#10;0.5 &#10;0.4 &#10;0.3 &#10;0.2 &#10;1.5 &#10;Duration frequency above 0.5 mOD &#10;Duration (hours) &#10;4.5 &#10;h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6 &#10;0.5 &#10;0.4 &#10;0.3 &#10;0.2 &#10;1.5 &#10;Duration frequency above 0.5 mOD &#10;Duration (hours) &#10;4.5 &#10;hr "/>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279503" cy="1849481"/>
                          </a:xfrm>
                          <a:prstGeom prst="rect">
                            <a:avLst/>
                          </a:prstGeom>
                          <a:noFill/>
                          <a:ln>
                            <a:noFill/>
                          </a:ln>
                        </pic:spPr>
                      </pic:pic>
                    </a:graphicData>
                  </a:graphic>
                </wp:inline>
              </w:drawing>
            </w:r>
          </w:p>
        </w:tc>
      </w:tr>
      <w:tr w:rsidR="00526A5B" w:rsidRPr="00DE7EE4" w14:paraId="3250A235" w14:textId="77777777" w:rsidTr="00004876">
        <w:trPr>
          <w:jc w:val="center"/>
        </w:trPr>
        <w:tc>
          <w:tcPr>
            <w:tcW w:w="3746" w:type="dxa"/>
          </w:tcPr>
          <w:p w14:paraId="64B9555A" w14:textId="77777777" w:rsidR="00526A5B" w:rsidRPr="00DE7EE4" w:rsidRDefault="00526A5B" w:rsidP="00004876">
            <w:pPr>
              <w:contextualSpacing/>
              <w:rPr>
                <w:noProof/>
              </w:rPr>
            </w:pPr>
          </w:p>
        </w:tc>
        <w:tc>
          <w:tcPr>
            <w:tcW w:w="3756" w:type="dxa"/>
          </w:tcPr>
          <w:p w14:paraId="350C421A" w14:textId="77777777" w:rsidR="00526A5B" w:rsidRPr="00DE7EE4" w:rsidRDefault="00526A5B" w:rsidP="00004876">
            <w:pPr>
              <w:contextualSpacing/>
              <w:rPr>
                <w:noProof/>
              </w:rPr>
            </w:pPr>
          </w:p>
        </w:tc>
      </w:tr>
    </w:tbl>
    <w:p w14:paraId="3F11BE9A" w14:textId="77777777" w:rsidR="00D83639" w:rsidRPr="00D83639" w:rsidRDefault="00526A5B" w:rsidP="00D83639">
      <w:pPr>
        <w:pStyle w:val="ListParagraph"/>
        <w:numPr>
          <w:ilvl w:val="0"/>
          <w:numId w:val="11"/>
        </w:numPr>
        <w:snapToGrid w:val="0"/>
        <w:spacing w:after="120"/>
        <w:ind w:left="360"/>
        <w:rPr>
          <w:b/>
          <w:bCs/>
          <w:i/>
          <w:iCs/>
        </w:rPr>
      </w:pPr>
      <w:r w:rsidRPr="00DE0170">
        <w:rPr>
          <w:b/>
          <w:bCs/>
          <w:i/>
          <w:iCs/>
        </w:rPr>
        <w:t>Selection of frequency analysis plots of timeseries data</w:t>
      </w:r>
      <w:r w:rsidRPr="00DE0170">
        <w:rPr>
          <w:i/>
          <w:iCs/>
        </w:rPr>
        <w:t xml:space="preserve"> </w:t>
      </w:r>
      <w:r>
        <w:t>using the function:</w:t>
      </w:r>
    </w:p>
    <w:p w14:paraId="3E7E28A5" w14:textId="6A370FA0" w:rsidR="00CB6861" w:rsidRDefault="00526A5B" w:rsidP="00CB6861">
      <w:pPr>
        <w:pStyle w:val="ListParagraph"/>
        <w:snapToGrid w:val="0"/>
        <w:spacing w:after="120"/>
        <w:ind w:left="360"/>
      </w:pPr>
      <w:r w:rsidRPr="00D83639">
        <w:rPr>
          <w:rFonts w:ascii="Courier New" w:hAnsi="Courier New" w:cs="Courier New"/>
          <w:sz w:val="20"/>
          <w:szCs w:val="20"/>
        </w:rPr>
        <w:t xml:space="preserve">frequencyanalysis(X, t,'vardesc') </w:t>
      </w:r>
      <w:r w:rsidRPr="00DE7EE4">
        <w:t xml:space="preserve">where X is the variable, t is time and </w:t>
      </w:r>
      <w:r w:rsidRPr="00D83639">
        <w:rPr>
          <w:i/>
          <w:iCs/>
        </w:rPr>
        <w:t>vardesc</w:t>
      </w:r>
      <w:r w:rsidRPr="00DE7EE4">
        <w:t xml:space="preserve"> is the description of the variable to be used in the plots (optional – defaults to ‘Variable’).</w:t>
      </w:r>
      <w:r>
        <w:t xml:space="preserve"> Plot options include</w:t>
      </w:r>
      <w:r w:rsidRPr="00DE7EE4">
        <w:t xml:space="preserve"> </w:t>
      </w:r>
      <w:r>
        <w:t>Time series plot of variable, Time series plot of variable above threshold, 'Plot variable frequency, Plot variable frequency above threshold, Spectral analysis plot, Duration of threshold exceedance, Rolling mean duration above a threshold</w:t>
      </w:r>
      <w:r w:rsidR="00CB6861">
        <w:t>.</w:t>
      </w:r>
    </w:p>
    <w:bookmarkEnd w:id="260"/>
    <w:p w14:paraId="2E515F73" w14:textId="77777777" w:rsidR="00CB6861" w:rsidRPr="00CB6861" w:rsidRDefault="00CB6861" w:rsidP="00CB6861">
      <w:pPr>
        <w:pStyle w:val="ListParagraph"/>
        <w:snapToGrid w:val="0"/>
        <w:spacing w:after="120"/>
        <w:ind w:left="360"/>
      </w:pPr>
    </w:p>
    <w:p w14:paraId="11895DF4" w14:textId="77777777" w:rsidR="00D83639" w:rsidRDefault="00526A5B" w:rsidP="00CB6861">
      <w:pPr>
        <w:pStyle w:val="ListParagraph"/>
        <w:numPr>
          <w:ilvl w:val="0"/>
          <w:numId w:val="11"/>
        </w:numPr>
        <w:snapToGrid w:val="0"/>
        <w:spacing w:after="120"/>
        <w:ind w:left="357" w:hanging="357"/>
        <w:rPr>
          <w:b/>
          <w:bCs/>
        </w:rPr>
      </w:pPr>
      <w:r w:rsidRPr="00DE0170">
        <w:rPr>
          <w:b/>
          <w:bCs/>
          <w:i/>
          <w:iCs/>
        </w:rPr>
        <w:t>Depth dependent wave steepness</w:t>
      </w:r>
      <w:r w:rsidRPr="00DE7EE4">
        <w:rPr>
          <w:b/>
          <w:bCs/>
        </w:rPr>
        <w:t xml:space="preserve"> </w:t>
      </w:r>
      <w:r w:rsidRPr="00DE0170">
        <w:t>using the function</w:t>
      </w:r>
      <w:r w:rsidRPr="00DE7EE4">
        <w:rPr>
          <w:b/>
          <w:bCs/>
        </w:rPr>
        <w:t>:</w:t>
      </w:r>
      <w:bookmarkStart w:id="261" w:name="_Hlk129452473"/>
    </w:p>
    <w:p w14:paraId="5AE4D4A5" w14:textId="3572D605" w:rsidR="00526A5B" w:rsidRDefault="00515826" w:rsidP="00CB6861">
      <w:pPr>
        <w:pStyle w:val="ListParagraph"/>
        <w:snapToGrid w:val="0"/>
        <w:spacing w:after="120"/>
        <w:ind w:left="357"/>
        <w:rPr>
          <w:rFonts w:ascii="Courier New" w:hAnsi="Courier New" w:cs="Courier New"/>
          <w:sz w:val="20"/>
          <w:szCs w:val="20"/>
        </w:rPr>
      </w:pPr>
      <w:r w:rsidRPr="00D83639">
        <w:rPr>
          <w:rFonts w:ascii="Courier New" w:hAnsi="Courier New" w:cs="Courier New"/>
          <w:sz w:val="20"/>
          <w:szCs w:val="20"/>
        </w:rPr>
        <w:t>w</w:t>
      </w:r>
      <w:r w:rsidR="00526A5B" w:rsidRPr="00D83639">
        <w:rPr>
          <w:rFonts w:ascii="Courier New" w:hAnsi="Courier New" w:cs="Courier New"/>
          <w:sz w:val="20"/>
          <w:szCs w:val="20"/>
        </w:rPr>
        <w:t>ave</w:t>
      </w:r>
      <w:r w:rsidRPr="00D83639">
        <w:rPr>
          <w:rFonts w:ascii="Courier New" w:hAnsi="Courier New" w:cs="Courier New"/>
          <w:sz w:val="20"/>
          <w:szCs w:val="20"/>
        </w:rPr>
        <w:t>_</w:t>
      </w:r>
      <w:r w:rsidR="00526A5B" w:rsidRPr="00D83639">
        <w:rPr>
          <w:rFonts w:ascii="Courier New" w:hAnsi="Courier New" w:cs="Courier New"/>
          <w:sz w:val="20"/>
          <w:szCs w:val="20"/>
        </w:rPr>
        <w:t>steepness(</w:t>
      </w:r>
      <w:bookmarkStart w:id="262" w:name="_Hlk187914303"/>
      <w:r w:rsidR="00526A5B" w:rsidRPr="00D83639">
        <w:rPr>
          <w:rFonts w:ascii="Courier New" w:hAnsi="Courier New" w:cs="Courier New"/>
          <w:sz w:val="20"/>
          <w:szCs w:val="20"/>
        </w:rPr>
        <w:t>X, Y , Z, t</w:t>
      </w:r>
      <w:bookmarkEnd w:id="262"/>
      <w:r w:rsidR="00526A5B" w:rsidRPr="00D83639">
        <w:rPr>
          <w:rFonts w:ascii="Courier New" w:hAnsi="Courier New" w:cs="Courier New"/>
          <w:sz w:val="20"/>
          <w:szCs w:val="20"/>
        </w:rPr>
        <w:t>)</w:t>
      </w:r>
      <w:r w:rsidR="00526A5B">
        <w:t xml:space="preserve"> </w:t>
      </w:r>
      <w:bookmarkEnd w:id="261"/>
      <w:r w:rsidR="00526A5B">
        <w:t>where X is the wave height, Y the wave period and Z the water depth, with t passing the time associated with the timeseries variables. Note that the water depth data should be a times series of the same length and at the same time intervals as the wave data, or specified as a single constant value (i.e.:</w:t>
      </w:r>
      <w:r w:rsidR="00526A5B" w:rsidRPr="00D83639">
        <w:rPr>
          <w:rFonts w:ascii="Courier New" w:hAnsi="Courier New" w:cs="Courier New"/>
          <w:sz w:val="20"/>
          <w:szCs w:val="20"/>
        </w:rPr>
        <w:t xml:space="preserve"> wavesteepness(X, Y , 3.5, t)).</w:t>
      </w:r>
    </w:p>
    <w:p w14:paraId="3AFB11BC" w14:textId="77777777" w:rsidR="00CB6861" w:rsidRPr="00D83639" w:rsidRDefault="00CB6861" w:rsidP="00D83639">
      <w:pPr>
        <w:pStyle w:val="ListParagraph"/>
        <w:snapToGrid w:val="0"/>
        <w:spacing w:after="120"/>
        <w:ind w:left="215"/>
        <w:rPr>
          <w:b/>
          <w:bCs/>
        </w:rPr>
      </w:pPr>
    </w:p>
    <w:p w14:paraId="3BFEA218" w14:textId="77777777" w:rsidR="00D83639" w:rsidRDefault="00526A5B" w:rsidP="00D83639">
      <w:pPr>
        <w:pStyle w:val="ListParagraph"/>
        <w:numPr>
          <w:ilvl w:val="0"/>
          <w:numId w:val="11"/>
        </w:numPr>
        <w:snapToGrid w:val="0"/>
        <w:spacing w:after="120"/>
        <w:ind w:left="360"/>
      </w:pPr>
      <w:r w:rsidRPr="00DE7EE4">
        <w:rPr>
          <w:b/>
          <w:bCs/>
          <w:i/>
          <w:iCs/>
        </w:rPr>
        <w:t>Wave height-period scatter plots</w:t>
      </w:r>
      <w:r>
        <w:t xml:space="preserve"> using the function:</w:t>
      </w:r>
    </w:p>
    <w:p w14:paraId="4A3693BD" w14:textId="225537FB" w:rsidR="00DE0170" w:rsidRDefault="00515826" w:rsidP="00D83639">
      <w:pPr>
        <w:pStyle w:val="ListParagraph"/>
        <w:snapToGrid w:val="0"/>
        <w:spacing w:after="120"/>
        <w:ind w:left="360"/>
      </w:pPr>
      <w:bookmarkStart w:id="263" w:name="_Hlk187914277"/>
      <w:r w:rsidRPr="00D83639">
        <w:rPr>
          <w:rFonts w:ascii="Courier New" w:hAnsi="Courier New" w:cs="Courier New"/>
          <w:sz w:val="20"/>
          <w:szCs w:val="20"/>
        </w:rPr>
        <w:t>w</w:t>
      </w:r>
      <w:r w:rsidR="00526A5B" w:rsidRPr="00D83639">
        <w:rPr>
          <w:rFonts w:ascii="Courier New" w:hAnsi="Courier New" w:cs="Courier New"/>
          <w:sz w:val="20"/>
          <w:szCs w:val="20"/>
        </w:rPr>
        <w:t>ave</w:t>
      </w:r>
      <w:r w:rsidRPr="00D83639">
        <w:rPr>
          <w:rFonts w:ascii="Courier New" w:hAnsi="Courier New" w:cs="Courier New"/>
          <w:sz w:val="20"/>
          <w:szCs w:val="20"/>
        </w:rPr>
        <w:t>_</w:t>
      </w:r>
      <w:r w:rsidR="00526A5B" w:rsidRPr="00D83639">
        <w:rPr>
          <w:rFonts w:ascii="Courier New" w:hAnsi="Courier New" w:cs="Courier New"/>
          <w:sz w:val="20"/>
          <w:szCs w:val="20"/>
        </w:rPr>
        <w:t>scatter(dst)</w:t>
      </w:r>
      <w:r w:rsidR="00526A5B">
        <w:t xml:space="preserve"> </w:t>
      </w:r>
      <w:bookmarkStart w:id="264" w:name="_Hlk170215850"/>
      <w:r w:rsidR="00526A5B">
        <w:t xml:space="preserve">where </w:t>
      </w:r>
      <w:r w:rsidR="00526A5B" w:rsidRPr="00D83639">
        <w:rPr>
          <w:i/>
          <w:iCs/>
        </w:rPr>
        <w:t>dst</w:t>
      </w:r>
      <w:r w:rsidR="00526A5B">
        <w:t xml:space="preserve"> invokes the option to pass the data as dstables. </w:t>
      </w:r>
      <w:bookmarkEnd w:id="263"/>
      <w:r w:rsidR="00526A5B">
        <w:t xml:space="preserve">This requires that the wave height, wave period and water depth time series to be used are assigned to the x, y and </w:t>
      </w:r>
      <w:r w:rsidR="004D6893">
        <w:t>z</w:t>
      </w:r>
      <w:r w:rsidR="00526A5B">
        <w:t xml:space="preserve"> buttons respectively.</w:t>
      </w:r>
      <w:bookmarkEnd w:id="264"/>
    </w:p>
    <w:p w14:paraId="41236276" w14:textId="77777777" w:rsidR="00DB3457" w:rsidRDefault="00DB3457" w:rsidP="00D83639">
      <w:pPr>
        <w:pStyle w:val="ListParagraph"/>
        <w:snapToGrid w:val="0"/>
        <w:spacing w:after="120"/>
        <w:ind w:left="360"/>
      </w:pPr>
    </w:p>
    <w:p w14:paraId="5C58508A" w14:textId="1D1CF57B" w:rsidR="00DB3457" w:rsidRDefault="00DB3457" w:rsidP="00DB3457">
      <w:pPr>
        <w:pStyle w:val="ListParagraph"/>
        <w:numPr>
          <w:ilvl w:val="0"/>
          <w:numId w:val="11"/>
        </w:numPr>
        <w:snapToGrid w:val="0"/>
        <w:spacing w:after="120"/>
      </w:pPr>
      <w:bookmarkStart w:id="265" w:name="_Hlk187914624"/>
      <w:r w:rsidRPr="00DB3457">
        <w:rPr>
          <w:b/>
          <w:bCs/>
          <w:i/>
          <w:iCs/>
        </w:rPr>
        <w:t>Wave height-period-direction scatter plots</w:t>
      </w:r>
      <w:r>
        <w:t xml:space="preserve"> using the function:</w:t>
      </w:r>
    </w:p>
    <w:p w14:paraId="2EAF738E" w14:textId="4B7217EA" w:rsidR="00DB3457" w:rsidRPr="00D9735C" w:rsidRDefault="00DB3457" w:rsidP="00DB3457">
      <w:pPr>
        <w:pStyle w:val="ListParagraph"/>
        <w:snapToGrid w:val="0"/>
        <w:spacing w:after="120"/>
        <w:ind w:left="502"/>
      </w:pPr>
      <w:r w:rsidRPr="00D83639">
        <w:rPr>
          <w:rFonts w:ascii="Courier New" w:hAnsi="Courier New" w:cs="Courier New"/>
          <w:sz w:val="20"/>
          <w:szCs w:val="20"/>
        </w:rPr>
        <w:t>wave_scatter</w:t>
      </w:r>
      <w:r>
        <w:rPr>
          <w:rFonts w:ascii="Courier New" w:hAnsi="Courier New" w:cs="Courier New"/>
          <w:sz w:val="20"/>
          <w:szCs w:val="20"/>
        </w:rPr>
        <w:t>_3d</w:t>
      </w:r>
      <w:r w:rsidRPr="00D83639">
        <w:rPr>
          <w:rFonts w:ascii="Courier New" w:hAnsi="Courier New" w:cs="Courier New"/>
          <w:sz w:val="20"/>
          <w:szCs w:val="20"/>
        </w:rPr>
        <w:t>(</w:t>
      </w:r>
      <w:r w:rsidRPr="00DB3457">
        <w:rPr>
          <w:rFonts w:ascii="Courier New" w:hAnsi="Courier New" w:cs="Courier New"/>
          <w:sz w:val="20"/>
          <w:szCs w:val="20"/>
        </w:rPr>
        <w:t>X, Y , Z</w:t>
      </w:r>
      <w:r w:rsidRPr="00D83639">
        <w:rPr>
          <w:rFonts w:ascii="Courier New" w:hAnsi="Courier New" w:cs="Courier New"/>
          <w:sz w:val="20"/>
          <w:szCs w:val="20"/>
        </w:rPr>
        <w:t>)</w:t>
      </w:r>
      <w:r>
        <w:t xml:space="preserve"> </w:t>
      </w:r>
      <w:r w:rsidRPr="00DB3457">
        <w:t xml:space="preserve">where X is the wave height, Y the wave period and Z the </w:t>
      </w:r>
      <w:r>
        <w:t>wave direction</w:t>
      </w:r>
      <w:r w:rsidRPr="00DB3457">
        <w:t>.</w:t>
      </w:r>
    </w:p>
    <w:bookmarkEnd w:id="265"/>
    <w:p w14:paraId="1EE9FB7E" w14:textId="3A51509B" w:rsidR="00D83639" w:rsidRDefault="00CB6861" w:rsidP="00D83639">
      <w:pPr>
        <w:numPr>
          <w:ilvl w:val="0"/>
          <w:numId w:val="11"/>
        </w:numPr>
        <w:snapToGrid w:val="0"/>
        <w:spacing w:after="120"/>
        <w:ind w:left="357"/>
      </w:pPr>
      <w:r w:rsidRPr="00D9735C">
        <w:rPr>
          <w:b/>
          <w:bCs/>
          <w:i/>
          <w:iCs/>
          <w:noProof/>
        </w:rPr>
        <w:lastRenderedPageBreak/>
        <w:drawing>
          <wp:anchor distT="0" distB="0" distL="114300" distR="114300" simplePos="0" relativeHeight="251777024" behindDoc="0" locked="0" layoutInCell="1" allowOverlap="1" wp14:anchorId="3B6EF922" wp14:editId="209634DC">
            <wp:simplePos x="0" y="0"/>
            <wp:positionH relativeFrom="margin">
              <wp:posOffset>3048000</wp:posOffset>
            </wp:positionH>
            <wp:positionV relativeFrom="paragraph">
              <wp:posOffset>7620</wp:posOffset>
            </wp:positionV>
            <wp:extent cx="2774950" cy="2185670"/>
            <wp:effectExtent l="0" t="0" r="6350" b="5080"/>
            <wp:wrapSquare wrapText="bothSides"/>
            <wp:docPr id="63" name="Picture 6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with medium confidenc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774950" cy="2185670"/>
                    </a:xfrm>
                    <a:prstGeom prst="rect">
                      <a:avLst/>
                    </a:prstGeom>
                  </pic:spPr>
                </pic:pic>
              </a:graphicData>
            </a:graphic>
            <wp14:sizeRelH relativeFrom="margin">
              <wp14:pctWidth>0</wp14:pctWidth>
            </wp14:sizeRelH>
            <wp14:sizeRelV relativeFrom="margin">
              <wp14:pctHeight>0</wp14:pctHeight>
            </wp14:sizeRelV>
          </wp:anchor>
        </w:drawing>
      </w:r>
      <w:r w:rsidR="00526A5B" w:rsidRPr="00D9735C">
        <w:rPr>
          <w:b/>
          <w:bCs/>
          <w:i/>
          <w:iCs/>
        </w:rPr>
        <w:t>Littoral drift statistics</w:t>
      </w:r>
      <w:r w:rsidR="00526A5B" w:rsidRPr="00D9735C">
        <w:t>. Plots the annual and monthly volumes of drift along with details of gaps and calms. The call to this function is:</w:t>
      </w:r>
    </w:p>
    <w:p w14:paraId="28307EE3" w14:textId="4A7FABAD" w:rsidR="00526A5B" w:rsidRPr="00D9735C" w:rsidRDefault="00526A5B" w:rsidP="00D83639">
      <w:pPr>
        <w:snapToGrid w:val="0"/>
        <w:spacing w:after="120"/>
        <w:ind w:left="357"/>
      </w:pPr>
      <w:r w:rsidRPr="00D83639">
        <w:rPr>
          <w:rFonts w:ascii="Courier New" w:hAnsi="Courier New" w:cs="Courier New"/>
          <w:sz w:val="20"/>
          <w:szCs w:val="20"/>
        </w:rPr>
        <w:t>littoraldriftstats(X, t, ’period’)</w:t>
      </w:r>
      <w:r w:rsidRPr="00D9735C">
        <w:t>, where X is the rate of drift, time is the associated time for that variable and</w:t>
      </w:r>
      <w:r w:rsidRPr="00D83639">
        <w:rPr>
          <w:i/>
          <w:iCs/>
        </w:rPr>
        <w:t xml:space="preserve"> period</w:t>
      </w:r>
      <w:r w:rsidRPr="00D9735C">
        <w:t xml:space="preserve"> can be ‘year’,  or ’month’. </w:t>
      </w:r>
    </w:p>
    <w:p w14:paraId="6780A02E" w14:textId="72530CB9" w:rsidR="00526A5B" w:rsidRPr="00D9735C" w:rsidRDefault="00526A5B" w:rsidP="00526A5B">
      <w:pPr>
        <w:snapToGrid w:val="0"/>
        <w:spacing w:after="120"/>
        <w:ind w:left="357"/>
      </w:pPr>
      <w:r w:rsidRPr="00D9735C">
        <w:t xml:space="preserve">If no </w:t>
      </w:r>
      <w:r w:rsidRPr="00D9735C">
        <w:rPr>
          <w:i/>
          <w:iCs/>
        </w:rPr>
        <w:t>period</w:t>
      </w:r>
      <w:r w:rsidRPr="00D9735C">
        <w:t xml:space="preserve"> is specified, the default is month. The </w:t>
      </w:r>
      <w:r w:rsidRPr="00D9735C">
        <w:rPr>
          <w:i/>
          <w:iCs/>
        </w:rPr>
        <w:t>period</w:t>
      </w:r>
      <w:r w:rsidRPr="00D9735C">
        <w:t xml:space="preserve"> selection does not alter the plot (which shows both) but if the results are saved as a timeseries, </w:t>
      </w:r>
      <w:r w:rsidRPr="00D9735C">
        <w:rPr>
          <w:i/>
          <w:iCs/>
        </w:rPr>
        <w:t>period</w:t>
      </w:r>
      <w:r w:rsidRPr="00D9735C">
        <w:t xml:space="preserve"> </w:t>
      </w:r>
      <w:r w:rsidR="00B25BCA">
        <w:t xml:space="preserve">can be used to </w:t>
      </w:r>
      <w:r w:rsidRPr="00D9735C">
        <w:t>determine the timeseries interval</w:t>
      </w:r>
      <w:r w:rsidR="00B25BCA">
        <w:t xml:space="preserve"> to save, or both year and month data sets can be saved</w:t>
      </w:r>
      <w:r w:rsidRPr="00D9735C">
        <w:t>. In the lower plot, the diamonds denote the start and end of the timeseries.</w:t>
      </w:r>
    </w:p>
    <w:p w14:paraId="38EB7C39" w14:textId="5C07ADDE" w:rsidR="00DE0170" w:rsidRDefault="00526A5B" w:rsidP="00DE0170">
      <w:pPr>
        <w:numPr>
          <w:ilvl w:val="0"/>
          <w:numId w:val="11"/>
        </w:numPr>
        <w:snapToGrid w:val="0"/>
        <w:spacing w:after="0"/>
        <w:ind w:left="351" w:hanging="357"/>
      </w:pPr>
      <w:r w:rsidRPr="00D9735C">
        <w:rPr>
          <w:b/>
          <w:bCs/>
          <w:i/>
          <w:iCs/>
        </w:rPr>
        <w:t>Ratio of alongshore to cross-shore transport</w:t>
      </w:r>
      <w:r w:rsidRPr="00D9735C">
        <w:t>. The CERC formula for littoral transport is based on the energy flux (P) in the direction of wave advance per unit length of beach. ie: F = P.cos(</w:t>
      </w:r>
      <w:r w:rsidRPr="00D9735C">
        <w:rPr>
          <w:rFonts w:ascii="Symbol" w:hAnsi="Symbol"/>
        </w:rPr>
        <w:t></w:t>
      </w:r>
      <w:r w:rsidRPr="00D9735C">
        <w:t xml:space="preserve">), where </w:t>
      </w:r>
      <w:r w:rsidRPr="00D9735C">
        <w:rPr>
          <w:rFonts w:ascii="Symbol" w:hAnsi="Symbol"/>
        </w:rPr>
        <w:t></w:t>
      </w:r>
      <w:r w:rsidRPr="00D9735C">
        <w:t xml:space="preserve"> is the angle between wave crest and bed contour. The longshore component of energy flux is P.cos(</w:t>
      </w:r>
      <w:r w:rsidRPr="00D9735C">
        <w:rPr>
          <w:rFonts w:ascii="Symbol" w:hAnsi="Symbol"/>
        </w:rPr>
        <w:t></w:t>
      </w:r>
      <w:r w:rsidRPr="00D9735C">
        <w:t>).sin(</w:t>
      </w:r>
      <w:r w:rsidRPr="00D9735C">
        <w:rPr>
          <w:rFonts w:ascii="Symbol" w:hAnsi="Symbol"/>
        </w:rPr>
        <w:t></w:t>
      </w:r>
      <w:r w:rsidRPr="00D9735C">
        <w:t>), which leads to the main terms in the CERC formula. It follows that the cross-shore component is P.cos</w:t>
      </w:r>
      <w:r w:rsidRPr="00D9735C">
        <w:rPr>
          <w:vertAlign w:val="superscript"/>
        </w:rPr>
        <w:t>2</w:t>
      </w:r>
      <w:r w:rsidRPr="00D9735C">
        <w:t>(</w:t>
      </w:r>
      <w:r w:rsidRPr="00D9735C">
        <w:rPr>
          <w:rFonts w:ascii="Symbol" w:hAnsi="Symbol"/>
        </w:rPr>
        <w:t></w:t>
      </w:r>
      <w:r w:rsidRPr="00D9735C">
        <w:t>). The ratio of longshore/cross-shore energy flux (or transport potential) = tan(</w:t>
      </w:r>
      <w:r w:rsidRPr="00D9735C">
        <w:rPr>
          <w:rFonts w:ascii="Symbol" w:hAnsi="Symbol"/>
        </w:rPr>
        <w:t></w:t>
      </w:r>
      <w:r w:rsidRPr="00D9735C">
        <w:t xml:space="preserve">). </w:t>
      </w:r>
      <w:bookmarkStart w:id="266" w:name="_Hlk77160681"/>
      <w:r w:rsidRPr="00D9735C">
        <w:t>The call to the function is:</w:t>
      </w:r>
      <w:bookmarkEnd w:id="266"/>
    </w:p>
    <w:p w14:paraId="34C69427" w14:textId="77777777" w:rsidR="00CB6861" w:rsidRDefault="00DE0170" w:rsidP="00CB6861">
      <w:pPr>
        <w:snapToGrid w:val="0"/>
        <w:spacing w:after="0"/>
        <w:ind w:left="351"/>
      </w:pPr>
      <w:r w:rsidRPr="00D9735C">
        <w:rPr>
          <w:rFonts w:ascii="Courier New" w:hAnsi="Courier New" w:cs="Courier New"/>
          <w:sz w:val="20"/>
          <w:szCs w:val="20"/>
        </w:rPr>
        <w:t>beachtransportratio(X,theta</w:t>
      </w:r>
      <w:r>
        <w:rPr>
          <w:rFonts w:ascii="Courier New" w:hAnsi="Courier New" w:cs="Courier New"/>
          <w:sz w:val="20"/>
          <w:szCs w:val="20"/>
        </w:rPr>
        <w:t>,isvector</w:t>
      </w:r>
      <w:r w:rsidRPr="00D9735C">
        <w:rPr>
          <w:rFonts w:ascii="Courier New" w:hAnsi="Courier New" w:cs="Courier New"/>
          <w:sz w:val="20"/>
          <w:szCs w:val="20"/>
        </w:rPr>
        <w:t>)</w:t>
      </w:r>
      <w:r w:rsidRPr="00D9735C">
        <w:t xml:space="preserve"> where X is a timeseries of inshore wave directions</w:t>
      </w:r>
      <w:r>
        <w:t xml:space="preserve">, </w:t>
      </w:r>
      <w:r w:rsidRPr="00D9735C">
        <w:t>‘</w:t>
      </w:r>
      <w:r w:rsidRPr="00D9735C">
        <w:rPr>
          <w:i/>
          <w:iCs/>
        </w:rPr>
        <w:t>theta</w:t>
      </w:r>
      <w:r w:rsidRPr="00D9735C">
        <w:t>’ is the angle of the shoreline to True North</w:t>
      </w:r>
      <w:r>
        <w:t xml:space="preserve"> and ‘isvector’ is optional and is set to 1 or true if the direction is be retained in the output (default if 0/false). The sign convention is the same as for littoral drift: positive is left to right when looking at the shore from offshore.</w:t>
      </w:r>
      <w:bookmarkStart w:id="267" w:name="_Toc72232569"/>
    </w:p>
    <w:p w14:paraId="2B897DE5" w14:textId="77777777" w:rsidR="00CB6861" w:rsidRDefault="00CB6861" w:rsidP="00CB6861">
      <w:pPr>
        <w:snapToGrid w:val="0"/>
        <w:spacing w:after="0"/>
        <w:ind w:left="351"/>
      </w:pPr>
    </w:p>
    <w:p w14:paraId="7FCA0A83" w14:textId="77777777" w:rsidR="00CB6861" w:rsidRDefault="00526A5B" w:rsidP="00CB6861">
      <w:pPr>
        <w:pStyle w:val="ListParagraph"/>
        <w:numPr>
          <w:ilvl w:val="0"/>
          <w:numId w:val="11"/>
        </w:numPr>
        <w:snapToGrid w:val="0"/>
        <w:spacing w:after="0"/>
        <w:ind w:left="360"/>
      </w:pPr>
      <w:r w:rsidRPr="00CB6861">
        <w:rPr>
          <w:b/>
          <w:bCs/>
        </w:rPr>
        <w:t>Examining the rate of beach profile change (accretion and erosion)</w:t>
      </w:r>
      <w:bookmarkEnd w:id="267"/>
      <w:r w:rsidRPr="00CB6861">
        <w:rPr>
          <w:b/>
          <w:bCs/>
        </w:rPr>
        <w:t>.</w:t>
      </w:r>
      <w:r w:rsidRPr="00D9735C">
        <w:t xml:space="preserve"> The function computes the change in the variable over each time interval and the rate of change (assuming a linear rate of change between surveys), subdivides the population into positive and negative change values (typically this represents accretion and erosion when using volumes, or shoreline position, data) and presents the histogram and exponential fit for each data set.</w:t>
      </w:r>
    </w:p>
    <w:p w14:paraId="152BD93C" w14:textId="388274DD" w:rsidR="00526A5B" w:rsidRPr="00D9735C" w:rsidRDefault="00526A5B" w:rsidP="00CB6861">
      <w:pPr>
        <w:pStyle w:val="ListParagraph"/>
        <w:snapToGrid w:val="0"/>
        <w:spacing w:after="0"/>
        <w:ind w:left="360"/>
      </w:pPr>
      <w:r w:rsidRPr="00CB6861">
        <w:rPr>
          <w:color w:val="FF0000"/>
        </w:rPr>
        <w:t>Warning</w:t>
      </w:r>
      <w:r w:rsidRPr="00D9735C">
        <w:t>: the results are entirely dependent on the adequacy of the source data to represent change (e.g. volumes or shoreline position). If the survey frequency is not regular the results are unlikely to be reliable.</w:t>
      </w:r>
    </w:p>
    <w:p w14:paraId="4E399542" w14:textId="77777777" w:rsidR="00526A5B" w:rsidRPr="00D9735C" w:rsidRDefault="00526A5B" w:rsidP="00526A5B">
      <w:pPr>
        <w:ind w:left="360"/>
      </w:pPr>
      <w:r w:rsidRPr="00D9735C">
        <w:t xml:space="preserve">Select a variable X. The variable can be any metric such as beach volume or shoreline position. Use the function:  </w:t>
      </w:r>
    </w:p>
    <w:p w14:paraId="121FE33D" w14:textId="77777777" w:rsidR="00526A5B" w:rsidRPr="00D9735C" w:rsidRDefault="00526A5B" w:rsidP="00526A5B">
      <w:pPr>
        <w:ind w:left="360"/>
      </w:pPr>
      <w:r w:rsidRPr="00D9735C">
        <w:rPr>
          <w:rFonts w:ascii="Courier New" w:hAnsi="Courier New" w:cs="Courier New"/>
          <w:sz w:val="20"/>
          <w:szCs w:val="20"/>
        </w:rPr>
        <w:t>posneg_v_stats(x, t, ’VariableName’)</w:t>
      </w:r>
      <w:r w:rsidRPr="00D9735C">
        <w:t xml:space="preserve">, where x is a time series variable, such as beach volume of shoreline position, with associated time, t (defined by variable selection). The </w:t>
      </w:r>
      <w:r w:rsidRPr="00D9735C">
        <w:rPr>
          <w:i/>
          <w:iCs/>
        </w:rPr>
        <w:t>VariableName</w:t>
      </w:r>
      <w:r w:rsidRPr="00D9735C">
        <w:t xml:space="preserve"> is optional but if used should be between single quote marks. The </w:t>
      </w:r>
      <w:r w:rsidRPr="00D9735C">
        <w:rPr>
          <w:i/>
          <w:iCs/>
        </w:rPr>
        <w:t>VariableName</w:t>
      </w:r>
      <w:r w:rsidRPr="00D9735C">
        <w:t xml:space="preserve"> is used to label the plot axes. </w:t>
      </w:r>
    </w:p>
    <w:p w14:paraId="6C5D61F7" w14:textId="77777777" w:rsidR="00526A5B" w:rsidRPr="00D9735C" w:rsidRDefault="00526A5B" w:rsidP="00526A5B">
      <w:pPr>
        <w:keepNext/>
      </w:pPr>
      <w:r w:rsidRPr="00D9735C">
        <w:lastRenderedPageBreak/>
        <w:t>The output comprises the following plots and dialogue box:</w:t>
      </w:r>
    </w:p>
    <w:tbl>
      <w:tblPr>
        <w:tblStyle w:val="TableGrid"/>
        <w:tblW w:w="0" w:type="auto"/>
        <w:tblLook w:val="04A0" w:firstRow="1" w:lastRow="0" w:firstColumn="1" w:lastColumn="0" w:noHBand="0" w:noVBand="1"/>
      </w:tblPr>
      <w:tblGrid>
        <w:gridCol w:w="4530"/>
        <w:gridCol w:w="4530"/>
      </w:tblGrid>
      <w:tr w:rsidR="00526A5B" w:rsidRPr="00D9735C" w14:paraId="20B0F11A" w14:textId="77777777" w:rsidTr="00004876">
        <w:tc>
          <w:tcPr>
            <w:tcW w:w="4530" w:type="dxa"/>
          </w:tcPr>
          <w:p w14:paraId="55843385" w14:textId="77777777" w:rsidR="00526A5B" w:rsidRPr="00D9735C" w:rsidRDefault="00526A5B" w:rsidP="00004876">
            <w:r w:rsidRPr="00D9735C">
              <w:rPr>
                <w:noProof/>
              </w:rPr>
              <w:drawing>
                <wp:inline distT="0" distB="0" distL="0" distR="0" wp14:anchorId="77DDA718" wp14:editId="0D602F18">
                  <wp:extent cx="2719070" cy="2042160"/>
                  <wp:effectExtent l="0" t="0" r="5080" b="0"/>
                  <wp:docPr id="228" name="Picture 2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719070" cy="2042160"/>
                          </a:xfrm>
                          <a:prstGeom prst="rect">
                            <a:avLst/>
                          </a:prstGeom>
                          <a:noFill/>
                        </pic:spPr>
                      </pic:pic>
                    </a:graphicData>
                  </a:graphic>
                </wp:inline>
              </w:drawing>
            </w:r>
          </w:p>
        </w:tc>
        <w:tc>
          <w:tcPr>
            <w:tcW w:w="4530" w:type="dxa"/>
          </w:tcPr>
          <w:p w14:paraId="4BB959A5" w14:textId="77777777" w:rsidR="00526A5B" w:rsidRPr="00D9735C" w:rsidRDefault="00526A5B" w:rsidP="00004876">
            <w:r w:rsidRPr="00D9735C">
              <w:rPr>
                <w:noProof/>
              </w:rPr>
              <w:drawing>
                <wp:inline distT="0" distB="0" distL="0" distR="0" wp14:anchorId="3DFB6A6F" wp14:editId="712EFF6F">
                  <wp:extent cx="2676525" cy="2072640"/>
                  <wp:effectExtent l="0" t="0" r="9525" b="3810"/>
                  <wp:docPr id="31" name="Picture 3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histogram&#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676525" cy="2072640"/>
                          </a:xfrm>
                          <a:prstGeom prst="rect">
                            <a:avLst/>
                          </a:prstGeom>
                          <a:noFill/>
                        </pic:spPr>
                      </pic:pic>
                    </a:graphicData>
                  </a:graphic>
                </wp:inline>
              </w:drawing>
            </w:r>
          </w:p>
        </w:tc>
      </w:tr>
      <w:tr w:rsidR="00526A5B" w:rsidRPr="00D9735C" w14:paraId="1B2833F1" w14:textId="77777777" w:rsidTr="00004876">
        <w:tc>
          <w:tcPr>
            <w:tcW w:w="4530" w:type="dxa"/>
          </w:tcPr>
          <w:p w14:paraId="3F1E23F9" w14:textId="77777777" w:rsidR="00526A5B" w:rsidRPr="00D9735C" w:rsidRDefault="00526A5B" w:rsidP="00004876">
            <w:pPr>
              <w:jc w:val="center"/>
            </w:pPr>
            <w:r w:rsidRPr="00D9735C">
              <w:rPr>
                <w:noProof/>
              </w:rPr>
              <w:drawing>
                <wp:inline distT="0" distB="0" distL="0" distR="0" wp14:anchorId="330A40BB" wp14:editId="2B622611">
                  <wp:extent cx="1566545" cy="1444625"/>
                  <wp:effectExtent l="0" t="0" r="0" b="317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566545" cy="1444625"/>
                          </a:xfrm>
                          <a:prstGeom prst="rect">
                            <a:avLst/>
                          </a:prstGeom>
                          <a:noFill/>
                        </pic:spPr>
                      </pic:pic>
                    </a:graphicData>
                  </a:graphic>
                </wp:inline>
              </w:drawing>
            </w:r>
          </w:p>
        </w:tc>
        <w:tc>
          <w:tcPr>
            <w:tcW w:w="4530" w:type="dxa"/>
          </w:tcPr>
          <w:p w14:paraId="0256E3C6" w14:textId="77777777" w:rsidR="00526A5B" w:rsidRPr="00D9735C" w:rsidRDefault="00526A5B" w:rsidP="00004876">
            <w:r w:rsidRPr="00D9735C">
              <w:t>Where dV is the change in the variable (e.g. volume) and dVdt is the rate of change. In the plot above, an exponential pdf has been fitted to the data and the coefficient is reported in the title for each subplot as the ‘mu’ value and listed in the dialogue box (as shown on the left). The probability density function (pdf) is:</w:t>
            </w:r>
          </w:p>
          <w:p w14:paraId="5A6CCE03" w14:textId="77777777" w:rsidR="00526A5B" w:rsidRPr="00D9735C" w:rsidRDefault="00526A5B" w:rsidP="00004876">
            <w:pPr>
              <w:jc w:val="center"/>
            </w:pPr>
            <w:r w:rsidRPr="00D9735C">
              <w:rPr>
                <w:noProof/>
              </w:rPr>
              <w:drawing>
                <wp:inline distT="0" distB="0" distL="0" distR="0" wp14:anchorId="6F5B35BC" wp14:editId="19296C27">
                  <wp:extent cx="1513114" cy="393824"/>
                  <wp:effectExtent l="0" t="0" r="0" b="6350"/>
                  <wp:docPr id="132" name="Picture 132" descr="A picture containing text,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text, gauge&#10;&#10;Description automatically generated"/>
                          <pic:cNvPicPr/>
                        </pic:nvPicPr>
                        <pic:blipFill>
                          <a:blip r:embed="rId175"/>
                          <a:stretch>
                            <a:fillRect/>
                          </a:stretch>
                        </pic:blipFill>
                        <pic:spPr>
                          <a:xfrm>
                            <a:off x="0" y="0"/>
                            <a:ext cx="1523615" cy="396557"/>
                          </a:xfrm>
                          <a:prstGeom prst="rect">
                            <a:avLst/>
                          </a:prstGeom>
                        </pic:spPr>
                      </pic:pic>
                    </a:graphicData>
                  </a:graphic>
                </wp:inline>
              </w:drawing>
            </w:r>
          </w:p>
        </w:tc>
      </w:tr>
    </w:tbl>
    <w:p w14:paraId="3AFECFA2" w14:textId="72B786C7" w:rsidR="00DA4DA8" w:rsidRDefault="00526A5B" w:rsidP="00DA4DA8">
      <w:pPr>
        <w:rPr>
          <w:i/>
        </w:rPr>
      </w:pPr>
      <w:r w:rsidRPr="00D9735C">
        <w:rPr>
          <w:i/>
        </w:rPr>
        <w:t>N.B. posneg_dv_stats.m requires the statistics and machine learning toolbox.</w:t>
      </w:r>
    </w:p>
    <w:p w14:paraId="69874952" w14:textId="62603B6E" w:rsidR="00021C4C" w:rsidRDefault="00021C4C" w:rsidP="00CB6861">
      <w:pPr>
        <w:pStyle w:val="ListParagraph"/>
        <w:numPr>
          <w:ilvl w:val="0"/>
          <w:numId w:val="11"/>
        </w:numPr>
        <w:ind w:left="360"/>
        <w:rPr>
          <w:iCs/>
        </w:rPr>
      </w:pPr>
      <w:r w:rsidRPr="00021C4C">
        <w:rPr>
          <w:b/>
          <w:bCs/>
          <w:iCs/>
        </w:rPr>
        <w:t>Compute equal energy flux bins for the wave height-direction scatter</w:t>
      </w:r>
      <w:r w:rsidRPr="00021C4C">
        <w:rPr>
          <w:iCs/>
        </w:rPr>
        <w:t>.</w:t>
      </w:r>
      <w:r>
        <w:rPr>
          <w:iCs/>
        </w:rPr>
        <w:t xml:space="preserve"> The function computes the energy flux for the given wave time series and plots this as bins on a wave height direction scatter diagram where each bin has the same wave energy. This based on the method proposed by Walstra et al </w:t>
      </w:r>
      <w:r>
        <w:rPr>
          <w:iCs/>
        </w:rPr>
        <w:fldChar w:fldCharType="begin">
          <w:fldData xml:space="preserve">PEVuZE5vdGU+PENpdGU+PEF1dGhvcj5XYWxzdHJhPC9BdXRob3I+PFllYXI+MjAxMzwvWWVhcj48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</w:fldData>
        </w:fldChar>
      </w:r>
      <w:r>
        <w:rPr>
          <w:iCs/>
        </w:rPr>
        <w:instrText xml:space="preserve"> ADDIN EN.CITE </w:instrText>
      </w:r>
      <w:r>
        <w:rPr>
          <w:iCs/>
        </w:rPr>
        <w:fldChar w:fldCharType="begin">
          <w:fldData xml:space="preserve">PEVuZE5vdGU+PENpdGU+PEF1dGhvcj5XYWxzdHJhPC9BdXRob3I+PFllYXI+MjAxMzwvWWVhcj48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</w:fldData>
        </w:fldChar>
      </w:r>
      <w:r>
        <w:rPr>
          <w:iCs/>
        </w:rPr>
        <w:instrText xml:space="preserve"> ADDIN EN.CITE.DATA </w:instrText>
      </w:r>
      <w:r>
        <w:rPr>
          <w:iCs/>
        </w:rPr>
      </w:r>
      <w:r>
        <w:rPr>
          <w:iCs/>
        </w:rPr>
        <w:fldChar w:fldCharType="end"/>
      </w:r>
      <w:r>
        <w:rPr>
          <w:iCs/>
        </w:rPr>
      </w:r>
      <w:r>
        <w:rPr>
          <w:iCs/>
        </w:rPr>
        <w:fldChar w:fldCharType="separate"/>
      </w:r>
      <w:r>
        <w:rPr>
          <w:iCs/>
          <w:noProof/>
        </w:rPr>
        <w:t>(Walstra</w:t>
      </w:r>
      <w:r w:rsidRPr="00021C4C">
        <w:rPr>
          <w:i/>
          <w:iCs/>
          <w:noProof/>
        </w:rPr>
        <w:t xml:space="preserve"> et al.</w:t>
      </w:r>
      <w:r>
        <w:rPr>
          <w:iCs/>
          <w:noProof/>
        </w:rPr>
        <w:t>, 2013; Benedet</w:t>
      </w:r>
      <w:r w:rsidRPr="00021C4C">
        <w:rPr>
          <w:i/>
          <w:iCs/>
          <w:noProof/>
        </w:rPr>
        <w:t xml:space="preserve"> et al.</w:t>
      </w:r>
      <w:r>
        <w:rPr>
          <w:iCs/>
          <w:noProof/>
        </w:rPr>
        <w:t>, 2016)</w:t>
      </w:r>
      <w:r>
        <w:rPr>
          <w:iCs/>
        </w:rPr>
        <w:fldChar w:fldCharType="end"/>
      </w:r>
      <w:r>
        <w:rPr>
          <w:iCs/>
        </w:rPr>
        <w:t xml:space="preserve">. </w:t>
      </w:r>
    </w:p>
    <w:p w14:paraId="05BA6FDD" w14:textId="31782745" w:rsidR="00526A5B" w:rsidRDefault="00021C4C" w:rsidP="00CB6861">
      <w:pPr>
        <w:pStyle w:val="ListParagraph"/>
        <w:ind w:left="360"/>
      </w:pPr>
      <w:r w:rsidRPr="00021C4C">
        <w:rPr>
          <w:rFonts w:ascii="Courier New" w:hAnsi="Courier New" w:cs="Courier New"/>
          <w:sz w:val="20"/>
          <w:szCs w:val="20"/>
        </w:rPr>
        <w:t>binned_wave_climate(dst)</w:t>
      </w:r>
      <w:r w:rsidRPr="00021C4C">
        <w:rPr>
          <w:iCs/>
        </w:rPr>
        <w:t xml:space="preserve"> </w:t>
      </w:r>
      <w:r>
        <w:t xml:space="preserve">where </w:t>
      </w:r>
      <w:r w:rsidRPr="00021C4C">
        <w:rPr>
          <w:i/>
          <w:iCs/>
        </w:rPr>
        <w:t>dst</w:t>
      </w:r>
      <w:r>
        <w:t xml:space="preserve"> invokes the option to pass the data as dstables. This requires that the wave height, wave period and wave direction time series to be used are assigned to the x, y and z buttons respectively.</w:t>
      </w:r>
    </w:p>
    <w:p w14:paraId="3A9B73E4" w14:textId="77777777" w:rsidR="00B25BCA" w:rsidRPr="00021C4C" w:rsidRDefault="00B25BCA" w:rsidP="00021C4C">
      <w:pPr>
        <w:pStyle w:val="ListParagraph"/>
        <w:ind w:left="502"/>
        <w:rPr>
          <w:iCs/>
        </w:rPr>
      </w:pPr>
    </w:p>
    <w:p w14:paraId="5C704AD9" w14:textId="77777777" w:rsidR="00DA4DA8" w:rsidRPr="00DA4DA8" w:rsidRDefault="00DA4DA8" w:rsidP="00DA4DA8">
      <w:pPr>
        <w:pStyle w:val="Heading3"/>
      </w:pPr>
      <w:bookmarkStart w:id="268" w:name="_Toc219458221"/>
      <w:r w:rsidRPr="00DA4DA8">
        <w:rPr>
          <w:rFonts w:hint="eastAsia"/>
        </w:rPr>
        <w:t>A</w:t>
      </w:r>
      <w:r w:rsidRPr="00DA4DA8">
        <w:t>dding variables to peak and cluster time series</w:t>
      </w:r>
      <w:bookmarkEnd w:id="268"/>
    </w:p>
    <w:p w14:paraId="5AF44E3B" w14:textId="77777777" w:rsidR="00DA4DA8" w:rsidRPr="00DA4DA8" w:rsidRDefault="00DA4DA8" w:rsidP="00DA4DA8">
      <w:r w:rsidRPr="00DA4DA8">
        <w:t xml:space="preserve">Peak and cluster time series are a subset of the source data set, saved as an independent record. For some workflows, there may be a need to add other variables with the same date-time as the subseries (e.g. to produce a polar plot of the cluster events, direction must be added to the timeseries, or to run a model (such as overtopping) period and direction may need to be added). This can be done using the Derive Output GUI, by selecting the subseries variable (e.g. wave energy clusters) as X (it must be X) and the source data set variable (e.g. wave period or direction) as the Y variable. </w:t>
      </w:r>
    </w:p>
    <w:p w14:paraId="696A20BF" w14:textId="77777777" w:rsidR="00DA4DA8" w:rsidRPr="00DA4DA8" w:rsidRDefault="00DA4DA8" w:rsidP="00DA4DA8">
      <w:r w:rsidRPr="00DA4DA8">
        <w:t xml:space="preserve">Then for the equation string, use a function of the form &gt;   </w:t>
      </w:r>
      <w:r w:rsidRPr="00DA4DA8">
        <w:rPr>
          <w:i/>
        </w:rPr>
        <w:t>Y.*(X./X)</w:t>
      </w:r>
    </w:p>
    <w:p w14:paraId="39168246" w14:textId="26B09EBE" w:rsidR="00DA4DA8" w:rsidRDefault="00DA4DA8" w:rsidP="00DA4DA8">
      <w:r w:rsidRPr="00DA4DA8">
        <w:t xml:space="preserve">This simply adds the variable defined by Y at the intervals defined by X (assuming X is the subseries). The new variable is then named as required. However, if the new variable is </w:t>
      </w:r>
      <w:r w:rsidRPr="00DA4DA8">
        <w:rPr>
          <w:i/>
          <w:iCs/>
        </w:rPr>
        <w:t>direction</w:t>
      </w:r>
      <w:r w:rsidRPr="00DA4DA8">
        <w:t xml:space="preserve"> and it is to be used in the plotting routines (e.g. wave roses) the Variable Name MUST begin with ‘Dir’ but this can be followed by any additional characters.</w:t>
      </w:r>
    </w:p>
    <w:p w14:paraId="3721501F" w14:textId="1A48F1A9" w:rsidR="00EE32A9" w:rsidRPr="00EE32A9" w:rsidRDefault="00EE32A9" w:rsidP="00EE32A9"/>
    <w:p w14:paraId="140B757A" w14:textId="371C9F79" w:rsidR="00EE32A9" w:rsidRPr="00EE32A9" w:rsidRDefault="00EE32A9" w:rsidP="00652AD0">
      <w:pPr>
        <w:pStyle w:val="Heading2"/>
      </w:pPr>
      <w:bookmarkStart w:id="269" w:name="_Ref483061564"/>
      <w:bookmarkStart w:id="270" w:name="_Toc531673956"/>
      <w:bookmarkStart w:id="271" w:name="_Toc219458222"/>
      <w:r w:rsidRPr="00EE32A9">
        <w:t>Simulation</w:t>
      </w:r>
      <w:bookmarkEnd w:id="269"/>
      <w:bookmarkEnd w:id="270"/>
      <w:bookmarkEnd w:id="271"/>
    </w:p>
    <w:p w14:paraId="6A9CB2BB" w14:textId="5B05DB44" w:rsidR="00652AD0" w:rsidRDefault="00652AD0" w:rsidP="00EE32A9">
      <w:r>
        <w:t>Allows two simulation models to be run, which are give</w:t>
      </w:r>
      <w:r w:rsidR="00B71ADC">
        <w:t>n</w:t>
      </w:r>
      <w:r>
        <w:t xml:space="preserve"> the shorthand </w:t>
      </w:r>
      <w:r w:rsidR="00B71ADC">
        <w:t xml:space="preserve">names </w:t>
      </w:r>
      <w:r>
        <w:t>of YGOR and BMV models.</w:t>
      </w:r>
    </w:p>
    <w:p w14:paraId="6E5C2FCE" w14:textId="793CAAC3" w:rsidR="00885342" w:rsidRDefault="00E50E48" w:rsidP="00B71ADC">
      <w:pPr>
        <w:rPr>
          <w:i/>
        </w:rPr>
      </w:pPr>
      <w:r w:rsidRPr="00D20F61">
        <w:rPr>
          <w:i/>
          <w:color w:val="FF0000"/>
        </w:rPr>
        <w:lastRenderedPageBreak/>
        <w:t>Warning</w:t>
      </w:r>
      <w:r w:rsidR="00B71ADC" w:rsidRPr="00EE32A9">
        <w:rPr>
          <w:i/>
        </w:rPr>
        <w:t xml:space="preserve">: </w:t>
      </w:r>
      <w:r w:rsidR="00B71ADC" w:rsidRPr="00885342">
        <w:rPr>
          <w:b/>
          <w:i/>
          <w:u w:val="single"/>
        </w:rPr>
        <w:t>This is research code</w:t>
      </w:r>
      <w:r w:rsidR="00B71ADC" w:rsidRPr="00EE32A9">
        <w:rPr>
          <w:i/>
        </w:rPr>
        <w:t xml:space="preserve">. </w:t>
      </w:r>
      <w:r w:rsidR="00B71ADC" w:rsidRPr="00885342">
        <w:rPr>
          <w:b/>
          <w:bCs/>
          <w:i/>
        </w:rPr>
        <w:t xml:space="preserve">It has been subject to limited testing and requires a detailed knowledge of the source literature and optimization methods to use effectively. </w:t>
      </w:r>
    </w:p>
    <w:p w14:paraId="5ADE652F" w14:textId="21CEF6A6" w:rsidR="00B71ADC" w:rsidRPr="00B00C44" w:rsidRDefault="00B71ADC" w:rsidP="00EE32A9">
      <w:pPr>
        <w:rPr>
          <w:i/>
          <w:vanish/>
        </w:rPr>
      </w:pPr>
      <w:r w:rsidRPr="00EE32A9">
        <w:rPr>
          <w:i/>
        </w:rPr>
        <w:t xml:space="preserve">The optimisation in the YGOR model uses constrained optimisation, such as simulated annealing, which requires </w:t>
      </w:r>
      <w:bookmarkStart w:id="272" w:name="_Hlk486353640"/>
      <w:r w:rsidRPr="00EE32A9">
        <w:rPr>
          <w:i/>
        </w:rPr>
        <w:t xml:space="preserve">the </w:t>
      </w:r>
      <w:bookmarkEnd w:id="272"/>
      <w:r w:rsidRPr="00EE32A9">
        <w:rPr>
          <w:i/>
        </w:rPr>
        <w:t xml:space="preserve">Matlab Global Optimization Toolbox. </w:t>
      </w:r>
      <w:r w:rsidRPr="00EE32A9">
        <w:rPr>
          <w:i/>
          <w:vanish/>
        </w:rPr>
        <w:t>The profile fitting in the BMV model uses the constrained curve fitting function, lsqcurvefit, also from the Matlab Global Optimization Toolbox.</w:t>
      </w:r>
      <w:r w:rsidR="00291D56">
        <w:rPr>
          <w:i/>
          <w:vanish/>
        </w:rPr>
        <w:t xml:space="preserve"> If this is not installed the Simulation UI is not accessible.</w:t>
      </w:r>
    </w:p>
    <w:p w14:paraId="1AB91790" w14:textId="024EFE67" w:rsidR="00652AD0" w:rsidRDefault="00652AD0" w:rsidP="00652AD0">
      <w:pPr>
        <w:pStyle w:val="Heading3"/>
      </w:pPr>
      <w:bookmarkStart w:id="273" w:name="_Ref39645260"/>
      <w:bookmarkStart w:id="274" w:name="_Ref39645350"/>
      <w:bookmarkStart w:id="275" w:name="_Ref39645353"/>
      <w:bookmarkStart w:id="276" w:name="_Ref39735249"/>
      <w:bookmarkStart w:id="277" w:name="_Toc219458223"/>
      <w:bookmarkStart w:id="278" w:name="_Hlk39490446"/>
      <w:r>
        <w:t>YGOR model</w:t>
      </w:r>
      <w:bookmarkEnd w:id="273"/>
      <w:bookmarkEnd w:id="274"/>
      <w:bookmarkEnd w:id="275"/>
      <w:bookmarkEnd w:id="276"/>
      <w:bookmarkEnd w:id="277"/>
    </w:p>
    <w:p w14:paraId="67FE25A1" w14:textId="66FC45FD" w:rsidR="00652AD0" w:rsidRDefault="00652AD0" w:rsidP="00652AD0">
      <w:r>
        <w:t xml:space="preserve">YGOR </w:t>
      </w:r>
      <w:bookmarkStart w:id="279" w:name="_Hlk39651573"/>
      <w:r w:rsidR="00B71ADC">
        <w:t xml:space="preserve">is named after the authors of the paper on which the model is largely based, namely </w:t>
      </w:r>
      <w:bookmarkEnd w:id="279"/>
      <w:r w:rsidR="00B71ADC">
        <w:t xml:space="preserve">Yates, Guza and O’Reilly </w:t>
      </w:r>
      <w:bookmarkStart w:id="280" w:name="_Hlk39659924"/>
      <w:r w:rsidR="00B71ADC">
        <w:fldChar w:fldCharType="begin"/>
      </w:r>
      <w:r w:rsidR="00996F90">
        <w:instrText xml:space="preserve"> ADDIN EN.CITE &lt;EndNote&gt;&lt;Cite&gt;&lt;Author&gt;Yates&lt;/Author&gt;&lt;Year&gt;2009&lt;/Year&gt;&lt;RecNum&gt;3858&lt;/RecNum&gt;&lt;DisplayText&gt;(Yates&lt;style face="italic"&gt; et al.&lt;/style&gt;, 2009)&lt;/DisplayText&gt;&lt;record&gt;&lt;rec-number&gt;3858&lt;/rec-number&gt;&lt;foreign-keys&gt;&lt;key app="EN" db-id="sv9fdvxxw0ss5geav2oxv0s15saz05p5zzwd" timestamp="1489479706" guid="a3246de4-cd24-4458-bfca-02aa74a52b4b"&gt;3858&lt;/key&gt;&lt;/foreign-keys&gt;&lt;ref-type name="Journal Article"&gt;17&lt;/ref-type&gt;&lt;contributors&gt;&lt;authors&gt;&lt;author&gt;Yates, M. L.&lt;/author&gt;&lt;author&gt;Guza, R. T.&lt;/author&gt;&lt;author&gt;O&amp;apos;Reilly, W. C.&lt;/author&gt;&lt;/authors&gt;&lt;/contributors&gt;&lt;titles&gt;&lt;title&gt;Equilibrium shoreline response: Observations and modeling&lt;/title&gt;&lt;secondary-title&gt;Journal of Geophysical Research&lt;/secondary-title&gt;&lt;/titles&gt;&lt;periodical&gt;&lt;full-title&gt;Journal of Geophysical Research&lt;/full-title&gt;&lt;/periodical&gt;&lt;volume&gt;114&lt;/volume&gt;&lt;number&gt;C9&lt;/number&gt;&lt;dates&gt;&lt;year&gt;2009&lt;/year&gt;&lt;/dates&gt;&lt;isbn&gt;0148-0227&lt;/isbn&gt;&lt;urls&gt;&lt;/urls&gt;&lt;electronic-resource-num&gt;10.1029/2009jc005359&lt;/electronic-resource-num&gt;&lt;/record&gt;&lt;/Cite&gt;&lt;/EndNote&gt;</w:instrText>
      </w:r>
      <w:r w:rsidR="00B71ADC">
        <w:fldChar w:fldCharType="separate"/>
      </w:r>
      <w:r w:rsidR="00B71ADC">
        <w:rPr>
          <w:noProof/>
        </w:rPr>
        <w:t>(Yates</w:t>
      </w:r>
      <w:r w:rsidR="00B71ADC" w:rsidRPr="00B71ADC">
        <w:rPr>
          <w:i/>
          <w:noProof/>
        </w:rPr>
        <w:t xml:space="preserve"> et al.</w:t>
      </w:r>
      <w:r w:rsidR="00B71ADC">
        <w:rPr>
          <w:noProof/>
        </w:rPr>
        <w:t>, 2009)</w:t>
      </w:r>
      <w:r w:rsidR="00B71ADC">
        <w:fldChar w:fldCharType="end"/>
      </w:r>
      <w:r w:rsidR="00B71ADC">
        <w:t xml:space="preserve">. </w:t>
      </w:r>
      <w:bookmarkEnd w:id="280"/>
      <w:r w:rsidR="00B71ADC">
        <w:t xml:space="preserve">Additional development was based on the work of </w:t>
      </w:r>
      <w:bookmarkStart w:id="281" w:name="_Hlk39659972"/>
      <w:r w:rsidR="00B71ADC">
        <w:fldChar w:fldCharType="begin"/>
      </w:r>
      <w:r w:rsidR="00996F90">
        <w:instrText xml:space="preserve"> ADDIN EN.CITE &lt;EndNote&gt;&lt;Cite&gt;&lt;Author&gt;Castelle&lt;/Author&gt;&lt;Year&gt;2014&lt;/Year&gt;&lt;RecNum&gt;3976&lt;/RecNum&gt;&lt;DisplayText&gt;(Castelle&lt;style face="italic"&gt; et al.&lt;/style&gt;, 2014)&lt;/DisplayText&gt;&lt;record&gt;&lt;rec-number&gt;3976&lt;/rec-number&gt;&lt;foreign-keys&gt;&lt;key app="EN" db-id="sv9fdvxxw0ss5geav2oxv0s15saz05p5zzwd" timestamp="1495787708" guid="976c03b4-8345-4053-af75-f5407363a88e"&gt;3976&lt;/key&gt;&lt;/foreign-keys&gt;&lt;ref-type name="Journal Article"&gt;17&lt;/ref-type&gt;&lt;contributors&gt;&lt;authors&gt;&lt;author&gt;Castelle, Bruno&lt;/author&gt;&lt;author&gt;Marieu, Vincent&lt;/author&gt;&lt;author&gt;Bujan, Stéphane&lt;/author&gt;&lt;author&gt;Ferreira, Sophie&lt;/author&gt;&lt;author&gt;Parisot, Jean-Paul&lt;/author&gt;&lt;author&gt;Capo, Sylvain&lt;/author&gt;&lt;author&gt;Sénéchal, Nadia&lt;/author&gt;&lt;author&gt;Chouzenoux, Thomas&lt;/author&gt;&lt;/authors&gt;&lt;/contributors&gt;&lt;titles&gt;&lt;title&gt;Equilibrium shoreline modelling of a high-energy meso-macrotidal multiple-barred beach&lt;/title&gt;&lt;secondary-title&gt;Marine Geology&lt;/secondary-title&gt;&lt;/titles&gt;&lt;periodical&gt;&lt;full-title&gt;Marine Geology&lt;/full-title&gt;&lt;/periodical&gt;&lt;pages&gt;85-94&lt;/pages&gt;&lt;volume&gt;347&lt;/volume&gt;&lt;dates&gt;&lt;year&gt;2014&lt;/year&gt;&lt;/dates&gt;&lt;isbn&gt;00253227&lt;/isbn&gt;&lt;urls&gt;&lt;/urls&gt;&lt;electronic-resource-num&gt;10.1016/j.margeo.2013.11.003&lt;/electronic-resource-num&gt;&lt;/record&gt;&lt;/Cite&gt;&lt;/EndNote&gt;</w:instrText>
      </w:r>
      <w:r w:rsidR="00B71ADC">
        <w:fldChar w:fldCharType="separate"/>
      </w:r>
      <w:r w:rsidR="00B71ADC">
        <w:rPr>
          <w:noProof/>
        </w:rPr>
        <w:t>(Castelle</w:t>
      </w:r>
      <w:r w:rsidR="00B71ADC" w:rsidRPr="00B71ADC">
        <w:rPr>
          <w:i/>
          <w:noProof/>
        </w:rPr>
        <w:t xml:space="preserve"> et al.</w:t>
      </w:r>
      <w:r w:rsidR="00B71ADC">
        <w:rPr>
          <w:noProof/>
        </w:rPr>
        <w:t>, 2014)</w:t>
      </w:r>
      <w:r w:rsidR="00B71ADC">
        <w:fldChar w:fldCharType="end"/>
      </w:r>
      <w:bookmarkEnd w:id="281"/>
      <w:r w:rsidR="00B71ADC">
        <w:t xml:space="preserve"> and </w:t>
      </w:r>
      <w:r w:rsidR="00B71ADC">
        <w:fldChar w:fldCharType="begin"/>
      </w:r>
      <w:r w:rsidR="00996F90">
        <w:instrText xml:space="preserve"> ADDIN EN.CITE &lt;EndNote&gt;&lt;Cite&gt;&lt;Author&gt;Villamarin&lt;/Author&gt;&lt;Year&gt;2017&lt;/Year&gt;&lt;RecNum&gt;4142&lt;/RecNum&gt;&lt;DisplayText&gt;(Villamarin, 2017)&lt;/DisplayText&gt;&lt;record&gt;&lt;rec-number&gt;4142&lt;/rec-number&gt;&lt;foreign-keys&gt;&lt;key app="EN" db-id="sv9fdvxxw0ss5geav2oxv0s15saz05p5zzwd" timestamp="1526986245" guid="3dbce3f7-6f47-47ad-ba31-4c5a16d0f4ee"&gt;4142&lt;/key&gt;&lt;/foreign-keys&gt;&lt;ref-type name="Thesis"&gt;32&lt;/ref-type&gt;&lt;contributors&gt;&lt;authors&gt;&lt;author&gt;Villamarin, B C&lt;/author&gt;&lt;/authors&gt;&lt;tertiary-authors&gt;&lt;author&gt;Townend, I H&lt;/author&gt;&lt;author&gt;Thompson, C E L&lt;/author&gt;&lt;/tertiary-authors&gt;&lt;/contributors&gt;&lt;titles&gt;&lt;title&gt;Beach Cross-shore dynamics: Applicability of Equilibrium Shoreline models&lt;/title&gt;&lt;secondary-title&gt;Ocean and Earth Science at the University of Southampton/National Oceanography Centre Southampton&lt;/secondary-title&gt;&lt;/titles&gt;&lt;pages&gt;118&lt;/pages&gt;&lt;volume&gt;Masters thesis&lt;/volume&gt;&lt;dates&gt;&lt;year&gt;2017&lt;/year&gt;&lt;/dates&gt;&lt;pub-location&gt;Plentzia&lt;/pub-location&gt;&lt;publisher&gt;Universidad del Pais Vasco&lt;/publisher&gt;&lt;work-type&gt;Masters thesis&lt;/work-type&gt;&lt;urls&gt;&lt;/urls&gt;&lt;/record&gt;&lt;/Cite&gt;&lt;/EndNote&gt;</w:instrText>
      </w:r>
      <w:r w:rsidR="00B71ADC">
        <w:fldChar w:fldCharType="separate"/>
      </w:r>
      <w:r w:rsidR="00B71ADC">
        <w:rPr>
          <w:noProof/>
        </w:rPr>
        <w:t>(Villamarin, 2017)</w:t>
      </w:r>
      <w:r w:rsidR="00B71ADC">
        <w:fldChar w:fldCharType="end"/>
      </w:r>
      <w:r w:rsidR="00B71ADC">
        <w:t>.</w:t>
      </w:r>
      <w:r w:rsidR="00C9194A">
        <w:t xml:space="preserve"> </w:t>
      </w:r>
    </w:p>
    <w:p w14:paraId="66C69F4D" w14:textId="65D15EED" w:rsidR="001C23D4" w:rsidRDefault="00C9194A" w:rsidP="00C9194A">
      <w:r>
        <w:t xml:space="preserve">To generate a set of fit parameters, wave forcing and shoreline position data are required and this requires some pre-processing, as explained in Section </w:t>
      </w:r>
      <w:r>
        <w:fldChar w:fldCharType="begin"/>
      </w:r>
      <w:r>
        <w:instrText xml:space="preserve"> REF _Ref39510997 \r \h </w:instrText>
      </w:r>
      <w:r>
        <w:fldChar w:fldCharType="separate"/>
      </w:r>
      <w:r w:rsidR="00DF5A44">
        <w:t>3.5.5</w:t>
      </w:r>
      <w:r>
        <w:fldChar w:fldCharType="end"/>
      </w:r>
      <w:r>
        <w:t xml:space="preserve">. </w:t>
      </w:r>
      <w:r w:rsidR="003024EE">
        <w:t xml:space="preserve">The output of the fitting procedure is a set of coefficients that can be used to make simulations (hindcasts or forecasts) using a wave timeseries. The fitting process generates a series of plots and the user is offered the option to adjust the fitting values being used. For each input dialogue box press ‘OK’ to make a change and ‘Cancel’ to accept the default values. </w:t>
      </w:r>
    </w:p>
    <w:p w14:paraId="16C8D04B" w14:textId="3F60EF57" w:rsidR="001C23D4" w:rsidRDefault="001C23D4" w:rsidP="00E07D04">
      <w:pPr>
        <w:jc w:val="both"/>
        <w:rPr>
          <w:szCs w:val="24"/>
        </w:rPr>
      </w:pPr>
      <w:r>
        <w:rPr>
          <w:szCs w:val="24"/>
        </w:rPr>
        <w:t xml:space="preserve">The fitting and hindcasting of shoreline position </w:t>
      </w:r>
      <w:r w:rsidR="00D44249">
        <w:rPr>
          <w:szCs w:val="24"/>
        </w:rPr>
        <w:t>uses</w:t>
      </w:r>
      <w:r>
        <w:rPr>
          <w:szCs w:val="24"/>
        </w:rPr>
        <w:t xml:space="preserve"> a derivative of the Kriebel and Dean model, as proposed by</w:t>
      </w:r>
      <w:r w:rsidR="004C2A38">
        <w:rPr>
          <w:szCs w:val="24"/>
        </w:rPr>
        <w:t xml:space="preserve"> Yates </w:t>
      </w:r>
      <w:r w:rsidR="004C2A38" w:rsidRPr="00A22190">
        <w:rPr>
          <w:i/>
          <w:iCs/>
          <w:szCs w:val="24"/>
        </w:rPr>
        <w:t>et al</w:t>
      </w:r>
      <w:r>
        <w:rPr>
          <w:szCs w:val="24"/>
        </w:rPr>
        <w:t xml:space="preserve"> </w:t>
      </w:r>
      <w:r w:rsidRPr="001C23D4">
        <w:rPr>
          <w:szCs w:val="24"/>
        </w:rPr>
        <w:fldChar w:fldCharType="begin"/>
      </w:r>
      <w:r w:rsidR="00996F90">
        <w:rPr>
          <w:szCs w:val="24"/>
        </w:rPr>
        <w:instrText xml:space="preserve"> ADDIN EN.CITE &lt;EndNote&gt;&lt;Cite&gt;&lt;Author&gt;Yates&lt;/Author&gt;&lt;Year&gt;2009&lt;/Year&gt;&lt;RecNum&gt;3858&lt;/RecNum&gt;&lt;DisplayText&gt;(Yates&lt;style face="italic"&gt; et al.&lt;/style&gt;, 2009)&lt;/DisplayText&gt;&lt;record&gt;&lt;rec-number&gt;3858&lt;/rec-number&gt;&lt;foreign-keys&gt;&lt;key app="EN" db-id="sv9fdvxxw0ss5geav2oxv0s15saz05p5zzwd" timestamp="1489479706" guid="a3246de4-cd24-4458-bfca-02aa74a52b4b"&gt;3858&lt;/key&gt;&lt;/foreign-keys&gt;&lt;ref-type name="Journal Article"&gt;17&lt;/ref-type&gt;&lt;contributors&gt;&lt;authors&gt;&lt;author&gt;Yates, M. L.&lt;/author&gt;&lt;author&gt;Guza, R. T.&lt;/author&gt;&lt;author&gt;O&amp;apos;Reilly, W. C.&lt;/author&gt;&lt;/authors&gt;&lt;/contributors&gt;&lt;titles&gt;&lt;title&gt;Equilibrium shoreline response: Observations and modeling&lt;/title&gt;&lt;secondary-title&gt;Journal of Geophysical Research&lt;/secondary-title&gt;&lt;/titles&gt;&lt;periodical&gt;&lt;full-title&gt;Journal of Geophysical Research&lt;/full-title&gt;&lt;/periodical&gt;&lt;volume&gt;114&lt;/volume&gt;&lt;number&gt;C9&lt;/number&gt;&lt;dates&gt;&lt;year&gt;2009&lt;/year&gt;&lt;/dates&gt;&lt;isbn&gt;0148-0227&lt;/isbn&gt;&lt;urls&gt;&lt;/urls&gt;&lt;electronic-resource-num&gt;10.1029/2009jc005359&lt;/electronic-resource-num&gt;&lt;/record&gt;&lt;/Cite&gt;&lt;/EndNote&gt;</w:instrText>
      </w:r>
      <w:r w:rsidRPr="001C23D4">
        <w:rPr>
          <w:szCs w:val="24"/>
        </w:rPr>
        <w:fldChar w:fldCharType="separate"/>
      </w:r>
      <w:r w:rsidRPr="001C23D4">
        <w:rPr>
          <w:noProof/>
          <w:szCs w:val="24"/>
        </w:rPr>
        <w:t>(Yates</w:t>
      </w:r>
      <w:r w:rsidRPr="001C23D4">
        <w:rPr>
          <w:i/>
          <w:noProof/>
          <w:szCs w:val="24"/>
        </w:rPr>
        <w:t xml:space="preserve"> et al.</w:t>
      </w:r>
      <w:r w:rsidRPr="001C23D4">
        <w:rPr>
          <w:noProof/>
          <w:szCs w:val="24"/>
        </w:rPr>
        <w:t>, 2009)</w:t>
      </w:r>
      <w:r w:rsidRPr="001C23D4">
        <w:rPr>
          <w:szCs w:val="24"/>
        </w:rPr>
        <w:fldChar w:fldCharType="end"/>
      </w:r>
      <w:r w:rsidRPr="001C23D4">
        <w:rPr>
          <w:szCs w:val="24"/>
        </w:rPr>
        <w:t xml:space="preserve">. </w:t>
      </w:r>
      <w:r>
        <w:rPr>
          <w:szCs w:val="24"/>
        </w:rPr>
        <w:t xml:space="preserve">An offset to the initial shoreline </w:t>
      </w:r>
      <w:r w:rsidR="00D44249">
        <w:rPr>
          <w:szCs w:val="24"/>
        </w:rPr>
        <w:t>is</w:t>
      </w:r>
      <w:r>
        <w:rPr>
          <w:szCs w:val="24"/>
        </w:rPr>
        <w:t xml:space="preserve"> included as an additional fit parameter, as proposed by Castelle et al </w:t>
      </w:r>
      <w:r>
        <w:fldChar w:fldCharType="begin"/>
      </w:r>
      <w:r w:rsidR="00996F90">
        <w:instrText xml:space="preserve"> ADDIN EN.CITE &lt;EndNote&gt;&lt;Cite ExcludeAuth="1"&gt;&lt;Author&gt;Castelle&lt;/Author&gt;&lt;Year&gt;2014&lt;/Year&gt;&lt;RecNum&gt;3976&lt;/RecNum&gt;&lt;DisplayText&gt;(2014)&lt;/DisplayText&gt;&lt;record&gt;&lt;rec-number&gt;3976&lt;/rec-number&gt;&lt;foreign-keys&gt;&lt;key app="EN" db-id="sv9fdvxxw0ss5geav2oxv0s15saz05p5zzwd" timestamp="1495787708" guid="976c03b4-8345-4053-af75-f5407363a88e"&gt;3976&lt;/key&gt;&lt;/foreign-keys&gt;&lt;ref-type name="Journal Article"&gt;17&lt;/ref-type&gt;&lt;contributors&gt;&lt;authors&gt;&lt;author&gt;Castelle, Bruno&lt;/author&gt;&lt;author&gt;Marieu, Vincent&lt;/author&gt;&lt;author&gt;Bujan, Stéphane&lt;/author&gt;&lt;author&gt;Ferreira, Sophie&lt;/author&gt;&lt;author&gt;Parisot, Jean-Paul&lt;/author&gt;&lt;author&gt;Capo, Sylvain&lt;/author&gt;&lt;author&gt;Sénéchal, Nadia&lt;/author&gt;&lt;author&gt;Chouzenoux, Thomas&lt;/author&gt;&lt;/authors&gt;&lt;/contributors&gt;&lt;titles&gt;&lt;title&gt;Equilibrium shoreline modelling of a high-energy meso-macrotidal multiple-barred beach&lt;/title&gt;&lt;secondary-title&gt;Marine Geology&lt;/secondary-title&gt;&lt;/titles&gt;&lt;periodical&gt;&lt;full-title&gt;Marine Geology&lt;/full-title&gt;&lt;/periodical&gt;&lt;pages&gt;85-94&lt;/pages&gt;&lt;volume&gt;347&lt;/volume&gt;&lt;dates&gt;&lt;year&gt;2014&lt;/year&gt;&lt;/dates&gt;&lt;isbn&gt;00253227&lt;/isbn&gt;&lt;urls&gt;&lt;/urls&gt;&lt;electronic-resource-num&gt;10.1016/j.margeo.2013.11.003&lt;/electronic-resource-num&gt;&lt;/record&gt;&lt;/Cite&gt;&lt;/EndNote&gt;</w:instrText>
      </w:r>
      <w:r>
        <w:fldChar w:fldCharType="separate"/>
      </w:r>
      <w:r w:rsidR="00A22190">
        <w:rPr>
          <w:noProof/>
        </w:rPr>
        <w:t>(2014)</w:t>
      </w:r>
      <w:r>
        <w:fldChar w:fldCharType="end"/>
      </w:r>
      <w:r>
        <w:rPr>
          <w:szCs w:val="24"/>
        </w:rPr>
        <w:t xml:space="preserve">. The model relates nearshore wave energy, (represented by </w:t>
      </w:r>
      <m:oMath>
        <m:f>
          <m:fPr>
            <m:ctrlPr>
              <w:rPr>
                <w:rFonts w:ascii="Cambria Math" w:hAnsi="Cambria Math"/>
                <w:i/>
                <w:sz w:val="24"/>
                <w:szCs w:val="24"/>
                <w:lang w:val="en-US" w:eastAsia="en-US"/>
              </w:rPr>
            </m:ctrlPr>
          </m:fPr>
          <m:num>
            <m:sSubSup>
              <m:sSubSupPr>
                <m:ctrlPr>
                  <w:rPr>
                    <w:rFonts w:ascii="Cambria Math" w:hAnsi="Cambria Math"/>
                    <w:i/>
                    <w:sz w:val="24"/>
                    <w:szCs w:val="24"/>
                    <w:lang w:val="en-US" w:eastAsia="en-US"/>
                  </w:rPr>
                </m:ctrlPr>
              </m:sSubSupPr>
              <m:e>
                <m:r>
                  <w:rPr>
                    <w:rFonts w:ascii="Cambria Math" w:hAnsi="Cambria Math"/>
                    <w:szCs w:val="24"/>
                  </w:rPr>
                  <m:t>H</m:t>
                </m:r>
              </m:e>
              <m:sub>
                <m:r>
                  <w:rPr>
                    <w:rFonts w:ascii="Cambria Math" w:hAnsi="Cambria Math"/>
                    <w:szCs w:val="24"/>
                  </w:rPr>
                  <m:t>s</m:t>
                </m:r>
              </m:sub>
              <m:sup>
                <m:r>
                  <w:rPr>
                    <w:rFonts w:ascii="Cambria Math" w:hAnsi="Cambria Math"/>
                    <w:szCs w:val="24"/>
                  </w:rPr>
                  <m:t>2</m:t>
                </m:r>
              </m:sup>
            </m:sSubSup>
          </m:num>
          <m:den>
            <m:r>
              <w:rPr>
                <w:rFonts w:ascii="Cambria Math" w:hAnsi="Cambria Math"/>
                <w:szCs w:val="24"/>
              </w:rPr>
              <m:t>16</m:t>
            </m:r>
          </m:den>
        </m:f>
      </m:oMath>
      <w:r>
        <w:rPr>
          <w:szCs w:val="24"/>
        </w:rPr>
        <w:t xml:space="preserve">), to shoreline position, </w:t>
      </w:r>
      <m:oMath>
        <m:r>
          <w:rPr>
            <w:rFonts w:ascii="Cambria Math" w:hAnsi="Cambria Math"/>
            <w:szCs w:val="24"/>
          </w:rPr>
          <m:t>Y</m:t>
        </m:r>
      </m:oMath>
      <w:r>
        <w:rPr>
          <w:szCs w:val="24"/>
        </w:rPr>
        <w:t xml:space="preserve">. </w:t>
      </w:r>
      <w:r w:rsidR="00D44249">
        <w:rPr>
          <w:szCs w:val="24"/>
        </w:rPr>
        <w:t>Near</w:t>
      </w:r>
      <w:r>
        <w:rPr>
          <w:szCs w:val="24"/>
        </w:rPr>
        <w:t xml:space="preserve">shore wave data </w:t>
      </w:r>
      <w:r w:rsidR="00D44249">
        <w:rPr>
          <w:szCs w:val="24"/>
        </w:rPr>
        <w:t>are typically</w:t>
      </w:r>
      <w:r>
        <w:rPr>
          <w:szCs w:val="24"/>
        </w:rPr>
        <w:t xml:space="preserve"> obtained using plane bed refraction to account for refraction and shoaling</w:t>
      </w:r>
      <w:r w:rsidR="00D44249">
        <w:rPr>
          <w:szCs w:val="24"/>
        </w:rPr>
        <w:t xml:space="preserve"> from the wave data point</w:t>
      </w:r>
      <w:r>
        <w:rPr>
          <w:szCs w:val="24"/>
        </w:rPr>
        <w:t xml:space="preserve"> to the closure depth of the beach profile, taking account of water levels variations due to the tide.</w:t>
      </w:r>
      <w:r w:rsidR="00D44249">
        <w:rPr>
          <w:szCs w:val="24"/>
        </w:rPr>
        <w:t xml:space="preserve"> </w:t>
      </w:r>
      <w:r>
        <w:rPr>
          <w:szCs w:val="24"/>
        </w:rPr>
        <w:t>Fitting</w:t>
      </w:r>
      <w:r w:rsidR="00D44249">
        <w:rPr>
          <w:szCs w:val="24"/>
        </w:rPr>
        <w:t xml:space="preserve"> </w:t>
      </w:r>
      <w:r>
        <w:rPr>
          <w:szCs w:val="24"/>
        </w:rPr>
        <w:t>the parameters is sensitive to the initial guess and search bounds. Two of the model parameters (</w:t>
      </w:r>
      <m:oMath>
        <m:r>
          <w:rPr>
            <w:rFonts w:ascii="Cambria Math" w:hAnsi="Cambria Math"/>
            <w:szCs w:val="24"/>
          </w:rPr>
          <m:t>a</m:t>
        </m:r>
      </m:oMath>
      <w:r>
        <w:rPr>
          <w:szCs w:val="24"/>
        </w:rPr>
        <w:t xml:space="preserve"> and </w:t>
      </w:r>
      <m:oMath>
        <m:r>
          <w:rPr>
            <w:rFonts w:ascii="Cambria Math" w:hAnsi="Cambria Math"/>
            <w:szCs w:val="24"/>
          </w:rPr>
          <m:t>b</m:t>
        </m:r>
      </m:oMath>
      <w:r>
        <w:rPr>
          <w:szCs w:val="24"/>
        </w:rPr>
        <w:t xml:space="preserve">) are estimated by finding the line for </w:t>
      </w:r>
      <m:oMath>
        <m:r>
          <w:rPr>
            <w:rFonts w:ascii="Cambria Math" w:hAnsi="Cambria Math"/>
            <w:szCs w:val="24"/>
          </w:rPr>
          <m:t>dY/dt=0</m:t>
        </m:r>
      </m:oMath>
      <w:r>
        <w:rPr>
          <w:szCs w:val="24"/>
        </w:rPr>
        <w:t xml:space="preserve"> from the </w:t>
      </w:r>
      <w:r w:rsidR="00D44249">
        <w:rPr>
          <w:szCs w:val="24"/>
        </w:rPr>
        <w:t xml:space="preserve">mean </w:t>
      </w:r>
      <w:r>
        <w:rPr>
          <w:szCs w:val="24"/>
        </w:rPr>
        <w:t xml:space="preserve">energy between surveys and the shoreline anomaly </w:t>
      </w:r>
      <m:oMath>
        <m:r>
          <w:rPr>
            <w:rFonts w:ascii="Cambria Math" w:hAnsi="Cambria Math"/>
            <w:szCs w:val="24"/>
          </w:rPr>
          <m:t>(dY)</m:t>
        </m:r>
      </m:oMath>
      <w:r>
        <w:rPr>
          <w:szCs w:val="24"/>
        </w:rPr>
        <w:t xml:space="preserve"> </w:t>
      </w:r>
      <w:r w:rsidR="00D44249">
        <w:rPr>
          <w:szCs w:val="24"/>
        </w:rPr>
        <w:t>but only uses</w:t>
      </w:r>
      <w:r>
        <w:rPr>
          <w:szCs w:val="24"/>
        </w:rPr>
        <w:t xml:space="preserve"> the points that </w:t>
      </w:r>
      <w:r w:rsidR="00D44249">
        <w:rPr>
          <w:szCs w:val="24"/>
        </w:rPr>
        <w:t>a</w:t>
      </w:r>
      <w:r>
        <w:rPr>
          <w:szCs w:val="24"/>
        </w:rPr>
        <w:t xml:space="preserve">re close to </w:t>
      </w:r>
      <m:oMath>
        <m:r>
          <w:rPr>
            <w:rFonts w:ascii="Cambria Math" w:hAnsi="Cambria Math"/>
            <w:szCs w:val="24"/>
          </w:rPr>
          <m:t>dY/dt=0</m:t>
        </m:r>
      </m:oMath>
      <w:r>
        <w:rPr>
          <w:szCs w:val="24"/>
        </w:rPr>
        <w:t xml:space="preserve">. The accretion and erosion rates, </w:t>
      </w:r>
      <m:oMath>
        <m:sSup>
          <m:sSupPr>
            <m:ctrlPr>
              <w:rPr>
                <w:rFonts w:ascii="Cambria Math" w:hAnsi="Cambria Math"/>
                <w:i/>
                <w:sz w:val="24"/>
                <w:szCs w:val="24"/>
                <w:lang w:val="en-US" w:eastAsia="en-US"/>
              </w:rPr>
            </m:ctrlPr>
          </m:sSupPr>
          <m:e>
            <m:r>
              <w:rPr>
                <w:rFonts w:ascii="Cambria Math" w:hAnsi="Cambria Math"/>
                <w:szCs w:val="24"/>
              </w:rPr>
              <m:t>C</m:t>
            </m:r>
          </m:e>
          <m:sup>
            <m:r>
              <w:rPr>
                <w:rFonts w:ascii="Cambria Math" w:hAnsi="Cambria Math"/>
                <w:szCs w:val="24"/>
              </w:rPr>
              <m:t>+</m:t>
            </m:r>
          </m:sup>
        </m:sSup>
      </m:oMath>
      <w:r>
        <w:rPr>
          <w:szCs w:val="24"/>
        </w:rPr>
        <w:t xml:space="preserve"> and </w:t>
      </w:r>
      <m:oMath>
        <m:sSup>
          <m:sSupPr>
            <m:ctrlPr>
              <w:rPr>
                <w:rFonts w:ascii="Cambria Math" w:hAnsi="Cambria Math"/>
                <w:i/>
                <w:sz w:val="24"/>
                <w:szCs w:val="24"/>
                <w:lang w:val="en-US" w:eastAsia="en-US"/>
              </w:rPr>
            </m:ctrlPr>
          </m:sSupPr>
          <m:e>
            <m:r>
              <w:rPr>
                <w:rFonts w:ascii="Cambria Math" w:hAnsi="Cambria Math"/>
                <w:szCs w:val="24"/>
              </w:rPr>
              <m:t>C</m:t>
            </m:r>
          </m:e>
          <m:sup>
            <m:r>
              <w:rPr>
                <w:rFonts w:ascii="Cambria Math" w:hAnsi="Cambria Math"/>
                <w:szCs w:val="24"/>
              </w:rPr>
              <m:t>-</m:t>
            </m:r>
          </m:sup>
        </m:sSup>
      </m:oMath>
      <w:r>
        <w:rPr>
          <w:szCs w:val="24"/>
        </w:rPr>
        <w:t xml:space="preserve">, </w:t>
      </w:r>
      <w:r w:rsidR="00D44249">
        <w:rPr>
          <w:szCs w:val="24"/>
        </w:rPr>
        <w:t>a</w:t>
      </w:r>
      <w:r>
        <w:rPr>
          <w:szCs w:val="24"/>
        </w:rPr>
        <w:t xml:space="preserve">re estimated from the mean positive and negative values of </w:t>
      </w:r>
      <m:oMath>
        <m:r>
          <w:rPr>
            <w:rFonts w:ascii="Cambria Math" w:hAnsi="Cambria Math"/>
            <w:szCs w:val="24"/>
          </w:rPr>
          <m:t>dY/dt</m:t>
        </m:r>
      </m:oMath>
      <w:r>
        <w:rPr>
          <w:szCs w:val="24"/>
        </w:rPr>
        <w:t xml:space="preserve"> respectively, </w:t>
      </w:r>
      <w:r w:rsidR="00D44249">
        <w:rPr>
          <w:szCs w:val="24"/>
        </w:rPr>
        <w:t>and the</w:t>
      </w:r>
      <w:r>
        <w:rPr>
          <w:szCs w:val="24"/>
        </w:rPr>
        <w:t xml:space="preserve"> initial offset </w:t>
      </w:r>
      <w:r w:rsidR="00D44249">
        <w:rPr>
          <w:szCs w:val="24"/>
        </w:rPr>
        <w:t>is assumed to be</w:t>
      </w:r>
      <w:r>
        <w:rPr>
          <w:szCs w:val="24"/>
        </w:rPr>
        <w:t xml:space="preserve"> zero. Parameter fitting </w:t>
      </w:r>
      <w:r w:rsidR="00D44249">
        <w:rPr>
          <w:szCs w:val="24"/>
        </w:rPr>
        <w:t>i</w:t>
      </w:r>
      <w:r>
        <w:rPr>
          <w:szCs w:val="24"/>
        </w:rPr>
        <w:t xml:space="preserve">s done using derivative free, constrained non-linear optimisation. Matlab functions for particle swarm, simulated annealing and simplex optimisation </w:t>
      </w:r>
      <w:r w:rsidR="00D44249">
        <w:rPr>
          <w:szCs w:val="24"/>
        </w:rPr>
        <w:t>are provided as options</w:t>
      </w:r>
      <w:r>
        <w:rPr>
          <w:szCs w:val="24"/>
        </w:rPr>
        <w:t xml:space="preserve">. </w:t>
      </w:r>
    </w:p>
    <w:p w14:paraId="59BDFC73" w14:textId="52531D96" w:rsidR="001C23D4" w:rsidRDefault="00E07D04" w:rsidP="00B00C44">
      <w:pPr>
        <w:jc w:val="both"/>
        <w:rPr>
          <w:szCs w:val="24"/>
        </w:rPr>
      </w:pPr>
      <w:r>
        <w:rPr>
          <w:szCs w:val="24"/>
        </w:rPr>
        <w:t>The following images show the steps in a typical workflow.</w:t>
      </w:r>
      <w:r w:rsidR="00B00C44">
        <w:rPr>
          <w:szCs w:val="24"/>
        </w:rPr>
        <w:t xml:space="preserve"> After Step 1, an input dialogue prompts for the Averaging interval to use. This allows the only the defined interval prior to time of each shoreline position to be used as the wave forcing. The default (0) is to use the full wave time series and this generally works better.</w:t>
      </w:r>
      <w:r>
        <w:rPr>
          <w:szCs w:val="24"/>
        </w:rPr>
        <w:t xml:space="preserve"> </w:t>
      </w:r>
      <w:r w:rsidR="00AC3EF3">
        <w:rPr>
          <w:szCs w:val="24"/>
        </w:rPr>
        <w:t xml:space="preserve">Once a fit has been accepted in Step 4, some simple regression statistics of model versus observed are generated (Step 5) and the user has the option to add a Taylor diagram (Step 6). If the Local Skill Window have a value &gt;0, the local skill score is plotted, followed by the Taylor diagram. The ‘Case List’ button provides full details of the Taylor parameters and the global and local skill scores (if requested). See Section </w:t>
      </w:r>
      <w:r w:rsidR="007D10DD">
        <w:rPr>
          <w:szCs w:val="24"/>
          <w:highlight w:val="yellow"/>
        </w:rPr>
        <w:fldChar w:fldCharType="begin"/>
      </w:r>
      <w:r w:rsidR="007D10DD">
        <w:rPr>
          <w:szCs w:val="24"/>
        </w:rPr>
        <w:instrText xml:space="preserve"> REF _Ref42158553 \r \h </w:instrText>
      </w:r>
      <w:r w:rsidR="007D10DD">
        <w:rPr>
          <w:szCs w:val="24"/>
          <w:highlight w:val="yellow"/>
        </w:rPr>
      </w:r>
      <w:r w:rsidR="007D10DD">
        <w:rPr>
          <w:szCs w:val="24"/>
          <w:highlight w:val="yellow"/>
        </w:rPr>
        <w:fldChar w:fldCharType="separate"/>
      </w:r>
      <w:r w:rsidR="00DF5A44">
        <w:rPr>
          <w:szCs w:val="24"/>
        </w:rPr>
        <w:t>4.20</w:t>
      </w:r>
      <w:r w:rsidR="007D10DD">
        <w:rPr>
          <w:szCs w:val="24"/>
          <w:highlight w:val="yellow"/>
        </w:rPr>
        <w:fldChar w:fldCharType="end"/>
      </w:r>
      <w:r w:rsidR="00AC3EF3">
        <w:rPr>
          <w:szCs w:val="24"/>
        </w:rPr>
        <w:t xml:space="preserve"> for further details about the Taylor Diagram.</w:t>
      </w:r>
      <w:r w:rsidR="00F91926">
        <w:rPr>
          <w:szCs w:val="24"/>
        </w:rPr>
        <w:t xml:space="preserve"> These statistical tools can be used to help evaluate how well the model is performing.</w:t>
      </w:r>
      <w:r w:rsidR="00AC3EF3">
        <w:rPr>
          <w:szCs w:val="24"/>
        </w:rPr>
        <w:t xml:space="preserve"> </w:t>
      </w:r>
    </w:p>
    <w:p w14:paraId="6E4745BD" w14:textId="77777777" w:rsidR="00B00C44" w:rsidRPr="00EE32A9" w:rsidRDefault="00B00C44" w:rsidP="00B00C44">
      <w:pPr>
        <w:jc w:val="both"/>
      </w:pPr>
    </w:p>
    <w:tbl>
      <w:tblPr>
        <w:tblStyle w:val="TableGrid"/>
        <w:tblW w:w="0" w:type="auto"/>
        <w:tblLook w:val="04A0" w:firstRow="1" w:lastRow="0" w:firstColumn="1" w:lastColumn="0" w:noHBand="0" w:noVBand="1"/>
      </w:tblPr>
      <w:tblGrid>
        <w:gridCol w:w="4530"/>
        <w:gridCol w:w="4530"/>
      </w:tblGrid>
      <w:tr w:rsidR="00386788" w14:paraId="68FE75E1" w14:textId="77777777" w:rsidTr="001C23D4">
        <w:tc>
          <w:tcPr>
            <w:tcW w:w="4530" w:type="dxa"/>
          </w:tcPr>
          <w:p w14:paraId="776338B1" w14:textId="1AB9D3E2" w:rsidR="001C23D4" w:rsidRDefault="00B63E8A" w:rsidP="00652AD0">
            <w:r>
              <w:lastRenderedPageBreak/>
              <w:t>Step 1: make data input selection</w:t>
            </w:r>
          </w:p>
          <w:p w14:paraId="3C433D70" w14:textId="77777777" w:rsidR="00B63E8A" w:rsidRDefault="00B63E8A" w:rsidP="00652AD0">
            <w:r>
              <w:rPr>
                <w:noProof/>
              </w:rPr>
              <w:drawing>
                <wp:inline distT="0" distB="0" distL="0" distR="0" wp14:anchorId="7B869343" wp14:editId="7EDA327F">
                  <wp:extent cx="2552700" cy="204384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569550" cy="2057340"/>
                          </a:xfrm>
                          <a:prstGeom prst="rect">
                            <a:avLst/>
                          </a:prstGeom>
                        </pic:spPr>
                      </pic:pic>
                    </a:graphicData>
                  </a:graphic>
                </wp:inline>
              </w:drawing>
            </w:r>
          </w:p>
          <w:p w14:paraId="5E09B5F6" w14:textId="0B725568" w:rsidR="00F91926" w:rsidRDefault="00F91926" w:rsidP="00652AD0"/>
        </w:tc>
        <w:tc>
          <w:tcPr>
            <w:tcW w:w="4530" w:type="dxa"/>
          </w:tcPr>
          <w:p w14:paraId="31675538" w14:textId="6CB8D079" w:rsidR="001C23D4" w:rsidRDefault="00B63E8A" w:rsidP="00D20F61">
            <w:pPr>
              <w:keepNext/>
            </w:pPr>
            <w:r>
              <w:t>Step 2: accept or adjust initial guess of a and b</w:t>
            </w:r>
          </w:p>
          <w:p w14:paraId="35967B21" w14:textId="611B8EE5" w:rsidR="00B63E8A" w:rsidRDefault="00B63E8A" w:rsidP="006C30BF">
            <w:pPr>
              <w:jc w:val="right"/>
            </w:pPr>
            <w:r>
              <w:rPr>
                <w:noProof/>
              </w:rPr>
              <w:drawing>
                <wp:anchor distT="0" distB="0" distL="114300" distR="114300" simplePos="0" relativeHeight="251705344" behindDoc="0" locked="0" layoutInCell="1" allowOverlap="1" wp14:anchorId="18BCFEA2" wp14:editId="028FDD98">
                  <wp:simplePos x="0" y="0"/>
                  <wp:positionH relativeFrom="column">
                    <wp:posOffset>1727835</wp:posOffset>
                  </wp:positionH>
                  <wp:positionV relativeFrom="paragraph">
                    <wp:posOffset>15240</wp:posOffset>
                  </wp:positionV>
                  <wp:extent cx="1023620" cy="808355"/>
                  <wp:effectExtent l="0" t="0" r="5080" b="0"/>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023620" cy="8083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4320" behindDoc="0" locked="0" layoutInCell="1" allowOverlap="1" wp14:anchorId="54065E91" wp14:editId="34590EAA">
                  <wp:simplePos x="0" y="0"/>
                  <wp:positionH relativeFrom="column">
                    <wp:posOffset>-43815</wp:posOffset>
                  </wp:positionH>
                  <wp:positionV relativeFrom="paragraph">
                    <wp:posOffset>370205</wp:posOffset>
                  </wp:positionV>
                  <wp:extent cx="1847850" cy="1635760"/>
                  <wp:effectExtent l="0" t="0" r="0" b="254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847850" cy="1635760"/>
                          </a:xfrm>
                          <a:prstGeom prst="rect">
                            <a:avLst/>
                          </a:prstGeom>
                        </pic:spPr>
                      </pic:pic>
                    </a:graphicData>
                  </a:graphic>
                </wp:anchor>
              </w:drawing>
            </w:r>
            <w:r w:rsidR="006C30BF">
              <w:t>Use ‘OK’ to change settings, ‘Cancel’ to accept.</w:t>
            </w:r>
          </w:p>
        </w:tc>
      </w:tr>
      <w:tr w:rsidR="00386788" w14:paraId="062A945D" w14:textId="77777777" w:rsidTr="001C23D4">
        <w:tc>
          <w:tcPr>
            <w:tcW w:w="4530" w:type="dxa"/>
          </w:tcPr>
          <w:p w14:paraId="3675CE6D" w14:textId="13972C61" w:rsidR="001C23D4" w:rsidRDefault="006C30BF" w:rsidP="00652AD0">
            <w:r>
              <w:rPr>
                <w:noProof/>
              </w:rPr>
              <w:drawing>
                <wp:anchor distT="0" distB="0" distL="114300" distR="114300" simplePos="0" relativeHeight="251707392" behindDoc="0" locked="0" layoutInCell="1" allowOverlap="1" wp14:anchorId="0C58D6E5" wp14:editId="675D54EC">
                  <wp:simplePos x="0" y="0"/>
                  <wp:positionH relativeFrom="column">
                    <wp:posOffset>-19685</wp:posOffset>
                  </wp:positionH>
                  <wp:positionV relativeFrom="paragraph">
                    <wp:posOffset>173355</wp:posOffset>
                  </wp:positionV>
                  <wp:extent cx="1179830" cy="1247775"/>
                  <wp:effectExtent l="0" t="0" r="1270" b="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179830" cy="1247775"/>
                          </a:xfrm>
                          <a:prstGeom prst="rect">
                            <a:avLst/>
                          </a:prstGeom>
                        </pic:spPr>
                      </pic:pic>
                    </a:graphicData>
                  </a:graphic>
                </wp:anchor>
              </w:drawing>
            </w:r>
            <w:r w:rsidR="00B63E8A">
              <w:t>Step 3: select optimisation algorithm</w:t>
            </w:r>
          </w:p>
          <w:p w14:paraId="11E22FDC" w14:textId="77777777" w:rsidR="00E07D04" w:rsidRDefault="00E07D04" w:rsidP="00652AD0"/>
          <w:p w14:paraId="26B3E2EF" w14:textId="77777777" w:rsidR="006C30BF" w:rsidRDefault="00E07D04" w:rsidP="00652AD0">
            <w:r>
              <w:t>Note</w:t>
            </w:r>
            <w:r w:rsidR="006C30BF">
              <w:t xml:space="preserve"> - in this UI:</w:t>
            </w:r>
          </w:p>
          <w:p w14:paraId="2E8D6092" w14:textId="314DE972" w:rsidR="00B63E8A" w:rsidRDefault="006C30BF" w:rsidP="00652AD0">
            <w:r>
              <w:t>‘OK’ selects the algorithm to be used</w:t>
            </w:r>
          </w:p>
          <w:p w14:paraId="04FD313A" w14:textId="09E25EFD" w:rsidR="006C30BF" w:rsidRDefault="006C30BF" w:rsidP="00652AD0">
            <w:r>
              <w:t>‘Cancel’ aborts the run</w:t>
            </w:r>
          </w:p>
        </w:tc>
        <w:tc>
          <w:tcPr>
            <w:tcW w:w="4530" w:type="dxa"/>
          </w:tcPr>
          <w:p w14:paraId="7BD1BF2B" w14:textId="4EFA98EC" w:rsidR="001C23D4" w:rsidRDefault="00AC3EF3" w:rsidP="00652AD0">
            <w:r>
              <w:rPr>
                <w:noProof/>
              </w:rPr>
              <w:drawing>
                <wp:anchor distT="0" distB="0" distL="114300" distR="114300" simplePos="0" relativeHeight="251708416" behindDoc="0" locked="0" layoutInCell="1" allowOverlap="1" wp14:anchorId="58D123A0" wp14:editId="73170A97">
                  <wp:simplePos x="0" y="0"/>
                  <wp:positionH relativeFrom="column">
                    <wp:posOffset>-43815</wp:posOffset>
                  </wp:positionH>
                  <wp:positionV relativeFrom="paragraph">
                    <wp:posOffset>195580</wp:posOffset>
                  </wp:positionV>
                  <wp:extent cx="2105025" cy="1863090"/>
                  <wp:effectExtent l="0" t="0" r="0" b="3810"/>
                  <wp:wrapSquare wrapText="bothSides"/>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105025" cy="1863090"/>
                          </a:xfrm>
                          <a:prstGeom prst="rect">
                            <a:avLst/>
                          </a:prstGeom>
                        </pic:spPr>
                      </pic:pic>
                    </a:graphicData>
                  </a:graphic>
                </wp:anchor>
              </w:drawing>
            </w:r>
            <w:r w:rsidR="00B63E8A">
              <w:t>Step 4: accept or adjust fit coefficients</w:t>
            </w:r>
          </w:p>
          <w:p w14:paraId="0E072FCB" w14:textId="022F7642" w:rsidR="00AC3EF3" w:rsidRDefault="00AC3EF3" w:rsidP="00652AD0"/>
          <w:p w14:paraId="42CD4516" w14:textId="18552889" w:rsidR="00AC3EF3" w:rsidRDefault="00AC3EF3" w:rsidP="00652AD0"/>
          <w:p w14:paraId="15C83190" w14:textId="08DFF454" w:rsidR="00B63E8A" w:rsidRDefault="00B63E8A" w:rsidP="00652AD0"/>
          <w:p w14:paraId="12ACEA79" w14:textId="5675C0CB" w:rsidR="00AC3EF3" w:rsidRDefault="00AC3EF3" w:rsidP="00652AD0"/>
          <w:p w14:paraId="1C1B686C" w14:textId="3141A480" w:rsidR="00AC3EF3" w:rsidRDefault="00AC3EF3" w:rsidP="00652AD0">
            <w:r>
              <w:rPr>
                <w:noProof/>
              </w:rPr>
              <w:drawing>
                <wp:anchor distT="0" distB="0" distL="114300" distR="114300" simplePos="0" relativeHeight="251709440" behindDoc="1" locked="0" layoutInCell="1" allowOverlap="1" wp14:anchorId="217500A7" wp14:editId="55FE265C">
                  <wp:simplePos x="0" y="0"/>
                  <wp:positionH relativeFrom="column">
                    <wp:posOffset>1975167</wp:posOffset>
                  </wp:positionH>
                  <wp:positionV relativeFrom="paragraph">
                    <wp:posOffset>184468</wp:posOffset>
                  </wp:positionV>
                  <wp:extent cx="788035" cy="1171575"/>
                  <wp:effectExtent l="0" t="0" r="0" b="0"/>
                  <wp:wrapTight wrapText="bothSides">
                    <wp:wrapPolygon edited="0">
                      <wp:start x="0" y="0"/>
                      <wp:lineTo x="0" y="21073"/>
                      <wp:lineTo x="20886" y="21073"/>
                      <wp:lineTo x="20886"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788035" cy="1171575"/>
                          </a:xfrm>
                          <a:prstGeom prst="rect">
                            <a:avLst/>
                          </a:prstGeom>
                        </pic:spPr>
                      </pic:pic>
                    </a:graphicData>
                  </a:graphic>
                </wp:anchor>
              </w:drawing>
            </w:r>
          </w:p>
          <w:p w14:paraId="0056348C" w14:textId="46AE8C1A" w:rsidR="00B63E8A" w:rsidRDefault="00AC3EF3" w:rsidP="00AC3EF3">
            <w:pPr>
              <w:jc w:val="right"/>
            </w:pPr>
            <w:r w:rsidRPr="00AC3EF3">
              <w:t>Use ‘OK’ to change settings, ‘Cancel’ to accept</w:t>
            </w:r>
          </w:p>
        </w:tc>
      </w:tr>
      <w:tr w:rsidR="00386788" w14:paraId="376B19F2" w14:textId="77777777" w:rsidTr="001C23D4">
        <w:tc>
          <w:tcPr>
            <w:tcW w:w="4530" w:type="dxa"/>
          </w:tcPr>
          <w:p w14:paraId="79CFAE15" w14:textId="289DCF51" w:rsidR="001C23D4" w:rsidRDefault="00B63E8A" w:rsidP="00652AD0">
            <w:r>
              <w:t xml:space="preserve">Step 5: </w:t>
            </w:r>
            <w:r w:rsidR="00386788">
              <w:t>plot model performance statistics</w:t>
            </w:r>
          </w:p>
          <w:p w14:paraId="2A8A5B6D" w14:textId="4B285F9C" w:rsidR="00B63E8A" w:rsidRDefault="00B63E8A" w:rsidP="00652AD0">
            <w:r>
              <w:rPr>
                <w:noProof/>
              </w:rPr>
              <w:drawing>
                <wp:inline distT="0" distB="0" distL="0" distR="0" wp14:anchorId="15B16B01" wp14:editId="121279A8">
                  <wp:extent cx="2663825" cy="2358087"/>
                  <wp:effectExtent l="0" t="0" r="3175"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669753" cy="2363335"/>
                          </a:xfrm>
                          <a:prstGeom prst="rect">
                            <a:avLst/>
                          </a:prstGeom>
                        </pic:spPr>
                      </pic:pic>
                    </a:graphicData>
                  </a:graphic>
                </wp:inline>
              </w:drawing>
            </w:r>
          </w:p>
        </w:tc>
        <w:tc>
          <w:tcPr>
            <w:tcW w:w="4530" w:type="dxa"/>
          </w:tcPr>
          <w:p w14:paraId="5C3C8C52" w14:textId="33E50ACC" w:rsidR="000F4677" w:rsidRDefault="00386788" w:rsidP="000F4677">
            <w:r>
              <w:t>Step 6: optional Taylor</w:t>
            </w:r>
            <w:r w:rsidR="00AC3EF3">
              <w:t xml:space="preserve"> diagram </w:t>
            </w:r>
            <w:r>
              <w:t>of model performance</w:t>
            </w:r>
            <w:r w:rsidR="000F4677">
              <w:t xml:space="preserve"> (se</w:t>
            </w:r>
            <w:r w:rsidR="000F4677" w:rsidRPr="000F4677">
              <w:t>e Taylor</w:t>
            </w:r>
            <w:r w:rsidR="000F4677">
              <w:t xml:space="preserve">, </w:t>
            </w:r>
            <w:r w:rsidR="000F4677" w:rsidRPr="000F4677">
              <w:t>2001)</w:t>
            </w:r>
          </w:p>
          <w:p w14:paraId="164E8EED" w14:textId="24D407CD" w:rsidR="000F4677" w:rsidRPr="000F4677" w:rsidRDefault="000F4677" w:rsidP="00AC3EF3">
            <w:pPr>
              <w:ind w:left="720"/>
            </w:pPr>
            <w:r>
              <w:rPr>
                <w:noProof/>
              </w:rPr>
              <w:drawing>
                <wp:anchor distT="0" distB="0" distL="114300" distR="114300" simplePos="0" relativeHeight="251706368" behindDoc="0" locked="0" layoutInCell="1" allowOverlap="1" wp14:anchorId="7E81BB1E" wp14:editId="54F8C9AA">
                  <wp:simplePos x="0" y="0"/>
                  <wp:positionH relativeFrom="column">
                    <wp:posOffset>-65405</wp:posOffset>
                  </wp:positionH>
                  <wp:positionV relativeFrom="paragraph">
                    <wp:posOffset>62230</wp:posOffset>
                  </wp:positionV>
                  <wp:extent cx="1280795" cy="1614170"/>
                  <wp:effectExtent l="0" t="0" r="0" b="508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280795" cy="1614170"/>
                          </a:xfrm>
                          <a:prstGeom prst="rect">
                            <a:avLst/>
                          </a:prstGeom>
                        </pic:spPr>
                      </pic:pic>
                    </a:graphicData>
                  </a:graphic>
                  <wp14:sizeRelH relativeFrom="margin">
                    <wp14:pctWidth>0</wp14:pctWidth>
                  </wp14:sizeRelH>
                  <wp14:sizeRelV relativeFrom="margin">
                    <wp14:pctHeight>0</wp14:pctHeight>
                  </wp14:sizeRelV>
                </wp:anchor>
              </w:drawing>
            </w:r>
            <w:r w:rsidR="00AC3EF3">
              <w:t>M</w:t>
            </w:r>
            <w:r w:rsidRPr="000F4677">
              <w:t>aximum achievable correlation</w:t>
            </w:r>
          </w:p>
          <w:p w14:paraId="5ECDC794" w14:textId="5E3D79A8" w:rsidR="000F4677" w:rsidRPr="000F4677" w:rsidRDefault="000F4677" w:rsidP="000F4677">
            <w:r w:rsidRPr="000F4677">
              <w:t xml:space="preserve">Exponent used in computing the skill score </w:t>
            </w:r>
          </w:p>
          <w:p w14:paraId="176E5C6C" w14:textId="66A25433" w:rsidR="000F4677" w:rsidRPr="000F4677" w:rsidRDefault="000F4677" w:rsidP="000F4677">
            <w:r w:rsidRPr="000F4677">
              <w:t>Number of grid cells used to define a local window</w:t>
            </w:r>
            <w:r>
              <w:t xml:space="preserve">. </w:t>
            </w:r>
            <w:r w:rsidRPr="000F4677">
              <w:t>If W=0 (default) the local skill score is not computed.</w:t>
            </w:r>
          </w:p>
          <w:p w14:paraId="451D0740" w14:textId="391DC8D4" w:rsidR="000F4677" w:rsidRPr="000F4677" w:rsidRDefault="000F4677" w:rsidP="000F4677">
            <w:r w:rsidRPr="000F4677">
              <w:t xml:space="preserve">Local skill score is computed </w:t>
            </w:r>
            <w:r w:rsidR="00715E5D">
              <w:t>using a sampling</w:t>
            </w:r>
            <w:r w:rsidRPr="000F4677">
              <w:t xml:space="preserve"> window around every </w:t>
            </w:r>
            <w:r>
              <w:t>time step</w:t>
            </w:r>
            <w:r w:rsidRPr="000F4677">
              <w:t xml:space="preserve"> (=1), or compute</w:t>
            </w:r>
            <w:r>
              <w:t>d</w:t>
            </w:r>
            <w:r w:rsidRPr="000F4677">
              <w:t xml:space="preserve"> for all non-overlapping windows (=0)</w:t>
            </w:r>
          </w:p>
          <w:p w14:paraId="18E229D2" w14:textId="05ABFB32" w:rsidR="00386788" w:rsidRDefault="00386788" w:rsidP="00652AD0"/>
        </w:tc>
      </w:tr>
      <w:tr w:rsidR="00386788" w14:paraId="2C999EDF" w14:textId="77777777" w:rsidTr="001C23D4">
        <w:tc>
          <w:tcPr>
            <w:tcW w:w="4530" w:type="dxa"/>
          </w:tcPr>
          <w:p w14:paraId="023814FC" w14:textId="618F0CBA" w:rsidR="00386788" w:rsidRDefault="00C42425" w:rsidP="00652AD0">
            <w:r>
              <w:lastRenderedPageBreak/>
              <w:t>Local skill score ou</w:t>
            </w:r>
            <w:r w:rsidR="008006CB">
              <w:t>t</w:t>
            </w:r>
            <w:r>
              <w:t>put</w:t>
            </w:r>
          </w:p>
          <w:p w14:paraId="256942F6" w14:textId="3C50199A" w:rsidR="00C42425" w:rsidRDefault="00C42425" w:rsidP="00652AD0">
            <w:r>
              <w:rPr>
                <w:noProof/>
              </w:rPr>
              <w:drawing>
                <wp:inline distT="0" distB="0" distL="0" distR="0" wp14:anchorId="67F2FB84" wp14:editId="32B9453C">
                  <wp:extent cx="2663825" cy="2358088"/>
                  <wp:effectExtent l="0" t="0" r="3175"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700021" cy="2390130"/>
                          </a:xfrm>
                          <a:prstGeom prst="rect">
                            <a:avLst/>
                          </a:prstGeom>
                        </pic:spPr>
                      </pic:pic>
                    </a:graphicData>
                  </a:graphic>
                </wp:inline>
              </w:drawing>
            </w:r>
          </w:p>
        </w:tc>
        <w:tc>
          <w:tcPr>
            <w:tcW w:w="4530" w:type="dxa"/>
          </w:tcPr>
          <w:p w14:paraId="3D14CCCB" w14:textId="5B115505" w:rsidR="00386788" w:rsidRDefault="00C42425" w:rsidP="00D20F61">
            <w:pPr>
              <w:keepNext/>
            </w:pPr>
            <w:r>
              <w:t>Taylor diagram (Section</w:t>
            </w:r>
            <w:r w:rsidR="007D10DD">
              <w:t xml:space="preserve"> </w:t>
            </w:r>
            <w:r w:rsidR="007D10DD">
              <w:rPr>
                <w:highlight w:val="yellow"/>
              </w:rPr>
              <w:fldChar w:fldCharType="begin"/>
            </w:r>
            <w:r w:rsidR="007D10DD">
              <w:instrText xml:space="preserve"> REF _Ref42158553 \r \h </w:instrText>
            </w:r>
            <w:r w:rsidR="007D10DD">
              <w:rPr>
                <w:highlight w:val="yellow"/>
              </w:rPr>
            </w:r>
            <w:r w:rsidR="007D10DD">
              <w:rPr>
                <w:highlight w:val="yellow"/>
              </w:rPr>
              <w:fldChar w:fldCharType="separate"/>
            </w:r>
            <w:r w:rsidR="00DF5A44">
              <w:t>4.20</w:t>
            </w:r>
            <w:r w:rsidR="007D10DD">
              <w:rPr>
                <w:highlight w:val="yellow"/>
              </w:rPr>
              <w:fldChar w:fldCharType="end"/>
            </w:r>
            <w:r w:rsidR="007D10DD">
              <w:t xml:space="preserve"> </w:t>
            </w:r>
            <w:r>
              <w:t>for explanation)</w:t>
            </w:r>
          </w:p>
          <w:p w14:paraId="523A9602" w14:textId="3C71A513" w:rsidR="00C42425" w:rsidRDefault="00C42425" w:rsidP="00652AD0">
            <w:r>
              <w:rPr>
                <w:noProof/>
              </w:rPr>
              <w:drawing>
                <wp:inline distT="0" distB="0" distL="0" distR="0" wp14:anchorId="6ED68B76" wp14:editId="08A1E09F">
                  <wp:extent cx="2689991" cy="23812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704581" cy="2394165"/>
                          </a:xfrm>
                          <a:prstGeom prst="rect">
                            <a:avLst/>
                          </a:prstGeom>
                        </pic:spPr>
                      </pic:pic>
                    </a:graphicData>
                  </a:graphic>
                </wp:inline>
              </w:drawing>
            </w:r>
          </w:p>
        </w:tc>
      </w:tr>
    </w:tbl>
    <w:p w14:paraId="5DFB2CE2" w14:textId="77777777" w:rsidR="00C9194A" w:rsidRDefault="00C9194A" w:rsidP="00652AD0"/>
    <w:p w14:paraId="4818FB00" w14:textId="2CEC9C67" w:rsidR="009B1D05" w:rsidRDefault="009571E2" w:rsidP="001C23D4">
      <w:pPr>
        <w:contextualSpacing/>
      </w:pPr>
      <w:r>
        <w:t xml:space="preserve">When the fitting of the YGOR model is complete, the option is provided to save the fit coefficients. This updates </w:t>
      </w:r>
      <w:r w:rsidRPr="00770E8A">
        <w:rPr>
          <w:i/>
          <w:color w:val="7B2520" w:themeColor="accent3" w:themeShade="BF"/>
        </w:rPr>
        <w:t>Setup&gt;</w:t>
      </w:r>
      <w:r w:rsidR="00170237">
        <w:rPr>
          <w:i/>
          <w:color w:val="7B2520" w:themeColor="accent3" w:themeShade="BF"/>
        </w:rPr>
        <w:t>Model</w:t>
      </w:r>
      <w:r>
        <w:rPr>
          <w:i/>
          <w:color w:val="7B2520" w:themeColor="accent3" w:themeShade="BF"/>
        </w:rPr>
        <w:t xml:space="preserve"> parameters&gt;YGOR simulation parameters</w:t>
      </w:r>
      <w:r>
        <w:t xml:space="preserve"> UI, which defines the fit coefficients to be used in YGOR simulations (see Section </w:t>
      </w:r>
      <w:r>
        <w:fldChar w:fldCharType="begin"/>
      </w:r>
      <w:r>
        <w:instrText xml:space="preserve"> REF _Ref39858551 \r \h </w:instrText>
      </w:r>
      <w:r>
        <w:fldChar w:fldCharType="separate"/>
      </w:r>
      <w:r w:rsidR="00DF5A44">
        <w:t>3.4.3</w:t>
      </w:r>
      <w:r>
        <w:fldChar w:fldCharType="end"/>
      </w:r>
      <w:r>
        <w:t>).</w:t>
      </w:r>
      <w:r w:rsidRPr="009571E2">
        <w:t xml:space="preserve"> </w:t>
      </w:r>
      <w:r>
        <w:t xml:space="preserve">The current values can be viewed on the </w:t>
      </w:r>
      <w:r w:rsidRPr="00E804EB">
        <w:rPr>
          <w:i/>
          <w:color w:val="565321" w:themeColor="accent2" w:themeShade="80"/>
        </w:rPr>
        <w:t>Site/</w:t>
      </w:r>
      <w:r>
        <w:rPr>
          <w:i/>
          <w:color w:val="565321" w:themeColor="accent2" w:themeShade="80"/>
        </w:rPr>
        <w:t>Simulation</w:t>
      </w:r>
      <w:r>
        <w:t xml:space="preserve"> tab.</w:t>
      </w:r>
    </w:p>
    <w:p w14:paraId="36529722" w14:textId="77777777" w:rsidR="009571E2" w:rsidRDefault="009571E2" w:rsidP="001C23D4">
      <w:pPr>
        <w:contextualSpacing/>
      </w:pPr>
    </w:p>
    <w:p w14:paraId="2F1CDFE0" w14:textId="7B1B10B6" w:rsidR="009B1D05" w:rsidRDefault="009571E2" w:rsidP="001C23D4">
      <w:pPr>
        <w:contextualSpacing/>
      </w:pPr>
      <w:r>
        <w:t xml:space="preserve">Alternatively, </w:t>
      </w:r>
      <w:r w:rsidR="001C23D4" w:rsidRPr="00EE32A9">
        <w:t xml:space="preserve">YGOR </w:t>
      </w:r>
      <w:r w:rsidR="001C23D4">
        <w:t>simulation</w:t>
      </w:r>
      <w:r>
        <w:t>s</w:t>
      </w:r>
      <w:r w:rsidR="001C23D4">
        <w:t xml:space="preserve"> </w:t>
      </w:r>
      <w:r>
        <w:t>can be made</w:t>
      </w:r>
      <w:r w:rsidR="001C23D4">
        <w:t xml:space="preserve"> using</w:t>
      </w:r>
      <w:r w:rsidR="001C23D4" w:rsidRPr="00EE32A9">
        <w:t xml:space="preserve"> </w:t>
      </w:r>
      <w:r>
        <w:t xml:space="preserve">any set of coefficients defined in the </w:t>
      </w:r>
      <w:r w:rsidR="00170237">
        <w:rPr>
          <w:i/>
          <w:color w:val="7B2520" w:themeColor="accent3" w:themeShade="BF"/>
        </w:rPr>
        <w:t>Model</w:t>
      </w:r>
      <w:r w:rsidR="001C23D4" w:rsidRPr="00EE32A9">
        <w:rPr>
          <w:i/>
          <w:color w:val="7B2520" w:themeColor="accent3" w:themeShade="BF"/>
        </w:rPr>
        <w:t xml:space="preserve"> parameters&gt;YGOR simulation parameters</w:t>
      </w:r>
      <w:r w:rsidR="001C23D4">
        <w:t xml:space="preserve"> menu option - s</w:t>
      </w:r>
      <w:r w:rsidR="001C23D4" w:rsidRPr="001C23D4">
        <w:t xml:space="preserve">ee Section </w:t>
      </w:r>
      <w:r w:rsidR="001C23D4" w:rsidRPr="001C23D4">
        <w:fldChar w:fldCharType="begin"/>
      </w:r>
      <w:r w:rsidR="001C23D4" w:rsidRPr="001C23D4">
        <w:instrText xml:space="preserve"> REF _Ref39651735 \r \h </w:instrText>
      </w:r>
      <w:r w:rsidR="001C23D4" w:rsidRPr="001C23D4">
        <w:fldChar w:fldCharType="separate"/>
      </w:r>
      <w:r w:rsidR="00DF5A44">
        <w:t>3.4.3</w:t>
      </w:r>
      <w:r w:rsidR="001C23D4" w:rsidRPr="001C23D4">
        <w:fldChar w:fldCharType="end"/>
      </w:r>
      <w:r>
        <w:t xml:space="preserve">. </w:t>
      </w:r>
      <w:r w:rsidR="001C23D4">
        <w:t xml:space="preserve">The model then uses the wave timeseries to generate a set of shoreline positions. </w:t>
      </w:r>
      <w:r w:rsidR="008006CB">
        <w:t xml:space="preserve">The wave timeseries can cover any required simulation period. However, the </w:t>
      </w:r>
      <w:r w:rsidR="008006CB" w:rsidRPr="00EE32A9">
        <w:t>shoreline position variable</w:t>
      </w:r>
      <w:r w:rsidR="008006CB">
        <w:t xml:space="preserve"> used to generate the fit coefficients </w:t>
      </w:r>
      <w:r w:rsidR="00E07D04">
        <w:t>must</w:t>
      </w:r>
      <w:r w:rsidR="008006CB">
        <w:t xml:space="preserve"> also be selected for Simulations </w:t>
      </w:r>
      <w:r w:rsidR="008006CB" w:rsidRPr="00EE32A9">
        <w:t>(this is used to impose any trend applied during the optimisation).</w:t>
      </w:r>
      <w:r w:rsidR="008006CB">
        <w:t xml:space="preserve">  </w:t>
      </w:r>
      <w:r w:rsidR="009B1D05">
        <w:t xml:space="preserve">The </w:t>
      </w:r>
      <w:r>
        <w:t>resulting estimates of shoreline position are plotted as a function of time and if the period of the observed data used for fitting the model overlaps the simulation period these are also plotted. Once the run is complete, there is an option to save the output as Shoreline model timeseries.</w:t>
      </w:r>
    </w:p>
    <w:p w14:paraId="283D98D5" w14:textId="62A29219" w:rsidR="00E07D04" w:rsidRDefault="00E07D04" w:rsidP="001C23D4">
      <w:pPr>
        <w:contextualSpacing/>
      </w:pPr>
    </w:p>
    <w:p w14:paraId="25A4D148" w14:textId="5EDECFE7" w:rsidR="00652AD0" w:rsidRDefault="00F91926" w:rsidP="00652AD0">
      <w:pPr>
        <w:contextualSpacing/>
      </w:pPr>
      <w:r>
        <w:t xml:space="preserve">For an example of the model application see Montano </w:t>
      </w:r>
      <w:r w:rsidRPr="00F91926">
        <w:rPr>
          <w:i/>
          <w:iCs/>
        </w:rPr>
        <w:t>et al</w:t>
      </w:r>
      <w:r>
        <w:t xml:space="preserve">. </w:t>
      </w:r>
      <w:r>
        <w:fldChar w:fldCharType="begin">
          <w:fldData xml:space="preserve">PEVuZE5vdGU+PENpdGUgRXhjbHVkZUF1dGg9IjEiPjxBdXRob3I+TW9udGFubzwvQXV0aG9yPjxZ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==
</w:fldData>
        </w:fldChar>
      </w:r>
      <w:r w:rsidR="00996F90">
        <w:instrText xml:space="preserve"> ADDIN EN.CITE </w:instrText>
      </w:r>
      <w:r w:rsidR="00996F90">
        <w:fldChar w:fldCharType="begin">
          <w:fldData xml:space="preserve">PEVuZE5vdGU+PENpdGUgRXhjbHVkZUF1dGg9IjEiPjxBdXRob3I+TW9udGFubzwvQXV0aG9yPjxZ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==
</w:fldData>
        </w:fldChar>
      </w:r>
      <w:r w:rsidR="00996F90">
        <w:instrText xml:space="preserve"> ADDIN EN.CITE.DATA </w:instrText>
      </w:r>
      <w:r w:rsidR="00996F90">
        <w:fldChar w:fldCharType="end"/>
      </w:r>
      <w:r>
        <w:fldChar w:fldCharType="separate"/>
      </w:r>
      <w:r>
        <w:rPr>
          <w:noProof/>
        </w:rPr>
        <w:t>(2020)</w:t>
      </w:r>
      <w:r>
        <w:fldChar w:fldCharType="end"/>
      </w:r>
      <w:r>
        <w:t>.</w:t>
      </w:r>
      <w:bookmarkEnd w:id="278"/>
    </w:p>
    <w:p w14:paraId="3C9957ED" w14:textId="77777777" w:rsidR="00B00C44" w:rsidRDefault="00B00C44" w:rsidP="00652AD0">
      <w:pPr>
        <w:contextualSpacing/>
      </w:pPr>
    </w:p>
    <w:p w14:paraId="4776E35A" w14:textId="4944F1C6" w:rsidR="00652AD0" w:rsidRDefault="00652AD0" w:rsidP="00652AD0">
      <w:pPr>
        <w:pStyle w:val="Heading3"/>
      </w:pPr>
      <w:bookmarkStart w:id="282" w:name="_Ref39645298"/>
      <w:bookmarkStart w:id="283" w:name="_Ref39746063"/>
      <w:bookmarkStart w:id="284" w:name="_Ref39746113"/>
      <w:bookmarkStart w:id="285" w:name="_Ref39746129"/>
      <w:bookmarkStart w:id="286" w:name="_Ref40872501"/>
      <w:bookmarkStart w:id="287" w:name="_Toc219458224"/>
      <w:r w:rsidRPr="00652AD0">
        <w:t>BMV</w:t>
      </w:r>
      <w:r>
        <w:t xml:space="preserve"> model</w:t>
      </w:r>
      <w:bookmarkEnd w:id="282"/>
      <w:bookmarkEnd w:id="283"/>
      <w:bookmarkEnd w:id="284"/>
      <w:bookmarkEnd w:id="285"/>
      <w:bookmarkEnd w:id="286"/>
      <w:bookmarkEnd w:id="287"/>
    </w:p>
    <w:p w14:paraId="27CEB2AC" w14:textId="03EEC35C" w:rsidR="004E5625" w:rsidRDefault="00652AD0" w:rsidP="00B71ADC">
      <w:pPr>
        <w:rPr>
          <w:vanish/>
        </w:rPr>
      </w:pPr>
      <w:r>
        <w:t xml:space="preserve">BMV </w:t>
      </w:r>
      <w:r w:rsidR="004E5625" w:rsidRPr="004E5625">
        <w:t>is named after the authors of the paper</w:t>
      </w:r>
      <w:r w:rsidR="004E5625">
        <w:t>s</w:t>
      </w:r>
      <w:r w:rsidR="004E5625" w:rsidRPr="004E5625">
        <w:t xml:space="preserve"> on which the model is largely based, namely Bernabeu</w:t>
      </w:r>
      <w:r w:rsidR="004E5625">
        <w:t>,</w:t>
      </w:r>
      <w:r w:rsidR="004E5625" w:rsidRPr="004E5625">
        <w:t xml:space="preserve"> Medina</w:t>
      </w:r>
      <w:r w:rsidR="004E5625">
        <w:t>,</w:t>
      </w:r>
      <w:r w:rsidR="004E5625" w:rsidRPr="004E5625">
        <w:t xml:space="preserve"> </w:t>
      </w:r>
      <w:r w:rsidR="00B00C44">
        <w:t xml:space="preserve">and </w:t>
      </w:r>
      <w:r w:rsidR="004E5625" w:rsidRPr="004E5625">
        <w:t>Vidal</w:t>
      </w:r>
      <w:r w:rsidR="004E5625">
        <w:t xml:space="preserve"> </w:t>
      </w:r>
      <w:r w:rsidR="005B5B11">
        <w:rPr>
          <w:vanish/>
        </w:rPr>
        <w:fldChar w:fldCharType="begin">
          <w:fldData xml:space="preserve">PEVuZE5vdGU+PENpdGU+PEF1dGhvcj5CZXJuYWJldTwvQXV0aG9yPjxZZWFyPjIwMDM8L1llYXI+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</w:fldData>
        </w:fldChar>
      </w:r>
      <w:r w:rsidR="00DE1831">
        <w:rPr>
          <w:vanish/>
        </w:rPr>
        <w:instrText xml:space="preserve"> ADDIN EN.CITE </w:instrText>
      </w:r>
      <w:r w:rsidR="00DE1831">
        <w:rPr>
          <w:vanish/>
        </w:rPr>
        <w:fldChar w:fldCharType="begin">
          <w:fldData xml:space="preserve">PEVuZE5vdGU+PENpdGU+PEF1dGhvcj5CZXJuYWJldTwvQXV0aG9yPjxZZWFyPjIwMDM8L1llYXI+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</w:fldData>
        </w:fldChar>
      </w:r>
      <w:r w:rsidR="00DE1831">
        <w:rPr>
          <w:vanish/>
        </w:rPr>
        <w:instrText xml:space="preserve"> ADDIN EN.CITE.DATA </w:instrText>
      </w:r>
      <w:r w:rsidR="00DE1831">
        <w:rPr>
          <w:vanish/>
        </w:rPr>
      </w:r>
      <w:r w:rsidR="00DE1831">
        <w:rPr>
          <w:vanish/>
        </w:rPr>
        <w:fldChar w:fldCharType="end"/>
      </w:r>
      <w:r w:rsidR="005B5B11">
        <w:rPr>
          <w:vanish/>
        </w:rPr>
      </w:r>
      <w:r w:rsidR="005B5B11">
        <w:rPr>
          <w:vanish/>
        </w:rPr>
        <w:fldChar w:fldCharType="separate"/>
      </w:r>
      <w:r w:rsidR="004E5625">
        <w:rPr>
          <w:noProof/>
          <w:vanish/>
        </w:rPr>
        <w:t>(Bernabeu</w:t>
      </w:r>
      <w:r w:rsidR="004E5625" w:rsidRPr="004E5625">
        <w:rPr>
          <w:i/>
          <w:noProof/>
          <w:vanish/>
        </w:rPr>
        <w:t xml:space="preserve"> et al.</w:t>
      </w:r>
      <w:r w:rsidR="004E5625">
        <w:rPr>
          <w:noProof/>
          <w:vanish/>
        </w:rPr>
        <w:t>, 2003a; Bernabeu</w:t>
      </w:r>
      <w:r w:rsidR="004E5625" w:rsidRPr="004E5625">
        <w:rPr>
          <w:i/>
          <w:noProof/>
          <w:vanish/>
        </w:rPr>
        <w:t xml:space="preserve"> et al.</w:t>
      </w:r>
      <w:r w:rsidR="004E5625">
        <w:rPr>
          <w:noProof/>
          <w:vanish/>
        </w:rPr>
        <w:t>, 2003b;  and also Medina</w:t>
      </w:r>
      <w:r w:rsidR="004E5625" w:rsidRPr="004E5625">
        <w:rPr>
          <w:i/>
          <w:noProof/>
          <w:vanish/>
        </w:rPr>
        <w:t xml:space="preserve"> et al.</w:t>
      </w:r>
      <w:r w:rsidR="004E5625">
        <w:rPr>
          <w:noProof/>
          <w:vanish/>
        </w:rPr>
        <w:t>, 2004)</w:t>
      </w:r>
      <w:r w:rsidR="005B5B11">
        <w:rPr>
          <w:vanish/>
        </w:rPr>
        <w:fldChar w:fldCharType="end"/>
      </w:r>
      <w:r w:rsidR="004E5625">
        <w:rPr>
          <w:vanish/>
        </w:rPr>
        <w:t xml:space="preserve">. </w:t>
      </w:r>
      <w:r w:rsidR="00B00C44">
        <w:rPr>
          <w:vanish/>
        </w:rPr>
        <w:t xml:space="preserve"> The workflow is similar to the YGOR model and involves first fitting a set of model parameters and then using these to generate a forecast/hindcast simulation. However, this model is MUCH more experimental and is the subject of ongoing development.</w:t>
      </w:r>
    </w:p>
    <w:p w14:paraId="5FCF3D79" w14:textId="4F4FF012" w:rsidR="00003DEF" w:rsidRDefault="00B00C44" w:rsidP="00003DEF">
      <w:r w:rsidRPr="00652AD0">
        <w:rPr>
          <w:noProof/>
        </w:rPr>
        <w:drawing>
          <wp:anchor distT="0" distB="0" distL="114300" distR="114300" simplePos="0" relativeHeight="251710464" behindDoc="0" locked="0" layoutInCell="1" allowOverlap="1" wp14:anchorId="1D47697A" wp14:editId="4532F4B9">
            <wp:simplePos x="0" y="0"/>
            <wp:positionH relativeFrom="margin">
              <wp:align>right</wp:align>
            </wp:positionH>
            <wp:positionV relativeFrom="paragraph">
              <wp:posOffset>0</wp:posOffset>
            </wp:positionV>
            <wp:extent cx="2236526" cy="179070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236526" cy="1790700"/>
                    </a:xfrm>
                    <a:prstGeom prst="rect">
                      <a:avLst/>
                    </a:prstGeom>
                  </pic:spPr>
                </pic:pic>
              </a:graphicData>
            </a:graphic>
          </wp:anchor>
        </w:drawing>
      </w:r>
      <w:r w:rsidR="00003DEF" w:rsidRPr="00003DEF">
        <w:t xml:space="preserve">To generate a set of fit parameters, wave forcing and </w:t>
      </w:r>
      <w:r w:rsidR="00003DEF">
        <w:t>beach profile volume</w:t>
      </w:r>
      <w:r w:rsidR="00003DEF" w:rsidRPr="00003DEF">
        <w:t xml:space="preserve"> data are required and this requires some pre-processing, as explained in Section </w:t>
      </w:r>
      <w:r w:rsidR="00003DEF" w:rsidRPr="00003DEF">
        <w:fldChar w:fldCharType="begin"/>
      </w:r>
      <w:r w:rsidR="00003DEF" w:rsidRPr="00003DEF">
        <w:instrText xml:space="preserve"> REF _Ref39510997 \r \h </w:instrText>
      </w:r>
      <w:r w:rsidR="00003DEF" w:rsidRPr="00003DEF">
        <w:fldChar w:fldCharType="separate"/>
      </w:r>
      <w:r w:rsidR="00DF5A44">
        <w:t>3.5.5</w:t>
      </w:r>
      <w:r w:rsidR="00003DEF" w:rsidRPr="00003DEF">
        <w:rPr>
          <w:vanish/>
        </w:rPr>
        <w:fldChar w:fldCharType="end"/>
      </w:r>
      <w:r w:rsidR="00003DEF" w:rsidRPr="00003DEF">
        <w:t xml:space="preserve">. The output of the fitting procedure is a set of coefficients that can be used to make simulations (hindcasts or forecasts) using a wave timeseries. </w:t>
      </w:r>
    </w:p>
    <w:p w14:paraId="25CABDDE" w14:textId="6260B68E" w:rsidR="00003DEF" w:rsidRPr="004E5625" w:rsidRDefault="00003DEF" w:rsidP="00003DEF">
      <w:r w:rsidRPr="00EE32A9">
        <w:rPr>
          <w:vanish/>
        </w:rPr>
        <w:t>There are two options listed in the</w:t>
      </w:r>
      <w:r>
        <w:rPr>
          <w:vanish/>
        </w:rPr>
        <w:t xml:space="preserve"> Model</w:t>
      </w:r>
      <w:r w:rsidRPr="00EE32A9">
        <w:rPr>
          <w:vanish/>
        </w:rPr>
        <w:t xml:space="preserve"> option list:</w:t>
      </w:r>
    </w:p>
    <w:p w14:paraId="6DE2C6D0" w14:textId="082736A8" w:rsidR="00003DEF" w:rsidRPr="00EE32A9" w:rsidRDefault="00003DEF" w:rsidP="005C42B0">
      <w:pPr>
        <w:numPr>
          <w:ilvl w:val="0"/>
          <w:numId w:val="10"/>
        </w:numPr>
        <w:contextualSpacing/>
        <w:rPr>
          <w:vanish/>
        </w:rPr>
      </w:pPr>
      <w:r>
        <w:rPr>
          <w:vanish/>
        </w:rPr>
        <w:t>Fit model</w:t>
      </w:r>
      <w:r w:rsidRPr="00EE32A9">
        <w:rPr>
          <w:vanish/>
        </w:rPr>
        <w:t xml:space="preserve">: which fits the model parameters to one or more profiles. When used with a timeseries of profiles it </w:t>
      </w:r>
      <w:r w:rsidRPr="00EE32A9">
        <w:rPr>
          <w:vanish/>
        </w:rPr>
        <w:lastRenderedPageBreak/>
        <w:t>creates and plots a timeseries of each of the model coefficients</w:t>
      </w:r>
    </w:p>
    <w:p w14:paraId="502E6113" w14:textId="7E725E47" w:rsidR="00003DEF" w:rsidRDefault="00003DEF" w:rsidP="005C42B0">
      <w:pPr>
        <w:numPr>
          <w:ilvl w:val="0"/>
          <w:numId w:val="10"/>
        </w:numPr>
        <w:contextualSpacing/>
        <w:rPr>
          <w:vanish/>
        </w:rPr>
      </w:pPr>
      <w:r>
        <w:rPr>
          <w:vanish/>
        </w:rPr>
        <w:t>Simulation</w:t>
      </w:r>
      <w:r w:rsidRPr="00EE32A9">
        <w:rPr>
          <w:vanish/>
        </w:rPr>
        <w:t>: creates a timeseries of volume and centroid changes for defined model parameters. Uses the control box defined for the measured profile volume</w:t>
      </w:r>
      <w:r w:rsidR="002C3DD8">
        <w:rPr>
          <w:vanish/>
        </w:rPr>
        <w:t>s,</w:t>
      </w:r>
      <w:r w:rsidRPr="00EE32A9">
        <w:rPr>
          <w:vanish/>
        </w:rPr>
        <w:t xml:space="preserve"> to calculate volume and centroid. </w:t>
      </w:r>
    </w:p>
    <w:p w14:paraId="0497D6BD" w14:textId="77777777" w:rsidR="009571E2" w:rsidRPr="009571E2" w:rsidRDefault="009571E2" w:rsidP="009571E2">
      <w:pPr>
        <w:contextualSpacing/>
        <w:rPr>
          <w:vanish/>
        </w:rPr>
      </w:pPr>
    </w:p>
    <w:p w14:paraId="2941E2B1" w14:textId="1DB54175" w:rsidR="008D64C8" w:rsidRPr="003A293E" w:rsidRDefault="008D64C8" w:rsidP="002C3DD8">
      <w:pPr>
        <w:keepNext/>
      </w:pPr>
      <w:r w:rsidRPr="003A293E">
        <w:t xml:space="preserve">The initial model uses an equilibrium profile for the cross-section below high water, as proposed by Bernabeu et al </w:t>
      </w:r>
      <w:r w:rsidRPr="003A293E">
        <w:fldChar w:fldCharType="begin"/>
      </w:r>
      <w:r w:rsidR="00DE1831">
        <w:instrText xml:space="preserve"> ADDIN EN.CITE &lt;EndNote&gt;&lt;Cite ExcludeAuth="1"&gt;&lt;Author&gt;Bernabeu&lt;/Author&gt;&lt;Year&gt;2003&lt;/Year&gt;&lt;RecNum&gt;277&lt;/RecNum&gt;&lt;DisplayText&gt;(2003b)&lt;/DisplayText&gt;&lt;record&gt;&lt;rec-number&gt;277&lt;/rec-number&gt;&lt;foreign-keys&gt;&lt;key app="EN" db-id="sv9fdvxxw0ss5geav2oxv0s15saz05p5zzwd" timestamp="1381163855" guid="d6c6df62-1760-4725-9db9-0a24b716c81b"&gt;277&lt;/key&gt;&lt;/foreign-keys&gt;&lt;ref-type name="Journal Article"&gt;17&lt;/ref-type&gt;&lt;contributors&gt;&lt;authors&gt;&lt;author&gt;Bernabeu, A M&lt;/author&gt;&lt;author&gt;Medina, R&lt;/author&gt;&lt;author&gt;Vidal, C&lt;/author&gt;&lt;/authors&gt;&lt;/contributors&gt;&lt;titles&gt;&lt;title&gt;Wave reflection on natural beaches: an equilibrium beach profile model&lt;/title&gt;&lt;secondary-title&gt;Estuarine, Coastal and Shelf Science&lt;/secondary-title&gt;&lt;/titles&gt;&lt;periodical&gt;&lt;full-title&gt;Estuarine, Coastal and Shelf Science&lt;/full-title&gt;&lt;/periodical&gt;&lt;pages&gt;577-586&lt;/pages&gt;&lt;volume&gt;57&lt;/volume&gt;&lt;number&gt;4&lt;/number&gt;&lt;keywords&gt;&lt;keyword&gt;beach&lt;/keyword&gt;&lt;keyword&gt;morphodynamics&lt;/keyword&gt;&lt;/keywords&gt;&lt;dates&gt;&lt;year&gt;2003&lt;/year&gt;&lt;pub-dates&gt;&lt;date&gt;2003&lt;/date&gt;&lt;/pub-dates&gt;&lt;/dates&gt;&lt;label&gt;441&lt;/label&gt;&lt;urls&gt;&lt;/urls&gt;&lt;/record&gt;&lt;/Cite&gt;&lt;/EndNote&gt;</w:instrText>
      </w:r>
      <w:r w:rsidRPr="003A293E">
        <w:fldChar w:fldCharType="separate"/>
      </w:r>
      <w:r w:rsidRPr="003A293E">
        <w:rPr>
          <w:noProof/>
        </w:rPr>
        <w:t>(2003b)</w:t>
      </w:r>
      <w:r w:rsidRPr="003A293E">
        <w:fldChar w:fldCharType="end"/>
      </w:r>
      <w:r w:rsidRPr="003A293E">
        <w:t xml:space="preserve">, </w:t>
      </w:r>
      <w:r w:rsidRPr="003A293E">
        <w:fldChar w:fldCharType="begin"/>
      </w:r>
      <w:r w:rsidRPr="003A293E">
        <w:instrText xml:space="preserve"> REF _Ref39763146 \h </w:instrText>
      </w:r>
      <w:r w:rsidR="003A293E">
        <w:instrText xml:space="preserve"> \* MERGEFORMAT </w:instrText>
      </w:r>
      <w:r w:rsidRPr="003A293E">
        <w:fldChar w:fldCharType="separate"/>
      </w:r>
      <w:r w:rsidR="00DF5A44">
        <w:t>Figure 5</w:t>
      </w:r>
      <w:r w:rsidRPr="003A293E">
        <w:fldChar w:fldCharType="end"/>
      </w:r>
      <w:r w:rsidRPr="003A293E">
        <w:t>. Above this there is a runup profil</w:t>
      </w:r>
      <w:r w:rsidR="00FE58D6" w:rsidRPr="003A293E">
        <w:t>e from high water to the maximum level of wave runup,</w:t>
      </w:r>
      <w:r w:rsidRPr="003A293E">
        <w:t xml:space="preserve"> with </w:t>
      </w:r>
      <w:r w:rsidR="00FE58D6" w:rsidRPr="003A293E">
        <w:t xml:space="preserve">a slope </w:t>
      </w:r>
      <w:r w:rsidRPr="003A293E">
        <w:t xml:space="preserve">estimated using the concept of least action </w:t>
      </w:r>
      <w:r w:rsidRPr="003A293E">
        <w:fldChar w:fldCharType="begin"/>
      </w:r>
      <w:r w:rsidR="00996F90" w:rsidRPr="003A293E">
        <w:instrText xml:space="preserve"> ADDIN EN.CITE &lt;EndNote&gt;&lt;Cite&gt;&lt;Author&gt;Reis&lt;/Author&gt;&lt;Year&gt;2010&lt;/Year&gt;&lt;RecNum&gt;3690&lt;/RecNum&gt;&lt;DisplayText&gt;(Reis and Gama, 2010)&lt;/DisplayText&gt;&lt;record&gt;&lt;rec-number&gt;3690&lt;/rec-number&gt;&lt;foreign-keys&gt;&lt;key app="EN" db-id="sv9fdvxxw0ss5geav2oxv0s15saz05p5zzwd" timestamp="1466586575" guid="0d62b606-858f-45c5-a870-5e7931af66eb"&gt;3690&lt;/key&gt;&lt;/foreign-keys&gt;&lt;ref-type name="Journal Article"&gt;17&lt;/ref-type&gt;&lt;contributors&gt;&lt;authors&gt;&lt;author&gt;Reis, A. Heitor&lt;/author&gt;&lt;author&gt;Gama, Cristina&lt;/author&gt;&lt;/authors&gt;&lt;/contributors&gt;&lt;titles&gt;&lt;title&gt;Sand size versus beachface slope — An explanation based on the Constructal Law&lt;/title&gt;&lt;secondary-title&gt;Geomorphology&lt;/secondary-title&gt;&lt;/titles&gt;&lt;periodical&gt;&lt;full-title&gt;Geomorphology&lt;/full-title&gt;&lt;/periodical&gt;&lt;pages&gt;276-283&lt;/pages&gt;&lt;volume&gt;114&lt;/volume&gt;&lt;number&gt;3&lt;/number&gt;&lt;dates&gt;&lt;year&gt;2010&lt;/year&gt;&lt;/dates&gt;&lt;isbn&gt;0169555X&lt;/isbn&gt;&lt;urls&gt;&lt;/urls&gt;&lt;electronic-resource-num&gt;10.1016/j.geomorph.2009.07.008&lt;/electronic-resource-num&gt;&lt;/record&gt;&lt;/Cite&gt;&lt;/EndNote&gt;</w:instrText>
      </w:r>
      <w:r w:rsidRPr="003A293E">
        <w:fldChar w:fldCharType="separate"/>
      </w:r>
      <w:r w:rsidRPr="003A293E">
        <w:t>(Reis and Gama, 2010)</w:t>
      </w:r>
      <w:r w:rsidRPr="003A293E">
        <w:fldChar w:fldCharType="end"/>
      </w:r>
      <w:r w:rsidRPr="003A293E">
        <w:t>.</w:t>
      </w:r>
      <w:r w:rsidR="00FE58D6" w:rsidRPr="003A293E">
        <w:t xml:space="preserve"> Under some conditions there is a is a berm before the beach slopes up to the crest of the dune. In some profiles, there is no berm and the there is a continuous slope from the limit of runup to the dune toe. In others, the runup zone extends to an almost vertical cliff at the toe of the dune (yellow profile in </w:t>
      </w:r>
      <w:r w:rsidR="00FE58D6">
        <w:fldChar w:fldCharType="begin"/>
      </w:r>
      <w:r w:rsidR="00FE58D6" w:rsidRPr="003A293E">
        <w:instrText xml:space="preserve"> REF _Ref39763146 \h </w:instrText>
      </w:r>
      <w:r w:rsidR="003A293E">
        <w:instrText xml:space="preserve"> \* MERGEFORMAT </w:instrText>
      </w:r>
      <w:r w:rsidR="00FE58D6">
        <w:fldChar w:fldCharType="separate"/>
      </w:r>
      <w:r w:rsidR="00DF5A44">
        <w:t>Figure 5</w:t>
      </w:r>
      <w:r w:rsidR="00FE58D6">
        <w:fldChar w:fldCharType="end"/>
      </w:r>
      <w:r w:rsidR="00FE58D6" w:rsidRPr="003A293E">
        <w:t>).</w:t>
      </w:r>
    </w:p>
    <w:p w14:paraId="747FC7EA" w14:textId="439836A1" w:rsidR="008D64C8" w:rsidRPr="002C3DD8" w:rsidRDefault="008D64C8" w:rsidP="002C3DD8">
      <w:pPr>
        <w:keepNext/>
        <w:rPr>
          <w:sz w:val="20"/>
          <w:szCs w:val="20"/>
        </w:rPr>
      </w:pPr>
      <w:r>
        <w:rPr>
          <w:noProof/>
          <w:sz w:val="20"/>
          <w:szCs w:val="20"/>
        </w:rPr>
        <mc:AlternateContent>
          <mc:Choice Requires="wpg">
            <w:drawing>
              <wp:inline distT="0" distB="0" distL="0" distR="0" wp14:anchorId="41749362" wp14:editId="059062F8">
                <wp:extent cx="6309995" cy="2752725"/>
                <wp:effectExtent l="0" t="0" r="0" b="9525"/>
                <wp:docPr id="225" name="Group 225"/>
                <wp:cNvGraphicFramePr/>
                <a:graphic xmlns:a="http://schemas.openxmlformats.org/drawingml/2006/main">
                  <a:graphicData uri="http://schemas.microsoft.com/office/word/2010/wordprocessingGroup">
                    <wpg:wgp>
                      <wpg:cNvGrpSpPr/>
                      <wpg:grpSpPr>
                        <a:xfrm>
                          <a:off x="0" y="0"/>
                          <a:ext cx="6309995" cy="2752725"/>
                          <a:chOff x="0" y="0"/>
                          <a:chExt cx="6309995" cy="2752725"/>
                        </a:xfrm>
                      </wpg:grpSpPr>
                      <wpg:grpSp>
                        <wpg:cNvPr id="25" name="Group 49"/>
                        <wpg:cNvGrpSpPr/>
                        <wpg:grpSpPr>
                          <a:xfrm>
                            <a:off x="0" y="0"/>
                            <a:ext cx="6309995" cy="2752725"/>
                            <a:chOff x="0" y="0"/>
                            <a:chExt cx="7285887" cy="3174619"/>
                          </a:xfrm>
                        </wpg:grpSpPr>
                        <wpg:grpSp>
                          <wpg:cNvPr id="33" name="Group 33"/>
                          <wpg:cNvGrpSpPr/>
                          <wpg:grpSpPr>
                            <a:xfrm>
                              <a:off x="0" y="0"/>
                              <a:ext cx="7285887" cy="3174619"/>
                              <a:chOff x="0" y="0"/>
                              <a:chExt cx="7285887" cy="3174619"/>
                            </a:xfrm>
                          </wpg:grpSpPr>
                          <pic:pic xmlns:pic="http://schemas.openxmlformats.org/drawingml/2006/picture">
                            <pic:nvPicPr>
                              <pic:cNvPr id="34" name="Picture 34"/>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7285887" cy="3174619"/>
                              </a:xfrm>
                              <a:prstGeom prst="rect">
                                <a:avLst/>
                              </a:prstGeom>
                            </pic:spPr>
                          </pic:pic>
                          <wps:wsp>
                            <wps:cNvPr id="130" name="Straight Connector 130"/>
                            <wps:cNvCnPr>
                              <a:cxnSpLocks/>
                            </wps:cNvCnPr>
                            <wps:spPr>
                              <a:xfrm>
                                <a:off x="4859709" y="1951160"/>
                                <a:ext cx="184297" cy="0"/>
                              </a:xfrm>
                              <a:prstGeom prst="line">
                                <a:avLst/>
                              </a:prstGeom>
                              <a:noFill/>
                              <a:ln w="6350" cap="flat" cmpd="sng" algn="ctr">
                                <a:solidFill>
                                  <a:srgbClr val="4472C4"/>
                                </a:solidFill>
                                <a:prstDash val="solid"/>
                                <a:miter lim="800000"/>
                              </a:ln>
                              <a:effectLst/>
                            </wps:spPr>
                            <wps:bodyPr/>
                          </wps:wsp>
                          <wps:wsp>
                            <wps:cNvPr id="134" name="Isosceles Triangle 134"/>
                            <wps:cNvSpPr/>
                            <wps:spPr>
                              <a:xfrm rot="10800000">
                                <a:off x="4902238" y="1851923"/>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96" name="Straight Connector 196"/>
                            <wps:cNvCnPr>
                              <a:cxnSpLocks/>
                            </wps:cNvCnPr>
                            <wps:spPr>
                              <a:xfrm>
                                <a:off x="1020630" y="399337"/>
                                <a:ext cx="184297" cy="0"/>
                              </a:xfrm>
                              <a:prstGeom prst="line">
                                <a:avLst/>
                              </a:prstGeom>
                              <a:noFill/>
                              <a:ln w="6350" cap="flat" cmpd="sng" algn="ctr">
                                <a:solidFill>
                                  <a:srgbClr val="4472C4"/>
                                </a:solidFill>
                                <a:prstDash val="solid"/>
                                <a:miter lim="800000"/>
                              </a:ln>
                              <a:effectLst/>
                            </wps:spPr>
                            <wps:bodyPr/>
                          </wps:wsp>
                          <wps:wsp>
                            <wps:cNvPr id="197" name="Isosceles Triangle 197"/>
                            <wps:cNvSpPr/>
                            <wps:spPr>
                              <a:xfrm rot="10800000">
                                <a:off x="1063159" y="300100"/>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98" name="Straight Connector 198"/>
                            <wps:cNvCnPr>
                              <a:cxnSpLocks/>
                            </wps:cNvCnPr>
                            <wps:spPr>
                              <a:xfrm>
                                <a:off x="1344411" y="978826"/>
                                <a:ext cx="184297" cy="0"/>
                              </a:xfrm>
                              <a:prstGeom prst="line">
                                <a:avLst/>
                              </a:prstGeom>
                              <a:noFill/>
                              <a:ln w="6350" cap="flat" cmpd="sng" algn="ctr">
                                <a:solidFill>
                                  <a:srgbClr val="4472C4"/>
                                </a:solidFill>
                                <a:prstDash val="solid"/>
                                <a:miter lim="800000"/>
                              </a:ln>
                              <a:effectLst/>
                            </wps:spPr>
                            <wps:bodyPr/>
                          </wps:wsp>
                          <wps:wsp>
                            <wps:cNvPr id="199" name="Isosceles Triangle 199"/>
                            <wps:cNvSpPr/>
                            <wps:spPr>
                              <a:xfrm rot="10800000">
                                <a:off x="1386940" y="879589"/>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00" name="Straight Connector 200"/>
                            <wps:cNvCnPr>
                              <a:cxnSpLocks/>
                            </wps:cNvCnPr>
                            <wps:spPr>
                              <a:xfrm>
                                <a:off x="3066770" y="1253042"/>
                                <a:ext cx="184297" cy="0"/>
                              </a:xfrm>
                              <a:prstGeom prst="line">
                                <a:avLst/>
                              </a:prstGeom>
                              <a:noFill/>
                              <a:ln w="6350" cap="flat" cmpd="sng" algn="ctr">
                                <a:solidFill>
                                  <a:srgbClr val="4472C4"/>
                                </a:solidFill>
                                <a:prstDash val="solid"/>
                                <a:miter lim="800000"/>
                              </a:ln>
                              <a:effectLst/>
                            </wps:spPr>
                            <wps:bodyPr/>
                          </wps:wsp>
                          <wps:wsp>
                            <wps:cNvPr id="201" name="Isosceles Triangle 201"/>
                            <wps:cNvSpPr/>
                            <wps:spPr>
                              <a:xfrm rot="10800000">
                                <a:off x="3109299" y="1153805"/>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02" name="Straight Connector 202"/>
                            <wps:cNvCnPr>
                              <a:cxnSpLocks/>
                            </wps:cNvCnPr>
                            <wps:spPr>
                              <a:xfrm>
                                <a:off x="6057978" y="2767694"/>
                                <a:ext cx="184297" cy="0"/>
                              </a:xfrm>
                              <a:prstGeom prst="line">
                                <a:avLst/>
                              </a:prstGeom>
                              <a:noFill/>
                              <a:ln w="6350" cap="flat" cmpd="sng" algn="ctr">
                                <a:solidFill>
                                  <a:srgbClr val="4472C4"/>
                                </a:solidFill>
                                <a:prstDash val="solid"/>
                                <a:miter lim="800000"/>
                              </a:ln>
                              <a:effectLst/>
                            </wps:spPr>
                            <wps:bodyPr/>
                          </wps:wsp>
                          <wps:wsp>
                            <wps:cNvPr id="203" name="Isosceles Triangle 203"/>
                            <wps:cNvSpPr/>
                            <wps:spPr>
                              <a:xfrm rot="10800000">
                                <a:off x="6100507" y="2668457"/>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04" name="TextBox 19"/>
                            <wps:cNvSpPr txBox="1"/>
                            <wps:spPr>
                              <a:xfrm>
                                <a:off x="962045" y="0"/>
                                <a:ext cx="429417" cy="351473"/>
                              </a:xfrm>
                              <a:prstGeom prst="rect">
                                <a:avLst/>
                              </a:prstGeom>
                              <a:noFill/>
                            </wps:spPr>
                            <wps:txbx>
                              <w:txbxContent>
                                <w:p w14:paraId="5C730741"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c</w:t>
                                  </w:r>
                                </w:p>
                              </w:txbxContent>
                            </wps:txbx>
                            <wps:bodyPr wrap="square" rtlCol="0">
                              <a:noAutofit/>
                            </wps:bodyPr>
                          </wps:wsp>
                          <wps:wsp>
                            <wps:cNvPr id="205" name="TextBox 20"/>
                            <wps:cNvSpPr txBox="1"/>
                            <wps:spPr>
                              <a:xfrm>
                                <a:off x="1291220" y="604166"/>
                                <a:ext cx="347417" cy="346022"/>
                              </a:xfrm>
                              <a:prstGeom prst="rect">
                                <a:avLst/>
                              </a:prstGeom>
                              <a:noFill/>
                            </wps:spPr>
                            <wps:txbx>
                              <w:txbxContent>
                                <w:p w14:paraId="0A71B436"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d</w:t>
                                  </w:r>
                                </w:p>
                              </w:txbxContent>
                            </wps:txbx>
                            <wps:bodyPr wrap="square" rtlCol="0">
                              <a:noAutofit/>
                            </wps:bodyPr>
                          </wps:wsp>
                          <wps:wsp>
                            <wps:cNvPr id="206" name="TextBox 21"/>
                            <wps:cNvSpPr txBox="1"/>
                            <wps:spPr>
                              <a:xfrm>
                                <a:off x="3011016" y="856818"/>
                                <a:ext cx="348134" cy="313066"/>
                              </a:xfrm>
                              <a:prstGeom prst="rect">
                                <a:avLst/>
                              </a:prstGeom>
                              <a:noFill/>
                            </wps:spPr>
                            <wps:txbx>
                              <w:txbxContent>
                                <w:p w14:paraId="774C9003"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u</w:t>
                                  </w:r>
                                </w:p>
                              </w:txbxContent>
                            </wps:txbx>
                            <wps:bodyPr wrap="square" rtlCol="0">
                              <a:noAutofit/>
                            </wps:bodyPr>
                          </wps:wsp>
                          <wps:wsp>
                            <wps:cNvPr id="207" name="TextBox 22"/>
                            <wps:cNvSpPr txBox="1"/>
                            <wps:spPr>
                              <a:xfrm>
                                <a:off x="4809057" y="1576324"/>
                                <a:ext cx="403789" cy="406439"/>
                              </a:xfrm>
                              <a:prstGeom prst="rect">
                                <a:avLst/>
                              </a:prstGeom>
                              <a:noFill/>
                            </wps:spPr>
                            <wps:txbx>
                              <w:txbxContent>
                                <w:p w14:paraId="0C5AC9F3"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r</w:t>
                                  </w:r>
                                </w:p>
                              </w:txbxContent>
                            </wps:txbx>
                            <wps:bodyPr wrap="square" rtlCol="0">
                              <a:noAutofit/>
                            </wps:bodyPr>
                          </wps:wsp>
                          <wps:wsp>
                            <wps:cNvPr id="208" name="TextBox 23"/>
                            <wps:cNvSpPr txBox="1"/>
                            <wps:spPr>
                              <a:xfrm>
                                <a:off x="5984164" y="2383710"/>
                                <a:ext cx="368300" cy="387253"/>
                              </a:xfrm>
                              <a:prstGeom prst="rect">
                                <a:avLst/>
                              </a:prstGeom>
                              <a:noFill/>
                            </wps:spPr>
                            <wps:txbx>
                              <w:txbxContent>
                                <w:p w14:paraId="772CF595"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a</w:t>
                                  </w:r>
                                </w:p>
                              </w:txbxContent>
                            </wps:txbx>
                            <wps:bodyPr wrap="square" rtlCol="0">
                              <a:noAutofit/>
                            </wps:bodyPr>
                          </wps:wsp>
                          <wps:wsp>
                            <wps:cNvPr id="209" name="Isosceles Triangle 209"/>
                            <wps:cNvSpPr/>
                            <wps:spPr>
                              <a:xfrm rot="10800000">
                                <a:off x="5846631" y="1278725"/>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10" name="TextBox 26"/>
                            <wps:cNvSpPr txBox="1"/>
                            <wps:spPr>
                              <a:xfrm>
                                <a:off x="5743248" y="988636"/>
                                <a:ext cx="394335" cy="389326"/>
                              </a:xfrm>
                              <a:prstGeom prst="rect">
                                <a:avLst/>
                              </a:prstGeom>
                              <a:noFill/>
                            </wps:spPr>
                            <wps:txbx>
                              <w:txbxContent>
                                <w:p w14:paraId="448304F7"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HW</w:t>
                                  </w:r>
                                </w:p>
                              </w:txbxContent>
                            </wps:txbx>
                            <wps:bodyPr wrap="square" rtlCol="0">
                              <a:noAutofit/>
                            </wps:bodyPr>
                          </wps:wsp>
                          <wps:wsp>
                            <wps:cNvPr id="211" name="Isosceles Triangle 211"/>
                            <wps:cNvSpPr/>
                            <wps:spPr>
                              <a:xfrm rot="10800000">
                                <a:off x="6038346" y="1513756"/>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12" name="TextBox 28"/>
                            <wps:cNvSpPr txBox="1"/>
                            <wps:spPr>
                              <a:xfrm>
                                <a:off x="5938650" y="1208332"/>
                                <a:ext cx="394335" cy="373483"/>
                              </a:xfrm>
                              <a:prstGeom prst="rect">
                                <a:avLst/>
                              </a:prstGeom>
                              <a:noFill/>
                            </wps:spPr>
                            <wps:txbx>
                              <w:txbxContent>
                                <w:p w14:paraId="666122DF"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LW</w:t>
                                  </w:r>
                                </w:p>
                              </w:txbxContent>
                            </wps:txbx>
                            <wps:bodyPr wrap="square" rtlCol="0">
                              <a:noAutofit/>
                            </wps:bodyPr>
                          </wps:wsp>
                          <wps:wsp>
                            <wps:cNvPr id="213" name="Straight Connector 213"/>
                            <wps:cNvCnPr>
                              <a:cxnSpLocks/>
                            </wps:cNvCnPr>
                            <wps:spPr>
                              <a:xfrm>
                                <a:off x="5984162" y="1612993"/>
                                <a:ext cx="184297" cy="0"/>
                              </a:xfrm>
                              <a:prstGeom prst="line">
                                <a:avLst/>
                              </a:prstGeom>
                              <a:noFill/>
                              <a:ln w="6350" cap="flat" cmpd="sng" algn="ctr">
                                <a:solidFill>
                                  <a:srgbClr val="4472C4"/>
                                </a:solidFill>
                                <a:prstDash val="solid"/>
                                <a:miter lim="800000"/>
                              </a:ln>
                              <a:effectLst/>
                            </wps:spPr>
                            <wps:bodyPr/>
                          </wps:wsp>
                        </wpg:grpSp>
                        <wps:wsp>
                          <wps:cNvPr id="214" name="Straight Connector 214"/>
                          <wps:cNvCnPr/>
                          <wps:spPr>
                            <a:xfrm>
                              <a:off x="4809761" y="2513988"/>
                              <a:ext cx="0" cy="253706"/>
                            </a:xfrm>
                            <a:prstGeom prst="line">
                              <a:avLst/>
                            </a:prstGeom>
                            <a:noFill/>
                            <a:ln w="19050" cap="flat" cmpd="sng" algn="ctr">
                              <a:solidFill>
                                <a:sysClr val="windowText" lastClr="000000"/>
                              </a:solidFill>
                              <a:prstDash val="solid"/>
                              <a:miter lim="800000"/>
                            </a:ln>
                            <a:effectLst/>
                          </wps:spPr>
                          <wps:bodyPr/>
                        </wps:wsp>
                        <wps:wsp>
                          <wps:cNvPr id="215" name="Straight Connector 215"/>
                          <wps:cNvCnPr/>
                          <wps:spPr>
                            <a:xfrm>
                              <a:off x="3066770" y="2517257"/>
                              <a:ext cx="0" cy="253706"/>
                            </a:xfrm>
                            <a:prstGeom prst="line">
                              <a:avLst/>
                            </a:prstGeom>
                            <a:noFill/>
                            <a:ln w="19050" cap="flat" cmpd="sng" algn="ctr">
                              <a:solidFill>
                                <a:sysClr val="windowText" lastClr="000000"/>
                              </a:solidFill>
                              <a:prstDash val="solid"/>
                              <a:miter lim="800000"/>
                            </a:ln>
                            <a:effectLst/>
                          </wps:spPr>
                          <wps:bodyPr/>
                        </wps:wsp>
                        <wps:wsp>
                          <wps:cNvPr id="216" name="Straight Connector 216"/>
                          <wps:cNvCnPr/>
                          <wps:spPr>
                            <a:xfrm>
                              <a:off x="2190161" y="2513988"/>
                              <a:ext cx="0" cy="253706"/>
                            </a:xfrm>
                            <a:prstGeom prst="line">
                              <a:avLst/>
                            </a:prstGeom>
                            <a:noFill/>
                            <a:ln w="19050" cap="flat" cmpd="sng" algn="ctr">
                              <a:solidFill>
                                <a:sysClr val="windowText" lastClr="000000"/>
                              </a:solidFill>
                              <a:prstDash val="solid"/>
                              <a:miter lim="800000"/>
                            </a:ln>
                            <a:effectLst/>
                          </wps:spPr>
                          <wps:bodyPr/>
                        </wps:wsp>
                        <wps:wsp>
                          <wps:cNvPr id="217" name="Straight Connector 217"/>
                          <wps:cNvCnPr/>
                          <wps:spPr>
                            <a:xfrm>
                              <a:off x="1254872" y="2513988"/>
                              <a:ext cx="0" cy="253706"/>
                            </a:xfrm>
                            <a:prstGeom prst="line">
                              <a:avLst/>
                            </a:prstGeom>
                            <a:noFill/>
                            <a:ln w="19050" cap="flat" cmpd="sng" algn="ctr">
                              <a:solidFill>
                                <a:sysClr val="windowText" lastClr="000000"/>
                              </a:solidFill>
                              <a:prstDash val="solid"/>
                              <a:miter lim="800000"/>
                            </a:ln>
                            <a:effectLst/>
                          </wps:spPr>
                          <wps:bodyPr/>
                        </wps:wsp>
                        <wps:wsp>
                          <wps:cNvPr id="218" name="TextBox 38"/>
                          <wps:cNvSpPr txBox="1"/>
                          <wps:spPr>
                            <a:xfrm>
                              <a:off x="5028314" y="2323294"/>
                              <a:ext cx="828182" cy="517709"/>
                            </a:xfrm>
                            <a:prstGeom prst="rect">
                              <a:avLst/>
                            </a:prstGeom>
                            <a:noFill/>
                          </wps:spPr>
                          <wps:txbx>
                            <w:txbxContent>
                              <w:p w14:paraId="4FA5A08A"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Shoaling profile</w:t>
                                </w:r>
                              </w:p>
                            </w:txbxContent>
                          </wps:txbx>
                          <wps:bodyPr wrap="square" rtlCol="0">
                            <a:noAutofit/>
                          </wps:bodyPr>
                        </wps:wsp>
                        <wps:wsp>
                          <wps:cNvPr id="219" name="TextBox 39"/>
                          <wps:cNvSpPr txBox="1"/>
                          <wps:spPr>
                            <a:xfrm>
                              <a:off x="3545857" y="2301324"/>
                              <a:ext cx="882014" cy="464559"/>
                            </a:xfrm>
                            <a:prstGeom prst="rect">
                              <a:avLst/>
                            </a:prstGeom>
                            <a:noFill/>
                          </wps:spPr>
                          <wps:txbx>
                            <w:txbxContent>
                              <w:p w14:paraId="20E54983"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Surf profile</w:t>
                                </w:r>
                              </w:p>
                            </w:txbxContent>
                          </wps:txbx>
                          <wps:bodyPr wrap="square" rtlCol="0">
                            <a:noAutofit/>
                          </wps:bodyPr>
                        </wps:wsp>
                        <wps:wsp>
                          <wps:cNvPr id="220" name="TextBox 40"/>
                          <wps:cNvSpPr txBox="1"/>
                          <wps:spPr>
                            <a:xfrm>
                              <a:off x="2238118" y="2301325"/>
                              <a:ext cx="797363" cy="539679"/>
                            </a:xfrm>
                            <a:prstGeom prst="rect">
                              <a:avLst/>
                            </a:prstGeom>
                            <a:noFill/>
                          </wps:spPr>
                          <wps:txbx>
                            <w:txbxContent>
                              <w:p w14:paraId="543AD124"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Runup profile</w:t>
                                </w:r>
                              </w:p>
                            </w:txbxContent>
                          </wps:txbx>
                          <wps:bodyPr wrap="square" rtlCol="0">
                            <a:noAutofit/>
                          </wps:bodyPr>
                        </wps:wsp>
                        <wps:wsp>
                          <wps:cNvPr id="221" name="TextBox 41"/>
                          <wps:cNvSpPr txBox="1"/>
                          <wps:spPr>
                            <a:xfrm>
                              <a:off x="1254873" y="2301324"/>
                              <a:ext cx="928553" cy="536629"/>
                            </a:xfrm>
                            <a:prstGeom prst="rect">
                              <a:avLst/>
                            </a:prstGeom>
                            <a:noFill/>
                          </wps:spPr>
                          <wps:txbx>
                            <w:txbxContent>
                              <w:p w14:paraId="23DBA3E8"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Backshore profile</w:t>
                                </w:r>
                              </w:p>
                            </w:txbxContent>
                          </wps:txbx>
                          <wps:bodyPr wrap="square" rtlCol="0">
                            <a:noAutofit/>
                          </wps:bodyPr>
                        </wps:wsp>
                        <wps:wsp>
                          <wps:cNvPr id="222" name="TextBox 42"/>
                          <wps:cNvSpPr txBox="1"/>
                          <wps:spPr>
                            <a:xfrm>
                              <a:off x="186968" y="2301325"/>
                              <a:ext cx="682787" cy="564244"/>
                            </a:xfrm>
                            <a:prstGeom prst="rect">
                              <a:avLst/>
                            </a:prstGeom>
                            <a:noFill/>
                          </wps:spPr>
                          <wps:txbx>
                            <w:txbxContent>
                              <w:p w14:paraId="760C756B" w14:textId="77777777" w:rsidR="00806977" w:rsidRPr="00001E2C" w:rsidRDefault="00806977" w:rsidP="002C3DD8">
                                <w:pPr>
                                  <w:pStyle w:val="NormalWeb"/>
                                  <w:spacing w:before="0" w:beforeAutospacing="0" w:after="0" w:afterAutospacing="0"/>
                                </w:pPr>
                                <w:r w:rsidRPr="002C3DD8">
                                  <w:rPr>
                                    <w:color w:val="000000"/>
                                    <w:kern w:val="24"/>
                                    <w:sz w:val="22"/>
                                    <w:szCs w:val="22"/>
                                  </w:rPr>
                                  <w:t>Dune profile</w:t>
                                </w:r>
                              </w:p>
                            </w:txbxContent>
                          </wps:txbx>
                          <wps:bodyPr wrap="square" rtlCol="0">
                            <a:noAutofit/>
                          </wps:bodyPr>
                        </wps:wsp>
                        <wps:wsp>
                          <wps:cNvPr id="223" name="Straight Arrow Connector 223"/>
                          <wps:cNvCnPr>
                            <a:cxnSpLocks/>
                          </wps:cNvCnPr>
                          <wps:spPr>
                            <a:xfrm>
                              <a:off x="736453" y="2668457"/>
                              <a:ext cx="329414" cy="0"/>
                            </a:xfrm>
                            <a:prstGeom prst="straightConnector1">
                              <a:avLst/>
                            </a:prstGeom>
                            <a:noFill/>
                            <a:ln w="6350" cap="flat" cmpd="sng" algn="ctr">
                              <a:solidFill>
                                <a:srgbClr val="4472C4"/>
                              </a:solidFill>
                              <a:prstDash val="solid"/>
                              <a:miter lim="800000"/>
                              <a:tailEnd type="triangle"/>
                            </a:ln>
                            <a:effectLst/>
                          </wps:spPr>
                          <wps:bodyPr/>
                        </wps:wsp>
                      </wpg:grpSp>
                      <wps:wsp>
                        <wps:cNvPr id="224" name="Rectangle 224"/>
                        <wps:cNvSpPr/>
                        <wps:spPr>
                          <a:xfrm>
                            <a:off x="957262" y="352425"/>
                            <a:ext cx="2033588" cy="971550"/>
                          </a:xfrm>
                          <a:prstGeom prst="rect">
                            <a:avLst/>
                          </a:prstGeom>
                          <a:noFill/>
                          <a:ln>
                            <a:solidFill>
                              <a:srgbClr val="FF0000"/>
                            </a:solidFill>
                            <a:prstDash val="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749362" id="Group 225" o:spid="_x0000_s1070" style="width:496.85pt;height:216.75pt;mso-position-horizontal-relative:char;mso-position-vertical-relative:line" coordsize="63099,27527"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&#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yYm&#10;Jv//////////////////////////////////////////////////////////////////////////&#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j83JT83JVhJJC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">
                <v:group id="Group 49" o:spid="_x0000_s1071" style="position:absolute;width:63099;height:27527" coordsize="72858,31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 33" o:spid="_x0000_s1072" style="position:absolute;width:72858;height:31746" coordsize="72858,31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Picture 34" o:spid="_x0000_s1073" type="#_x0000_t75" style="position:absolute;width:72858;height:31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">
                      <v:imagedata r:id="rId188" o:title=""/>
                    </v:shape>
                    <v:line id="Straight Connector 130" o:spid="_x0000_s1074" style="position:absolute;visibility:visible;mso-wrap-style:square" from="48597,19511" to="50440,19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" strokecolor="#4472c4" strokeweight=".5pt">
                      <v:stroke joinstyle="miter"/>
                      <o:lock v:ext="edit" shapetype="f"/>
                    </v:lin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34" o:spid="_x0000_s1075" type="#_x0000_t5" style="position:absolute;left:49022;top:18519;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" fillcolor="#4472c4" strokecolor="#2f528f" strokeweight="1pt"/>
                    <v:line id="Straight Connector 196" o:spid="_x0000_s1076" style="position:absolute;visibility:visible;mso-wrap-style:square" from="10206,3993" to="12049,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" strokecolor="#4472c4" strokeweight=".5pt">
                      <v:stroke joinstyle="miter"/>
                      <o:lock v:ext="edit" shapetype="f"/>
                    </v:line>
                    <v:shape id="Isosceles Triangle 197" o:spid="_x0000_s1077" type="#_x0000_t5" style="position:absolute;left:10631;top:3001;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" fillcolor="#4472c4" strokecolor="#2f528f" strokeweight="1pt"/>
                    <v:line id="Straight Connector 198" o:spid="_x0000_s1078" style="position:absolute;visibility:visible;mso-wrap-style:square" from="13444,9788" to="15287,9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" strokecolor="#4472c4" strokeweight=".5pt">
                      <v:stroke joinstyle="miter"/>
                      <o:lock v:ext="edit" shapetype="f"/>
                    </v:line>
                    <v:shape id="Isosceles Triangle 199" o:spid="_x0000_s1079" type="#_x0000_t5" style="position:absolute;left:13869;top:8795;width:992;height:99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" fillcolor="#4472c4" strokecolor="#2f528f" strokeweight="1pt"/>
                    <v:line id="Straight Connector 200" o:spid="_x0000_s1080" style="position:absolute;visibility:visible;mso-wrap-style:square" from="30667,12530" to="32510,12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" strokecolor="#4472c4" strokeweight=".5pt">
                      <v:stroke joinstyle="miter"/>
                      <o:lock v:ext="edit" shapetype="f"/>
                    </v:line>
                    <v:shape id="Isosceles Triangle 201" o:spid="_x0000_s1081" type="#_x0000_t5" style="position:absolute;left:31092;top:11538;width:993;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" fillcolor="#4472c4" strokecolor="#2f528f" strokeweight="1pt"/>
                    <v:line id="Straight Connector 202" o:spid="_x0000_s1082" style="position:absolute;visibility:visible;mso-wrap-style:square" from="60579,27676" to="62422,27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" strokecolor="#4472c4" strokeweight=".5pt">
                      <v:stroke joinstyle="miter"/>
                      <o:lock v:ext="edit" shapetype="f"/>
                    </v:line>
                    <v:shape id="Isosceles Triangle 203" o:spid="_x0000_s1083" type="#_x0000_t5" style="position:absolute;left:61005;top:26684;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" fillcolor="#4472c4" strokecolor="#2f528f" strokeweight="1pt"/>
                    <v:shape id="TextBox 19" o:spid="_x0000_s1084" type="#_x0000_t202" style="position:absolute;left:9620;width:4294;height:3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" filled="f" stroked="f">
                      <v:textbox>
                        <w:txbxContent>
                          <w:p w14:paraId="5C730741"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c</w:t>
                            </w:r>
                          </w:p>
                        </w:txbxContent>
                      </v:textbox>
                    </v:shape>
                    <v:shape id="TextBox 20" o:spid="_x0000_s1085" type="#_x0000_t202" style="position:absolute;left:12912;top:6041;width:3474;height:3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" filled="f" stroked="f">
                      <v:textbox>
                        <w:txbxContent>
                          <w:p w14:paraId="0A71B436"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d</w:t>
                            </w:r>
                          </w:p>
                        </w:txbxContent>
                      </v:textbox>
                    </v:shape>
                    <v:shape id="TextBox 21" o:spid="_x0000_s1086" type="#_x0000_t202" style="position:absolute;left:30110;top:8568;width:3481;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" filled="f" stroked="f">
                      <v:textbox>
                        <w:txbxContent>
                          <w:p w14:paraId="774C9003"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u</w:t>
                            </w:r>
                          </w:p>
                        </w:txbxContent>
                      </v:textbox>
                    </v:shape>
                    <v:shape id="TextBox 22" o:spid="_x0000_s1087" type="#_x0000_t202" style="position:absolute;left:48090;top:15763;width:4038;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" filled="f" stroked="f">
                      <v:textbox>
                        <w:txbxContent>
                          <w:p w14:paraId="0C5AC9F3"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r</w:t>
                            </w:r>
                          </w:p>
                        </w:txbxContent>
                      </v:textbox>
                    </v:shape>
                    <v:shape id="TextBox 23" o:spid="_x0000_s1088" type="#_x0000_t202" style="position:absolute;left:59841;top:23837;width:3683;height:3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" filled="f" stroked="f">
                      <v:textbox>
                        <w:txbxContent>
                          <w:p w14:paraId="772CF595"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a</w:t>
                            </w:r>
                          </w:p>
                        </w:txbxContent>
                      </v:textbox>
                    </v:shape>
                    <v:shape id="Isosceles Triangle 209" o:spid="_x0000_s1089" type="#_x0000_t5" style="position:absolute;left:58466;top:12787;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" fillcolor="#4472c4" strokecolor="#2f528f" strokeweight="1pt"/>
                    <v:shape id="TextBox 26" o:spid="_x0000_s1090" type="#_x0000_t202" style="position:absolute;left:57432;top:9886;width:3943;height:3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" filled="f" stroked="f">
                      <v:textbox>
                        <w:txbxContent>
                          <w:p w14:paraId="448304F7"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HW</w:t>
                            </w:r>
                          </w:p>
                        </w:txbxContent>
                      </v:textbox>
                    </v:shape>
                    <v:shape id="Isosceles Triangle 211" o:spid="_x0000_s1091" type="#_x0000_t5" style="position:absolute;left:60383;top:15137;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" fillcolor="#4472c4" strokecolor="#2f528f" strokeweight="1pt"/>
                    <v:shape id="TextBox 28" o:spid="_x0000_s1092" type="#_x0000_t202" style="position:absolute;left:59386;top:12083;width:3943;height:3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tOt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rB9Uw8AnJ1AQAA//8DAFBLAQItABQABgAIAAAAIQDb4fbL7gAAAIUBAAATAAAAAAAAAAAA&#10;AAAAAAAAAABbQ29udGVudF9UeXBlc10ueG1sUEsBAi0AFAAGAAgAAAAhAFr0LFu/AAAAFQEAAAsA&#10;AAAAAAAAAAAAAAAAHwEAAF9yZWxzLy5yZWxzUEsBAi0AFAAGAAgAAAAhAC0y063EAAAA3AAAAA8A&#10;AAAAAAAAAAAAAAAABwIAAGRycy9kb3ducmV2LnhtbFBLBQYAAAAAAwADALcAAAD4AgAAAAA=&#10;" filled="f" stroked="f">
                      <v:textbox>
                        <w:txbxContent>
                          <w:p w14:paraId="666122DF"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LW</w:t>
                            </w:r>
                          </w:p>
                        </w:txbxContent>
                      </v:textbox>
                    </v:shape>
                    <v:line id="Straight Connector 213" o:spid="_x0000_s1093" style="position:absolute;visibility:visible;mso-wrap-style:square" from="59841,16129" to="61684,16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" strokecolor="#4472c4" strokeweight=".5pt">
                      <v:stroke joinstyle="miter"/>
                      <o:lock v:ext="edit" shapetype="f"/>
                    </v:line>
                  </v:group>
                  <v:line id="Straight Connector 214" o:spid="_x0000_s1094" style="position:absolute;visibility:visible;mso-wrap-style:square" from="48097,25139" to="48097,27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" strokecolor="windowText" strokeweight="1.5pt">
                    <v:stroke joinstyle="miter"/>
                  </v:line>
                  <v:line id="Straight Connector 215" o:spid="_x0000_s1095" style="position:absolute;visibility:visible;mso-wrap-style:square" from="30667,25172" to="30667,2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" strokecolor="windowText" strokeweight="1.5pt">
                    <v:stroke joinstyle="miter"/>
                  </v:line>
                  <v:line id="Straight Connector 216" o:spid="_x0000_s1096" style="position:absolute;visibility:visible;mso-wrap-style:square" from="21901,25139" to="21901,27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" strokecolor="windowText" strokeweight="1.5pt">
                    <v:stroke joinstyle="miter"/>
                  </v:line>
                  <v:line id="Straight Connector 217" o:spid="_x0000_s1097" style="position:absolute;visibility:visible;mso-wrap-style:square" from="12548,25139" to="12548,27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" strokecolor="windowText" strokeweight="1.5pt">
                    <v:stroke joinstyle="miter"/>
                  </v:line>
                  <v:shape id="TextBox 38" o:spid="_x0000_s1098" type="#_x0000_t202" style="position:absolute;left:50283;top:23232;width:8281;height:5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" filled="f" stroked="f">
                    <v:textbox>
                      <w:txbxContent>
                        <w:p w14:paraId="4FA5A08A"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Shoaling profile</w:t>
                          </w:r>
                        </w:p>
                      </w:txbxContent>
                    </v:textbox>
                  </v:shape>
                  <v:shape id="TextBox 39" o:spid="_x0000_s1099" type="#_x0000_t202" style="position:absolute;left:35458;top:23013;width:8820;height:4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" filled="f" stroked="f">
                    <v:textbox>
                      <w:txbxContent>
                        <w:p w14:paraId="20E54983"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Surf profile</w:t>
                          </w:r>
                        </w:p>
                      </w:txbxContent>
                    </v:textbox>
                  </v:shape>
                  <v:shape id="TextBox 40" o:spid="_x0000_s1100" type="#_x0000_t202" style="position:absolute;left:22381;top:23013;width:7973;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" filled="f" stroked="f">
                    <v:textbox>
                      <w:txbxContent>
                        <w:p w14:paraId="543AD124"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Runup profile</w:t>
                          </w:r>
                        </w:p>
                      </w:txbxContent>
                    </v:textbox>
                  </v:shape>
                  <v:shape id="TextBox 41" o:spid="_x0000_s1101" type="#_x0000_t202" style="position:absolute;left:12548;top:23013;width:9286;height:5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Idn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bC9Uw8AnJ1AQAA//8DAFBLAQItABQABgAIAAAAIQDb4fbL7gAAAIUBAAATAAAAAAAAAAAA&#10;AAAAAAAAAABbQ29udGVudF9UeXBlc10ueG1sUEsBAi0AFAAGAAgAAAAhAFr0LFu/AAAAFQEAAAsA&#10;AAAAAAAAAAAAAAAAHwEAAF9yZWxzLy5yZWxzUEsBAi0AFAAGAAgAAAAhABOMh2fEAAAA3AAAAA8A&#10;AAAAAAAAAAAAAAAABwIAAGRycy9kb3ducmV2LnhtbFBLBQYAAAAAAwADALcAAAD4AgAAAAA=&#10;" filled="f" stroked="f">
                    <v:textbox>
                      <w:txbxContent>
                        <w:p w14:paraId="23DBA3E8"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Backshore profile</w:t>
                          </w:r>
                        </w:p>
                      </w:txbxContent>
                    </v:textbox>
                  </v:shape>
                  <v:shape id="TextBox 42" o:spid="_x0000_s1102" type="#_x0000_t202" style="position:absolute;left:1869;top:23013;width:6828;height:5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" filled="f" stroked="f">
                    <v:textbox>
                      <w:txbxContent>
                        <w:p w14:paraId="760C756B" w14:textId="77777777" w:rsidR="00806977" w:rsidRPr="00001E2C" w:rsidRDefault="00806977" w:rsidP="002C3DD8">
                          <w:pPr>
                            <w:pStyle w:val="NormalWeb"/>
                            <w:spacing w:before="0" w:beforeAutospacing="0" w:after="0" w:afterAutospacing="0"/>
                          </w:pPr>
                          <w:r w:rsidRPr="002C3DD8">
                            <w:rPr>
                              <w:color w:val="000000"/>
                              <w:kern w:val="24"/>
                              <w:sz w:val="22"/>
                              <w:szCs w:val="22"/>
                            </w:rPr>
                            <w:t>Dune profile</w:t>
                          </w:r>
                        </w:p>
                      </w:txbxContent>
                    </v:textbox>
                  </v:shape>
                  <v:shape id="Straight Arrow Connector 223" o:spid="_x0000_s1103" type="#_x0000_t32" style="position:absolute;left:7364;top:26684;width:32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" strokecolor="#4472c4" strokeweight=".5pt">
                    <v:stroke endarrow="block" joinstyle="miter"/>
                    <o:lock v:ext="edit" shapetype="f"/>
                  </v:shape>
                </v:group>
                <v:rect id="Rectangle 224" o:spid="_x0000_s1104" style="position:absolute;left:9572;top:3524;width:20336;height:9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" filled="f" strokecolor="red">
                  <v:stroke dashstyle="dash"/>
                </v:rect>
                <w10:anchorlock/>
              </v:group>
            </w:pict>
          </mc:Fallback>
        </mc:AlternateContent>
      </w:r>
    </w:p>
    <w:p w14:paraId="6DF5FDAE" w14:textId="19373E0C" w:rsidR="00232AD2" w:rsidRDefault="002C3DD8" w:rsidP="00852CB8">
      <w:pPr>
        <w:pStyle w:val="Caption"/>
      </w:pPr>
      <w:bookmarkStart w:id="288" w:name="_Ref39763146"/>
      <w:r>
        <w:t xml:space="preserve">Figure </w:t>
      </w:r>
      <w:r w:rsidR="00D05967">
        <w:fldChar w:fldCharType="begin"/>
      </w:r>
      <w:r w:rsidR="00D05967">
        <w:instrText xml:space="preserve"> SEQ Figure \* ARABIC </w:instrText>
      </w:r>
      <w:r w:rsidR="00D05967">
        <w:fldChar w:fldCharType="separate"/>
      </w:r>
      <w:r w:rsidR="00DF5A44">
        <w:rPr>
          <w:noProof/>
        </w:rPr>
        <w:t>5</w:t>
      </w:r>
      <w:r w:rsidR="00D05967">
        <w:rPr>
          <w:noProof/>
        </w:rPr>
        <w:fldChar w:fldCharType="end"/>
      </w:r>
      <w:bookmarkEnd w:id="288"/>
      <w:r w:rsidR="008D64C8">
        <w:t xml:space="preserve"> </w:t>
      </w:r>
      <w:r w:rsidRPr="002C3DD8">
        <w:t>– Definition sketch showing the relevant levels used in the model and illustrating the “minimum profile” based on the maximum wave condition in yellow and the profile for a typical wave condition in blue. L</w:t>
      </w:r>
      <w:r>
        <w:t>evels</w:t>
      </w:r>
      <w:r w:rsidRPr="002C3DD8">
        <w:t xml:space="preserve"> of the profile section</w:t>
      </w:r>
      <w:r>
        <w:t>s</w:t>
      </w:r>
      <w:r w:rsidRPr="002C3DD8">
        <w:t xml:space="preserve"> shown relate to the blue profile.</w:t>
      </w:r>
      <w:r w:rsidR="008D64C8">
        <w:t xml:space="preserve"> Red dashed box indicates the control box used when calculating the volume of the profile (see Section </w:t>
      </w:r>
      <w:r w:rsidR="008D64C8">
        <w:fldChar w:fldCharType="begin"/>
      </w:r>
      <w:r w:rsidR="008D64C8">
        <w:instrText xml:space="preserve"> REF _Ref483050991 \r \h </w:instrText>
      </w:r>
      <w:r w:rsidR="008D64C8">
        <w:fldChar w:fldCharType="separate"/>
      </w:r>
      <w:r w:rsidR="00DF5A44">
        <w:t>4.13</w:t>
      </w:r>
      <w:r w:rsidR="008D64C8">
        <w:fldChar w:fldCharType="end"/>
      </w:r>
      <w:r w:rsidR="008D64C8">
        <w:t>).</w:t>
      </w:r>
    </w:p>
    <w:p w14:paraId="3F03559C" w14:textId="7009CF0D" w:rsidR="009571E2" w:rsidRDefault="009571E2" w:rsidP="009571E2">
      <w:pPr>
        <w:keepNext/>
      </w:pPr>
      <w:r w:rsidRPr="003A293E">
        <w:t>Except for the dune and backshore berm/slope the profile can be determined using the incident wave conditions. The hypothesis is that the distance of the equilibrium profile from observed profile at a given point in time represents the anomaly and hence the gradient of the restoring potential, If the same wave condition were to prevail for a period of time, the anomaly would reduce to zero</w:t>
      </w:r>
      <w:r>
        <w:rPr>
          <w:sz w:val="20"/>
          <w:szCs w:val="20"/>
        </w:rPr>
        <w:t xml:space="preserve">. </w:t>
      </w:r>
    </w:p>
    <w:p w14:paraId="77138299" w14:textId="6C935E5F" w:rsidR="00232AD2" w:rsidRDefault="00232AD2" w:rsidP="00003DEF">
      <w:r>
        <w:t xml:space="preserve">After initiating the Run, the user is given the opportunity to make modifications to the run-time options for the model. These parameters are defined in  </w:t>
      </w:r>
      <w:r w:rsidRPr="00770E8A">
        <w:rPr>
          <w:i/>
          <w:color w:val="7B2520" w:themeColor="accent3" w:themeShade="BF"/>
        </w:rPr>
        <w:t>Setup&gt;</w:t>
      </w:r>
      <w:r w:rsidR="00170237">
        <w:rPr>
          <w:i/>
          <w:color w:val="7B2520" w:themeColor="accent3" w:themeShade="BF"/>
        </w:rPr>
        <w:t>Model</w:t>
      </w:r>
      <w:r>
        <w:rPr>
          <w:i/>
          <w:color w:val="7B2520" w:themeColor="accent3" w:themeShade="BF"/>
        </w:rPr>
        <w:t xml:space="preserve"> parameters&gt;</w:t>
      </w:r>
      <w:r w:rsidR="00BF6946">
        <w:rPr>
          <w:i/>
          <w:color w:val="7B2520" w:themeColor="accent3" w:themeShade="BF"/>
        </w:rPr>
        <w:t>BMV</w:t>
      </w:r>
      <w:r>
        <w:rPr>
          <w:i/>
          <w:color w:val="7B2520" w:themeColor="accent3" w:themeShade="BF"/>
        </w:rPr>
        <w:t xml:space="preserve"> simulation parameters</w:t>
      </w:r>
      <w:r>
        <w:t xml:space="preserve">: (see </w:t>
      </w:r>
      <w:r w:rsidRPr="008C380F">
        <w:t xml:space="preserve">Section </w:t>
      </w:r>
      <w:r w:rsidRPr="008C380F">
        <w:fldChar w:fldCharType="begin"/>
      </w:r>
      <w:r w:rsidRPr="008C380F">
        <w:instrText xml:space="preserve"> REF _Ref39651735 \r \h </w:instrText>
      </w:r>
      <w:r w:rsidRPr="008C380F">
        <w:fldChar w:fldCharType="separate"/>
      </w:r>
      <w:r w:rsidR="00DF5A44">
        <w:t>3.4.3</w:t>
      </w:r>
      <w:r w:rsidRPr="008C380F">
        <w:rPr>
          <w:vanish/>
        </w:rPr>
        <w:fldChar w:fldCharType="end"/>
      </w:r>
      <w:r>
        <w:rPr>
          <w:vanish/>
        </w:rPr>
        <w:t>) but can be modified for each run.</w:t>
      </w:r>
      <w:r>
        <w:t xml:space="preserve"> </w:t>
      </w:r>
    </w:p>
    <w:p w14:paraId="068778FE" w14:textId="1E51C622" w:rsidR="00232AD2" w:rsidRPr="00232AD2" w:rsidRDefault="00232AD2" w:rsidP="00232AD2">
      <w:pPr>
        <w:spacing w:after="0"/>
      </w:pPr>
      <w:r>
        <w:rPr>
          <w:noProof/>
        </w:rPr>
        <w:drawing>
          <wp:anchor distT="0" distB="0" distL="114300" distR="114300" simplePos="0" relativeHeight="251718656" behindDoc="0" locked="0" layoutInCell="1" allowOverlap="1" wp14:anchorId="6241A23C" wp14:editId="0C8D04C4">
            <wp:simplePos x="0" y="0"/>
            <wp:positionH relativeFrom="margin">
              <wp:align>left</wp:align>
            </wp:positionH>
            <wp:positionV relativeFrom="paragraph">
              <wp:posOffset>55880</wp:posOffset>
            </wp:positionV>
            <wp:extent cx="1287145" cy="1333500"/>
            <wp:effectExtent l="0" t="0" r="8255" b="0"/>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294239" cy="1340780"/>
                    </a:xfrm>
                    <a:prstGeom prst="rect">
                      <a:avLst/>
                    </a:prstGeom>
                    <a:noFill/>
                  </pic:spPr>
                </pic:pic>
              </a:graphicData>
            </a:graphic>
            <wp14:sizeRelH relativeFrom="margin">
              <wp14:pctWidth>0</wp14:pctWidth>
            </wp14:sizeRelH>
            <wp14:sizeRelV relativeFrom="margin">
              <wp14:pctHeight>0</wp14:pctHeight>
            </wp14:sizeRelV>
          </wp:anchor>
        </w:drawing>
      </w:r>
      <w:r w:rsidRPr="00232AD2">
        <w:t xml:space="preserve">The period (in days) prior to the date of a measured profile over which wave data are averaged. </w:t>
      </w:r>
    </w:p>
    <w:p w14:paraId="16395815" w14:textId="5439E756" w:rsidR="00232AD2" w:rsidRPr="00232AD2" w:rsidRDefault="00232AD2" w:rsidP="00232AD2">
      <w:pPr>
        <w:spacing w:after="0"/>
      </w:pPr>
      <w:r w:rsidRPr="00232AD2">
        <w:t>Empirical coefficient option:</w:t>
      </w:r>
    </w:p>
    <w:p w14:paraId="30F4CCC3" w14:textId="7888E91A" w:rsidR="00232AD2" w:rsidRPr="00232AD2" w:rsidRDefault="00232AD2" w:rsidP="00232AD2">
      <w:pPr>
        <w:spacing w:after="0"/>
      </w:pPr>
      <w:r w:rsidRPr="00232AD2">
        <w:t xml:space="preserve">1. Using equilibrium profile coefficients defined in Bernabeu </w:t>
      </w:r>
      <w:r w:rsidRPr="00232AD2">
        <w:rPr>
          <w:i/>
          <w:iCs/>
        </w:rPr>
        <w:t>et al</w:t>
      </w:r>
      <w:r w:rsidRPr="00232AD2">
        <w:t xml:space="preserve"> </w:t>
      </w:r>
      <w:r w:rsidRPr="00232AD2">
        <w:fldChar w:fldCharType="begin"/>
      </w:r>
      <w:r w:rsidR="00DE1831">
        <w:instrText xml:space="preserve"> ADDIN EN.CITE &lt;EndNote&gt;&lt;Cite ExcludeAuth="1"&gt;&lt;Author&gt;Bernabeu&lt;/Author&gt;&lt;Year&gt;2003&lt;/Year&gt;&lt;RecNum&gt;277&lt;/RecNum&gt;&lt;DisplayText&gt;(2003b)&lt;/DisplayText&gt;&lt;record&gt;&lt;rec-number&gt;277&lt;/rec-number&gt;&lt;foreign-keys&gt;&lt;key app="EN" db-id="sv9fdvxxw0ss5geav2oxv0s15saz05p5zzwd" timestamp="1381163855" guid="d6c6df62-1760-4725-9db9-0a24b716c81b"&gt;277&lt;/key&gt;&lt;/foreign-keys&gt;&lt;ref-type name="Journal Article"&gt;17&lt;/ref-type&gt;&lt;contributors&gt;&lt;authors&gt;&lt;author&gt;Bernabeu, A M&lt;/author&gt;&lt;author&gt;Medina, R&lt;/author&gt;&lt;author&gt;Vidal, C&lt;/author&gt;&lt;/authors&gt;&lt;/contributors&gt;&lt;titles&gt;&lt;title&gt;Wave reflection on natural beaches: an equilibrium beach profile model&lt;/title&gt;&lt;secondary-title&gt;Estuarine, Coastal and Shelf Science&lt;/secondary-title&gt;&lt;/titles&gt;&lt;periodical&gt;&lt;full-title&gt;Estuarine, Coastal and Shelf Science&lt;/full-title&gt;&lt;/periodical&gt;&lt;pages&gt;577-586&lt;/pages&gt;&lt;volume&gt;57&lt;/volume&gt;&lt;number&gt;4&lt;/number&gt;&lt;keywords&gt;&lt;keyword&gt;beach&lt;/keyword&gt;&lt;keyword&gt;morphodynamics&lt;/keyword&gt;&lt;/keywords&gt;&lt;dates&gt;&lt;year&gt;2003&lt;/year&gt;&lt;pub-dates&gt;&lt;date&gt;2003&lt;/date&gt;&lt;/pub-dates&gt;&lt;/dates&gt;&lt;label&gt;441&lt;/label&gt;&lt;urls&gt;&lt;/urls&gt;&lt;/record&gt;&lt;/Cite&gt;&lt;/EndNote&gt;</w:instrText>
      </w:r>
      <w:r w:rsidRPr="00232AD2">
        <w:fldChar w:fldCharType="separate"/>
      </w:r>
      <w:r w:rsidRPr="00232AD2">
        <w:rPr>
          <w:noProof/>
        </w:rPr>
        <w:t>(2003b)</w:t>
      </w:r>
      <w:r w:rsidRPr="00232AD2">
        <w:fldChar w:fldCharType="end"/>
      </w:r>
    </w:p>
    <w:p w14:paraId="3A6011FB" w14:textId="782392FA" w:rsidR="00232AD2" w:rsidRPr="00232AD2" w:rsidRDefault="00232AD2" w:rsidP="00232AD2">
      <w:pPr>
        <w:spacing w:after="0"/>
      </w:pPr>
      <w:r w:rsidRPr="00232AD2">
        <w:t xml:space="preserve">2. Using equilibrium profile coefficients defined in Bernabeu </w:t>
      </w:r>
      <w:r w:rsidRPr="00232AD2">
        <w:rPr>
          <w:i/>
          <w:iCs/>
        </w:rPr>
        <w:t>et al</w:t>
      </w:r>
      <w:r w:rsidRPr="00232AD2">
        <w:t xml:space="preserve"> </w:t>
      </w:r>
      <w:r w:rsidRPr="00232AD2">
        <w:fldChar w:fldCharType="begin"/>
      </w:r>
      <w:r w:rsidR="00996F90">
        <w:instrText xml:space="preserve"> ADDIN EN.CITE &lt;EndNote&gt;&lt;Cite ExcludeAuth="1"&gt;&lt;Author&gt;Bernabeu&lt;/Author&gt;&lt;Year&gt;2003&lt;/Year&gt;&lt;RecNum&gt;3874&lt;/RecNum&gt;&lt;DisplayText&gt;(2003a)&lt;/DisplayText&gt;&lt;record&gt;&lt;rec-number&gt;3874&lt;/rec-number&gt;&lt;foreign-keys&gt;&lt;key app="EN" db-id="sv9fdvxxw0ss5geav2oxv0s15saz05p5zzwd" timestamp="1491911081" guid="1eabfe3e-06a7-4aeb-a86c-053cba81e6ad"&gt;3874&lt;/key&gt;&lt;/foreign-keys&gt;&lt;ref-type name="Journal Article"&gt;17&lt;/ref-type&gt;&lt;contributors&gt;&lt;authors&gt;&lt;author&gt;Bernabeu, A. M.&lt;/author&gt;&lt;author&gt;Medina, R.&lt;/author&gt;&lt;author&gt;Vidal, C.&lt;/author&gt;&lt;/authors&gt;&lt;/contributors&gt;&lt;titles&gt;&lt;title&gt;A morphological model of the beach profile integrating wave and tidal influences&lt;/title&gt;&lt;secondary-title&gt;Marine Geology&lt;/secondary-title&gt;&lt;/titles&gt;&lt;periodical&gt;&lt;full-title&gt;Marine Geology&lt;/full-title&gt;&lt;/periodical&gt;&lt;pages&gt;95-116&lt;/pages&gt;&lt;volume&gt;197&lt;/volume&gt;&lt;number&gt;1-4&lt;/number&gt;&lt;dates&gt;&lt;year&gt;2003&lt;/year&gt;&lt;/dates&gt;&lt;isbn&gt;00253227&lt;/isbn&gt;&lt;urls&gt;&lt;/urls&gt;&lt;electronic-resource-num&gt;10.1016/s0025-3227(03)00087-2&lt;/electronic-resource-num&gt;&lt;/record&gt;&lt;/Cite&gt;&lt;/EndNote&gt;</w:instrText>
      </w:r>
      <w:r w:rsidRPr="00232AD2">
        <w:fldChar w:fldCharType="separate"/>
      </w:r>
      <w:r w:rsidRPr="00232AD2">
        <w:rPr>
          <w:noProof/>
        </w:rPr>
        <w:t>(2003a)</w:t>
      </w:r>
      <w:r w:rsidRPr="00232AD2">
        <w:fldChar w:fldCharType="end"/>
      </w:r>
      <w:r w:rsidRPr="00232AD2">
        <w:t xml:space="preserve"> </w:t>
      </w:r>
    </w:p>
    <w:p w14:paraId="37100B6D" w14:textId="77777777" w:rsidR="00232AD2" w:rsidRDefault="00232AD2" w:rsidP="00232AD2">
      <w:pPr>
        <w:spacing w:after="0"/>
      </w:pPr>
      <w:r>
        <w:t>Fit using 3 or 7 parameters:</w:t>
      </w:r>
    </w:p>
    <w:p w14:paraId="7D932691" w14:textId="77777777" w:rsidR="00232AD2" w:rsidRPr="005B5B11" w:rsidRDefault="00232AD2" w:rsidP="00232AD2">
      <w:pPr>
        <w:spacing w:after="0"/>
      </w:pPr>
      <w:r>
        <w:t>1. U</w:t>
      </w:r>
      <w:r w:rsidRPr="005B5B11">
        <w:t xml:space="preserve">sing the </w:t>
      </w:r>
      <w:r>
        <w:t>parameters for the “dune” profile: i.e. s</w:t>
      </w:r>
      <w:r w:rsidRPr="00E22B9B">
        <w:t>etup coefficient,</w:t>
      </w:r>
      <w:r>
        <w:t xml:space="preserve"> r</w:t>
      </w:r>
      <w:r w:rsidRPr="008C380F">
        <w:t>unup coefficient</w:t>
      </w:r>
      <w:r>
        <w:t>, d</w:t>
      </w:r>
      <w:r w:rsidRPr="00E22B9B">
        <w:t>une berm factor</w:t>
      </w:r>
      <w:r>
        <w:t xml:space="preserve"> defined above.</w:t>
      </w:r>
    </w:p>
    <w:p w14:paraId="113B7DF1" w14:textId="77777777" w:rsidR="00232AD2" w:rsidRDefault="00232AD2" w:rsidP="00232AD2">
      <w:pPr>
        <w:spacing w:after="120"/>
      </w:pPr>
      <w:r>
        <w:lastRenderedPageBreak/>
        <w:t>2. U</w:t>
      </w:r>
      <w:r w:rsidRPr="005B5B11">
        <w:t xml:space="preserve">sing the </w:t>
      </w:r>
      <w:r>
        <w:t>upper “dune” profile parameters, as in option 1, and the equilibrium profile coefficients. The initial estimates defined by the option selected for the Empirical coefficients are relaxed to fit the entire profile.</w:t>
      </w:r>
    </w:p>
    <w:p w14:paraId="141E387D" w14:textId="4FA1B6F8" w:rsidR="00380B1D" w:rsidRDefault="00232AD2" w:rsidP="00003DEF">
      <w:pPr>
        <w:rPr>
          <w:iCs/>
          <w:vanish/>
        </w:rPr>
      </w:pPr>
      <w:r w:rsidRPr="007645DE">
        <w:rPr>
          <w:noProof/>
        </w:rPr>
        <w:drawing>
          <wp:anchor distT="0" distB="0" distL="114300" distR="114300" simplePos="0" relativeHeight="251716608" behindDoc="0" locked="0" layoutInCell="1" allowOverlap="1" wp14:anchorId="6AE189DF" wp14:editId="0C1D23F3">
            <wp:simplePos x="0" y="0"/>
            <wp:positionH relativeFrom="margin">
              <wp:posOffset>-42545</wp:posOffset>
            </wp:positionH>
            <wp:positionV relativeFrom="paragraph">
              <wp:posOffset>4762</wp:posOffset>
            </wp:positionV>
            <wp:extent cx="1405492" cy="3328988"/>
            <wp:effectExtent l="0" t="0" r="4445" b="508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405492" cy="3328988"/>
                    </a:xfrm>
                    <a:prstGeom prst="rect">
                      <a:avLst/>
                    </a:prstGeom>
                  </pic:spPr>
                </pic:pic>
              </a:graphicData>
            </a:graphic>
          </wp:anchor>
        </w:drawing>
      </w:r>
      <w:r w:rsidRPr="00F863EA">
        <w:rPr>
          <w:noProof/>
        </w:rPr>
        <w:drawing>
          <wp:anchor distT="0" distB="0" distL="114300" distR="114300" simplePos="0" relativeHeight="251714560" behindDoc="0" locked="0" layoutInCell="1" allowOverlap="1" wp14:anchorId="5985A693" wp14:editId="75C2C2D6">
            <wp:simplePos x="0" y="0"/>
            <wp:positionH relativeFrom="margin">
              <wp:align>right</wp:align>
            </wp:positionH>
            <wp:positionV relativeFrom="paragraph">
              <wp:posOffset>389890</wp:posOffset>
            </wp:positionV>
            <wp:extent cx="1485900" cy="676275"/>
            <wp:effectExtent l="0" t="0" r="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485900" cy="676275"/>
                    </a:xfrm>
                    <a:prstGeom prst="rect">
                      <a:avLst/>
                    </a:prstGeom>
                  </pic:spPr>
                </pic:pic>
              </a:graphicData>
            </a:graphic>
          </wp:anchor>
        </w:drawing>
      </w:r>
      <w:r>
        <w:t>T</w:t>
      </w:r>
      <w:r w:rsidR="007645DE">
        <w:t>wo workflows are possible</w:t>
      </w:r>
      <w:r w:rsidRPr="00232AD2">
        <w:t xml:space="preserve"> </w:t>
      </w:r>
      <w:r>
        <w:t>using the Fit model option</w:t>
      </w:r>
      <w:r w:rsidR="007645DE">
        <w:t xml:space="preserve">. In one the user selects an individual profile and the parameters can be adjusted and fit re-examined.  Once acceptable, the </w:t>
      </w:r>
      <w:r w:rsidR="007645DE" w:rsidRPr="007645DE">
        <w:rPr>
          <w:iCs/>
          <w:vanish/>
        </w:rPr>
        <w:t>constrained curve fitting function</w:t>
      </w:r>
      <w:r w:rsidR="007645DE">
        <w:rPr>
          <w:iCs/>
          <w:vanish/>
        </w:rPr>
        <w:t xml:space="preserve"> is used to optimise the fit, the resultant fit parameters are tabulated and the Fitted profile is added to the plot. </w:t>
      </w:r>
    </w:p>
    <w:p w14:paraId="057827B0" w14:textId="4359136B" w:rsidR="00380B1D" w:rsidRDefault="005200EA" w:rsidP="00003DEF">
      <w:pPr>
        <w:rPr>
          <w:iCs/>
          <w:vanish/>
        </w:rPr>
      </w:pPr>
      <w:r>
        <w:rPr>
          <w:iCs/>
          <w:vanish/>
        </w:rPr>
        <w:t>The profile Selection UI then re-appears. Either select another profile or press ‘Cancel’</w:t>
      </w:r>
      <w:r w:rsidR="009571E2">
        <w:rPr>
          <w:iCs/>
          <w:vanish/>
        </w:rPr>
        <w:t xml:space="preserve"> </w:t>
      </w:r>
      <w:r>
        <w:rPr>
          <w:iCs/>
          <w:vanish/>
        </w:rPr>
        <w:t>to exit.</w:t>
      </w:r>
    </w:p>
    <w:p w14:paraId="0E1723E6" w14:textId="00A052D1" w:rsidR="00380B1D" w:rsidRPr="00380B1D" w:rsidRDefault="005200EA" w:rsidP="00380B1D">
      <w:r w:rsidRPr="007645DE">
        <w:rPr>
          <w:noProof/>
        </w:rPr>
        <w:drawing>
          <wp:anchor distT="0" distB="0" distL="114300" distR="114300" simplePos="0" relativeHeight="251717632" behindDoc="0" locked="0" layoutInCell="1" allowOverlap="1" wp14:anchorId="7CE13790" wp14:editId="4BE7866F">
            <wp:simplePos x="0" y="0"/>
            <wp:positionH relativeFrom="margin">
              <wp:align>right</wp:align>
            </wp:positionH>
            <wp:positionV relativeFrom="paragraph">
              <wp:posOffset>-3810</wp:posOffset>
            </wp:positionV>
            <wp:extent cx="1405255" cy="3328670"/>
            <wp:effectExtent l="0" t="0" r="4445" b="5080"/>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405255" cy="3328670"/>
                    </a:xfrm>
                    <a:prstGeom prst="rect">
                      <a:avLst/>
                    </a:prstGeom>
                  </pic:spPr>
                </pic:pic>
              </a:graphicData>
            </a:graphic>
            <wp14:sizeRelH relativeFrom="margin">
              <wp14:pctWidth>0</wp14:pctWidth>
            </wp14:sizeRelH>
            <wp14:sizeRelV relativeFrom="margin">
              <wp14:pctHeight>0</wp14:pctHeight>
            </wp14:sizeRelV>
          </wp:anchor>
        </w:drawing>
      </w:r>
      <w:r w:rsidR="007645DE">
        <w:rPr>
          <w:iCs/>
          <w:vanish/>
        </w:rPr>
        <w:t>The second workflow selects multiple profile surveys (dates)</w:t>
      </w:r>
      <w:r w:rsidR="00232AD2">
        <w:rPr>
          <w:iCs/>
          <w:vanish/>
        </w:rPr>
        <w:t xml:space="preserve">, as shown in UI on the right. These profiles are then fitted using the </w:t>
      </w:r>
      <w:r w:rsidR="00380B1D" w:rsidRPr="00380B1D">
        <w:t xml:space="preserve">nonlinear curve-fitting (data-fitting) </w:t>
      </w:r>
      <w:r w:rsidR="00232AD2">
        <w:t>function ,</w:t>
      </w:r>
      <w:r w:rsidR="00380B1D" w:rsidRPr="00380B1D">
        <w:t>lsqcurvefit</w:t>
      </w:r>
      <w:r w:rsidR="00232AD2">
        <w:t>, which searches for the best fit in a</w:t>
      </w:r>
      <w:r w:rsidR="00232AD2" w:rsidRPr="00232AD2">
        <w:t xml:space="preserve"> least-squares sense</w:t>
      </w:r>
      <w:r w:rsidR="00232AD2">
        <w:t>. The resultant fit parameters are returned as a time series and plotted as shown below</w:t>
      </w:r>
    </w:p>
    <w:p w14:paraId="2B5E34AA" w14:textId="4B4AC6B6" w:rsidR="00232AD2" w:rsidRDefault="005200EA" w:rsidP="00003DEF">
      <w:r>
        <w:t>Again</w:t>
      </w:r>
      <w:r w:rsidR="009571E2">
        <w:t>,</w:t>
      </w:r>
      <w:r>
        <w:t xml:space="preserve"> the profile Selection UI re-appears for further analysis, or press ‘Cancel’ to exit.</w:t>
      </w:r>
    </w:p>
    <w:p w14:paraId="11727C6C" w14:textId="77777777" w:rsidR="005200EA" w:rsidRDefault="005200EA" w:rsidP="00003DEF"/>
    <w:p w14:paraId="6D0295BD" w14:textId="77777777" w:rsidR="00B25BCA" w:rsidRDefault="00B25BCA" w:rsidP="00003DEF"/>
    <w:p w14:paraId="42F4F32C" w14:textId="77777777" w:rsidR="00B25BCA" w:rsidRDefault="00B25BCA" w:rsidP="00003DEF"/>
    <w:p w14:paraId="08CAFEB4" w14:textId="77777777" w:rsidR="00B25BCA" w:rsidRDefault="00B25BCA" w:rsidP="00003DEF"/>
    <w:p w14:paraId="20917CA5" w14:textId="77777777" w:rsidR="00B25BCA" w:rsidRDefault="00B25BCA" w:rsidP="00003DEF"/>
    <w:p w14:paraId="07A0AD68" w14:textId="77777777" w:rsidR="00B25BCA" w:rsidRDefault="00B25BCA" w:rsidP="00003DEF"/>
    <w:p w14:paraId="54F1E838" w14:textId="77777777" w:rsidR="00B25BCA" w:rsidRDefault="00B25BCA" w:rsidP="00003DEF"/>
    <w:p w14:paraId="7D80F05C" w14:textId="77777777" w:rsidR="00B25BCA" w:rsidRDefault="00B25BCA" w:rsidP="00003DEF"/>
    <w:p w14:paraId="398F7BF5" w14:textId="77777777" w:rsidR="00B25BCA" w:rsidRDefault="00B25BCA" w:rsidP="00003DEF"/>
    <w:p w14:paraId="3C866D52" w14:textId="77777777" w:rsidR="00B25BCA" w:rsidRDefault="00B25BCA" w:rsidP="00003DEF"/>
    <w:p w14:paraId="05CD961E" w14:textId="6E0B63D3" w:rsidR="004821A1" w:rsidRDefault="009F4310" w:rsidP="00003DEF">
      <w:r>
        <w:t>Output when fitting an individual profile:</w:t>
      </w:r>
    </w:p>
    <w:tbl>
      <w:tblPr>
        <w:tblStyle w:val="TableGrid"/>
        <w:tblpPr w:leftFromText="180" w:rightFromText="180" w:vertAnchor="text" w:horzAnchor="margin" w:tblpY="167"/>
        <w:tblW w:w="0" w:type="auto"/>
        <w:tblLook w:val="04A0" w:firstRow="1" w:lastRow="0" w:firstColumn="1" w:lastColumn="0" w:noHBand="0" w:noVBand="1"/>
      </w:tblPr>
      <w:tblGrid>
        <w:gridCol w:w="2405"/>
        <w:gridCol w:w="4253"/>
      </w:tblGrid>
      <w:tr w:rsidR="00B25BCA" w14:paraId="51EE9838" w14:textId="77777777" w:rsidTr="00B25BCA">
        <w:tc>
          <w:tcPr>
            <w:tcW w:w="2405" w:type="dxa"/>
          </w:tcPr>
          <w:p w14:paraId="1577C045" w14:textId="77777777" w:rsidR="00B25BCA" w:rsidRDefault="00B25BCA" w:rsidP="00B25BCA"/>
          <w:p w14:paraId="2E17D34F" w14:textId="77777777" w:rsidR="00B25BCA" w:rsidRDefault="00B25BCA" w:rsidP="00B25BCA">
            <w:r>
              <w:rPr>
                <w:noProof/>
              </w:rPr>
              <w:drawing>
                <wp:anchor distT="0" distB="0" distL="114300" distR="114300" simplePos="0" relativeHeight="251779072" behindDoc="0" locked="0" layoutInCell="1" allowOverlap="1" wp14:anchorId="4952700A" wp14:editId="1420DDBE">
                  <wp:simplePos x="0" y="0"/>
                  <wp:positionH relativeFrom="column">
                    <wp:posOffset>-635</wp:posOffset>
                  </wp:positionH>
                  <wp:positionV relativeFrom="paragraph">
                    <wp:posOffset>0</wp:posOffset>
                  </wp:positionV>
                  <wp:extent cx="1347296" cy="1390650"/>
                  <wp:effectExtent l="0" t="0" r="5715" b="0"/>
                  <wp:wrapSquare wrapText="bothSides"/>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347296" cy="1390650"/>
                          </a:xfrm>
                          <a:prstGeom prst="rect">
                            <a:avLst/>
                          </a:prstGeom>
                        </pic:spPr>
                      </pic:pic>
                    </a:graphicData>
                  </a:graphic>
                </wp:anchor>
              </w:drawing>
            </w:r>
            <w:r>
              <w:t>The Copy button copies the results to the clipboard.</w:t>
            </w:r>
          </w:p>
        </w:tc>
        <w:tc>
          <w:tcPr>
            <w:tcW w:w="4253" w:type="dxa"/>
          </w:tcPr>
          <w:p w14:paraId="63125909" w14:textId="77777777" w:rsidR="00B25BCA" w:rsidRDefault="00B25BCA" w:rsidP="00B25BCA">
            <w:r>
              <w:rPr>
                <w:noProof/>
              </w:rPr>
              <w:drawing>
                <wp:inline distT="0" distB="0" distL="0" distR="0" wp14:anchorId="0E571FBF" wp14:editId="3F6991F7">
                  <wp:extent cx="2405380" cy="2128520"/>
                  <wp:effectExtent l="0" t="0" r="0" b="5080"/>
                  <wp:docPr id="231" name="Picture 231"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Graphical user interface, chart, line chart&#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05380" cy="2128520"/>
                          </a:xfrm>
                          <a:prstGeom prst="rect">
                            <a:avLst/>
                          </a:prstGeom>
                          <a:noFill/>
                        </pic:spPr>
                      </pic:pic>
                    </a:graphicData>
                  </a:graphic>
                </wp:inline>
              </w:drawing>
            </w:r>
          </w:p>
        </w:tc>
      </w:tr>
    </w:tbl>
    <w:p w14:paraId="4DF4DE14" w14:textId="77777777" w:rsidR="00B25BCA" w:rsidRDefault="00B25BCA" w:rsidP="00003DEF"/>
    <w:p w14:paraId="6A47D3EF" w14:textId="77777777" w:rsidR="00B25BCA" w:rsidRDefault="00B25BCA" w:rsidP="00003DEF"/>
    <w:p w14:paraId="1E8032CC" w14:textId="77777777" w:rsidR="00B25BCA" w:rsidRDefault="00B25BCA" w:rsidP="00003DEF"/>
    <w:p w14:paraId="4FDACEED" w14:textId="77777777" w:rsidR="00B25BCA" w:rsidRDefault="00B25BCA" w:rsidP="00003DEF"/>
    <w:p w14:paraId="17FC752A" w14:textId="77777777" w:rsidR="00B25BCA" w:rsidRDefault="00B25BCA" w:rsidP="00003DEF"/>
    <w:p w14:paraId="479DE6F9" w14:textId="77777777" w:rsidR="00B25BCA" w:rsidRDefault="00B25BCA" w:rsidP="00003DEF"/>
    <w:p w14:paraId="589C9307" w14:textId="77777777" w:rsidR="00B25BCA" w:rsidRDefault="00B25BCA" w:rsidP="00003DEF"/>
    <w:p w14:paraId="58CDCE3F" w14:textId="77777777" w:rsidR="00B25BCA" w:rsidRDefault="00B25BCA" w:rsidP="00003DEF"/>
    <w:p w14:paraId="1DE77160" w14:textId="77777777" w:rsidR="00B25BCA" w:rsidRDefault="00B25BCA" w:rsidP="00003DEF"/>
    <w:p w14:paraId="21E6DF08" w14:textId="77777777" w:rsidR="00B25BCA" w:rsidRDefault="00B25BCA" w:rsidP="00003DEF"/>
    <w:p w14:paraId="755E964A" w14:textId="77777777" w:rsidR="00B25BCA" w:rsidRDefault="00B25BCA" w:rsidP="00003DEF"/>
    <w:p w14:paraId="457FE8A6" w14:textId="77777777" w:rsidR="00B25BCA" w:rsidRDefault="00B25BCA" w:rsidP="00003DEF">
      <w:r>
        <w:lastRenderedPageBreak/>
        <w:t>O</w:t>
      </w:r>
      <w:r w:rsidR="00742618">
        <w:t>utput</w:t>
      </w:r>
      <w:r w:rsidR="009F4310">
        <w:t xml:space="preserve"> when multiple profiles are selected:</w:t>
      </w:r>
    </w:p>
    <w:p w14:paraId="287FBDF8" w14:textId="77777777" w:rsidR="00B25BCA" w:rsidRDefault="00B25BCA" w:rsidP="00003DEF"/>
    <w:p w14:paraId="018706EE" w14:textId="46019362" w:rsidR="00232AD2" w:rsidRDefault="009F4310" w:rsidP="00003DEF">
      <w:r>
        <w:rPr>
          <w:noProof/>
        </w:rPr>
        <w:drawing>
          <wp:inline distT="0" distB="0" distL="0" distR="0" wp14:anchorId="5C4A6C6A" wp14:editId="3FADF488">
            <wp:extent cx="5761355" cy="284734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61355" cy="2847340"/>
                    </a:xfrm>
                    <a:prstGeom prst="rect">
                      <a:avLst/>
                    </a:prstGeom>
                    <a:noFill/>
                  </pic:spPr>
                </pic:pic>
              </a:graphicData>
            </a:graphic>
          </wp:inline>
        </w:drawing>
      </w:r>
    </w:p>
    <w:p w14:paraId="107532A1" w14:textId="77777777" w:rsidR="00CD6077" w:rsidRPr="00CD6077" w:rsidRDefault="00CD6077" w:rsidP="00CD6077">
      <w:r w:rsidRPr="00CD6077">
        <w:t>The Simulation model option computes the volume, and centroid position (x, z) for each wave condition in the time series. The resultant time series is plotted and can be saved as a new data set for more detailed comparison with similar data from the measured profiles.</w:t>
      </w:r>
    </w:p>
    <w:p w14:paraId="2BDF1036" w14:textId="55709730" w:rsidR="00CD6077" w:rsidRPr="00CD6077" w:rsidRDefault="00CD6077" w:rsidP="00742618">
      <w:pPr>
        <w:rPr>
          <w:i/>
          <w:iCs/>
        </w:rPr>
      </w:pPr>
      <w:r w:rsidRPr="00CD6077">
        <w:rPr>
          <w:i/>
          <w:iCs/>
        </w:rPr>
        <w:t xml:space="preserve">The BMVmodel </w:t>
      </w:r>
      <w:r>
        <w:rPr>
          <w:i/>
          <w:iCs/>
        </w:rPr>
        <w:t xml:space="preserve">simulation option </w:t>
      </w:r>
      <w:r w:rsidRPr="00CD6077">
        <w:rPr>
          <w:i/>
          <w:iCs/>
        </w:rPr>
        <w:t xml:space="preserve">is </w:t>
      </w:r>
      <w:r>
        <w:rPr>
          <w:i/>
          <w:iCs/>
        </w:rPr>
        <w:t xml:space="preserve">still </w:t>
      </w:r>
      <w:r w:rsidRPr="00CD6077">
        <w:rPr>
          <w:i/>
          <w:iCs/>
        </w:rPr>
        <w:t>under development</w:t>
      </w:r>
      <w:r>
        <w:rPr>
          <w:i/>
          <w:iCs/>
        </w:rPr>
        <w:t>.</w:t>
      </w:r>
    </w:p>
    <w:p w14:paraId="13B9E25A" w14:textId="5D2D55EF" w:rsidR="00652AD0" w:rsidRDefault="00652AD0" w:rsidP="00EE32A9"/>
    <w:p w14:paraId="2F46975A" w14:textId="21166258" w:rsidR="00652AD0" w:rsidRDefault="00652AD0" w:rsidP="00652AD0">
      <w:pPr>
        <w:pStyle w:val="Heading2"/>
      </w:pPr>
      <w:bookmarkStart w:id="289" w:name="_Toc219458225"/>
      <w:r>
        <w:t>Beach Vulnerability Index</w:t>
      </w:r>
      <w:bookmarkEnd w:id="289"/>
    </w:p>
    <w:p w14:paraId="63ACA1F4" w14:textId="28D1491D" w:rsidR="007D10DD" w:rsidRDefault="00B55A73">
      <w:pPr>
        <w:spacing w:after="160"/>
      </w:pPr>
      <w:r>
        <w:t>There are two options accessible form the Run</w:t>
      </w:r>
      <w:r w:rsidR="00EA04E6">
        <w:t xml:space="preserve"> menu, namely a Single site version and a version that examines a beach based on a set of beach profiles</w:t>
      </w:r>
      <w:r w:rsidR="007225E3">
        <w:t xml:space="preserve"> (see Section </w:t>
      </w:r>
      <w:r w:rsidR="007225E3">
        <w:fldChar w:fldCharType="begin"/>
      </w:r>
      <w:r w:rsidR="007225E3">
        <w:instrText xml:space="preserve"> REF _Ref44422504 \r \h </w:instrText>
      </w:r>
      <w:r w:rsidR="007225E3">
        <w:fldChar w:fldCharType="separate"/>
      </w:r>
      <w:r w:rsidR="00DF5A44">
        <w:t>3.5.6</w:t>
      </w:r>
      <w:r w:rsidR="007225E3">
        <w:fldChar w:fldCharType="end"/>
      </w:r>
      <w:r w:rsidR="007225E3">
        <w:t>)</w:t>
      </w:r>
      <w:r w:rsidR="00EA04E6">
        <w:t>.</w:t>
      </w:r>
      <w:r w:rsidR="007225E3">
        <w:t xml:space="preserve"> The basis of these two models are summarised in the following sections.</w:t>
      </w:r>
      <w:r w:rsidR="008375D5">
        <w:t xml:space="preserve"> These models make use of the Matlab</w:t>
      </w:r>
      <w:r w:rsidR="008375D5" w:rsidRPr="008375D5">
        <w:rPr>
          <w:vertAlign w:val="superscript"/>
        </w:rPr>
        <w:t xml:space="preserve"> </w:t>
      </w:r>
      <w:r w:rsidR="008375D5" w:rsidRPr="00E81412">
        <w:rPr>
          <w:vertAlign w:val="superscript"/>
        </w:rPr>
        <w:t>TM</w:t>
      </w:r>
      <w:r w:rsidR="008375D5">
        <w:t xml:space="preserve">  Statistical Toolbox.</w:t>
      </w:r>
    </w:p>
    <w:p w14:paraId="1E9928FB" w14:textId="31103CC9" w:rsidR="007225E3" w:rsidRDefault="007225E3" w:rsidP="007225E3">
      <w:pPr>
        <w:pStyle w:val="Heading3"/>
      </w:pPr>
      <w:bookmarkStart w:id="290" w:name="_Ref44423179"/>
      <w:bookmarkStart w:id="291" w:name="_Toc219458226"/>
      <w:r>
        <w:t>Single site BVI</w:t>
      </w:r>
      <w:bookmarkEnd w:id="290"/>
      <w:r w:rsidR="005925FA">
        <w:t xml:space="preserve"> (</w:t>
      </w:r>
      <w:r w:rsidR="005925FA">
        <w:rPr>
          <w:i/>
          <w:color w:val="7B2520" w:themeColor="accent3" w:themeShade="BF"/>
        </w:rPr>
        <w:t>Run</w:t>
      </w:r>
      <w:r w:rsidR="005925FA" w:rsidRPr="0096599A">
        <w:rPr>
          <w:i/>
          <w:color w:val="7B2520" w:themeColor="accent3" w:themeShade="BF"/>
        </w:rPr>
        <w:t xml:space="preserve">&gt; </w:t>
      </w:r>
      <w:r w:rsidR="005925FA">
        <w:rPr>
          <w:i/>
          <w:color w:val="7B2520" w:themeColor="accent3" w:themeShade="BF"/>
        </w:rPr>
        <w:t>Vulnerability&gt;BVI site</w:t>
      </w:r>
      <w:r w:rsidR="005925FA">
        <w:t>:)</w:t>
      </w:r>
      <w:bookmarkEnd w:id="291"/>
    </w:p>
    <w:p w14:paraId="71C00A57" w14:textId="0E34C1AF" w:rsidR="007225E3" w:rsidRDefault="007225E3" w:rsidP="00EA04E6">
      <w:r>
        <w:t>Uses a set of models that are run independently to provide data on wave conditions, runup, littoral drift, cross-shore transport and shoreline position change rates. For further details of these models, see:</w:t>
      </w:r>
    </w:p>
    <w:p w14:paraId="62BD2A17" w14:textId="02B5FE4B" w:rsidR="00EA04E6" w:rsidRDefault="00EA04E6" w:rsidP="005C42B0">
      <w:pPr>
        <w:pStyle w:val="ListParagraph"/>
        <w:numPr>
          <w:ilvl w:val="0"/>
          <w:numId w:val="21"/>
        </w:numPr>
      </w:pPr>
      <w:r>
        <w:t>Nearshore waves:</w:t>
      </w:r>
      <w:bookmarkStart w:id="292" w:name="_Hlk44422795"/>
      <w:r w:rsidR="007225E3">
        <w:t xml:space="preserve"> Section </w:t>
      </w:r>
      <w:bookmarkEnd w:id="292"/>
      <w:r w:rsidR="007225E3">
        <w:fldChar w:fldCharType="begin"/>
      </w:r>
      <w:r w:rsidR="007225E3">
        <w:instrText xml:space="preserve"> REF _Ref462737628 \r \h </w:instrText>
      </w:r>
      <w:r w:rsidR="007225E3">
        <w:fldChar w:fldCharType="separate"/>
      </w:r>
      <w:r w:rsidR="00DF5A44">
        <w:t>4.2</w:t>
      </w:r>
      <w:r w:rsidR="007225E3">
        <w:fldChar w:fldCharType="end"/>
      </w:r>
    </w:p>
    <w:p w14:paraId="0E04AA25" w14:textId="013E195E" w:rsidR="00EA04E6" w:rsidRDefault="00EA04E6" w:rsidP="005C42B0">
      <w:pPr>
        <w:pStyle w:val="ListParagraph"/>
        <w:numPr>
          <w:ilvl w:val="0"/>
          <w:numId w:val="21"/>
        </w:numPr>
      </w:pPr>
      <w:r>
        <w:t>Runup</w:t>
      </w:r>
      <w:r w:rsidR="007225E3">
        <w:t xml:space="preserve">: Section </w:t>
      </w:r>
      <w:r w:rsidR="007225E3">
        <w:fldChar w:fldCharType="begin"/>
      </w:r>
      <w:r w:rsidR="007225E3">
        <w:instrText xml:space="preserve"> REF _Ref513833452 \r \h </w:instrText>
      </w:r>
      <w:r w:rsidR="007225E3">
        <w:fldChar w:fldCharType="separate"/>
      </w:r>
      <w:r w:rsidR="00DF5A44">
        <w:t>4.6</w:t>
      </w:r>
      <w:r w:rsidR="007225E3">
        <w:fldChar w:fldCharType="end"/>
      </w:r>
    </w:p>
    <w:p w14:paraId="64001598" w14:textId="652EE5D7" w:rsidR="00EA04E6" w:rsidRDefault="00EA04E6" w:rsidP="005C42B0">
      <w:pPr>
        <w:pStyle w:val="ListParagraph"/>
        <w:numPr>
          <w:ilvl w:val="0"/>
          <w:numId w:val="21"/>
        </w:numPr>
      </w:pPr>
      <w:r>
        <w:t>Littoral drift</w:t>
      </w:r>
      <w:r w:rsidR="007225E3">
        <w:t xml:space="preserve">: Section </w:t>
      </w:r>
      <w:r w:rsidR="007225E3">
        <w:fldChar w:fldCharType="begin"/>
      </w:r>
      <w:r w:rsidR="007225E3">
        <w:instrText xml:space="preserve"> REF _Ref462742639 \r \h </w:instrText>
      </w:r>
      <w:r w:rsidR="007225E3">
        <w:fldChar w:fldCharType="separate"/>
      </w:r>
      <w:r w:rsidR="00DF5A44">
        <w:t>4.7</w:t>
      </w:r>
      <w:r w:rsidR="007225E3">
        <w:fldChar w:fldCharType="end"/>
      </w:r>
    </w:p>
    <w:p w14:paraId="72496559" w14:textId="1C5CD183" w:rsidR="00EA04E6" w:rsidRDefault="00EA04E6" w:rsidP="005C42B0">
      <w:pPr>
        <w:pStyle w:val="ListParagraph"/>
        <w:numPr>
          <w:ilvl w:val="0"/>
          <w:numId w:val="21"/>
        </w:numPr>
      </w:pPr>
      <w:r>
        <w:t>Cross-shore transport</w:t>
      </w:r>
      <w:r w:rsidR="007225E3">
        <w:t xml:space="preserve">: Section </w:t>
      </w:r>
      <w:r w:rsidR="007225E3">
        <w:fldChar w:fldCharType="begin"/>
      </w:r>
      <w:r w:rsidR="007225E3">
        <w:instrText xml:space="preserve"> REF _Ref44422883 \r \h </w:instrText>
      </w:r>
      <w:r w:rsidR="007225E3">
        <w:fldChar w:fldCharType="separate"/>
      </w:r>
      <w:r w:rsidR="00DF5A44">
        <w:t>4.8</w:t>
      </w:r>
      <w:r w:rsidR="007225E3">
        <w:fldChar w:fldCharType="end"/>
      </w:r>
    </w:p>
    <w:p w14:paraId="04C1EE36" w14:textId="7F0BFBA7" w:rsidR="00EA04E6" w:rsidRDefault="00D92079" w:rsidP="005C42B0">
      <w:pPr>
        <w:pStyle w:val="ListParagraph"/>
        <w:numPr>
          <w:ilvl w:val="0"/>
          <w:numId w:val="21"/>
        </w:numPr>
      </w:pPr>
      <w:r>
        <w:t xml:space="preserve">Rate of </w:t>
      </w:r>
      <w:r w:rsidR="00EA04E6">
        <w:t>Shoreline</w:t>
      </w:r>
      <w:r>
        <w:t xml:space="preserve"> change</w:t>
      </w:r>
      <w:r w:rsidR="007225E3">
        <w:t>: Section</w:t>
      </w:r>
      <w:bookmarkStart w:id="293" w:name="_Hlk44427625"/>
      <w:r w:rsidR="007225E3">
        <w:t xml:space="preserve"> </w:t>
      </w:r>
      <w:r w:rsidR="007225E3">
        <w:fldChar w:fldCharType="begin"/>
      </w:r>
      <w:r w:rsidR="007225E3">
        <w:instrText xml:space="preserve"> REF _Ref526685381 \r \h </w:instrText>
      </w:r>
      <w:r w:rsidR="007225E3">
        <w:fldChar w:fldCharType="separate"/>
      </w:r>
      <w:r w:rsidR="00DF5A44">
        <w:t>4.14</w:t>
      </w:r>
      <w:r w:rsidR="007225E3">
        <w:fldChar w:fldCharType="end"/>
      </w:r>
      <w:bookmarkEnd w:id="293"/>
    </w:p>
    <w:p w14:paraId="1EDC503B" w14:textId="1464703A" w:rsidR="00EA04E6" w:rsidRDefault="00EA04E6" w:rsidP="00EA04E6">
      <w:r>
        <w:t>Different scenarios can be considered by generating multiple cases of the above models and then selecting different combinations in the Vulnerability UI</w:t>
      </w:r>
      <w:r w:rsidR="007225E3">
        <w:t xml:space="preserve">, see Section </w:t>
      </w:r>
      <w:r w:rsidR="007225E3">
        <w:fldChar w:fldCharType="begin"/>
      </w:r>
      <w:r w:rsidR="007225E3">
        <w:instrText xml:space="preserve"> REF _Ref44422504 \r \h </w:instrText>
      </w:r>
      <w:r w:rsidR="007225E3">
        <w:fldChar w:fldCharType="separate"/>
      </w:r>
      <w:r w:rsidR="00DF5A44">
        <w:t>3.5.6</w:t>
      </w:r>
      <w:r w:rsidR="007225E3">
        <w:fldChar w:fldCharType="end"/>
      </w:r>
      <w:r w:rsidR="007225E3">
        <w:t>.</w:t>
      </w:r>
    </w:p>
    <w:p w14:paraId="1252A341" w14:textId="7EF18064" w:rsidR="007225E3" w:rsidRDefault="00EA46D0" w:rsidP="00EA04E6">
      <w:r>
        <w:t xml:space="preserve">Three statistics are computed for four indicators, which are then combined as an arithmetic mean to give a summary statistic. </w:t>
      </w:r>
      <w:r w:rsidR="00694772">
        <w:t xml:space="preserve">The three statistics are for the </w:t>
      </w:r>
      <w:r w:rsidR="009D3253">
        <w:t>relative magnitude</w:t>
      </w:r>
      <w:r w:rsidR="00E37049">
        <w:t xml:space="preserve"> index (RMI)</w:t>
      </w:r>
      <w:r w:rsidR="00694772">
        <w:t>, coefficient of variation</w:t>
      </w:r>
      <w:r w:rsidR="00E37049">
        <w:t xml:space="preserve"> index (CVI)</w:t>
      </w:r>
      <w:r w:rsidR="00694772">
        <w:t xml:space="preserve"> and the </w:t>
      </w:r>
      <w:r w:rsidR="00E37049">
        <w:t xml:space="preserve">beach vulnerability index </w:t>
      </w:r>
      <w:r w:rsidR="00694772">
        <w:t>BVI</w:t>
      </w:r>
      <w:r w:rsidR="009D3253">
        <w:t xml:space="preserve"> (</w:t>
      </w:r>
      <w:r w:rsidR="00E37049">
        <w:t xml:space="preserve">a </w:t>
      </w:r>
      <w:r w:rsidR="00694772">
        <w:t xml:space="preserve">slightly modified </w:t>
      </w:r>
      <w:r w:rsidR="00E37049">
        <w:t>version of</w:t>
      </w:r>
      <w:r w:rsidR="00694772">
        <w:t xml:space="preserve"> the form used by Alexandrakis </w:t>
      </w:r>
      <w:r w:rsidR="00694772">
        <w:fldChar w:fldCharType="begin"/>
      </w:r>
      <w:r w:rsidR="00996F90">
        <w:instrText xml:space="preserve"> ADDIN EN.CITE &lt;EndNote&gt;&lt;Cite ExcludeAuth="1"&gt;&lt;Author&gt;Alexandrakis&lt;/Author&gt;&lt;Year&gt;2014&lt;/Year&gt;&lt;RecNum&gt;4246&lt;/RecNum&gt;&lt;DisplayText&gt;(2014)&lt;/DisplayText&gt;&lt;record&gt;&lt;rec-number&gt;4246&lt;/rec-number&gt;&lt;foreign-keys&gt;&lt;key app="EN" db-id="sv9fdvxxw0ss5geav2oxv0s15saz05p5zzwd" timestamp="1542971701" guid="74d876cb-b780-466c-a362-ba08c4c5f84d"&gt;4246&lt;/key&gt;&lt;/foreign-keys&gt;&lt;ref-type name="Journal Article"&gt;17&lt;/ref-type&gt;&lt;contributors&gt;&lt;authors&gt;&lt;author&gt;Alexandrakis, G.&lt;/author&gt;&lt;author&gt;Poulos, SEpsilon&lt;/author&gt;&lt;/authors&gt;&lt;/contributors&gt;&lt;auth-address&gt;Institute of Applied and Computational Mathematics, Foundation of Research and Technology, Hellas.&amp;#xD;Faculty of Geology &amp;amp;Geoenvironment, Department of Geography &amp;amp;Climatology, University of Athens, Athens, Greece.&lt;/auth-address&gt;&lt;titles&gt;&lt;title&gt;An holistic approach to beach erosion vulnerability assessment&lt;/title&gt;&lt;secondary-title&gt;Sci Rep&lt;/secondary-title&gt;&lt;/titles&gt;&lt;periodical&gt;&lt;full-title&gt;Sci Rep&lt;/full-title&gt;&lt;/periodical&gt;&lt;pages&gt;6078&lt;/pages&gt;&lt;volume&gt;4&lt;/volume&gt;&lt;edition&gt;2014/08/16&lt;/edition&gt;&lt;dates&gt;&lt;year&gt;2014&lt;/year&gt;&lt;pub-dates&gt;&lt;date&gt;Aug 15&lt;/date&gt;&lt;/pub-dates&gt;&lt;/dates&gt;&lt;isbn&gt;2045-2322 (Electronic)&amp;#xD;2045-2322 (Linking)&lt;/isbn&gt;&lt;accession-num&gt;25123815&lt;/accession-num&gt;&lt;urls&gt;&lt;related-urls&gt;&lt;url&gt;https://www.ncbi.nlm.nih.gov/pubmed/25123815&lt;/url&gt;&lt;/related-urls&gt;&lt;/urls&gt;&lt;electronic-resource-num&gt;10.1038/srep06078&lt;/electronic-resource-num&gt;&lt;/record&gt;&lt;/Cite&gt;&lt;/EndNote&gt;</w:instrText>
      </w:r>
      <w:r w:rsidR="00694772">
        <w:fldChar w:fldCharType="separate"/>
      </w:r>
      <w:r w:rsidR="004D2E0A">
        <w:rPr>
          <w:noProof/>
        </w:rPr>
        <w:t>(2014)</w:t>
      </w:r>
      <w:r w:rsidR="00694772">
        <w:fldChar w:fldCharType="end"/>
      </w:r>
      <w:r w:rsidR="009D3253">
        <w:t>)</w:t>
      </w:r>
      <w:r w:rsidR="00694772">
        <w:t>.</w:t>
      </w:r>
      <w:r>
        <w:t>The four indicators relate to drift potential, cross-shore exchange, runup, and shoreline change.</w:t>
      </w:r>
      <w:r w:rsidR="00694772">
        <w:t xml:space="preserve"> </w:t>
      </w:r>
    </w:p>
    <w:p w14:paraId="472D147E" w14:textId="1D844FA2" w:rsidR="00E37049" w:rsidRDefault="009D3253" w:rsidP="00B20E18">
      <w:pPr>
        <w:spacing w:after="0"/>
      </w:pPr>
      <w:r>
        <w:t>The relative magnitude is defined as:</w:t>
      </w:r>
    </w:p>
    <w:p w14:paraId="3F8DB31E" w14:textId="7E9F7DB4" w:rsidR="00E37049" w:rsidRDefault="009D3253" w:rsidP="00B20E18">
      <w:pPr>
        <w:spacing w:after="0"/>
        <w:ind w:firstLine="720"/>
      </w:pPr>
      <w:r w:rsidRPr="009D3253">
        <w:rPr>
          <w:position w:val="-28"/>
        </w:rPr>
        <w:object w:dxaOrig="1359" w:dyaOrig="660" w14:anchorId="73F80A22">
          <v:shape id="_x0000_i1058" type="#_x0000_t75" style="width:66.75pt;height:33.35pt" o:ole="">
            <v:imagedata r:id="rId196" o:title=""/>
          </v:shape>
          <o:OLEObject Type="Embed" ProgID="Equation.DSMT4" ShapeID="_x0000_i1058" DrawAspect="Content" ObjectID="_1831119137" r:id="rId197"/>
        </w:object>
      </w:r>
      <w:r>
        <w:t xml:space="preserve">, where </w:t>
      </w:r>
      <w:bookmarkStart w:id="294" w:name="_Hlk44425019"/>
      <w:r>
        <w:rPr>
          <w:rFonts w:cstheme="minorHAnsi"/>
        </w:rPr>
        <w:t>μ</w:t>
      </w:r>
      <w:bookmarkEnd w:id="294"/>
      <w:r>
        <w:t xml:space="preserve"> is the mean and </w:t>
      </w:r>
      <w:bookmarkStart w:id="295" w:name="_Hlk44425008"/>
      <w:r>
        <w:rPr>
          <w:rFonts w:cstheme="minorHAnsi"/>
        </w:rPr>
        <w:t>σ</w:t>
      </w:r>
      <w:bookmarkEnd w:id="295"/>
      <w:r>
        <w:t xml:space="preserve"> is the standard deviation.</w:t>
      </w:r>
      <w:r w:rsidR="00E52D19">
        <w:t xml:space="preserve"> </w:t>
      </w:r>
    </w:p>
    <w:p w14:paraId="6A0F2C8A" w14:textId="43A00706" w:rsidR="00E37049" w:rsidRDefault="00D92079" w:rsidP="00E37049">
      <w:pPr>
        <w:rPr>
          <w:rFonts w:cstheme="minorHAnsi"/>
          <w:sz w:val="24"/>
          <w:szCs w:val="24"/>
        </w:rPr>
      </w:pPr>
      <w:r>
        <w:rPr>
          <w:rFonts w:cstheme="minorHAnsi"/>
          <w:sz w:val="24"/>
          <w:szCs w:val="24"/>
        </w:rPr>
        <w:t>For the variables</w:t>
      </w:r>
      <w:r w:rsidR="00E52D19">
        <w:rPr>
          <w:rFonts w:cstheme="minorHAnsi"/>
          <w:sz w:val="24"/>
          <w:szCs w:val="24"/>
        </w:rPr>
        <w:t xml:space="preserve"> that can be positive and negative</w:t>
      </w:r>
      <w:r>
        <w:rPr>
          <w:rFonts w:cstheme="minorHAnsi"/>
          <w:sz w:val="24"/>
          <w:szCs w:val="24"/>
        </w:rPr>
        <w:t xml:space="preserve"> (cross-shore transport, erosion/accretion)</w:t>
      </w:r>
      <w:r w:rsidR="00E52D19">
        <w:rPr>
          <w:rFonts w:cstheme="minorHAnsi"/>
          <w:sz w:val="24"/>
          <w:szCs w:val="24"/>
        </w:rPr>
        <w:t>, the data are divided into positive and negative values. The</w:t>
      </w:r>
      <w:r w:rsidR="00E37049">
        <w:rPr>
          <w:rFonts w:cstheme="minorHAnsi"/>
          <w:sz w:val="24"/>
          <w:szCs w:val="24"/>
        </w:rPr>
        <w:t xml:space="preserve"> positive values are used to compute  the index as defined above and the </w:t>
      </w:r>
      <w:r w:rsidR="00E52D19">
        <w:rPr>
          <w:rFonts w:cstheme="minorHAnsi"/>
          <w:sz w:val="24"/>
          <w:szCs w:val="24"/>
        </w:rPr>
        <w:t xml:space="preserve">negative </w:t>
      </w:r>
      <w:r w:rsidR="00E37049">
        <w:rPr>
          <w:rFonts w:cstheme="minorHAnsi"/>
          <w:sz w:val="24"/>
          <w:szCs w:val="24"/>
        </w:rPr>
        <w:t xml:space="preserve">values contribute to the index based on: </w:t>
      </w:r>
    </w:p>
    <w:p w14:paraId="09369A50" w14:textId="3B210A20" w:rsidR="00E52D19" w:rsidRDefault="00E52D19" w:rsidP="00E37049">
      <w:r w:rsidRPr="00E52D19">
        <w:rPr>
          <w:rFonts w:cstheme="minorHAnsi"/>
          <w:i/>
          <w:iCs/>
          <w:sz w:val="24"/>
          <w:szCs w:val="24"/>
        </w:rPr>
        <w:t>RMI = 1-RMI</w:t>
      </w:r>
      <w:r>
        <w:rPr>
          <w:rFonts w:cstheme="minorHAnsi"/>
          <w:i/>
          <w:iCs/>
          <w:sz w:val="24"/>
          <w:szCs w:val="24"/>
          <w:vertAlign w:val="subscript"/>
        </w:rPr>
        <w:t>(x&lt;0)</w:t>
      </w:r>
      <w:r w:rsidRPr="00E52D19">
        <w:rPr>
          <w:rFonts w:cstheme="minorHAnsi"/>
          <w:sz w:val="24"/>
          <w:szCs w:val="24"/>
          <w:vertAlign w:val="subscript"/>
        </w:rPr>
        <w:t xml:space="preserve"> </w:t>
      </w:r>
      <w:r>
        <w:rPr>
          <w:rFonts w:cstheme="minorHAnsi"/>
          <w:sz w:val="24"/>
          <w:szCs w:val="24"/>
        </w:rPr>
        <w:t>.</w:t>
      </w:r>
      <w:r w:rsidR="00E37049">
        <w:rPr>
          <w:rFonts w:cstheme="minorHAnsi"/>
          <w:sz w:val="24"/>
          <w:szCs w:val="24"/>
        </w:rPr>
        <w:t xml:space="preserve"> The final index is then the average of the two contribution.</w:t>
      </w:r>
    </w:p>
    <w:p w14:paraId="28BE4592" w14:textId="73FEDD85" w:rsidR="00E37049" w:rsidRDefault="00E52D19" w:rsidP="00B20E18">
      <w:pPr>
        <w:spacing w:after="0"/>
      </w:pPr>
      <w:r>
        <w:t>The coefficient of variation is defined a</w:t>
      </w:r>
      <w:r w:rsidR="00E37049">
        <w:t>:</w:t>
      </w:r>
    </w:p>
    <w:p w14:paraId="0F0B106E" w14:textId="54276046" w:rsidR="00E37049" w:rsidRDefault="00E52D19" w:rsidP="00B20E18">
      <w:pPr>
        <w:spacing w:after="0"/>
        <w:ind w:firstLine="720"/>
        <w:rPr>
          <w:rFonts w:cstheme="minorHAnsi"/>
          <w:sz w:val="24"/>
          <w:szCs w:val="24"/>
        </w:rPr>
      </w:pPr>
      <w:r>
        <w:t xml:space="preserve"> </w:t>
      </w:r>
      <w:r w:rsidRPr="00E52D19">
        <w:rPr>
          <w:i/>
          <w:iCs/>
        </w:rPr>
        <w:t>CVI =</w:t>
      </w:r>
      <w:r w:rsidRPr="00E52D19">
        <w:rPr>
          <w:i/>
          <w:iCs/>
          <w:sz w:val="24"/>
          <w:szCs w:val="24"/>
        </w:rPr>
        <w:t xml:space="preserve"> σ/</w:t>
      </w:r>
      <w:r w:rsidRPr="00E52D19">
        <w:rPr>
          <w:rFonts w:cstheme="minorHAnsi"/>
          <w:i/>
          <w:iCs/>
          <w:sz w:val="24"/>
          <w:szCs w:val="24"/>
        </w:rPr>
        <w:t xml:space="preserve"> μ</w:t>
      </w:r>
      <w:r w:rsidR="00E37049">
        <w:rPr>
          <w:rFonts w:cstheme="minorHAnsi"/>
          <w:sz w:val="24"/>
          <w:szCs w:val="24"/>
        </w:rPr>
        <w:t xml:space="preserve">, </w:t>
      </w:r>
      <w:r w:rsidR="00E37049" w:rsidRPr="00E37049">
        <w:rPr>
          <w:rFonts w:cstheme="minorHAnsi"/>
          <w:sz w:val="24"/>
          <w:szCs w:val="24"/>
        </w:rPr>
        <w:t>where μ is the mean and σ is the standard deviation.</w:t>
      </w:r>
    </w:p>
    <w:p w14:paraId="3412A49D" w14:textId="6B7C7C94" w:rsidR="00E52D19" w:rsidRDefault="00D92079" w:rsidP="00E37049">
      <w:pPr>
        <w:rPr>
          <w:rFonts w:cstheme="minorHAnsi"/>
          <w:sz w:val="24"/>
          <w:szCs w:val="24"/>
        </w:rPr>
      </w:pPr>
      <w:r>
        <w:rPr>
          <w:rFonts w:cstheme="minorHAnsi"/>
          <w:sz w:val="24"/>
          <w:szCs w:val="24"/>
        </w:rPr>
        <w:t xml:space="preserve">Again, the data are divided for variables that </w:t>
      </w:r>
      <w:r w:rsidR="00B20E18">
        <w:rPr>
          <w:rFonts w:cstheme="minorHAnsi"/>
          <w:sz w:val="24"/>
          <w:szCs w:val="24"/>
        </w:rPr>
        <w:t>can be</w:t>
      </w:r>
      <w:r>
        <w:rPr>
          <w:rFonts w:cstheme="minorHAnsi"/>
          <w:sz w:val="24"/>
          <w:szCs w:val="24"/>
        </w:rPr>
        <w:t xml:space="preserve"> positive and negative. Using absolute values of the negative component, the two values are averaged.</w:t>
      </w:r>
      <w:r w:rsidR="00B20E18" w:rsidRPr="00B20E18">
        <w:rPr>
          <w:rFonts w:cstheme="minorHAnsi"/>
          <w:sz w:val="24"/>
          <w:szCs w:val="24"/>
        </w:rPr>
        <w:t xml:space="preserve"> </w:t>
      </w:r>
    </w:p>
    <w:p w14:paraId="0DAAC731" w14:textId="075D638A" w:rsidR="009D3253" w:rsidRDefault="00E52D19" w:rsidP="00EA04E6">
      <w:pPr>
        <w:rPr>
          <w:rFonts w:cstheme="minorHAnsi"/>
          <w:sz w:val="24"/>
          <w:szCs w:val="24"/>
        </w:rPr>
      </w:pPr>
      <w:r>
        <w:rPr>
          <w:rFonts w:cstheme="minorHAnsi"/>
          <w:sz w:val="24"/>
          <w:szCs w:val="24"/>
        </w:rPr>
        <w:t>The BVI is defined for each indicator</w:t>
      </w:r>
      <w:r w:rsidR="00D92079">
        <w:rPr>
          <w:rFonts w:cstheme="minorHAnsi"/>
          <w:sz w:val="24"/>
          <w:szCs w:val="24"/>
        </w:rPr>
        <w:t xml:space="preserve"> are as follows:</w:t>
      </w:r>
    </w:p>
    <w:p w14:paraId="12B4E6C2" w14:textId="0DD546C7" w:rsidR="00D92079" w:rsidRPr="00E52D19" w:rsidRDefault="00206E24" w:rsidP="00D92079">
      <w:pPr>
        <w:ind w:firstLine="720"/>
      </w:pPr>
      <w:r w:rsidRPr="00206E24">
        <w:rPr>
          <w:rFonts w:cstheme="minorHAnsi"/>
          <w:position w:val="-82"/>
          <w:sz w:val="24"/>
          <w:szCs w:val="24"/>
        </w:rPr>
        <w:object w:dxaOrig="4300" w:dyaOrig="1760" w14:anchorId="01619C92">
          <v:shape id="_x0000_i1059" type="#_x0000_t75" style="width:214.8pt;height:87.9pt" o:ole="">
            <v:imagedata r:id="rId198" o:title=""/>
          </v:shape>
          <o:OLEObject Type="Embed" ProgID="Equation.DSMT4" ShapeID="_x0000_i1059" DrawAspect="Content" ObjectID="_1831119138" r:id="rId199"/>
        </w:object>
      </w:r>
    </w:p>
    <w:p w14:paraId="6283B4DC" w14:textId="5A3F3A07" w:rsidR="00A460A0" w:rsidRDefault="006B1104" w:rsidP="00EA04E6">
      <w:r>
        <w:t xml:space="preserve">where an overbar indicates a mean value and subscript </w:t>
      </w:r>
      <w:r w:rsidRPr="006B1104">
        <w:rPr>
          <w:i/>
          <w:iCs/>
        </w:rPr>
        <w:t>max</w:t>
      </w:r>
      <w:r>
        <w:t xml:space="preserve"> the maximum value. </w:t>
      </w:r>
      <w:r w:rsidRPr="006B1104">
        <w:rPr>
          <w:i/>
          <w:iCs/>
        </w:rPr>
        <w:t>Q</w:t>
      </w:r>
      <w:r>
        <w:t xml:space="preserve"> are rates of littoral or cross-shore transport</w:t>
      </w:r>
      <w:r w:rsidR="00912727">
        <w:t xml:space="preserve">, the overbar indicates a time mean value, the vertical bars denote absolute values, </w:t>
      </w:r>
      <w:r>
        <w:t xml:space="preserve">and the superscripts </w:t>
      </w:r>
      <w:r w:rsidRPr="006B1104">
        <w:rPr>
          <w:i/>
          <w:iCs/>
        </w:rPr>
        <w:t>on</w:t>
      </w:r>
      <w:r>
        <w:t xml:space="preserve"> and </w:t>
      </w:r>
      <w:r w:rsidRPr="006B1104">
        <w:rPr>
          <w:i/>
          <w:iCs/>
        </w:rPr>
        <w:t>off</w:t>
      </w:r>
      <w:r>
        <w:t xml:space="preserve">, refer to onshore and offshore transport. For runup, </w:t>
      </w:r>
      <w:r w:rsidRPr="008375D5">
        <w:rPr>
          <w:i/>
          <w:iCs/>
        </w:rPr>
        <w:t>zRu</w:t>
      </w:r>
      <w:r>
        <w:t xml:space="preserve"> is the 2%</w:t>
      </w:r>
      <w:r w:rsidR="008375D5">
        <w:t xml:space="preserve"> runup elevation</w:t>
      </w:r>
      <w:r w:rsidR="00CE4381">
        <w:t xml:space="preserve"> </w:t>
      </w:r>
      <w:r w:rsidR="00CE4381">
        <w:fldChar w:fldCharType="begin"/>
      </w:r>
      <w:r w:rsidR="00996F90">
        <w:instrText xml:space="preserve"> ADDIN EN.CITE &lt;EndNote&gt;&lt;Cite&gt;&lt;Author&gt;Stockdon&lt;/Author&gt;&lt;Year&gt;2006&lt;/Year&gt;&lt;RecNum&gt;4131&lt;/RecNum&gt;&lt;DisplayText&gt;(Stockdon&lt;style face="italic"&gt; et al.&lt;/style&gt;, 2006)&lt;/DisplayText&gt;&lt;record&gt;&lt;rec-number&gt;4131&lt;/rec-number&gt;&lt;foreign-keys&gt;&lt;key app="EN" db-id="sv9fdvxxw0ss5geav2oxv0s15saz05p5zzwd" timestamp="1525677576" guid="88cbfaf9-6b16-43f6-b667-5dfc064f20f6"&gt;4131&lt;/key&gt;&lt;/foreign-keys&gt;&lt;ref-type name="Journal Article"&gt;17&lt;/ref-type&gt;&lt;contributors&gt;&lt;authors&gt;&lt;author&gt;Stockdon, Hilary F.&lt;/author&gt;&lt;author&gt;Holman, Rob A.&lt;/author&gt;&lt;author&gt;Howd, Peter A.&lt;/author&gt;&lt;author&gt;Sallenger, Asbury H.&lt;/author&gt;&lt;/authors&gt;&lt;/contributors&gt;&lt;titles&gt;&lt;title&gt;Empirical parameterization of setup, swash, and runup&lt;/title&gt;&lt;secondary-title&gt;Coastal Engineering&lt;/secondary-title&gt;&lt;/titles&gt;&lt;periodical&gt;&lt;full-title&gt;Coastal Engineering&lt;/full-title&gt;&lt;/periodical&gt;&lt;pages&gt;573-588&lt;/pages&gt;&lt;volume&gt;53&lt;/volume&gt;&lt;number&gt;7&lt;/number&gt;&lt;section&gt;573&lt;/section&gt;&lt;dates&gt;&lt;year&gt;2006&lt;/year&gt;&lt;/dates&gt;&lt;isbn&gt;03783839&lt;/isbn&gt;&lt;urls&gt;&lt;/urls&gt;&lt;electronic-resource-num&gt;10.1016/j.coastaleng.2005.12.005&lt;/electronic-resource-num&gt;&lt;/record&gt;&lt;/Cite&gt;&lt;/EndNote&gt;</w:instrText>
      </w:r>
      <w:r w:rsidR="00CE4381">
        <w:fldChar w:fldCharType="separate"/>
      </w:r>
      <w:r w:rsidR="00CE4381">
        <w:rPr>
          <w:noProof/>
        </w:rPr>
        <w:t>(Stockdon</w:t>
      </w:r>
      <w:r w:rsidR="00CE4381" w:rsidRPr="00CE4381">
        <w:rPr>
          <w:i/>
          <w:noProof/>
        </w:rPr>
        <w:t xml:space="preserve"> et al.</w:t>
      </w:r>
      <w:r w:rsidR="00CE4381">
        <w:rPr>
          <w:noProof/>
        </w:rPr>
        <w:t>, 2006)</w:t>
      </w:r>
      <w:r w:rsidR="00CE4381">
        <w:fldChar w:fldCharType="end"/>
      </w:r>
      <w:r w:rsidR="008375D5">
        <w:t xml:space="preserve">, taking into account variations in still water level, and </w:t>
      </w:r>
      <w:r w:rsidR="008375D5" w:rsidRPr="008375D5">
        <w:rPr>
          <w:i/>
          <w:iCs/>
        </w:rPr>
        <w:t>zCrest</w:t>
      </w:r>
      <w:r w:rsidR="008375D5">
        <w:t xml:space="preserve"> is the </w:t>
      </w:r>
      <w:r w:rsidR="00CE4381">
        <w:t>specified</w:t>
      </w:r>
      <w:r w:rsidR="008375D5">
        <w:t xml:space="preserve"> crest elevation (as defined in Site properties – see Section </w:t>
      </w:r>
      <w:r w:rsidR="008375D5">
        <w:fldChar w:fldCharType="begin"/>
      </w:r>
      <w:r w:rsidR="008375D5">
        <w:instrText xml:space="preserve"> REF _Ref39651735 \r \h </w:instrText>
      </w:r>
      <w:r w:rsidR="008375D5">
        <w:fldChar w:fldCharType="separate"/>
      </w:r>
      <w:r w:rsidR="00DF5A44">
        <w:t>3.4.3</w:t>
      </w:r>
      <w:r w:rsidR="008375D5">
        <w:fldChar w:fldCharType="end"/>
      </w:r>
      <w:r w:rsidR="008375D5">
        <w:t xml:space="preserve">). </w:t>
      </w:r>
    </w:p>
    <w:p w14:paraId="4DCD007F" w14:textId="5077859D" w:rsidR="00EA46D0" w:rsidRDefault="008375D5" w:rsidP="00EA04E6">
      <w:r>
        <w:t xml:space="preserve">The shoreline change indicator uses rates of shoreline change based on </w:t>
      </w:r>
      <w:r w:rsidR="00D52B8E">
        <w:t xml:space="preserve">the </w:t>
      </w:r>
      <w:r>
        <w:t>regression slope of the shoreline position</w:t>
      </w:r>
      <w:r w:rsidR="00D52B8E">
        <w:t xml:space="preserve">, </w:t>
      </w:r>
      <w:r w:rsidR="00D52B8E" w:rsidRPr="00D52B8E">
        <w:rPr>
          <w:rFonts w:cstheme="minorHAnsi"/>
          <w:i/>
          <w:iCs/>
        </w:rPr>
        <w:t>Δx</w:t>
      </w:r>
      <w:r w:rsidR="00D52B8E">
        <w:rPr>
          <w:rFonts w:cstheme="minorHAnsi"/>
        </w:rPr>
        <w:t xml:space="preserve"> m/yr </w:t>
      </w:r>
      <w:r>
        <w:t>(which depends on the elevation used when running the Shoreline model – see Section</w:t>
      </w:r>
      <w:r w:rsidR="00D52B8E">
        <w:t xml:space="preserve"> </w:t>
      </w:r>
      <w:r w:rsidR="00D52B8E">
        <w:fldChar w:fldCharType="begin"/>
      </w:r>
      <w:r w:rsidR="00D52B8E">
        <w:instrText xml:space="preserve"> REF _Ref526685381 \r \h </w:instrText>
      </w:r>
      <w:r w:rsidR="00D52B8E">
        <w:fldChar w:fldCharType="separate"/>
      </w:r>
      <w:r w:rsidR="00DF5A44">
        <w:t>4.14</w:t>
      </w:r>
      <w:r w:rsidR="00D52B8E">
        <w:fldChar w:fldCharType="end"/>
      </w:r>
      <w:r>
        <w:t>)</w:t>
      </w:r>
      <w:r w:rsidR="00D52B8E">
        <w:t xml:space="preserve"> averaged across</w:t>
      </w:r>
      <w:r>
        <w:t xml:space="preserve"> all the profiles</w:t>
      </w:r>
      <w:r w:rsidR="00D52B8E">
        <w:t xml:space="preserve"> included in the Shoreline model case. The difference of the positive and negative mean rates of change gives the net rate of change. To make this a “representative” distance it is multiplied by 1 year and this is divided by the beach width, </w:t>
      </w:r>
      <w:r w:rsidR="00D52B8E" w:rsidRPr="00D52B8E">
        <w:rPr>
          <w:i/>
          <w:iCs/>
        </w:rPr>
        <w:t>W</w:t>
      </w:r>
      <w:r w:rsidR="00D52B8E" w:rsidRPr="00D52B8E">
        <w:rPr>
          <w:i/>
          <w:iCs/>
          <w:vertAlign w:val="subscript"/>
        </w:rPr>
        <w:t>B</w:t>
      </w:r>
      <w:r w:rsidR="00D52B8E">
        <w:t xml:space="preserve">. This reflects the potential of losing the beach over this time interval. An upper bound value of 1 </w:t>
      </w:r>
      <w:r w:rsidR="00CE4381">
        <w:t xml:space="preserve">is set, </w:t>
      </w:r>
      <w:r w:rsidR="00D52B8E">
        <w:t xml:space="preserve">should there be the potential to </w:t>
      </w:r>
      <w:r w:rsidR="00CE4381">
        <w:t>lose</w:t>
      </w:r>
      <w:r w:rsidR="00D52B8E">
        <w:t xml:space="preserve"> the beach in a shorter </w:t>
      </w:r>
      <w:r w:rsidR="00B20E18">
        <w:t>period</w:t>
      </w:r>
      <w:r w:rsidR="00D52B8E">
        <w:t xml:space="preserve">. </w:t>
      </w:r>
      <w:r w:rsidR="00A460A0">
        <w:t>The beach width is computed from indicative high and low water levels (95% percentiles using the still water levels) and mean slope of the profiles at the defined shoreline position.</w:t>
      </w:r>
    </w:p>
    <w:p w14:paraId="10AEA092" w14:textId="542E2A1A" w:rsidR="008375D5" w:rsidRDefault="00B20E18" w:rsidP="00EA04E6">
      <w:r w:rsidRPr="00B20E18">
        <w:rPr>
          <w:noProof/>
        </w:rPr>
        <w:drawing>
          <wp:anchor distT="0" distB="0" distL="114300" distR="114300" simplePos="0" relativeHeight="251740160" behindDoc="0" locked="0" layoutInCell="1" allowOverlap="1" wp14:anchorId="316B5DD6" wp14:editId="2A8D91D8">
            <wp:simplePos x="0" y="0"/>
            <wp:positionH relativeFrom="margin">
              <wp:posOffset>2600005</wp:posOffset>
            </wp:positionH>
            <wp:positionV relativeFrom="paragraph">
              <wp:posOffset>420053</wp:posOffset>
            </wp:positionV>
            <wp:extent cx="3158494" cy="1581150"/>
            <wp:effectExtent l="0" t="0" r="3810" b="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167005" cy="1585411"/>
                    </a:xfrm>
                    <a:prstGeom prst="rect">
                      <a:avLst/>
                    </a:prstGeom>
                  </pic:spPr>
                </pic:pic>
              </a:graphicData>
            </a:graphic>
            <wp14:sizeRelH relativeFrom="margin">
              <wp14:pctWidth>0</wp14:pctWidth>
            </wp14:sizeRelH>
            <wp14:sizeRelV relativeFrom="margin">
              <wp14:pctHeight>0</wp14:pctHeight>
            </wp14:sizeRelV>
          </wp:anchor>
        </w:drawing>
      </w:r>
      <w:r w:rsidR="00A460A0">
        <w:t>NB: there are no checks in the model for data validity. It is therefore important to examine the contributing data sets and model outputs, to ensure that the data are representative of the conditions and have been suitably quality checked.</w:t>
      </w:r>
    </w:p>
    <w:p w14:paraId="6E0B6228" w14:textId="5A323BD4" w:rsidR="00206E24" w:rsidRDefault="00206E24" w:rsidP="00EA04E6"/>
    <w:p w14:paraId="0FE358EC" w14:textId="303F91F2" w:rsidR="00B20E18" w:rsidRPr="00651934" w:rsidRDefault="00B20E18" w:rsidP="00EA04E6">
      <w:pPr>
        <w:rPr>
          <w:sz w:val="4"/>
          <w:szCs w:val="4"/>
        </w:rPr>
      </w:pPr>
    </w:p>
    <w:p w14:paraId="0B29F915" w14:textId="1980ECAC" w:rsidR="00B20E18" w:rsidRDefault="00B20E18" w:rsidP="00EA04E6">
      <w:r>
        <w:t>Table rows are:</w:t>
      </w:r>
    </w:p>
    <w:p w14:paraId="53E8DB6D" w14:textId="307D48BE" w:rsidR="00B20E18" w:rsidRDefault="00B20E18" w:rsidP="00B20E18">
      <w:pPr>
        <w:spacing w:after="0"/>
      </w:pPr>
      <w:r>
        <w:t>1 – RMI = mean/(mean+st</w:t>
      </w:r>
      <w:r w:rsidR="00651934">
        <w:t>.</w:t>
      </w:r>
      <w:r>
        <w:t>dev)</w:t>
      </w:r>
    </w:p>
    <w:p w14:paraId="5DD3ABAC" w14:textId="515C78C4" w:rsidR="00B20E18" w:rsidRDefault="00B20E18" w:rsidP="00B20E18">
      <w:pPr>
        <w:spacing w:after="0"/>
      </w:pPr>
      <w:r>
        <w:t>2 – CVI = st</w:t>
      </w:r>
      <w:r w:rsidR="00651934">
        <w:t>.</w:t>
      </w:r>
      <w:r>
        <w:t>dev/mean</w:t>
      </w:r>
    </w:p>
    <w:p w14:paraId="33B17C0B" w14:textId="4269E389" w:rsidR="00B20E18" w:rsidRDefault="00B20E18" w:rsidP="00B20E18">
      <w:pPr>
        <w:spacing w:after="0"/>
      </w:pPr>
      <w:r>
        <w:t>3 – BVI = beach vulnerability indicators</w:t>
      </w:r>
    </w:p>
    <w:p w14:paraId="63EE792E" w14:textId="4EABCF93" w:rsidR="00206E24" w:rsidRDefault="00206E24" w:rsidP="00EA04E6"/>
    <w:p w14:paraId="4232B4A3" w14:textId="75640D64" w:rsidR="00EA04E6" w:rsidRDefault="007225E3" w:rsidP="007225E3">
      <w:pPr>
        <w:pStyle w:val="Heading3"/>
      </w:pPr>
      <w:bookmarkStart w:id="296" w:name="_Ref44423216"/>
      <w:bookmarkStart w:id="297" w:name="_Toc219458227"/>
      <w:r>
        <w:lastRenderedPageBreak/>
        <w:t>Multi-profile BVI</w:t>
      </w:r>
      <w:bookmarkEnd w:id="296"/>
      <w:r w:rsidR="005925FA">
        <w:t xml:space="preserve"> (</w:t>
      </w:r>
      <w:r w:rsidR="005925FA">
        <w:rPr>
          <w:i/>
          <w:color w:val="7B2520" w:themeColor="accent3" w:themeShade="BF"/>
        </w:rPr>
        <w:t>Run</w:t>
      </w:r>
      <w:r w:rsidR="005925FA" w:rsidRPr="0096599A">
        <w:rPr>
          <w:i/>
          <w:color w:val="7B2520" w:themeColor="accent3" w:themeShade="BF"/>
        </w:rPr>
        <w:t xml:space="preserve">&gt; </w:t>
      </w:r>
      <w:r w:rsidR="005925FA">
        <w:rPr>
          <w:i/>
          <w:color w:val="7B2520" w:themeColor="accent3" w:themeShade="BF"/>
        </w:rPr>
        <w:t>Vulnerability&gt;BVI profile set</w:t>
      </w:r>
      <w:r w:rsidR="005925FA">
        <w:t>:)</w:t>
      </w:r>
      <w:bookmarkEnd w:id="297"/>
    </w:p>
    <w:p w14:paraId="6F329F4E" w14:textId="77777777" w:rsidR="007359D0" w:rsidRDefault="00D03024" w:rsidP="00D03024">
      <w:r>
        <w:t xml:space="preserve">The multi-profile BVI also computes 4 indices and a resultant BVI based on the arithmetic mean of the constituent indices. </w:t>
      </w:r>
      <w:r w:rsidR="007359D0">
        <w:t>The method used defines a set of variables that seek to represent the dominant impacts on UK beaches. The definition of vulnerability used to define these variables is as follows:</w:t>
      </w:r>
    </w:p>
    <w:p w14:paraId="138565C7" w14:textId="75BCD3EC" w:rsidR="00D03024" w:rsidRDefault="00D03024" w:rsidP="00D03024">
      <w:r>
        <w:t>“</w:t>
      </w:r>
      <w:r w:rsidRPr="00D03024">
        <w:rPr>
          <w:i/>
          <w:iCs/>
        </w:rPr>
        <w:t>Vulnerability is defined as the potential of a coastal system to be harmed by the impact of a storm event and it is quantified by comparing the magnitude of the impact with the adaptation capacity of the system. In simple terms, the impact is characterised by the intensity of storm-induced coastal processes, whereas the adaptation ability is defined by the beach physical properties determining the capacity to cope with considered impacts</w:t>
      </w:r>
      <w:r>
        <w:t xml:space="preserve">” </w:t>
      </w:r>
      <w:r>
        <w:fldChar w:fldCharType="begin"/>
      </w:r>
      <w:r w:rsidR="00996F90">
        <w:instrText xml:space="preserve"> ADDIN EN.CITE &lt;EndNote&gt;&lt;Cite&gt;&lt;Author&gt;Bosom&lt;/Author&gt;&lt;Year&gt;2011&lt;/Year&gt;&lt;RecNum&gt;4851&lt;/RecNum&gt;&lt;DisplayText&gt;(Bosom and Jiménez, 2011)&lt;/DisplayText&gt;&lt;record&gt;&lt;rec-number&gt;4851&lt;/rec-number&gt;&lt;foreign-keys&gt;&lt;key app="EN" db-id="sv9fdvxxw0ss5geav2oxv0s15saz05p5zzwd" timestamp="1593420787" guid="231ba215-a514-4679-8abe-cab43e047980"&gt;4851&lt;/key&gt;&lt;/foreign-keys&gt;&lt;ref-type name="Journal Article"&gt;17&lt;/ref-type&gt;&lt;contributors&gt;&lt;authors&gt;&lt;author&gt;Bosom, E.&lt;/author&gt;&lt;author&gt;Jiménez, J. A.&lt;/author&gt;&lt;/authors&gt;&lt;/contributors&gt;&lt;titles&gt;&lt;title&gt;Probabilistic coastal vulnerability assessment to storms at regional scale – application to Catalan beaches (NW Mediterranean)&lt;/title&gt;&lt;secondary-title&gt;Natural Hazards and Earth System Science&lt;/secondary-title&gt;&lt;/titles&gt;&lt;periodical&gt;&lt;full-title&gt;Natural Hazards and Earth System Science&lt;/full-title&gt;&lt;/periodical&gt;&lt;pages&gt;475-484&lt;/pages&gt;&lt;volume&gt;11&lt;/volume&gt;&lt;number&gt;2&lt;/number&gt;&lt;section&gt;475&lt;/section&gt;&lt;dates&gt;&lt;year&gt;2011&lt;/year&gt;&lt;/dates&gt;&lt;isbn&gt;1684-9981&lt;/isbn&gt;&lt;urls&gt;&lt;/urls&gt;&lt;electronic-resource-num&gt;10.5194/nhess-11-475-2011&lt;/electronic-resource-num&gt;&lt;/record&gt;&lt;/Cite&gt;&lt;/EndNote&gt;</w:instrText>
      </w:r>
      <w:r>
        <w:fldChar w:fldCharType="separate"/>
      </w:r>
      <w:r>
        <w:rPr>
          <w:noProof/>
        </w:rPr>
        <w:t>(Bosom and Jiménez, 2011)</w:t>
      </w:r>
      <w:r>
        <w:fldChar w:fldCharType="end"/>
      </w:r>
      <w:r>
        <w:t xml:space="preserve">. </w:t>
      </w:r>
    </w:p>
    <w:p w14:paraId="3704B0AB" w14:textId="3253A05A" w:rsidR="00EA04E6" w:rsidRDefault="00D03024" w:rsidP="007359D0">
      <w:r>
        <w:t>Following this well-posed definition, data on wave, water level and sediment movement are used to characterise the potential impact</w:t>
      </w:r>
      <w:r w:rsidR="007359D0">
        <w:t>. T</w:t>
      </w:r>
      <w:r w:rsidR="007359D0" w:rsidRPr="007359D0">
        <w:t>he ability of</w:t>
      </w:r>
      <w:r w:rsidR="007359D0">
        <w:t xml:space="preserve"> </w:t>
      </w:r>
      <w:r w:rsidR="007359D0" w:rsidRPr="007359D0">
        <w:t>the coastal system to cope with the induced impacts</w:t>
      </w:r>
      <w:r w:rsidR="007359D0">
        <w:t xml:space="preserve"> is measured in terms of beach variables that provide an indication of the ability of the system to contain the impact. </w:t>
      </w:r>
      <w:r w:rsidR="00716A65">
        <w:t xml:space="preserve">The indices are computed using historic data and so represent a “state” of the system over the duration of the data, rather than a projection (e.g by including projected changes in sea level). </w:t>
      </w:r>
      <w:r w:rsidR="007359D0">
        <w:t>The indices are defined as summarised in the following table</w:t>
      </w:r>
      <w:r w:rsidR="00716A65">
        <w:t>. The indices are computed and tabulated for each profile in the selected beach “set”.</w:t>
      </w:r>
    </w:p>
    <w:tbl>
      <w:tblPr>
        <w:tblStyle w:val="GridTable3"/>
        <w:tblW w:w="0" w:type="auto"/>
        <w:tblLook w:val="04A0" w:firstRow="1" w:lastRow="0" w:firstColumn="1" w:lastColumn="0" w:noHBand="0" w:noVBand="1"/>
      </w:tblPr>
      <w:tblGrid>
        <w:gridCol w:w="1843"/>
        <w:gridCol w:w="2405"/>
        <w:gridCol w:w="2406"/>
        <w:gridCol w:w="2406"/>
      </w:tblGrid>
      <w:tr w:rsidR="007359D0" w14:paraId="3C1E6E1E" w14:textId="77777777" w:rsidTr="004651D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shd w:val="clear" w:color="auto" w:fill="E4E3E0" w:themeFill="background1" w:themeFillTint="66"/>
            <w:vAlign w:val="center"/>
          </w:tcPr>
          <w:p w14:paraId="2C482D84" w14:textId="77777777" w:rsidR="007359D0" w:rsidRDefault="007359D0" w:rsidP="00716A65">
            <w:pPr>
              <w:spacing w:before="40" w:after="40"/>
            </w:pPr>
          </w:p>
        </w:tc>
        <w:tc>
          <w:tcPr>
            <w:tcW w:w="2405" w:type="dxa"/>
            <w:shd w:val="clear" w:color="auto" w:fill="E4E3E0" w:themeFill="background1" w:themeFillTint="66"/>
            <w:vAlign w:val="center"/>
          </w:tcPr>
          <w:p w14:paraId="6806D8FF" w14:textId="46504C4A" w:rsidR="007359D0" w:rsidRPr="007359D0" w:rsidRDefault="007359D0" w:rsidP="00716A65">
            <w:pPr>
              <w:spacing w:before="40" w:after="40"/>
              <w:jc w:val="center"/>
              <w:cnfStyle w:val="100000000000" w:firstRow="1" w:lastRow="0" w:firstColumn="0" w:lastColumn="0" w:oddVBand="0" w:evenVBand="0" w:oddHBand="0" w:evenHBand="0" w:firstRowFirstColumn="0" w:firstRowLastColumn="0" w:lastRowFirstColumn="0" w:lastRowLastColumn="0"/>
              <w:rPr>
                <w:color w:val="0F4A7F" w:themeColor="text1"/>
              </w:rPr>
            </w:pPr>
            <w:r w:rsidRPr="007359D0">
              <w:rPr>
                <w:color w:val="0F4A7F" w:themeColor="text1"/>
              </w:rPr>
              <w:t>Measure of impact</w:t>
            </w:r>
          </w:p>
        </w:tc>
        <w:tc>
          <w:tcPr>
            <w:tcW w:w="2406" w:type="dxa"/>
            <w:shd w:val="clear" w:color="auto" w:fill="E4E3E0" w:themeFill="background1" w:themeFillTint="66"/>
            <w:vAlign w:val="center"/>
          </w:tcPr>
          <w:p w14:paraId="69BFA9BE" w14:textId="04BC6138" w:rsidR="007359D0" w:rsidRPr="007359D0" w:rsidRDefault="007359D0" w:rsidP="00716A65">
            <w:pPr>
              <w:spacing w:before="40" w:after="40"/>
              <w:jc w:val="center"/>
              <w:cnfStyle w:val="100000000000" w:firstRow="1" w:lastRow="0" w:firstColumn="0" w:lastColumn="0" w:oddVBand="0" w:evenVBand="0" w:oddHBand="0" w:evenHBand="0" w:firstRowFirstColumn="0" w:firstRowLastColumn="0" w:lastRowFirstColumn="0" w:lastRowLastColumn="0"/>
              <w:rPr>
                <w:color w:val="0F4A7F" w:themeColor="text1"/>
              </w:rPr>
            </w:pPr>
            <w:r w:rsidRPr="007359D0">
              <w:rPr>
                <w:color w:val="0F4A7F" w:themeColor="text1"/>
              </w:rPr>
              <w:t>Measure of capacity</w:t>
            </w:r>
          </w:p>
        </w:tc>
        <w:tc>
          <w:tcPr>
            <w:tcW w:w="2406" w:type="dxa"/>
            <w:shd w:val="clear" w:color="auto" w:fill="E4E3E0" w:themeFill="background1" w:themeFillTint="66"/>
            <w:vAlign w:val="center"/>
          </w:tcPr>
          <w:p w14:paraId="78DFC891" w14:textId="242D1D56" w:rsidR="007359D0" w:rsidRPr="007359D0" w:rsidRDefault="007359D0" w:rsidP="00716A65">
            <w:pPr>
              <w:spacing w:before="40" w:after="40"/>
              <w:jc w:val="center"/>
              <w:cnfStyle w:val="100000000000" w:firstRow="1" w:lastRow="0" w:firstColumn="0" w:lastColumn="0" w:oddVBand="0" w:evenVBand="0" w:oddHBand="0" w:evenHBand="0" w:firstRowFirstColumn="0" w:firstRowLastColumn="0" w:lastRowFirstColumn="0" w:lastRowLastColumn="0"/>
              <w:rPr>
                <w:color w:val="0F4A7F" w:themeColor="text1"/>
              </w:rPr>
            </w:pPr>
            <w:r w:rsidRPr="007359D0">
              <w:rPr>
                <w:color w:val="0F4A7F" w:themeColor="text1"/>
              </w:rPr>
              <w:t>Index</w:t>
            </w:r>
          </w:p>
        </w:tc>
      </w:tr>
      <w:tr w:rsidR="007359D0" w14:paraId="1E94C6A5" w14:textId="77777777" w:rsidTr="004651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shd w:val="clear" w:color="auto" w:fill="E4E3E0" w:themeFill="background1" w:themeFillTint="66"/>
            <w:vAlign w:val="center"/>
          </w:tcPr>
          <w:p w14:paraId="76735015" w14:textId="3E32A3AC" w:rsidR="007359D0" w:rsidRPr="007359D0" w:rsidRDefault="007359D0" w:rsidP="00716A65">
            <w:pPr>
              <w:spacing w:before="40" w:after="40"/>
              <w:jc w:val="left"/>
              <w:rPr>
                <w:b/>
                <w:bCs/>
                <w:i w:val="0"/>
                <w:iCs w:val="0"/>
                <w:color w:val="0F4A7F" w:themeColor="text1"/>
              </w:rPr>
            </w:pPr>
            <w:r w:rsidRPr="007359D0">
              <w:rPr>
                <w:b/>
                <w:bCs/>
                <w:i w:val="0"/>
                <w:iCs w:val="0"/>
                <w:color w:val="0F4A7F" w:themeColor="text1"/>
              </w:rPr>
              <w:t>Inundation</w:t>
            </w:r>
          </w:p>
        </w:tc>
        <w:tc>
          <w:tcPr>
            <w:tcW w:w="2405" w:type="dxa"/>
            <w:vAlign w:val="center"/>
          </w:tcPr>
          <w:p w14:paraId="525BED73" w14:textId="77777777" w:rsidR="007359D0" w:rsidRDefault="00716A65" w:rsidP="00716A65">
            <w:pPr>
              <w:spacing w:before="40" w:after="40"/>
              <w:cnfStyle w:val="000000100000" w:firstRow="0" w:lastRow="0" w:firstColumn="0" w:lastColumn="0" w:oddVBand="0" w:evenVBand="0" w:oddHBand="1" w:evenHBand="0" w:firstRowFirstColumn="0" w:firstRowLastColumn="0" w:lastRowFirstColumn="0" w:lastRowLastColumn="0"/>
            </w:pPr>
            <w:r>
              <w:t>Runup elevation, using waves and water levels</w:t>
            </w:r>
          </w:p>
          <w:p w14:paraId="40D43801" w14:textId="6D20E5E9" w:rsidR="009216DF" w:rsidRDefault="009216DF" w:rsidP="00716A65">
            <w:pPr>
              <w:spacing w:before="40" w:after="40"/>
              <w:cnfStyle w:val="000000100000" w:firstRow="0" w:lastRow="0" w:firstColumn="0" w:lastColumn="0" w:oddVBand="0" w:evenVBand="0" w:oddHBand="1" w:evenHBand="0" w:firstRowFirstColumn="0" w:firstRowLastColumn="0" w:lastRowFirstColumn="0" w:lastRowLastColumn="0"/>
            </w:pPr>
            <w:r>
              <w:t>(10% exceedance used)</w:t>
            </w:r>
          </w:p>
        </w:tc>
        <w:tc>
          <w:tcPr>
            <w:tcW w:w="2406" w:type="dxa"/>
            <w:vAlign w:val="center"/>
          </w:tcPr>
          <w:p w14:paraId="2D97635F" w14:textId="77777777" w:rsidR="007359D0" w:rsidRDefault="009216DF" w:rsidP="00716A65">
            <w:pPr>
              <w:spacing w:before="40" w:after="40"/>
              <w:cnfStyle w:val="000000100000" w:firstRow="0" w:lastRow="0" w:firstColumn="0" w:lastColumn="0" w:oddVBand="0" w:evenVBand="0" w:oddHBand="1" w:evenHBand="0" w:firstRowFirstColumn="0" w:firstRowLastColumn="0" w:lastRowFirstColumn="0" w:lastRowLastColumn="0"/>
            </w:pPr>
            <w:r>
              <w:t xml:space="preserve">Mean beach crest </w:t>
            </w:r>
          </w:p>
          <w:p w14:paraId="28755A4D" w14:textId="5B8E8E54" w:rsidR="009216DF" w:rsidRDefault="009216DF" w:rsidP="00716A65">
            <w:pPr>
              <w:spacing w:before="40" w:after="40"/>
              <w:cnfStyle w:val="000000100000" w:firstRow="0" w:lastRow="0" w:firstColumn="0" w:lastColumn="0" w:oddVBand="0" w:evenVBand="0" w:oddHBand="1" w:evenHBand="0" w:firstRowFirstColumn="0" w:firstRowLastColumn="0" w:lastRowFirstColumn="0" w:lastRowLastColumn="0"/>
            </w:pPr>
            <w:r>
              <w:t>(Minimum could also be used)</w:t>
            </w:r>
          </w:p>
        </w:tc>
        <w:tc>
          <w:tcPr>
            <w:tcW w:w="2406" w:type="dxa"/>
            <w:vAlign w:val="center"/>
          </w:tcPr>
          <w:p w14:paraId="391610F1" w14:textId="1913052E" w:rsidR="007359D0" w:rsidRDefault="00FC5170" w:rsidP="00716A65">
            <w:pPr>
              <w:spacing w:before="40" w:after="40"/>
              <w:cnfStyle w:val="000000100000" w:firstRow="0" w:lastRow="0" w:firstColumn="0" w:lastColumn="0" w:oddVBand="0" w:evenVBand="0" w:oddHBand="1" w:evenHBand="0" w:firstRowFirstColumn="0" w:firstRowLastColumn="0" w:lastRowFirstColumn="0" w:lastRowLastColumn="0"/>
            </w:pPr>
            <w:r w:rsidRPr="00716A65">
              <w:rPr>
                <w:position w:val="-12"/>
              </w:rPr>
              <w:object w:dxaOrig="2020" w:dyaOrig="400" w14:anchorId="4820A8B0">
                <v:shape id="_x0000_i1060" type="#_x0000_t75" style="width:101.2pt;height:20.45pt" o:ole="">
                  <v:imagedata r:id="rId201" o:title=""/>
                </v:shape>
                <o:OLEObject Type="Embed" ProgID="Equation.DSMT4" ShapeID="_x0000_i1060" DrawAspect="Content" ObjectID="_1831119139" r:id="rId202"/>
              </w:object>
            </w:r>
          </w:p>
        </w:tc>
      </w:tr>
      <w:tr w:rsidR="007359D0" w14:paraId="057F5F86" w14:textId="77777777" w:rsidTr="004651D6">
        <w:tc>
          <w:tcPr>
            <w:cnfStyle w:val="001000000000" w:firstRow="0" w:lastRow="0" w:firstColumn="1" w:lastColumn="0" w:oddVBand="0" w:evenVBand="0" w:oddHBand="0" w:evenHBand="0" w:firstRowFirstColumn="0" w:firstRowLastColumn="0" w:lastRowFirstColumn="0" w:lastRowLastColumn="0"/>
            <w:tcW w:w="1843" w:type="dxa"/>
            <w:shd w:val="clear" w:color="auto" w:fill="E4E3E0" w:themeFill="background1" w:themeFillTint="66"/>
            <w:vAlign w:val="center"/>
          </w:tcPr>
          <w:p w14:paraId="4C955A4B" w14:textId="673934CB" w:rsidR="007359D0" w:rsidRPr="007359D0" w:rsidRDefault="007359D0" w:rsidP="00716A65">
            <w:pPr>
              <w:spacing w:before="40" w:after="40"/>
              <w:jc w:val="left"/>
              <w:rPr>
                <w:b/>
                <w:bCs/>
                <w:i w:val="0"/>
                <w:iCs w:val="0"/>
                <w:color w:val="0F4A7F" w:themeColor="text1"/>
              </w:rPr>
            </w:pPr>
            <w:r w:rsidRPr="007359D0">
              <w:rPr>
                <w:b/>
                <w:bCs/>
                <w:i w:val="0"/>
                <w:iCs w:val="0"/>
                <w:color w:val="0F4A7F" w:themeColor="text1"/>
              </w:rPr>
              <w:t xml:space="preserve">Beach </w:t>
            </w:r>
            <w:r w:rsidR="001B4194">
              <w:rPr>
                <w:b/>
                <w:bCs/>
                <w:i w:val="0"/>
                <w:iCs w:val="0"/>
                <w:color w:val="0F4A7F" w:themeColor="text1"/>
              </w:rPr>
              <w:t>erosion</w:t>
            </w:r>
          </w:p>
        </w:tc>
        <w:tc>
          <w:tcPr>
            <w:tcW w:w="2405" w:type="dxa"/>
            <w:vAlign w:val="center"/>
          </w:tcPr>
          <w:p w14:paraId="18B5CB7C" w14:textId="2FCB0E2E" w:rsidR="007359D0" w:rsidRPr="004F05C3" w:rsidRDefault="00716A65" w:rsidP="00716A65">
            <w:pPr>
              <w:spacing w:before="40" w:after="40"/>
              <w:cnfStyle w:val="000000000000" w:firstRow="0" w:lastRow="0" w:firstColumn="0" w:lastColumn="0" w:oddVBand="0" w:evenVBand="0" w:oddHBand="0" w:evenHBand="0" w:firstRowFirstColumn="0" w:firstRowLastColumn="0" w:lastRowFirstColumn="0" w:lastRowLastColumn="0"/>
              <w:rPr>
                <w:vertAlign w:val="superscript"/>
              </w:rPr>
            </w:pPr>
            <w:r>
              <w:t>Rate of erosion</w:t>
            </w:r>
            <w:r w:rsidR="004F05C3">
              <w:rPr>
                <w:vertAlign w:val="superscript"/>
              </w:rPr>
              <w:t>1</w:t>
            </w:r>
          </w:p>
        </w:tc>
        <w:tc>
          <w:tcPr>
            <w:tcW w:w="2406" w:type="dxa"/>
            <w:vAlign w:val="center"/>
          </w:tcPr>
          <w:p w14:paraId="114C1E87" w14:textId="61C1EFFA" w:rsidR="007359D0" w:rsidRDefault="009E30CE" w:rsidP="00716A65">
            <w:pPr>
              <w:spacing w:before="40" w:after="40"/>
              <w:cnfStyle w:val="000000000000" w:firstRow="0" w:lastRow="0" w:firstColumn="0" w:lastColumn="0" w:oddVBand="0" w:evenVBand="0" w:oddHBand="0" w:evenHBand="0" w:firstRowFirstColumn="0" w:firstRowLastColumn="0" w:lastRowFirstColumn="0" w:lastRowLastColumn="0"/>
            </w:pPr>
            <w:r>
              <w:t xml:space="preserve">Mean width of intertidal (HW-LW) and backshore (HW to crest) </w:t>
            </w:r>
          </w:p>
        </w:tc>
        <w:tc>
          <w:tcPr>
            <w:tcW w:w="2406" w:type="dxa"/>
            <w:vAlign w:val="center"/>
          </w:tcPr>
          <w:p w14:paraId="303BE9A6" w14:textId="4CEA79BC" w:rsidR="007359D0" w:rsidRDefault="00FC5170" w:rsidP="00716A65">
            <w:pPr>
              <w:spacing w:before="40" w:after="40"/>
              <w:cnfStyle w:val="000000000000" w:firstRow="0" w:lastRow="0" w:firstColumn="0" w:lastColumn="0" w:oddVBand="0" w:evenVBand="0" w:oddHBand="0" w:evenHBand="0" w:firstRowFirstColumn="0" w:firstRowLastColumn="0" w:lastRowFirstColumn="0" w:lastRowLastColumn="0"/>
            </w:pPr>
            <w:r w:rsidRPr="00FC5170">
              <w:rPr>
                <w:position w:val="-30"/>
              </w:rPr>
              <w:object w:dxaOrig="2000" w:dyaOrig="760" w14:anchorId="7BDB733A">
                <v:shape id="_x0000_i1061" type="#_x0000_t75" style="width:100.1pt;height:37.9pt" o:ole="">
                  <v:imagedata r:id="rId203" o:title=""/>
                </v:shape>
                <o:OLEObject Type="Embed" ProgID="Equation.DSMT4" ShapeID="_x0000_i1061" DrawAspect="Content" ObjectID="_1831119140" r:id="rId204"/>
              </w:object>
            </w:r>
          </w:p>
        </w:tc>
      </w:tr>
      <w:tr w:rsidR="007359D0" w14:paraId="7BBDA11C" w14:textId="77777777" w:rsidTr="004651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shd w:val="clear" w:color="auto" w:fill="E4E3E0" w:themeFill="background1" w:themeFillTint="66"/>
            <w:vAlign w:val="center"/>
          </w:tcPr>
          <w:p w14:paraId="02803F78" w14:textId="2C033467" w:rsidR="007359D0" w:rsidRPr="007359D0" w:rsidRDefault="007359D0" w:rsidP="00716A65">
            <w:pPr>
              <w:spacing w:before="40" w:after="40"/>
              <w:jc w:val="left"/>
              <w:rPr>
                <w:b/>
                <w:bCs/>
                <w:i w:val="0"/>
                <w:iCs w:val="0"/>
                <w:color w:val="0F4A7F" w:themeColor="text1"/>
              </w:rPr>
            </w:pPr>
            <w:r w:rsidRPr="007359D0">
              <w:rPr>
                <w:b/>
                <w:bCs/>
                <w:i w:val="0"/>
                <w:iCs w:val="0"/>
                <w:color w:val="0F4A7F" w:themeColor="text1"/>
              </w:rPr>
              <w:t>Beach steepening</w:t>
            </w:r>
          </w:p>
        </w:tc>
        <w:tc>
          <w:tcPr>
            <w:tcW w:w="2405" w:type="dxa"/>
            <w:vAlign w:val="center"/>
          </w:tcPr>
          <w:p w14:paraId="0D0FA362" w14:textId="415A15FD" w:rsidR="007359D0" w:rsidRDefault="00716A65" w:rsidP="00716A65">
            <w:pPr>
              <w:spacing w:before="40" w:after="40"/>
              <w:cnfStyle w:val="000000100000" w:firstRow="0" w:lastRow="0" w:firstColumn="0" w:lastColumn="0" w:oddVBand="0" w:evenVBand="0" w:oddHBand="1" w:evenHBand="0" w:firstRowFirstColumn="0" w:firstRowLastColumn="0" w:lastRowFirstColumn="0" w:lastRowLastColumn="0"/>
            </w:pPr>
            <w:r>
              <w:t>Rate of beach rotation (intertidal width narrowing</w:t>
            </w:r>
            <w:r w:rsidR="004F05C3">
              <w:rPr>
                <w:vertAlign w:val="superscript"/>
              </w:rPr>
              <w:t>1</w:t>
            </w:r>
            <w:r>
              <w:t>)</w:t>
            </w:r>
          </w:p>
        </w:tc>
        <w:tc>
          <w:tcPr>
            <w:tcW w:w="2406" w:type="dxa"/>
            <w:vAlign w:val="center"/>
          </w:tcPr>
          <w:p w14:paraId="2BFB9057" w14:textId="1A9A9E6B" w:rsidR="007359D0" w:rsidRDefault="009E30CE" w:rsidP="00716A65">
            <w:pPr>
              <w:spacing w:before="40" w:after="40"/>
              <w:cnfStyle w:val="000000100000" w:firstRow="0" w:lastRow="0" w:firstColumn="0" w:lastColumn="0" w:oddVBand="0" w:evenVBand="0" w:oddHBand="1" w:evenHBand="0" w:firstRowFirstColumn="0" w:firstRowLastColumn="0" w:lastRowFirstColumn="0" w:lastRowLastColumn="0"/>
            </w:pPr>
            <w:r w:rsidRPr="009E30CE">
              <w:t>Mean width of intertidal (HW-LW)</w:t>
            </w:r>
          </w:p>
        </w:tc>
        <w:tc>
          <w:tcPr>
            <w:tcW w:w="2406" w:type="dxa"/>
            <w:vAlign w:val="center"/>
          </w:tcPr>
          <w:p w14:paraId="6CDD2ABE" w14:textId="76C37AFB" w:rsidR="007359D0" w:rsidRDefault="00FC5170" w:rsidP="00716A65">
            <w:pPr>
              <w:spacing w:before="40" w:after="40"/>
              <w:cnfStyle w:val="000000100000" w:firstRow="0" w:lastRow="0" w:firstColumn="0" w:lastColumn="0" w:oddVBand="0" w:evenVBand="0" w:oddHBand="1" w:evenHBand="0" w:firstRowFirstColumn="0" w:firstRowLastColumn="0" w:lastRowFirstColumn="0" w:lastRowLastColumn="0"/>
            </w:pPr>
            <w:r w:rsidRPr="00FC5170">
              <w:rPr>
                <w:position w:val="-30"/>
              </w:rPr>
              <w:object w:dxaOrig="2120" w:dyaOrig="760" w14:anchorId="658B8674">
                <v:shape id="_x0000_i1062" type="#_x0000_t75" style="width:106.55pt;height:37.9pt" o:ole="">
                  <v:imagedata r:id="rId205" o:title=""/>
                </v:shape>
                <o:OLEObject Type="Embed" ProgID="Equation.DSMT4" ShapeID="_x0000_i1062" DrawAspect="Content" ObjectID="_1831119141" r:id="rId206"/>
              </w:object>
            </w:r>
          </w:p>
        </w:tc>
      </w:tr>
      <w:tr w:rsidR="007359D0" w14:paraId="3AF46023" w14:textId="77777777" w:rsidTr="004651D6">
        <w:tc>
          <w:tcPr>
            <w:cnfStyle w:val="001000000000" w:firstRow="0" w:lastRow="0" w:firstColumn="1" w:lastColumn="0" w:oddVBand="0" w:evenVBand="0" w:oddHBand="0" w:evenHBand="0" w:firstRowFirstColumn="0" w:firstRowLastColumn="0" w:lastRowFirstColumn="0" w:lastRowLastColumn="0"/>
            <w:tcW w:w="1843" w:type="dxa"/>
            <w:shd w:val="clear" w:color="auto" w:fill="E4E3E0" w:themeFill="background1" w:themeFillTint="66"/>
            <w:vAlign w:val="center"/>
          </w:tcPr>
          <w:p w14:paraId="34DAAEED" w14:textId="4CE9F814" w:rsidR="007359D0" w:rsidRPr="007359D0" w:rsidRDefault="007359D0" w:rsidP="00716A65">
            <w:pPr>
              <w:spacing w:before="40" w:after="40"/>
              <w:jc w:val="left"/>
              <w:rPr>
                <w:b/>
                <w:bCs/>
                <w:i w:val="0"/>
                <w:iCs w:val="0"/>
                <w:color w:val="0F4A7F" w:themeColor="text1"/>
              </w:rPr>
            </w:pPr>
            <w:r w:rsidRPr="007359D0">
              <w:rPr>
                <w:b/>
                <w:bCs/>
                <w:i w:val="0"/>
                <w:iCs w:val="0"/>
                <w:color w:val="0F4A7F" w:themeColor="text1"/>
              </w:rPr>
              <w:t>Beach mobility</w:t>
            </w:r>
          </w:p>
        </w:tc>
        <w:tc>
          <w:tcPr>
            <w:tcW w:w="2405" w:type="dxa"/>
            <w:vAlign w:val="center"/>
          </w:tcPr>
          <w:p w14:paraId="44758866" w14:textId="3AEDC97B" w:rsidR="007359D0" w:rsidRDefault="00716A65" w:rsidP="00716A65">
            <w:pPr>
              <w:spacing w:before="40" w:after="40"/>
              <w:cnfStyle w:val="000000000000" w:firstRow="0" w:lastRow="0" w:firstColumn="0" w:lastColumn="0" w:oddVBand="0" w:evenVBand="0" w:oddHBand="0" w:evenHBand="0" w:firstRowFirstColumn="0" w:firstRowLastColumn="0" w:lastRowFirstColumn="0" w:lastRowLastColumn="0"/>
            </w:pPr>
            <w:r>
              <w:t>Littoral and cross-shore transport</w:t>
            </w:r>
          </w:p>
        </w:tc>
        <w:tc>
          <w:tcPr>
            <w:tcW w:w="2406" w:type="dxa"/>
            <w:vAlign w:val="center"/>
          </w:tcPr>
          <w:p w14:paraId="6BFE83C6" w14:textId="37F1FCD9" w:rsidR="007359D0" w:rsidRPr="004F05C3" w:rsidRDefault="004F05C3" w:rsidP="00716A65">
            <w:pPr>
              <w:spacing w:before="40" w:after="40"/>
              <w:cnfStyle w:val="000000000000" w:firstRow="0" w:lastRow="0" w:firstColumn="0" w:lastColumn="0" w:oddVBand="0" w:evenVBand="0" w:oddHBand="0" w:evenHBand="0" w:firstRowFirstColumn="0" w:firstRowLastColumn="0" w:lastRowFirstColumn="0" w:lastRowLastColumn="0"/>
              <w:rPr>
                <w:vertAlign w:val="superscript"/>
              </w:rPr>
            </w:pPr>
            <w:r>
              <w:t>Dependence on supply</w:t>
            </w:r>
            <w:r>
              <w:rPr>
                <w:vertAlign w:val="superscript"/>
              </w:rPr>
              <w:t>2</w:t>
            </w:r>
          </w:p>
        </w:tc>
        <w:tc>
          <w:tcPr>
            <w:tcW w:w="2406" w:type="dxa"/>
            <w:vAlign w:val="center"/>
          </w:tcPr>
          <w:p w14:paraId="1E123127" w14:textId="3E27F1CA" w:rsidR="007359D0" w:rsidRDefault="00FC5170" w:rsidP="00716A65">
            <w:pPr>
              <w:spacing w:before="40" w:after="40"/>
              <w:cnfStyle w:val="000000000000" w:firstRow="0" w:lastRow="0" w:firstColumn="0" w:lastColumn="0" w:oddVBand="0" w:evenVBand="0" w:oddHBand="0" w:evenHBand="0" w:firstRowFirstColumn="0" w:firstRowLastColumn="0" w:lastRowFirstColumn="0" w:lastRowLastColumn="0"/>
            </w:pPr>
            <w:r w:rsidRPr="004F05C3">
              <w:rPr>
                <w:position w:val="-32"/>
              </w:rPr>
              <w:object w:dxaOrig="2100" w:dyaOrig="760" w14:anchorId="012E2DB3">
                <v:shape id="_x0000_i1063" type="#_x0000_t75" style="width:105.3pt;height:37.9pt" o:ole="">
                  <v:imagedata r:id="rId207" o:title=""/>
                </v:shape>
                <o:OLEObject Type="Embed" ProgID="Equation.DSMT4" ShapeID="_x0000_i1063" DrawAspect="Content" ObjectID="_1831119142" r:id="rId208"/>
              </w:object>
            </w:r>
          </w:p>
        </w:tc>
      </w:tr>
    </w:tbl>
    <w:p w14:paraId="6A3013B9" w14:textId="77777777" w:rsidR="004F05C3" w:rsidRPr="004F05C3" w:rsidRDefault="004F05C3" w:rsidP="004F05C3">
      <w:pPr>
        <w:spacing w:after="0"/>
        <w:rPr>
          <w:sz w:val="18"/>
          <w:szCs w:val="18"/>
        </w:rPr>
      </w:pPr>
      <w:r w:rsidRPr="004F05C3">
        <w:rPr>
          <w:sz w:val="18"/>
          <w:szCs w:val="18"/>
        </w:rPr>
        <w:t>Notes:</w:t>
      </w:r>
    </w:p>
    <w:p w14:paraId="60B2686D" w14:textId="597DD5C4" w:rsidR="007359D0" w:rsidRDefault="004F05C3" w:rsidP="004F05C3">
      <w:pPr>
        <w:spacing w:after="0"/>
        <w:rPr>
          <w:sz w:val="18"/>
          <w:szCs w:val="18"/>
        </w:rPr>
      </w:pPr>
      <w:r w:rsidRPr="004F05C3">
        <w:rPr>
          <w:sz w:val="18"/>
          <w:szCs w:val="18"/>
        </w:rPr>
        <w:t xml:space="preserve">1 </w:t>
      </w:r>
      <w:r>
        <w:rPr>
          <w:sz w:val="18"/>
          <w:szCs w:val="18"/>
        </w:rPr>
        <w:t>–</w:t>
      </w:r>
      <w:r w:rsidRPr="004F05C3">
        <w:rPr>
          <w:sz w:val="18"/>
          <w:szCs w:val="18"/>
        </w:rPr>
        <w:t xml:space="preserve"> </w:t>
      </w:r>
      <w:r>
        <w:rPr>
          <w:sz w:val="18"/>
          <w:szCs w:val="18"/>
        </w:rPr>
        <w:t>accretion and widening of the beach are treated as countering vulnerability and result in 0 impact.</w:t>
      </w:r>
    </w:p>
    <w:p w14:paraId="4B7E9E3D" w14:textId="3231E1D5" w:rsidR="004F05C3" w:rsidRPr="004F05C3" w:rsidRDefault="004F05C3" w:rsidP="004F05C3">
      <w:pPr>
        <w:spacing w:after="0"/>
        <w:rPr>
          <w:sz w:val="18"/>
          <w:szCs w:val="18"/>
        </w:rPr>
      </w:pPr>
      <w:r>
        <w:rPr>
          <w:sz w:val="18"/>
          <w:szCs w:val="18"/>
        </w:rPr>
        <w:t>2 – when the net transport alongshore and on-offshore tends to zero the beach is less dependent on a supply, Where the exchanges are more unidirectional then the mobility and hence vulnerability is higher.</w:t>
      </w:r>
    </w:p>
    <w:p w14:paraId="50166D33" w14:textId="27E64122" w:rsidR="00EB7804" w:rsidRDefault="00FC5170" w:rsidP="007359D0">
      <w:r>
        <w:t>The variables in the above equations are:</w:t>
      </w:r>
    </w:p>
    <w:p w14:paraId="6A746A9D" w14:textId="07794457" w:rsidR="00FC5170" w:rsidRDefault="0059731B" w:rsidP="007359D0">
      <w:bookmarkStart w:id="298" w:name="_Hlk44619020"/>
      <w:r w:rsidRPr="0059731B">
        <w:rPr>
          <w:b/>
          <w:bCs/>
          <w:i/>
          <w:iCs/>
        </w:rPr>
        <w:t>I</w:t>
      </w:r>
      <w:r w:rsidRPr="0059731B">
        <w:rPr>
          <w:b/>
          <w:bCs/>
          <w:i/>
          <w:iCs/>
          <w:vertAlign w:val="subscript"/>
        </w:rPr>
        <w:t>Ru</w:t>
      </w:r>
      <w:r>
        <w:rPr>
          <w:i/>
          <w:iCs/>
          <w:vertAlign w:val="subscript"/>
        </w:rPr>
        <w:t xml:space="preserve">: </w:t>
      </w:r>
      <w:r w:rsidRPr="0059731B">
        <w:t>uses</w:t>
      </w:r>
      <w:r w:rsidRPr="0059731B">
        <w:rPr>
          <w:i/>
          <w:iCs/>
        </w:rPr>
        <w:t xml:space="preserve"> </w:t>
      </w:r>
      <w:bookmarkEnd w:id="298"/>
      <w:r w:rsidR="00E9435E" w:rsidRPr="00E9435E">
        <w:rPr>
          <w:i/>
          <w:iCs/>
        </w:rPr>
        <w:t>zRu</w:t>
      </w:r>
      <w:r w:rsidR="00E9435E" w:rsidRPr="00E9435E">
        <w:rPr>
          <w:i/>
          <w:iCs/>
          <w:vertAlign w:val="subscript"/>
        </w:rPr>
        <w:t>10%</w:t>
      </w:r>
      <w:r w:rsidR="00E9435E">
        <w:t xml:space="preserve"> - the 10% exceedance level of wave runup, </w:t>
      </w:r>
      <w:r w:rsidR="00E9435E" w:rsidRPr="00E9435E">
        <w:rPr>
          <w:i/>
          <w:iCs/>
        </w:rPr>
        <w:t>zCrest</w:t>
      </w:r>
      <w:r w:rsidR="00E9435E">
        <w:t xml:space="preserve"> – the average level of the beach crest over the data record. </w:t>
      </w:r>
      <w:r w:rsidR="001364D5">
        <w:t xml:space="preserve">The runup based on the method of Stockdon et al </w:t>
      </w:r>
      <w:r w:rsidR="001364D5">
        <w:fldChar w:fldCharType="begin"/>
      </w:r>
      <w:r w:rsidR="00996F90">
        <w:instrText xml:space="preserve"> ADDIN EN.CITE &lt;EndNote&gt;&lt;Cite ExcludeAuth="1"&gt;&lt;Author&gt;Stockdon&lt;/Author&gt;&lt;Year&gt;2006&lt;/Year&gt;&lt;RecNum&gt;4131&lt;/RecNum&gt;&lt;DisplayText&gt;(2006)&lt;/DisplayText&gt;&lt;record&gt;&lt;rec-number&gt;4131&lt;/rec-number&gt;&lt;foreign-keys&gt;&lt;key app="EN" db-id="sv9fdvxxw0ss5geav2oxv0s15saz05p5zzwd" timestamp="1525677576" guid="88cbfaf9-6b16-43f6-b667-5dfc064f20f6"&gt;4131&lt;/key&gt;&lt;/foreign-keys&gt;&lt;ref-type name="Journal Article"&gt;17&lt;/ref-type&gt;&lt;contributors&gt;&lt;authors&gt;&lt;author&gt;Stockdon, Hilary F.&lt;/author&gt;&lt;author&gt;Holman, Rob A.&lt;/author&gt;&lt;author&gt;Howd, Peter A.&lt;/author&gt;&lt;author&gt;Sallenger, Asbury H.&lt;/author&gt;&lt;/authors&gt;&lt;/contributors&gt;&lt;titles&gt;&lt;title&gt;Empirical parameterization of setup, swash, and runup&lt;/title&gt;&lt;secondary-title&gt;Coastal Engineering&lt;/secondary-title&gt;&lt;/titles&gt;&lt;periodical&gt;&lt;full-title&gt;Coastal Engineering&lt;/full-title&gt;&lt;/periodical&gt;&lt;pages&gt;573-588&lt;/pages&gt;&lt;volume&gt;53&lt;/volume&gt;&lt;number&gt;7&lt;/number&gt;&lt;section&gt;573&lt;/section&gt;&lt;dates&gt;&lt;year&gt;2006&lt;/year&gt;&lt;/dates&gt;&lt;isbn&gt;03783839&lt;/isbn&gt;&lt;urls&gt;&lt;/urls&gt;&lt;electronic-resource-num&gt;10.1016/j.coastaleng.2005.12.005&lt;/electronic-resource-num&gt;&lt;/record&gt;&lt;/Cite&gt;&lt;/EndNote&gt;</w:instrText>
      </w:r>
      <w:r w:rsidR="001364D5">
        <w:fldChar w:fldCharType="separate"/>
      </w:r>
      <w:r w:rsidR="001364D5">
        <w:rPr>
          <w:noProof/>
        </w:rPr>
        <w:t>(2006)</w:t>
      </w:r>
      <w:r w:rsidR="001364D5">
        <w:fldChar w:fldCharType="end"/>
      </w:r>
      <w:r w:rsidR="001364D5">
        <w:t xml:space="preserve"> is added to the water levels to get the runup elevation, see Section </w:t>
      </w:r>
      <w:r w:rsidR="001364D5">
        <w:fldChar w:fldCharType="begin"/>
      </w:r>
      <w:r w:rsidR="001364D5">
        <w:instrText xml:space="preserve"> REF _Ref513833452 \r \h </w:instrText>
      </w:r>
      <w:r w:rsidR="001364D5">
        <w:fldChar w:fldCharType="separate"/>
      </w:r>
      <w:r w:rsidR="00DF5A44">
        <w:t>4.6</w:t>
      </w:r>
      <w:r w:rsidR="001364D5">
        <w:fldChar w:fldCharType="end"/>
      </w:r>
      <w:r w:rsidR="001364D5">
        <w:t>.</w:t>
      </w:r>
    </w:p>
    <w:p w14:paraId="09B6C0A1" w14:textId="78DAA071" w:rsidR="00E9435E" w:rsidRDefault="0059731B" w:rsidP="007359D0">
      <w:r w:rsidRPr="0059731B">
        <w:rPr>
          <w:b/>
          <w:bCs/>
          <w:i/>
          <w:iCs/>
        </w:rPr>
        <w:t>I</w:t>
      </w:r>
      <w:r>
        <w:rPr>
          <w:b/>
          <w:bCs/>
          <w:i/>
          <w:iCs/>
          <w:vertAlign w:val="subscript"/>
        </w:rPr>
        <w:t>dX</w:t>
      </w:r>
      <w:r>
        <w:rPr>
          <w:i/>
          <w:iCs/>
          <w:vertAlign w:val="subscript"/>
        </w:rPr>
        <w:t xml:space="preserve">: </w:t>
      </w:r>
      <w:r w:rsidRPr="0059731B">
        <w:t>uses</w:t>
      </w:r>
      <w:r w:rsidRPr="0059731B">
        <w:rPr>
          <w:i/>
          <w:iCs/>
        </w:rPr>
        <w:t xml:space="preserve"> </w:t>
      </w:r>
      <w:r w:rsidR="00E9435E" w:rsidRPr="00E9435E">
        <w:rPr>
          <w:i/>
          <w:iCs/>
        </w:rPr>
        <w:t>dx/dt</w:t>
      </w:r>
      <w:r w:rsidR="00E9435E">
        <w:t xml:space="preserve"> – rate of horizontal change of the beach based on the average of estimates at HW, MTL and the lowest level on the measure</w:t>
      </w:r>
      <w:r>
        <w:t>d</w:t>
      </w:r>
      <w:r w:rsidR="00E9435E">
        <w:t xml:space="preserve"> profiles (usually just above LW). Only values that are negative, indicating erosion, are used to measure the index </w:t>
      </w:r>
      <w:r w:rsidR="00E9435E" w:rsidRPr="00E9435E">
        <w:rPr>
          <w:i/>
          <w:iCs/>
        </w:rPr>
        <w:t>W</w:t>
      </w:r>
      <w:r w:rsidR="00E9435E" w:rsidRPr="00E9435E">
        <w:rPr>
          <w:i/>
          <w:iCs/>
          <w:vertAlign w:val="subscript"/>
        </w:rPr>
        <w:t>int</w:t>
      </w:r>
      <w:r w:rsidR="00E9435E">
        <w:t xml:space="preserve"> – width of the intertidal between HW and LW. </w:t>
      </w:r>
      <w:r w:rsidR="00E9435E" w:rsidRPr="00E9435E">
        <w:rPr>
          <w:i/>
          <w:iCs/>
        </w:rPr>
        <w:t>W</w:t>
      </w:r>
      <w:r w:rsidR="00E9435E" w:rsidRPr="00E9435E">
        <w:rPr>
          <w:i/>
          <w:iCs/>
          <w:vertAlign w:val="subscript"/>
        </w:rPr>
        <w:t>back</w:t>
      </w:r>
      <w:r w:rsidR="00E9435E">
        <w:t xml:space="preserve"> – width of backshore between HW and the beach crest. Overbars indicate averages over the duration of the data record. </w:t>
      </w:r>
      <w:r w:rsidR="00E9435E" w:rsidRPr="00E9435E">
        <w:rPr>
          <w:i/>
          <w:iCs/>
        </w:rPr>
        <w:t>N</w:t>
      </w:r>
      <w:r w:rsidR="00E9435E">
        <w:t xml:space="preserve"> is the number of years for the “exposure” period. If this is large </w:t>
      </w:r>
      <w:r>
        <w:t>(e.g. 10 or more years) the index can exceed one. In this case the value of the index reported is the number of years for the beach width to be lost, whilst an index value of 1 is used to calculate the BVI.</w:t>
      </w:r>
      <w:r w:rsidR="00AB64F5">
        <w:t xml:space="preserve"> NB: if the reported value of the indicator is 0, this indicates that the profile is accreting and does not therefore contribute to the vulnerability.</w:t>
      </w:r>
    </w:p>
    <w:p w14:paraId="18CBEC2B" w14:textId="50167711" w:rsidR="0059731B" w:rsidRDefault="0059731B" w:rsidP="007359D0">
      <w:r w:rsidRPr="0059731B">
        <w:rPr>
          <w:b/>
          <w:bCs/>
          <w:i/>
          <w:iCs/>
        </w:rPr>
        <w:t>I</w:t>
      </w:r>
      <w:r>
        <w:rPr>
          <w:b/>
          <w:bCs/>
          <w:i/>
          <w:iCs/>
          <w:vertAlign w:val="subscript"/>
        </w:rPr>
        <w:t>dR</w:t>
      </w:r>
      <w:r>
        <w:rPr>
          <w:i/>
          <w:iCs/>
          <w:vertAlign w:val="subscript"/>
        </w:rPr>
        <w:t xml:space="preserve">: </w:t>
      </w:r>
      <w:r w:rsidRPr="0059731B">
        <w:t>uses</w:t>
      </w:r>
      <w:r w:rsidRPr="0059731B">
        <w:rPr>
          <w:i/>
          <w:iCs/>
        </w:rPr>
        <w:t xml:space="preserve"> dW</w:t>
      </w:r>
      <w:r w:rsidRPr="0059731B">
        <w:rPr>
          <w:i/>
          <w:iCs/>
          <w:vertAlign w:val="subscript"/>
        </w:rPr>
        <w:t>int</w:t>
      </w:r>
      <w:r w:rsidRPr="0059731B">
        <w:rPr>
          <w:i/>
          <w:iCs/>
        </w:rPr>
        <w:t>/dt</w:t>
      </w:r>
      <w:r>
        <w:t xml:space="preserve"> – rate at which the beach width between HW and</w:t>
      </w:r>
      <w:r w:rsidRPr="0059731B">
        <w:t xml:space="preserve"> the lowest level on the measured profiles (usually just above LW)</w:t>
      </w:r>
      <w:r>
        <w:t xml:space="preserve"> is determined by taking the difference of </w:t>
      </w:r>
      <w:r w:rsidRPr="0059731B">
        <w:rPr>
          <w:i/>
          <w:iCs/>
        </w:rPr>
        <w:t>dx/dt</w:t>
      </w:r>
      <w:r w:rsidRPr="0059731B">
        <w:rPr>
          <w:i/>
          <w:iCs/>
          <w:vertAlign w:val="subscript"/>
        </w:rPr>
        <w:t>HW</w:t>
      </w:r>
      <w:r>
        <w:t xml:space="preserve"> and </w:t>
      </w:r>
      <w:r w:rsidRPr="0059731B">
        <w:rPr>
          <w:i/>
          <w:iCs/>
        </w:rPr>
        <w:t>dx/dt</w:t>
      </w:r>
      <w:r w:rsidRPr="0059731B">
        <w:rPr>
          <w:i/>
          <w:iCs/>
          <w:vertAlign w:val="subscript"/>
        </w:rPr>
        <w:t>zmin</w:t>
      </w:r>
      <w:r>
        <w:t xml:space="preserve">. This is </w:t>
      </w:r>
      <w:r>
        <w:lastRenderedPageBreak/>
        <w:t xml:space="preserve">scaled relative to the intertidal beach width, </w:t>
      </w:r>
      <w:r w:rsidRPr="00E9435E">
        <w:rPr>
          <w:i/>
          <w:iCs/>
        </w:rPr>
        <w:t>W</w:t>
      </w:r>
      <w:r w:rsidRPr="00E9435E">
        <w:rPr>
          <w:i/>
          <w:iCs/>
          <w:vertAlign w:val="subscript"/>
        </w:rPr>
        <w:t>int</w:t>
      </w:r>
      <w:r>
        <w:t xml:space="preserve">. </w:t>
      </w:r>
      <w:r w:rsidRPr="0059731B">
        <w:rPr>
          <w:i/>
          <w:iCs/>
        </w:rPr>
        <w:t>N</w:t>
      </w:r>
      <w:r w:rsidRPr="0059731B">
        <w:t xml:space="preserve"> is the number of years for the “exposure” period</w:t>
      </w:r>
      <w:r>
        <w:t xml:space="preserve">, which is applied in the same way as explained above for </w:t>
      </w:r>
      <w:r w:rsidRPr="0059731B">
        <w:rPr>
          <w:i/>
          <w:iCs/>
        </w:rPr>
        <w:t>I</w:t>
      </w:r>
      <w:r w:rsidRPr="0059731B">
        <w:rPr>
          <w:i/>
          <w:iCs/>
          <w:vertAlign w:val="subscript"/>
        </w:rPr>
        <w:t>dX</w:t>
      </w:r>
      <w:r>
        <w:t xml:space="preserve">. </w:t>
      </w:r>
      <w:r w:rsidR="00AB64F5" w:rsidRPr="00AB64F5">
        <w:t>NB</w:t>
      </w:r>
      <w:r w:rsidR="00AB64F5">
        <w:t>:</w:t>
      </w:r>
      <w:r w:rsidR="00AB64F5" w:rsidRPr="00AB64F5">
        <w:t xml:space="preserve"> if the reported value of the indicator is 0, this indicates that the profile is </w:t>
      </w:r>
      <w:r w:rsidR="00AB64F5">
        <w:t>flattening</w:t>
      </w:r>
      <w:r w:rsidR="00AB64F5" w:rsidRPr="00AB64F5">
        <w:t xml:space="preserve"> and does not therefore contribute to the vulnerability</w:t>
      </w:r>
      <w:r w:rsidR="00AB64F5">
        <w:t>.</w:t>
      </w:r>
    </w:p>
    <w:p w14:paraId="62CB2F66" w14:textId="152E77C2" w:rsidR="0059731B" w:rsidRPr="00E9435E" w:rsidRDefault="0059731B" w:rsidP="007359D0">
      <w:r w:rsidRPr="0059731B">
        <w:rPr>
          <w:b/>
          <w:bCs/>
          <w:i/>
          <w:iCs/>
        </w:rPr>
        <w:t>I</w:t>
      </w:r>
      <w:r>
        <w:rPr>
          <w:b/>
          <w:bCs/>
          <w:i/>
          <w:iCs/>
          <w:vertAlign w:val="subscript"/>
        </w:rPr>
        <w:t>Sm</w:t>
      </w:r>
      <w:r>
        <w:rPr>
          <w:i/>
          <w:iCs/>
          <w:vertAlign w:val="subscript"/>
        </w:rPr>
        <w:t xml:space="preserve">: </w:t>
      </w:r>
      <w:r w:rsidRPr="0059731B">
        <w:t>uses</w:t>
      </w:r>
      <w:r>
        <w:t xml:space="preserve"> the littoral drift, </w:t>
      </w:r>
      <w:r w:rsidRPr="001364D5">
        <w:rPr>
          <w:i/>
          <w:iCs/>
        </w:rPr>
        <w:t>Q</w:t>
      </w:r>
      <w:r w:rsidRPr="001364D5">
        <w:rPr>
          <w:i/>
          <w:iCs/>
          <w:vertAlign w:val="subscript"/>
        </w:rPr>
        <w:t>s</w:t>
      </w:r>
      <w:r>
        <w:t xml:space="preserve"> and the </w:t>
      </w:r>
      <w:r w:rsidR="001364D5">
        <w:t xml:space="preserve">cross-shore transport, </w:t>
      </w:r>
      <w:r w:rsidR="001364D5" w:rsidRPr="001364D5">
        <w:rPr>
          <w:i/>
          <w:iCs/>
        </w:rPr>
        <w:t>Q</w:t>
      </w:r>
      <w:r w:rsidR="001364D5" w:rsidRPr="001364D5">
        <w:rPr>
          <w:i/>
          <w:iCs/>
          <w:vertAlign w:val="subscript"/>
        </w:rPr>
        <w:t>x</w:t>
      </w:r>
      <w:r w:rsidR="001364D5">
        <w:t xml:space="preserve">. For details of how these are computed see Sections </w:t>
      </w:r>
      <w:r w:rsidR="001364D5">
        <w:fldChar w:fldCharType="begin"/>
      </w:r>
      <w:r w:rsidR="001364D5">
        <w:instrText xml:space="preserve"> REF _Ref462742639 \r \h </w:instrText>
      </w:r>
      <w:r w:rsidR="001364D5">
        <w:fldChar w:fldCharType="separate"/>
      </w:r>
      <w:r w:rsidR="00DF5A44">
        <w:t>4.7</w:t>
      </w:r>
      <w:r w:rsidR="001364D5">
        <w:fldChar w:fldCharType="end"/>
      </w:r>
      <w:r w:rsidR="001364D5">
        <w:t xml:space="preserve"> and </w:t>
      </w:r>
      <w:r w:rsidR="001364D5">
        <w:fldChar w:fldCharType="begin"/>
      </w:r>
      <w:r w:rsidR="001364D5">
        <w:instrText xml:space="preserve"> REF _Ref44422883 \r \h </w:instrText>
      </w:r>
      <w:r w:rsidR="001364D5">
        <w:fldChar w:fldCharType="separate"/>
      </w:r>
      <w:r w:rsidR="00DF5A44">
        <w:t>4.8</w:t>
      </w:r>
      <w:r w:rsidR="001364D5">
        <w:fldChar w:fldCharType="end"/>
      </w:r>
      <w:r w:rsidR="001364D5">
        <w:t>.</w:t>
      </w:r>
    </w:p>
    <w:p w14:paraId="124EA946" w14:textId="225D529E" w:rsidR="00FC5170" w:rsidRDefault="00FC5170" w:rsidP="007359D0"/>
    <w:p w14:paraId="76B1BA42" w14:textId="18140D13" w:rsidR="00FC5170" w:rsidRDefault="00FC5170" w:rsidP="007359D0">
      <w:r>
        <w:t>The Beach Vulnerability Index, BVI, is then given by:</w:t>
      </w:r>
    </w:p>
    <w:p w14:paraId="152EA1FA" w14:textId="39878232" w:rsidR="004F05C3" w:rsidRDefault="00FC5170" w:rsidP="00FC5170">
      <w:pPr>
        <w:jc w:val="center"/>
      </w:pPr>
      <w:r w:rsidRPr="004F05C3">
        <w:rPr>
          <w:position w:val="-24"/>
        </w:rPr>
        <w:object w:dxaOrig="2580" w:dyaOrig="620" w14:anchorId="2DB89FCF">
          <v:shape id="_x0000_i1064" type="#_x0000_t75" style="width:129.65pt;height:31.45pt" o:ole="">
            <v:imagedata r:id="rId209" o:title=""/>
          </v:shape>
          <o:OLEObject Type="Embed" ProgID="Equation.DSMT4" ShapeID="_x0000_i1064" DrawAspect="Content" ObjectID="_1831119143" r:id="rId210"/>
        </w:object>
      </w:r>
    </w:p>
    <w:p w14:paraId="1EEA6E1F" w14:textId="3350AF6A" w:rsidR="0074173F" w:rsidRDefault="00DF202A" w:rsidP="0074173F">
      <w:r>
        <w:rPr>
          <w:noProof/>
        </w:rPr>
        <w:drawing>
          <wp:anchor distT="0" distB="0" distL="114300" distR="114300" simplePos="0" relativeHeight="251742208" behindDoc="0" locked="0" layoutInCell="1" allowOverlap="1" wp14:anchorId="6DE4EFE4" wp14:editId="30560BE6">
            <wp:simplePos x="0" y="0"/>
            <wp:positionH relativeFrom="column">
              <wp:posOffset>2894965</wp:posOffset>
            </wp:positionH>
            <wp:positionV relativeFrom="paragraph">
              <wp:posOffset>812800</wp:posOffset>
            </wp:positionV>
            <wp:extent cx="2717165" cy="2404745"/>
            <wp:effectExtent l="0" t="0" r="6985" b="0"/>
            <wp:wrapSquare wrapText="bothSides"/>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717165" cy="24047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1184" behindDoc="0" locked="0" layoutInCell="1" allowOverlap="1" wp14:anchorId="32195C2E" wp14:editId="1A397D6E">
            <wp:simplePos x="0" y="0"/>
            <wp:positionH relativeFrom="margin">
              <wp:posOffset>-635</wp:posOffset>
            </wp:positionH>
            <wp:positionV relativeFrom="paragraph">
              <wp:posOffset>803275</wp:posOffset>
            </wp:positionV>
            <wp:extent cx="2866390" cy="2404745"/>
            <wp:effectExtent l="0" t="0" r="0" b="0"/>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866390" cy="2404745"/>
                    </a:xfrm>
                    <a:prstGeom prst="rect">
                      <a:avLst/>
                    </a:prstGeom>
                  </pic:spPr>
                </pic:pic>
              </a:graphicData>
            </a:graphic>
            <wp14:sizeRelH relativeFrom="margin">
              <wp14:pctWidth>0</wp14:pctWidth>
            </wp14:sizeRelH>
            <wp14:sizeRelV relativeFrom="margin">
              <wp14:pctHeight>0</wp14:pctHeight>
            </wp14:sizeRelV>
          </wp:anchor>
        </w:drawing>
      </w:r>
      <w:r w:rsidR="0074173F">
        <w:t>Tabulated results</w:t>
      </w:r>
      <w:r w:rsidR="005925FA">
        <w:t xml:space="preserve"> for each profile</w:t>
      </w:r>
      <w:r w:rsidR="0074173F">
        <w:t xml:space="preserve"> are presented on the </w:t>
      </w:r>
      <w:r w:rsidR="0074173F" w:rsidRPr="0074173F">
        <w:rPr>
          <w:i/>
          <w:iCs/>
          <w:color w:val="565321" w:themeColor="accent2" w:themeShade="80"/>
        </w:rPr>
        <w:t>Calcs&gt;Shoreline</w:t>
      </w:r>
      <w:r w:rsidR="0074173F" w:rsidRPr="0074173F">
        <w:rPr>
          <w:color w:val="565321" w:themeColor="accent2" w:themeShade="80"/>
        </w:rPr>
        <w:t xml:space="preserve"> </w:t>
      </w:r>
      <w:r w:rsidR="0074173F">
        <w:t xml:space="preserve">tab and can be plotted using the </w:t>
      </w:r>
      <w:r w:rsidR="0074173F">
        <w:rPr>
          <w:i/>
          <w:color w:val="7B2520" w:themeColor="accent3" w:themeShade="BF"/>
        </w:rPr>
        <w:t>Run</w:t>
      </w:r>
      <w:r w:rsidR="0074173F" w:rsidRPr="0096599A">
        <w:rPr>
          <w:i/>
          <w:color w:val="7B2520" w:themeColor="accent3" w:themeShade="BF"/>
        </w:rPr>
        <w:t xml:space="preserve">&gt; </w:t>
      </w:r>
      <w:r w:rsidR="0074173F">
        <w:rPr>
          <w:i/>
          <w:color w:val="7B2520" w:themeColor="accent3" w:themeShade="BF"/>
        </w:rPr>
        <w:t xml:space="preserve">Vulnerability&gt;BVI </w:t>
      </w:r>
      <w:r w:rsidR="005925FA">
        <w:rPr>
          <w:i/>
          <w:color w:val="7B2520" w:themeColor="accent3" w:themeShade="BF"/>
        </w:rPr>
        <w:t xml:space="preserve">set </w:t>
      </w:r>
      <w:r w:rsidR="0074173F">
        <w:rPr>
          <w:i/>
          <w:color w:val="7B2520" w:themeColor="accent3" w:themeShade="BF"/>
        </w:rPr>
        <w:t>plot</w:t>
      </w:r>
      <w:r w:rsidR="0074173F">
        <w:t xml:space="preserve"> menu option.</w:t>
      </w:r>
      <w:r w:rsidR="00A21162">
        <w:t xml:space="preserve"> In addition, the results for the Mean Tide Level (0mOD) shoreline change used in the analysis can be viewed in the same way as other Shore change results using the </w:t>
      </w:r>
      <w:r w:rsidR="00A21162">
        <w:rPr>
          <w:i/>
          <w:color w:val="7B2520" w:themeColor="accent3" w:themeShade="BF"/>
        </w:rPr>
        <w:t>Run</w:t>
      </w:r>
      <w:r w:rsidR="00A21162" w:rsidRPr="0096599A">
        <w:rPr>
          <w:i/>
          <w:color w:val="7B2520" w:themeColor="accent3" w:themeShade="BF"/>
        </w:rPr>
        <w:t xml:space="preserve">&gt; </w:t>
      </w:r>
      <w:r w:rsidR="00A21162">
        <w:rPr>
          <w:i/>
          <w:color w:val="7B2520" w:themeColor="accent3" w:themeShade="BF"/>
        </w:rPr>
        <w:t>Beach properties&gt; Shore change&gt;Change plot</w:t>
      </w:r>
      <w:r w:rsidR="00A21162">
        <w:t xml:space="preserve"> and </w:t>
      </w:r>
      <w:r w:rsidR="00A21162">
        <w:rPr>
          <w:i/>
          <w:color w:val="7B2520" w:themeColor="accent3" w:themeShade="BF"/>
        </w:rPr>
        <w:t>Rates plot</w:t>
      </w:r>
      <w:r w:rsidR="00A21162">
        <w:t xml:space="preserve"> menu options.</w:t>
      </w:r>
    </w:p>
    <w:p w14:paraId="0E411F8A" w14:textId="1F9B3194" w:rsidR="00EB7804" w:rsidRDefault="00EB7804" w:rsidP="00DF202A"/>
    <w:p w14:paraId="007C6346" w14:textId="7FAB64EB" w:rsidR="007D10DD" w:rsidRDefault="007D10DD" w:rsidP="007D10DD">
      <w:pPr>
        <w:pStyle w:val="Heading2"/>
      </w:pPr>
      <w:bookmarkStart w:id="299" w:name="_Ref42158553"/>
      <w:bookmarkStart w:id="300" w:name="_Toc219458228"/>
      <w:r>
        <w:t>Taylor diagram</w:t>
      </w:r>
      <w:bookmarkEnd w:id="299"/>
      <w:bookmarkEnd w:id="300"/>
    </w:p>
    <w:p w14:paraId="2C625F76" w14:textId="77777777" w:rsidR="007D10DD" w:rsidRDefault="007D10DD" w:rsidP="007D10DD">
      <w:r>
        <w:t>The basis of the Taylor Diagram and associated skill score is explained in Taylor (2001) and summarised here.</w:t>
      </w:r>
    </w:p>
    <w:p w14:paraId="54F504D0" w14:textId="2A411186" w:rsidR="007D10DD" w:rsidRDefault="007D10DD" w:rsidP="007D10DD">
      <w:pPr>
        <w:pStyle w:val="Heading3"/>
      </w:pPr>
      <w:bookmarkStart w:id="301" w:name="_Toc30530887"/>
      <w:bookmarkStart w:id="302" w:name="_Ref30591587"/>
      <w:bookmarkStart w:id="303" w:name="_Toc219458229"/>
      <w:r>
        <w:t>Taylor diagram</w:t>
      </w:r>
      <w:bookmarkEnd w:id="301"/>
      <w:bookmarkEnd w:id="302"/>
      <w:r>
        <w:t xml:space="preserve"> theory</w:t>
      </w:r>
      <w:bookmarkEnd w:id="303"/>
    </w:p>
    <w:p w14:paraId="56C67C53" w14:textId="77777777" w:rsidR="007D10DD" w:rsidRDefault="007D10DD" w:rsidP="007D10DD">
      <w:r>
        <w:t>For a variable, X we denote:</w:t>
      </w:r>
    </w:p>
    <w:p w14:paraId="179C510D" w14:textId="67956D63" w:rsidR="007D10DD" w:rsidRDefault="007D10DD" w:rsidP="007D10DD">
      <w:r>
        <w:t>Bias as:</w:t>
      </w:r>
      <w:r>
        <w:tab/>
      </w:r>
      <w:r>
        <w:tab/>
      </w:r>
      <w:r>
        <w:tab/>
      </w:r>
      <w:r>
        <w:tab/>
        <w:t xml:space="preserve"> </w:t>
      </w:r>
      <w:r w:rsidRPr="00094849">
        <w:rPr>
          <w:position w:val="-12"/>
        </w:rPr>
        <w:object w:dxaOrig="1660" w:dyaOrig="380" w14:anchorId="718945EA">
          <v:shape id="_x0000_i1065" type="#_x0000_t75" style="width:83pt;height:18.95pt" o:ole="">
            <v:imagedata r:id="rId213" o:title=""/>
          </v:shape>
          <o:OLEObject Type="Embed" ProgID="Equation.DSMT4" ShapeID="_x0000_i1065" DrawAspect="Content" ObjectID="_1831119144" r:id="rId214"/>
        </w:object>
      </w:r>
      <w:r w:rsidR="00450E46" w:rsidRPr="00450E46">
        <w:t xml:space="preserve">                          [</w:t>
      </w:r>
      <w:r w:rsidR="00450E46" w:rsidRPr="00450E46">
        <w:rPr>
          <w:i/>
          <w:iCs/>
        </w:rPr>
        <w:t>denoted</w:t>
      </w:r>
      <w:r w:rsidR="00450E46">
        <w:rPr>
          <w:i/>
          <w:iCs/>
        </w:rPr>
        <w:t xml:space="preserve"> B</w:t>
      </w:r>
      <w:r w:rsidR="00450E46" w:rsidRPr="00450E46">
        <w:rPr>
          <w:i/>
          <w:iCs/>
        </w:rPr>
        <w:t xml:space="preserve"> in plot</w:t>
      </w:r>
      <w:r w:rsidR="00450E46" w:rsidRPr="00450E46">
        <w:t>]</w:t>
      </w:r>
    </w:p>
    <w:p w14:paraId="62DE0B7B" w14:textId="77777777" w:rsidR="007D10DD" w:rsidRDefault="007D10DD" w:rsidP="007D10DD">
      <w:r>
        <w:t xml:space="preserve">Centred Root Mean Square Difference (or Error) as: </w:t>
      </w:r>
    </w:p>
    <w:p w14:paraId="7B6B4A84" w14:textId="77777777" w:rsidR="007D10DD" w:rsidRDefault="007D10DD" w:rsidP="007D10DD">
      <w:pPr>
        <w:ind w:left="1440" w:firstLine="720"/>
      </w:pPr>
      <w:r w:rsidRPr="00DC3134">
        <w:object w:dxaOrig="4140" w:dyaOrig="820" w14:anchorId="3A4C1DDD">
          <v:shape id="_x0000_i1066" type="#_x0000_t75" style="width:208.05pt;height:40.95pt" o:ole="">
            <v:imagedata r:id="rId215" o:title=""/>
          </v:shape>
          <o:OLEObject Type="Embed" ProgID="Equation.DSMT4" ShapeID="_x0000_i1066" DrawAspect="Content" ObjectID="_1831119145" r:id="rId216"/>
        </w:object>
      </w:r>
    </w:p>
    <w:p w14:paraId="5E16AC2D" w14:textId="77777777" w:rsidR="007D10DD" w:rsidRDefault="007D10DD" w:rsidP="007D10DD">
      <w:r>
        <w:t>to give the total Mean Square Difference as;</w:t>
      </w:r>
      <w:r>
        <w:tab/>
      </w:r>
      <w:r>
        <w:tab/>
      </w:r>
      <w:r w:rsidRPr="005B674A">
        <w:rPr>
          <w:position w:val="-4"/>
        </w:rPr>
        <w:object w:dxaOrig="1400" w:dyaOrig="300" w14:anchorId="15228ADE">
          <v:shape id="_x0000_i1067" type="#_x0000_t75" style="width:70.05pt;height:15.55pt" o:ole="">
            <v:imagedata r:id="rId217" o:title=""/>
          </v:shape>
          <o:OLEObject Type="Embed" ProgID="Equation.DSMT4" ShapeID="_x0000_i1067" DrawAspect="Content" ObjectID="_1831119146" r:id="rId218"/>
        </w:object>
      </w:r>
    </w:p>
    <w:p w14:paraId="26D82EDD" w14:textId="77777777" w:rsidR="007D10DD" w:rsidRDefault="007D10DD" w:rsidP="007D10DD">
      <w:r>
        <w:t xml:space="preserve">As </w:t>
      </w:r>
      <w:r w:rsidRPr="00035143">
        <w:t>E’  -&gt; 0</w:t>
      </w:r>
      <w:r>
        <w:t>,</w:t>
      </w:r>
      <w:r w:rsidRPr="00035143">
        <w:t xml:space="preserve"> patterns become similar</w:t>
      </w:r>
      <w:r>
        <w:t>, so it is n</w:t>
      </w:r>
      <w:r w:rsidRPr="00E05683">
        <w:t>ot possible to determine how much of the error is due to a difference in structure and phase and how much is simply due to a difference in the amplitude of the variations</w:t>
      </w:r>
      <w:r>
        <w:t>.</w:t>
      </w:r>
    </w:p>
    <w:p w14:paraId="4E8A9912" w14:textId="77777777" w:rsidR="007D10DD" w:rsidRDefault="007D10DD" w:rsidP="007D10DD">
      <w:r>
        <w:t>Standard deviations for model and observed data sets are given by:</w:t>
      </w:r>
    </w:p>
    <w:p w14:paraId="361F17A3" w14:textId="77777777" w:rsidR="007D10DD" w:rsidRDefault="007D10DD" w:rsidP="007D10DD">
      <w:pPr>
        <w:ind w:left="1440" w:firstLine="720"/>
      </w:pPr>
      <w:r w:rsidRPr="00F329CF">
        <w:object w:dxaOrig="3120" w:dyaOrig="920" w14:anchorId="6936297B">
          <v:shape id="_x0000_i1068" type="#_x0000_t75" style="width:155.4pt;height:46.6pt" o:ole="">
            <v:imagedata r:id="rId219" o:title=""/>
          </v:shape>
          <o:OLEObject Type="Embed" ProgID="Equation.DSMT4" ShapeID="_x0000_i1068" DrawAspect="Content" ObjectID="_1831119147" r:id="rId220"/>
        </w:object>
      </w:r>
    </w:p>
    <w:p w14:paraId="61DAA8B9" w14:textId="77777777" w:rsidR="007D10DD" w:rsidRDefault="007D10DD" w:rsidP="007D10DD">
      <w:r>
        <w:t>and the Correlation coefficient is given by:</w:t>
      </w:r>
    </w:p>
    <w:p w14:paraId="1C879940" w14:textId="77777777" w:rsidR="007D10DD" w:rsidRDefault="007D10DD" w:rsidP="007D10DD">
      <w:pPr>
        <w:ind w:left="1440" w:firstLine="720"/>
      </w:pPr>
      <w:r w:rsidRPr="00CA6024">
        <w:object w:dxaOrig="3440" w:dyaOrig="859" w14:anchorId="5DE254C9">
          <v:shape id="_x0000_i1069" type="#_x0000_t75" style="width:173.2pt;height:43.6pt" o:ole="">
            <v:imagedata r:id="rId221" o:title=""/>
          </v:shape>
          <o:OLEObject Type="Embed" ProgID="Equation.DSMT4" ShapeID="_x0000_i1069" DrawAspect="Content" ObjectID="_1831119148" r:id="rId222"/>
        </w:object>
      </w:r>
    </w:p>
    <w:p w14:paraId="190EF023" w14:textId="77777777" w:rsidR="007D10DD" w:rsidRDefault="007D10DD" w:rsidP="007D10DD">
      <w:r>
        <w:t>These measures are related as follows:</w:t>
      </w:r>
    </w:p>
    <w:p w14:paraId="6D1F37EB" w14:textId="77777777" w:rsidR="007D10DD" w:rsidRDefault="007D10DD" w:rsidP="007D10DD">
      <w:pPr>
        <w:ind w:left="1440" w:firstLine="720"/>
      </w:pPr>
      <w:r w:rsidRPr="00E454DB">
        <w:rPr>
          <w:position w:val="-12"/>
        </w:rPr>
        <w:object w:dxaOrig="3120" w:dyaOrig="380" w14:anchorId="4EDB7B96">
          <v:shape id="_x0000_i1070" type="#_x0000_t75" style="width:155.4pt;height:18.95pt" o:ole="">
            <v:imagedata r:id="rId223" o:title=""/>
          </v:shape>
          <o:OLEObject Type="Embed" ProgID="Equation.DSMT4" ShapeID="_x0000_i1070" DrawAspect="Content" ObjectID="_1831119149" r:id="rId224"/>
        </w:object>
      </w:r>
    </w:p>
    <w:p w14:paraId="61B11DF7" w14:textId="77777777" w:rsidR="007D10DD" w:rsidRDefault="007D10DD" w:rsidP="007D10DD">
      <w:pPr>
        <w:rPr>
          <w:rFonts w:cstheme="minorHAnsi"/>
        </w:rPr>
      </w:pPr>
      <w:r>
        <w:t>And by defining R as cos(</w:t>
      </w:r>
      <w:r>
        <w:rPr>
          <w:rFonts w:cstheme="minorHAnsi"/>
        </w:rPr>
        <w:t>ϕ</w:t>
      </w:r>
      <w:r>
        <w:t xml:space="preserve">) this has the form of the law of cosines equation, where the mean square error and two standard deviations form the sides of a triangle with angle </w:t>
      </w:r>
      <w:r>
        <w:rPr>
          <w:rFonts w:cstheme="minorHAnsi"/>
        </w:rPr>
        <w:t>ϕ between the two sides defined by standard deviations.</w:t>
      </w:r>
    </w:p>
    <w:p w14:paraId="62D786A3" w14:textId="77777777" w:rsidR="007D10DD" w:rsidRDefault="007D10DD" w:rsidP="007D10DD">
      <w:pPr>
        <w:rPr>
          <w:rFonts w:cstheme="minorHAnsi"/>
        </w:rPr>
      </w:pPr>
      <w:r>
        <w:rPr>
          <w:rFonts w:cstheme="minorHAnsi"/>
        </w:rPr>
        <w:t>When comparing different metrics, it can be convenient to use the above in a normalised form, where the normalised variables are denoted by a hat.</w:t>
      </w:r>
    </w:p>
    <w:p w14:paraId="0155095D" w14:textId="21FD9F3A" w:rsidR="007D10DD" w:rsidRDefault="007D10DD" w:rsidP="007D10DD">
      <w:r>
        <w:rPr>
          <w:rFonts w:cstheme="minorHAnsi"/>
        </w:rPr>
        <w:t xml:space="preserve">Normalised RMS difference: </w:t>
      </w:r>
      <w:r>
        <w:rPr>
          <w:rFonts w:cstheme="minorHAnsi"/>
        </w:rPr>
        <w:tab/>
      </w:r>
      <w:r>
        <w:rPr>
          <w:rFonts w:cstheme="minorHAnsi"/>
        </w:rPr>
        <w:tab/>
      </w:r>
      <w:r w:rsidRPr="005B674A">
        <w:rPr>
          <w:position w:val="-30"/>
        </w:rPr>
        <w:object w:dxaOrig="960" w:dyaOrig="680" w14:anchorId="5520F7CB">
          <v:shape id="_x0000_i1071" type="#_x0000_t75" style="width:48.15pt;height:34.1pt" o:ole="">
            <v:imagedata r:id="rId225" o:title=""/>
          </v:shape>
          <o:OLEObject Type="Embed" ProgID="Equation.DSMT4" ShapeID="_x0000_i1071" DrawAspect="Content" ObjectID="_1831119150" r:id="rId226"/>
        </w:object>
      </w:r>
      <w:r w:rsidR="00450E46">
        <w:t xml:space="preserve">     </w:t>
      </w:r>
      <w:bookmarkStart w:id="304" w:name="_Hlk184651671"/>
      <w:r w:rsidR="00450E46">
        <w:t xml:space="preserve">                          [</w:t>
      </w:r>
      <w:r w:rsidR="00450E46" w:rsidRPr="00450E46">
        <w:rPr>
          <w:i/>
          <w:iCs/>
        </w:rPr>
        <w:t>denoted E’’ in plot</w:t>
      </w:r>
      <w:r w:rsidR="00450E46">
        <w:t>]</w:t>
      </w:r>
      <w:bookmarkEnd w:id="304"/>
    </w:p>
    <w:p w14:paraId="3654E8B6" w14:textId="77777777" w:rsidR="007D10DD" w:rsidRPr="00363A20" w:rsidRDefault="007D10DD" w:rsidP="007D10DD">
      <w:pPr>
        <w:rPr>
          <w:rFonts w:cstheme="minorHAnsi"/>
        </w:rPr>
      </w:pPr>
      <w:r>
        <w:rPr>
          <w:rFonts w:cstheme="minorHAnsi"/>
        </w:rPr>
        <w:t>Normalised Standard deviations:</w:t>
      </w:r>
      <w:r>
        <w:rPr>
          <w:rFonts w:cstheme="minorHAnsi"/>
        </w:rPr>
        <w:tab/>
      </w:r>
      <w:r w:rsidRPr="006D5DB3">
        <w:rPr>
          <w:rFonts w:cstheme="minorHAnsi"/>
          <w:position w:val="-46"/>
        </w:rPr>
        <w:object w:dxaOrig="1400" w:dyaOrig="1040" w14:anchorId="6CCEF977">
          <v:shape id="_x0000_i1072" type="#_x0000_t75" style="width:70.05pt;height:51.9pt" o:ole="">
            <v:imagedata r:id="rId227" o:title=""/>
          </v:shape>
          <o:OLEObject Type="Embed" ProgID="Equation.DSMT4" ShapeID="_x0000_i1072" DrawAspect="Content" ObjectID="_1831119151" r:id="rId228"/>
        </w:object>
      </w:r>
    </w:p>
    <w:p w14:paraId="7270633C" w14:textId="77777777" w:rsidR="007D10DD" w:rsidRDefault="007D10DD" w:rsidP="007D10DD">
      <w:r>
        <w:t>Leading to:</w:t>
      </w:r>
      <w:r>
        <w:tab/>
      </w:r>
      <w:r>
        <w:tab/>
      </w:r>
      <w:r>
        <w:tab/>
      </w:r>
      <w:r>
        <w:tab/>
      </w:r>
      <w:r w:rsidRPr="004E2B71">
        <w:rPr>
          <w:position w:val="-12"/>
        </w:rPr>
        <w:object w:dxaOrig="3140" w:dyaOrig="400" w14:anchorId="5B453873">
          <v:shape id="_x0000_i1073" type="#_x0000_t75" style="width:157.65pt;height:20.45pt" o:ole="">
            <v:imagedata r:id="rId229" o:title=""/>
          </v:shape>
          <o:OLEObject Type="Embed" ProgID="Equation.DSMT4" ShapeID="_x0000_i1073" DrawAspect="Content" ObjectID="_1831119152" r:id="rId230"/>
        </w:object>
      </w:r>
      <w:r>
        <w:t xml:space="preserve"> </w:t>
      </w:r>
    </w:p>
    <w:p w14:paraId="5C9BE749" w14:textId="77777777" w:rsidR="007D10DD" w:rsidRDefault="007D10DD" w:rsidP="007D10DD">
      <w:r>
        <w:t>whence:</w:t>
      </w:r>
      <w:r>
        <w:tab/>
      </w:r>
      <w:r>
        <w:tab/>
      </w:r>
      <w:r>
        <w:tab/>
      </w:r>
      <w:r>
        <w:tab/>
      </w:r>
      <w:r w:rsidRPr="004E2B71">
        <w:rPr>
          <w:position w:val="-12"/>
        </w:rPr>
        <w:object w:dxaOrig="2480" w:dyaOrig="400" w14:anchorId="0993751D">
          <v:shape id="_x0000_i1074" type="#_x0000_t75" style="width:123.9pt;height:20.45pt" o:ole="">
            <v:imagedata r:id="rId231" o:title=""/>
          </v:shape>
          <o:OLEObject Type="Embed" ProgID="Equation.DSMT4" ShapeID="_x0000_i1074" DrawAspect="Content" ObjectID="_1831119153" r:id="rId232"/>
        </w:object>
      </w:r>
    </w:p>
    <w:p w14:paraId="6404CA56" w14:textId="77777777" w:rsidR="007D10DD" w:rsidRDefault="007D10DD" w:rsidP="007D10DD">
      <w:r>
        <w:t>The figure below shows the form of the resultant Taylor diagram for one data set.</w:t>
      </w:r>
    </w:p>
    <w:p w14:paraId="26D337E2" w14:textId="77777777" w:rsidR="007D10DD" w:rsidRDefault="007D10DD" w:rsidP="007D10DD">
      <w:pPr>
        <w:jc w:val="center"/>
      </w:pPr>
      <w:r>
        <w:rPr>
          <w:noProof/>
        </w:rPr>
        <w:drawing>
          <wp:inline distT="0" distB="0" distL="0" distR="0" wp14:anchorId="274F0BD8" wp14:editId="5DD45FB6">
            <wp:extent cx="2997642" cy="3073412"/>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3030786" cy="3107394"/>
                    </a:xfrm>
                    <a:prstGeom prst="rect">
                      <a:avLst/>
                    </a:prstGeom>
                    <a:noFill/>
                  </pic:spPr>
                </pic:pic>
              </a:graphicData>
            </a:graphic>
          </wp:inline>
        </w:drawing>
      </w:r>
    </w:p>
    <w:p w14:paraId="1013AF7F" w14:textId="77777777" w:rsidR="007D10DD" w:rsidRDefault="007D10DD" w:rsidP="007D10DD"/>
    <w:p w14:paraId="5E405F2C" w14:textId="77777777" w:rsidR="007D10DD" w:rsidRDefault="007D10DD" w:rsidP="007D10DD">
      <w:pPr>
        <w:pStyle w:val="Heading3"/>
      </w:pPr>
      <w:bookmarkStart w:id="305" w:name="_Toc30530888"/>
      <w:bookmarkStart w:id="306" w:name="_Ref30591440"/>
      <w:bookmarkStart w:id="307" w:name="_Ref30591590"/>
      <w:bookmarkStart w:id="308" w:name="_Toc219458230"/>
      <w:r>
        <w:lastRenderedPageBreak/>
        <w:t>Skill score</w:t>
      </w:r>
      <w:bookmarkEnd w:id="305"/>
      <w:bookmarkEnd w:id="306"/>
      <w:bookmarkEnd w:id="307"/>
      <w:bookmarkEnd w:id="308"/>
    </w:p>
    <w:p w14:paraId="668FF220" w14:textId="77777777" w:rsidR="007D10DD" w:rsidRDefault="007D10DD" w:rsidP="007D10DD">
      <w:r>
        <w:t>Taylor defines the basis of a good skill score as:</w:t>
      </w:r>
    </w:p>
    <w:p w14:paraId="3B4898FB" w14:textId="77777777" w:rsidR="007D10DD" w:rsidRDefault="007D10DD" w:rsidP="007D10DD">
      <w:r>
        <w:t>“</w:t>
      </w:r>
      <w:r w:rsidRPr="00573773">
        <w:rPr>
          <w:i/>
          <w:iCs/>
        </w:rPr>
        <w:t>For any given variance the score should increase monotonically with increasing correlation, and for any given correlation the score should increase as the modelled variance approaches the observed variance. Traditionally, skill scores have been defined to vary from zero (least skilful) to one (most skilful).”</w:t>
      </w:r>
      <w:r>
        <w:t xml:space="preserve"> </w:t>
      </w:r>
    </w:p>
    <w:p w14:paraId="6B21A97A" w14:textId="77777777" w:rsidR="007D10DD" w:rsidRDefault="007D10DD" w:rsidP="007D10DD">
      <w:r>
        <w:t>He then proposes a skill score that achieves this without being too complicated as:</w:t>
      </w:r>
    </w:p>
    <w:bookmarkStart w:id="309" w:name="_Hlk30156935"/>
    <w:p w14:paraId="056F946D" w14:textId="77777777" w:rsidR="007D10DD" w:rsidRDefault="007D10DD" w:rsidP="007D10DD">
      <w:pPr>
        <w:ind w:left="1440" w:firstLine="720"/>
      </w:pPr>
      <w:r w:rsidRPr="003D3F51">
        <w:rPr>
          <w:position w:val="-36"/>
        </w:rPr>
        <w:object w:dxaOrig="2960" w:dyaOrig="740" w14:anchorId="79008B22">
          <v:shape id="_x0000_i1075" type="#_x0000_t75" style="width:148.15pt;height:37.5pt" o:ole="">
            <v:imagedata r:id="rId234" o:title=""/>
          </v:shape>
          <o:OLEObject Type="Embed" ProgID="Equation.DSMT4" ShapeID="_x0000_i1075" DrawAspect="Content" ObjectID="_1831119154" r:id="rId235"/>
        </w:object>
      </w:r>
      <w:bookmarkEnd w:id="309"/>
    </w:p>
    <w:p w14:paraId="249DCAAD" w14:textId="77777777" w:rsidR="007D10DD" w:rsidRDefault="007D10DD" w:rsidP="007D10DD">
      <w:r>
        <w:t xml:space="preserve">where Ro is </w:t>
      </w:r>
      <w:r w:rsidRPr="003C3850">
        <w:t>the maximum correlation attainable</w:t>
      </w:r>
      <w:r>
        <w:t xml:space="preserve"> and S=</w:t>
      </w:r>
      <w:r w:rsidRPr="00C34A56">
        <w:t xml:space="preserve">0-poor skill; </w:t>
      </w:r>
      <w:r>
        <w:t>S=</w:t>
      </w:r>
      <w:r w:rsidRPr="00C34A56">
        <w:t>1-good skill</w:t>
      </w:r>
      <w:r>
        <w:t>. This option w</w:t>
      </w:r>
      <w:r w:rsidRPr="00B91C6E">
        <w:t>eights the pattern variance</w:t>
      </w:r>
      <w:r>
        <w:t xml:space="preserve">. </w:t>
      </w:r>
      <w:r w:rsidRPr="005E1BFB">
        <w:t>However</w:t>
      </w:r>
      <w:r>
        <w:t>,</w:t>
      </w:r>
      <w:r w:rsidRPr="005E1BFB">
        <w:t xml:space="preserve"> this is </w:t>
      </w:r>
      <w:r>
        <w:t>just a model and</w:t>
      </w:r>
      <w:r w:rsidRPr="005E1BFB">
        <w:t xml:space="preserve"> the weighting </w:t>
      </w:r>
      <w:r>
        <w:t xml:space="preserve">can be varied </w:t>
      </w:r>
      <w:r w:rsidRPr="005E1BFB">
        <w:t>based on what is considered to be most important for the application</w:t>
      </w:r>
      <w:r>
        <w:t xml:space="preserve">. </w:t>
      </w:r>
      <w:r w:rsidRPr="005E1BFB">
        <w:t>E.G. to increase penalty for low correlation</w:t>
      </w:r>
      <w:r>
        <w:t>, the equation of the following form could be adopted:</w:t>
      </w:r>
    </w:p>
    <w:p w14:paraId="547527B6" w14:textId="77777777" w:rsidR="007D10DD" w:rsidRDefault="007D10DD" w:rsidP="007D10DD">
      <w:pPr>
        <w:ind w:left="2160" w:firstLine="720"/>
      </w:pPr>
      <w:r w:rsidRPr="007821E3">
        <w:rPr>
          <w:position w:val="-36"/>
        </w:rPr>
        <w:object w:dxaOrig="3060" w:dyaOrig="780" w14:anchorId="24E6A0FF">
          <v:shape id="_x0000_i1076" type="#_x0000_t75" style="width:153.45pt;height:39.4pt" o:ole="">
            <v:imagedata r:id="rId236" o:title=""/>
          </v:shape>
          <o:OLEObject Type="Embed" ProgID="Equation.DSMT4" ShapeID="_x0000_i1076" DrawAspect="Content" ObjectID="_1831119155" r:id="rId237"/>
        </w:object>
      </w:r>
    </w:p>
    <w:p w14:paraId="2D815B4B" w14:textId="47214ACE" w:rsidR="007D10DD" w:rsidRDefault="007D10DD" w:rsidP="007D10DD">
      <w:r>
        <w:t xml:space="preserve">Bosboom et al </w:t>
      </w:r>
      <w:r>
        <w:fldChar w:fldCharType="begin">
          <w:fldData xml:space="preserve">PEVuZE5vdGU+PENpdGUgRXhjbHVkZUF1dGg9IjEiPjxBdXRob3I+Qm9zYm9vbTwvQXV0aG9yPjxZ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</w:fldData>
        </w:fldChar>
      </w:r>
      <w:r w:rsidR="00996F90">
        <w:instrText xml:space="preserve"> ADDIN EN.CITE </w:instrText>
      </w:r>
      <w:r w:rsidR="00996F90">
        <w:fldChar w:fldCharType="begin">
          <w:fldData xml:space="preserve">PEVuZE5vdGU+PENpdGUgRXhjbHVkZUF1dGg9IjEiPjxBdXRob3I+Qm9zYm9vbTwvQXV0aG9yPjxZ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</w:fldData>
        </w:fldChar>
      </w:r>
      <w:r w:rsidR="00996F90">
        <w:instrText xml:space="preserve"> ADDIN EN.CITE.DATA </w:instrText>
      </w:r>
      <w:r w:rsidR="00996F90">
        <w:fldChar w:fldCharType="end"/>
      </w:r>
      <w:r>
        <w:fldChar w:fldCharType="separate"/>
      </w:r>
      <w:r>
        <w:rPr>
          <w:noProof/>
        </w:rPr>
        <w:t>(2014a; 2014b)</w:t>
      </w:r>
      <w:r>
        <w:fldChar w:fldCharType="end"/>
      </w:r>
      <w:r>
        <w:t xml:space="preserve"> use similar variations on this basic structure.</w:t>
      </w:r>
    </w:p>
    <w:p w14:paraId="56980E7B" w14:textId="77777777" w:rsidR="007D10DD" w:rsidRPr="00C34A56" w:rsidRDefault="007D10DD" w:rsidP="007D10DD">
      <w:r>
        <w:t>In ModelSkill this is implemented as:</w:t>
      </w:r>
    </w:p>
    <w:p w14:paraId="22707467" w14:textId="77777777" w:rsidR="007D10DD" w:rsidRDefault="007D10DD" w:rsidP="007D10DD">
      <w:pPr>
        <w:ind w:left="2160" w:firstLine="720"/>
      </w:pPr>
      <w:r w:rsidRPr="003D3F51">
        <w:rPr>
          <w:position w:val="-36"/>
        </w:rPr>
        <w:object w:dxaOrig="3120" w:dyaOrig="780" w14:anchorId="3EBB240A">
          <v:shape id="_x0000_i1077" type="#_x0000_t75" style="width:155.4pt;height:39.4pt" o:ole="">
            <v:imagedata r:id="rId238" o:title=""/>
          </v:shape>
          <o:OLEObject Type="Embed" ProgID="Equation.DSMT4" ShapeID="_x0000_i1077" DrawAspect="Content" ObjectID="_1831119156" r:id="rId239"/>
        </w:object>
      </w:r>
    </w:p>
    <w:p w14:paraId="4F2E6696" w14:textId="77777777" w:rsidR="007D10DD" w:rsidRDefault="007D10DD" w:rsidP="007D10DD">
      <w:r>
        <w:t xml:space="preserve">The exponent, </w:t>
      </w:r>
      <w:r w:rsidRPr="00985A5E">
        <w:rPr>
          <w:i/>
          <w:iCs/>
        </w:rPr>
        <w:t>n</w:t>
      </w:r>
      <w:r>
        <w:t xml:space="preserve">, and the maximum correlation attainable, </w:t>
      </w:r>
      <w:r w:rsidRPr="00985A5E">
        <w:rPr>
          <w:i/>
          <w:iCs/>
        </w:rPr>
        <w:t>R</w:t>
      </w:r>
      <w:r w:rsidRPr="00985A5E">
        <w:rPr>
          <w:i/>
          <w:iCs/>
          <w:vertAlign w:val="subscript"/>
        </w:rPr>
        <w:t>0</w:t>
      </w:r>
      <w:r>
        <w:t>, are defined in Run Parameters.</w:t>
      </w:r>
    </w:p>
    <w:p w14:paraId="42227A29" w14:textId="77777777" w:rsidR="007D10DD" w:rsidRDefault="007D10DD" w:rsidP="007D10DD"/>
    <w:p w14:paraId="7B04A980" w14:textId="12B1DB4B" w:rsidR="00FF7DD7" w:rsidRDefault="007D10DD" w:rsidP="007D10DD">
      <w:r>
        <w:t xml:space="preserve">The foregoing provides an estimate based on values (mean, standard deviation, etc) for the full grid domain; a global skill score, ‘Sg’. Bosboom and Reniers </w:t>
      </w:r>
      <w:r>
        <w:fldChar w:fldCharType="begin"/>
      </w:r>
      <w:r w:rsidR="00996F90">
        <w:instrText xml:space="preserve"> ADDIN EN.CITE &lt;EndNote&gt;&lt;Cite ExcludeAuth="1"&gt;&lt;Author&gt;Bosboom&lt;/Author&gt;&lt;Year&gt;2014&lt;/Year&gt;&lt;RecNum&gt;4643&lt;/RecNum&gt;&lt;DisplayText&gt;(2014)&lt;/DisplayText&gt;&lt;record&gt;&lt;rec-number&gt;4643&lt;/rec-number&gt;&lt;foreign-keys&gt;&lt;key app="EN" db-id="sv9fdvxxw0ss5geav2oxv0s15saz05p5zzwd" timestamp="1579164561" guid="5ba5a810-71c0-469b-ae75-234d1bd90f8b"&gt;4643&lt;/key&gt;&lt;/foreign-keys&gt;&lt;ref-type name="Conference Proceedings"&gt;10&lt;/ref-type&gt;&lt;contributors&gt;&lt;authors&gt;&lt;author&gt;Bosboom, J.&lt;/author&gt;&lt;author&gt;Reniers, A. J. H. M.&lt;/author&gt;&lt;/authors&gt;&lt;/contributors&gt;&lt;titles&gt;&lt;title&gt;Scale-selective validation of morphodynamic models&lt;/title&gt;&lt;secondary-title&gt;34th International Conference on Coastal Engineering&lt;/secondary-title&gt;&lt;/titles&gt;&lt;pages&gt;1911–1920&lt;/pages&gt;&lt;dates&gt;&lt;year&gt;2014&lt;/year&gt;&lt;/dates&gt;&lt;pub-location&gt;Seoul, South-Korea&lt;/pub-location&gt;&lt;urls&gt;&lt;/urls&gt;&lt;/record&gt;&lt;/Cite&gt;&lt;/EndNote&gt;</w:instrText>
      </w:r>
      <w:r>
        <w:fldChar w:fldCharType="separate"/>
      </w:r>
      <w:r>
        <w:rPr>
          <w:noProof/>
        </w:rPr>
        <w:t>(2014)</w:t>
      </w:r>
      <w:r>
        <w:fldChar w:fldCharType="end"/>
      </w:r>
      <w:r>
        <w:t xml:space="preserve"> also make use of spatially local estimates of the skill score, ‘Sl’, which they obtain by applying a weighting based on distance from each point, when computing the mean, standard deviation and correlation. They then average the local skill score estimates, to obtain an average local skill score. When this is done based on the grid points for the surrounding cells (where the window, W, is the number of grids cells either side of the central point that are to be included) and the weighting is constant across this sub-grid, this is the same as simply sub-sampling the grid. A similar one-dimensional window can be applied to a vector when comparing timeseries data.  This is the approach adopted in Coastaltools. The average skill score, Sl, is added to the metadata for the test point in the Taylor diagram and can be viewed by selecting the ‘C</w:t>
      </w:r>
      <w:bookmarkStart w:id="310" w:name="_Hlk77172100"/>
      <w:r>
        <w:t>ase List; button on the Taylor Diagram figure</w:t>
      </w:r>
      <w:r w:rsidR="00FF7DD7">
        <w:br w:type="page"/>
      </w:r>
    </w:p>
    <w:p w14:paraId="30327B68" w14:textId="77777777" w:rsidR="005B54B7" w:rsidRPr="007E0C96" w:rsidRDefault="005B54B7" w:rsidP="005B54B7">
      <w:pPr>
        <w:pStyle w:val="Heading1"/>
      </w:pPr>
      <w:bookmarkStart w:id="311" w:name="_Ref459037739"/>
      <w:bookmarkStart w:id="312" w:name="_Toc531673957"/>
      <w:bookmarkStart w:id="313" w:name="_Toc219458231"/>
      <w:bookmarkStart w:id="314" w:name="_Hlk77172010"/>
      <w:bookmarkStart w:id="315" w:name="_Hlk77171929"/>
      <w:r w:rsidRPr="007E0C96">
        <w:lastRenderedPageBreak/>
        <w:t>User functions</w:t>
      </w:r>
      <w:bookmarkEnd w:id="311"/>
      <w:bookmarkEnd w:id="312"/>
      <w:bookmarkEnd w:id="313"/>
    </w:p>
    <w:bookmarkEnd w:id="314"/>
    <w:p w14:paraId="1BB5005A" w14:textId="26D6D882" w:rsidR="005B54B7" w:rsidRPr="007E0C96" w:rsidRDefault="005B54B7" w:rsidP="005B54B7">
      <w:r w:rsidRPr="007E0C96">
        <w:t>To allow the user to add other data sets, models or statistical routines, without disrupting the underlying model structure, selected functions have been made external to the class definitions.</w:t>
      </w:r>
      <w:r>
        <w:t xml:space="preserve"> Copies of the sample files can be found in the ..</w:t>
      </w:r>
      <w:r w:rsidRPr="00435B50">
        <w:t>\muitoolbox\muitemplates</w:t>
      </w:r>
      <w:r>
        <w:t xml:space="preserve"> folder. For User Data and User Model these can be copied to a working folder and renamed to suit the application. For User Statistics and User Plots the files in the templates folder can be used to replace the version in the </w:t>
      </w:r>
      <w:r w:rsidRPr="0096440C">
        <w:t>..\muitoolbox\psfunctions</w:t>
      </w:r>
      <w:r w:rsidRPr="007E0C96">
        <w:t xml:space="preserve"> folder.  </w:t>
      </w:r>
      <w:r>
        <w:t xml:space="preserve">The user_plots and user_stats functions are called from the respective UIs, hence the names should not be changed (unless the code in </w:t>
      </w:r>
      <w:r w:rsidR="003060A9">
        <w:t xml:space="preserve">the </w:t>
      </w:r>
      <w:r>
        <w:t>calling class is also edited).</w:t>
      </w:r>
    </w:p>
    <w:p w14:paraId="09DB3FAF" w14:textId="77777777" w:rsidR="005B54B7" w:rsidRPr="007E0C96" w:rsidRDefault="005B54B7" w:rsidP="005B54B7"/>
    <w:p w14:paraId="3B26DEE3" w14:textId="77777777" w:rsidR="005B54B7" w:rsidRPr="007E0C96" w:rsidRDefault="005B54B7" w:rsidP="005B54B7">
      <w:pPr>
        <w:pStyle w:val="Heading2"/>
      </w:pPr>
      <w:bookmarkStart w:id="316" w:name="_Ref462175719"/>
      <w:bookmarkStart w:id="317" w:name="_Toc531673958"/>
      <w:bookmarkStart w:id="318" w:name="_Toc219458232"/>
      <w:bookmarkStart w:id="319" w:name="_Hlk77172041"/>
      <w:r w:rsidRPr="007E0C96">
        <w:t>User Data</w:t>
      </w:r>
      <w:bookmarkEnd w:id="316"/>
      <w:bookmarkEnd w:id="317"/>
      <w:bookmarkEnd w:id="318"/>
    </w:p>
    <w:bookmarkEnd w:id="319"/>
    <w:p w14:paraId="5D417AC9" w14:textId="0286258A" w:rsidR="005B54B7" w:rsidRPr="007E0C96" w:rsidRDefault="005B54B7" w:rsidP="005B54B7">
      <w:r w:rsidRPr="007E0C96">
        <w:t>This option allows the user to load data that is different to the ones provided. The class is muiUserData</w:t>
      </w:r>
      <w:r w:rsidRPr="007E0C96">
        <w:rPr>
          <w:i/>
          <w:iCs/>
        </w:rPr>
        <w:t xml:space="preserve"> </w:t>
      </w:r>
      <w:r w:rsidRPr="007E0C96">
        <w:t xml:space="preserve">and the class file handles the loading and amending of records but requires the file format and meta-data for the variables being loaded to be defined. </w:t>
      </w:r>
      <w:r w:rsidRPr="0079493D">
        <w:t xml:space="preserve">The file </w:t>
      </w:r>
      <w:r w:rsidRPr="00884009">
        <w:t>dataimport_format_template</w:t>
      </w:r>
      <w:r w:rsidRPr="0079493D">
        <w:t>.m</w:t>
      </w:r>
      <w:r>
        <w:t>,</w:t>
      </w:r>
      <w:r w:rsidRPr="0079493D">
        <w:t xml:space="preserve"> </w:t>
      </w:r>
      <w:r>
        <w:t xml:space="preserve">in the ..\muitoolbox\muitemplates folder, provides an example of the code needed to load a bespoke file format. This is called from </w:t>
      </w:r>
      <w:r w:rsidRPr="00A015CB">
        <w:rPr>
          <w:i/>
          <w:color w:val="7B2520" w:themeColor="accent3" w:themeShade="BF"/>
        </w:rPr>
        <w:t>Setup&gt;</w:t>
      </w:r>
      <w:r w:rsidRPr="00CC0A41">
        <w:rPr>
          <w:i/>
          <w:color w:val="7B2520" w:themeColor="accent3" w:themeShade="BF"/>
        </w:rPr>
        <w:t xml:space="preserve"> Import data&gt;</w:t>
      </w:r>
      <w:r w:rsidRPr="00A015CB">
        <w:rPr>
          <w:i/>
          <w:color w:val="7B2520" w:themeColor="accent3" w:themeShade="BF"/>
        </w:rPr>
        <w:t xml:space="preserve"> </w:t>
      </w:r>
      <w:r>
        <w:rPr>
          <w:i/>
          <w:color w:val="7B2520" w:themeColor="accent3" w:themeShade="BF"/>
        </w:rPr>
        <w:t xml:space="preserve">User </w:t>
      </w:r>
      <w:r w:rsidRPr="00E52CDD">
        <w:rPr>
          <w:i/>
          <w:color w:val="7B2520" w:themeColor="accent3" w:themeShade="BF"/>
        </w:rPr>
        <w:t>Data</w:t>
      </w:r>
      <w:r w:rsidRPr="00E52CDD">
        <w:t xml:space="preserve"> and loads the date into the generic </w:t>
      </w:r>
      <w:r>
        <w:t xml:space="preserve">muitoolbox </w:t>
      </w:r>
      <w:r w:rsidRPr="007E0C96">
        <w:t>muiUserData</w:t>
      </w:r>
      <w:r w:rsidRPr="00E52CDD">
        <w:t xml:space="preserve"> class.</w:t>
      </w:r>
      <w:r>
        <w:t xml:space="preserve"> The key functions that need to be edited in the file are </w:t>
      </w:r>
      <w:r w:rsidRPr="007E0C96">
        <w:rPr>
          <w:i/>
          <w:iCs/>
        </w:rPr>
        <w:t>getData</w:t>
      </w:r>
      <w:r>
        <w:t xml:space="preserve"> and s</w:t>
      </w:r>
      <w:r w:rsidRPr="007E0C96">
        <w:rPr>
          <w:i/>
          <w:iCs/>
        </w:rPr>
        <w:t>etDSproperties</w:t>
      </w:r>
      <w:r>
        <w:t xml:space="preserve">. The </w:t>
      </w:r>
      <w:r w:rsidRPr="007E0C96">
        <w:rPr>
          <w:i/>
          <w:iCs/>
        </w:rPr>
        <w:t>getData</w:t>
      </w:r>
      <w:r>
        <w:t xml:space="preserve"> function defines how to read the data and assign it to a single dstable or a named struct array of dstables, where each field name provides a reference to the dataset in the table. The </w:t>
      </w:r>
      <w:r w:rsidRPr="007E0C96">
        <w:rPr>
          <w:i/>
          <w:iCs/>
        </w:rPr>
        <w:t>setDSproperties</w:t>
      </w:r>
      <w:r>
        <w:t xml:space="preserve"> function defines the metadata needed to describe the variable and any associated dimensions. Examples of the code to load a range of different formats can be found in the ...</w:t>
      </w:r>
      <w:r w:rsidRPr="00E52CDD">
        <w:t>\muiAppCoastalClasses\FormatFiles</w:t>
      </w:r>
      <w:r>
        <w:t xml:space="preserve"> folder.</w:t>
      </w:r>
    </w:p>
    <w:p w14:paraId="3410666F" w14:textId="77777777" w:rsidR="005B54B7" w:rsidRPr="007E0C96" w:rsidRDefault="005B54B7" w:rsidP="005B54B7"/>
    <w:p w14:paraId="74367C00" w14:textId="6B546633" w:rsidR="005B54B7" w:rsidRPr="007E0C96" w:rsidRDefault="005B54B7" w:rsidP="005B54B7">
      <w:pPr>
        <w:pStyle w:val="Heading2"/>
      </w:pPr>
      <w:bookmarkStart w:id="320" w:name="_Ref462175665"/>
      <w:bookmarkStart w:id="321" w:name="_Toc531673959"/>
      <w:bookmarkStart w:id="322" w:name="_Toc219458233"/>
      <w:r w:rsidRPr="007E0C96">
        <w:t>User Model</w:t>
      </w:r>
      <w:bookmarkEnd w:id="320"/>
      <w:bookmarkEnd w:id="321"/>
      <w:r>
        <w:t>s</w:t>
      </w:r>
      <w:bookmarkEnd w:id="322"/>
    </w:p>
    <w:p w14:paraId="693FF75F" w14:textId="68E634CA" w:rsidR="005B54B7" w:rsidRDefault="005B54B7" w:rsidP="005B54B7">
      <w:r w:rsidRPr="007E0C96">
        <w:t>The User Model option (</w:t>
      </w:r>
      <w:r w:rsidRPr="007E6A04">
        <w:rPr>
          <w:i/>
          <w:color w:val="7B2520" w:themeColor="accent3" w:themeShade="BF"/>
        </w:rPr>
        <w:t xml:space="preserve">Run&gt;User Model </w:t>
      </w:r>
      <w:r>
        <w:t xml:space="preserve">- </w:t>
      </w:r>
      <w:r w:rsidRPr="007E0C96">
        <w:t xml:space="preserve">see Section </w:t>
      </w:r>
      <w:r w:rsidRPr="007E0C96">
        <w:fldChar w:fldCharType="begin"/>
      </w:r>
      <w:r w:rsidRPr="007E0C96">
        <w:instrText xml:space="preserve"> REF _Ref42154804 \r \h </w:instrText>
      </w:r>
      <w:r w:rsidRPr="001F6271">
        <w:instrText xml:space="preserve"> \* MERGEFORMAT </w:instrText>
      </w:r>
      <w:r w:rsidRPr="007E0C96">
        <w:fldChar w:fldCharType="separate"/>
      </w:r>
      <w:r w:rsidR="00DF5A44">
        <w:t>3.5.7</w:t>
      </w:r>
      <w:r w:rsidRPr="007E0C96">
        <w:fldChar w:fldCharType="end"/>
      </w:r>
      <w:r w:rsidRPr="007E0C96">
        <w:t xml:space="preserve">) calls the </w:t>
      </w:r>
      <w:r>
        <w:t xml:space="preserve">user_model function in the </w:t>
      </w:r>
      <w:r w:rsidR="003060A9">
        <w:t>..\</w:t>
      </w:r>
      <w:r>
        <w:t>muitoolbox</w:t>
      </w:r>
      <w:r w:rsidR="003060A9" w:rsidRPr="003060A9">
        <w:t>\psfunctions folder</w:t>
      </w:r>
      <w:r w:rsidRPr="007E0C96">
        <w:t>.</w:t>
      </w:r>
      <w:r>
        <w:t xml:space="preserve"> The user is prompted to define the classname and the function call to run the model (default is runModel). This the calls the chosen model and adds any results to the App database (depending on the actions defined in the user model class. The file Model_template.m</w:t>
      </w:r>
      <w:r w:rsidRPr="001532CA">
        <w:t>, in the ..\muitoolbox\muitemplates folder,</w:t>
      </w:r>
      <w:r>
        <w:t xml:space="preserve"> provides a template for creating a model class. Any existing model classes can also be called using this method.</w:t>
      </w:r>
    </w:p>
    <w:p w14:paraId="5601DC97" w14:textId="77777777" w:rsidR="005B54B7" w:rsidRPr="007E0C96" w:rsidRDefault="005B54B7" w:rsidP="005B54B7"/>
    <w:p w14:paraId="207867F8" w14:textId="77777777" w:rsidR="005B54B7" w:rsidRPr="007E0C96" w:rsidRDefault="005B54B7" w:rsidP="005B54B7">
      <w:pPr>
        <w:pStyle w:val="Heading2"/>
      </w:pPr>
      <w:bookmarkStart w:id="323" w:name="_Ref462729147"/>
      <w:bookmarkStart w:id="324" w:name="_Toc531673960"/>
      <w:bookmarkStart w:id="325" w:name="_Toc219458234"/>
      <w:r w:rsidRPr="007E0C96">
        <w:t>User Statistics</w:t>
      </w:r>
      <w:bookmarkEnd w:id="323"/>
      <w:bookmarkEnd w:id="324"/>
      <w:bookmarkEnd w:id="325"/>
    </w:p>
    <w:p w14:paraId="46396A23" w14:textId="5F090CEB" w:rsidR="005B54B7" w:rsidRDefault="005B54B7" w:rsidP="005B54B7">
      <w:r w:rsidRPr="007E0C96">
        <w:t>On the General and Timeseries tabs of the Statistics UI there is a Statist</w:t>
      </w:r>
      <w:r>
        <w:t>i</w:t>
      </w:r>
      <w:r w:rsidRPr="007E0C96">
        <w:t xml:space="preserve">c list dialogue box. The User option in this list calls the </w:t>
      </w:r>
      <w:r>
        <w:t>user_s</w:t>
      </w:r>
      <w:r w:rsidRPr="007E0C96">
        <w:t>tats.m function</w:t>
      </w:r>
      <w:bookmarkStart w:id="326" w:name="_Hlk77172970"/>
      <w:r w:rsidRPr="007E0C96">
        <w:t xml:space="preserve">, which can be found in the </w:t>
      </w:r>
      <w:r w:rsidRPr="0096440C">
        <w:t>..\muitoolbox\psfunctions</w:t>
      </w:r>
      <w:r w:rsidRPr="007E0C96">
        <w:t xml:space="preserve"> folder. </w:t>
      </w:r>
      <w:bookmarkEnd w:id="326"/>
      <w:r w:rsidRPr="007E0C96">
        <w:t xml:space="preserve">This allows the user to define their own workflow, accessing data and functions already provided by </w:t>
      </w:r>
      <w:r>
        <w:t xml:space="preserve">the </w:t>
      </w:r>
      <w:fldSimple w:instr=" FILLIN  &quot;Model name?&quot;  \* MERGEFORMAT ">
        <w:r w:rsidR="00122303">
          <w:t>CoastalTools</w:t>
        </w:r>
      </w:fldSimple>
      <w:r w:rsidRPr="004A6158">
        <w:t xml:space="preserve">  </w:t>
      </w:r>
      <w:r>
        <w:t>App</w:t>
      </w:r>
      <w:r w:rsidRPr="007E0C96">
        <w:t>. The sample code illustrates the workflow for timeseries data to produce a clusters plot. If called from the General statistics tab the code simply returns a warning message. The code could be added to provide some alternative function when called from the General stats.</w:t>
      </w:r>
    </w:p>
    <w:p w14:paraId="23A9A0C6" w14:textId="77777777" w:rsidR="005B54B7" w:rsidRPr="007E0C96" w:rsidRDefault="005B54B7" w:rsidP="005B54B7"/>
    <w:p w14:paraId="3D89A086" w14:textId="2783189F" w:rsidR="005B54B7" w:rsidRPr="007E0C96" w:rsidRDefault="005B54B7" w:rsidP="005B54B7">
      <w:pPr>
        <w:pStyle w:val="Heading2"/>
      </w:pPr>
      <w:bookmarkStart w:id="327" w:name="_Ref483053425"/>
      <w:bookmarkStart w:id="328" w:name="_Toc531673961"/>
      <w:bookmarkStart w:id="329" w:name="_Ref77177936"/>
      <w:bookmarkStart w:id="330" w:name="_Toc219458235"/>
      <w:r w:rsidRPr="007E0C96">
        <w:t>User Plot</w:t>
      </w:r>
      <w:bookmarkEnd w:id="327"/>
      <w:bookmarkEnd w:id="328"/>
      <w:r>
        <w:t>s</w:t>
      </w:r>
      <w:bookmarkEnd w:id="329"/>
      <w:bookmarkEnd w:id="330"/>
    </w:p>
    <w:p w14:paraId="6F529D8B" w14:textId="063DB09E" w:rsidR="00FF7DD7" w:rsidRDefault="005B54B7" w:rsidP="00D20F61">
      <w:bookmarkStart w:id="331" w:name="_Hlk42156403"/>
      <w:r w:rsidRPr="007E0C96">
        <w:t>On the Plot</w:t>
      </w:r>
      <w:r>
        <w:t>s</w:t>
      </w:r>
      <w:r w:rsidRPr="007E0C96">
        <w:t xml:space="preserve"> UI there is a Plot type list dialogue box</w:t>
      </w:r>
      <w:bookmarkEnd w:id="331"/>
      <w:r w:rsidRPr="007E0C96">
        <w:t>. Select User and assign the required variables to the buttons</w:t>
      </w:r>
      <w:r>
        <w:t xml:space="preserve"> for the selected tab</w:t>
      </w:r>
      <w:r w:rsidRPr="007E0C96">
        <w:t xml:space="preserve">. This passes the variables selected </w:t>
      </w:r>
      <w:r>
        <w:t xml:space="preserve">to </w:t>
      </w:r>
      <w:r w:rsidRPr="007E0C96">
        <w:t xml:space="preserve">the </w:t>
      </w:r>
      <w:r>
        <w:t>user_plot</w:t>
      </w:r>
      <w:r w:rsidRPr="007E0C96">
        <w:t xml:space="preserve">.m function, which can be found in the </w:t>
      </w:r>
      <w:r w:rsidRPr="0096440C">
        <w:t>..\muitoolbox\psfunctions</w:t>
      </w:r>
      <w:r w:rsidRPr="007E0C96">
        <w:t xml:space="preserve"> folder.  This allows the user to set up their own plotting function. The demonstration function provided plots a line or surface plot depending on whether a variable has been assigned to  </w:t>
      </w:r>
      <w:r>
        <w:t>the z-dimension</w:t>
      </w:r>
      <w:r w:rsidRPr="007E0C96">
        <w:t>.</w:t>
      </w:r>
      <w:bookmarkEnd w:id="310"/>
      <w:bookmarkEnd w:id="315"/>
      <w:r w:rsidR="00FF7DD7">
        <w:br w:type="page"/>
      </w:r>
    </w:p>
    <w:p w14:paraId="0D565F70" w14:textId="77777777" w:rsidR="00197F5F" w:rsidRDefault="00197F5F" w:rsidP="004F65D6">
      <w:pPr>
        <w:pStyle w:val="Heading1"/>
      </w:pPr>
      <w:bookmarkStart w:id="332" w:name="_Toc486354054"/>
      <w:bookmarkStart w:id="333" w:name="_Ref495741114"/>
      <w:bookmarkStart w:id="334" w:name="_Ref495741134"/>
      <w:bookmarkStart w:id="335" w:name="_Ref495741441"/>
      <w:bookmarkStart w:id="336" w:name="_Ref495741457"/>
      <w:bookmarkStart w:id="337" w:name="_Toc219458236"/>
      <w:r w:rsidRPr="00197F5F">
        <w:lastRenderedPageBreak/>
        <w:t>Program Structure</w:t>
      </w:r>
      <w:bookmarkEnd w:id="332"/>
      <w:bookmarkEnd w:id="333"/>
      <w:bookmarkEnd w:id="334"/>
      <w:bookmarkEnd w:id="335"/>
      <w:bookmarkEnd w:id="336"/>
      <w:bookmarkEnd w:id="337"/>
    </w:p>
    <w:p w14:paraId="2D4F9B8B" w14:textId="3B92B4A9" w:rsidR="003F2C13" w:rsidRDefault="003F2C13" w:rsidP="003F2C13">
      <w:bookmarkStart w:id="338" w:name="_Toc486354055"/>
      <w:r w:rsidRPr="004D2899">
        <w:t xml:space="preserve">The overall structure of the code is illustrated schematically in </w:t>
      </w:r>
      <w:r>
        <w:fldChar w:fldCharType="begin"/>
      </w:r>
      <w:r>
        <w:instrText xml:space="preserve"> REF _Ref72166629 \h </w:instrText>
      </w:r>
      <w:r>
        <w:fldChar w:fldCharType="separate"/>
      </w:r>
      <w:r w:rsidR="00DF5A44">
        <w:t xml:space="preserve">Figure </w:t>
      </w:r>
      <w:r w:rsidR="00DF5A44">
        <w:rPr>
          <w:noProof/>
        </w:rPr>
        <w:t>6</w:t>
      </w:r>
      <w:r>
        <w:fldChar w:fldCharType="end"/>
      </w:r>
      <w:r>
        <w:t xml:space="preserve">. </w:t>
      </w:r>
      <w:r w:rsidRPr="004D2899">
        <w:t>This is implemented through several classes that handle the graphical user interface and program workflows (Main UI) and several classes that handle the data manipulation and plotting (</w:t>
      </w:r>
      <w:r>
        <w:t xml:space="preserve">Input UIs and </w:t>
      </w:r>
      <w:r w:rsidRPr="004D2899">
        <w:t xml:space="preserve">Data UIs). </w:t>
      </w:r>
    </w:p>
    <w:p w14:paraId="620EDE77" w14:textId="53A2701E" w:rsidR="003F2C13" w:rsidRDefault="003F2C13" w:rsidP="003F2C13">
      <w:pPr>
        <w:pStyle w:val="Caption"/>
        <w:keepNext/>
      </w:pPr>
      <w:bookmarkStart w:id="339" w:name="_Ref72166629"/>
      <w:r>
        <w:t xml:space="preserve">Figure </w:t>
      </w:r>
      <w:r w:rsidR="00D05967">
        <w:fldChar w:fldCharType="begin"/>
      </w:r>
      <w:r w:rsidR="00D05967">
        <w:instrText xml:space="preserve"> SEQ Figure \* ARABIC </w:instrText>
      </w:r>
      <w:r w:rsidR="00D05967">
        <w:fldChar w:fldCharType="separate"/>
      </w:r>
      <w:r w:rsidR="00DF5A44">
        <w:rPr>
          <w:noProof/>
        </w:rPr>
        <w:t>6</w:t>
      </w:r>
      <w:r w:rsidR="00D05967">
        <w:rPr>
          <w:noProof/>
        </w:rPr>
        <w:fldChar w:fldCharType="end"/>
      </w:r>
      <w:bookmarkEnd w:id="339"/>
      <w:r>
        <w:t xml:space="preserve"> - </w:t>
      </w:r>
      <w:r w:rsidRPr="004D2899">
        <w:t>– High level schematic of program structure</w:t>
      </w:r>
    </w:p>
    <w:p w14:paraId="6F795332" w14:textId="77777777" w:rsidR="003F2C13" w:rsidRDefault="003F2C13" w:rsidP="003F2C13">
      <w:r>
        <w:rPr>
          <w:noProof/>
        </w:rPr>
        <w:drawing>
          <wp:inline distT="0" distB="0" distL="0" distR="0" wp14:anchorId="00B4B64A" wp14:editId="2FC1EA62">
            <wp:extent cx="5614585" cy="23948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638398" cy="2405015"/>
                    </a:xfrm>
                    <a:prstGeom prst="rect">
                      <a:avLst/>
                    </a:prstGeom>
                    <a:noFill/>
                  </pic:spPr>
                </pic:pic>
              </a:graphicData>
            </a:graphic>
          </wp:inline>
        </w:drawing>
      </w:r>
    </w:p>
    <w:p w14:paraId="1C798872" w14:textId="2EFF5FF5" w:rsidR="003F2C13" w:rsidRDefault="003F2C13" w:rsidP="003F2C13">
      <w:r w:rsidRPr="004D2899">
        <w:t>The interfaces and default functionality are implemented in the</w:t>
      </w:r>
      <w:r>
        <w:t xml:space="preserve"> </w:t>
      </w:r>
      <w:r>
        <w:fldChar w:fldCharType="begin"/>
      </w:r>
      <w:r>
        <w:instrText xml:space="preserve"> REF Model_name \h </w:instrText>
      </w:r>
      <w:r>
        <w:fldChar w:fldCharType="separate"/>
      </w:r>
      <w:r w:rsidR="00DF5A44">
        <w:t xml:space="preserve"> CoastalTools</w:t>
      </w:r>
      <w:r>
        <w:fldChar w:fldCharType="end"/>
      </w:r>
      <w:r>
        <w:t xml:space="preserve"> App </w:t>
      </w:r>
      <w:r w:rsidRPr="004D2899">
        <w:t xml:space="preserve">using the following </w:t>
      </w:r>
      <w:r>
        <w:t xml:space="preserve">muitoolbox </w:t>
      </w:r>
      <w:r w:rsidRPr="004D2899">
        <w:t>classes</w:t>
      </w:r>
      <w:r>
        <w:t xml:space="preserve"> depicted in </w:t>
      </w:r>
      <w:r>
        <w:fldChar w:fldCharType="begin"/>
      </w:r>
      <w:r>
        <w:instrText xml:space="preserve"> REF _Ref72167155 \h </w:instrText>
      </w:r>
      <w:r>
        <w:fldChar w:fldCharType="separate"/>
      </w:r>
      <w:r w:rsidR="00DF5A44">
        <w:t xml:space="preserve">Figure </w:t>
      </w:r>
      <w:r w:rsidR="00DF5A44">
        <w:rPr>
          <w:noProof/>
        </w:rPr>
        <w:t>7</w:t>
      </w:r>
      <w:r>
        <w:fldChar w:fldCharType="end"/>
      </w:r>
      <w:r>
        <w:t>, which shows a more detailed schematic of the program structure. See the muitoolbox and dstoolbox documentation for more details.</w:t>
      </w:r>
    </w:p>
    <w:p w14:paraId="7D744AD0" w14:textId="245B8E3D" w:rsidR="003F2C13" w:rsidRDefault="003F2C13" w:rsidP="003F2C13">
      <w:pPr>
        <w:pStyle w:val="Caption"/>
        <w:keepNext/>
      </w:pPr>
      <w:bookmarkStart w:id="340" w:name="_Ref72167155"/>
      <w:r>
        <w:t xml:space="preserve">Figure </w:t>
      </w:r>
      <w:r w:rsidR="00D05967">
        <w:fldChar w:fldCharType="begin"/>
      </w:r>
      <w:r w:rsidR="00D05967">
        <w:instrText xml:space="preserve"> SEQ Figure \* ARABIC </w:instrText>
      </w:r>
      <w:r w:rsidR="00D05967">
        <w:fldChar w:fldCharType="separate"/>
      </w:r>
      <w:r w:rsidR="00DF5A44">
        <w:rPr>
          <w:noProof/>
        </w:rPr>
        <w:t>7</w:t>
      </w:r>
      <w:r w:rsidR="00D05967">
        <w:rPr>
          <w:noProof/>
        </w:rPr>
        <w:fldChar w:fldCharType="end"/>
      </w:r>
      <w:bookmarkEnd w:id="340"/>
      <w:r>
        <w:t xml:space="preserve"> – schematic of program structure showing how the main classes from muittoolbox and dstoolbox are used</w:t>
      </w:r>
    </w:p>
    <w:p w14:paraId="7166FFC0" w14:textId="77777777" w:rsidR="003F2C13" w:rsidRDefault="003F2C13" w:rsidP="003F2C13">
      <w:r>
        <w:rPr>
          <w:noProof/>
        </w:rPr>
        <w:drawing>
          <wp:inline distT="0" distB="0" distL="0" distR="0" wp14:anchorId="3D497F9B" wp14:editId="0A37D029">
            <wp:extent cx="5722982" cy="2964407"/>
            <wp:effectExtent l="0" t="0" r="0" b="7620"/>
            <wp:docPr id="15" name="Picture 1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imeline&#10;&#10;Description automatically generated"/>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742936" cy="2974743"/>
                    </a:xfrm>
                    <a:prstGeom prst="rect">
                      <a:avLst/>
                    </a:prstGeom>
                    <a:noFill/>
                  </pic:spPr>
                </pic:pic>
              </a:graphicData>
            </a:graphic>
          </wp:inline>
        </w:drawing>
      </w:r>
    </w:p>
    <w:p w14:paraId="176E6210" w14:textId="3A56D4E1" w:rsidR="003F2C13" w:rsidRPr="004D2899" w:rsidRDefault="003F2C13" w:rsidP="003F2C13">
      <w:r w:rsidRPr="004D2899">
        <w:t xml:space="preserve">In addition, </w:t>
      </w:r>
      <w:r>
        <w:t xml:space="preserve">the </w:t>
      </w:r>
      <w:r>
        <w:fldChar w:fldCharType="begin"/>
      </w:r>
      <w:r>
        <w:instrText xml:space="preserve"> REF Model_name \h </w:instrText>
      </w:r>
      <w:r>
        <w:fldChar w:fldCharType="separate"/>
      </w:r>
      <w:r w:rsidR="00DF5A44">
        <w:t xml:space="preserve"> CoastalTools</w:t>
      </w:r>
      <w:r>
        <w:fldChar w:fldCharType="end"/>
      </w:r>
      <w:r>
        <w:t xml:space="preserve"> App </w:t>
      </w:r>
      <w:r w:rsidRPr="004D2899">
        <w:t>uses the following class</w:t>
      </w:r>
      <w:r>
        <w:t>es and functions</w:t>
      </w:r>
      <w:r w:rsidRPr="004D2899">
        <w:t>:</w:t>
      </w:r>
    </w:p>
    <w:p w14:paraId="5CEC5564" w14:textId="75403540" w:rsidR="00AC5DEE" w:rsidRPr="003F2BDA" w:rsidRDefault="00055C4B" w:rsidP="00AC5DEE">
      <w:pPr>
        <w:rPr>
          <w:b/>
          <w:bCs/>
        </w:rPr>
      </w:pPr>
      <w:r w:rsidRPr="003F2BDA">
        <w:rPr>
          <w:b/>
          <w:bCs/>
        </w:rPr>
        <w:t>In …/CoastalTools/</w:t>
      </w:r>
      <w:r w:rsidR="00AC5DEE" w:rsidRPr="003F2BDA">
        <w:rPr>
          <w:b/>
          <w:bCs/>
        </w:rPr>
        <w:t xml:space="preserve"> </w:t>
      </w:r>
    </w:p>
    <w:p w14:paraId="755A0F37" w14:textId="6AF392E7" w:rsidR="00AC5DEE" w:rsidRDefault="00AC5DEE" w:rsidP="00AC5DEE">
      <w:r w:rsidRPr="003F2C13">
        <w:rPr>
          <w:b/>
          <w:bCs/>
        </w:rPr>
        <w:t>CoastalTools</w:t>
      </w:r>
      <w:r>
        <w:t xml:space="preserve"> – main UI</w:t>
      </w:r>
    </w:p>
    <w:p w14:paraId="4F4C010F" w14:textId="65755850" w:rsidR="00AC5DEE" w:rsidRDefault="00AC5DEE" w:rsidP="00B77C1F">
      <w:pPr>
        <w:spacing w:after="40"/>
      </w:pPr>
      <w:r w:rsidRPr="003F2C13">
        <w:rPr>
          <w:b/>
          <w:bCs/>
        </w:rPr>
        <w:t>CT_BeachAnalysis</w:t>
      </w:r>
      <w:r>
        <w:t xml:space="preserve"> – tools to analyse beach profile data</w:t>
      </w:r>
    </w:p>
    <w:p w14:paraId="31D1789D" w14:textId="01ED9F9B" w:rsidR="00AC5DEE" w:rsidRDefault="00AC5DEE" w:rsidP="00B77C1F">
      <w:pPr>
        <w:spacing w:after="40"/>
      </w:pPr>
      <w:r w:rsidRPr="003F2C13">
        <w:rPr>
          <w:b/>
          <w:bCs/>
        </w:rPr>
        <w:t>CT_Plots</w:t>
      </w:r>
      <w:r w:rsidR="00B769AD">
        <w:rPr>
          <w:b/>
          <w:bCs/>
        </w:rPr>
        <w:t>UI</w:t>
      </w:r>
      <w:r>
        <w:t xml:space="preserve"> </w:t>
      </w:r>
      <w:r w:rsidR="003F2BDA">
        <w:t>– UI for CoastalToools plots (</w:t>
      </w:r>
      <w:r w:rsidR="00B769AD">
        <w:t>alternative to mui</w:t>
      </w:r>
      <w:r w:rsidR="0060248E">
        <w:t>PlotsUI</w:t>
      </w:r>
      <w:r w:rsidR="003F2BDA">
        <w:t xml:space="preserve"> class)</w:t>
      </w:r>
    </w:p>
    <w:p w14:paraId="4C0CE28C" w14:textId="10414DB2" w:rsidR="00AC5DEE" w:rsidRDefault="00AC5DEE" w:rsidP="00B77C1F">
      <w:pPr>
        <w:spacing w:after="40"/>
      </w:pPr>
      <w:r w:rsidRPr="003F2C13">
        <w:rPr>
          <w:b/>
          <w:bCs/>
        </w:rPr>
        <w:t>CT_Plot</w:t>
      </w:r>
      <w:r w:rsidR="0060248E">
        <w:rPr>
          <w:b/>
          <w:bCs/>
        </w:rPr>
        <w:t>s</w:t>
      </w:r>
      <w:r w:rsidR="003F2BDA">
        <w:t xml:space="preserve"> – </w:t>
      </w:r>
      <w:r w:rsidR="0060248E">
        <w:t>inherits muiPlots and adds additional plotting options</w:t>
      </w:r>
    </w:p>
    <w:p w14:paraId="255BE197" w14:textId="3CDE2949" w:rsidR="00AC5DEE" w:rsidRDefault="00AC5DEE" w:rsidP="00B77C1F">
      <w:pPr>
        <w:spacing w:after="40"/>
      </w:pPr>
      <w:r w:rsidRPr="003F2C13">
        <w:rPr>
          <w:b/>
          <w:bCs/>
        </w:rPr>
        <w:lastRenderedPageBreak/>
        <w:t>CT_Sim</w:t>
      </w:r>
      <w:r w:rsidR="003F2C13" w:rsidRPr="003F2C13">
        <w:rPr>
          <w:b/>
          <w:bCs/>
        </w:rPr>
        <w:t>UI</w:t>
      </w:r>
      <w:r w:rsidR="003F2BDA">
        <w:t xml:space="preserve"> – UI for shoreline and profile simulation models</w:t>
      </w:r>
    </w:p>
    <w:p w14:paraId="48E3BD87" w14:textId="31E2A16C" w:rsidR="00AC5DEE" w:rsidRDefault="00AC5DEE" w:rsidP="00B77C1F">
      <w:pPr>
        <w:spacing w:after="40"/>
      </w:pPr>
      <w:r w:rsidRPr="003F2C13">
        <w:rPr>
          <w:b/>
          <w:bCs/>
        </w:rPr>
        <w:t>CT_WaveModels</w:t>
      </w:r>
      <w:r>
        <w:t xml:space="preserve"> – models using wind, wave and water level data</w:t>
      </w:r>
    </w:p>
    <w:p w14:paraId="5E578626" w14:textId="310C4BCC" w:rsidR="003F2C13" w:rsidRDefault="003F2C13" w:rsidP="00B77C1F">
      <w:pPr>
        <w:spacing w:after="40"/>
      </w:pPr>
      <w:r w:rsidRPr="003F2C13">
        <w:rPr>
          <w:b/>
          <w:bCs/>
        </w:rPr>
        <w:t>Sim_BMV</w:t>
      </w:r>
      <w:r>
        <w:t xml:space="preserve"> </w:t>
      </w:r>
      <w:r w:rsidR="00F90792">
        <w:t>–</w:t>
      </w:r>
      <w:r>
        <w:t xml:space="preserve"> </w:t>
      </w:r>
      <w:r w:rsidR="00F90792">
        <w:t>runs the BMV beach profile simulation model</w:t>
      </w:r>
    </w:p>
    <w:p w14:paraId="63EAB590" w14:textId="5C07DFA9" w:rsidR="00AC5DEE" w:rsidRDefault="00AC5DEE" w:rsidP="00B77C1F">
      <w:pPr>
        <w:spacing w:after="40"/>
      </w:pPr>
      <w:r w:rsidRPr="003F2C13">
        <w:rPr>
          <w:b/>
          <w:bCs/>
        </w:rPr>
        <w:t>Sim_BMVinput</w:t>
      </w:r>
      <w:r w:rsidR="003F2BDA">
        <w:t xml:space="preserve"> </w:t>
      </w:r>
      <w:r w:rsidR="003F2BDA" w:rsidRPr="003F2BDA">
        <w:t>– data input for the</w:t>
      </w:r>
      <w:r w:rsidR="003F2BDA">
        <w:t xml:space="preserve"> BMV</w:t>
      </w:r>
      <w:r w:rsidR="003F2BDA" w:rsidRPr="003F2BDA">
        <w:t xml:space="preserve"> model</w:t>
      </w:r>
    </w:p>
    <w:p w14:paraId="3E444721" w14:textId="795AC694" w:rsidR="00AC5DEE" w:rsidRDefault="00AC5DEE" w:rsidP="00B77C1F">
      <w:pPr>
        <w:spacing w:after="40"/>
      </w:pPr>
      <w:r w:rsidRPr="003F2C13">
        <w:rPr>
          <w:b/>
          <w:bCs/>
        </w:rPr>
        <w:t>Sim_BMVmodel</w:t>
      </w:r>
      <w:r w:rsidR="003F2BDA">
        <w:t xml:space="preserve"> – setup and running of BMV simulation</w:t>
      </w:r>
    </w:p>
    <w:p w14:paraId="2A810F62" w14:textId="223CDD16" w:rsidR="00F71846" w:rsidRDefault="00F71846" w:rsidP="00B77C1F">
      <w:pPr>
        <w:spacing w:after="40"/>
      </w:pPr>
      <w:r w:rsidRPr="00F71846">
        <w:rPr>
          <w:b/>
          <w:bCs/>
        </w:rPr>
        <w:t>Sim_YGOR</w:t>
      </w:r>
      <w:r>
        <w:t xml:space="preserve"> </w:t>
      </w:r>
      <w:r w:rsidR="00F90792">
        <w:t>–</w:t>
      </w:r>
      <w:r>
        <w:t xml:space="preserve"> </w:t>
      </w:r>
      <w:r w:rsidR="00F90792">
        <w:t>runs the YGOR shoreline simulation model</w:t>
      </w:r>
    </w:p>
    <w:p w14:paraId="5C699374" w14:textId="02342B53" w:rsidR="00AC5DEE" w:rsidRDefault="00AC5DEE" w:rsidP="00AC5DEE">
      <w:bookmarkStart w:id="341" w:name="_Hlk72224499"/>
      <w:r w:rsidRPr="00F71846">
        <w:rPr>
          <w:b/>
          <w:bCs/>
        </w:rPr>
        <w:t>Sim_YGORinput</w:t>
      </w:r>
      <w:r w:rsidR="003F2BDA">
        <w:t xml:space="preserve"> </w:t>
      </w:r>
      <w:bookmarkStart w:id="342" w:name="_Hlk42160746"/>
      <w:bookmarkEnd w:id="341"/>
      <w:r w:rsidR="003F2BDA">
        <w:t>– data input for the YGOR model</w:t>
      </w:r>
      <w:bookmarkEnd w:id="342"/>
    </w:p>
    <w:p w14:paraId="7224C876" w14:textId="4C16B321" w:rsidR="00AC5DEE" w:rsidRDefault="00AC5DEE" w:rsidP="002D6B15">
      <w:pPr>
        <w:rPr>
          <w:i/>
          <w:iCs/>
        </w:rPr>
      </w:pPr>
      <w:r w:rsidRPr="003F2BDA">
        <w:rPr>
          <w:i/>
          <w:iCs/>
        </w:rPr>
        <w:t>Functions</w:t>
      </w:r>
      <w:r w:rsidR="00B77C1F">
        <w:rPr>
          <w:i/>
          <w:iCs/>
        </w:rPr>
        <w:t>:</w:t>
      </w:r>
    </w:p>
    <w:p w14:paraId="1F6835DF" w14:textId="73CF5E37" w:rsidR="00F71846" w:rsidRDefault="00F71846" w:rsidP="00F71846">
      <w:pPr>
        <w:spacing w:after="40"/>
      </w:pPr>
      <w:bookmarkStart w:id="343" w:name="_Hlk44423988"/>
      <w:r w:rsidRPr="0060248E">
        <w:rPr>
          <w:i/>
          <w:iCs/>
        </w:rPr>
        <w:t>ct_</w:t>
      </w:r>
      <w:r w:rsidR="0060248E" w:rsidRPr="0060248E">
        <w:rPr>
          <w:i/>
          <w:iCs/>
        </w:rPr>
        <w:t>beach</w:t>
      </w:r>
      <w:r w:rsidRPr="0060248E">
        <w:rPr>
          <w:i/>
          <w:iCs/>
        </w:rPr>
        <w:t>vulnerability</w:t>
      </w:r>
      <w:r w:rsidRPr="00F71846">
        <w:t xml:space="preserve"> – function to compute Beach Vulnerability Index </w:t>
      </w:r>
      <w:r w:rsidR="0060248E">
        <w:t>for a set of beach profiles</w:t>
      </w:r>
    </w:p>
    <w:p w14:paraId="730FB47B" w14:textId="5DC68CB9" w:rsidR="0060248E" w:rsidRPr="00F71846" w:rsidRDefault="0060248E" w:rsidP="00F71846">
      <w:pPr>
        <w:spacing w:after="40"/>
      </w:pPr>
      <w:r>
        <w:rPr>
          <w:i/>
          <w:iCs/>
        </w:rPr>
        <w:t>ct_</w:t>
      </w:r>
      <w:r w:rsidRPr="00F71846">
        <w:rPr>
          <w:i/>
          <w:iCs/>
        </w:rPr>
        <w:t>data_cleanup</w:t>
      </w:r>
      <w:r>
        <w:t xml:space="preserve"> – set of functions to help clean up timeseries and beach profile data</w:t>
      </w:r>
    </w:p>
    <w:bookmarkEnd w:id="343"/>
    <w:p w14:paraId="408B4A34" w14:textId="0EF801B1" w:rsidR="00F71846" w:rsidRPr="00F90792" w:rsidRDefault="00F71846" w:rsidP="00F90792">
      <w:pPr>
        <w:spacing w:after="40"/>
      </w:pPr>
      <w:r w:rsidRPr="0060248E">
        <w:rPr>
          <w:i/>
          <w:iCs/>
        </w:rPr>
        <w:t>ct_sitevulnerability</w:t>
      </w:r>
      <w:r w:rsidRPr="00694772">
        <w:t xml:space="preserve"> – </w:t>
      </w:r>
      <w:r>
        <w:t>function to compute</w:t>
      </w:r>
      <w:r w:rsidRPr="00694772">
        <w:t xml:space="preserve"> Beach Vulnerability Index</w:t>
      </w:r>
      <w:r>
        <w:t xml:space="preserve"> </w:t>
      </w:r>
      <w:r w:rsidR="0060248E" w:rsidRPr="00F71846">
        <w:t>for a single site</w:t>
      </w:r>
    </w:p>
    <w:p w14:paraId="439E022A" w14:textId="68B1028F" w:rsidR="003F2BDA" w:rsidRDefault="00F71846" w:rsidP="00B77C1F">
      <w:pPr>
        <w:spacing w:after="40"/>
      </w:pPr>
      <w:r w:rsidRPr="00F71846">
        <w:rPr>
          <w:i/>
          <w:iCs/>
        </w:rPr>
        <w:t>sim</w:t>
      </w:r>
      <w:r w:rsidR="003F2BDA" w:rsidRPr="00F71846">
        <w:rPr>
          <w:i/>
          <w:iCs/>
        </w:rPr>
        <w:t xml:space="preserve">BMVfitting </w:t>
      </w:r>
      <w:r w:rsidR="003F2BDA">
        <w:t>– functions to fit the BMV model to a profile data set</w:t>
      </w:r>
    </w:p>
    <w:p w14:paraId="1FA53CC0" w14:textId="4697E41B" w:rsidR="003F2BDA" w:rsidRDefault="00F71846" w:rsidP="00B77C1F">
      <w:pPr>
        <w:spacing w:after="40"/>
      </w:pPr>
      <w:r w:rsidRPr="00F71846">
        <w:rPr>
          <w:i/>
          <w:iCs/>
        </w:rPr>
        <w:t>sim</w:t>
      </w:r>
      <w:r w:rsidR="003F2BDA" w:rsidRPr="00F71846">
        <w:rPr>
          <w:i/>
          <w:iCs/>
        </w:rPr>
        <w:t xml:space="preserve">YGORmodel </w:t>
      </w:r>
      <w:r w:rsidR="003F2BDA">
        <w:t xml:space="preserve">– functions to run the YGOR model </w:t>
      </w:r>
    </w:p>
    <w:p w14:paraId="069CE0FD" w14:textId="3929748F" w:rsidR="00B77C1F" w:rsidRPr="003F2BDA" w:rsidRDefault="00B77C1F" w:rsidP="003F2BDA">
      <w:r>
        <w:t>DemoDataSet.mat – sample file of wave, water level and beach profile data</w:t>
      </w:r>
    </w:p>
    <w:p w14:paraId="32835D61" w14:textId="35BACA05" w:rsidR="00055C4B" w:rsidRPr="003F2BDA" w:rsidRDefault="00055C4B" w:rsidP="002D6B15">
      <w:pPr>
        <w:rPr>
          <w:b/>
          <w:bCs/>
        </w:rPr>
      </w:pPr>
      <w:r w:rsidRPr="003F2BDA">
        <w:rPr>
          <w:b/>
          <w:bCs/>
        </w:rPr>
        <w:t>In …/</w:t>
      </w:r>
      <w:r w:rsidR="00F71846">
        <w:rPr>
          <w:b/>
          <w:bCs/>
        </w:rPr>
        <w:t>muiApp</w:t>
      </w:r>
      <w:r w:rsidRPr="003F2BDA">
        <w:rPr>
          <w:b/>
          <w:bCs/>
        </w:rPr>
        <w:t>CoastalClasses/</w:t>
      </w:r>
    </w:p>
    <w:p w14:paraId="238D7533" w14:textId="0990A0AC" w:rsidR="003F2BDA" w:rsidRPr="003F2BDA" w:rsidRDefault="00EE339A" w:rsidP="00B77C1F">
      <w:pPr>
        <w:spacing w:after="40"/>
      </w:pPr>
      <w:r>
        <w:rPr>
          <w:b/>
          <w:bCs/>
        </w:rPr>
        <w:t>ctB</w:t>
      </w:r>
      <w:r w:rsidR="003F2BDA" w:rsidRPr="00EE339A">
        <w:rPr>
          <w:b/>
          <w:bCs/>
        </w:rPr>
        <w:t>eachProfileData</w:t>
      </w:r>
      <w:r w:rsidR="00BC3C44">
        <w:t xml:space="preserve"> – handle beach profiles as Chainage</w:t>
      </w:r>
      <w:r>
        <w:t xml:space="preserve"> + </w:t>
      </w:r>
      <w:r w:rsidR="00BC3C44">
        <w:t>Elevation and/or Easting</w:t>
      </w:r>
      <w:r>
        <w:t xml:space="preserve">, </w:t>
      </w:r>
      <w:r w:rsidR="00BC3C44">
        <w:t>Northings</w:t>
      </w:r>
      <w:r>
        <w:t xml:space="preserve"> + </w:t>
      </w:r>
      <w:r w:rsidR="00BC3C44">
        <w:t>Elevation</w:t>
      </w:r>
    </w:p>
    <w:p w14:paraId="04D5DD94" w14:textId="7389D3D6" w:rsidR="003F2BDA" w:rsidRDefault="00EE339A" w:rsidP="00B77C1F">
      <w:pPr>
        <w:spacing w:after="40"/>
      </w:pPr>
      <w:r>
        <w:rPr>
          <w:b/>
          <w:bCs/>
        </w:rPr>
        <w:t>c</w:t>
      </w:r>
      <w:r w:rsidR="00A351D3">
        <w:rPr>
          <w:b/>
          <w:bCs/>
        </w:rPr>
        <w:t>tModel</w:t>
      </w:r>
      <w:r w:rsidR="003F2BDA" w:rsidRPr="00EE339A">
        <w:rPr>
          <w:b/>
          <w:bCs/>
        </w:rPr>
        <w:t>Data</w:t>
      </w:r>
      <w:r w:rsidR="00BC3C44" w:rsidRPr="00EE339A">
        <w:rPr>
          <w:b/>
          <w:bCs/>
        </w:rPr>
        <w:t xml:space="preserve"> </w:t>
      </w:r>
      <w:r w:rsidR="00BC3C44">
        <w:t xml:space="preserve">– </w:t>
      </w:r>
      <w:r w:rsidR="00A351D3">
        <w:t xml:space="preserve">load model output files e.g., for timeseries data at a </w:t>
      </w:r>
      <w:r w:rsidR="00BC3C44">
        <w:t>point</w:t>
      </w:r>
    </w:p>
    <w:p w14:paraId="720E0D50" w14:textId="26E76620" w:rsidR="00EE339A" w:rsidRPr="003F2BDA" w:rsidRDefault="00EE339A" w:rsidP="00EE339A">
      <w:pPr>
        <w:spacing w:after="40"/>
      </w:pPr>
      <w:r w:rsidRPr="00EE339A">
        <w:rPr>
          <w:b/>
          <w:bCs/>
        </w:rPr>
        <w:t xml:space="preserve">ctHindcastParameters </w:t>
      </w:r>
      <w:r>
        <w:t>– input parameters for the wind-wave model</w:t>
      </w:r>
    </w:p>
    <w:p w14:paraId="1EDCE7CD" w14:textId="1933FEAA" w:rsidR="00EE339A" w:rsidRPr="003F2BDA" w:rsidRDefault="00EE339A" w:rsidP="00EE339A">
      <w:pPr>
        <w:spacing w:after="40"/>
      </w:pPr>
      <w:r w:rsidRPr="00EE339A">
        <w:rPr>
          <w:b/>
          <w:bCs/>
        </w:rPr>
        <w:t>ctShorelineData</w:t>
      </w:r>
      <w:r>
        <w:t xml:space="preserve"> – shoreline position data (e.g. distance to mean tide level)</w:t>
      </w:r>
    </w:p>
    <w:p w14:paraId="4FBA7578" w14:textId="29222AED" w:rsidR="00EE339A" w:rsidRPr="003F2BDA" w:rsidRDefault="00EE339A" w:rsidP="00EE339A">
      <w:pPr>
        <w:spacing w:after="40"/>
      </w:pPr>
      <w:r w:rsidRPr="00EE339A">
        <w:rPr>
          <w:b/>
          <w:bCs/>
        </w:rPr>
        <w:t xml:space="preserve">ctStructureInput </w:t>
      </w:r>
      <w:r>
        <w:t>– definition of a beach or structure used to estimate overtopping quantities</w:t>
      </w:r>
    </w:p>
    <w:p w14:paraId="7F263697" w14:textId="78A2AA50" w:rsidR="00EE339A" w:rsidRDefault="00EE339A" w:rsidP="00B77C1F">
      <w:pPr>
        <w:spacing w:after="40"/>
      </w:pPr>
      <w:r w:rsidRPr="00EE339A">
        <w:rPr>
          <w:b/>
          <w:bCs/>
        </w:rPr>
        <w:t>ctTidalAnalysis</w:t>
      </w:r>
      <w:r>
        <w:t xml:space="preserve"> – analyse water level data to extract tidal constituents and use constituents to construct tidal elevation timeseries.</w:t>
      </w:r>
    </w:p>
    <w:p w14:paraId="1933B79F" w14:textId="45029948" w:rsidR="00EE339A" w:rsidRDefault="00EE339A" w:rsidP="00EE339A">
      <w:pPr>
        <w:spacing w:after="40"/>
      </w:pPr>
      <w:r w:rsidRPr="00EE339A">
        <w:rPr>
          <w:b/>
          <w:bCs/>
        </w:rPr>
        <w:t>ctWaterLevelData</w:t>
      </w:r>
      <w:r>
        <w:t xml:space="preserve"> – import water level data</w:t>
      </w:r>
    </w:p>
    <w:p w14:paraId="0FBF2824" w14:textId="395E9447" w:rsidR="00EE339A" w:rsidRPr="003F2BDA" w:rsidRDefault="00EE339A" w:rsidP="00EE339A">
      <w:pPr>
        <w:spacing w:after="40"/>
      </w:pPr>
      <w:r w:rsidRPr="00EE339A">
        <w:rPr>
          <w:b/>
          <w:bCs/>
        </w:rPr>
        <w:t>ctWaveData</w:t>
      </w:r>
      <w:r>
        <w:t xml:space="preserve"> – import wave data</w:t>
      </w:r>
    </w:p>
    <w:p w14:paraId="789692EE" w14:textId="6834080B" w:rsidR="00EE339A" w:rsidRPr="003F2BDA" w:rsidRDefault="00EE339A" w:rsidP="00EE339A">
      <w:pPr>
        <w:spacing w:after="40"/>
      </w:pPr>
      <w:r w:rsidRPr="00EE339A">
        <w:rPr>
          <w:b/>
          <w:bCs/>
        </w:rPr>
        <w:t>ctWaveModel</w:t>
      </w:r>
      <w:r>
        <w:t xml:space="preserve"> – model of wave propagation to a nearshore or deep-water locations</w:t>
      </w:r>
    </w:p>
    <w:p w14:paraId="147E4C2B" w14:textId="795C43AC" w:rsidR="00EE339A" w:rsidRPr="003F2BDA" w:rsidRDefault="00EE339A" w:rsidP="00EE339A">
      <w:pPr>
        <w:spacing w:after="40"/>
      </w:pPr>
      <w:r w:rsidRPr="00EE339A">
        <w:rPr>
          <w:b/>
          <w:bCs/>
        </w:rPr>
        <w:t xml:space="preserve">ctWaveParameters </w:t>
      </w:r>
      <w:r>
        <w:t>– input parameters for the wave models</w:t>
      </w:r>
    </w:p>
    <w:p w14:paraId="4C884FA2" w14:textId="24472447" w:rsidR="00EE339A" w:rsidRPr="003F2BDA" w:rsidRDefault="00EE339A" w:rsidP="00EE339A">
      <w:pPr>
        <w:spacing w:after="40"/>
      </w:pPr>
      <w:r w:rsidRPr="00EE339A">
        <w:rPr>
          <w:b/>
          <w:bCs/>
        </w:rPr>
        <w:t>ctWindData</w:t>
      </w:r>
      <w:r>
        <w:t xml:space="preserve"> – import wind data</w:t>
      </w:r>
    </w:p>
    <w:p w14:paraId="4E7F9FFA" w14:textId="7D4E98DB" w:rsidR="00EE339A" w:rsidRDefault="00EE339A" w:rsidP="00EE339A">
      <w:pPr>
        <w:spacing w:after="40"/>
      </w:pPr>
      <w:r w:rsidRPr="00EE339A">
        <w:rPr>
          <w:b/>
          <w:bCs/>
        </w:rPr>
        <w:t>ctWindWaveModel</w:t>
      </w:r>
      <w:r>
        <w:t xml:space="preserve"> – model wind-wave generation over varying fetch lengths</w:t>
      </w:r>
    </w:p>
    <w:p w14:paraId="4B4B04AA" w14:textId="77777777" w:rsidR="00EE339A" w:rsidRDefault="00EE339A" w:rsidP="00EE339A">
      <w:pPr>
        <w:spacing w:after="40"/>
      </w:pPr>
    </w:p>
    <w:p w14:paraId="07954E1C" w14:textId="0DD6D6CE" w:rsidR="00F71846" w:rsidRPr="00F71846" w:rsidRDefault="00F71846" w:rsidP="00B77C1F">
      <w:pPr>
        <w:rPr>
          <w:b/>
          <w:bCs/>
        </w:rPr>
      </w:pPr>
      <w:bookmarkStart w:id="344" w:name="_Hlk72225137"/>
      <w:r w:rsidRPr="003F2BDA">
        <w:rPr>
          <w:b/>
          <w:bCs/>
        </w:rPr>
        <w:t>In …/</w:t>
      </w:r>
      <w:r>
        <w:rPr>
          <w:b/>
          <w:bCs/>
        </w:rPr>
        <w:t>muiApp</w:t>
      </w:r>
      <w:r w:rsidRPr="003F2BDA">
        <w:rPr>
          <w:b/>
          <w:bCs/>
        </w:rPr>
        <w:t>CoastalClasses</w:t>
      </w:r>
      <w:bookmarkEnd w:id="344"/>
      <w:r w:rsidRPr="00454053">
        <w:rPr>
          <w:b/>
          <w:bCs/>
        </w:rPr>
        <w:t>/</w:t>
      </w:r>
      <w:r w:rsidR="00B77C1F" w:rsidRPr="00454053">
        <w:rPr>
          <w:b/>
          <w:bCs/>
        </w:rPr>
        <w:t>FormatFiles/</w:t>
      </w:r>
      <w:r w:rsidR="00B77C1F" w:rsidRPr="00B77C1F">
        <w:t xml:space="preserve"> </w:t>
      </w:r>
    </w:p>
    <w:p w14:paraId="186AC389" w14:textId="5C176C32" w:rsidR="00B77C1F" w:rsidRPr="00B77C1F" w:rsidRDefault="00F71846" w:rsidP="00B77C1F">
      <w:r>
        <w:t>F</w:t>
      </w:r>
      <w:r w:rsidR="00B77C1F">
        <w:t xml:space="preserve">older contains a range of format files for loading a </w:t>
      </w:r>
      <w:r>
        <w:t>number of different</w:t>
      </w:r>
      <w:r w:rsidR="00B77C1F">
        <w:t xml:space="preserve"> data formats</w:t>
      </w:r>
      <w:r>
        <w:t xml:space="preserve"> and some generic </w:t>
      </w:r>
      <w:r w:rsidR="00454053">
        <w:t>QC functions.</w:t>
      </w:r>
    </w:p>
    <w:p w14:paraId="5990656B" w14:textId="6F4FD88B" w:rsidR="00F71846" w:rsidRDefault="00F71846" w:rsidP="00F71846">
      <w:r w:rsidRPr="00F71846">
        <w:rPr>
          <w:i/>
          <w:iCs/>
        </w:rPr>
        <w:t>SFcodes</w:t>
      </w:r>
      <w:r>
        <w:t xml:space="preserve"> – beach profile survey feature codes</w:t>
      </w:r>
    </w:p>
    <w:p w14:paraId="65334B59" w14:textId="77777777" w:rsidR="004925C7" w:rsidRDefault="004925C7" w:rsidP="00F71846"/>
    <w:p w14:paraId="26557CDF" w14:textId="77D57386" w:rsidR="00454053" w:rsidRDefault="00454053" w:rsidP="00F71846">
      <w:pPr>
        <w:rPr>
          <w:b/>
          <w:bCs/>
        </w:rPr>
      </w:pPr>
      <w:r w:rsidRPr="003F2BDA">
        <w:rPr>
          <w:b/>
          <w:bCs/>
        </w:rPr>
        <w:t>In …/</w:t>
      </w:r>
      <w:r>
        <w:rPr>
          <w:b/>
          <w:bCs/>
        </w:rPr>
        <w:t>muiApp</w:t>
      </w:r>
      <w:r w:rsidRPr="003F2BDA">
        <w:rPr>
          <w:b/>
          <w:bCs/>
        </w:rPr>
        <w:t>Coastal</w:t>
      </w:r>
      <w:r>
        <w:rPr>
          <w:b/>
          <w:bCs/>
        </w:rPr>
        <w:t>F</w:t>
      </w:r>
      <w:r w:rsidR="00D91F4F">
        <w:rPr>
          <w:b/>
          <w:bCs/>
        </w:rPr>
        <w:t>cn</w:t>
      </w:r>
      <w:r>
        <w:rPr>
          <w:b/>
          <w:bCs/>
        </w:rPr>
        <w:t>s</w:t>
      </w:r>
    </w:p>
    <w:p w14:paraId="668C3CFA" w14:textId="7F5056BC" w:rsidR="0060248E" w:rsidRDefault="0060248E" w:rsidP="008B6484">
      <w:pPr>
        <w:rPr>
          <w:i/>
          <w:iCs/>
        </w:rPr>
      </w:pPr>
      <w:r>
        <w:rPr>
          <w:i/>
          <w:iCs/>
        </w:rPr>
        <w:t>addslrtotides</w:t>
      </w:r>
      <w:r w:rsidRPr="0060248E">
        <w:t xml:space="preserve"> – add a linear</w:t>
      </w:r>
      <w:r w:rsidR="002B6717">
        <w:t>,</w:t>
      </w:r>
      <w:r w:rsidRPr="0060248E">
        <w:t xml:space="preserve"> or exponentially varying</w:t>
      </w:r>
      <w:r w:rsidR="002B6717">
        <w:t>,</w:t>
      </w:r>
      <w:r w:rsidRPr="0060248E">
        <w:t xml:space="preserve"> rate of sea level rise to a tidal record.</w:t>
      </w:r>
    </w:p>
    <w:p w14:paraId="50507C8A" w14:textId="5B65AC34" w:rsidR="008B6484" w:rsidRDefault="008B6484" w:rsidP="008B6484">
      <w:r w:rsidRPr="008B6484">
        <w:rPr>
          <w:i/>
          <w:iCs/>
        </w:rPr>
        <w:t>beachtransportratio</w:t>
      </w:r>
      <w:r w:rsidR="00597399">
        <w:t xml:space="preserve"> -</w:t>
      </w:r>
      <w:r w:rsidRPr="008B6484">
        <w:t xml:space="preserve"> compute the ratio of onshore to alongshore wave</w:t>
      </w:r>
      <w:r w:rsidR="00597399">
        <w:t xml:space="preserve"> </w:t>
      </w:r>
      <w:r w:rsidRPr="008B6484">
        <w:t>action given by tan(alp).</w:t>
      </w:r>
    </w:p>
    <w:p w14:paraId="6BCBB960" w14:textId="2C2D6856" w:rsidR="00B84B0B" w:rsidRPr="008B6484" w:rsidRDefault="00B84B0B" w:rsidP="00B84B0B">
      <w:r w:rsidRPr="00B84B0B">
        <w:rPr>
          <w:i/>
          <w:iCs/>
        </w:rPr>
        <w:t xml:space="preserve">binned_wave_climate – </w:t>
      </w:r>
      <w:r w:rsidRPr="00B84B0B">
        <w:t>compute equal energy flux bins for the wave height-direction scatter</w:t>
      </w:r>
      <w:r w:rsidRPr="00B84B0B">
        <w:rPr>
          <w:i/>
          <w:iCs/>
        </w:rPr>
        <w:t>.</w:t>
      </w:r>
    </w:p>
    <w:p w14:paraId="0000EB52" w14:textId="77777777" w:rsidR="00B84B0B" w:rsidRDefault="008B6484" w:rsidP="008B6484">
      <w:bookmarkStart w:id="345" w:name="_Hlk116403233"/>
      <w:r w:rsidRPr="008B6484">
        <w:rPr>
          <w:i/>
          <w:iCs/>
        </w:rPr>
        <w:t>celerity</w:t>
      </w:r>
      <w:r w:rsidR="00597399">
        <w:t xml:space="preserve"> -</w:t>
      </w:r>
      <w:r w:rsidRPr="008B6484">
        <w:t xml:space="preserve"> calculate the wave celerity using Hunt's equation.</w:t>
      </w:r>
    </w:p>
    <w:p w14:paraId="6D7B3C65" w14:textId="133554BF" w:rsidR="008B6484" w:rsidRPr="008B6484" w:rsidRDefault="008B6484" w:rsidP="008B6484">
      <w:r w:rsidRPr="008B6484">
        <w:rPr>
          <w:i/>
          <w:iCs/>
        </w:rPr>
        <w:t>coeff_AB</w:t>
      </w:r>
      <w:r w:rsidR="00597399">
        <w:t xml:space="preserve"> -</w:t>
      </w:r>
      <w:r w:rsidRPr="008B6484">
        <w:t xml:space="preserve"> function called by overtopping functions otop_Q and otop_C</w:t>
      </w:r>
      <w:r w:rsidR="00597399">
        <w:t>.</w:t>
      </w:r>
    </w:p>
    <w:bookmarkEnd w:id="345"/>
    <w:p w14:paraId="79FEF200" w14:textId="06792BE4" w:rsidR="008B6484" w:rsidRPr="008B6484" w:rsidRDefault="008B6484" w:rsidP="008B6484">
      <w:r w:rsidRPr="008B6484">
        <w:rPr>
          <w:i/>
          <w:iCs/>
        </w:rPr>
        <w:lastRenderedPageBreak/>
        <w:t>deanbeachprofile</w:t>
      </w:r>
      <w:r w:rsidR="00597399">
        <w:t xml:space="preserve"> -</w:t>
      </w:r>
      <w:r w:rsidRPr="008B6484">
        <w:t xml:space="preserve"> find the bed slope acro</w:t>
      </w:r>
      <w:r w:rsidR="002B6717">
        <w:t>s</w:t>
      </w:r>
      <w:r w:rsidRPr="008B6484">
        <w:t xml:space="preserve">s the surf zone  the profile is based on a user defined slope between Hw and SWL (0mOD) and a Dean profile below this level. </w:t>
      </w:r>
    </w:p>
    <w:p w14:paraId="6ABAF49F" w14:textId="32EB70EB" w:rsidR="008B6484" w:rsidRDefault="008B6484" w:rsidP="008B6484">
      <w:r w:rsidRPr="008B6484">
        <w:rPr>
          <w:i/>
          <w:iCs/>
        </w:rPr>
        <w:t>eff_fetch</w:t>
      </w:r>
      <w:r w:rsidR="00597399">
        <w:t xml:space="preserve"> -</w:t>
      </w:r>
      <w:r w:rsidRPr="008B6484">
        <w:t xml:space="preserve"> compute the effective fetch for each mean direction based on the  directional distribution function.</w:t>
      </w:r>
    </w:p>
    <w:p w14:paraId="0D57A318" w14:textId="2398D239" w:rsidR="002B6717" w:rsidRPr="008B6484" w:rsidRDefault="002B6717" w:rsidP="008B6484">
      <w:r w:rsidRPr="002B6717">
        <w:rPr>
          <w:i/>
          <w:iCs/>
        </w:rPr>
        <w:t>get_profile_times</w:t>
      </w:r>
      <w:r>
        <w:t xml:space="preserve"> </w:t>
      </w:r>
      <w:r w:rsidRPr="002B6717">
        <w:t>- get the composite time intervals for all</w:t>
      </w:r>
      <w:r>
        <w:t xml:space="preserve"> </w:t>
      </w:r>
      <w:r w:rsidRPr="002B6717">
        <w:t>profiles.</w:t>
      </w:r>
    </w:p>
    <w:p w14:paraId="21476229" w14:textId="6F59D7FA" w:rsidR="008B6484" w:rsidRDefault="008B6484" w:rsidP="008B6484">
      <w:r w:rsidRPr="008B6484">
        <w:rPr>
          <w:i/>
          <w:iCs/>
        </w:rPr>
        <w:t>getalp</w:t>
      </w:r>
      <w:r w:rsidR="00597399">
        <w:t xml:space="preserve"> -</w:t>
      </w:r>
      <w:r w:rsidRPr="008B6484">
        <w:t xml:space="preserve"> find the angle between the wave crest and the bed contour.</w:t>
      </w:r>
    </w:p>
    <w:p w14:paraId="0EC95E56" w14:textId="602A628B" w:rsidR="002B6717" w:rsidRPr="002B6717" w:rsidRDefault="0060248E" w:rsidP="002B6717">
      <w:r>
        <w:rPr>
          <w:i/>
          <w:iCs/>
        </w:rPr>
        <w:t xml:space="preserve">hallermeier_zones </w:t>
      </w:r>
      <w:r>
        <w:t xml:space="preserve">- </w:t>
      </w:r>
      <w:r w:rsidR="002B6717" w:rsidRPr="002B6717">
        <w:t>compute</w:t>
      </w:r>
      <w:r w:rsidR="002B6717">
        <w:t>s</w:t>
      </w:r>
      <w:r w:rsidR="002B6717" w:rsidRPr="002B6717">
        <w:t xml:space="preserve"> the limits of the surf and shoal zones and returning the</w:t>
      </w:r>
    </w:p>
    <w:p w14:paraId="64BF84FC" w14:textId="73AC0325" w:rsidR="0060248E" w:rsidRPr="0060248E" w:rsidRDefault="002B6717" w:rsidP="008B6484">
      <w:r w:rsidRPr="002B6717">
        <w:t>surf zone limit and the closure depth or shoal limit.</w:t>
      </w:r>
    </w:p>
    <w:p w14:paraId="4A8D9609" w14:textId="7D69B7CA" w:rsidR="008B6484" w:rsidRPr="008B6484" w:rsidRDefault="008B6484" w:rsidP="008B6484">
      <w:bookmarkStart w:id="346" w:name="_Hlk116403220"/>
      <w:r w:rsidRPr="008B6484">
        <w:rPr>
          <w:i/>
          <w:iCs/>
        </w:rPr>
        <w:t>hb_break</w:t>
      </w:r>
      <w:r w:rsidR="00597399">
        <w:t xml:space="preserve"> -</w:t>
      </w:r>
      <w:r w:rsidRPr="008B6484">
        <w:t xml:space="preserve"> wave height after breaking for given water depth.</w:t>
      </w:r>
    </w:p>
    <w:p w14:paraId="0721606C" w14:textId="21C006FC" w:rsidR="008B6484" w:rsidRPr="008B6484" w:rsidRDefault="008B6484" w:rsidP="008B6484">
      <w:r w:rsidRPr="008B6484">
        <w:rPr>
          <w:i/>
          <w:iCs/>
        </w:rPr>
        <w:t>hs_break</w:t>
      </w:r>
      <w:r w:rsidR="00597399">
        <w:t xml:space="preserve"> -</w:t>
      </w:r>
      <w:r w:rsidRPr="008B6484">
        <w:t xml:space="preserve"> significant wave height after breaking for given water</w:t>
      </w:r>
      <w:r w:rsidR="00597399">
        <w:t xml:space="preserve"> </w:t>
      </w:r>
      <w:r w:rsidRPr="008B6484">
        <w:t>depth.</w:t>
      </w:r>
    </w:p>
    <w:p w14:paraId="1D435AE7" w14:textId="39989955" w:rsidR="008B6484" w:rsidRPr="008B6484" w:rsidRDefault="008B6484" w:rsidP="008B6484">
      <w:r w:rsidRPr="008B6484">
        <w:rPr>
          <w:i/>
          <w:iCs/>
        </w:rPr>
        <w:t>hs_surf</w:t>
      </w:r>
      <w:r w:rsidR="00597399">
        <w:t xml:space="preserve"> -</w:t>
      </w:r>
      <w:r w:rsidRPr="008B6484">
        <w:t xml:space="preserve"> calculate the inshore wave height at the edge of the surf</w:t>
      </w:r>
      <w:r w:rsidR="00597399">
        <w:t xml:space="preserve"> </w:t>
      </w:r>
      <w:r w:rsidRPr="008B6484">
        <w:t>zone.</w:t>
      </w:r>
    </w:p>
    <w:p w14:paraId="5A80AD0B" w14:textId="08BD66E1" w:rsidR="008B6484" w:rsidRPr="008B6484" w:rsidRDefault="008B6484" w:rsidP="008B6484">
      <w:r w:rsidRPr="008B6484">
        <w:rPr>
          <w:i/>
          <w:iCs/>
        </w:rPr>
        <w:t>iribarren</w:t>
      </w:r>
      <w:r w:rsidR="00597399">
        <w:t xml:space="preserve"> -</w:t>
      </w:r>
      <w:r w:rsidRPr="008B6484">
        <w:t xml:space="preserve"> function to calculate the Iribarren number which characterise the wave breaker type.</w:t>
      </w:r>
    </w:p>
    <w:p w14:paraId="157B6799" w14:textId="74F77711" w:rsidR="008B6484" w:rsidRPr="008B6484" w:rsidRDefault="008B6484" w:rsidP="008B6484">
      <w:r w:rsidRPr="008B6484">
        <w:rPr>
          <w:i/>
          <w:iCs/>
        </w:rPr>
        <w:t>littoraldrift</w:t>
      </w:r>
      <w:r w:rsidR="00597399">
        <w:t xml:space="preserve"> -</w:t>
      </w:r>
      <w:r w:rsidRPr="008B6484">
        <w:t xml:space="preserve"> sediment transport drift rates for sand and shingle.</w:t>
      </w:r>
    </w:p>
    <w:bookmarkEnd w:id="346"/>
    <w:p w14:paraId="161CC75C" w14:textId="2AE8185E" w:rsidR="008B6484" w:rsidRPr="008B6484" w:rsidRDefault="008B6484" w:rsidP="008B6484">
      <w:r w:rsidRPr="008B6484">
        <w:rPr>
          <w:i/>
          <w:iCs/>
        </w:rPr>
        <w:t>littoraldriftstats</w:t>
      </w:r>
      <w:r w:rsidR="00597399">
        <w:t xml:space="preserve"> -</w:t>
      </w:r>
      <w:r w:rsidRPr="008B6484">
        <w:t xml:space="preserve"> estimate net drift over selected period from the</w:t>
      </w:r>
      <w:r w:rsidR="00597399">
        <w:t xml:space="preserve"> </w:t>
      </w:r>
      <w:r w:rsidRPr="008B6484">
        <w:t>time series of drift rates.</w:t>
      </w:r>
    </w:p>
    <w:p w14:paraId="7A4BAB19" w14:textId="341006FF" w:rsidR="008B6484" w:rsidRDefault="008B6484" w:rsidP="008B6484">
      <w:bookmarkStart w:id="347" w:name="_Hlk116403168"/>
      <w:r w:rsidRPr="008B6484">
        <w:rPr>
          <w:i/>
          <w:iCs/>
        </w:rPr>
        <w:t>otop_Q</w:t>
      </w:r>
      <w:r w:rsidR="00597399">
        <w:t xml:space="preserve"> -</w:t>
      </w:r>
      <w:r w:rsidRPr="008B6484">
        <w:t xml:space="preserve"> function to calculate the overtopping discharge for a simple sloping structure based on the Method proposed by Owen.</w:t>
      </w:r>
    </w:p>
    <w:bookmarkEnd w:id="347"/>
    <w:p w14:paraId="65E93C87" w14:textId="611F28FC" w:rsidR="002B6717" w:rsidRPr="008B6484" w:rsidRDefault="002B6717" w:rsidP="008B6484">
      <w:r w:rsidRPr="002B6717">
        <w:rPr>
          <w:i/>
          <w:iCs/>
        </w:rPr>
        <w:t>posneg_dv_stats</w:t>
      </w:r>
      <w:r>
        <w:t xml:space="preserve"> - c</w:t>
      </w:r>
      <w:r w:rsidRPr="002B6717">
        <w:t>ompute</w:t>
      </w:r>
      <w:r>
        <w:t>s</w:t>
      </w:r>
      <w:r w:rsidRPr="002B6717">
        <w:t xml:space="preserve"> the rate of change of variable and plot histograms for positive</w:t>
      </w:r>
      <w:r>
        <w:t xml:space="preserve"> </w:t>
      </w:r>
      <w:r w:rsidRPr="002B6717">
        <w:t>and negative components</w:t>
      </w:r>
      <w:r>
        <w:t>.</w:t>
      </w:r>
    </w:p>
    <w:p w14:paraId="3CC6DCC3" w14:textId="3CDE2750" w:rsidR="002B6717" w:rsidRPr="008B6484" w:rsidRDefault="008B6484" w:rsidP="008B6484">
      <w:r w:rsidRPr="008B6484">
        <w:rPr>
          <w:i/>
          <w:iCs/>
        </w:rPr>
        <w:t>profileslope</w:t>
      </w:r>
      <w:r w:rsidR="00597399">
        <w:t xml:space="preserve"> -</w:t>
      </w:r>
      <w:r w:rsidRPr="008B6484">
        <w:t xml:space="preserve"> calculate the bed slope at some depth within the surf</w:t>
      </w:r>
      <w:r w:rsidR="00597399">
        <w:t xml:space="preserve"> </w:t>
      </w:r>
      <w:r w:rsidRPr="008B6484">
        <w:t>zone</w:t>
      </w:r>
      <w:r w:rsidR="002B6717">
        <w:t>.</w:t>
      </w:r>
    </w:p>
    <w:p w14:paraId="7DBB7312" w14:textId="7053439C" w:rsidR="008B6484" w:rsidRPr="008B6484" w:rsidRDefault="008B6484" w:rsidP="008B6484">
      <w:r w:rsidRPr="008B6484">
        <w:rPr>
          <w:i/>
          <w:iCs/>
        </w:rPr>
        <w:t>readfetchfile</w:t>
      </w:r>
      <w:r w:rsidR="00597399">
        <w:t xml:space="preserve"> -</w:t>
      </w:r>
      <w:r w:rsidRPr="008B6484">
        <w:t xml:space="preserve"> read the file that contains the fetch lengths as a</w:t>
      </w:r>
      <w:r w:rsidR="00597399">
        <w:t xml:space="preserve"> </w:t>
      </w:r>
      <w:r w:rsidRPr="008B6484">
        <w:t>function of direction.</w:t>
      </w:r>
    </w:p>
    <w:p w14:paraId="2BC23231" w14:textId="03200DD9" w:rsidR="008B6484" w:rsidRPr="008B6484" w:rsidRDefault="008B6484" w:rsidP="008B6484">
      <w:bookmarkStart w:id="348" w:name="_Hlk116403193"/>
      <w:r w:rsidRPr="008B6484">
        <w:rPr>
          <w:i/>
          <w:iCs/>
        </w:rPr>
        <w:t>refraction</w:t>
      </w:r>
      <w:r w:rsidR="00597399" w:rsidRPr="00597399">
        <w:rPr>
          <w:i/>
          <w:iCs/>
        </w:rPr>
        <w:t xml:space="preserve"> </w:t>
      </w:r>
      <w:r w:rsidR="00597399">
        <w:t>-</w:t>
      </w:r>
      <w:r w:rsidRPr="008B6484">
        <w:t xml:space="preserve"> plane bed wave refraction and shoaling using linear wave</w:t>
      </w:r>
      <w:r w:rsidR="00597399">
        <w:t xml:space="preserve"> </w:t>
      </w:r>
      <w:r w:rsidRPr="008B6484">
        <w:t>theory.</w:t>
      </w:r>
    </w:p>
    <w:bookmarkEnd w:id="348"/>
    <w:p w14:paraId="75673F50" w14:textId="039BBE3A" w:rsidR="008B6484" w:rsidRPr="008B6484" w:rsidRDefault="008B6484" w:rsidP="008B6484">
      <w:r w:rsidRPr="008B6484">
        <w:rPr>
          <w:i/>
          <w:iCs/>
        </w:rPr>
        <w:t>rmswaveorbitalvelocity</w:t>
      </w:r>
      <w:r w:rsidR="00597399" w:rsidRPr="00597399">
        <w:rPr>
          <w:i/>
          <w:iCs/>
        </w:rPr>
        <w:t xml:space="preserve"> </w:t>
      </w:r>
      <w:r w:rsidR="00597399">
        <w:t>-</w:t>
      </w:r>
      <w:r w:rsidRPr="008B6484">
        <w:t xml:space="preserve"> calculate the root mean square wave orbital</w:t>
      </w:r>
      <w:r w:rsidR="00597399">
        <w:t xml:space="preserve"> </w:t>
      </w:r>
      <w:r w:rsidRPr="008B6484">
        <w:t>velocity.</w:t>
      </w:r>
    </w:p>
    <w:p w14:paraId="14F4D70D" w14:textId="071EA797" w:rsidR="008B6484" w:rsidRPr="008B6484" w:rsidRDefault="008B6484" w:rsidP="008B6484">
      <w:r w:rsidRPr="008B6484">
        <w:rPr>
          <w:i/>
          <w:iCs/>
        </w:rPr>
        <w:t>runup</w:t>
      </w:r>
      <w:r w:rsidR="00597399">
        <w:t xml:space="preserve"> -</w:t>
      </w:r>
      <w:r w:rsidRPr="008B6484">
        <w:t xml:space="preserve"> wave runup magnitude.</w:t>
      </w:r>
    </w:p>
    <w:p w14:paraId="3E91F5B7" w14:textId="335E36BD" w:rsidR="008B6484" w:rsidRPr="008B6484" w:rsidRDefault="008B6484" w:rsidP="008B6484">
      <w:r w:rsidRPr="008B6484">
        <w:rPr>
          <w:i/>
          <w:iCs/>
        </w:rPr>
        <w:t>runup_slope</w:t>
      </w:r>
      <w:r w:rsidR="00597399">
        <w:t xml:space="preserve"> -</w:t>
      </w:r>
      <w:r w:rsidRPr="008B6484">
        <w:t xml:space="preserve"> calculate runup beach slope using Reis A H and Gama C,</w:t>
      </w:r>
      <w:r w:rsidR="00597399">
        <w:t xml:space="preserve"> </w:t>
      </w:r>
      <w:r w:rsidRPr="008B6484">
        <w:t>2010.</w:t>
      </w:r>
    </w:p>
    <w:p w14:paraId="1DB347D4" w14:textId="3DFB55A5" w:rsidR="008B6484" w:rsidRPr="008B6484" w:rsidRDefault="008B6484" w:rsidP="008B6484">
      <w:r w:rsidRPr="008B6484">
        <w:rPr>
          <w:i/>
          <w:iCs/>
        </w:rPr>
        <w:t>section_centroid</w:t>
      </w:r>
      <w:r w:rsidR="00597399">
        <w:t xml:space="preserve"> -</w:t>
      </w:r>
      <w:r w:rsidRPr="008B6484">
        <w:t xml:space="preserve"> find centroid and area of a cross-section defined</w:t>
      </w:r>
      <w:r w:rsidR="00597399">
        <w:t xml:space="preserve"> </w:t>
      </w:r>
      <w:r w:rsidRPr="008B6484">
        <w:t>by points (xi,zi).</w:t>
      </w:r>
    </w:p>
    <w:p w14:paraId="3E4FE764" w14:textId="2D3E7F67" w:rsidR="008B6484" w:rsidRPr="008B6484" w:rsidRDefault="008B6484" w:rsidP="008B6484">
      <w:r w:rsidRPr="008B6484">
        <w:rPr>
          <w:i/>
          <w:iCs/>
        </w:rPr>
        <w:t>settling_velocity</w:t>
      </w:r>
      <w:r w:rsidR="00597399">
        <w:t xml:space="preserve"> -</w:t>
      </w:r>
      <w:r w:rsidRPr="008B6484">
        <w:t xml:space="preserve"> calcualte the settling velocity using Soulsby</w:t>
      </w:r>
      <w:r w:rsidR="00597399">
        <w:t xml:space="preserve"> </w:t>
      </w:r>
      <w:r w:rsidRPr="008B6484">
        <w:t>equation.</w:t>
      </w:r>
    </w:p>
    <w:p w14:paraId="1A6CB598" w14:textId="58F7473E" w:rsidR="008B6484" w:rsidRPr="008B6484" w:rsidRDefault="008B6484" w:rsidP="008B6484">
      <w:bookmarkStart w:id="349" w:name="_Hlk116403451"/>
      <w:r w:rsidRPr="008B6484">
        <w:rPr>
          <w:i/>
          <w:iCs/>
        </w:rPr>
        <w:t>shoaling</w:t>
      </w:r>
      <w:r w:rsidR="00597399">
        <w:t xml:space="preserve"> -</w:t>
      </w:r>
      <w:r w:rsidRPr="008B6484">
        <w:t xml:space="preserve"> plane bed wave shoaling using linear wave theory.</w:t>
      </w:r>
    </w:p>
    <w:bookmarkEnd w:id="349"/>
    <w:p w14:paraId="4BDC16E4" w14:textId="7B157F62" w:rsidR="008B6484" w:rsidRDefault="008B6484" w:rsidP="008B6484">
      <w:r w:rsidRPr="008B6484">
        <w:rPr>
          <w:i/>
          <w:iCs/>
        </w:rPr>
        <w:t>shore_orientation</w:t>
      </w:r>
      <w:r w:rsidR="00597399" w:rsidRPr="00597399">
        <w:rPr>
          <w:i/>
          <w:iCs/>
        </w:rPr>
        <w:t xml:space="preserve"> </w:t>
      </w:r>
      <w:r w:rsidR="00597399">
        <w:t>-</w:t>
      </w:r>
      <w:r w:rsidRPr="008B6484">
        <w:t xml:space="preserve"> find the orientation for a series of coordinates</w:t>
      </w:r>
      <w:r w:rsidR="00597399">
        <w:t xml:space="preserve"> </w:t>
      </w:r>
      <w:r w:rsidRPr="008B6484">
        <w:t>that define a line.</w:t>
      </w:r>
    </w:p>
    <w:p w14:paraId="02C4D85A" w14:textId="12264484" w:rsidR="0060248E" w:rsidRPr="0060248E" w:rsidRDefault="002B6717" w:rsidP="008B6484">
      <w:r>
        <w:rPr>
          <w:i/>
          <w:iCs/>
        </w:rPr>
        <w:t>s</w:t>
      </w:r>
      <w:r w:rsidR="0060248E">
        <w:rPr>
          <w:i/>
          <w:iCs/>
        </w:rPr>
        <w:t>hore_profile_order</w:t>
      </w:r>
      <w:r w:rsidR="0060248E">
        <w:t xml:space="preserve"> - </w:t>
      </w:r>
      <w:r w:rsidRPr="002B6717">
        <w:t>sort the profile order based on the E,N of the base point - min(Chainage)</w:t>
      </w:r>
      <w:r>
        <w:t>.</w:t>
      </w:r>
    </w:p>
    <w:p w14:paraId="6A825B70" w14:textId="6F1612EA" w:rsidR="008B6484" w:rsidRPr="008B6484" w:rsidRDefault="008B6484" w:rsidP="008B6484">
      <w:r w:rsidRPr="008B6484">
        <w:rPr>
          <w:i/>
          <w:iCs/>
        </w:rPr>
        <w:t>simple_tide</w:t>
      </w:r>
      <w:r w:rsidR="00597399">
        <w:t xml:space="preserve"> -</w:t>
      </w:r>
      <w:r w:rsidRPr="008B6484">
        <w:t xml:space="preserve"> function to compute a tidal water level time series using main</w:t>
      </w:r>
      <w:r w:rsidR="00597399">
        <w:t xml:space="preserve"> </w:t>
      </w:r>
      <w:r w:rsidRPr="008B6484">
        <w:t>constituents scaled to required tidal amplitude.</w:t>
      </w:r>
    </w:p>
    <w:p w14:paraId="2324F868" w14:textId="195BD913" w:rsidR="008B6484" w:rsidRPr="008B6484" w:rsidRDefault="008B6484" w:rsidP="008B6484">
      <w:r w:rsidRPr="008B6484">
        <w:rPr>
          <w:i/>
          <w:iCs/>
        </w:rPr>
        <w:t>slope_points</w:t>
      </w:r>
      <w:r w:rsidR="00597399" w:rsidRPr="00597399">
        <w:rPr>
          <w:i/>
          <w:iCs/>
        </w:rPr>
        <w:t xml:space="preserve"> </w:t>
      </w:r>
      <w:r w:rsidR="00597399">
        <w:t>-</w:t>
      </w:r>
      <w:r w:rsidRPr="008B6484">
        <w:t xml:space="preserve"> find point and slope on line (eg a shore profile</w:t>
      </w:r>
      <w:r w:rsidR="00597399">
        <w:t xml:space="preserve"> </w:t>
      </w:r>
      <w:r w:rsidRPr="008B6484">
        <w:t>nearest to zlevel.</w:t>
      </w:r>
    </w:p>
    <w:p w14:paraId="169361A3" w14:textId="5FF23FDB" w:rsidR="008B6484" w:rsidRPr="008B6484" w:rsidRDefault="008B6484" w:rsidP="008B6484">
      <w:r w:rsidRPr="0060248E">
        <w:rPr>
          <w:i/>
          <w:iCs/>
        </w:rPr>
        <w:t>sortENdata2line</w:t>
      </w:r>
      <w:r w:rsidR="00597399">
        <w:t xml:space="preserve"> -</w:t>
      </w:r>
      <w:r w:rsidRPr="008B6484">
        <w:t xml:space="preserve"> sort the eastings and northings into an order that makes the best</w:t>
      </w:r>
      <w:r w:rsidR="00597399">
        <w:t xml:space="preserve"> </w:t>
      </w:r>
      <w:r w:rsidRPr="008B6484">
        <w:t>continuous line</w:t>
      </w:r>
    </w:p>
    <w:p w14:paraId="634D6EBC" w14:textId="0A6150AD" w:rsidR="008B6484" w:rsidRPr="008B6484" w:rsidRDefault="008B6484" w:rsidP="008B6484">
      <w:r w:rsidRPr="008B6484">
        <w:rPr>
          <w:i/>
          <w:iCs/>
        </w:rPr>
        <w:t>tau_crit</w:t>
      </w:r>
      <w:r w:rsidR="00597399">
        <w:t xml:space="preserve"> -</w:t>
      </w:r>
      <w:r w:rsidRPr="008B6484">
        <w:t xml:space="preserve"> calculate the critical erosion shear stress and erosion rate for sand, mud or mixed sediments.</w:t>
      </w:r>
    </w:p>
    <w:p w14:paraId="48B584A6" w14:textId="16FAE775" w:rsidR="008B6484" w:rsidRDefault="008B6484" w:rsidP="008B6484">
      <w:r w:rsidRPr="008B6484">
        <w:rPr>
          <w:i/>
          <w:iCs/>
        </w:rPr>
        <w:t>tma_spectrum</w:t>
      </w:r>
      <w:r w:rsidR="00597399">
        <w:t xml:space="preserve"> -</w:t>
      </w:r>
      <w:r w:rsidRPr="008B6484">
        <w:t xml:space="preserve"> calculate the TMA spectrum for waves that are depth</w:t>
      </w:r>
      <w:r w:rsidR="00597399">
        <w:t xml:space="preserve"> </w:t>
      </w:r>
      <w:r w:rsidRPr="008B6484">
        <w:t>limited.</w:t>
      </w:r>
    </w:p>
    <w:p w14:paraId="328E43FA" w14:textId="1A5A3815" w:rsidR="0060248E" w:rsidRPr="0060248E" w:rsidRDefault="0060248E" w:rsidP="008B6484">
      <w:r>
        <w:rPr>
          <w:i/>
          <w:iCs/>
        </w:rPr>
        <w:t>tidalrange</w:t>
      </w:r>
      <w:r>
        <w:t xml:space="preserve"> - </w:t>
      </w:r>
      <w:r w:rsidR="002B6717" w:rsidRPr="002B6717">
        <w:t>compute tidal range from a water level time series</w:t>
      </w:r>
      <w:r w:rsidR="002B6717">
        <w:t>.</w:t>
      </w:r>
    </w:p>
    <w:p w14:paraId="249287AE" w14:textId="1ABF6DA6" w:rsidR="008B6484" w:rsidRPr="008B6484" w:rsidRDefault="008B6484" w:rsidP="008B6484">
      <w:r w:rsidRPr="008B6484">
        <w:rPr>
          <w:i/>
          <w:iCs/>
        </w:rPr>
        <w:t>ucrit</w:t>
      </w:r>
      <w:r w:rsidR="00597399">
        <w:t xml:space="preserve"> -</w:t>
      </w:r>
      <w:r w:rsidRPr="008B6484">
        <w:t xml:space="preserve"> compute the critical flow velocity for a given critical shear stress and</w:t>
      </w:r>
      <w:r w:rsidR="00597399">
        <w:t xml:space="preserve"> </w:t>
      </w:r>
      <w:r w:rsidRPr="008B6484">
        <w:t>wave conditions in the wave-</w:t>
      </w:r>
      <w:r w:rsidR="002B6717" w:rsidRPr="008B6484">
        <w:t>current</w:t>
      </w:r>
      <w:r w:rsidRPr="008B6484">
        <w:t xml:space="preserve"> case.</w:t>
      </w:r>
    </w:p>
    <w:p w14:paraId="57BF99F4" w14:textId="2AD402AF" w:rsidR="008B6484" w:rsidRPr="008B6484" w:rsidRDefault="008B6484" w:rsidP="008B6484">
      <w:r w:rsidRPr="0060248E">
        <w:rPr>
          <w:i/>
          <w:iCs/>
        </w:rPr>
        <w:t>ut_constants.mat</w:t>
      </w:r>
      <w:r w:rsidR="00597399">
        <w:t xml:space="preserve"> -</w:t>
      </w:r>
      <w:r w:rsidRPr="008B6484">
        <w:t xml:space="preserve"> binary file of constituents used by</w:t>
      </w:r>
      <w:r w:rsidR="00597399">
        <w:t xml:space="preserve"> </w:t>
      </w:r>
      <w:r w:rsidRPr="008B6484">
        <w:rPr>
          <w:b/>
          <w:bCs/>
        </w:rPr>
        <w:t>ctTidalAnalysis</w:t>
      </w:r>
      <w:r w:rsidRPr="008B6484">
        <w:t xml:space="preserve"> class.</w:t>
      </w:r>
    </w:p>
    <w:p w14:paraId="52E51B56" w14:textId="418B5DE6" w:rsidR="008B6484" w:rsidRPr="008B6484" w:rsidRDefault="008B6484" w:rsidP="008B6484">
      <w:r w:rsidRPr="008B6484">
        <w:rPr>
          <w:i/>
          <w:iCs/>
        </w:rPr>
        <w:t>ut_reconstr</w:t>
      </w:r>
      <w:r w:rsidR="00597399">
        <w:t xml:space="preserve"> -</w:t>
      </w:r>
      <w:r w:rsidRPr="008B6484">
        <w:t xml:space="preserve"> reconstruct superposed harmonics (code from Matlab</w:t>
      </w:r>
      <w:r w:rsidR="00597399" w:rsidRPr="00597399">
        <w:rPr>
          <w:vertAlign w:val="superscript"/>
        </w:rPr>
        <w:t>TM</w:t>
      </w:r>
      <w:r w:rsidR="00597399">
        <w:t xml:space="preserve"> </w:t>
      </w:r>
      <w:r w:rsidRPr="008B6484">
        <w:t>Forum).</w:t>
      </w:r>
    </w:p>
    <w:p w14:paraId="272BBD93" w14:textId="1BCB9B6E" w:rsidR="008B6484" w:rsidRPr="008B6484" w:rsidRDefault="008B6484" w:rsidP="008B6484">
      <w:r w:rsidRPr="008B6484">
        <w:rPr>
          <w:i/>
          <w:iCs/>
        </w:rPr>
        <w:lastRenderedPageBreak/>
        <w:t>ut_solv</w:t>
      </w:r>
      <w:r w:rsidR="00597399">
        <w:t xml:space="preserve"> -</w:t>
      </w:r>
      <w:r w:rsidRPr="008B6484">
        <w:t xml:space="preserve"> execute harmonic tidal analysis </w:t>
      </w:r>
      <w:bookmarkStart w:id="350" w:name="_Hlk116403305"/>
      <w:r w:rsidRPr="008B6484">
        <w:t>(code from Matlab</w:t>
      </w:r>
      <w:r w:rsidR="00597399" w:rsidRPr="00597399">
        <w:rPr>
          <w:vertAlign w:val="superscript"/>
        </w:rPr>
        <w:t>TM</w:t>
      </w:r>
      <w:r w:rsidR="00597399">
        <w:rPr>
          <w:vertAlign w:val="superscript"/>
        </w:rPr>
        <w:t xml:space="preserve"> </w:t>
      </w:r>
      <w:r w:rsidRPr="008B6484">
        <w:t>Forum).</w:t>
      </w:r>
      <w:bookmarkEnd w:id="350"/>
    </w:p>
    <w:p w14:paraId="32B20214" w14:textId="125987BC" w:rsidR="008B6484" w:rsidRPr="008B6484" w:rsidRDefault="008B6484" w:rsidP="008B6484">
      <w:r w:rsidRPr="008B6484">
        <w:rPr>
          <w:i/>
          <w:iCs/>
        </w:rPr>
        <w:t>waterlevelfreqplots</w:t>
      </w:r>
      <w:r w:rsidR="00597399">
        <w:t xml:space="preserve"> -</w:t>
      </w:r>
      <w:r w:rsidRPr="008B6484">
        <w:t xml:space="preserve"> create various water level exceedance and</w:t>
      </w:r>
      <w:r w:rsidR="00597399">
        <w:t xml:space="preserve"> </w:t>
      </w:r>
      <w:r w:rsidRPr="008B6484">
        <w:t>duration plots.</w:t>
      </w:r>
    </w:p>
    <w:p w14:paraId="7CBCF8BA" w14:textId="445F7710" w:rsidR="008B6484" w:rsidRPr="008B6484" w:rsidRDefault="008B6484" w:rsidP="008B6484">
      <w:r w:rsidRPr="008B6484">
        <w:rPr>
          <w:i/>
          <w:iCs/>
        </w:rPr>
        <w:t>wave_energyflux</w:t>
      </w:r>
      <w:r w:rsidR="00597399">
        <w:t xml:space="preserve"> -</w:t>
      </w:r>
      <w:r w:rsidRPr="008B6484">
        <w:t xml:space="preserve"> function to calculate the</w:t>
      </w:r>
      <w:r w:rsidR="003D4AAF">
        <w:t xml:space="preserve"> wave</w:t>
      </w:r>
      <w:r w:rsidRPr="008B6484">
        <w:t xml:space="preserve"> </w:t>
      </w:r>
      <w:r w:rsidR="003D4AAF">
        <w:t>energy flux (wave power)</w:t>
      </w:r>
      <w:r w:rsidRPr="008B6484">
        <w:t xml:space="preserve"> using</w:t>
      </w:r>
      <w:r w:rsidR="00597399">
        <w:t xml:space="preserve"> </w:t>
      </w:r>
      <w:r w:rsidRPr="008B6484">
        <w:t>linear wave theory.</w:t>
      </w:r>
    </w:p>
    <w:p w14:paraId="02136108" w14:textId="6EE6FD90" w:rsidR="008B6484" w:rsidRDefault="008B6484" w:rsidP="008B6484">
      <w:r w:rsidRPr="008B6484">
        <w:rPr>
          <w:i/>
          <w:iCs/>
        </w:rPr>
        <w:t>wave_friction</w:t>
      </w:r>
      <w:r w:rsidR="00597399">
        <w:t xml:space="preserve"> -</w:t>
      </w:r>
      <w:r w:rsidRPr="008B6484">
        <w:t xml:space="preserve"> compute the wave friction factor for rough and smooth turbulent conditions and smooth laminar conditions.</w:t>
      </w:r>
    </w:p>
    <w:p w14:paraId="3000BA20" w14:textId="39A5874D" w:rsidR="00F54D2E" w:rsidRDefault="00F54D2E" w:rsidP="00F54D2E">
      <w:bookmarkStart w:id="351" w:name="_Hlk187931512"/>
      <w:r w:rsidRPr="00F54D2E">
        <w:rPr>
          <w:i/>
          <w:iCs/>
        </w:rPr>
        <w:t>wave_scatter</w:t>
      </w:r>
      <w:r>
        <w:t xml:space="preserve"> - plot H-T scatter diagram </w:t>
      </w:r>
      <w:bookmarkEnd w:id="351"/>
      <w:r>
        <w:t>that uses the wave celerity based on water depth to add contours of wave steepness, plot a 3D contoured histogram or various combinations of height, period, depth and steepness.</w:t>
      </w:r>
    </w:p>
    <w:p w14:paraId="7F9E737E" w14:textId="65E2676E" w:rsidR="00980B83" w:rsidRDefault="00980B83" w:rsidP="00F54D2E">
      <w:r w:rsidRPr="00980B83">
        <w:rPr>
          <w:i/>
          <w:iCs/>
        </w:rPr>
        <w:t>wave_scatter</w:t>
      </w:r>
      <w:r>
        <w:rPr>
          <w:i/>
          <w:iCs/>
        </w:rPr>
        <w:t>_3d</w:t>
      </w:r>
      <w:r w:rsidRPr="00980B83">
        <w:t xml:space="preserve"> - plot H-T</w:t>
      </w:r>
      <w:r>
        <w:t>-D</w:t>
      </w:r>
      <w:r w:rsidRPr="00980B83">
        <w:t xml:space="preserve"> scatter diagram</w:t>
      </w:r>
      <w:r>
        <w:t xml:space="preserve"> of wave height, period and direction as a scatter diagram with colormap used for wave height.</w:t>
      </w:r>
    </w:p>
    <w:p w14:paraId="2E9A6996" w14:textId="28528069" w:rsidR="00F54D2E" w:rsidRPr="008B6484" w:rsidRDefault="00F54D2E" w:rsidP="00F54D2E">
      <w:r w:rsidRPr="00F54D2E">
        <w:rPr>
          <w:i/>
          <w:iCs/>
        </w:rPr>
        <w:t>wave_steepness</w:t>
      </w:r>
      <w:r>
        <w:t xml:space="preserve"> - compute the wave steepness for given wave height, wave period and water depth.</w:t>
      </w:r>
    </w:p>
    <w:p w14:paraId="52BDCC4C" w14:textId="17345E8B" w:rsidR="00D91F4F" w:rsidRDefault="008B6484" w:rsidP="00F71846">
      <w:r w:rsidRPr="008B6484">
        <w:rPr>
          <w:i/>
          <w:iCs/>
        </w:rPr>
        <w:t>xshore_bailard</w:t>
      </w:r>
      <w:r w:rsidR="00597399">
        <w:t xml:space="preserve"> -</w:t>
      </w:r>
      <w:r w:rsidRPr="008B6484">
        <w:t xml:space="preserve"> computes the cross-shore transport for given wave</w:t>
      </w:r>
      <w:r w:rsidR="00597399">
        <w:t xml:space="preserve"> </w:t>
      </w:r>
      <w:r w:rsidRPr="008B6484">
        <w:t>and beach conditions.</w:t>
      </w:r>
    </w:p>
    <w:p w14:paraId="7F46DA1A" w14:textId="61F9726F" w:rsidR="00B77C1F" w:rsidRDefault="00B77C1F">
      <w:pPr>
        <w:spacing w:after="160"/>
      </w:pPr>
      <w:r>
        <w:br w:type="page"/>
      </w:r>
    </w:p>
    <w:p w14:paraId="6A0197DF" w14:textId="434017E9" w:rsidR="00197F5F" w:rsidRPr="00197F5F" w:rsidRDefault="00197F5F" w:rsidP="002D6B15">
      <w:pPr>
        <w:pStyle w:val="Heading1"/>
      </w:pPr>
      <w:bookmarkStart w:id="352" w:name="_Toc219458237"/>
      <w:r w:rsidRPr="00197F5F">
        <w:lastRenderedPageBreak/>
        <w:t>Bibliography</w:t>
      </w:r>
      <w:bookmarkEnd w:id="338"/>
      <w:bookmarkEnd w:id="352"/>
    </w:p>
    <w:p w14:paraId="18FA6875" w14:textId="375BD2C8" w:rsidR="000C2299" w:rsidRPr="000C2299" w:rsidRDefault="001346F7" w:rsidP="000C2299">
      <w:pPr>
        <w:pStyle w:val="EndNoteBibliography"/>
        <w:spacing w:after="240"/>
      </w:pPr>
      <w:r>
        <w:rPr>
          <w:rStyle w:val="IntenseEmphasis"/>
          <w:i w:val="0"/>
        </w:rPr>
        <w:fldChar w:fldCharType="begin"/>
      </w:r>
      <w:r>
        <w:rPr>
          <w:rStyle w:val="IntenseEmphasis"/>
          <w:i w:val="0"/>
        </w:rPr>
        <w:instrText xml:space="preserve"> ADDIN EN.REFLIST </w:instrText>
      </w:r>
      <w:r>
        <w:rPr>
          <w:rStyle w:val="IntenseEmphasis"/>
          <w:i w:val="0"/>
        </w:rPr>
        <w:fldChar w:fldCharType="separate"/>
      </w:r>
      <w:r w:rsidR="000C2299" w:rsidRPr="000C2299">
        <w:t xml:space="preserve">Abramov V and Khan M K, 2017, A Practical Guide to Market Risk Model Validations (Part II - VaR Estimation). p. 70, </w:t>
      </w:r>
      <w:hyperlink r:id="rId242" w:history="1">
        <w:r w:rsidR="000C2299" w:rsidRPr="000C2299">
          <w:rPr>
            <w:rStyle w:val="Hyperlink"/>
          </w:rPr>
          <w:t>http://dx.doi.org/10.2139/ssrn.3080557</w:t>
        </w:r>
      </w:hyperlink>
      <w:r w:rsidR="000C2299" w:rsidRPr="000C2299">
        <w:t>.</w:t>
      </w:r>
    </w:p>
    <w:p w14:paraId="1133B292" w14:textId="77777777" w:rsidR="000C2299" w:rsidRPr="000C2299" w:rsidRDefault="000C2299" w:rsidP="000C2299">
      <w:pPr>
        <w:pStyle w:val="EndNoteBibliography"/>
        <w:spacing w:after="240"/>
      </w:pPr>
      <w:r w:rsidRPr="000C2299">
        <w:t>Alexandrakis G and Poulos S, 2014, An holistic approach to beach erosion vulnerability assessment. Sci Rep, 4, p. 6078, 10.1038/srep06078.</w:t>
      </w:r>
    </w:p>
    <w:p w14:paraId="4398FA86" w14:textId="77777777" w:rsidR="000C2299" w:rsidRPr="000C2299" w:rsidRDefault="000C2299" w:rsidP="000C2299">
      <w:pPr>
        <w:pStyle w:val="EndNoteBibliography"/>
        <w:spacing w:after="240"/>
      </w:pPr>
      <w:r w:rsidRPr="000C2299">
        <w:t>Antoniades I P, Brandi G, Magafas L and Di Matteo T, 2021, The use of scaling properties to detect relevant changes in financial time series: A new visual warning tool. Physica A: Statistical Mechanics and its Applications, 565, 10.1016/j.physa.2020.125561.</w:t>
      </w:r>
    </w:p>
    <w:p w14:paraId="643BD2ED" w14:textId="77777777" w:rsidR="000C2299" w:rsidRPr="000C2299" w:rsidRDefault="000C2299" w:rsidP="000C2299">
      <w:pPr>
        <w:pStyle w:val="EndNoteBibliography"/>
        <w:spacing w:after="240"/>
      </w:pPr>
      <w:r w:rsidRPr="000C2299">
        <w:t>Bailard J A, 1981, An energetics total load sediment transport model for a plane sloping beach. Journal of Geophysical Research: Oceans, 86 (C11), pp. 10938–10954, 10.1029/JC086iC11p10938.</w:t>
      </w:r>
    </w:p>
    <w:p w14:paraId="06FAF68D" w14:textId="77777777" w:rsidR="000C2299" w:rsidRPr="000C2299" w:rsidRDefault="000C2299" w:rsidP="000C2299">
      <w:pPr>
        <w:pStyle w:val="EndNoteBibliography"/>
        <w:spacing w:after="240"/>
      </w:pPr>
      <w:r w:rsidRPr="000C2299">
        <w:t>Bailard J A, 1982, Modelling on-offshore sediment transport in the surf zone, International Conference on Coastal Engineering, pp. 1419–1438, ASCE.</w:t>
      </w:r>
    </w:p>
    <w:p w14:paraId="6A133C8C" w14:textId="77777777" w:rsidR="000C2299" w:rsidRPr="000C2299" w:rsidRDefault="000C2299" w:rsidP="000C2299">
      <w:pPr>
        <w:pStyle w:val="EndNoteBibliography"/>
        <w:spacing w:after="240"/>
      </w:pPr>
      <w:r w:rsidRPr="000C2299">
        <w:t>Bailard J A and Inman D L, 1981, An energetics bedload model for a plane sloping beach: Local transport. Journal of Geophysical Research: Oceans, 86 (C3), pp. 2035–2043, 10.1029/JC086iC03p02035.</w:t>
      </w:r>
    </w:p>
    <w:p w14:paraId="4CD19E15" w14:textId="77777777" w:rsidR="000C2299" w:rsidRPr="000C2299" w:rsidRDefault="000C2299" w:rsidP="000C2299">
      <w:pPr>
        <w:pStyle w:val="EndNoteBibliography"/>
        <w:spacing w:after="240"/>
      </w:pPr>
      <w:r w:rsidRPr="000C2299">
        <w:t>Benedet L, Dobrochinski J P F, Walstra D J R, Klein A H F and Ranasinghe R, 2016, A morphological modeling study to compare different methods of wave climate schematization and evaluate strategies to reduce erosion losses from a beach nourishment project. Coastal Engineering, 112, pp. 69–86, 10.1016/j.coastaleng.2016.02.005.</w:t>
      </w:r>
    </w:p>
    <w:p w14:paraId="317D86C5" w14:textId="77777777" w:rsidR="000C2299" w:rsidRPr="000C2299" w:rsidRDefault="000C2299" w:rsidP="000C2299">
      <w:pPr>
        <w:pStyle w:val="EndNoteBibliography"/>
        <w:spacing w:after="240"/>
      </w:pPr>
      <w:r w:rsidRPr="000C2299">
        <w:t>Bernabeu A M, Medina R and Vidal C, 2003a, A morphological model of the beach profile integrating wave and tidal influences. Marine Geology, 197 (1-4), pp. 95–116, 10.1016/s0025-3227(03)00087-2.</w:t>
      </w:r>
    </w:p>
    <w:p w14:paraId="415CCB64" w14:textId="77777777" w:rsidR="000C2299" w:rsidRPr="000C2299" w:rsidRDefault="000C2299" w:rsidP="000C2299">
      <w:pPr>
        <w:pStyle w:val="EndNoteBibliography"/>
        <w:spacing w:after="240"/>
      </w:pPr>
      <w:r w:rsidRPr="000C2299">
        <w:t>Bernabeu A M, Medina R and Vidal C, 2003b, Wave reflection on natural beaches: an equilibrium beach profile model. Estuarine, Coastal and Shelf Science, 57 (4), pp. 577–586.</w:t>
      </w:r>
    </w:p>
    <w:p w14:paraId="3654CA19" w14:textId="77777777" w:rsidR="000C2299" w:rsidRPr="000C2299" w:rsidRDefault="000C2299" w:rsidP="000C2299">
      <w:pPr>
        <w:pStyle w:val="EndNoteBibliography"/>
        <w:spacing w:after="240"/>
      </w:pPr>
      <w:r w:rsidRPr="000C2299">
        <w:t>Bosboom J and Reniers A J H M, 2014, Scale-selective validation of morphodynamic models, 34th International Conference on Coastal Engineering, pp. 1911–1920, Seoul, South-Korea.</w:t>
      </w:r>
    </w:p>
    <w:p w14:paraId="4A881C8B" w14:textId="1EA1D101" w:rsidR="000C2299" w:rsidRPr="000C2299" w:rsidRDefault="000C2299" w:rsidP="000C2299">
      <w:pPr>
        <w:pStyle w:val="EndNoteBibliography"/>
        <w:spacing w:after="240"/>
      </w:pPr>
      <w:r w:rsidRPr="000C2299">
        <w:t xml:space="preserve">Bosboom J, Reniers A J H M and Luijendijk A P, 2014, On the perception of morphodynamic model skill. Coastal Engineering, 94, pp. 112–125, </w:t>
      </w:r>
      <w:hyperlink r:id="rId243" w:history="1">
        <w:r w:rsidRPr="000C2299">
          <w:rPr>
            <w:rStyle w:val="Hyperlink"/>
          </w:rPr>
          <w:t>https://doi.org/10.1016/j.coastaleng.2014.08.008</w:t>
        </w:r>
      </w:hyperlink>
      <w:r w:rsidRPr="000C2299">
        <w:t>.</w:t>
      </w:r>
    </w:p>
    <w:p w14:paraId="2FBF64A8" w14:textId="77777777" w:rsidR="000C2299" w:rsidRPr="000C2299" w:rsidRDefault="000C2299" w:rsidP="000C2299">
      <w:pPr>
        <w:pStyle w:val="EndNoteBibliography"/>
        <w:spacing w:after="240"/>
      </w:pPr>
      <w:r w:rsidRPr="000C2299">
        <w:t>Bosom E and Jiménez J A, 2011, Probabilistic coastal vulnerability assessment to storms at regional scale – application to Catalan beaches (NW Mediterranean). Natural Hazards and Earth System Science, 11 (2), pp. 475–484, 10.5194/nhess-11-475-2011.</w:t>
      </w:r>
    </w:p>
    <w:p w14:paraId="3B5A993F" w14:textId="77777777" w:rsidR="000C2299" w:rsidRPr="000C2299" w:rsidRDefault="000C2299" w:rsidP="000C2299">
      <w:pPr>
        <w:pStyle w:val="EndNoteBibliography"/>
        <w:spacing w:after="240"/>
      </w:pPr>
      <w:r w:rsidRPr="000C2299">
        <w:t>Bouws E, Günther H, Rosenthal W and Vincent C L, 1985, Similarity of the wind wave spectra in finite depth water: Part 1 - spectral form. Journal of Geophysical Research, 90 (C1), pp. 975–986.</w:t>
      </w:r>
    </w:p>
    <w:p w14:paraId="73B3BC45" w14:textId="77777777" w:rsidR="000C2299" w:rsidRPr="000C2299" w:rsidRDefault="000C2299" w:rsidP="000C2299">
      <w:pPr>
        <w:pStyle w:val="EndNoteBibliography"/>
        <w:spacing w:after="240"/>
      </w:pPr>
      <w:r w:rsidRPr="000C2299">
        <w:t>Bouws E, Günther H, Rosenthal W and Vincent C L, 1987, Similarity of the wind wave spectrum in finite depth water: Part 2 - statistical relations between shape and growth stage parameters. Dt.hydrogr.Z, 40, pp. 1–24.</w:t>
      </w:r>
    </w:p>
    <w:p w14:paraId="36806A29" w14:textId="77777777" w:rsidR="000C2299" w:rsidRPr="000C2299" w:rsidRDefault="000C2299" w:rsidP="000C2299">
      <w:pPr>
        <w:pStyle w:val="EndNoteBibliography"/>
        <w:spacing w:after="240"/>
      </w:pPr>
      <w:r w:rsidRPr="000C2299">
        <w:t>Brandi G and Di Matteo T, 2021, On the statistics of scaling exponents and the multiscaling value at risk. The European Journal of Finance, pp. 1–22, 10.1080/1351847x.2021.1908391.</w:t>
      </w:r>
    </w:p>
    <w:p w14:paraId="7A1D5FC9" w14:textId="77777777" w:rsidR="000C2299" w:rsidRPr="000C2299" w:rsidRDefault="000C2299" w:rsidP="000C2299">
      <w:pPr>
        <w:pStyle w:val="EndNoteBibliography"/>
        <w:spacing w:after="240"/>
      </w:pPr>
      <w:r w:rsidRPr="000C2299">
        <w:t>Carter D J, 1982, Estimation of wave spectra from wave height and period, MIAS Publication, Report No: 4, pp. 1–21, Godalming.</w:t>
      </w:r>
    </w:p>
    <w:p w14:paraId="34B62D56" w14:textId="77777777" w:rsidR="000C2299" w:rsidRPr="000C2299" w:rsidRDefault="000C2299" w:rsidP="000C2299">
      <w:pPr>
        <w:pStyle w:val="EndNoteBibliography"/>
        <w:spacing w:after="240"/>
      </w:pPr>
      <w:r w:rsidRPr="000C2299">
        <w:lastRenderedPageBreak/>
        <w:t>Castelle B, Marieu V, Bujan S, Ferreira S, Parisot J-P, Capo S, Sénéchal N and Chouzenoux T, 2014, Equilibrium shoreline modelling of a high-energy meso-macrotidal multiple-barred beach. Marine Geology, 347, pp. 85–94, 10.1016/j.margeo.2013.11.003.</w:t>
      </w:r>
    </w:p>
    <w:p w14:paraId="7F1E978C" w14:textId="77777777" w:rsidR="000C2299" w:rsidRPr="000C2299" w:rsidRDefault="000C2299" w:rsidP="000C2299">
      <w:pPr>
        <w:pStyle w:val="EndNoteBibliography"/>
        <w:spacing w:after="240"/>
      </w:pPr>
      <w:r w:rsidRPr="000C2299">
        <w:t>Codiga D L, 2011, Unified Tidal Analysis and Prediction Using the UTide Matlab Functions, Report No: 2011-01, p. 59, Graduate School of Oceanography, University of Rhode Island, Narragansett, RI, 10.13140/RG.2.1.3761.2008.</w:t>
      </w:r>
    </w:p>
    <w:p w14:paraId="0FE3CD15" w14:textId="77777777" w:rsidR="000C2299" w:rsidRPr="000C2299" w:rsidRDefault="000C2299" w:rsidP="000C2299">
      <w:pPr>
        <w:pStyle w:val="EndNoteBibliography"/>
        <w:spacing w:after="240"/>
      </w:pPr>
      <w:r w:rsidRPr="000C2299">
        <w:t>Coles S, 2001, An Introduction to Statistical Modeling of Extreme Values, Springer-Verlag, London.</w:t>
      </w:r>
    </w:p>
    <w:p w14:paraId="65464717" w14:textId="77777777" w:rsidR="000C2299" w:rsidRPr="000C2299" w:rsidRDefault="000C2299" w:rsidP="000C2299">
      <w:pPr>
        <w:pStyle w:val="EndNoteBibliography"/>
        <w:spacing w:after="240"/>
      </w:pPr>
      <w:r w:rsidRPr="000C2299">
        <w:t>Dean R G, 1977, Equilibrium beach profiles: US Atlantic and Gulf coasts, Report No: Ocean Engineering Report No 12, Newark, Delaware.</w:t>
      </w:r>
    </w:p>
    <w:p w14:paraId="3BD1B9D9" w14:textId="77777777" w:rsidR="000C2299" w:rsidRPr="000C2299" w:rsidRDefault="000C2299" w:rsidP="000C2299">
      <w:pPr>
        <w:pStyle w:val="EndNoteBibliography"/>
        <w:spacing w:after="240"/>
      </w:pPr>
      <w:r w:rsidRPr="000C2299">
        <w:t>Di Matteo T, Aste T and Dacorogna M M, 2003, Scaling behaviors in differently developed markets. Physica A: Statistical Mechanics and its Applications, 324 (1-2), pp. 183–188, 10.1016/s0378-4371(02)01996-9.</w:t>
      </w:r>
    </w:p>
    <w:p w14:paraId="30274564" w14:textId="77777777" w:rsidR="000C2299" w:rsidRPr="000C2299" w:rsidRDefault="000C2299" w:rsidP="000C2299">
      <w:pPr>
        <w:pStyle w:val="EndNoteBibliography"/>
        <w:spacing w:after="240"/>
      </w:pPr>
      <w:r w:rsidRPr="000C2299">
        <w:t>Donelan M A, Hamilton J and Hui W H, 1985, Directional Spectra of wind-generated waves. Phil.Trans.R.Soc.Lond.A., 315 (1534), pp. 509–562.</w:t>
      </w:r>
    </w:p>
    <w:p w14:paraId="5CC5D949" w14:textId="77777777" w:rsidR="000C2299" w:rsidRPr="000C2299" w:rsidRDefault="000C2299" w:rsidP="000C2299">
      <w:pPr>
        <w:pStyle w:val="EndNoteBibliography"/>
        <w:spacing w:after="240"/>
      </w:pPr>
      <w:r w:rsidRPr="000C2299">
        <w:t>Hallermeier R J, 1981, A profile zonation for seasonal sand beaches from wave climate. Coastal Engineering, 4 (3), pp. 253–277.</w:t>
      </w:r>
    </w:p>
    <w:p w14:paraId="63FF3D54" w14:textId="77777777" w:rsidR="000C2299" w:rsidRPr="000C2299" w:rsidRDefault="000C2299" w:rsidP="000C2299">
      <w:pPr>
        <w:pStyle w:val="EndNoteBibliography"/>
        <w:spacing w:after="240"/>
      </w:pPr>
      <w:r w:rsidRPr="000C2299">
        <w:t>Hsu J R-C, Yu M J, Lee F C and Benedet L, 2010, Static bay beach concept for scientists and engineers: A review. Coastal Engineering, 57 (2), pp. 76–91.</w:t>
      </w:r>
    </w:p>
    <w:p w14:paraId="66EC4160" w14:textId="77777777" w:rsidR="000C2299" w:rsidRPr="000C2299" w:rsidRDefault="000C2299" w:rsidP="000C2299">
      <w:pPr>
        <w:pStyle w:val="EndNoteBibliography"/>
        <w:spacing w:after="240"/>
      </w:pPr>
      <w:r w:rsidRPr="000C2299">
        <w:t>Hsu J R C and Evans C, 1989, Parabolic bay shapes and applications. Proceedings - Institution of Civil Engineers.Part 2.Research and theory, 87, pp. 557–570.</w:t>
      </w:r>
    </w:p>
    <w:p w14:paraId="3AA78530" w14:textId="77777777" w:rsidR="000C2299" w:rsidRPr="000C2299" w:rsidRDefault="000C2299" w:rsidP="000C2299">
      <w:pPr>
        <w:pStyle w:val="EndNoteBibliography"/>
        <w:spacing w:after="240"/>
      </w:pPr>
      <w:r w:rsidRPr="000C2299">
        <w:t>Hsu J R C, Silvester R and Xia Y M, 1989, Applications of headland control. Journal of Waterway, Port, Coastal and Ocean Engineering, 115 (3), pp. 299–326.</w:t>
      </w:r>
    </w:p>
    <w:p w14:paraId="13AD89F4" w14:textId="77777777" w:rsidR="000C2299" w:rsidRPr="000C2299" w:rsidRDefault="000C2299" w:rsidP="000C2299">
      <w:pPr>
        <w:pStyle w:val="EndNoteBibliography"/>
        <w:spacing w:after="240"/>
      </w:pPr>
      <w:r w:rsidRPr="000C2299">
        <w:t>Hughes S A, 1984, The TMA shallow-water spectrum description and applications, Coastal Engineering Research Centre, Report No: CERC-84-7, pp. 1–39, Washington DC.</w:t>
      </w:r>
    </w:p>
    <w:p w14:paraId="18150BCD" w14:textId="77777777" w:rsidR="000C2299" w:rsidRPr="000C2299" w:rsidRDefault="000C2299" w:rsidP="000C2299">
      <w:pPr>
        <w:pStyle w:val="EndNoteBibliography"/>
        <w:spacing w:after="240"/>
      </w:pPr>
      <w:r w:rsidRPr="000C2299">
        <w:t>Ihlen E A, 2012, Introduction to multifractal detrended fluctuation analysis in matlab. Front Physiol, 3, p. 141, 10.3389/fphys.2012.00141.</w:t>
      </w:r>
    </w:p>
    <w:p w14:paraId="2BE88E74" w14:textId="77777777" w:rsidR="000C2299" w:rsidRPr="000C2299" w:rsidRDefault="000C2299" w:rsidP="000C2299">
      <w:pPr>
        <w:pStyle w:val="EndNoteBibliography"/>
        <w:spacing w:after="240"/>
      </w:pPr>
      <w:r w:rsidRPr="000C2299">
        <w:t>Kamphuis W J, 1991, Alongshore sediment transport rate. ASCE, Journal of the Waterway, Port, Coastal and Ocean Division, 117 (6), pp. 624–640.</w:t>
      </w:r>
    </w:p>
    <w:p w14:paraId="4ACEAD3B" w14:textId="77777777" w:rsidR="000C2299" w:rsidRPr="000C2299" w:rsidRDefault="000C2299" w:rsidP="000C2299">
      <w:pPr>
        <w:pStyle w:val="EndNoteBibliography"/>
        <w:spacing w:after="240"/>
      </w:pPr>
      <w:r w:rsidRPr="000C2299">
        <w:t>Kitaigorodskii S A, Krasitskii V P and Zaslavskii M M, 1975, On Phillips theory of equilibrium range in the spectra of wind-generated gravity waves. Journal of Physical Oceanography. Journal of Physical Oceanography, 5 (3), pp. 410–420.</w:t>
      </w:r>
    </w:p>
    <w:p w14:paraId="3EDE8F6E" w14:textId="77777777" w:rsidR="000C2299" w:rsidRPr="000C2299" w:rsidRDefault="000C2299" w:rsidP="000C2299">
      <w:pPr>
        <w:pStyle w:val="EndNoteBibliography"/>
        <w:spacing w:after="240"/>
      </w:pPr>
      <w:r w:rsidRPr="000C2299">
        <w:t>Kuik A J, Van Vledder G P and Holthuijsen L H, 1988, A Method for the Routine Analysis of Pitch-and-Roll Buoy Wave Data. Journal of Physical Oceanography, 18 (7), pp. 1020–1034, 10.1175/1520-0485(1988)018&lt;1020:amftra&gt;2.0.co;2.</w:t>
      </w:r>
    </w:p>
    <w:p w14:paraId="6FA522B3" w14:textId="24B9F650" w:rsidR="000C2299" w:rsidRPr="000C2299" w:rsidRDefault="000C2299" w:rsidP="000C2299">
      <w:pPr>
        <w:pStyle w:val="EndNoteBibliography"/>
        <w:spacing w:after="240"/>
      </w:pPr>
      <w:r w:rsidRPr="000C2299">
        <w:t xml:space="preserve">Mason D C and Dhoop T, 2018, Occurrence of Bimodal Seas around the English Coastline, National Network of Regional Coastal Monitoring Programmes of England, Report No: TN 02, p. 8, Channel Coastal Observatory,, Southanmpton, </w:t>
      </w:r>
      <w:hyperlink r:id="rId244" w:history="1">
        <w:r w:rsidRPr="000C2299">
          <w:rPr>
            <w:rStyle w:val="Hyperlink"/>
          </w:rPr>
          <w:t>https://coastalmonitoring.org/ccoresources/bimodalseas/Occurrence_of_Bimodal_Seas_around_the_English_Coastline_TN02.pdf</w:t>
        </w:r>
      </w:hyperlink>
      <w:r w:rsidRPr="000C2299">
        <w:t>.</w:t>
      </w:r>
    </w:p>
    <w:p w14:paraId="29E95CF4" w14:textId="77777777" w:rsidR="000C2299" w:rsidRPr="000C2299" w:rsidRDefault="000C2299" w:rsidP="000C2299">
      <w:pPr>
        <w:pStyle w:val="EndNoteBibliography"/>
        <w:spacing w:after="240"/>
      </w:pPr>
      <w:r w:rsidRPr="000C2299">
        <w:lastRenderedPageBreak/>
        <w:t>Masselink G, Austin M, Tinker J, O'Hare T and Russell P, 2008, Cross-shore sediment transport and morphological response on a macrotidal beach with intertidal bar morphology, Truc Vert, France. Marine Geology, 251 (3-4), pp. 141–155, 10.1016/j.margeo.2008.01.010.</w:t>
      </w:r>
    </w:p>
    <w:p w14:paraId="0F94B239" w14:textId="77777777" w:rsidR="000C2299" w:rsidRPr="000C2299" w:rsidRDefault="000C2299" w:rsidP="000C2299">
      <w:pPr>
        <w:pStyle w:val="EndNoteBibliography"/>
        <w:spacing w:after="240"/>
      </w:pPr>
      <w:r w:rsidRPr="000C2299">
        <w:t>Medina R, Bernabeu A M, Vidal C and González M, 2004, A general equilibrium beach profile formulation, In: SASME Book of Abstracts, Series, pp. 1–3.</w:t>
      </w:r>
    </w:p>
    <w:p w14:paraId="17FB76A4" w14:textId="7A6A768B" w:rsidR="000C2299" w:rsidRPr="000C2299" w:rsidRDefault="000C2299" w:rsidP="000C2299">
      <w:pPr>
        <w:pStyle w:val="EndNoteBibliography"/>
        <w:spacing w:after="240"/>
      </w:pPr>
      <w:r w:rsidRPr="000C2299">
        <w:t xml:space="preserve">Montano J, Coco G, Antolinez J A A, Beuzen T, Bryan K R, Cagigal L, Castelle B, Davidson M A, Goldstein E B, Ibaceta R, Idier D, Ludka B C, Masoud-Ansari S, Mendez F J, Murray A B, Plant N G, Ratliff K M, Robinet A, Rueda A, Senechal N, Simmons J A, Splinter K D, Stephens S, Townend I, Vitousek S and Vos K, 2020, Blind testing of shoreline evolution models. Sci Rep, 10 (1), p. 2137, </w:t>
      </w:r>
      <w:hyperlink r:id="rId245" w:history="1">
        <w:r w:rsidRPr="000C2299">
          <w:rPr>
            <w:rStyle w:val="Hyperlink"/>
          </w:rPr>
          <w:t>https://doi.org/10.1038/s41598-020-59018-y</w:t>
        </w:r>
      </w:hyperlink>
      <w:r w:rsidRPr="000C2299">
        <w:t>.</w:t>
      </w:r>
    </w:p>
    <w:p w14:paraId="711F6F21" w14:textId="52F18B00" w:rsidR="000C2299" w:rsidRPr="000C2299" w:rsidRDefault="000C2299" w:rsidP="000C2299">
      <w:pPr>
        <w:pStyle w:val="EndNoteBibliography"/>
        <w:spacing w:after="240"/>
      </w:pPr>
      <w:r w:rsidRPr="000C2299">
        <w:t xml:space="preserve">Morales R, Di Matteo T, Gramatica R and Aste T, 2012, Dynamical generalized Hurst exponent as a tool to monitor unstable periods in financial time series. Physica A: Statistical Mechanics and its Applications, 391 (11), pp. 3180–3189, </w:t>
      </w:r>
      <w:hyperlink r:id="rId246" w:history="1">
        <w:r w:rsidRPr="000C2299">
          <w:rPr>
            <w:rStyle w:val="Hyperlink"/>
          </w:rPr>
          <w:t>https://doi.org/10.1016/j.physa.2012.01.004</w:t>
        </w:r>
      </w:hyperlink>
      <w:r w:rsidRPr="000C2299">
        <w:t>.</w:t>
      </w:r>
    </w:p>
    <w:p w14:paraId="6FDEB4B9" w14:textId="77777777" w:rsidR="000C2299" w:rsidRPr="000C2299" w:rsidRDefault="000C2299" w:rsidP="000C2299">
      <w:pPr>
        <w:pStyle w:val="EndNoteBibliography"/>
        <w:spacing w:after="240"/>
      </w:pPr>
      <w:r w:rsidRPr="000C2299">
        <w:t>Owen M W, 1980, Design of seawalls allowing for wave overtopping, Report No: EX 924, Wallingford.</w:t>
      </w:r>
    </w:p>
    <w:p w14:paraId="69257A89" w14:textId="77777777" w:rsidR="000C2299" w:rsidRPr="000C2299" w:rsidRDefault="000C2299" w:rsidP="000C2299">
      <w:pPr>
        <w:pStyle w:val="EndNoteBibliography"/>
        <w:spacing w:after="240"/>
      </w:pPr>
      <w:r w:rsidRPr="000C2299">
        <w:t>Pacheco J C R, Román D T and Vargas L E, 2008, R/S Statistic: Accuracy and Implementations, 18th International Conference on Electronics, Communications and Computers (conielecomp 2008), IEEE, 10.1109/conielecomp.2008.14.</w:t>
      </w:r>
    </w:p>
    <w:p w14:paraId="56E688C6" w14:textId="013BC40A" w:rsidR="000C2299" w:rsidRPr="000C2299" w:rsidRDefault="000C2299" w:rsidP="000C2299">
      <w:pPr>
        <w:pStyle w:val="EndNoteBibliography"/>
        <w:spacing w:after="240"/>
      </w:pPr>
      <w:r w:rsidRPr="000C2299">
        <w:t xml:space="preserve">Pierson Jr. W J and Moskowitz L, 1964, A proposed spectral form for fully developed wind seas based on the similarity theory of S. A. Kitaigorodskii. Journal of Geophysical Research (1896-1977), 69 (24), pp. 5181–5190, </w:t>
      </w:r>
      <w:hyperlink r:id="rId247" w:history="1">
        <w:r w:rsidRPr="000C2299">
          <w:rPr>
            <w:rStyle w:val="Hyperlink"/>
          </w:rPr>
          <w:t>https://doi.org/10.1029/JZ069i024p05181</w:t>
        </w:r>
      </w:hyperlink>
      <w:r w:rsidRPr="000C2299">
        <w:t>.</w:t>
      </w:r>
    </w:p>
    <w:p w14:paraId="2EA99167" w14:textId="77777777" w:rsidR="000C2299" w:rsidRPr="000C2299" w:rsidRDefault="000C2299" w:rsidP="000C2299">
      <w:pPr>
        <w:pStyle w:val="EndNoteBibliography"/>
        <w:spacing w:after="240"/>
      </w:pPr>
      <w:r w:rsidRPr="000C2299">
        <w:t>Poate T G, McCall R T and Masselink G, 2016, A new parameterisation for runup on gravel beaches. Coastal Engineering, 117, pp. 176–190, 10.1016/j.coastaleng.2016.08.003.</w:t>
      </w:r>
    </w:p>
    <w:p w14:paraId="70A21D35" w14:textId="77777777" w:rsidR="000C2299" w:rsidRPr="000C2299" w:rsidRDefault="000C2299" w:rsidP="000C2299">
      <w:pPr>
        <w:pStyle w:val="EndNoteBibliography"/>
        <w:spacing w:after="240"/>
      </w:pPr>
      <w:r w:rsidRPr="000C2299">
        <w:t>Reis A H and Gama C, 2010, Sand size versus beachface slope — An explanation based on the Constructal Law. Geomorphology, 114 (3), pp. 276–283, 10.1016/j.geomorph.2009.07.008.</w:t>
      </w:r>
    </w:p>
    <w:p w14:paraId="71664520" w14:textId="77777777" w:rsidR="000C2299" w:rsidRPr="000C2299" w:rsidRDefault="000C2299" w:rsidP="000C2299">
      <w:pPr>
        <w:pStyle w:val="EndNoteBibliography"/>
        <w:spacing w:after="240"/>
      </w:pPr>
      <w:r w:rsidRPr="000C2299">
        <w:t>Silvester R, 1985, Natural headland control of beaches. Continental Shelf Research, 4 (5), pp. 581–596.</w:t>
      </w:r>
    </w:p>
    <w:p w14:paraId="19BD85DE" w14:textId="77777777" w:rsidR="000C2299" w:rsidRPr="000C2299" w:rsidRDefault="000C2299" w:rsidP="000C2299">
      <w:pPr>
        <w:pStyle w:val="EndNoteBibliography"/>
        <w:spacing w:after="240"/>
      </w:pPr>
      <w:r w:rsidRPr="000C2299">
        <w:t>Silvester R and Hsu J R C, 1997, Coastal Stabilization, World Scientific Publishing, Singapore.</w:t>
      </w:r>
    </w:p>
    <w:p w14:paraId="2DE2F0A3" w14:textId="77777777" w:rsidR="000C2299" w:rsidRPr="000C2299" w:rsidRDefault="000C2299" w:rsidP="000C2299">
      <w:pPr>
        <w:pStyle w:val="EndNoteBibliography"/>
        <w:spacing w:after="240"/>
      </w:pPr>
      <w:r w:rsidRPr="000C2299">
        <w:t>Soulsby R, 1997, Dynamics of marine sands, p. 249, Thomas Telford, London.</w:t>
      </w:r>
    </w:p>
    <w:p w14:paraId="3D13EF85" w14:textId="77777777" w:rsidR="000C2299" w:rsidRPr="000C2299" w:rsidRDefault="000C2299" w:rsidP="000C2299">
      <w:pPr>
        <w:pStyle w:val="EndNoteBibliography"/>
        <w:spacing w:after="240"/>
      </w:pPr>
      <w:r w:rsidRPr="000C2299">
        <w:t>Stockdon H F, Holman R A, Howd P A and Sallenger A H, 2006, Empirical parameterization of setup, swash, and runup. Coastal Engineering, 53 (7), pp. 573–588, 10.1016/j.coastaleng.2005.12.005.</w:t>
      </w:r>
    </w:p>
    <w:p w14:paraId="61336F80" w14:textId="77777777" w:rsidR="000C2299" w:rsidRPr="000C2299" w:rsidRDefault="000C2299" w:rsidP="000C2299">
      <w:pPr>
        <w:pStyle w:val="EndNoteBibliography"/>
        <w:spacing w:after="240"/>
      </w:pPr>
      <w:r w:rsidRPr="000C2299">
        <w:t>Stokes K, Poate T, Masselink G, King E, Saulter A and Ely N, 2021, Forecasting coastal overtopping at engineered and naturally defended coastlines. Coastal Engineering, 164, 10.1016/j.coastaleng.2020.103827.</w:t>
      </w:r>
    </w:p>
    <w:p w14:paraId="0FFD2B53" w14:textId="77777777" w:rsidR="000C2299" w:rsidRPr="000C2299" w:rsidRDefault="000C2299" w:rsidP="000C2299">
      <w:pPr>
        <w:pStyle w:val="EndNoteBibliography"/>
        <w:spacing w:after="240"/>
      </w:pPr>
      <w:r w:rsidRPr="000C2299">
        <w:t>Sutcliffe J, Hurst S, Awadallah A G, Brown E and Hamed K, 2016, Harold Edwin Hurst: the Nile and Egypt, past and future. Hydrological Sciences Journal, 61 (9), pp. 1557–1570, 10.1080/02626667.2015.1019508.</w:t>
      </w:r>
    </w:p>
    <w:p w14:paraId="396BD2C2" w14:textId="77777777" w:rsidR="000C2299" w:rsidRPr="000C2299" w:rsidRDefault="000C2299" w:rsidP="000C2299">
      <w:pPr>
        <w:pStyle w:val="EndNoteBibliography"/>
        <w:spacing w:after="240"/>
      </w:pPr>
      <w:r w:rsidRPr="000C2299">
        <w:t>Taylor K E, 2001, Summarizing multiple aspects of model performance in a single diagram. Journal of Geophysical Research - Atmospheres, 106 (D7), pp. 7183–7192, 10.1029/2000JD900719.</w:t>
      </w:r>
    </w:p>
    <w:p w14:paraId="49007D5C" w14:textId="6047EC45" w:rsidR="000C2299" w:rsidRPr="000C2299" w:rsidRDefault="000C2299" w:rsidP="000C2299">
      <w:pPr>
        <w:pStyle w:val="EndNoteBibliography"/>
        <w:spacing w:after="240"/>
      </w:pPr>
      <w:r w:rsidRPr="000C2299">
        <w:lastRenderedPageBreak/>
        <w:t xml:space="preserve">Tucker M J, Carr A P and Pitt E G, 1983, The effect of an offshore bank in attenuating waves. Coastal Engineering, 7 (2), pp. 133–144, </w:t>
      </w:r>
      <w:hyperlink r:id="rId248" w:history="1">
        <w:r w:rsidRPr="000C2299">
          <w:rPr>
            <w:rStyle w:val="Hyperlink"/>
          </w:rPr>
          <w:t>http://dx.doi.org/10.1016/0378-3839(83)90009-1</w:t>
        </w:r>
      </w:hyperlink>
      <w:r w:rsidRPr="000C2299">
        <w:t>.</w:t>
      </w:r>
    </w:p>
    <w:p w14:paraId="5AF43D3D" w14:textId="77777777" w:rsidR="000C2299" w:rsidRPr="000C2299" w:rsidRDefault="000C2299" w:rsidP="000C2299">
      <w:pPr>
        <w:pStyle w:val="EndNoteBibliography"/>
        <w:spacing w:after="240"/>
      </w:pPr>
      <w:r w:rsidRPr="000C2299">
        <w:t>USACE, 1984, Shore Protection Manual, US Army Corps, Vicksburg.</w:t>
      </w:r>
    </w:p>
    <w:p w14:paraId="0DF16BC8" w14:textId="07FCAE23" w:rsidR="000C2299" w:rsidRPr="000C2299" w:rsidRDefault="000C2299" w:rsidP="000C2299">
      <w:pPr>
        <w:pStyle w:val="EndNoteBibliography"/>
        <w:spacing w:after="240"/>
      </w:pPr>
      <w:r w:rsidRPr="000C2299">
        <w:t xml:space="preserve">Van der Meer J W, Allsop N W H, Bruce T, De Rouck J, Kortenhaus A, Pullen T, Schüttrumpf H, Troch P and Zanuttigh B, 2018, EurOtop manual, </w:t>
      </w:r>
      <w:hyperlink r:id="rId249" w:history="1">
        <w:r w:rsidRPr="000C2299">
          <w:rPr>
            <w:rStyle w:val="Hyperlink"/>
          </w:rPr>
          <w:t>http://www.overtopping-manual.com/</w:t>
        </w:r>
      </w:hyperlink>
      <w:r w:rsidRPr="000C2299">
        <w:t>.</w:t>
      </w:r>
    </w:p>
    <w:p w14:paraId="7E0182C4" w14:textId="77777777" w:rsidR="000C2299" w:rsidRPr="000C2299" w:rsidRDefault="000C2299" w:rsidP="000C2299">
      <w:pPr>
        <w:pStyle w:val="EndNoteBibliography"/>
        <w:spacing w:after="240"/>
      </w:pPr>
      <w:r w:rsidRPr="000C2299">
        <w:t>Villamarin B C, 2017, Beach Cross-shore dynamics: Applicability of Equilibrium Shoreline models. Masters thesis, Universidad del Pais Vasco, Plentzia.</w:t>
      </w:r>
    </w:p>
    <w:p w14:paraId="4B7996E9" w14:textId="77777777" w:rsidR="000C2299" w:rsidRPr="000C2299" w:rsidRDefault="000C2299" w:rsidP="000C2299">
      <w:pPr>
        <w:pStyle w:val="EndNoteBibliography"/>
        <w:spacing w:after="240"/>
      </w:pPr>
      <w:r w:rsidRPr="000C2299">
        <w:t>Walstra D J R, Hoekstra R, Tonnon P K and Ruessink B G, 2013, Input reduction for long-term morphodynamic simulations in wave-dominated coastal settings. Coastal Engineering, 77, pp. 57–70.</w:t>
      </w:r>
    </w:p>
    <w:p w14:paraId="154D1589" w14:textId="3BBD9260" w:rsidR="000C2299" w:rsidRPr="000C2299" w:rsidRDefault="000C2299" w:rsidP="000C2299">
      <w:pPr>
        <w:pStyle w:val="EndNoteBibliography"/>
        <w:spacing w:after="240"/>
      </w:pPr>
      <w:r w:rsidRPr="000C2299">
        <w:t xml:space="preserve">Wright L D and Short A D, 1984, Morphodynamic variability of surf zones and beaches: A synthesis. Marine Geology, 56 (1–4), pp. 93–118, </w:t>
      </w:r>
      <w:hyperlink r:id="rId250" w:history="1">
        <w:r w:rsidRPr="000C2299">
          <w:rPr>
            <w:rStyle w:val="Hyperlink"/>
          </w:rPr>
          <w:t>http://dx.doi.org/10.1016/0025-3227(84)90008-2</w:t>
        </w:r>
      </w:hyperlink>
      <w:r w:rsidRPr="000C2299">
        <w:t>.</w:t>
      </w:r>
    </w:p>
    <w:p w14:paraId="68874713" w14:textId="77777777" w:rsidR="000C2299" w:rsidRPr="000C2299" w:rsidRDefault="000C2299" w:rsidP="000C2299">
      <w:pPr>
        <w:pStyle w:val="EndNoteBibliography"/>
      </w:pPr>
      <w:r w:rsidRPr="000C2299">
        <w:t>Yates M L, Guza R T and O'Reilly W C, 2009, Equilibrium shoreline response: Observations and modeling. Journal of Geophysical Research, 114 (C9), 10.1029/2009jc005359.</w:t>
      </w:r>
    </w:p>
    <w:p w14:paraId="27BFCFEF" w14:textId="329DBDCE" w:rsidR="001346F7" w:rsidRDefault="001346F7" w:rsidP="00F069E3">
      <w:pPr>
        <w:rPr>
          <w:rStyle w:val="IntenseEmphasis"/>
          <w:i w:val="0"/>
        </w:rPr>
      </w:pPr>
      <w:r>
        <w:rPr>
          <w:rStyle w:val="IntenseEmphasis"/>
          <w:i w:val="0"/>
        </w:rPr>
        <w:fldChar w:fldCharType="end"/>
      </w:r>
    </w:p>
    <w:p w14:paraId="3DBD0B35" w14:textId="77777777" w:rsidR="001346F7" w:rsidRPr="001346F7" w:rsidRDefault="001346F7" w:rsidP="001346F7">
      <w:pPr>
        <w:sectPr w:rsidR="001346F7" w:rsidRPr="001346F7" w:rsidSect="00E13D9F">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start="1"/>
          <w:cols w:space="708"/>
          <w:docGrid w:linePitch="360"/>
        </w:sectPr>
      </w:pPr>
    </w:p>
    <w:p w14:paraId="42D92876" w14:textId="2241D827" w:rsidR="001346F7" w:rsidRDefault="001346F7" w:rsidP="00546A5D">
      <w:pPr>
        <w:pStyle w:val="Heading1"/>
        <w:numPr>
          <w:ilvl w:val="0"/>
          <w:numId w:val="0"/>
        </w:numPr>
        <w:ind w:left="432"/>
      </w:pPr>
      <w:bookmarkStart w:id="353" w:name="_Ref513830318"/>
      <w:bookmarkStart w:id="354" w:name="_Ref513830325"/>
      <w:bookmarkStart w:id="355" w:name="_Toc531673965"/>
      <w:bookmarkStart w:id="356" w:name="_Toc219458238"/>
      <w:r w:rsidRPr="001346F7">
        <w:lastRenderedPageBreak/>
        <w:t xml:space="preserve">Appendix </w:t>
      </w:r>
      <w:r>
        <w:t>A</w:t>
      </w:r>
      <w:r w:rsidRPr="001346F7">
        <w:t xml:space="preserve"> – </w:t>
      </w:r>
      <w:r w:rsidR="00AD44F4">
        <w:t xml:space="preserve">Input Data </w:t>
      </w:r>
      <w:r w:rsidRPr="001346F7">
        <w:t>File Formats</w:t>
      </w:r>
      <w:bookmarkEnd w:id="353"/>
      <w:bookmarkEnd w:id="354"/>
      <w:bookmarkEnd w:id="355"/>
      <w:bookmarkEnd w:id="356"/>
    </w:p>
    <w:p w14:paraId="5F2AF9AA" w14:textId="49ED9865" w:rsidR="00473445" w:rsidRPr="001346F7" w:rsidRDefault="00473445" w:rsidP="00473445">
      <w:r>
        <w:t>Existing file formats are detailed in this section. For details of how to add a file format to an existing data class, or add a new data class see Appendix B.</w:t>
      </w:r>
    </w:p>
    <w:p w14:paraId="1FF21C53" w14:textId="77777777" w:rsidR="001346F7" w:rsidRPr="001346F7" w:rsidRDefault="001346F7" w:rsidP="001346F7">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t>Waves</w:t>
      </w:r>
    </w:p>
    <w:p w14:paraId="26354D62" w14:textId="6CDD909C" w:rsidR="001346F7" w:rsidRPr="001346F7" w:rsidRDefault="001346F7" w:rsidP="005C42B0">
      <w:pPr>
        <w:pStyle w:val="ListParagraph"/>
        <w:numPr>
          <w:ilvl w:val="0"/>
          <w:numId w:val="15"/>
        </w:numPr>
      </w:pPr>
      <w:r w:rsidRPr="001346F7">
        <w:t xml:space="preserve">Channel Coastal Observatory (CCO) format: </w:t>
      </w:r>
      <w:hyperlink r:id="rId251" w:history="1">
        <w:r w:rsidRPr="00473445">
          <w:rPr>
            <w:color w:val="3B95C3" w:themeColor="hyperlink"/>
            <w:u w:val="single"/>
          </w:rPr>
          <w:t>http://www.channelcoast.org/</w:t>
        </w:r>
      </w:hyperlink>
      <w:r w:rsidRPr="001346F7">
        <w:t xml:space="preserve"> </w:t>
      </w:r>
    </w:p>
    <w:p w14:paraId="53588690" w14:textId="781EFB16" w:rsidR="001346F7" w:rsidRPr="001346F7" w:rsidRDefault="001346F7" w:rsidP="001346F7">
      <w:r w:rsidRPr="001346F7">
        <w:rPr>
          <w:noProof/>
        </w:rPr>
        <w:drawing>
          <wp:inline distT="0" distB="0" distL="0" distR="0" wp14:anchorId="3161C14B" wp14:editId="4F13E34E">
            <wp:extent cx="5759450" cy="10629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59450" cy="1062990"/>
                    </a:xfrm>
                    <a:prstGeom prst="rect">
                      <a:avLst/>
                    </a:prstGeom>
                  </pic:spPr>
                </pic:pic>
              </a:graphicData>
            </a:graphic>
          </wp:inline>
        </w:drawing>
      </w:r>
    </w:p>
    <w:p w14:paraId="062F2BAA" w14:textId="77777777" w:rsidR="001346F7" w:rsidRPr="001346F7" w:rsidRDefault="001346F7" w:rsidP="005C42B0">
      <w:pPr>
        <w:pStyle w:val="ListParagraph"/>
        <w:numPr>
          <w:ilvl w:val="0"/>
          <w:numId w:val="15"/>
        </w:numPr>
      </w:pPr>
      <w:r w:rsidRPr="001346F7">
        <w:t xml:space="preserve">Simple wave record </w:t>
      </w:r>
    </w:p>
    <w:p w14:paraId="5AAADB11" w14:textId="48918A51" w:rsidR="001346F7" w:rsidRPr="001346F7" w:rsidRDefault="001346F7" w:rsidP="001346F7">
      <w:r w:rsidRPr="001346F7">
        <w:t xml:space="preserve">Format is defined using Matlab script in </w:t>
      </w:r>
      <w:r w:rsidR="005616C7">
        <w:t xml:space="preserve">the </w:t>
      </w:r>
      <w:r w:rsidRPr="001346F7">
        <w:t xml:space="preserve">header line. </w:t>
      </w:r>
      <w:r w:rsidR="005616C7">
        <w:t>The f</w:t>
      </w:r>
      <w:r w:rsidRPr="001346F7">
        <w:t>ormat shown here is date, time (hours and minutes only), Hs, Tp, Dir all as real numbers. This allows different date formats to be easily handled.</w:t>
      </w:r>
      <w:r w:rsidR="005616C7">
        <w:t xml:space="preserve"> The utility add_file_header.m (located in MUIfunctions folder) can be used to add a file header to multiple files.</w:t>
      </w:r>
    </w:p>
    <w:p w14:paraId="75F11A55" w14:textId="3AFC3235" w:rsidR="001346F7" w:rsidRPr="001346F7" w:rsidRDefault="001346F7" w:rsidP="001346F7">
      <w:r w:rsidRPr="001346F7">
        <w:rPr>
          <w:noProof/>
        </w:rPr>
        <w:drawing>
          <wp:inline distT="0" distB="0" distL="0" distR="0" wp14:anchorId="74671975" wp14:editId="4903F8A2">
            <wp:extent cx="2237015" cy="149463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61013" cy="1510666"/>
                    </a:xfrm>
                    <a:prstGeom prst="rect">
                      <a:avLst/>
                    </a:prstGeom>
                  </pic:spPr>
                </pic:pic>
              </a:graphicData>
            </a:graphic>
          </wp:inline>
        </w:drawing>
      </w:r>
    </w:p>
    <w:p w14:paraId="3D8C20EC" w14:textId="77777777" w:rsidR="001346F7" w:rsidRPr="001346F7" w:rsidRDefault="001346F7" w:rsidP="005C42B0">
      <w:pPr>
        <w:pStyle w:val="ListParagraph"/>
        <w:numPr>
          <w:ilvl w:val="0"/>
          <w:numId w:val="15"/>
        </w:numPr>
      </w:pPr>
      <w:bookmarkStart w:id="357" w:name="_Hlk515186594"/>
      <w:r w:rsidRPr="001346F7">
        <w:t>ShoreCast file format (date and time are in vector format followed by variables)</w:t>
      </w:r>
    </w:p>
    <w:bookmarkEnd w:id="357"/>
    <w:p w14:paraId="43D7C2E5" w14:textId="345A1364" w:rsidR="001346F7" w:rsidRDefault="001346F7" w:rsidP="001346F7">
      <w:r w:rsidRPr="001346F7">
        <w:rPr>
          <w:noProof/>
        </w:rPr>
        <w:drawing>
          <wp:inline distT="0" distB="0" distL="0" distR="0" wp14:anchorId="256CCACC" wp14:editId="38663BC3">
            <wp:extent cx="3820886" cy="1185865"/>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853328" cy="1195934"/>
                    </a:xfrm>
                    <a:prstGeom prst="rect">
                      <a:avLst/>
                    </a:prstGeom>
                  </pic:spPr>
                </pic:pic>
              </a:graphicData>
            </a:graphic>
          </wp:inline>
        </w:drawing>
      </w:r>
    </w:p>
    <w:p w14:paraId="3537644F" w14:textId="77777777" w:rsidR="00C2361E" w:rsidRDefault="00C2361E" w:rsidP="001346F7"/>
    <w:p w14:paraId="4BF0B53B" w14:textId="77777777" w:rsidR="00D911DC" w:rsidRDefault="00D911DC" w:rsidP="00D911DC">
      <w:pPr>
        <w:pStyle w:val="ListParagraph"/>
        <w:keepNext/>
        <w:numPr>
          <w:ilvl w:val="0"/>
          <w:numId w:val="15"/>
        </w:numPr>
        <w:ind w:left="714" w:hanging="357"/>
      </w:pPr>
      <w:r>
        <w:lastRenderedPageBreak/>
        <w:t>CCO directional wave spectrum (*.spt)</w:t>
      </w:r>
    </w:p>
    <w:p w14:paraId="6C6569BA" w14:textId="77777777" w:rsidR="00D911DC" w:rsidRDefault="00D911DC" w:rsidP="00D911DC">
      <w:pPr>
        <w:pStyle w:val="ListParagraph"/>
      </w:pPr>
      <w:r w:rsidRPr="002254FC">
        <w:rPr>
          <w:noProof/>
        </w:rPr>
        <w:drawing>
          <wp:inline distT="0" distB="0" distL="0" distR="0" wp14:anchorId="0EA5C608" wp14:editId="08AACA32">
            <wp:extent cx="2603500" cy="3217446"/>
            <wp:effectExtent l="0" t="0" r="6350" b="2540"/>
            <wp:docPr id="19335852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85204" name="Picture 1" descr="A screenshot of a computer&#10;&#10;AI-generated content may be incorrect."/>
                    <pic:cNvPicPr/>
                  </pic:nvPicPr>
                  <pic:blipFill>
                    <a:blip r:embed="rId255"/>
                    <a:stretch>
                      <a:fillRect/>
                    </a:stretch>
                  </pic:blipFill>
                  <pic:spPr>
                    <a:xfrm>
                      <a:off x="0" y="0"/>
                      <a:ext cx="2606764" cy="3221480"/>
                    </a:xfrm>
                    <a:prstGeom prst="rect">
                      <a:avLst/>
                    </a:prstGeom>
                  </pic:spPr>
                </pic:pic>
              </a:graphicData>
            </a:graphic>
          </wp:inline>
        </w:drawing>
      </w:r>
    </w:p>
    <w:p w14:paraId="099607D9" w14:textId="77777777" w:rsidR="00D911DC" w:rsidRDefault="00D911DC" w:rsidP="00D911DC">
      <w:pPr>
        <w:ind w:left="720"/>
      </w:pPr>
      <w:r>
        <w:t xml:space="preserve">Header Format </w:t>
      </w:r>
    </w:p>
    <w:p w14:paraId="5BB7CC4C" w14:textId="77777777" w:rsidR="00D911DC" w:rsidRDefault="00D911DC" w:rsidP="00D911DC">
      <w:pPr>
        <w:spacing w:after="0"/>
        <w:ind w:left="720"/>
      </w:pPr>
      <w:r>
        <w:t xml:space="preserve">System file (12 parameters) </w:t>
      </w:r>
    </w:p>
    <w:p w14:paraId="35256FDA" w14:textId="77777777" w:rsidR="00D911DC" w:rsidRDefault="00D911DC" w:rsidP="00D911DC">
      <w:pPr>
        <w:spacing w:after="0"/>
        <w:ind w:left="720"/>
      </w:pPr>
      <w:r>
        <w:t xml:space="preserve">tn: transmission index (1 to 8) </w:t>
      </w:r>
    </w:p>
    <w:p w14:paraId="7840DBC7" w14:textId="77777777" w:rsidR="00D911DC" w:rsidRDefault="00D911DC" w:rsidP="00D911DC">
      <w:pPr>
        <w:spacing w:after="0"/>
        <w:ind w:left="720"/>
      </w:pPr>
      <w:r>
        <w:t xml:space="preserve">Hs: significant wave height [cm] </w:t>
      </w:r>
    </w:p>
    <w:p w14:paraId="6B3C5C79" w14:textId="77777777" w:rsidR="00D911DC" w:rsidRDefault="00D911DC" w:rsidP="00D911DC">
      <w:pPr>
        <w:spacing w:after="0"/>
        <w:ind w:left="720"/>
      </w:pPr>
      <w:r>
        <w:t xml:space="preserve">Tz: zero-upcross period [s] </w:t>
      </w:r>
    </w:p>
    <w:p w14:paraId="05B47F7A" w14:textId="77777777" w:rsidR="00D911DC" w:rsidRDefault="00D911DC" w:rsidP="00D911DC">
      <w:pPr>
        <w:spacing w:after="0"/>
        <w:ind w:left="720"/>
      </w:pPr>
      <w:r>
        <w:t xml:space="preserve">Smax: maximum of the psd S(f) [m^2/Hz] </w:t>
      </w:r>
    </w:p>
    <w:p w14:paraId="788B25FC" w14:textId="77777777" w:rsidR="00D911DC" w:rsidRDefault="00D911DC" w:rsidP="00D911DC">
      <w:pPr>
        <w:spacing w:after="0"/>
        <w:ind w:left="720"/>
      </w:pPr>
      <w:r>
        <w:t xml:space="preserve">Tref: reference temperature [°C, centigrade] </w:t>
      </w:r>
    </w:p>
    <w:p w14:paraId="0D3D3D5F" w14:textId="77777777" w:rsidR="00D911DC" w:rsidRDefault="00D911DC" w:rsidP="00D911DC">
      <w:pPr>
        <w:spacing w:after="0"/>
        <w:ind w:left="720"/>
      </w:pPr>
      <w:r>
        <w:t xml:space="preserve">Tsea: Sea surface temperature [°C, centigrade] </w:t>
      </w:r>
    </w:p>
    <w:p w14:paraId="01680CB4" w14:textId="77777777" w:rsidR="00D911DC" w:rsidRDefault="00D911DC" w:rsidP="00D911DC">
      <w:pPr>
        <w:spacing w:after="0"/>
        <w:ind w:left="720"/>
      </w:pPr>
      <w:r>
        <w:t xml:space="preserve">Bat: Battery status (0 = empty to 7 = full) </w:t>
      </w:r>
    </w:p>
    <w:p w14:paraId="0FBC08CB" w14:textId="77777777" w:rsidR="00D911DC" w:rsidRDefault="00D911DC" w:rsidP="00D911DC">
      <w:pPr>
        <w:spacing w:after="0"/>
        <w:ind w:left="720"/>
      </w:pPr>
      <w:r>
        <w:t xml:space="preserve">Av: offset of the vertical accelerometer </w:t>
      </w:r>
    </w:p>
    <w:p w14:paraId="3BAA1E74" w14:textId="77777777" w:rsidR="00D911DC" w:rsidRDefault="00D911DC" w:rsidP="00D911DC">
      <w:pPr>
        <w:spacing w:after="0"/>
        <w:ind w:left="720"/>
      </w:pPr>
      <w:r>
        <w:t xml:space="preserve">Ax: offset of the x-accelerometer </w:t>
      </w:r>
    </w:p>
    <w:p w14:paraId="085F0ACB" w14:textId="77777777" w:rsidR="00D911DC" w:rsidRDefault="00D911DC" w:rsidP="00D911DC">
      <w:pPr>
        <w:spacing w:after="0"/>
        <w:ind w:left="720"/>
      </w:pPr>
      <w:r>
        <w:t xml:space="preserve">Ay: offset of the y-accelerometer </w:t>
      </w:r>
    </w:p>
    <w:p w14:paraId="412DC3D8" w14:textId="77777777" w:rsidR="00D911DC" w:rsidRDefault="00D911DC" w:rsidP="00D911DC">
      <w:pPr>
        <w:spacing w:after="0"/>
        <w:ind w:left="720"/>
      </w:pPr>
      <w:r>
        <w:t xml:space="preserve">Ori: buoy orientation [°] </w:t>
      </w:r>
    </w:p>
    <w:p w14:paraId="13BF14DB" w14:textId="77777777" w:rsidR="00D911DC" w:rsidRDefault="00D911DC" w:rsidP="00D911DC">
      <w:pPr>
        <w:spacing w:after="0"/>
        <w:ind w:left="720"/>
      </w:pPr>
      <w:r>
        <w:t xml:space="preserve">Incli: magnetic inclination [°] </w:t>
      </w:r>
    </w:p>
    <w:p w14:paraId="248FD1CE" w14:textId="77777777" w:rsidR="00D911DC" w:rsidRDefault="00D911DC" w:rsidP="00D911DC">
      <w:pPr>
        <w:spacing w:after="0"/>
        <w:ind w:left="720"/>
      </w:pPr>
    </w:p>
    <w:p w14:paraId="3C7080D0" w14:textId="77777777" w:rsidR="00D911DC" w:rsidRDefault="00D911DC" w:rsidP="00D911DC">
      <w:pPr>
        <w:spacing w:after="0"/>
        <w:ind w:left="720"/>
      </w:pPr>
      <w:r>
        <w:t xml:space="preserve">Spectrum data (64 x 6 array) </w:t>
      </w:r>
    </w:p>
    <w:p w14:paraId="430A6F26" w14:textId="77777777" w:rsidR="00D911DC" w:rsidRDefault="00D911DC" w:rsidP="00D911DC">
      <w:pPr>
        <w:spacing w:after="0"/>
        <w:ind w:left="720"/>
      </w:pPr>
      <w:r>
        <w:t xml:space="preserve">f, S(f) / Smax, Dir(f), Spr(f), Skew(f), Kurt(f) </w:t>
      </w:r>
    </w:p>
    <w:p w14:paraId="0256D881" w14:textId="77777777" w:rsidR="00D911DC" w:rsidRDefault="00D911DC" w:rsidP="00D911DC">
      <w:pPr>
        <w:spacing w:after="0"/>
        <w:ind w:left="720"/>
      </w:pPr>
      <w:r>
        <w:t xml:space="preserve">f: wave frequency [Hz] </w:t>
      </w:r>
    </w:p>
    <w:p w14:paraId="58BC7C37" w14:textId="77777777" w:rsidR="00D911DC" w:rsidRDefault="00D911DC" w:rsidP="00D911DC">
      <w:pPr>
        <w:spacing w:after="0"/>
        <w:ind w:left="720"/>
      </w:pPr>
      <w:r>
        <w:t xml:space="preserve">S(f) / Smax: relative psd (power spectral density) [-] </w:t>
      </w:r>
    </w:p>
    <w:p w14:paraId="51F64264" w14:textId="77777777" w:rsidR="00D911DC" w:rsidRDefault="00D911DC" w:rsidP="00D911DC">
      <w:pPr>
        <w:spacing w:after="0"/>
        <w:ind w:left="720"/>
      </w:pPr>
      <w:r>
        <w:t xml:space="preserve">Dir(f): wave direction [°] </w:t>
      </w:r>
    </w:p>
    <w:p w14:paraId="6F5DE332" w14:textId="77777777" w:rsidR="00D911DC" w:rsidRDefault="00D911DC" w:rsidP="00D911DC">
      <w:pPr>
        <w:spacing w:after="0"/>
        <w:ind w:left="720"/>
      </w:pPr>
      <w:r>
        <w:t xml:space="preserve">Spr(f): directional spread [°] </w:t>
      </w:r>
    </w:p>
    <w:p w14:paraId="7FE1F271" w14:textId="77777777" w:rsidR="00D911DC" w:rsidRDefault="00D911DC" w:rsidP="00D911DC">
      <w:pPr>
        <w:spacing w:after="0"/>
        <w:ind w:left="720"/>
      </w:pPr>
      <w:r>
        <w:t>Skew(f): skewness of the directional distribution [-]</w:t>
      </w:r>
    </w:p>
    <w:p w14:paraId="1A1ECDDE" w14:textId="77777777" w:rsidR="00D911DC" w:rsidRDefault="00D911DC" w:rsidP="00D911DC">
      <w:pPr>
        <w:spacing w:after="0"/>
        <w:ind w:left="720"/>
      </w:pPr>
      <w:r>
        <w:t>Kurt(f): kurtosis of the directional distribution [-]</w:t>
      </w:r>
    </w:p>
    <w:p w14:paraId="2ACC7805" w14:textId="77777777" w:rsidR="00D911DC" w:rsidRDefault="00D911DC" w:rsidP="00D911DC">
      <w:pPr>
        <w:pStyle w:val="ListParagraph"/>
      </w:pPr>
    </w:p>
    <w:p w14:paraId="01251E67" w14:textId="77777777" w:rsidR="00D911DC" w:rsidRDefault="00D911DC" w:rsidP="00D911DC">
      <w:pPr>
        <w:pStyle w:val="ListParagraph"/>
      </w:pPr>
    </w:p>
    <w:p w14:paraId="080C0CF2" w14:textId="77777777" w:rsidR="00D911DC" w:rsidRDefault="00D911DC" w:rsidP="00D911DC">
      <w:pPr>
        <w:pStyle w:val="ListParagraph"/>
        <w:keepNext/>
        <w:numPr>
          <w:ilvl w:val="0"/>
          <w:numId w:val="15"/>
        </w:numPr>
        <w:ind w:left="714" w:hanging="357"/>
      </w:pPr>
      <w:r>
        <w:lastRenderedPageBreak/>
        <w:t>CEFAS Wavenet format</w:t>
      </w:r>
    </w:p>
    <w:p w14:paraId="515943E1" w14:textId="77777777" w:rsidR="00D911DC" w:rsidRDefault="00D911DC" w:rsidP="00D911DC">
      <w:pPr>
        <w:pStyle w:val="ListParagraph"/>
        <w:keepNext/>
        <w:ind w:left="0"/>
        <w:jc w:val="center"/>
      </w:pPr>
      <w:r>
        <w:rPr>
          <w:noProof/>
        </w:rPr>
        <w:drawing>
          <wp:inline distT="0" distB="0" distL="0" distR="0" wp14:anchorId="1B1B96DD" wp14:editId="15E0C05D">
            <wp:extent cx="4762500" cy="3217905"/>
            <wp:effectExtent l="0" t="0" r="0" b="1905"/>
            <wp:docPr id="5402797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79766" name="Picture 1" descr="A screenshot of a computer&#10;&#10;AI-generated content may be incorrect."/>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789513" cy="3236157"/>
                    </a:xfrm>
                    <a:prstGeom prst="rect">
                      <a:avLst/>
                    </a:prstGeom>
                    <a:noFill/>
                  </pic:spPr>
                </pic:pic>
              </a:graphicData>
            </a:graphic>
          </wp:inline>
        </w:drawing>
      </w:r>
    </w:p>
    <w:p w14:paraId="688DFB45" w14:textId="77777777" w:rsidR="00D911DC" w:rsidRDefault="00D911DC" w:rsidP="00D911DC">
      <w:pPr>
        <w:pStyle w:val="ListParagraph"/>
        <w:keepNext/>
        <w:ind w:left="0"/>
        <w:jc w:val="center"/>
      </w:pPr>
    </w:p>
    <w:p w14:paraId="29ED7736" w14:textId="77777777" w:rsidR="00D911DC" w:rsidRDefault="00D911DC" w:rsidP="00D911DC">
      <w:pPr>
        <w:pStyle w:val="ListParagraph"/>
        <w:keepNext/>
        <w:numPr>
          <w:ilvl w:val="0"/>
          <w:numId w:val="15"/>
        </w:numPr>
        <w:ind w:left="714" w:hanging="357"/>
      </w:pPr>
      <w:r>
        <w:t>Copernicus wave physics reanalysis</w:t>
      </w:r>
    </w:p>
    <w:p w14:paraId="3A0B1481" w14:textId="77777777" w:rsidR="00174DDC" w:rsidRDefault="00D911DC" w:rsidP="00174DDC">
      <w:r>
        <w:t>Files are in netCDF format. The import function currently assumes that the file contains a single point at a given Latitude, Longitude (see copernicus_wave_format.m). For details of data available and the file format see</w:t>
      </w:r>
      <w:r w:rsidR="00523F62">
        <w:t xml:space="preserve"> for example</w:t>
      </w:r>
      <w:r>
        <w:t xml:space="preserve">: </w:t>
      </w:r>
      <w:r w:rsidR="00174DDC">
        <w:t>for example:</w:t>
      </w:r>
    </w:p>
    <w:p w14:paraId="561E600B" w14:textId="77777777" w:rsidR="00174DDC" w:rsidRDefault="00174DDC" w:rsidP="00174DDC">
      <w:r w:rsidRPr="00974E8D">
        <w:t>Atlantic- European North West Shelf- Wave Physics Reanalysis</w:t>
      </w:r>
    </w:p>
    <w:p w14:paraId="66577543" w14:textId="77777777" w:rsidR="00174DDC" w:rsidRPr="00974E8D" w:rsidRDefault="00174DDC" w:rsidP="00174DDC">
      <w:hyperlink r:id="rId257" w:history="1">
        <w:r w:rsidRPr="00974E8D">
          <w:rPr>
            <w:rStyle w:val="Hyperlink"/>
          </w:rPr>
          <w:t>https://data.marine.copernicus.eu/product/NWSHELF_REANALYSIS_WAV_004_015/description</w:t>
        </w:r>
      </w:hyperlink>
      <w:r>
        <w:t xml:space="preserve"> </w:t>
      </w:r>
    </w:p>
    <w:p w14:paraId="160310BC" w14:textId="01CF1116" w:rsidR="00D911DC" w:rsidRPr="003E023D" w:rsidRDefault="00174DDC" w:rsidP="00D911DC">
      <w:hyperlink r:id="rId258" w:history="1">
        <w:r w:rsidRPr="00974E8D">
          <w:rPr>
            <w:rStyle w:val="Hyperlink"/>
          </w:rPr>
          <w:t>https://doi.org/10.48670/moi-00060</w:t>
        </w:r>
      </w:hyperlink>
      <w:r>
        <w:t xml:space="preserve"> </w:t>
      </w:r>
    </w:p>
    <w:p w14:paraId="67D584EE" w14:textId="77777777" w:rsidR="00C2361E" w:rsidRDefault="00C2361E" w:rsidP="001346F7"/>
    <w:p w14:paraId="7EA6C4F5" w14:textId="77777777" w:rsidR="00D966FA" w:rsidRPr="00D966FA" w:rsidRDefault="00D966FA" w:rsidP="001346F7">
      <w:pPr>
        <w:rPr>
          <w:sz w:val="4"/>
          <w:szCs w:val="4"/>
        </w:rPr>
      </w:pPr>
    </w:p>
    <w:p w14:paraId="475C97C5" w14:textId="77777777" w:rsidR="001346F7" w:rsidRPr="001346F7" w:rsidRDefault="001346F7" w:rsidP="001346F7">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t>Water Levels</w:t>
      </w:r>
    </w:p>
    <w:p w14:paraId="46372C78" w14:textId="77777777" w:rsidR="001346F7" w:rsidRPr="001346F7" w:rsidRDefault="001346F7" w:rsidP="005C42B0">
      <w:pPr>
        <w:numPr>
          <w:ilvl w:val="0"/>
          <w:numId w:val="9"/>
        </w:numPr>
        <w:contextualSpacing/>
      </w:pPr>
      <w:r w:rsidRPr="001346F7">
        <w:t>Date-Level format</w:t>
      </w:r>
    </w:p>
    <w:p w14:paraId="4DB1D182" w14:textId="53C565D0" w:rsidR="001346F7" w:rsidRPr="001346F7" w:rsidRDefault="001346F7" w:rsidP="001346F7">
      <w:r w:rsidRPr="001346F7">
        <w:t>Format is defined using Matlab script in header line. Format shown here is record number (not used), date, time, elevation (mOD). This allows different date formats to be easily handled.</w:t>
      </w:r>
      <w:r w:rsidR="005616C7">
        <w:t xml:space="preserve"> </w:t>
      </w:r>
      <w:r w:rsidR="005616C7" w:rsidRPr="005616C7">
        <w:t>The utility add_file_header.m (located in MUIfunctions folder) can be used to add a file header to multiple files.</w:t>
      </w:r>
    </w:p>
    <w:p w14:paraId="39BF40DE" w14:textId="77777777" w:rsidR="001346F7" w:rsidRPr="001346F7" w:rsidRDefault="001346F7" w:rsidP="001346F7">
      <w:r w:rsidRPr="001346F7">
        <w:rPr>
          <w:noProof/>
        </w:rPr>
        <w:drawing>
          <wp:inline distT="0" distB="0" distL="0" distR="0" wp14:anchorId="53B3A87A" wp14:editId="450F8AAC">
            <wp:extent cx="2656115" cy="1557942"/>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673088" cy="1567898"/>
                    </a:xfrm>
                    <a:prstGeom prst="rect">
                      <a:avLst/>
                    </a:prstGeom>
                  </pic:spPr>
                </pic:pic>
              </a:graphicData>
            </a:graphic>
          </wp:inline>
        </w:drawing>
      </w:r>
    </w:p>
    <w:p w14:paraId="792859EA" w14:textId="5B80CC65" w:rsidR="001346F7" w:rsidRPr="001346F7" w:rsidRDefault="001346F7" w:rsidP="005C42B0">
      <w:pPr>
        <w:keepNext/>
        <w:numPr>
          <w:ilvl w:val="0"/>
          <w:numId w:val="9"/>
        </w:numPr>
        <w:ind w:left="714" w:hanging="357"/>
        <w:contextualSpacing/>
      </w:pPr>
      <w:r w:rsidRPr="001346F7">
        <w:lastRenderedPageBreak/>
        <w:t xml:space="preserve">Channel Coastal Observatory (CCO) format: </w:t>
      </w:r>
      <w:hyperlink r:id="rId260" w:history="1">
        <w:r w:rsidRPr="001346F7">
          <w:rPr>
            <w:color w:val="3B95C3" w:themeColor="hyperlink"/>
            <w:u w:val="single"/>
          </w:rPr>
          <w:t>http://www.channelcoast.org/</w:t>
        </w:r>
      </w:hyperlink>
      <w:r w:rsidRPr="001346F7">
        <w:t xml:space="preserve"> </w:t>
      </w:r>
    </w:p>
    <w:p w14:paraId="1C0E5AF9" w14:textId="77777777" w:rsidR="001346F7" w:rsidRPr="001346F7" w:rsidRDefault="001346F7" w:rsidP="001346F7">
      <w:r w:rsidRPr="001346F7">
        <w:rPr>
          <w:noProof/>
        </w:rPr>
        <w:drawing>
          <wp:inline distT="0" distB="0" distL="0" distR="0" wp14:anchorId="48B8CABA" wp14:editId="0047B25E">
            <wp:extent cx="2791843" cy="220980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832492" cy="2241974"/>
                    </a:xfrm>
                    <a:prstGeom prst="rect">
                      <a:avLst/>
                    </a:prstGeom>
                  </pic:spPr>
                </pic:pic>
              </a:graphicData>
            </a:graphic>
          </wp:inline>
        </w:drawing>
      </w:r>
    </w:p>
    <w:p w14:paraId="6DC4CAC3" w14:textId="77777777" w:rsidR="001346F7" w:rsidRPr="001346F7" w:rsidRDefault="001346F7" w:rsidP="001346F7"/>
    <w:p w14:paraId="31A37F8B" w14:textId="41CB6469" w:rsidR="001346F7" w:rsidRPr="001346F7" w:rsidRDefault="001346F7" w:rsidP="005C42B0">
      <w:pPr>
        <w:numPr>
          <w:ilvl w:val="0"/>
          <w:numId w:val="9"/>
        </w:numPr>
        <w:contextualSpacing/>
      </w:pPr>
      <w:r w:rsidRPr="001346F7">
        <w:t xml:space="preserve">British Oceanographic Data Centre format: </w:t>
      </w:r>
      <w:hyperlink r:id="rId262" w:history="1">
        <w:r w:rsidRPr="001346F7">
          <w:rPr>
            <w:color w:val="3B95C3" w:themeColor="hyperlink"/>
            <w:u w:val="single"/>
          </w:rPr>
          <w:t>http://www.bodc.ac.uk/</w:t>
        </w:r>
      </w:hyperlink>
      <w:r w:rsidRPr="001346F7">
        <w:t xml:space="preserve"> </w:t>
      </w:r>
    </w:p>
    <w:p w14:paraId="6860D621" w14:textId="734ADF62" w:rsidR="001346F7" w:rsidRPr="001346F7" w:rsidRDefault="00473445" w:rsidP="001346F7">
      <w:r>
        <w:t xml:space="preserve">3(a) </w:t>
      </w:r>
      <w:r w:rsidR="001346F7" w:rsidRPr="001346F7">
        <w:t>BODC NTSLF format</w:t>
      </w:r>
    </w:p>
    <w:p w14:paraId="660399A3" w14:textId="77777777" w:rsidR="001346F7" w:rsidRPr="001346F7" w:rsidRDefault="001346F7" w:rsidP="001346F7">
      <w:r w:rsidRPr="001346F7">
        <w:rPr>
          <w:noProof/>
        </w:rPr>
        <w:drawing>
          <wp:inline distT="0" distB="0" distL="0" distR="0" wp14:anchorId="436D9C19" wp14:editId="5992775F">
            <wp:extent cx="5261888" cy="2454729"/>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b="14889"/>
                    <a:stretch/>
                  </pic:blipFill>
                  <pic:spPr bwMode="auto">
                    <a:xfrm>
                      <a:off x="0" y="0"/>
                      <a:ext cx="5274622" cy="2460670"/>
                    </a:xfrm>
                    <a:prstGeom prst="rect">
                      <a:avLst/>
                    </a:prstGeom>
                    <a:ln>
                      <a:noFill/>
                    </a:ln>
                    <a:extLst>
                      <a:ext uri="{53640926-AAD7-44D8-BBD7-CCE9431645EC}">
                        <a14:shadowObscured xmlns:a14="http://schemas.microsoft.com/office/drawing/2010/main"/>
                      </a:ext>
                    </a:extLst>
                  </pic:spPr>
                </pic:pic>
              </a:graphicData>
            </a:graphic>
          </wp:inline>
        </w:drawing>
      </w:r>
    </w:p>
    <w:p w14:paraId="3329E067" w14:textId="77777777" w:rsidR="001346F7" w:rsidRPr="001346F7" w:rsidRDefault="001346F7" w:rsidP="001346F7">
      <w:pPr>
        <w:keepNext/>
      </w:pPr>
    </w:p>
    <w:p w14:paraId="68928F41" w14:textId="308D04EB" w:rsidR="001346F7" w:rsidRPr="001346F7" w:rsidRDefault="00464134" w:rsidP="001346F7">
      <w:pPr>
        <w:keepNext/>
      </w:pPr>
      <w:r>
        <w:t xml:space="preserve">3(b) </w:t>
      </w:r>
      <w:r w:rsidR="001346F7" w:rsidRPr="001346F7">
        <w:t>BODC ODV format</w:t>
      </w:r>
    </w:p>
    <w:p w14:paraId="598EA786" w14:textId="77777777" w:rsidR="001346F7" w:rsidRPr="001346F7" w:rsidRDefault="001346F7" w:rsidP="001346F7">
      <w:r w:rsidRPr="001346F7">
        <w:rPr>
          <w:noProof/>
        </w:rPr>
        <w:drawing>
          <wp:inline distT="0" distB="0" distL="0" distR="0" wp14:anchorId="26EEEFD3" wp14:editId="62FA4C55">
            <wp:extent cx="5644243" cy="213759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660449" cy="2143731"/>
                    </a:xfrm>
                    <a:prstGeom prst="rect">
                      <a:avLst/>
                    </a:prstGeom>
                  </pic:spPr>
                </pic:pic>
              </a:graphicData>
            </a:graphic>
          </wp:inline>
        </w:drawing>
      </w:r>
    </w:p>
    <w:p w14:paraId="50BDA3A2" w14:textId="77777777" w:rsidR="001346F7" w:rsidRPr="001346F7" w:rsidRDefault="001346F7" w:rsidP="001346F7"/>
    <w:p w14:paraId="163B6388" w14:textId="77777777" w:rsidR="001346F7" w:rsidRPr="001346F7" w:rsidRDefault="001346F7" w:rsidP="005C42B0">
      <w:pPr>
        <w:pStyle w:val="ListParagraph"/>
        <w:numPr>
          <w:ilvl w:val="0"/>
          <w:numId w:val="9"/>
        </w:numPr>
      </w:pPr>
      <w:r w:rsidRPr="001346F7">
        <w:t>ShoreCast file format (date and time are in vector format followed by variables)</w:t>
      </w:r>
    </w:p>
    <w:p w14:paraId="7F661E89" w14:textId="77777777" w:rsidR="001346F7" w:rsidRPr="001346F7" w:rsidRDefault="001346F7" w:rsidP="001346F7">
      <w:r w:rsidRPr="001346F7">
        <w:rPr>
          <w:noProof/>
        </w:rPr>
        <w:lastRenderedPageBreak/>
        <w:drawing>
          <wp:inline distT="0" distB="0" distL="0" distR="0" wp14:anchorId="591EE0BE" wp14:editId="374F326B">
            <wp:extent cx="2394858" cy="1024091"/>
            <wp:effectExtent l="0" t="0" r="5715"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422372" cy="1035856"/>
                    </a:xfrm>
                    <a:prstGeom prst="rect">
                      <a:avLst/>
                    </a:prstGeom>
                  </pic:spPr>
                </pic:pic>
              </a:graphicData>
            </a:graphic>
          </wp:inline>
        </w:drawing>
      </w:r>
    </w:p>
    <w:p w14:paraId="0BAE6E93" w14:textId="58AFDA45" w:rsidR="001346F7" w:rsidRDefault="001346F7" w:rsidP="001346F7"/>
    <w:p w14:paraId="2FA40FDA" w14:textId="1341C2B2" w:rsidR="00D966FA" w:rsidRDefault="00D966FA" w:rsidP="00D966FA">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t>W</w:t>
      </w:r>
      <w:r>
        <w:rPr>
          <w:rFonts w:asciiTheme="majorHAnsi" w:eastAsiaTheme="majorEastAsia" w:hAnsiTheme="majorHAnsi" w:cstheme="majorBidi"/>
          <w:color w:val="2A659C" w:themeColor="accent6"/>
          <w:sz w:val="28"/>
          <w:szCs w:val="28"/>
        </w:rPr>
        <w:t>ind</w:t>
      </w:r>
      <w:r w:rsidR="003974F3">
        <w:rPr>
          <w:rFonts w:asciiTheme="majorHAnsi" w:eastAsiaTheme="majorEastAsia" w:hAnsiTheme="majorHAnsi" w:cstheme="majorBidi"/>
          <w:color w:val="2A659C" w:themeColor="accent6"/>
          <w:sz w:val="28"/>
          <w:szCs w:val="28"/>
        </w:rPr>
        <w:t>s</w:t>
      </w:r>
    </w:p>
    <w:p w14:paraId="5CD6DCC3" w14:textId="28A8B291" w:rsidR="003974F3" w:rsidRDefault="003974F3" w:rsidP="003974F3">
      <w:r>
        <w:rPr>
          <w:rFonts w:hint="eastAsia"/>
        </w:rPr>
        <w:t>T</w:t>
      </w:r>
      <w:r>
        <w:t>hree formats are currently implemented.</w:t>
      </w:r>
    </w:p>
    <w:p w14:paraId="355B0712" w14:textId="208DE698" w:rsidR="003974F3" w:rsidRDefault="003974F3" w:rsidP="005C42B0">
      <w:pPr>
        <w:pStyle w:val="ListParagraph"/>
        <w:numPr>
          <w:ilvl w:val="0"/>
          <w:numId w:val="13"/>
        </w:numPr>
      </w:pPr>
      <w:r>
        <w:t>Date-Record format</w:t>
      </w:r>
    </w:p>
    <w:p w14:paraId="5368BE08" w14:textId="1073C5E8" w:rsidR="00DD2775" w:rsidRDefault="00DD2775" w:rsidP="00DD2775">
      <w:r>
        <w:t xml:space="preserve">The format read statement is given as the header of the data. The default definition assumes </w:t>
      </w:r>
      <w:r w:rsidR="00D40671" w:rsidRPr="00D40671">
        <w:t>date, time, wind speed (m/s) direction (degTN)</w:t>
      </w:r>
      <w:r>
        <w:t xml:space="preserve">. A typical header would then be: </w:t>
      </w:r>
    </w:p>
    <w:p w14:paraId="32C6C615" w14:textId="15671687" w:rsidR="00D40671" w:rsidRPr="004E5625" w:rsidRDefault="004E5625" w:rsidP="00DD2775">
      <w:pPr>
        <w:rPr>
          <w:sz w:val="20"/>
          <w:szCs w:val="20"/>
        </w:rPr>
      </w:pPr>
      <w:r>
        <w:rPr>
          <w:noProof/>
        </w:rPr>
        <w:drawing>
          <wp:anchor distT="0" distB="0" distL="114300" distR="114300" simplePos="0" relativeHeight="251701248" behindDoc="0" locked="0" layoutInCell="1" allowOverlap="1" wp14:anchorId="5E3D6CAD" wp14:editId="744E0F08">
            <wp:simplePos x="0" y="0"/>
            <wp:positionH relativeFrom="margin">
              <wp:align>right</wp:align>
            </wp:positionH>
            <wp:positionV relativeFrom="paragraph">
              <wp:posOffset>43815</wp:posOffset>
            </wp:positionV>
            <wp:extent cx="1945005" cy="1353185"/>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945005" cy="1353185"/>
                    </a:xfrm>
                    <a:prstGeom prst="rect">
                      <a:avLst/>
                    </a:prstGeom>
                    <a:noFill/>
                  </pic:spPr>
                </pic:pic>
              </a:graphicData>
            </a:graphic>
          </wp:anchor>
        </w:drawing>
      </w:r>
      <w:r w:rsidRPr="004E5625">
        <w:rPr>
          <w:noProof/>
        </w:rPr>
        <w:drawing>
          <wp:anchor distT="0" distB="0" distL="114300" distR="114300" simplePos="0" relativeHeight="251700224" behindDoc="0" locked="0" layoutInCell="1" allowOverlap="1" wp14:anchorId="0265E0A9" wp14:editId="4CD7B497">
            <wp:simplePos x="0" y="0"/>
            <wp:positionH relativeFrom="column">
              <wp:posOffset>-317</wp:posOffset>
            </wp:positionH>
            <wp:positionV relativeFrom="paragraph">
              <wp:posOffset>1588</wp:posOffset>
            </wp:positionV>
            <wp:extent cx="2019300" cy="158776"/>
            <wp:effectExtent l="0" t="0" r="0"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2019300" cy="158776"/>
                    </a:xfrm>
                    <a:prstGeom prst="rect">
                      <a:avLst/>
                    </a:prstGeom>
                  </pic:spPr>
                </pic:pic>
              </a:graphicData>
            </a:graphic>
          </wp:anchor>
        </w:drawing>
      </w:r>
    </w:p>
    <w:p w14:paraId="05D57AA3" w14:textId="77777777" w:rsidR="005616C7" w:rsidRDefault="005616C7" w:rsidP="003974F3">
      <w:r>
        <w:t>This</w:t>
      </w:r>
      <w:r w:rsidR="00102263">
        <w:t xml:space="preserve"> is similar to the wave and water level date-record format files. </w:t>
      </w:r>
    </w:p>
    <w:p w14:paraId="500B8E10" w14:textId="69CE7516" w:rsidR="005616C7" w:rsidRDefault="00102263" w:rsidP="003974F3">
      <w:r>
        <w:t>Note: the order of the year-month-date format needs to match that used in the file.</w:t>
      </w:r>
      <w:bookmarkStart w:id="358" w:name="_Hlk13566641"/>
      <w:r w:rsidR="00D40671" w:rsidRPr="00D40671">
        <w:t xml:space="preserve"> This allows different date and record formats to be handled. </w:t>
      </w:r>
      <w:r w:rsidR="005616C7" w:rsidRPr="005616C7">
        <w:t>The utility add_file_header.m (located in MUIfunctions folder) can be used to add a file header to multiple files.</w:t>
      </w:r>
    </w:p>
    <w:p w14:paraId="43EB0E16" w14:textId="13A8DBF9" w:rsidR="004E5625" w:rsidRDefault="00D40671" w:rsidP="003974F3">
      <w:r w:rsidRPr="00D40671">
        <w:t>Note that if the variables in the record change, then a new file format will be needed to define the variables (see</w:t>
      </w:r>
      <w:r w:rsidR="00473445">
        <w:t xml:space="preserve"> Appendix B</w:t>
      </w:r>
      <w:r w:rsidRPr="00D40671">
        <w:t>).</w:t>
      </w:r>
      <w:bookmarkEnd w:id="358"/>
    </w:p>
    <w:p w14:paraId="1F2BB723" w14:textId="20F739E6" w:rsidR="003974F3" w:rsidRDefault="003974F3" w:rsidP="005C42B0">
      <w:pPr>
        <w:pStyle w:val="ListParagraph"/>
        <w:numPr>
          <w:ilvl w:val="0"/>
          <w:numId w:val="13"/>
        </w:numPr>
      </w:pPr>
      <w:r w:rsidRPr="003974F3">
        <w:t>CEDA MIDAS format</w:t>
      </w:r>
    </w:p>
    <w:p w14:paraId="0B289BA4" w14:textId="77777777" w:rsidR="00DD2775" w:rsidRDefault="00DD2775" w:rsidP="00DD2775">
      <w:r>
        <w:t>This data is available from:</w:t>
      </w:r>
    </w:p>
    <w:p w14:paraId="515B396F" w14:textId="1F7A82C2" w:rsidR="00DD2775" w:rsidRPr="00D40671" w:rsidRDefault="00DD2775" w:rsidP="00DD2775">
      <w:pPr>
        <w:rPr>
          <w:sz w:val="18"/>
          <w:szCs w:val="18"/>
        </w:rPr>
      </w:pPr>
      <w:r w:rsidRPr="00D40671">
        <w:rPr>
          <w:sz w:val="18"/>
          <w:szCs w:val="18"/>
        </w:rPr>
        <w:t xml:space="preserve"> </w:t>
      </w:r>
      <w:hyperlink r:id="rId268" w:history="1">
        <w:r w:rsidR="00D40671" w:rsidRPr="00957098">
          <w:rPr>
            <w:rStyle w:val="Hyperlink"/>
            <w:sz w:val="18"/>
            <w:szCs w:val="18"/>
          </w:rPr>
          <w:t>https://catalogue.ceda.ac.uk/data.ceda.ac.uk/badc/ukmo-midas-open/data/uk-mean-wind-obs/dataset-version-201908/</w:t>
        </w:r>
      </w:hyperlink>
      <w:r w:rsidR="00D40671">
        <w:rPr>
          <w:sz w:val="18"/>
          <w:szCs w:val="18"/>
        </w:rPr>
        <w:t xml:space="preserve"> </w:t>
      </w:r>
    </w:p>
    <w:p w14:paraId="4774F589" w14:textId="115634DF" w:rsidR="003974F3" w:rsidRPr="003974F3" w:rsidRDefault="00DD2775" w:rsidP="003974F3">
      <w:r>
        <w:t>The data is delivered as a csv file that can be opened in Excel and loaded directly</w:t>
      </w:r>
      <w:r w:rsidR="002E57CB">
        <w:t xml:space="preserve"> into CoastalTools</w:t>
      </w:r>
      <w:r>
        <w:t>. The files have a very large header, with a lot of useful meta-data, so an image is not reproduced here.</w:t>
      </w:r>
    </w:p>
    <w:p w14:paraId="00D0061E" w14:textId="313B1093" w:rsidR="003974F3" w:rsidRDefault="003974F3" w:rsidP="005C42B0">
      <w:pPr>
        <w:pStyle w:val="ListParagraph"/>
        <w:numPr>
          <w:ilvl w:val="0"/>
          <w:numId w:val="13"/>
        </w:numPr>
      </w:pPr>
      <w:r>
        <w:t>Hong Kong data format</w:t>
      </w:r>
    </w:p>
    <w:p w14:paraId="41F79E36" w14:textId="0105F548" w:rsidR="003974F3" w:rsidRPr="003974F3" w:rsidRDefault="003974F3" w:rsidP="003974F3">
      <w:r>
        <w:t>You may need to e</w:t>
      </w:r>
      <w:r w:rsidRPr="003974F3">
        <w:t>dit the wind file to replace the header as shown below:</w:t>
      </w:r>
    </w:p>
    <w:p w14:paraId="3F0D8E74" w14:textId="24B3337B" w:rsidR="003974F3" w:rsidRPr="001346F7" w:rsidRDefault="003974F3" w:rsidP="00D966FA">
      <w:pPr>
        <w:rPr>
          <w:rFonts w:asciiTheme="majorHAnsi" w:eastAsiaTheme="majorEastAsia" w:hAnsiTheme="majorHAnsi" w:cstheme="majorBidi"/>
          <w:color w:val="2A659C" w:themeColor="accent6"/>
          <w:sz w:val="28"/>
          <w:szCs w:val="28"/>
        </w:rPr>
      </w:pPr>
      <w:r>
        <w:rPr>
          <w:rFonts w:asciiTheme="majorHAnsi" w:eastAsiaTheme="majorEastAsia" w:hAnsiTheme="majorHAnsi" w:cstheme="majorBidi" w:hint="eastAsia"/>
          <w:noProof/>
          <w:color w:val="2A659C" w:themeColor="accent6"/>
          <w:sz w:val="28"/>
          <w:szCs w:val="28"/>
        </w:rPr>
        <w:drawing>
          <wp:inline distT="0" distB="0" distL="0" distR="0" wp14:anchorId="0EB70933" wp14:editId="2ACFB876">
            <wp:extent cx="3619500" cy="187442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663255" cy="1897087"/>
                    </a:xfrm>
                    <a:prstGeom prst="rect">
                      <a:avLst/>
                    </a:prstGeom>
                    <a:noFill/>
                  </pic:spPr>
                </pic:pic>
              </a:graphicData>
            </a:graphic>
          </wp:inline>
        </w:drawing>
      </w:r>
    </w:p>
    <w:p w14:paraId="735E8D71" w14:textId="5DCE6784" w:rsidR="00DD2775" w:rsidRPr="001346F7" w:rsidRDefault="00DD2775" w:rsidP="00DD2775">
      <w:pPr>
        <w:rPr>
          <w:rFonts w:asciiTheme="majorHAnsi" w:eastAsiaTheme="majorEastAsia" w:hAnsiTheme="majorHAnsi" w:cstheme="majorBidi"/>
          <w:color w:val="2A659C" w:themeColor="accent6"/>
          <w:sz w:val="28"/>
          <w:szCs w:val="28"/>
        </w:rPr>
      </w:pPr>
      <w:r>
        <w:rPr>
          <w:rFonts w:asciiTheme="majorHAnsi" w:eastAsiaTheme="majorEastAsia" w:hAnsiTheme="majorHAnsi" w:cstheme="majorBidi"/>
          <w:color w:val="2A659C" w:themeColor="accent6"/>
          <w:sz w:val="28"/>
          <w:szCs w:val="28"/>
        </w:rPr>
        <w:t>Wind-wave Hindcast Fetches</w:t>
      </w:r>
    </w:p>
    <w:p w14:paraId="6D555DF5" w14:textId="259F0EF2" w:rsidR="00D966FA" w:rsidRDefault="00DD2775" w:rsidP="00DD2775">
      <w:r w:rsidRPr="00DD2775">
        <w:t>For each location on the coast you will need a fetch file. The file Test_Fetch_Lengths.txt is an example file. This defines the fetch lengths at the site in 10-degree intervals measured from true north (defined from 0 to 350 degrees even if zero)</w:t>
      </w:r>
      <w:r>
        <w:t>.</w:t>
      </w:r>
    </w:p>
    <w:p w14:paraId="1CD53040" w14:textId="42671CE5" w:rsidR="00D966FA" w:rsidRPr="001346F7" w:rsidRDefault="00DD2775" w:rsidP="001346F7">
      <w:r w:rsidRPr="004E4C32">
        <w:rPr>
          <w:noProof/>
        </w:rPr>
        <w:lastRenderedPageBreak/>
        <w:drawing>
          <wp:inline distT="0" distB="0" distL="0" distR="0" wp14:anchorId="08CC51CA" wp14:editId="7DE44162">
            <wp:extent cx="904875" cy="1077562"/>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940910" cy="1120474"/>
                    </a:xfrm>
                    <a:prstGeom prst="rect">
                      <a:avLst/>
                    </a:prstGeom>
                  </pic:spPr>
                </pic:pic>
              </a:graphicData>
            </a:graphic>
          </wp:inline>
        </w:drawing>
      </w:r>
    </w:p>
    <w:p w14:paraId="3DD4BA2B" w14:textId="77777777" w:rsidR="001346F7" w:rsidRPr="001346F7" w:rsidRDefault="001346F7" w:rsidP="001346F7">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t>Beach Profiles</w:t>
      </w:r>
    </w:p>
    <w:p w14:paraId="24F6E960" w14:textId="54390023" w:rsidR="001346F7" w:rsidRPr="001346F7" w:rsidRDefault="001346F7" w:rsidP="005C42B0">
      <w:pPr>
        <w:pStyle w:val="ListParagraph"/>
        <w:numPr>
          <w:ilvl w:val="0"/>
          <w:numId w:val="16"/>
        </w:numPr>
      </w:pPr>
      <w:r w:rsidRPr="001346F7">
        <w:t xml:space="preserve">Channel Coastal Observatory (CCO) format: </w:t>
      </w:r>
      <w:bookmarkStart w:id="359" w:name="_Hlk132296566"/>
      <w:r>
        <w:fldChar w:fldCharType="begin"/>
      </w:r>
      <w:r>
        <w:instrText>HYPERLINK "http://www.channelcoast.org/"</w:instrText>
      </w:r>
      <w:r>
        <w:fldChar w:fldCharType="separate"/>
      </w:r>
      <w:r w:rsidRPr="00464134">
        <w:rPr>
          <w:color w:val="3B95C3" w:themeColor="hyperlink"/>
          <w:u w:val="single"/>
        </w:rPr>
        <w:t>http://www.channelcoast.org/</w:t>
      </w:r>
      <w:r>
        <w:rPr>
          <w:color w:val="3B95C3" w:themeColor="hyperlink"/>
          <w:u w:val="single"/>
        </w:rPr>
        <w:fldChar w:fldCharType="end"/>
      </w:r>
      <w:r w:rsidRPr="001346F7">
        <w:t xml:space="preserve"> </w:t>
      </w:r>
      <w:bookmarkEnd w:id="359"/>
    </w:p>
    <w:p w14:paraId="23EE5124" w14:textId="0B611962" w:rsidR="001346F7" w:rsidRPr="001346F7" w:rsidRDefault="001346F7" w:rsidP="001346F7">
      <w:r w:rsidRPr="001346F7">
        <w:rPr>
          <w:noProof/>
        </w:rPr>
        <w:drawing>
          <wp:inline distT="0" distB="0" distL="0" distR="0" wp14:anchorId="0289FC7A" wp14:editId="38AD477C">
            <wp:extent cx="3057525" cy="141635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113349" cy="1442214"/>
                    </a:xfrm>
                    <a:prstGeom prst="rect">
                      <a:avLst/>
                    </a:prstGeom>
                  </pic:spPr>
                </pic:pic>
              </a:graphicData>
            </a:graphic>
          </wp:inline>
        </w:drawing>
      </w:r>
    </w:p>
    <w:p w14:paraId="08AB8F26" w14:textId="161EC00C" w:rsidR="001346F7" w:rsidRPr="001346F7" w:rsidRDefault="001346F7" w:rsidP="005C42B0">
      <w:pPr>
        <w:pStyle w:val="ListParagraph"/>
        <w:keepNext/>
        <w:numPr>
          <w:ilvl w:val="0"/>
          <w:numId w:val="16"/>
        </w:numPr>
        <w:ind w:left="714" w:hanging="357"/>
      </w:pPr>
      <w:r w:rsidRPr="001346F7">
        <w:t>Chainage profiles listed as one, or more, profile with one, or more, surveys (dates) per file</w:t>
      </w:r>
    </w:p>
    <w:p w14:paraId="389F59B4" w14:textId="55E81912" w:rsidR="001346F7" w:rsidRDefault="00464134" w:rsidP="001346F7">
      <w:r w:rsidRPr="001346F7">
        <w:rPr>
          <w:noProof/>
        </w:rPr>
        <w:drawing>
          <wp:inline distT="0" distB="0" distL="0" distR="0" wp14:anchorId="6D2BD026" wp14:editId="1BCE1A67">
            <wp:extent cx="2568609" cy="2271712"/>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2568609" cy="2271712"/>
                    </a:xfrm>
                    <a:prstGeom prst="rect">
                      <a:avLst/>
                    </a:prstGeom>
                  </pic:spPr>
                </pic:pic>
              </a:graphicData>
            </a:graphic>
          </wp:inline>
        </w:drawing>
      </w:r>
    </w:p>
    <w:p w14:paraId="030D36CA" w14:textId="77777777" w:rsidR="001346F7" w:rsidRPr="001346F7" w:rsidRDefault="001346F7" w:rsidP="005C42B0">
      <w:pPr>
        <w:pStyle w:val="ListParagraph"/>
        <w:numPr>
          <w:ilvl w:val="0"/>
          <w:numId w:val="16"/>
        </w:numPr>
      </w:pPr>
      <w:r w:rsidRPr="001346F7">
        <w:t>Chainage profiles listed as one survey (date) with multiple profiles per file</w:t>
      </w:r>
    </w:p>
    <w:p w14:paraId="2CFB9596" w14:textId="77777777" w:rsidR="001346F7" w:rsidRDefault="001346F7" w:rsidP="001346F7">
      <w:r w:rsidRPr="001346F7">
        <w:rPr>
          <w:noProof/>
        </w:rPr>
        <w:drawing>
          <wp:inline distT="0" distB="0" distL="0" distR="0" wp14:anchorId="7337B8B5" wp14:editId="3B85EC7C">
            <wp:extent cx="2936092" cy="161108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3" cstate="print">
                      <a:extLst>
                        <a:ext uri="{28A0092B-C50C-407E-A947-70E740481C1C}">
                          <a14:useLocalDpi xmlns:a14="http://schemas.microsoft.com/office/drawing/2010/main" val="0"/>
                        </a:ext>
                      </a:extLst>
                    </a:blip>
                    <a:srcRect b="21689"/>
                    <a:stretch/>
                  </pic:blipFill>
                  <pic:spPr bwMode="auto">
                    <a:xfrm>
                      <a:off x="0" y="0"/>
                      <a:ext cx="2936240" cy="1611167"/>
                    </a:xfrm>
                    <a:prstGeom prst="rect">
                      <a:avLst/>
                    </a:prstGeom>
                    <a:ln>
                      <a:noFill/>
                    </a:ln>
                    <a:extLst>
                      <a:ext uri="{53640926-AAD7-44D8-BBD7-CCE9431645EC}">
                        <a14:shadowObscured xmlns:a14="http://schemas.microsoft.com/office/drawing/2010/main"/>
                      </a:ext>
                    </a:extLst>
                  </pic:spPr>
                </pic:pic>
              </a:graphicData>
            </a:graphic>
          </wp:inline>
        </w:drawing>
      </w:r>
    </w:p>
    <w:p w14:paraId="08D2F31E" w14:textId="725C84C5" w:rsidR="00035216" w:rsidRDefault="00035216" w:rsidP="001346F7">
      <w:r>
        <w:t>The CCO format includes a column ‘FC’ for Feature Codes, which are defined as follows:</w:t>
      </w:r>
    </w:p>
    <w:tbl>
      <w:tblPr>
        <w:tblStyle w:val="TableGrid"/>
        <w:tblW w:w="0" w:type="auto"/>
        <w:tblLook w:val="04A0" w:firstRow="1" w:lastRow="0" w:firstColumn="1" w:lastColumn="0" w:noHBand="0" w:noVBand="1"/>
      </w:tblPr>
      <w:tblGrid>
        <w:gridCol w:w="704"/>
        <w:gridCol w:w="851"/>
        <w:gridCol w:w="2268"/>
      </w:tblGrid>
      <w:tr w:rsidR="00035216" w14:paraId="2556DCD8" w14:textId="77777777" w:rsidTr="00035216">
        <w:tc>
          <w:tcPr>
            <w:tcW w:w="704" w:type="dxa"/>
          </w:tcPr>
          <w:p w14:paraId="22DF0A57" w14:textId="3EB4ABD3" w:rsidR="00035216" w:rsidRDefault="00035216" w:rsidP="001346F7">
            <w:r>
              <w:t>1</w:t>
            </w:r>
          </w:p>
        </w:tc>
        <w:tc>
          <w:tcPr>
            <w:tcW w:w="851" w:type="dxa"/>
          </w:tcPr>
          <w:p w14:paraId="619C781B" w14:textId="20575114" w:rsidR="00035216" w:rsidRDefault="00035216" w:rsidP="001346F7">
            <w:r w:rsidRPr="00035216">
              <w:t>ZZ</w:t>
            </w:r>
          </w:p>
        </w:tc>
        <w:tc>
          <w:tcPr>
            <w:tcW w:w="2268" w:type="dxa"/>
          </w:tcPr>
          <w:p w14:paraId="4AB88F1B" w14:textId="2C22C555" w:rsidR="00035216" w:rsidRDefault="00035216" w:rsidP="001346F7">
            <w:r w:rsidRPr="00035216">
              <w:t>Unknown</w:t>
            </w:r>
          </w:p>
        </w:tc>
      </w:tr>
      <w:tr w:rsidR="00035216" w14:paraId="785514E2" w14:textId="77777777" w:rsidTr="00035216">
        <w:tc>
          <w:tcPr>
            <w:tcW w:w="704" w:type="dxa"/>
          </w:tcPr>
          <w:p w14:paraId="106322BD" w14:textId="4CF908D9" w:rsidR="00035216" w:rsidRDefault="00035216" w:rsidP="001346F7">
            <w:r>
              <w:t>2</w:t>
            </w:r>
          </w:p>
        </w:tc>
        <w:tc>
          <w:tcPr>
            <w:tcW w:w="851" w:type="dxa"/>
          </w:tcPr>
          <w:p w14:paraId="46385F16" w14:textId="27DB04A0" w:rsidR="00035216" w:rsidRDefault="00035216" w:rsidP="001346F7">
            <w:r>
              <w:t>S</w:t>
            </w:r>
          </w:p>
        </w:tc>
        <w:tc>
          <w:tcPr>
            <w:tcW w:w="2268" w:type="dxa"/>
          </w:tcPr>
          <w:p w14:paraId="7BA4B232" w14:textId="65702FF4" w:rsidR="00035216" w:rsidRDefault="00035216" w:rsidP="001346F7">
            <w:r>
              <w:t>Sand</w:t>
            </w:r>
          </w:p>
        </w:tc>
      </w:tr>
      <w:tr w:rsidR="00035216" w14:paraId="6212F377" w14:textId="77777777" w:rsidTr="00035216">
        <w:tc>
          <w:tcPr>
            <w:tcW w:w="704" w:type="dxa"/>
          </w:tcPr>
          <w:p w14:paraId="730F1184" w14:textId="08D544CD" w:rsidR="00035216" w:rsidRDefault="00035216" w:rsidP="001346F7">
            <w:r>
              <w:t>3</w:t>
            </w:r>
          </w:p>
        </w:tc>
        <w:tc>
          <w:tcPr>
            <w:tcW w:w="851" w:type="dxa"/>
          </w:tcPr>
          <w:p w14:paraId="241FF90E" w14:textId="4CAAE904" w:rsidR="00035216" w:rsidRDefault="00035216" w:rsidP="001346F7">
            <w:r w:rsidRPr="00035216">
              <w:t>M</w:t>
            </w:r>
          </w:p>
        </w:tc>
        <w:tc>
          <w:tcPr>
            <w:tcW w:w="2268" w:type="dxa"/>
          </w:tcPr>
          <w:p w14:paraId="79A24A8D" w14:textId="11453A52" w:rsidR="00035216" w:rsidRDefault="00035216" w:rsidP="001346F7">
            <w:r w:rsidRPr="00035216">
              <w:t>Mud</w:t>
            </w:r>
          </w:p>
        </w:tc>
      </w:tr>
      <w:tr w:rsidR="00035216" w14:paraId="3720647F" w14:textId="77777777" w:rsidTr="00035216">
        <w:tc>
          <w:tcPr>
            <w:tcW w:w="704" w:type="dxa"/>
          </w:tcPr>
          <w:p w14:paraId="0C12F9F8" w14:textId="78BD2963" w:rsidR="00035216" w:rsidRDefault="00035216" w:rsidP="001346F7">
            <w:r>
              <w:lastRenderedPageBreak/>
              <w:t>4</w:t>
            </w:r>
          </w:p>
        </w:tc>
        <w:tc>
          <w:tcPr>
            <w:tcW w:w="851" w:type="dxa"/>
          </w:tcPr>
          <w:p w14:paraId="4F0C5B7C" w14:textId="62E9511D" w:rsidR="00035216" w:rsidRDefault="00035216" w:rsidP="001346F7">
            <w:r w:rsidRPr="00035216">
              <w:t>MS</w:t>
            </w:r>
          </w:p>
        </w:tc>
        <w:tc>
          <w:tcPr>
            <w:tcW w:w="2268" w:type="dxa"/>
          </w:tcPr>
          <w:p w14:paraId="281E8D53" w14:textId="38850A4F" w:rsidR="00035216" w:rsidRDefault="00035216" w:rsidP="001346F7">
            <w:r>
              <w:t xml:space="preserve">Mud and </w:t>
            </w:r>
            <w:r w:rsidRPr="00035216">
              <w:t>Sand</w:t>
            </w:r>
          </w:p>
        </w:tc>
      </w:tr>
      <w:tr w:rsidR="00035216" w14:paraId="5BA2CAB3" w14:textId="77777777" w:rsidTr="00035216">
        <w:tc>
          <w:tcPr>
            <w:tcW w:w="704" w:type="dxa"/>
          </w:tcPr>
          <w:p w14:paraId="70BC3094" w14:textId="0BE9AEA8" w:rsidR="00035216" w:rsidRDefault="00035216" w:rsidP="001346F7">
            <w:r>
              <w:t>5</w:t>
            </w:r>
          </w:p>
        </w:tc>
        <w:tc>
          <w:tcPr>
            <w:tcW w:w="851" w:type="dxa"/>
          </w:tcPr>
          <w:p w14:paraId="7EA092CD" w14:textId="49563B5A" w:rsidR="00035216" w:rsidRDefault="00035216" w:rsidP="001346F7">
            <w:r>
              <w:t>G</w:t>
            </w:r>
          </w:p>
        </w:tc>
        <w:tc>
          <w:tcPr>
            <w:tcW w:w="2268" w:type="dxa"/>
          </w:tcPr>
          <w:p w14:paraId="712CB82F" w14:textId="56CFCB6E" w:rsidR="00035216" w:rsidRDefault="00035216" w:rsidP="001346F7">
            <w:r w:rsidRPr="00035216">
              <w:t>Gravel</w:t>
            </w:r>
          </w:p>
        </w:tc>
      </w:tr>
      <w:tr w:rsidR="00035216" w14:paraId="3359CBD6" w14:textId="77777777" w:rsidTr="00035216">
        <w:tc>
          <w:tcPr>
            <w:tcW w:w="704" w:type="dxa"/>
          </w:tcPr>
          <w:p w14:paraId="0F4716F6" w14:textId="554B33B3" w:rsidR="00035216" w:rsidRDefault="00035216" w:rsidP="001346F7">
            <w:r>
              <w:t>5</w:t>
            </w:r>
          </w:p>
        </w:tc>
        <w:tc>
          <w:tcPr>
            <w:tcW w:w="851" w:type="dxa"/>
          </w:tcPr>
          <w:p w14:paraId="35489E5B" w14:textId="1ED3F4CA" w:rsidR="00035216" w:rsidRDefault="00035216" w:rsidP="001346F7">
            <w:r>
              <w:t>VG</w:t>
            </w:r>
          </w:p>
        </w:tc>
        <w:tc>
          <w:tcPr>
            <w:tcW w:w="2268" w:type="dxa"/>
          </w:tcPr>
          <w:p w14:paraId="3DEFCB5F" w14:textId="21D169DA" w:rsidR="00035216" w:rsidRDefault="00035216" w:rsidP="001346F7">
            <w:r w:rsidRPr="00035216">
              <w:t>Vegetated gravel</w:t>
            </w:r>
          </w:p>
        </w:tc>
      </w:tr>
      <w:tr w:rsidR="00035216" w14:paraId="2FF7DB50" w14:textId="77777777" w:rsidTr="00035216">
        <w:tc>
          <w:tcPr>
            <w:tcW w:w="704" w:type="dxa"/>
          </w:tcPr>
          <w:p w14:paraId="16ED9FCB" w14:textId="67640B36" w:rsidR="00035216" w:rsidRDefault="00035216" w:rsidP="001346F7">
            <w:r>
              <w:t>6</w:t>
            </w:r>
          </w:p>
        </w:tc>
        <w:tc>
          <w:tcPr>
            <w:tcW w:w="851" w:type="dxa"/>
          </w:tcPr>
          <w:p w14:paraId="3517FA6D" w14:textId="19810F0F" w:rsidR="00035216" w:rsidRDefault="00035216" w:rsidP="001346F7">
            <w:r>
              <w:t>GS</w:t>
            </w:r>
          </w:p>
        </w:tc>
        <w:tc>
          <w:tcPr>
            <w:tcW w:w="2268" w:type="dxa"/>
          </w:tcPr>
          <w:p w14:paraId="73EEEC9B" w14:textId="3CF44BBF" w:rsidR="00035216" w:rsidRDefault="00035216" w:rsidP="001346F7">
            <w:r w:rsidRPr="00035216">
              <w:t>Gravel</w:t>
            </w:r>
            <w:r>
              <w:t xml:space="preserve"> and </w:t>
            </w:r>
            <w:r w:rsidRPr="00035216">
              <w:t>Sand</w:t>
            </w:r>
          </w:p>
        </w:tc>
      </w:tr>
      <w:tr w:rsidR="00035216" w14:paraId="01C1E1B5" w14:textId="77777777" w:rsidTr="00035216">
        <w:tc>
          <w:tcPr>
            <w:tcW w:w="704" w:type="dxa"/>
          </w:tcPr>
          <w:p w14:paraId="52A56035" w14:textId="51A08B53" w:rsidR="00035216" w:rsidRDefault="00035216" w:rsidP="001346F7">
            <w:r>
              <w:t>7</w:t>
            </w:r>
          </w:p>
        </w:tc>
        <w:tc>
          <w:tcPr>
            <w:tcW w:w="851" w:type="dxa"/>
          </w:tcPr>
          <w:p w14:paraId="2D68AA6C" w14:textId="26CF8853" w:rsidR="00035216" w:rsidRDefault="00035216" w:rsidP="001346F7">
            <w:r>
              <w:t>GM</w:t>
            </w:r>
          </w:p>
        </w:tc>
        <w:tc>
          <w:tcPr>
            <w:tcW w:w="2268" w:type="dxa"/>
          </w:tcPr>
          <w:p w14:paraId="235EAA8E" w14:textId="320560FB" w:rsidR="00035216" w:rsidRDefault="00035216" w:rsidP="001346F7">
            <w:r w:rsidRPr="00035216">
              <w:t>Gravel</w:t>
            </w:r>
            <w:r>
              <w:t xml:space="preserve"> and </w:t>
            </w:r>
            <w:r w:rsidRPr="00035216">
              <w:t>Mud</w:t>
            </w:r>
          </w:p>
        </w:tc>
      </w:tr>
      <w:tr w:rsidR="00035216" w14:paraId="45C0F921" w14:textId="77777777" w:rsidTr="00035216">
        <w:tc>
          <w:tcPr>
            <w:tcW w:w="704" w:type="dxa"/>
          </w:tcPr>
          <w:p w14:paraId="3CA69101" w14:textId="2E6F81DA" w:rsidR="00035216" w:rsidRDefault="00035216" w:rsidP="001346F7">
            <w:r>
              <w:t>8</w:t>
            </w:r>
          </w:p>
        </w:tc>
        <w:tc>
          <w:tcPr>
            <w:tcW w:w="851" w:type="dxa"/>
          </w:tcPr>
          <w:p w14:paraId="5D15BA9D" w14:textId="748B91CA" w:rsidR="00035216" w:rsidRDefault="00035216" w:rsidP="001346F7">
            <w:r>
              <w:t>X</w:t>
            </w:r>
          </w:p>
        </w:tc>
        <w:tc>
          <w:tcPr>
            <w:tcW w:w="2268" w:type="dxa"/>
          </w:tcPr>
          <w:p w14:paraId="25A4FE6A" w14:textId="5FD474A4" w:rsidR="00035216" w:rsidRDefault="00035216" w:rsidP="001346F7">
            <w:r w:rsidRPr="00035216">
              <w:t>Mixture</w:t>
            </w:r>
          </w:p>
        </w:tc>
      </w:tr>
      <w:tr w:rsidR="00035216" w14:paraId="5B318DF8" w14:textId="77777777" w:rsidTr="00035216">
        <w:tc>
          <w:tcPr>
            <w:tcW w:w="704" w:type="dxa"/>
          </w:tcPr>
          <w:p w14:paraId="172251EA" w14:textId="1A5BF7C1" w:rsidR="00035216" w:rsidRDefault="00035216" w:rsidP="001346F7">
            <w:r>
              <w:t>8</w:t>
            </w:r>
          </w:p>
        </w:tc>
        <w:tc>
          <w:tcPr>
            <w:tcW w:w="851" w:type="dxa"/>
          </w:tcPr>
          <w:p w14:paraId="1AAD3934" w14:textId="1EFACA6B" w:rsidR="00035216" w:rsidRDefault="00035216" w:rsidP="001346F7">
            <w:r>
              <w:t>MX</w:t>
            </w:r>
          </w:p>
        </w:tc>
        <w:tc>
          <w:tcPr>
            <w:tcW w:w="2268" w:type="dxa"/>
          </w:tcPr>
          <w:p w14:paraId="02784667" w14:textId="753A4079" w:rsidR="00035216" w:rsidRDefault="00035216" w:rsidP="001346F7">
            <w:r w:rsidRPr="00035216">
              <w:t>Mixture</w:t>
            </w:r>
          </w:p>
        </w:tc>
      </w:tr>
      <w:tr w:rsidR="00035216" w14:paraId="4827E9B3" w14:textId="77777777" w:rsidTr="00035216">
        <w:tc>
          <w:tcPr>
            <w:tcW w:w="704" w:type="dxa"/>
          </w:tcPr>
          <w:p w14:paraId="172057EA" w14:textId="5E8C143B" w:rsidR="00035216" w:rsidRDefault="00DD637D" w:rsidP="001346F7">
            <w:r>
              <w:t>9</w:t>
            </w:r>
          </w:p>
        </w:tc>
        <w:tc>
          <w:tcPr>
            <w:tcW w:w="851" w:type="dxa"/>
          </w:tcPr>
          <w:p w14:paraId="4ED956F1" w14:textId="67D18389" w:rsidR="00035216" w:rsidRDefault="00DD637D" w:rsidP="001346F7">
            <w:r w:rsidRPr="00035216">
              <w:t>SH</w:t>
            </w:r>
          </w:p>
        </w:tc>
        <w:tc>
          <w:tcPr>
            <w:tcW w:w="2268" w:type="dxa"/>
          </w:tcPr>
          <w:p w14:paraId="02E93877" w14:textId="1E51771D" w:rsidR="00035216" w:rsidRDefault="00DD637D" w:rsidP="001346F7">
            <w:r w:rsidRPr="00035216">
              <w:t>Shell</w:t>
            </w:r>
          </w:p>
        </w:tc>
      </w:tr>
      <w:tr w:rsidR="00035216" w14:paraId="5741862E" w14:textId="77777777" w:rsidTr="00035216">
        <w:tc>
          <w:tcPr>
            <w:tcW w:w="704" w:type="dxa"/>
          </w:tcPr>
          <w:p w14:paraId="3E3D41E9" w14:textId="3D012FF9" w:rsidR="00035216" w:rsidRDefault="00DD637D" w:rsidP="001346F7">
            <w:r>
              <w:t>10</w:t>
            </w:r>
          </w:p>
        </w:tc>
        <w:tc>
          <w:tcPr>
            <w:tcW w:w="851" w:type="dxa"/>
          </w:tcPr>
          <w:p w14:paraId="4F1655DE" w14:textId="252DC454" w:rsidR="00035216" w:rsidRDefault="00DD637D" w:rsidP="001346F7">
            <w:r>
              <w:t>BO</w:t>
            </w:r>
          </w:p>
        </w:tc>
        <w:tc>
          <w:tcPr>
            <w:tcW w:w="2268" w:type="dxa"/>
          </w:tcPr>
          <w:p w14:paraId="26E917C4" w14:textId="1804C420" w:rsidR="00035216" w:rsidRDefault="00DD637D" w:rsidP="001346F7">
            <w:r w:rsidRPr="00035216">
              <w:t>Boulders</w:t>
            </w:r>
          </w:p>
        </w:tc>
      </w:tr>
      <w:tr w:rsidR="00035216" w14:paraId="0412F56B" w14:textId="77777777" w:rsidTr="00035216">
        <w:tc>
          <w:tcPr>
            <w:tcW w:w="704" w:type="dxa"/>
          </w:tcPr>
          <w:p w14:paraId="07C57399" w14:textId="447F062C" w:rsidR="00035216" w:rsidRDefault="00DD637D" w:rsidP="001346F7">
            <w:r>
              <w:t>11</w:t>
            </w:r>
          </w:p>
        </w:tc>
        <w:tc>
          <w:tcPr>
            <w:tcW w:w="851" w:type="dxa"/>
          </w:tcPr>
          <w:p w14:paraId="3CF062BD" w14:textId="6BB0015F" w:rsidR="00035216" w:rsidRDefault="00DD637D" w:rsidP="001346F7">
            <w:r>
              <w:t>R</w:t>
            </w:r>
          </w:p>
        </w:tc>
        <w:tc>
          <w:tcPr>
            <w:tcW w:w="2268" w:type="dxa"/>
          </w:tcPr>
          <w:p w14:paraId="6D08C24D" w14:textId="4F4DE21F" w:rsidR="00035216" w:rsidRDefault="00DD637D" w:rsidP="001346F7">
            <w:r>
              <w:t>Rock</w:t>
            </w:r>
          </w:p>
        </w:tc>
      </w:tr>
      <w:tr w:rsidR="00035216" w14:paraId="5B7BB726" w14:textId="77777777" w:rsidTr="00035216">
        <w:tc>
          <w:tcPr>
            <w:tcW w:w="704" w:type="dxa"/>
          </w:tcPr>
          <w:p w14:paraId="665DBDA5" w14:textId="5A8B9196" w:rsidR="00035216" w:rsidRDefault="00DD637D" w:rsidP="001346F7">
            <w:r>
              <w:t>12</w:t>
            </w:r>
          </w:p>
        </w:tc>
        <w:tc>
          <w:tcPr>
            <w:tcW w:w="851" w:type="dxa"/>
          </w:tcPr>
          <w:p w14:paraId="3541507D" w14:textId="6A29B8EB" w:rsidR="00035216" w:rsidRDefault="00DD637D" w:rsidP="001346F7">
            <w:r>
              <w:t>SM</w:t>
            </w:r>
          </w:p>
        </w:tc>
        <w:tc>
          <w:tcPr>
            <w:tcW w:w="2268" w:type="dxa"/>
          </w:tcPr>
          <w:p w14:paraId="25B99451" w14:textId="134F3EB2" w:rsidR="00035216" w:rsidRDefault="00DD637D" w:rsidP="001346F7">
            <w:r>
              <w:t>Saltmarsh</w:t>
            </w:r>
          </w:p>
        </w:tc>
      </w:tr>
      <w:tr w:rsidR="00035216" w14:paraId="46CDE066" w14:textId="77777777" w:rsidTr="00035216">
        <w:tc>
          <w:tcPr>
            <w:tcW w:w="704" w:type="dxa"/>
          </w:tcPr>
          <w:p w14:paraId="342E10D6" w14:textId="7C2BB73C" w:rsidR="00035216" w:rsidRDefault="00DD637D" w:rsidP="001346F7">
            <w:r>
              <w:t>13</w:t>
            </w:r>
          </w:p>
        </w:tc>
        <w:tc>
          <w:tcPr>
            <w:tcW w:w="851" w:type="dxa"/>
          </w:tcPr>
          <w:p w14:paraId="6648A806" w14:textId="3B2255D2" w:rsidR="00035216" w:rsidRDefault="00DD637D" w:rsidP="001346F7">
            <w:r>
              <w:t>HW</w:t>
            </w:r>
          </w:p>
        </w:tc>
        <w:tc>
          <w:tcPr>
            <w:tcW w:w="2268" w:type="dxa"/>
          </w:tcPr>
          <w:p w14:paraId="0C62D68F" w14:textId="3992AD61" w:rsidR="00035216" w:rsidRDefault="00DD637D" w:rsidP="001346F7">
            <w:r>
              <w:t>High water mark</w:t>
            </w:r>
          </w:p>
        </w:tc>
      </w:tr>
      <w:tr w:rsidR="00035216" w14:paraId="7597817B" w14:textId="77777777" w:rsidTr="00035216">
        <w:tc>
          <w:tcPr>
            <w:tcW w:w="704" w:type="dxa"/>
          </w:tcPr>
          <w:p w14:paraId="63268896" w14:textId="01C756CA" w:rsidR="00035216" w:rsidRDefault="00DD637D" w:rsidP="001346F7">
            <w:r>
              <w:t>14</w:t>
            </w:r>
          </w:p>
        </w:tc>
        <w:tc>
          <w:tcPr>
            <w:tcW w:w="851" w:type="dxa"/>
          </w:tcPr>
          <w:p w14:paraId="5852D309" w14:textId="15C59ADF" w:rsidR="00035216" w:rsidRDefault="00DD637D" w:rsidP="001346F7">
            <w:r>
              <w:t>SD</w:t>
            </w:r>
          </w:p>
        </w:tc>
        <w:tc>
          <w:tcPr>
            <w:tcW w:w="2268" w:type="dxa"/>
          </w:tcPr>
          <w:p w14:paraId="7C76D35D" w14:textId="6AC48FD2" w:rsidR="00035216" w:rsidRDefault="00DD637D" w:rsidP="001346F7">
            <w:r>
              <w:t>Sea defence</w:t>
            </w:r>
          </w:p>
        </w:tc>
      </w:tr>
      <w:tr w:rsidR="00035216" w14:paraId="1A21CEF5" w14:textId="77777777" w:rsidTr="00035216">
        <w:tc>
          <w:tcPr>
            <w:tcW w:w="704" w:type="dxa"/>
          </w:tcPr>
          <w:p w14:paraId="7350D8F8" w14:textId="11AC295A" w:rsidR="00035216" w:rsidRDefault="00DD637D" w:rsidP="001346F7">
            <w:r>
              <w:t>15</w:t>
            </w:r>
          </w:p>
        </w:tc>
        <w:tc>
          <w:tcPr>
            <w:tcW w:w="851" w:type="dxa"/>
          </w:tcPr>
          <w:p w14:paraId="7FA099C0" w14:textId="11CE6C18" w:rsidR="00035216" w:rsidRDefault="00DD637D" w:rsidP="001346F7">
            <w:r>
              <w:t>W</w:t>
            </w:r>
          </w:p>
        </w:tc>
        <w:tc>
          <w:tcPr>
            <w:tcW w:w="2268" w:type="dxa"/>
          </w:tcPr>
          <w:p w14:paraId="4F375E19" w14:textId="3FE52A10" w:rsidR="00035216" w:rsidRDefault="00DD637D" w:rsidP="001346F7">
            <w:r>
              <w:t>Water body</w:t>
            </w:r>
          </w:p>
        </w:tc>
      </w:tr>
      <w:tr w:rsidR="00035216" w14:paraId="07A62A57" w14:textId="77777777" w:rsidTr="00035216">
        <w:tc>
          <w:tcPr>
            <w:tcW w:w="704" w:type="dxa"/>
          </w:tcPr>
          <w:p w14:paraId="1E0D59BC" w14:textId="6BBFE145" w:rsidR="00035216" w:rsidRDefault="00DD637D" w:rsidP="001346F7">
            <w:r>
              <w:t>16</w:t>
            </w:r>
          </w:p>
        </w:tc>
        <w:tc>
          <w:tcPr>
            <w:tcW w:w="851" w:type="dxa"/>
          </w:tcPr>
          <w:p w14:paraId="013834C7" w14:textId="2568FD7F" w:rsidR="00035216" w:rsidRDefault="00DD637D" w:rsidP="001346F7">
            <w:r>
              <w:t>G</w:t>
            </w:r>
          </w:p>
        </w:tc>
        <w:tc>
          <w:tcPr>
            <w:tcW w:w="2268" w:type="dxa"/>
          </w:tcPr>
          <w:p w14:paraId="644D619A" w14:textId="6F926139" w:rsidR="00035216" w:rsidRDefault="00DD637D" w:rsidP="001346F7">
            <w:r>
              <w:t>Grass</w:t>
            </w:r>
          </w:p>
        </w:tc>
      </w:tr>
      <w:tr w:rsidR="00035216" w14:paraId="20AAFE9B" w14:textId="77777777" w:rsidTr="00035216">
        <w:tc>
          <w:tcPr>
            <w:tcW w:w="704" w:type="dxa"/>
          </w:tcPr>
          <w:p w14:paraId="0CB2FEEF" w14:textId="60F203F1" w:rsidR="00035216" w:rsidRDefault="00DD637D" w:rsidP="001346F7">
            <w:r>
              <w:t>17</w:t>
            </w:r>
          </w:p>
        </w:tc>
        <w:tc>
          <w:tcPr>
            <w:tcW w:w="851" w:type="dxa"/>
          </w:tcPr>
          <w:p w14:paraId="49EADA8F" w14:textId="5DA8B9D2" w:rsidR="00035216" w:rsidRDefault="00DD637D" w:rsidP="001346F7">
            <w:r>
              <w:t>D</w:t>
            </w:r>
          </w:p>
        </w:tc>
        <w:tc>
          <w:tcPr>
            <w:tcW w:w="2268" w:type="dxa"/>
          </w:tcPr>
          <w:p w14:paraId="51CF8194" w14:textId="6E5C69C0" w:rsidR="00035216" w:rsidRDefault="00DD637D" w:rsidP="001346F7">
            <w:r>
              <w:t>Dune</w:t>
            </w:r>
          </w:p>
        </w:tc>
      </w:tr>
      <w:tr w:rsidR="00DD637D" w14:paraId="72B73B48" w14:textId="77777777" w:rsidTr="00035216">
        <w:tc>
          <w:tcPr>
            <w:tcW w:w="704" w:type="dxa"/>
          </w:tcPr>
          <w:p w14:paraId="5AF6531A" w14:textId="49FB6AC8" w:rsidR="00DD637D" w:rsidRDefault="00DD637D" w:rsidP="00DD637D">
            <w:r>
              <w:t>18</w:t>
            </w:r>
          </w:p>
        </w:tc>
        <w:tc>
          <w:tcPr>
            <w:tcW w:w="851" w:type="dxa"/>
          </w:tcPr>
          <w:p w14:paraId="36DF01A2" w14:textId="1BBEF0C0" w:rsidR="00DD637D" w:rsidRDefault="00DD637D" w:rsidP="00DD637D">
            <w:r>
              <w:t>DV</w:t>
            </w:r>
          </w:p>
        </w:tc>
        <w:tc>
          <w:tcPr>
            <w:tcW w:w="2268" w:type="dxa"/>
          </w:tcPr>
          <w:p w14:paraId="244E80FD" w14:textId="0726B66B" w:rsidR="00DD637D" w:rsidRDefault="00DD637D" w:rsidP="00DD637D">
            <w:r>
              <w:t>Vegetated dune</w:t>
            </w:r>
          </w:p>
        </w:tc>
      </w:tr>
      <w:tr w:rsidR="00DD637D" w14:paraId="5D7F1783" w14:textId="77777777" w:rsidTr="00035216">
        <w:tc>
          <w:tcPr>
            <w:tcW w:w="704" w:type="dxa"/>
          </w:tcPr>
          <w:p w14:paraId="7A6A1D08" w14:textId="1EBEBB18" w:rsidR="00DD637D" w:rsidRDefault="00DD637D" w:rsidP="00DD637D">
            <w:r>
              <w:t>19</w:t>
            </w:r>
          </w:p>
        </w:tc>
        <w:tc>
          <w:tcPr>
            <w:tcW w:w="851" w:type="dxa"/>
          </w:tcPr>
          <w:p w14:paraId="53E8C10E" w14:textId="7330D0FA" w:rsidR="00DD637D" w:rsidRDefault="00DD637D" w:rsidP="00DD637D">
            <w:r>
              <w:t>F</w:t>
            </w:r>
          </w:p>
        </w:tc>
        <w:tc>
          <w:tcPr>
            <w:tcW w:w="2268" w:type="dxa"/>
          </w:tcPr>
          <w:p w14:paraId="23430763" w14:textId="32CE0A2C" w:rsidR="00DD637D" w:rsidRDefault="00DD637D" w:rsidP="00DD637D">
            <w:r>
              <w:t>Forested</w:t>
            </w:r>
          </w:p>
        </w:tc>
      </w:tr>
      <w:tr w:rsidR="00DD637D" w14:paraId="04B5B3D3" w14:textId="77777777" w:rsidTr="00035216">
        <w:tc>
          <w:tcPr>
            <w:tcW w:w="704" w:type="dxa"/>
          </w:tcPr>
          <w:p w14:paraId="6FB5DF6B" w14:textId="584DAE56" w:rsidR="00DD637D" w:rsidRDefault="00DD637D" w:rsidP="00DD637D">
            <w:r>
              <w:t>20</w:t>
            </w:r>
          </w:p>
        </w:tc>
        <w:tc>
          <w:tcPr>
            <w:tcW w:w="851" w:type="dxa"/>
          </w:tcPr>
          <w:p w14:paraId="2F48FC1D" w14:textId="49F8EF9D" w:rsidR="00DD637D" w:rsidRDefault="00DD637D" w:rsidP="00DD637D">
            <w:r>
              <w:t>FB</w:t>
            </w:r>
          </w:p>
        </w:tc>
        <w:tc>
          <w:tcPr>
            <w:tcW w:w="2268" w:type="dxa"/>
          </w:tcPr>
          <w:p w14:paraId="1DFCC246" w14:textId="38848E13" w:rsidR="00DD637D" w:rsidRDefault="00DD637D" w:rsidP="00DD637D">
            <w:r>
              <w:t>Obstruction</w:t>
            </w:r>
          </w:p>
        </w:tc>
      </w:tr>
      <w:tr w:rsidR="00DD637D" w14:paraId="362C4B17" w14:textId="77777777" w:rsidTr="00035216">
        <w:tc>
          <w:tcPr>
            <w:tcW w:w="704" w:type="dxa"/>
          </w:tcPr>
          <w:p w14:paraId="49C06890" w14:textId="08C86B8F" w:rsidR="00DD637D" w:rsidRDefault="00DD637D" w:rsidP="00DD637D">
            <w:r>
              <w:t>21</w:t>
            </w:r>
          </w:p>
        </w:tc>
        <w:tc>
          <w:tcPr>
            <w:tcW w:w="851" w:type="dxa"/>
          </w:tcPr>
          <w:p w14:paraId="75783E04" w14:textId="71554829" w:rsidR="00DD637D" w:rsidRDefault="00DD637D" w:rsidP="00DD637D">
            <w:r>
              <w:t>CT</w:t>
            </w:r>
          </w:p>
        </w:tc>
        <w:tc>
          <w:tcPr>
            <w:tcW w:w="2268" w:type="dxa"/>
          </w:tcPr>
          <w:p w14:paraId="20F01A43" w14:textId="71B2C365" w:rsidR="00DD637D" w:rsidRDefault="00DD637D" w:rsidP="00DD637D">
            <w:r>
              <w:t>Cliff top</w:t>
            </w:r>
          </w:p>
        </w:tc>
      </w:tr>
      <w:tr w:rsidR="00DD637D" w14:paraId="08F6A9A5" w14:textId="77777777" w:rsidTr="00035216">
        <w:tc>
          <w:tcPr>
            <w:tcW w:w="704" w:type="dxa"/>
          </w:tcPr>
          <w:p w14:paraId="5C498786" w14:textId="2256AA2A" w:rsidR="00DD637D" w:rsidRDefault="00DD637D" w:rsidP="00DD637D">
            <w:r>
              <w:t>21</w:t>
            </w:r>
          </w:p>
        </w:tc>
        <w:tc>
          <w:tcPr>
            <w:tcW w:w="851" w:type="dxa"/>
          </w:tcPr>
          <w:p w14:paraId="0BE0F52D" w14:textId="5B24F633" w:rsidR="00DD637D" w:rsidRDefault="00DD637D" w:rsidP="00DD637D">
            <w:r>
              <w:t>CL</w:t>
            </w:r>
          </w:p>
        </w:tc>
        <w:tc>
          <w:tcPr>
            <w:tcW w:w="2268" w:type="dxa"/>
          </w:tcPr>
          <w:p w14:paraId="502A7C7D" w14:textId="18459908" w:rsidR="00DD637D" w:rsidRDefault="00DD637D" w:rsidP="00DD637D">
            <w:r>
              <w:t>Cliff line</w:t>
            </w:r>
          </w:p>
        </w:tc>
      </w:tr>
      <w:tr w:rsidR="00DD637D" w14:paraId="5AEFCD25" w14:textId="77777777" w:rsidTr="00035216">
        <w:tc>
          <w:tcPr>
            <w:tcW w:w="704" w:type="dxa"/>
          </w:tcPr>
          <w:p w14:paraId="79D6D76F" w14:textId="0B537255" w:rsidR="00DD637D" w:rsidRDefault="00DD637D" w:rsidP="00DD637D">
            <w:r>
              <w:t>22</w:t>
            </w:r>
          </w:p>
        </w:tc>
        <w:tc>
          <w:tcPr>
            <w:tcW w:w="851" w:type="dxa"/>
          </w:tcPr>
          <w:p w14:paraId="4213BBE1" w14:textId="499B5D41" w:rsidR="00DD637D" w:rsidRDefault="00DD637D" w:rsidP="00DD637D">
            <w:r>
              <w:t>CE</w:t>
            </w:r>
          </w:p>
        </w:tc>
        <w:tc>
          <w:tcPr>
            <w:tcW w:w="2268" w:type="dxa"/>
          </w:tcPr>
          <w:p w14:paraId="0A1B78A3" w14:textId="2E5AD01A" w:rsidR="00DD637D" w:rsidRDefault="00DD637D" w:rsidP="00DD637D">
            <w:r>
              <w:t>Cliff edge</w:t>
            </w:r>
          </w:p>
        </w:tc>
      </w:tr>
      <w:tr w:rsidR="00DD637D" w14:paraId="697EF9EF" w14:textId="77777777" w:rsidTr="00035216">
        <w:tc>
          <w:tcPr>
            <w:tcW w:w="704" w:type="dxa"/>
          </w:tcPr>
          <w:p w14:paraId="3C9DECAB" w14:textId="497E1185" w:rsidR="00DD637D" w:rsidRDefault="00DD637D" w:rsidP="00DD637D">
            <w:r>
              <w:t>23</w:t>
            </w:r>
          </w:p>
        </w:tc>
        <w:tc>
          <w:tcPr>
            <w:tcW w:w="851" w:type="dxa"/>
          </w:tcPr>
          <w:p w14:paraId="118D2900" w14:textId="30E316F9" w:rsidR="00DD637D" w:rsidRDefault="00DD637D" w:rsidP="00DD637D">
            <w:r>
              <w:t>CF</w:t>
            </w:r>
          </w:p>
        </w:tc>
        <w:tc>
          <w:tcPr>
            <w:tcW w:w="2268" w:type="dxa"/>
          </w:tcPr>
          <w:p w14:paraId="6F6AA669" w14:textId="0BF2A574" w:rsidR="00DD637D" w:rsidRDefault="00DD637D" w:rsidP="00DD637D">
            <w:r>
              <w:t>Cliff face</w:t>
            </w:r>
          </w:p>
        </w:tc>
      </w:tr>
      <w:tr w:rsidR="00DD637D" w14:paraId="3328E984" w14:textId="77777777" w:rsidTr="00035216">
        <w:tc>
          <w:tcPr>
            <w:tcW w:w="704" w:type="dxa"/>
          </w:tcPr>
          <w:p w14:paraId="5C6E07A2" w14:textId="4B55F8A1" w:rsidR="00DD637D" w:rsidRDefault="00DD637D" w:rsidP="00DD637D">
            <w:r>
              <w:t>24</w:t>
            </w:r>
          </w:p>
        </w:tc>
        <w:tc>
          <w:tcPr>
            <w:tcW w:w="851" w:type="dxa"/>
          </w:tcPr>
          <w:p w14:paraId="0427C339" w14:textId="62489B15" w:rsidR="00DD637D" w:rsidRDefault="00DD637D" w:rsidP="00DD637D">
            <w:r>
              <w:t>SP</w:t>
            </w:r>
          </w:p>
        </w:tc>
        <w:tc>
          <w:tcPr>
            <w:tcW w:w="2268" w:type="dxa"/>
          </w:tcPr>
          <w:p w14:paraId="04790E5E" w14:textId="65470CBF" w:rsidR="00DD637D" w:rsidRDefault="00DD637D" w:rsidP="00DD637D">
            <w:r w:rsidRPr="00035216">
              <w:t>Start point of line</w:t>
            </w:r>
          </w:p>
        </w:tc>
      </w:tr>
      <w:tr w:rsidR="00DD637D" w14:paraId="059B4D09" w14:textId="77777777" w:rsidTr="00035216">
        <w:tc>
          <w:tcPr>
            <w:tcW w:w="704" w:type="dxa"/>
          </w:tcPr>
          <w:p w14:paraId="43933DBA" w14:textId="1E8ECBE9" w:rsidR="00DD637D" w:rsidRDefault="00DD637D" w:rsidP="00DD637D">
            <w:r>
              <w:t>24</w:t>
            </w:r>
          </w:p>
        </w:tc>
        <w:tc>
          <w:tcPr>
            <w:tcW w:w="851" w:type="dxa"/>
          </w:tcPr>
          <w:p w14:paraId="02B3DB12" w14:textId="7DDF1604" w:rsidR="00DD637D" w:rsidRDefault="00DD637D" w:rsidP="00DD637D">
            <w:r>
              <w:t>ZCP</w:t>
            </w:r>
          </w:p>
        </w:tc>
        <w:tc>
          <w:tcPr>
            <w:tcW w:w="2268" w:type="dxa"/>
          </w:tcPr>
          <w:p w14:paraId="48E7F47D" w14:textId="71C0D97E" w:rsidR="00DD637D" w:rsidRDefault="00DD637D" w:rsidP="00DD637D">
            <w:r w:rsidRPr="00035216">
              <w:t>Start point of line</w:t>
            </w:r>
          </w:p>
        </w:tc>
      </w:tr>
    </w:tbl>
    <w:p w14:paraId="3A15F9B3" w14:textId="59FF637A" w:rsidR="00035216" w:rsidRPr="001346F7" w:rsidRDefault="00DD637D" w:rsidP="001346F7">
      <w:r>
        <w:t xml:space="preserve">For further details see </w:t>
      </w:r>
      <w:hyperlink r:id="rId274" w:history="1">
        <w:r w:rsidRPr="00464134">
          <w:rPr>
            <w:color w:val="3B95C3" w:themeColor="hyperlink"/>
            <w:u w:val="single"/>
          </w:rPr>
          <w:t>http://www.channelcoast.org/</w:t>
        </w:r>
      </w:hyperlink>
    </w:p>
    <w:p w14:paraId="4E51DB2B" w14:textId="77777777" w:rsidR="001346F7" w:rsidRPr="001346F7" w:rsidRDefault="001346F7" w:rsidP="001346F7">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t>Shoreline Position</w:t>
      </w:r>
    </w:p>
    <w:p w14:paraId="3551D272" w14:textId="654594D0" w:rsidR="001346F7" w:rsidRPr="001346F7" w:rsidRDefault="001346F7" w:rsidP="001346F7">
      <w:r w:rsidRPr="001346F7">
        <w:t xml:space="preserve">Format is as used for the 2018 ShoreCast exercise </w:t>
      </w:r>
      <w:r w:rsidR="00D966FA">
        <w:fldChar w:fldCharType="begin">
          <w:fldData xml:space="preserve">PEVuZE5vdGU+PENpdGU+PEF1dGhvcj5Nb250YW5vPC9BdXRob3I+PFllYXI+MjAyMDwvWWVhcj48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</w:fldData>
        </w:fldChar>
      </w:r>
      <w:r w:rsidR="00996F90">
        <w:instrText xml:space="preserve"> ADDIN EN.CITE </w:instrText>
      </w:r>
      <w:r w:rsidR="00996F90">
        <w:fldChar w:fldCharType="begin">
          <w:fldData xml:space="preserve">PEVuZE5vdGU+PENpdGU+PEF1dGhvcj5Nb250YW5vPC9BdXRob3I+PFllYXI+MjAyMDwvWWVhcj48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</w:fldData>
        </w:fldChar>
      </w:r>
      <w:r w:rsidR="00996F90">
        <w:instrText xml:space="preserve"> ADDIN EN.CITE.DATA </w:instrText>
      </w:r>
      <w:r w:rsidR="00996F90">
        <w:fldChar w:fldCharType="end"/>
      </w:r>
      <w:r w:rsidR="00D966FA">
        <w:fldChar w:fldCharType="separate"/>
      </w:r>
      <w:r w:rsidR="00D966FA">
        <w:rPr>
          <w:noProof/>
        </w:rPr>
        <w:t>(Montano</w:t>
      </w:r>
      <w:r w:rsidR="00D966FA" w:rsidRPr="00D966FA">
        <w:rPr>
          <w:i/>
          <w:noProof/>
        </w:rPr>
        <w:t xml:space="preserve"> et al.</w:t>
      </w:r>
      <w:r w:rsidR="00D966FA">
        <w:rPr>
          <w:noProof/>
        </w:rPr>
        <w:t>, 2020)</w:t>
      </w:r>
      <w:r w:rsidR="00D966FA">
        <w:fldChar w:fldCharType="end"/>
      </w:r>
    </w:p>
    <w:p w14:paraId="1F032061" w14:textId="77777777" w:rsidR="001346F7" w:rsidRPr="001346F7" w:rsidRDefault="001346F7" w:rsidP="001346F7">
      <w:r w:rsidRPr="001346F7">
        <w:t>Header defines columns (NB date and time are 6 columns unlike most other formats provided for).</w:t>
      </w:r>
    </w:p>
    <w:p w14:paraId="55FDEF38" w14:textId="77777777" w:rsidR="001346F7" w:rsidRPr="001346F7" w:rsidRDefault="001346F7" w:rsidP="001346F7">
      <w:r w:rsidRPr="001346F7">
        <w:rPr>
          <w:noProof/>
        </w:rPr>
        <w:drawing>
          <wp:inline distT="0" distB="0" distL="0" distR="0" wp14:anchorId="2AE95D6F" wp14:editId="61306D3A">
            <wp:extent cx="2638425" cy="2200626"/>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671308" cy="2228052"/>
                    </a:xfrm>
                    <a:prstGeom prst="rect">
                      <a:avLst/>
                    </a:prstGeom>
                  </pic:spPr>
                </pic:pic>
              </a:graphicData>
            </a:graphic>
          </wp:inline>
        </w:drawing>
      </w:r>
    </w:p>
    <w:p w14:paraId="09CF2A36" w14:textId="77777777" w:rsidR="001346F7" w:rsidRPr="001346F7" w:rsidRDefault="001346F7" w:rsidP="001346F7">
      <w:pPr>
        <w:spacing w:after="160"/>
        <w:rPr>
          <w:rFonts w:asciiTheme="majorHAnsi" w:eastAsiaTheme="majorEastAsia" w:hAnsiTheme="majorHAnsi" w:cstheme="majorBidi"/>
          <w:color w:val="2A659C" w:themeColor="accent6"/>
          <w:sz w:val="28"/>
          <w:szCs w:val="28"/>
        </w:rPr>
      </w:pPr>
      <w:bookmarkStart w:id="360" w:name="_Hlk487038585"/>
      <w:r w:rsidRPr="001346F7">
        <w:rPr>
          <w:rFonts w:asciiTheme="majorHAnsi" w:eastAsiaTheme="majorEastAsia" w:hAnsiTheme="majorHAnsi" w:cstheme="majorBidi" w:hint="eastAsia"/>
          <w:color w:val="2A659C" w:themeColor="accent6"/>
          <w:sz w:val="28"/>
          <w:szCs w:val="28"/>
        </w:rPr>
        <w:lastRenderedPageBreak/>
        <w:br w:type="page"/>
      </w:r>
    </w:p>
    <w:p w14:paraId="6B931E8D" w14:textId="77777777" w:rsidR="001346F7" w:rsidRPr="001346F7" w:rsidRDefault="001346F7" w:rsidP="001346F7">
      <w:pPr>
        <w:rPr>
          <w:rFonts w:asciiTheme="majorHAnsi" w:eastAsiaTheme="majorEastAsia" w:hAnsiTheme="majorHAnsi" w:cstheme="majorBidi"/>
          <w:color w:val="0F4A7F" w:themeColor="text1"/>
          <w:sz w:val="28"/>
          <w:szCs w:val="28"/>
        </w:rPr>
      </w:pPr>
      <w:r w:rsidRPr="001346F7">
        <w:rPr>
          <w:rFonts w:asciiTheme="majorHAnsi" w:eastAsiaTheme="majorEastAsia" w:hAnsiTheme="majorHAnsi" w:cstheme="majorBidi"/>
          <w:color w:val="2A659C" w:themeColor="accent6"/>
          <w:sz w:val="28"/>
          <w:szCs w:val="28"/>
        </w:rPr>
        <w:lastRenderedPageBreak/>
        <w:t>BlueKenue</w:t>
      </w:r>
      <w:r w:rsidRPr="001346F7">
        <w:rPr>
          <w:rFonts w:asciiTheme="majorHAnsi" w:eastAsiaTheme="majorEastAsia" w:hAnsiTheme="majorHAnsi" w:cstheme="majorBidi"/>
          <w:color w:val="0F4A7F" w:themeColor="text1"/>
          <w:sz w:val="28"/>
          <w:szCs w:val="28"/>
        </w:rPr>
        <w:t xml:space="preserve"> </w:t>
      </w:r>
    </w:p>
    <w:bookmarkEnd w:id="360"/>
    <w:p w14:paraId="0607E543" w14:textId="77777777" w:rsidR="001346F7" w:rsidRPr="001346F7" w:rsidRDefault="001346F7" w:rsidP="001346F7">
      <w:r w:rsidRPr="001346F7">
        <w:t>See Blue Kenue manual for details of format:</w:t>
      </w:r>
    </w:p>
    <w:p w14:paraId="77F2ED50" w14:textId="26D08E28" w:rsidR="001346F7" w:rsidRPr="001346F7" w:rsidRDefault="001346F7" w:rsidP="001346F7">
      <w:hyperlink r:id="rId276" w:history="1">
        <w:r w:rsidRPr="001346F7">
          <w:rPr>
            <w:color w:val="3B95C3" w:themeColor="hyperlink"/>
            <w:u w:val="single"/>
          </w:rPr>
          <w:t>http://www.nrc-cnrc.gc.ca/eng/solutions/advisory/blue_kenue_index.html</w:t>
        </w:r>
      </w:hyperlink>
    </w:p>
    <w:p w14:paraId="3D871C2F" w14:textId="77777777" w:rsidR="001346F7" w:rsidRPr="001346F7" w:rsidRDefault="001346F7" w:rsidP="005C42B0">
      <w:pPr>
        <w:pStyle w:val="ListParagraph"/>
        <w:numPr>
          <w:ilvl w:val="0"/>
          <w:numId w:val="12"/>
        </w:numPr>
      </w:pPr>
      <w:r w:rsidRPr="001346F7">
        <w:t>Time series at a point *.ts1</w:t>
      </w:r>
    </w:p>
    <w:p w14:paraId="03511650" w14:textId="77777777" w:rsidR="001346F7" w:rsidRPr="001346F7" w:rsidRDefault="001346F7" w:rsidP="001346F7">
      <w:r w:rsidRPr="001346F7">
        <w:rPr>
          <w:noProof/>
        </w:rPr>
        <w:drawing>
          <wp:inline distT="0" distB="0" distL="0" distR="0" wp14:anchorId="2FFDB17F" wp14:editId="19DB29AE">
            <wp:extent cx="3614400" cy="3020400"/>
            <wp:effectExtent l="0" t="0" r="5715"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614400" cy="3020400"/>
                    </a:xfrm>
                    <a:prstGeom prst="rect">
                      <a:avLst/>
                    </a:prstGeom>
                  </pic:spPr>
                </pic:pic>
              </a:graphicData>
            </a:graphic>
          </wp:inline>
        </w:drawing>
      </w:r>
    </w:p>
    <w:p w14:paraId="58D1A95E" w14:textId="77777777" w:rsidR="001346F7" w:rsidRPr="001346F7" w:rsidRDefault="001346F7" w:rsidP="001346F7"/>
    <w:p w14:paraId="7E5B5EBA" w14:textId="77777777" w:rsidR="001346F7" w:rsidRPr="001346F7" w:rsidRDefault="001346F7" w:rsidP="005C42B0">
      <w:pPr>
        <w:keepNext/>
        <w:numPr>
          <w:ilvl w:val="0"/>
          <w:numId w:val="12"/>
        </w:numPr>
        <w:contextualSpacing/>
      </w:pPr>
      <w:r w:rsidRPr="001346F7">
        <w:t>Time series at a point *.ts2</w:t>
      </w:r>
    </w:p>
    <w:p w14:paraId="124E05C7" w14:textId="77777777" w:rsidR="001346F7" w:rsidRPr="001346F7" w:rsidRDefault="001346F7" w:rsidP="001346F7">
      <w:pPr>
        <w:keepNext/>
      </w:pPr>
      <w:r w:rsidRPr="001346F7">
        <w:t>Can be velocity and direction (MAGDIR), as shown here, or two velocity components (UV):</w:t>
      </w:r>
    </w:p>
    <w:p w14:paraId="56404EAD" w14:textId="77777777" w:rsidR="001346F7" w:rsidRPr="001346F7" w:rsidRDefault="001346F7" w:rsidP="001346F7">
      <w:r w:rsidRPr="001346F7">
        <w:rPr>
          <w:noProof/>
        </w:rPr>
        <w:drawing>
          <wp:inline distT="0" distB="0" distL="0" distR="0" wp14:anchorId="37553DA9" wp14:editId="07DAC95D">
            <wp:extent cx="3639600" cy="3758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639600" cy="3758400"/>
                    </a:xfrm>
                    <a:prstGeom prst="rect">
                      <a:avLst/>
                    </a:prstGeom>
                  </pic:spPr>
                </pic:pic>
              </a:graphicData>
            </a:graphic>
          </wp:inline>
        </w:drawing>
      </w:r>
    </w:p>
    <w:p w14:paraId="7C172334" w14:textId="77777777" w:rsidR="001346F7" w:rsidRPr="001346F7" w:rsidRDefault="001346F7" w:rsidP="001346F7"/>
    <w:p w14:paraId="1EAE725C" w14:textId="77777777" w:rsidR="001346F7" w:rsidRPr="001346F7" w:rsidRDefault="001346F7" w:rsidP="001346F7"/>
    <w:p w14:paraId="2565FFA0" w14:textId="77777777" w:rsidR="001346F7" w:rsidRPr="001346F7" w:rsidRDefault="001346F7" w:rsidP="005C42B0">
      <w:pPr>
        <w:keepNext/>
        <w:numPr>
          <w:ilvl w:val="0"/>
          <w:numId w:val="12"/>
        </w:numPr>
        <w:contextualSpacing/>
      </w:pPr>
      <w:r w:rsidRPr="001346F7">
        <w:t>Time series at a point *.ts3</w:t>
      </w:r>
    </w:p>
    <w:p w14:paraId="550C6C8C" w14:textId="77777777" w:rsidR="001346F7" w:rsidRPr="001346F7" w:rsidRDefault="001346F7" w:rsidP="001346F7">
      <w:r w:rsidRPr="001346F7">
        <w:rPr>
          <w:noProof/>
        </w:rPr>
        <w:drawing>
          <wp:inline distT="0" distB="0" distL="0" distR="0" wp14:anchorId="04E2F59F" wp14:editId="6F6B9D65">
            <wp:extent cx="3672000" cy="3344400"/>
            <wp:effectExtent l="0" t="0" r="508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672000" cy="3344400"/>
                    </a:xfrm>
                    <a:prstGeom prst="rect">
                      <a:avLst/>
                    </a:prstGeom>
                  </pic:spPr>
                </pic:pic>
              </a:graphicData>
            </a:graphic>
          </wp:inline>
        </w:drawing>
      </w:r>
    </w:p>
    <w:p w14:paraId="58AD2561" w14:textId="77777777" w:rsidR="001346F7" w:rsidRPr="001346F7" w:rsidRDefault="001346F7" w:rsidP="001346F7"/>
    <w:p w14:paraId="057FD102" w14:textId="77777777" w:rsidR="001346F7" w:rsidRPr="001346F7" w:rsidRDefault="001346F7" w:rsidP="005C42B0">
      <w:pPr>
        <w:numPr>
          <w:ilvl w:val="0"/>
          <w:numId w:val="12"/>
        </w:numPr>
        <w:contextualSpacing/>
      </w:pPr>
      <w:r w:rsidRPr="001346F7">
        <w:t>Time series at a point *.ts4</w:t>
      </w:r>
    </w:p>
    <w:p w14:paraId="1381FA3E" w14:textId="77777777" w:rsidR="001346F7" w:rsidRPr="001346F7" w:rsidRDefault="001346F7" w:rsidP="001346F7">
      <w:r w:rsidRPr="001346F7">
        <w:t>Can be velocity and direction (MAGDIR), or two velocity components (UV) as shown here:</w:t>
      </w:r>
      <w:r w:rsidRPr="001346F7">
        <w:rPr>
          <w:noProof/>
        </w:rPr>
        <w:drawing>
          <wp:inline distT="0" distB="0" distL="0" distR="0" wp14:anchorId="12110E00" wp14:editId="0E8216C4">
            <wp:extent cx="4993200" cy="3474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993200" cy="3474000"/>
                    </a:xfrm>
                    <a:prstGeom prst="rect">
                      <a:avLst/>
                    </a:prstGeom>
                  </pic:spPr>
                </pic:pic>
              </a:graphicData>
            </a:graphic>
          </wp:inline>
        </w:drawing>
      </w:r>
    </w:p>
    <w:p w14:paraId="33980AAA" w14:textId="146C0023" w:rsidR="00464134" w:rsidRPr="00B6201D" w:rsidRDefault="00464134">
      <w:pPr>
        <w:spacing w:after="160"/>
      </w:pPr>
      <w:r>
        <w:rPr>
          <w:rFonts w:asciiTheme="majorHAnsi" w:eastAsiaTheme="majorEastAsia" w:hAnsiTheme="majorHAnsi" w:cstheme="majorBidi" w:hint="eastAsia"/>
          <w:color w:val="0F4A7F" w:themeColor="text1"/>
          <w:sz w:val="32"/>
          <w:szCs w:val="32"/>
        </w:rPr>
        <w:br w:type="page"/>
      </w:r>
    </w:p>
    <w:p w14:paraId="563BF1B2" w14:textId="61FDBEC5" w:rsidR="00464134" w:rsidRDefault="00464134" w:rsidP="00546A5D">
      <w:pPr>
        <w:pStyle w:val="Heading1"/>
        <w:numPr>
          <w:ilvl w:val="0"/>
          <w:numId w:val="0"/>
        </w:numPr>
        <w:ind w:left="432"/>
      </w:pPr>
      <w:bookmarkStart w:id="361" w:name="_Toc219458239"/>
      <w:r w:rsidRPr="001346F7">
        <w:lastRenderedPageBreak/>
        <w:t xml:space="preserve">Appendix </w:t>
      </w:r>
      <w:r>
        <w:t>B</w:t>
      </w:r>
      <w:r w:rsidRPr="001346F7">
        <w:t xml:space="preserve"> </w:t>
      </w:r>
      <w:r>
        <w:t>–</w:t>
      </w:r>
      <w:r w:rsidR="00E52CDD">
        <w:t xml:space="preserve"> Data set properties (DSproperties)</w:t>
      </w:r>
      <w:bookmarkEnd w:id="361"/>
    </w:p>
    <w:p w14:paraId="5A750013" w14:textId="77777777" w:rsidR="00003561" w:rsidRDefault="00003561" w:rsidP="00003561">
      <w:r w:rsidRPr="00C43DDE">
        <w:t xml:space="preserve">Data are stored in a </w:t>
      </w:r>
      <w:r w:rsidRPr="00C43DDE">
        <w:rPr>
          <w:i/>
          <w:iCs/>
        </w:rPr>
        <w:t>dstable</w:t>
      </w:r>
      <w:r>
        <w:t>,</w:t>
      </w:r>
      <w:r w:rsidRPr="00C43DDE">
        <w:t xml:space="preserve"> whic</w:t>
      </w:r>
      <w:r>
        <w:t xml:space="preserve">h extends a Matlab </w:t>
      </w:r>
      <w:r w:rsidRPr="00B917F1">
        <w:rPr>
          <w:i/>
          <w:iCs/>
        </w:rPr>
        <w:t>table</w:t>
      </w:r>
      <w:r>
        <w:t xml:space="preserve"> to hold more comprehensive metadata for multi-dimensional data sets. This makes use of a </w:t>
      </w:r>
      <w:r w:rsidRPr="00B917F1">
        <w:rPr>
          <w:i/>
          <w:iCs/>
        </w:rPr>
        <w:t>dsproperties</w:t>
      </w:r>
      <w:r>
        <w:t xml:space="preserve"> class object to hold the metadata. The </w:t>
      </w:r>
      <w:r>
        <w:rPr>
          <w:i/>
          <w:iCs/>
        </w:rPr>
        <w:t>d</w:t>
      </w:r>
      <w:r w:rsidRPr="00B917F1">
        <w:rPr>
          <w:i/>
          <w:iCs/>
        </w:rPr>
        <w:t>stable</w:t>
      </w:r>
      <w:r>
        <w:t xml:space="preserve"> and </w:t>
      </w:r>
      <w:r w:rsidRPr="00B917F1">
        <w:rPr>
          <w:i/>
          <w:iCs/>
        </w:rPr>
        <w:t>dsproperties</w:t>
      </w:r>
      <w:r>
        <w:t xml:space="preserve"> classes are part of the </w:t>
      </w:r>
      <w:r w:rsidRPr="00B917F1">
        <w:rPr>
          <w:i/>
          <w:iCs/>
        </w:rPr>
        <w:t>dstoolbox</w:t>
      </w:r>
      <w:r>
        <w:t xml:space="preserve">. When loading data or saving model results the DSproperties can be defined, loaded and saved when creating a new Case within the application. These data are used in the application to provide descriptions of variables and dimensions in UIs, define units and formats and generic labels which are used for plots and analysis outputs. Further details of the </w:t>
      </w:r>
      <w:r w:rsidRPr="00B917F1">
        <w:rPr>
          <w:i/>
          <w:iCs/>
        </w:rPr>
        <w:t>dstable</w:t>
      </w:r>
      <w:r w:rsidRPr="00B917F1">
        <w:t xml:space="preserve"> and </w:t>
      </w:r>
      <w:r w:rsidRPr="00B917F1">
        <w:rPr>
          <w:i/>
          <w:iCs/>
        </w:rPr>
        <w:t>dsproperties</w:t>
      </w:r>
      <w:r w:rsidRPr="00B917F1">
        <w:t xml:space="preserve"> classes</w:t>
      </w:r>
      <w:r>
        <w:t xml:space="preserve"> can be found in the Matlab Supplemental Software Documentation for the </w:t>
      </w:r>
      <w:r w:rsidRPr="00B917F1">
        <w:rPr>
          <w:i/>
          <w:iCs/>
        </w:rPr>
        <w:t>dstoolbox</w:t>
      </w:r>
      <w:r>
        <w:t>. An example of the code to load DSproperties for a time series and a variable with 2 spatial dimensions are shown below.</w:t>
      </w:r>
    </w:p>
    <w:p w14:paraId="5590B36A" w14:textId="77777777" w:rsidR="00003561" w:rsidRDefault="00003561" w:rsidP="00003561">
      <w:r>
        <w:t>DSproperties for a set of timeseries variables.</w:t>
      </w:r>
    </w:p>
    <w:tbl>
      <w:tblPr>
        <w:tblStyle w:val="TableGrid"/>
        <w:tblW w:w="97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76"/>
      </w:tblGrid>
      <w:tr w:rsidR="00003561" w14:paraId="4AA2E312" w14:textId="77777777" w:rsidTr="00004876">
        <w:tc>
          <w:tcPr>
            <w:tcW w:w="9776" w:type="dxa"/>
            <w:tcBorders>
              <w:top w:val="single" w:sz="4" w:space="0" w:color="auto"/>
              <w:left w:val="single" w:sz="4" w:space="0" w:color="auto"/>
              <w:bottom w:val="single" w:sz="4" w:space="0" w:color="auto"/>
              <w:right w:val="single" w:sz="4" w:space="0" w:color="auto"/>
            </w:tcBorders>
          </w:tcPr>
          <w:p w14:paraId="2B3FD388" w14:textId="77777777" w:rsidR="00003561" w:rsidRPr="001C5D96" w:rsidRDefault="00003561" w:rsidP="00004876">
            <w:pPr>
              <w:autoSpaceDE w:val="0"/>
              <w:autoSpaceDN w:val="0"/>
              <w:adjustRightInd w:val="0"/>
              <w:spacing w:after="0"/>
              <w:rPr>
                <w:rFonts w:ascii="Courier New" w:hAnsi="Courier New" w:cs="Courier New"/>
                <w:sz w:val="18"/>
                <w:szCs w:val="18"/>
              </w:rPr>
            </w:pPr>
            <w:r w:rsidRPr="001C5D96">
              <w:rPr>
                <w:rFonts w:ascii="Courier New" w:hAnsi="Courier New" w:cs="Courier New"/>
                <w:color w:val="000000"/>
                <w:sz w:val="18"/>
                <w:szCs w:val="18"/>
              </w:rPr>
              <w:t xml:space="preserve"> </w:t>
            </w:r>
            <w:r>
              <w:rPr>
                <w:noProof/>
              </w:rPr>
              <w:drawing>
                <wp:inline distT="0" distB="0" distL="0" distR="0" wp14:anchorId="76876D2B" wp14:editId="4473FBFD">
                  <wp:extent cx="5759450" cy="2774315"/>
                  <wp:effectExtent l="0" t="0" r="0" b="698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281"/>
                          <a:stretch>
                            <a:fillRect/>
                          </a:stretch>
                        </pic:blipFill>
                        <pic:spPr>
                          <a:xfrm>
                            <a:off x="0" y="0"/>
                            <a:ext cx="5759450" cy="2774315"/>
                          </a:xfrm>
                          <a:prstGeom prst="rect">
                            <a:avLst/>
                          </a:prstGeom>
                        </pic:spPr>
                      </pic:pic>
                    </a:graphicData>
                  </a:graphic>
                </wp:inline>
              </w:drawing>
            </w:r>
          </w:p>
        </w:tc>
      </w:tr>
    </w:tbl>
    <w:p w14:paraId="65EDFB22" w14:textId="77777777" w:rsidR="00003561" w:rsidRPr="0013318D" w:rsidRDefault="00003561" w:rsidP="00003561">
      <w:pPr>
        <w:rPr>
          <w:sz w:val="16"/>
          <w:szCs w:val="16"/>
        </w:rPr>
      </w:pPr>
    </w:p>
    <w:p w14:paraId="75C84022" w14:textId="77777777" w:rsidR="00003561" w:rsidRPr="00C43DDE" w:rsidRDefault="00003561" w:rsidP="00003561">
      <w:r>
        <w:t>DSproperties for a 2D variable with 2 spatial dimensions.</w:t>
      </w:r>
    </w:p>
    <w:tbl>
      <w:tblPr>
        <w:tblStyle w:val="TableGrid"/>
        <w:tblW w:w="9918" w:type="dxa"/>
        <w:tblBorders>
          <w:insideH w:val="none" w:sz="0" w:space="0" w:color="auto"/>
          <w:insideV w:val="none" w:sz="0" w:space="0" w:color="auto"/>
        </w:tblBorders>
        <w:tblLook w:val="04A0" w:firstRow="1" w:lastRow="0" w:firstColumn="1" w:lastColumn="0" w:noHBand="0" w:noVBand="1"/>
      </w:tblPr>
      <w:tblGrid>
        <w:gridCol w:w="9918"/>
      </w:tblGrid>
      <w:tr w:rsidR="00003561" w14:paraId="309F9E44" w14:textId="77777777" w:rsidTr="00004876">
        <w:tc>
          <w:tcPr>
            <w:tcW w:w="9918" w:type="dxa"/>
          </w:tcPr>
          <w:p w14:paraId="1E515110" w14:textId="77777777" w:rsidR="00003561" w:rsidRPr="001C5D96" w:rsidRDefault="00003561" w:rsidP="00004876">
            <w:pPr>
              <w:autoSpaceDE w:val="0"/>
              <w:autoSpaceDN w:val="0"/>
              <w:adjustRightInd w:val="0"/>
              <w:spacing w:after="0"/>
              <w:rPr>
                <w:rFonts w:ascii="Courier New" w:hAnsi="Courier New" w:cs="Courier New"/>
                <w:sz w:val="18"/>
                <w:szCs w:val="18"/>
              </w:rPr>
            </w:pPr>
            <w:r w:rsidRPr="001C5D96">
              <w:rPr>
                <w:rFonts w:ascii="Courier New" w:hAnsi="Courier New" w:cs="Courier New"/>
                <w:color w:val="000000"/>
                <w:sz w:val="18"/>
                <w:szCs w:val="18"/>
              </w:rPr>
              <w:t xml:space="preserve"> </w:t>
            </w:r>
            <w:r>
              <w:rPr>
                <w:rFonts w:ascii="Courier New" w:hAnsi="Courier New" w:cs="Courier New"/>
                <w:noProof/>
                <w:color w:val="000000"/>
                <w:sz w:val="18"/>
                <w:szCs w:val="18"/>
              </w:rPr>
              <w:drawing>
                <wp:inline distT="0" distB="0" distL="0" distR="0" wp14:anchorId="3096EC02" wp14:editId="28E8CD10">
                  <wp:extent cx="5761355" cy="3005455"/>
                  <wp:effectExtent l="0" t="0" r="0" b="4445"/>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61355" cy="3005455"/>
                          </a:xfrm>
                          <a:prstGeom prst="rect">
                            <a:avLst/>
                          </a:prstGeom>
                          <a:noFill/>
                        </pic:spPr>
                      </pic:pic>
                    </a:graphicData>
                  </a:graphic>
                </wp:inline>
              </w:drawing>
            </w:r>
          </w:p>
        </w:tc>
      </w:tr>
    </w:tbl>
    <w:p w14:paraId="6106E50D" w14:textId="77777777" w:rsidR="00AD44F4" w:rsidRDefault="00AD44F4">
      <w:pPr>
        <w:spacing w:after="160"/>
        <w:rPr>
          <w:rFonts w:asciiTheme="majorHAnsi" w:eastAsiaTheme="majorEastAsia" w:hAnsiTheme="majorHAnsi" w:cstheme="majorBidi"/>
          <w:color w:val="0F4A7F" w:themeColor="text1"/>
          <w:sz w:val="32"/>
          <w:szCs w:val="32"/>
        </w:rPr>
      </w:pPr>
      <w:bookmarkStart w:id="362" w:name="_Toc531673966"/>
      <w:r>
        <w:rPr>
          <w:rFonts w:asciiTheme="majorHAnsi" w:eastAsiaTheme="majorEastAsia" w:hAnsiTheme="majorHAnsi" w:cstheme="majorBidi" w:hint="eastAsia"/>
          <w:color w:val="0F4A7F" w:themeColor="text1"/>
          <w:sz w:val="32"/>
          <w:szCs w:val="32"/>
        </w:rPr>
        <w:br w:type="page"/>
      </w:r>
    </w:p>
    <w:p w14:paraId="0516EE89" w14:textId="530E274F" w:rsidR="001346F7" w:rsidRPr="001346F7" w:rsidRDefault="001346F7" w:rsidP="00546A5D">
      <w:pPr>
        <w:pStyle w:val="Heading1"/>
        <w:numPr>
          <w:ilvl w:val="0"/>
          <w:numId w:val="0"/>
        </w:numPr>
        <w:ind w:left="432"/>
      </w:pPr>
      <w:bookmarkStart w:id="363" w:name="_Toc219458240"/>
      <w:r w:rsidRPr="001346F7">
        <w:lastRenderedPageBreak/>
        <w:t xml:space="preserve">Appendix </w:t>
      </w:r>
      <w:r w:rsidR="00464134">
        <w:t>C</w:t>
      </w:r>
      <w:r w:rsidRPr="001346F7">
        <w:t xml:space="preserve"> - Date and Time Locale</w:t>
      </w:r>
      <w:bookmarkEnd w:id="362"/>
      <w:bookmarkEnd w:id="363"/>
    </w:p>
    <w:p w14:paraId="5BC9AFBF" w14:textId="77777777" w:rsidR="001346F7" w:rsidRPr="001346F7" w:rsidRDefault="001346F7" w:rsidP="001346F7">
      <w:r w:rsidRPr="001346F7">
        <w:t>The system was developed to provide rapid access to data from the Channel Coastal Observatory. It was therefore developed to use British date and time formats. On some computers, with a difference system language, the date and time formats will be different and this can result in some problems with the “Locale” settings. One way to get around this issue is to change the date and time settings in the “Time &amp; Language” section of Settings, or in the “Clock and Region” section in the Control Panel. Change the “Country or region” to United Kingdom. And then click “Additional date, time &amp; regional settings” under “Related settings”; in the “Clock and Region” dialog box select “Change date, time or number formats”, and set the format to “English (United Kingdom)” and other date/time formats are as shown in the picture below.</w:t>
      </w:r>
    </w:p>
    <w:p w14:paraId="63681225" w14:textId="77777777" w:rsidR="001346F7" w:rsidRPr="001346F7" w:rsidRDefault="001346F7" w:rsidP="001346F7">
      <w:r w:rsidRPr="001346F7">
        <w:t xml:space="preserve"> </w:t>
      </w:r>
    </w:p>
    <w:p w14:paraId="76B63D5A" w14:textId="05D3CB3A" w:rsidR="001346F7" w:rsidRDefault="001346F7" w:rsidP="00F069E3">
      <w:pPr>
        <w:rPr>
          <w:rStyle w:val="IntenseEmphasis"/>
          <w:i w:val="0"/>
        </w:rPr>
      </w:pPr>
      <w:r>
        <w:rPr>
          <w:rStyle w:val="IntenseEmphasis"/>
          <w:i w:val="0"/>
          <w:noProof/>
        </w:rPr>
        <w:drawing>
          <wp:inline distT="0" distB="0" distL="0" distR="0" wp14:anchorId="6E82AD77" wp14:editId="7138872C">
            <wp:extent cx="3581400" cy="16222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612723" cy="1636453"/>
                    </a:xfrm>
                    <a:prstGeom prst="rect">
                      <a:avLst/>
                    </a:prstGeom>
                    <a:noFill/>
                  </pic:spPr>
                </pic:pic>
              </a:graphicData>
            </a:graphic>
          </wp:inline>
        </w:drawing>
      </w:r>
    </w:p>
    <w:p w14:paraId="21E2C1EF" w14:textId="1336A007" w:rsidR="001346F7" w:rsidRDefault="001346F7" w:rsidP="00F069E3">
      <w:pPr>
        <w:rPr>
          <w:rStyle w:val="IntenseEmphasis"/>
          <w:i w:val="0"/>
        </w:rPr>
      </w:pPr>
    </w:p>
    <w:p w14:paraId="31A5FAD8" w14:textId="5999088B" w:rsidR="001346F7" w:rsidRDefault="001346F7" w:rsidP="00F069E3">
      <w:pPr>
        <w:rPr>
          <w:rStyle w:val="IntenseEmphasis"/>
          <w:i w:val="0"/>
        </w:rPr>
      </w:pPr>
    </w:p>
    <w:sectPr w:rsidR="001346F7" w:rsidSect="001346F7">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51" w:author="Ian Townend" w:date="2026-01-25T15:50:00Z" w:initials="IT">
    <w:p w14:paraId="3B7CD774" w14:textId="77777777" w:rsidR="00FD3847" w:rsidRDefault="00FD3847" w:rsidP="00FD3847">
      <w:pPr>
        <w:pStyle w:val="CommentText"/>
      </w:pPr>
      <w:r>
        <w:rPr>
          <w:rStyle w:val="CommentReference"/>
        </w:rPr>
        <w:annotationRef/>
      </w:r>
      <w:r>
        <w:t>Need a note on which dimension normalisation is applied. By default in scalevariable this is over the first dimension (ie the rows).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B7CD77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0A3F66C" w16cex:dateUtc="2026-01-25T15: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B7CD774" w16cid:durableId="10A3F66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D8A814" w14:textId="77777777" w:rsidR="00C93C98" w:rsidRDefault="00C93C98" w:rsidP="00C16A73">
      <w:r>
        <w:separator/>
      </w:r>
    </w:p>
  </w:endnote>
  <w:endnote w:type="continuationSeparator" w:id="0">
    <w:p w14:paraId="7DD27993" w14:textId="77777777" w:rsidR="00C93C98" w:rsidRDefault="00C93C98" w:rsidP="00C16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w:altName w:val="微软雅黑"/>
    <w:panose1 w:val="020B0503020204020204"/>
    <w:charset w:val="86"/>
    <w:family w:val="swiss"/>
    <w:pitch w:val="variable"/>
    <w:sig w:usb0="80000287" w:usb1="2ACF3C50" w:usb2="00000016" w:usb3="00000000" w:csb0="0004001F" w:csb1="00000000"/>
  </w:font>
  <w:font w:name="Questrial">
    <w:charset w:val="00"/>
    <w:family w:val="auto"/>
    <w:pitch w:val="variable"/>
    <w:sig w:usb0="E00002FF" w:usb1="4000201F" w:usb2="08000029" w:usb3="00000000" w:csb0="00000193"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ucida Sans">
    <w:panose1 w:val="020B0602030504020204"/>
    <w:charset w:val="00"/>
    <w:family w:val="swiss"/>
    <w:pitch w:val="variable"/>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07007427"/>
      <w:docPartObj>
        <w:docPartGallery w:val="Page Numbers (Bottom of Page)"/>
        <w:docPartUnique/>
      </w:docPartObj>
    </w:sdtPr>
    <w:sdtEndPr>
      <w:rPr>
        <w:noProof/>
      </w:rPr>
    </w:sdtEndPr>
    <w:sdtContent>
      <w:p w14:paraId="37D420D5" w14:textId="77777777" w:rsidR="00806977" w:rsidRDefault="00806977" w:rsidP="006A4384">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14:paraId="5FFC5495" w14:textId="77777777" w:rsidR="00806977" w:rsidRDefault="00806977" w:rsidP="00C16A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1C41AA" w14:textId="77777777" w:rsidR="00C93C98" w:rsidRDefault="00C93C98" w:rsidP="00C16A73">
      <w:r>
        <w:separator/>
      </w:r>
    </w:p>
  </w:footnote>
  <w:footnote w:type="continuationSeparator" w:id="0">
    <w:p w14:paraId="352E657C" w14:textId="77777777" w:rsidR="00C93C98" w:rsidRDefault="00C93C98" w:rsidP="00C16A73">
      <w:r>
        <w:continuationSeparator/>
      </w:r>
    </w:p>
  </w:footnote>
  <w:footnote w:id="1">
    <w:p w14:paraId="47375AA4" w14:textId="77777777" w:rsidR="004159A0" w:rsidRDefault="004159A0" w:rsidP="004159A0">
      <w:pPr>
        <w:pStyle w:val="FootnoteText"/>
      </w:pPr>
      <w:r>
        <w:rPr>
          <w:rStyle w:val="FootnoteReference"/>
        </w:rPr>
        <w:footnoteRef/>
      </w:r>
      <w:r>
        <w:t xml:space="preserve"> Sample files are provided in the /example folder.</w:t>
      </w:r>
    </w:p>
  </w:footnote>
  <w:footnote w:id="2">
    <w:p w14:paraId="319D0FC2" w14:textId="77777777" w:rsidR="004159A0" w:rsidRDefault="004159A0" w:rsidP="004159A0">
      <w:pPr>
        <w:pStyle w:val="FootnoteText"/>
      </w:pPr>
      <w:r>
        <w:rPr>
          <w:rStyle w:val="FootnoteReference"/>
        </w:rPr>
        <w:footnoteRef/>
      </w:r>
      <w:r>
        <w:t xml:space="preserve"> Formats for adding data are the same as for loading data, as detailed in the Appendices with sample files provided in the /example folder.</w:t>
      </w:r>
    </w:p>
  </w:footnote>
  <w:footnote w:id="3">
    <w:p w14:paraId="411C9945" w14:textId="76951F58" w:rsidR="00E37EA7" w:rsidRDefault="00E37EA7">
      <w:pPr>
        <w:pStyle w:val="FootnoteText"/>
      </w:pPr>
      <w:r>
        <w:rPr>
          <w:rStyle w:val="FootnoteReference"/>
        </w:rPr>
        <w:footnoteRef/>
      </w:r>
      <w:r>
        <w:t xml:space="preserve"> A value of 1 results in no friction loss and a value 0 results in total wave damping – see Section </w:t>
      </w:r>
      <w:r>
        <w:fldChar w:fldCharType="begin"/>
      </w:r>
      <w:r>
        <w:instrText xml:space="preserve"> REF _Ref39640858 \r \h </w:instrText>
      </w:r>
      <w:r>
        <w:fldChar w:fldCharType="separate"/>
      </w:r>
      <w:r w:rsidR="00DF5A44">
        <w:t>4.2.1</w:t>
      </w:r>
      <w:r>
        <w:fldChar w:fldCharType="end"/>
      </w:r>
      <w:r>
        <w:t>.</w:t>
      </w:r>
    </w:p>
  </w:footnote>
  <w:footnote w:id="4">
    <w:p w14:paraId="7081D6F1" w14:textId="78442D82" w:rsidR="00806977" w:rsidRDefault="00806977">
      <w:pPr>
        <w:pStyle w:val="FootnoteText"/>
      </w:pPr>
      <w:r>
        <w:rPr>
          <w:rStyle w:val="FootnoteReference"/>
        </w:rPr>
        <w:footnoteRef/>
      </w:r>
      <w:r>
        <w:t xml:space="preserve"> Note that in CoastalTools slopes are all defined as the horizontal distance, bs, for a unit change in the vertical distance. Hence the slope angle, tan(</w:t>
      </w:r>
      <w:r>
        <w:rPr>
          <w:rFonts w:cstheme="minorHAnsi"/>
        </w:rPr>
        <w:t>θ) = 1/bs and the slope is often expressed as 1:bs.</w:t>
      </w:r>
    </w:p>
  </w:footnote>
  <w:footnote w:id="5">
    <w:p w14:paraId="4CF291AA" w14:textId="77777777" w:rsidR="002B5D8C" w:rsidRDefault="002B5D8C" w:rsidP="002B5D8C">
      <w:pPr>
        <w:pStyle w:val="FootnoteText"/>
      </w:pPr>
      <w:r>
        <w:rPr>
          <w:rStyle w:val="FootnoteReference"/>
        </w:rPr>
        <w:footnoteRef/>
      </w:r>
      <w:r>
        <w:t xml:space="preserve"> Models use the current settings of the </w:t>
      </w:r>
      <w:r w:rsidRPr="00770E8A">
        <w:rPr>
          <w:i/>
          <w:color w:val="7B2520" w:themeColor="accent3" w:themeShade="BF"/>
        </w:rPr>
        <w:t>Setup&gt;</w:t>
      </w:r>
      <w:r>
        <w:rPr>
          <w:i/>
          <w:color w:val="7B2520" w:themeColor="accent3" w:themeShade="BF"/>
        </w:rPr>
        <w:t xml:space="preserve"> Site parameters&gt;Wave propagation</w:t>
      </w:r>
      <w:r>
        <w:t xml:space="preserve"> when the model is run.</w:t>
      </w:r>
    </w:p>
    <w:p w14:paraId="10CAF775" w14:textId="77777777" w:rsidR="002B5D8C" w:rsidRDefault="002B5D8C" w:rsidP="002B5D8C">
      <w:pPr>
        <w:pStyle w:val="FootnoteText"/>
      </w:pPr>
      <w:r>
        <w:t>The Deepwater and Nearshore wave models use the following site parameters:</w:t>
      </w:r>
      <w:r w:rsidRPr="00C81965">
        <w:t xml:space="preserve"> </w:t>
      </w:r>
      <w:r w:rsidRPr="004E02B8">
        <w:rPr>
          <w:rFonts w:ascii="Calibri" w:hAnsi="Calibri" w:cs="Calibri"/>
        </w:rPr>
        <w:t>offshore bed level, inshore bed level, angle of contours at offshore wave data location, angle of contours at shoreline, friction coefficient, beach crest level, upper beach slope, bed level 1km from shore, flags for wave breaking model</w:t>
      </w:r>
      <w:r>
        <w:t>;</w:t>
      </w:r>
    </w:p>
    <w:p w14:paraId="51B913A4" w14:textId="55840F08" w:rsidR="002B5D8C" w:rsidRDefault="002B5D8C" w:rsidP="002B5D8C">
      <w:pPr>
        <w:pStyle w:val="FootnoteText"/>
      </w:pPr>
      <w:r>
        <w:t xml:space="preserve">The other models use the following parameters where required: </w:t>
      </w:r>
      <w:r w:rsidRPr="004E02B8">
        <w:rPr>
          <w:rFonts w:ascii="Calibri" w:hAnsi="Calibri" w:cs="Calibri"/>
        </w:rPr>
        <w:t>upper beach slope, bed level 1km from shore, angle of shoreline from north, grain size d50, drift coefficient</w:t>
      </w:r>
      <w:r>
        <w:t>.</w:t>
      </w:r>
    </w:p>
  </w:footnote>
  <w:footnote w:id="6">
    <w:p w14:paraId="49F6481A" w14:textId="44409989" w:rsidR="00C51C1B" w:rsidRDefault="00C51C1B">
      <w:pPr>
        <w:pStyle w:val="FootnoteText"/>
      </w:pPr>
      <w:r>
        <w:rPr>
          <w:rStyle w:val="FootnoteReference"/>
        </w:rPr>
        <w:footnoteRef/>
      </w:r>
      <w:r>
        <w:t xml:space="preserve"> NB: when a project is saved that includes spectral transfer tables (SpectralTransfer class) or wave timeseries generated using the tables (WRM_WaveModel class), these class files must be on the Matlab Environment Path when the project file is opened.</w:t>
      </w:r>
    </w:p>
  </w:footnote>
  <w:footnote w:id="7">
    <w:p w14:paraId="5B62E8E4" w14:textId="77777777" w:rsidR="000C141B" w:rsidRDefault="000C141B" w:rsidP="000C141B">
      <w:pPr>
        <w:pStyle w:val="FootnoteText"/>
      </w:pPr>
      <w:r>
        <w:rPr>
          <w:rStyle w:val="FootnoteReference"/>
        </w:rPr>
        <w:footnoteRef/>
      </w:r>
      <w:r>
        <w:t xml:space="preserve"> </w:t>
      </w:r>
      <w:r w:rsidRPr="00123513">
        <w:t>Various pre-defined function templates can be accessed using the ‘Function’ button. Alternatively, text</w:t>
      </w:r>
      <w:r>
        <w:t xml:space="preserve"> can be pasted into the equation box from the clipboard by right clicking in the text box with the mouse.</w:t>
      </w:r>
    </w:p>
  </w:footnote>
  <w:footnote w:id="8">
    <w:p w14:paraId="173D1D9B" w14:textId="26507D13" w:rsidR="00BB67CE" w:rsidRDefault="00BB67CE">
      <w:pPr>
        <w:pStyle w:val="FootnoteText"/>
      </w:pPr>
      <w:r>
        <w:rPr>
          <w:rStyle w:val="FootnoteReference"/>
        </w:rPr>
        <w:footnoteRef/>
      </w:r>
      <w:r>
        <w:t xml:space="preserve"> Option 3 finds the peaks (values that are greater than the values before and after) and checks for a separation between the peaks. Option 4 sorts the date in descending order and finds the maximum values in the record that are separated by the required interval</w:t>
      </w:r>
      <w:r w:rsidR="00B148D4">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D4D0B0" w14:textId="77777777" w:rsidR="00806977" w:rsidRDefault="00806977" w:rsidP="00C16A73">
    <w:pPr>
      <w:pStyle w:val="Header"/>
    </w:pPr>
    <w:r>
      <w:rPr>
        <w:noProof/>
      </w:rPr>
      <w:drawing>
        <wp:anchor distT="0" distB="0" distL="114300" distR="114300" simplePos="0" relativeHeight="251658240" behindDoc="0" locked="1" layoutInCell="1" allowOverlap="1" wp14:anchorId="162968C2" wp14:editId="4DA4955F">
          <wp:simplePos x="0" y="0"/>
          <wp:positionH relativeFrom="page">
            <wp:posOffset>414020</wp:posOffset>
          </wp:positionH>
          <wp:positionV relativeFrom="page">
            <wp:posOffset>413238</wp:posOffset>
          </wp:positionV>
          <wp:extent cx="838800" cy="907200"/>
          <wp:effectExtent l="0" t="0" r="0" b="7620"/>
          <wp:wrapNone/>
          <wp:docPr id="725236350" name="Picture 725236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800" cy="907200"/>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p>
  <w:p w14:paraId="4056BE17" w14:textId="06E31072" w:rsidR="00806977" w:rsidRDefault="00806977" w:rsidP="00A1065A">
    <w:pPr>
      <w:jc w:val="right"/>
      <w:rPr>
        <w:rFonts w:asciiTheme="majorHAnsi" w:hAnsiTheme="majorHAnsi"/>
        <w:sz w:val="24"/>
        <w:szCs w:val="24"/>
      </w:rPr>
    </w:pPr>
    <w:r>
      <w:rPr>
        <w:rFonts w:asciiTheme="majorHAnsi" w:hAnsiTheme="majorHAnsi"/>
        <w:sz w:val="24"/>
        <w:szCs w:val="24"/>
      </w:rPr>
      <w:t>CoastalTools</w:t>
    </w:r>
    <w:r>
      <w:rPr>
        <w:rFonts w:asciiTheme="majorHAnsi" w:hAnsiTheme="majorHAnsi"/>
        <w:sz w:val="16"/>
        <w:szCs w:val="16"/>
        <w:vertAlign w:val="superscript"/>
      </w:rPr>
      <w:t>TM</w:t>
    </w:r>
    <w:r>
      <w:rPr>
        <w:rFonts w:asciiTheme="majorHAnsi" w:hAnsiTheme="majorHAnsi"/>
        <w:sz w:val="24"/>
        <w:szCs w:val="24"/>
      </w:rPr>
      <w:t xml:space="preserve"> manual</w:t>
    </w:r>
  </w:p>
  <w:p w14:paraId="5AC73D23" w14:textId="06E3FDF7" w:rsidR="00806977" w:rsidRPr="00A1065A" w:rsidRDefault="00D34B9E" w:rsidP="00A1065A">
    <w:pPr>
      <w:jc w:val="right"/>
      <w:rPr>
        <w:rFonts w:asciiTheme="majorHAnsi" w:hAnsiTheme="majorHAnsi"/>
        <w:sz w:val="18"/>
        <w:szCs w:val="18"/>
      </w:rPr>
    </w:pPr>
    <w:r>
      <w:rPr>
        <w:rFonts w:asciiTheme="majorHAnsi" w:hAnsiTheme="majorHAnsi"/>
        <w:sz w:val="18"/>
        <w:szCs w:val="18"/>
      </w:rPr>
      <w:t>January 2026</w:t>
    </w:r>
  </w:p>
  <w:p w14:paraId="28815E2E" w14:textId="77777777" w:rsidR="00806977" w:rsidRDefault="00806977" w:rsidP="00C16A73">
    <w:pPr>
      <w:pStyle w:val="Header"/>
    </w:pPr>
    <w:r>
      <w:rPr>
        <w:noProof/>
      </w:rPr>
      <mc:AlternateContent>
        <mc:Choice Requires="wps">
          <w:drawing>
            <wp:anchor distT="0" distB="0" distL="114300" distR="114300" simplePos="0" relativeHeight="251659264" behindDoc="0" locked="1" layoutInCell="1" allowOverlap="1" wp14:anchorId="3E032E82" wp14:editId="1B1C18A1">
              <wp:simplePos x="0" y="0"/>
              <wp:positionH relativeFrom="column">
                <wp:align>right</wp:align>
              </wp:positionH>
              <wp:positionV relativeFrom="page">
                <wp:posOffset>1072662</wp:posOffset>
              </wp:positionV>
              <wp:extent cx="3952800" cy="0"/>
              <wp:effectExtent l="0" t="0" r="29210" b="19050"/>
              <wp:wrapNone/>
              <wp:docPr id="6" name="Straight Connector 6"/>
              <wp:cNvGraphicFramePr/>
              <a:graphic xmlns:a="http://schemas.openxmlformats.org/drawingml/2006/main">
                <a:graphicData uri="http://schemas.microsoft.com/office/word/2010/wordprocessingShape">
                  <wps:wsp>
                    <wps:cNvCnPr/>
                    <wps:spPr>
                      <a:xfrm>
                        <a:off x="0" y="0"/>
                        <a:ext cx="395280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26E1F9" id="Straight Connector 6" o:spid="_x0000_s1026" style="position:absolute;z-index:251659264;visibility:visible;mso-wrap-style:square;mso-width-percent:0;mso-height-percent:0;mso-wrap-distance-left:9pt;mso-wrap-distance-top:0;mso-wrap-distance-right:9pt;mso-wrap-distance-bottom:0;mso-position-horizontal:right;mso-position-horizontal-relative:text;mso-position-vertical:absolute;mso-position-vertical-relative:page;mso-width-percent:0;mso-height-percent:0;mso-width-relative:margin;mso-height-relative:margin" from="260.05pt,84.45pt" to="571.3pt,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" strokecolor="#285f93 [3049]">
              <w10:wrap anchory="page"/>
              <w10:anchorlock/>
            </v:line>
          </w:pict>
        </mc:Fallback>
      </mc:AlternateContent>
    </w:r>
  </w:p>
  <w:p w14:paraId="0606C4DC" w14:textId="77777777" w:rsidR="00806977" w:rsidRDefault="00806977" w:rsidP="00C16A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F6A02"/>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3F875EF"/>
    <w:multiLevelType w:val="hybridMultilevel"/>
    <w:tmpl w:val="449A16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670307"/>
    <w:multiLevelType w:val="hybridMultilevel"/>
    <w:tmpl w:val="BBD446E8"/>
    <w:lvl w:ilvl="0" w:tplc="FCC6E814">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0A964B02"/>
    <w:multiLevelType w:val="hybridMultilevel"/>
    <w:tmpl w:val="01848EF2"/>
    <w:lvl w:ilvl="0" w:tplc="540A561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E340F2B"/>
    <w:multiLevelType w:val="hybridMultilevel"/>
    <w:tmpl w:val="5A141D0C"/>
    <w:lvl w:ilvl="0" w:tplc="A50E8FA6">
      <w:start w:val="1"/>
      <w:numFmt w:val="decimal"/>
      <w:lvlText w:val="%1."/>
      <w:lvlJc w:val="left"/>
      <w:pPr>
        <w:ind w:left="413" w:hanging="360"/>
      </w:pPr>
      <w:rPr>
        <w:rFonts w:hint="default"/>
      </w:rPr>
    </w:lvl>
    <w:lvl w:ilvl="1" w:tplc="08090019" w:tentative="1">
      <w:start w:val="1"/>
      <w:numFmt w:val="lowerLetter"/>
      <w:lvlText w:val="%2."/>
      <w:lvlJc w:val="left"/>
      <w:pPr>
        <w:ind w:left="1133" w:hanging="360"/>
      </w:pPr>
    </w:lvl>
    <w:lvl w:ilvl="2" w:tplc="0809001B" w:tentative="1">
      <w:start w:val="1"/>
      <w:numFmt w:val="lowerRoman"/>
      <w:lvlText w:val="%3."/>
      <w:lvlJc w:val="right"/>
      <w:pPr>
        <w:ind w:left="1853" w:hanging="180"/>
      </w:pPr>
    </w:lvl>
    <w:lvl w:ilvl="3" w:tplc="0809000F" w:tentative="1">
      <w:start w:val="1"/>
      <w:numFmt w:val="decimal"/>
      <w:lvlText w:val="%4."/>
      <w:lvlJc w:val="left"/>
      <w:pPr>
        <w:ind w:left="2573" w:hanging="360"/>
      </w:pPr>
    </w:lvl>
    <w:lvl w:ilvl="4" w:tplc="08090019" w:tentative="1">
      <w:start w:val="1"/>
      <w:numFmt w:val="lowerLetter"/>
      <w:lvlText w:val="%5."/>
      <w:lvlJc w:val="left"/>
      <w:pPr>
        <w:ind w:left="3293" w:hanging="360"/>
      </w:pPr>
    </w:lvl>
    <w:lvl w:ilvl="5" w:tplc="0809001B" w:tentative="1">
      <w:start w:val="1"/>
      <w:numFmt w:val="lowerRoman"/>
      <w:lvlText w:val="%6."/>
      <w:lvlJc w:val="right"/>
      <w:pPr>
        <w:ind w:left="4013" w:hanging="180"/>
      </w:pPr>
    </w:lvl>
    <w:lvl w:ilvl="6" w:tplc="0809000F" w:tentative="1">
      <w:start w:val="1"/>
      <w:numFmt w:val="decimal"/>
      <w:lvlText w:val="%7."/>
      <w:lvlJc w:val="left"/>
      <w:pPr>
        <w:ind w:left="4733" w:hanging="360"/>
      </w:pPr>
    </w:lvl>
    <w:lvl w:ilvl="7" w:tplc="08090019" w:tentative="1">
      <w:start w:val="1"/>
      <w:numFmt w:val="lowerLetter"/>
      <w:lvlText w:val="%8."/>
      <w:lvlJc w:val="left"/>
      <w:pPr>
        <w:ind w:left="5453" w:hanging="360"/>
      </w:pPr>
    </w:lvl>
    <w:lvl w:ilvl="8" w:tplc="0809001B" w:tentative="1">
      <w:start w:val="1"/>
      <w:numFmt w:val="lowerRoman"/>
      <w:lvlText w:val="%9."/>
      <w:lvlJc w:val="right"/>
      <w:pPr>
        <w:ind w:left="6173" w:hanging="180"/>
      </w:pPr>
    </w:lvl>
  </w:abstractNum>
  <w:abstractNum w:abstractNumId="5" w15:restartNumberingAfterBreak="0">
    <w:nsid w:val="0FED1B16"/>
    <w:multiLevelType w:val="hybridMultilevel"/>
    <w:tmpl w:val="7F962CD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144E3712"/>
    <w:multiLevelType w:val="hybridMultilevel"/>
    <w:tmpl w:val="A0AC5E2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836B5A"/>
    <w:multiLevelType w:val="multilevel"/>
    <w:tmpl w:val="770C93BC"/>
    <w:styleLink w:val="Style1"/>
    <w:lvl w:ilvl="0">
      <w:start w:val="1"/>
      <w:numFmt w:val="decimal"/>
      <w:lvlText w:val="%1 = "/>
      <w:lvlJc w:val="left"/>
      <w:pPr>
        <w:ind w:left="360" w:hanging="360"/>
      </w:pPr>
      <w:rPr>
        <w:rFonts w:hint="default"/>
      </w:rPr>
    </w:lvl>
    <w:lvl w:ilvl="1">
      <w:start w:val="1"/>
      <w:numFmt w:val="decimal"/>
      <w:lvlText w:val="%2 = "/>
      <w:lvlJc w:val="left"/>
      <w:pPr>
        <w:ind w:left="1080" w:hanging="360"/>
      </w:pPr>
      <w:rPr>
        <w:rFonts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15:restartNumberingAfterBreak="0">
    <w:nsid w:val="256953A6"/>
    <w:multiLevelType w:val="hybridMultilevel"/>
    <w:tmpl w:val="8D40488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3691192C"/>
    <w:multiLevelType w:val="hybridMultilevel"/>
    <w:tmpl w:val="65308372"/>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A9530B3"/>
    <w:multiLevelType w:val="hybridMultilevel"/>
    <w:tmpl w:val="1D9A07C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443E52F3"/>
    <w:multiLevelType w:val="hybridMultilevel"/>
    <w:tmpl w:val="8E68923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4781716F"/>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48687656"/>
    <w:multiLevelType w:val="hybridMultilevel"/>
    <w:tmpl w:val="1D38390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495D4BC1"/>
    <w:multiLevelType w:val="hybridMultilevel"/>
    <w:tmpl w:val="C0483D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9CE2791"/>
    <w:multiLevelType w:val="hybridMultilevel"/>
    <w:tmpl w:val="E654AD2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A544735"/>
    <w:multiLevelType w:val="hybridMultilevel"/>
    <w:tmpl w:val="87D8DBFE"/>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B437F0D"/>
    <w:multiLevelType w:val="hybridMultilevel"/>
    <w:tmpl w:val="16344B00"/>
    <w:lvl w:ilvl="0" w:tplc="305207F6">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4E8B788F"/>
    <w:multiLevelType w:val="hybridMultilevel"/>
    <w:tmpl w:val="5A04A9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0E3550F"/>
    <w:multiLevelType w:val="hybridMultilevel"/>
    <w:tmpl w:val="AA365648"/>
    <w:lvl w:ilvl="0" w:tplc="A9D4AC76">
      <w:numFmt w:val="decimal"/>
      <w:lvlText w:val="%1: "/>
      <w:lvlJc w:val="left"/>
      <w:pPr>
        <w:ind w:left="72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52DC7C0D"/>
    <w:multiLevelType w:val="hybridMultilevel"/>
    <w:tmpl w:val="9EC6BF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6BD5503"/>
    <w:multiLevelType w:val="hybridMultilevel"/>
    <w:tmpl w:val="3BF816A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58B85BEC"/>
    <w:multiLevelType w:val="hybridMultilevel"/>
    <w:tmpl w:val="4B74353A"/>
    <w:lvl w:ilvl="0" w:tplc="918ADB0E">
      <w:start w:val="1"/>
      <w:numFmt w:val="low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5C531C8F"/>
    <w:multiLevelType w:val="hybridMultilevel"/>
    <w:tmpl w:val="A8184BA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15:restartNumberingAfterBreak="0">
    <w:nsid w:val="61D62BC7"/>
    <w:multiLevelType w:val="hybridMultilevel"/>
    <w:tmpl w:val="97783AC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62D25B40"/>
    <w:multiLevelType w:val="hybridMultilevel"/>
    <w:tmpl w:val="D1BA7CBE"/>
    <w:lvl w:ilvl="0" w:tplc="FCC6E814">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3B856E4"/>
    <w:multiLevelType w:val="hybridMultilevel"/>
    <w:tmpl w:val="7AD0E432"/>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15:restartNumberingAfterBreak="0">
    <w:nsid w:val="650D728E"/>
    <w:multiLevelType w:val="hybridMultilevel"/>
    <w:tmpl w:val="E31681E8"/>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53149CF"/>
    <w:multiLevelType w:val="hybridMultilevel"/>
    <w:tmpl w:val="CCC2D03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9757D0E"/>
    <w:multiLevelType w:val="hybridMultilevel"/>
    <w:tmpl w:val="971A4E9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0" w15:restartNumberingAfterBreak="0">
    <w:nsid w:val="6D3734BA"/>
    <w:multiLevelType w:val="hybridMultilevel"/>
    <w:tmpl w:val="F836D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D9E1C3C"/>
    <w:multiLevelType w:val="hybridMultilevel"/>
    <w:tmpl w:val="C346F95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F9032DC"/>
    <w:multiLevelType w:val="hybridMultilevel"/>
    <w:tmpl w:val="A808D19A"/>
    <w:lvl w:ilvl="0" w:tplc="FBAE06A4">
      <w:start w:val="1"/>
      <w:numFmt w:val="decimal"/>
      <w:lvlText w:val="%1."/>
      <w:lvlJc w:val="left"/>
      <w:pPr>
        <w:ind w:left="502" w:hanging="360"/>
      </w:pPr>
      <w:rPr>
        <w:b w:val="0"/>
        <w:bCs w:val="0"/>
        <w:i w:val="0"/>
        <w:iCs w:val="0"/>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15:restartNumberingAfterBreak="0">
    <w:nsid w:val="722D0A3D"/>
    <w:multiLevelType w:val="hybridMultilevel"/>
    <w:tmpl w:val="130056A6"/>
    <w:lvl w:ilvl="0" w:tplc="F5C04D9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2B5653C"/>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773F0E79"/>
    <w:multiLevelType w:val="hybridMultilevel"/>
    <w:tmpl w:val="C76E80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A2F1FAD"/>
    <w:multiLevelType w:val="multilevel"/>
    <w:tmpl w:val="62E441B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1250387208">
    <w:abstractNumId w:val="36"/>
  </w:num>
  <w:num w:numId="2" w16cid:durableId="1289706519">
    <w:abstractNumId w:val="35"/>
  </w:num>
  <w:num w:numId="3" w16cid:durableId="618683609">
    <w:abstractNumId w:val="9"/>
  </w:num>
  <w:num w:numId="4" w16cid:durableId="525601338">
    <w:abstractNumId w:val="20"/>
  </w:num>
  <w:num w:numId="5" w16cid:durableId="659895156">
    <w:abstractNumId w:val="25"/>
  </w:num>
  <w:num w:numId="6" w16cid:durableId="1110012519">
    <w:abstractNumId w:val="16"/>
  </w:num>
  <w:num w:numId="7" w16cid:durableId="402679459">
    <w:abstractNumId w:val="7"/>
  </w:num>
  <w:num w:numId="8" w16cid:durableId="841970269">
    <w:abstractNumId w:val="27"/>
  </w:num>
  <w:num w:numId="9" w16cid:durableId="379524148">
    <w:abstractNumId w:val="31"/>
  </w:num>
  <w:num w:numId="10" w16cid:durableId="1649898979">
    <w:abstractNumId w:val="2"/>
  </w:num>
  <w:num w:numId="11" w16cid:durableId="839929527">
    <w:abstractNumId w:val="32"/>
  </w:num>
  <w:num w:numId="12" w16cid:durableId="1382636494">
    <w:abstractNumId w:val="6"/>
  </w:num>
  <w:num w:numId="13" w16cid:durableId="1959752757">
    <w:abstractNumId w:val="18"/>
  </w:num>
  <w:num w:numId="14" w16cid:durableId="334573122">
    <w:abstractNumId w:val="22"/>
  </w:num>
  <w:num w:numId="15" w16cid:durableId="803933400">
    <w:abstractNumId w:val="28"/>
  </w:num>
  <w:num w:numId="16" w16cid:durableId="1360663454">
    <w:abstractNumId w:val="15"/>
  </w:num>
  <w:num w:numId="17" w16cid:durableId="637148219">
    <w:abstractNumId w:val="14"/>
  </w:num>
  <w:num w:numId="18" w16cid:durableId="2139563881">
    <w:abstractNumId w:val="26"/>
  </w:num>
  <w:num w:numId="19" w16cid:durableId="479469922">
    <w:abstractNumId w:val="17"/>
  </w:num>
  <w:num w:numId="20" w16cid:durableId="1984119186">
    <w:abstractNumId w:val="4"/>
  </w:num>
  <w:num w:numId="21" w16cid:durableId="1594633000">
    <w:abstractNumId w:val="8"/>
  </w:num>
  <w:num w:numId="22" w16cid:durableId="665474340">
    <w:abstractNumId w:val="19"/>
  </w:num>
  <w:num w:numId="23" w16cid:durableId="362680224">
    <w:abstractNumId w:val="33"/>
  </w:num>
  <w:num w:numId="24" w16cid:durableId="875234260">
    <w:abstractNumId w:val="30"/>
  </w:num>
  <w:num w:numId="25" w16cid:durableId="356540783">
    <w:abstractNumId w:val="12"/>
  </w:num>
  <w:num w:numId="26" w16cid:durableId="302347623">
    <w:abstractNumId w:val="11"/>
  </w:num>
  <w:num w:numId="27" w16cid:durableId="899095583">
    <w:abstractNumId w:val="24"/>
  </w:num>
  <w:num w:numId="28" w16cid:durableId="345517982">
    <w:abstractNumId w:val="34"/>
  </w:num>
  <w:num w:numId="29" w16cid:durableId="1905488450">
    <w:abstractNumId w:val="3"/>
  </w:num>
  <w:num w:numId="30" w16cid:durableId="1134180437">
    <w:abstractNumId w:val="0"/>
  </w:num>
  <w:num w:numId="31" w16cid:durableId="1837720542">
    <w:abstractNumId w:val="1"/>
  </w:num>
  <w:num w:numId="32" w16cid:durableId="1677464249">
    <w:abstractNumId w:val="5"/>
  </w:num>
  <w:num w:numId="33" w16cid:durableId="725882973">
    <w:abstractNumId w:val="29"/>
  </w:num>
  <w:num w:numId="34" w16cid:durableId="1522478034">
    <w:abstractNumId w:val="23"/>
  </w:num>
  <w:num w:numId="35" w16cid:durableId="1022440049">
    <w:abstractNumId w:val="13"/>
  </w:num>
  <w:num w:numId="36" w16cid:durableId="1342274916">
    <w:abstractNumId w:val="10"/>
  </w:num>
  <w:num w:numId="37" w16cid:durableId="2016154847">
    <w:abstractNumId w:val="21"/>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Ian Townend">
    <w15:presenceInfo w15:providerId="Windows Live" w15:userId="fef2681617fd08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ht_reference_style&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sv9fdvxxw0ss5geav2oxv0s15saz05p5zzwd&quot;&gt;MyRefs-EN20&lt;record-ids&gt;&lt;item&gt;93&lt;/item&gt;&lt;item&gt;167&lt;/item&gt;&lt;item&gt;236&lt;/item&gt;&lt;item&gt;249&lt;/item&gt;&lt;item&gt;277&lt;/item&gt;&lt;item&gt;320&lt;/item&gt;&lt;item&gt;336&lt;/item&gt;&lt;item&gt;337&lt;/item&gt;&lt;item&gt;338&lt;/item&gt;&lt;item&gt;339&lt;/item&gt;&lt;item&gt;516&lt;/item&gt;&lt;item&gt;564&lt;/item&gt;&lt;item&gt;572&lt;/item&gt;&lt;item&gt;573&lt;/item&gt;&lt;item&gt;577&lt;/item&gt;&lt;item&gt;580&lt;/item&gt;&lt;item&gt;3145&lt;/item&gt;&lt;item&gt;3358&lt;/item&gt;&lt;item&gt;3601&lt;/item&gt;&lt;item&gt;3690&lt;/item&gt;&lt;item&gt;3719&lt;/item&gt;&lt;item&gt;3720&lt;/item&gt;&lt;item&gt;3721&lt;/item&gt;&lt;item&gt;3818&lt;/item&gt;&lt;item&gt;3837&lt;/item&gt;&lt;item&gt;3858&lt;/item&gt;&lt;item&gt;3874&lt;/item&gt;&lt;item&gt;3976&lt;/item&gt;&lt;item&gt;4131&lt;/item&gt;&lt;item&gt;4142&lt;/item&gt;&lt;item&gt;4246&lt;/item&gt;&lt;item&gt;4279&lt;/item&gt;&lt;item&gt;4427&lt;/item&gt;&lt;item&gt;4642&lt;/item&gt;&lt;item&gt;4643&lt;/item&gt;&lt;item&gt;4665&lt;/item&gt;&lt;item&gt;4836&lt;/item&gt;&lt;item&gt;4837&lt;/item&gt;&lt;item&gt;4845&lt;/item&gt;&lt;item&gt;4851&lt;/item&gt;&lt;item&gt;5067&lt;/item&gt;&lt;item&gt;5347&lt;/item&gt;&lt;item&gt;5348&lt;/item&gt;&lt;item&gt;5349&lt;/item&gt;&lt;item&gt;5351&lt;/item&gt;&lt;item&gt;5354&lt;/item&gt;&lt;item&gt;5355&lt;/item&gt;&lt;item&gt;5356&lt;/item&gt;&lt;item&gt;5357&lt;/item&gt;&lt;item&gt;5518&lt;/item&gt;&lt;item&gt;5542&lt;/item&gt;&lt;item&gt;5756&lt;/item&gt;&lt;item&gt;6322&lt;/item&gt;&lt;item&gt;6350&lt;/item&gt;&lt;item&gt;6359&lt;/item&gt;&lt;/record-ids&gt;&lt;/item&gt;&lt;/Libraries&gt;"/>
  </w:docVars>
  <w:rsids>
    <w:rsidRoot w:val="006E07E6"/>
    <w:rsid w:val="00003561"/>
    <w:rsid w:val="00003DEF"/>
    <w:rsid w:val="00004876"/>
    <w:rsid w:val="00005E68"/>
    <w:rsid w:val="00006880"/>
    <w:rsid w:val="000216C5"/>
    <w:rsid w:val="00021C4C"/>
    <w:rsid w:val="00022AC8"/>
    <w:rsid w:val="00023225"/>
    <w:rsid w:val="00033427"/>
    <w:rsid w:val="00034A10"/>
    <w:rsid w:val="00035216"/>
    <w:rsid w:val="0003736A"/>
    <w:rsid w:val="000419C2"/>
    <w:rsid w:val="00042765"/>
    <w:rsid w:val="00046A70"/>
    <w:rsid w:val="00055C4B"/>
    <w:rsid w:val="000576AA"/>
    <w:rsid w:val="000622D3"/>
    <w:rsid w:val="000701AB"/>
    <w:rsid w:val="00070354"/>
    <w:rsid w:val="00071FD7"/>
    <w:rsid w:val="00072975"/>
    <w:rsid w:val="00075301"/>
    <w:rsid w:val="00076DEC"/>
    <w:rsid w:val="00081328"/>
    <w:rsid w:val="00082C10"/>
    <w:rsid w:val="00083EE2"/>
    <w:rsid w:val="0009015E"/>
    <w:rsid w:val="00097A84"/>
    <w:rsid w:val="00097ED7"/>
    <w:rsid w:val="000A4EC1"/>
    <w:rsid w:val="000A739E"/>
    <w:rsid w:val="000B08B8"/>
    <w:rsid w:val="000B34A8"/>
    <w:rsid w:val="000B4511"/>
    <w:rsid w:val="000C141B"/>
    <w:rsid w:val="000C2299"/>
    <w:rsid w:val="000C3F27"/>
    <w:rsid w:val="000D3A25"/>
    <w:rsid w:val="000D4F94"/>
    <w:rsid w:val="000D5CAA"/>
    <w:rsid w:val="000E6A78"/>
    <w:rsid w:val="000E7B93"/>
    <w:rsid w:val="000F3EF4"/>
    <w:rsid w:val="000F4677"/>
    <w:rsid w:val="000F7058"/>
    <w:rsid w:val="00102263"/>
    <w:rsid w:val="00102716"/>
    <w:rsid w:val="001039C8"/>
    <w:rsid w:val="0010439D"/>
    <w:rsid w:val="00107BC4"/>
    <w:rsid w:val="001108D7"/>
    <w:rsid w:val="00110E49"/>
    <w:rsid w:val="00112B05"/>
    <w:rsid w:val="00114962"/>
    <w:rsid w:val="001167FA"/>
    <w:rsid w:val="001215DE"/>
    <w:rsid w:val="00122303"/>
    <w:rsid w:val="00130B09"/>
    <w:rsid w:val="001346F7"/>
    <w:rsid w:val="00135170"/>
    <w:rsid w:val="00135876"/>
    <w:rsid w:val="00135C0D"/>
    <w:rsid w:val="001364D5"/>
    <w:rsid w:val="0014002B"/>
    <w:rsid w:val="00144230"/>
    <w:rsid w:val="001514F3"/>
    <w:rsid w:val="0015701C"/>
    <w:rsid w:val="0015740D"/>
    <w:rsid w:val="001601FD"/>
    <w:rsid w:val="0016068C"/>
    <w:rsid w:val="00164959"/>
    <w:rsid w:val="00165493"/>
    <w:rsid w:val="0016732C"/>
    <w:rsid w:val="00170237"/>
    <w:rsid w:val="00171251"/>
    <w:rsid w:val="00174DDC"/>
    <w:rsid w:val="00175AF0"/>
    <w:rsid w:val="00177074"/>
    <w:rsid w:val="00180773"/>
    <w:rsid w:val="00181C19"/>
    <w:rsid w:val="00184881"/>
    <w:rsid w:val="001879DF"/>
    <w:rsid w:val="0019338B"/>
    <w:rsid w:val="00197F5F"/>
    <w:rsid w:val="001A2B14"/>
    <w:rsid w:val="001B2DEB"/>
    <w:rsid w:val="001B3602"/>
    <w:rsid w:val="001B4194"/>
    <w:rsid w:val="001B4432"/>
    <w:rsid w:val="001C23D4"/>
    <w:rsid w:val="001D019E"/>
    <w:rsid w:val="001D3E33"/>
    <w:rsid w:val="001D4E28"/>
    <w:rsid w:val="001D6597"/>
    <w:rsid w:val="001D6A06"/>
    <w:rsid w:val="001E2023"/>
    <w:rsid w:val="001E21AB"/>
    <w:rsid w:val="001E577C"/>
    <w:rsid w:val="001E6457"/>
    <w:rsid w:val="001E7F1B"/>
    <w:rsid w:val="001F1BEE"/>
    <w:rsid w:val="001F5361"/>
    <w:rsid w:val="001F6271"/>
    <w:rsid w:val="0020050A"/>
    <w:rsid w:val="00200791"/>
    <w:rsid w:val="00200921"/>
    <w:rsid w:val="00202C49"/>
    <w:rsid w:val="00203A29"/>
    <w:rsid w:val="00206E24"/>
    <w:rsid w:val="002115F5"/>
    <w:rsid w:val="002146F9"/>
    <w:rsid w:val="00215D41"/>
    <w:rsid w:val="00222008"/>
    <w:rsid w:val="00224BF4"/>
    <w:rsid w:val="00232990"/>
    <w:rsid w:val="00232AD2"/>
    <w:rsid w:val="002348F9"/>
    <w:rsid w:val="0023784D"/>
    <w:rsid w:val="00242AA2"/>
    <w:rsid w:val="002443F6"/>
    <w:rsid w:val="00246ED5"/>
    <w:rsid w:val="00251B2C"/>
    <w:rsid w:val="002543BD"/>
    <w:rsid w:val="00255778"/>
    <w:rsid w:val="00255FEA"/>
    <w:rsid w:val="00257139"/>
    <w:rsid w:val="002576B9"/>
    <w:rsid w:val="002611D9"/>
    <w:rsid w:val="00264758"/>
    <w:rsid w:val="00266398"/>
    <w:rsid w:val="00275003"/>
    <w:rsid w:val="00276735"/>
    <w:rsid w:val="002807A5"/>
    <w:rsid w:val="0028260F"/>
    <w:rsid w:val="002878D7"/>
    <w:rsid w:val="00287E79"/>
    <w:rsid w:val="00291D56"/>
    <w:rsid w:val="00292BBB"/>
    <w:rsid w:val="002932DE"/>
    <w:rsid w:val="002943DB"/>
    <w:rsid w:val="00297931"/>
    <w:rsid w:val="002A16F7"/>
    <w:rsid w:val="002A3CCC"/>
    <w:rsid w:val="002A4AD8"/>
    <w:rsid w:val="002A576D"/>
    <w:rsid w:val="002A6CEF"/>
    <w:rsid w:val="002A709E"/>
    <w:rsid w:val="002A7915"/>
    <w:rsid w:val="002B01B0"/>
    <w:rsid w:val="002B5D8C"/>
    <w:rsid w:val="002B6717"/>
    <w:rsid w:val="002C3DD8"/>
    <w:rsid w:val="002C4891"/>
    <w:rsid w:val="002D59A8"/>
    <w:rsid w:val="002D6A18"/>
    <w:rsid w:val="002D6B15"/>
    <w:rsid w:val="002E0189"/>
    <w:rsid w:val="002E3311"/>
    <w:rsid w:val="002E57CB"/>
    <w:rsid w:val="002E788D"/>
    <w:rsid w:val="002F0B4C"/>
    <w:rsid w:val="002F2442"/>
    <w:rsid w:val="002F6AEE"/>
    <w:rsid w:val="0030240B"/>
    <w:rsid w:val="003024EE"/>
    <w:rsid w:val="00302FBD"/>
    <w:rsid w:val="0030542C"/>
    <w:rsid w:val="003060A9"/>
    <w:rsid w:val="003130B5"/>
    <w:rsid w:val="00317259"/>
    <w:rsid w:val="00325424"/>
    <w:rsid w:val="00325D07"/>
    <w:rsid w:val="003410B3"/>
    <w:rsid w:val="00341160"/>
    <w:rsid w:val="00342381"/>
    <w:rsid w:val="0034250B"/>
    <w:rsid w:val="00343E78"/>
    <w:rsid w:val="003464A3"/>
    <w:rsid w:val="00346A76"/>
    <w:rsid w:val="003568AC"/>
    <w:rsid w:val="00356F03"/>
    <w:rsid w:val="00370430"/>
    <w:rsid w:val="003738A2"/>
    <w:rsid w:val="00377595"/>
    <w:rsid w:val="00377C29"/>
    <w:rsid w:val="00380145"/>
    <w:rsid w:val="003808C6"/>
    <w:rsid w:val="00380B1D"/>
    <w:rsid w:val="003818C1"/>
    <w:rsid w:val="003826FF"/>
    <w:rsid w:val="00383E2C"/>
    <w:rsid w:val="00384E27"/>
    <w:rsid w:val="00385C3D"/>
    <w:rsid w:val="00386788"/>
    <w:rsid w:val="00391859"/>
    <w:rsid w:val="0039375C"/>
    <w:rsid w:val="00395A77"/>
    <w:rsid w:val="00395A92"/>
    <w:rsid w:val="00396C5F"/>
    <w:rsid w:val="003974F3"/>
    <w:rsid w:val="00397CD9"/>
    <w:rsid w:val="003A293E"/>
    <w:rsid w:val="003A2B43"/>
    <w:rsid w:val="003B0931"/>
    <w:rsid w:val="003B0DCE"/>
    <w:rsid w:val="003B1073"/>
    <w:rsid w:val="003B42DB"/>
    <w:rsid w:val="003B797A"/>
    <w:rsid w:val="003C2038"/>
    <w:rsid w:val="003D4AAF"/>
    <w:rsid w:val="003D66BC"/>
    <w:rsid w:val="003E05BF"/>
    <w:rsid w:val="003E28CD"/>
    <w:rsid w:val="003E3D10"/>
    <w:rsid w:val="003E57B5"/>
    <w:rsid w:val="003F0206"/>
    <w:rsid w:val="003F1356"/>
    <w:rsid w:val="003F2368"/>
    <w:rsid w:val="003F2BDA"/>
    <w:rsid w:val="003F2C13"/>
    <w:rsid w:val="003F3B72"/>
    <w:rsid w:val="003F4A2A"/>
    <w:rsid w:val="003F50B5"/>
    <w:rsid w:val="003F5BEC"/>
    <w:rsid w:val="003F6097"/>
    <w:rsid w:val="004020AF"/>
    <w:rsid w:val="00402D3B"/>
    <w:rsid w:val="004059C5"/>
    <w:rsid w:val="00406155"/>
    <w:rsid w:val="004078DA"/>
    <w:rsid w:val="004127DB"/>
    <w:rsid w:val="00412930"/>
    <w:rsid w:val="00413084"/>
    <w:rsid w:val="00415314"/>
    <w:rsid w:val="004159A0"/>
    <w:rsid w:val="00420760"/>
    <w:rsid w:val="00433357"/>
    <w:rsid w:val="00435A63"/>
    <w:rsid w:val="00436222"/>
    <w:rsid w:val="00446E69"/>
    <w:rsid w:val="00450E46"/>
    <w:rsid w:val="00451D91"/>
    <w:rsid w:val="004535AD"/>
    <w:rsid w:val="00454053"/>
    <w:rsid w:val="0045762E"/>
    <w:rsid w:val="00460DB7"/>
    <w:rsid w:val="0046298A"/>
    <w:rsid w:val="00464134"/>
    <w:rsid w:val="00464474"/>
    <w:rsid w:val="004651D6"/>
    <w:rsid w:val="004665D6"/>
    <w:rsid w:val="004677A7"/>
    <w:rsid w:val="004723B1"/>
    <w:rsid w:val="00473445"/>
    <w:rsid w:val="0048103A"/>
    <w:rsid w:val="004821A1"/>
    <w:rsid w:val="00482B83"/>
    <w:rsid w:val="004830E7"/>
    <w:rsid w:val="00487AD7"/>
    <w:rsid w:val="004924EF"/>
    <w:rsid w:val="004925C7"/>
    <w:rsid w:val="004928D1"/>
    <w:rsid w:val="00493738"/>
    <w:rsid w:val="004A20E2"/>
    <w:rsid w:val="004A51F5"/>
    <w:rsid w:val="004A5541"/>
    <w:rsid w:val="004B2C5F"/>
    <w:rsid w:val="004B355E"/>
    <w:rsid w:val="004B462D"/>
    <w:rsid w:val="004B7072"/>
    <w:rsid w:val="004C0211"/>
    <w:rsid w:val="004C2A38"/>
    <w:rsid w:val="004C75D7"/>
    <w:rsid w:val="004D2BB9"/>
    <w:rsid w:val="004D2E0A"/>
    <w:rsid w:val="004D511E"/>
    <w:rsid w:val="004D6893"/>
    <w:rsid w:val="004E0EFE"/>
    <w:rsid w:val="004E1131"/>
    <w:rsid w:val="004E4B37"/>
    <w:rsid w:val="004E5625"/>
    <w:rsid w:val="004E564E"/>
    <w:rsid w:val="004E658C"/>
    <w:rsid w:val="004F05C3"/>
    <w:rsid w:val="004F1C7A"/>
    <w:rsid w:val="004F3680"/>
    <w:rsid w:val="004F4186"/>
    <w:rsid w:val="004F56A4"/>
    <w:rsid w:val="004F65D6"/>
    <w:rsid w:val="004F66F3"/>
    <w:rsid w:val="00505841"/>
    <w:rsid w:val="00506DB7"/>
    <w:rsid w:val="00507C5E"/>
    <w:rsid w:val="00515826"/>
    <w:rsid w:val="005200EA"/>
    <w:rsid w:val="00523F62"/>
    <w:rsid w:val="00526A5B"/>
    <w:rsid w:val="00534101"/>
    <w:rsid w:val="00534381"/>
    <w:rsid w:val="00537048"/>
    <w:rsid w:val="00537289"/>
    <w:rsid w:val="005449E6"/>
    <w:rsid w:val="00546A5D"/>
    <w:rsid w:val="00550891"/>
    <w:rsid w:val="0055399E"/>
    <w:rsid w:val="00560F6C"/>
    <w:rsid w:val="005616C7"/>
    <w:rsid w:val="0056182F"/>
    <w:rsid w:val="00570D03"/>
    <w:rsid w:val="005718CE"/>
    <w:rsid w:val="0057197E"/>
    <w:rsid w:val="005745E6"/>
    <w:rsid w:val="00586D87"/>
    <w:rsid w:val="00591B31"/>
    <w:rsid w:val="005925FA"/>
    <w:rsid w:val="0059731B"/>
    <w:rsid w:val="00597399"/>
    <w:rsid w:val="005A035C"/>
    <w:rsid w:val="005A5720"/>
    <w:rsid w:val="005B0B63"/>
    <w:rsid w:val="005B54B7"/>
    <w:rsid w:val="005B5B11"/>
    <w:rsid w:val="005B69E1"/>
    <w:rsid w:val="005B7B14"/>
    <w:rsid w:val="005C13F7"/>
    <w:rsid w:val="005C42B0"/>
    <w:rsid w:val="005C6C5C"/>
    <w:rsid w:val="005C7C02"/>
    <w:rsid w:val="005E035C"/>
    <w:rsid w:val="005E12DE"/>
    <w:rsid w:val="005E2FF4"/>
    <w:rsid w:val="005E478D"/>
    <w:rsid w:val="005E483B"/>
    <w:rsid w:val="005E48CE"/>
    <w:rsid w:val="005F0252"/>
    <w:rsid w:val="005F0292"/>
    <w:rsid w:val="005F048B"/>
    <w:rsid w:val="005F39E1"/>
    <w:rsid w:val="0060248E"/>
    <w:rsid w:val="006049BF"/>
    <w:rsid w:val="00606B31"/>
    <w:rsid w:val="0061492B"/>
    <w:rsid w:val="006155EC"/>
    <w:rsid w:val="0062082B"/>
    <w:rsid w:val="00623968"/>
    <w:rsid w:val="00626731"/>
    <w:rsid w:val="006278EC"/>
    <w:rsid w:val="00632E5D"/>
    <w:rsid w:val="00633823"/>
    <w:rsid w:val="00635D1F"/>
    <w:rsid w:val="00635F8E"/>
    <w:rsid w:val="0063658F"/>
    <w:rsid w:val="00643374"/>
    <w:rsid w:val="0064712C"/>
    <w:rsid w:val="00650EF1"/>
    <w:rsid w:val="00651934"/>
    <w:rsid w:val="00652AD0"/>
    <w:rsid w:val="00652CEA"/>
    <w:rsid w:val="00655616"/>
    <w:rsid w:val="0065577B"/>
    <w:rsid w:val="00657859"/>
    <w:rsid w:val="00661D0C"/>
    <w:rsid w:val="00664DD2"/>
    <w:rsid w:val="00665BBB"/>
    <w:rsid w:val="00665BF6"/>
    <w:rsid w:val="00667BEC"/>
    <w:rsid w:val="00675388"/>
    <w:rsid w:val="00677774"/>
    <w:rsid w:val="00677DCF"/>
    <w:rsid w:val="0068239F"/>
    <w:rsid w:val="00690649"/>
    <w:rsid w:val="00690E42"/>
    <w:rsid w:val="00693A14"/>
    <w:rsid w:val="00694772"/>
    <w:rsid w:val="006957EE"/>
    <w:rsid w:val="006965F5"/>
    <w:rsid w:val="006A304E"/>
    <w:rsid w:val="006A4384"/>
    <w:rsid w:val="006A5816"/>
    <w:rsid w:val="006A6BF5"/>
    <w:rsid w:val="006A7595"/>
    <w:rsid w:val="006A78E8"/>
    <w:rsid w:val="006A7C83"/>
    <w:rsid w:val="006B1104"/>
    <w:rsid w:val="006B3F4F"/>
    <w:rsid w:val="006B501C"/>
    <w:rsid w:val="006B68C5"/>
    <w:rsid w:val="006B7F6E"/>
    <w:rsid w:val="006C30BF"/>
    <w:rsid w:val="006C3F0F"/>
    <w:rsid w:val="006C5A5D"/>
    <w:rsid w:val="006D6555"/>
    <w:rsid w:val="006D7839"/>
    <w:rsid w:val="006D7912"/>
    <w:rsid w:val="006E07E6"/>
    <w:rsid w:val="006E0A1B"/>
    <w:rsid w:val="006F4E5E"/>
    <w:rsid w:val="00701F1A"/>
    <w:rsid w:val="007115D7"/>
    <w:rsid w:val="00715E5D"/>
    <w:rsid w:val="00715F22"/>
    <w:rsid w:val="00716A65"/>
    <w:rsid w:val="007225E3"/>
    <w:rsid w:val="00725871"/>
    <w:rsid w:val="00727945"/>
    <w:rsid w:val="00733B80"/>
    <w:rsid w:val="007354C3"/>
    <w:rsid w:val="007359D0"/>
    <w:rsid w:val="0074173F"/>
    <w:rsid w:val="00742618"/>
    <w:rsid w:val="00745411"/>
    <w:rsid w:val="007469D4"/>
    <w:rsid w:val="00747698"/>
    <w:rsid w:val="00747F90"/>
    <w:rsid w:val="00752230"/>
    <w:rsid w:val="00752523"/>
    <w:rsid w:val="0075257F"/>
    <w:rsid w:val="007529AA"/>
    <w:rsid w:val="007535E9"/>
    <w:rsid w:val="00753CE3"/>
    <w:rsid w:val="00755691"/>
    <w:rsid w:val="00756E6F"/>
    <w:rsid w:val="00757C40"/>
    <w:rsid w:val="007645DE"/>
    <w:rsid w:val="0076785E"/>
    <w:rsid w:val="0078288C"/>
    <w:rsid w:val="00791E80"/>
    <w:rsid w:val="00792258"/>
    <w:rsid w:val="0079493D"/>
    <w:rsid w:val="007A0734"/>
    <w:rsid w:val="007A2442"/>
    <w:rsid w:val="007A514B"/>
    <w:rsid w:val="007A63A2"/>
    <w:rsid w:val="007B1E01"/>
    <w:rsid w:val="007B687F"/>
    <w:rsid w:val="007C7887"/>
    <w:rsid w:val="007D10DD"/>
    <w:rsid w:val="007D3120"/>
    <w:rsid w:val="007D4209"/>
    <w:rsid w:val="007D4DCC"/>
    <w:rsid w:val="007E3EBB"/>
    <w:rsid w:val="007E7898"/>
    <w:rsid w:val="007E7E88"/>
    <w:rsid w:val="007F16AF"/>
    <w:rsid w:val="007F79EA"/>
    <w:rsid w:val="008006CB"/>
    <w:rsid w:val="0080129C"/>
    <w:rsid w:val="00806977"/>
    <w:rsid w:val="00807004"/>
    <w:rsid w:val="00812A0D"/>
    <w:rsid w:val="00823AF2"/>
    <w:rsid w:val="00827A8B"/>
    <w:rsid w:val="00832828"/>
    <w:rsid w:val="0083348A"/>
    <w:rsid w:val="008375D5"/>
    <w:rsid w:val="00842918"/>
    <w:rsid w:val="008472D7"/>
    <w:rsid w:val="00847932"/>
    <w:rsid w:val="00852CB8"/>
    <w:rsid w:val="00856100"/>
    <w:rsid w:val="00861C15"/>
    <w:rsid w:val="0086478D"/>
    <w:rsid w:val="008651A8"/>
    <w:rsid w:val="00870B39"/>
    <w:rsid w:val="00871CA4"/>
    <w:rsid w:val="00874AA9"/>
    <w:rsid w:val="00874FAD"/>
    <w:rsid w:val="00880F28"/>
    <w:rsid w:val="00881910"/>
    <w:rsid w:val="00883E31"/>
    <w:rsid w:val="00884009"/>
    <w:rsid w:val="00885342"/>
    <w:rsid w:val="00894E66"/>
    <w:rsid w:val="008A6841"/>
    <w:rsid w:val="008A7120"/>
    <w:rsid w:val="008A715A"/>
    <w:rsid w:val="008B197F"/>
    <w:rsid w:val="008B3469"/>
    <w:rsid w:val="008B6484"/>
    <w:rsid w:val="008C0695"/>
    <w:rsid w:val="008C0706"/>
    <w:rsid w:val="008C2021"/>
    <w:rsid w:val="008C353A"/>
    <w:rsid w:val="008C380F"/>
    <w:rsid w:val="008C5FA5"/>
    <w:rsid w:val="008C6F77"/>
    <w:rsid w:val="008D15C6"/>
    <w:rsid w:val="008D1912"/>
    <w:rsid w:val="008D64C8"/>
    <w:rsid w:val="008D6CE9"/>
    <w:rsid w:val="008F1079"/>
    <w:rsid w:val="008F2E44"/>
    <w:rsid w:val="008F3C22"/>
    <w:rsid w:val="008F76CA"/>
    <w:rsid w:val="00901B50"/>
    <w:rsid w:val="0090555D"/>
    <w:rsid w:val="0090629B"/>
    <w:rsid w:val="00906E26"/>
    <w:rsid w:val="00911478"/>
    <w:rsid w:val="00911B36"/>
    <w:rsid w:val="00912568"/>
    <w:rsid w:val="00912727"/>
    <w:rsid w:val="00917F6D"/>
    <w:rsid w:val="009216DF"/>
    <w:rsid w:val="00921E4D"/>
    <w:rsid w:val="00927E1B"/>
    <w:rsid w:val="0093044F"/>
    <w:rsid w:val="00943E5E"/>
    <w:rsid w:val="009440FA"/>
    <w:rsid w:val="00947FFA"/>
    <w:rsid w:val="00951634"/>
    <w:rsid w:val="00954E19"/>
    <w:rsid w:val="00954F4C"/>
    <w:rsid w:val="00955119"/>
    <w:rsid w:val="00955804"/>
    <w:rsid w:val="009571E2"/>
    <w:rsid w:val="0095781E"/>
    <w:rsid w:val="009647A0"/>
    <w:rsid w:val="00964C3C"/>
    <w:rsid w:val="00967F88"/>
    <w:rsid w:val="00971446"/>
    <w:rsid w:val="00977CE7"/>
    <w:rsid w:val="00980B83"/>
    <w:rsid w:val="00992C9F"/>
    <w:rsid w:val="00996327"/>
    <w:rsid w:val="00996F90"/>
    <w:rsid w:val="009A2220"/>
    <w:rsid w:val="009A2FDD"/>
    <w:rsid w:val="009A41E6"/>
    <w:rsid w:val="009A46E5"/>
    <w:rsid w:val="009A4EA5"/>
    <w:rsid w:val="009A50B9"/>
    <w:rsid w:val="009A717C"/>
    <w:rsid w:val="009B1D05"/>
    <w:rsid w:val="009B3E74"/>
    <w:rsid w:val="009B711E"/>
    <w:rsid w:val="009C129B"/>
    <w:rsid w:val="009C2E0C"/>
    <w:rsid w:val="009D1B75"/>
    <w:rsid w:val="009D3253"/>
    <w:rsid w:val="009D45F4"/>
    <w:rsid w:val="009D71B7"/>
    <w:rsid w:val="009E30CE"/>
    <w:rsid w:val="009F4310"/>
    <w:rsid w:val="00A05974"/>
    <w:rsid w:val="00A05F59"/>
    <w:rsid w:val="00A1065A"/>
    <w:rsid w:val="00A13788"/>
    <w:rsid w:val="00A13FD7"/>
    <w:rsid w:val="00A16924"/>
    <w:rsid w:val="00A21162"/>
    <w:rsid w:val="00A22190"/>
    <w:rsid w:val="00A2392F"/>
    <w:rsid w:val="00A25A6E"/>
    <w:rsid w:val="00A351D3"/>
    <w:rsid w:val="00A354C2"/>
    <w:rsid w:val="00A37363"/>
    <w:rsid w:val="00A460A0"/>
    <w:rsid w:val="00A472A0"/>
    <w:rsid w:val="00A52C37"/>
    <w:rsid w:val="00A55961"/>
    <w:rsid w:val="00A55DFC"/>
    <w:rsid w:val="00A573BF"/>
    <w:rsid w:val="00A61C6B"/>
    <w:rsid w:val="00A668A9"/>
    <w:rsid w:val="00A749E1"/>
    <w:rsid w:val="00A80777"/>
    <w:rsid w:val="00A86258"/>
    <w:rsid w:val="00A863DA"/>
    <w:rsid w:val="00AA263C"/>
    <w:rsid w:val="00AA49A0"/>
    <w:rsid w:val="00AA5809"/>
    <w:rsid w:val="00AB15B6"/>
    <w:rsid w:val="00AB17D5"/>
    <w:rsid w:val="00AB41D1"/>
    <w:rsid w:val="00AB54F8"/>
    <w:rsid w:val="00AB64F5"/>
    <w:rsid w:val="00AC003D"/>
    <w:rsid w:val="00AC14FA"/>
    <w:rsid w:val="00AC2FC9"/>
    <w:rsid w:val="00AC3EF3"/>
    <w:rsid w:val="00AC5DEE"/>
    <w:rsid w:val="00AD44F4"/>
    <w:rsid w:val="00AD6147"/>
    <w:rsid w:val="00AD7FBF"/>
    <w:rsid w:val="00AE1D23"/>
    <w:rsid w:val="00AE271F"/>
    <w:rsid w:val="00AF1CF4"/>
    <w:rsid w:val="00AF2990"/>
    <w:rsid w:val="00B00C44"/>
    <w:rsid w:val="00B02975"/>
    <w:rsid w:val="00B106BF"/>
    <w:rsid w:val="00B12FB4"/>
    <w:rsid w:val="00B148D4"/>
    <w:rsid w:val="00B20E18"/>
    <w:rsid w:val="00B22A66"/>
    <w:rsid w:val="00B25BCA"/>
    <w:rsid w:val="00B31D88"/>
    <w:rsid w:val="00B3754E"/>
    <w:rsid w:val="00B4248B"/>
    <w:rsid w:val="00B46BF5"/>
    <w:rsid w:val="00B52868"/>
    <w:rsid w:val="00B55A73"/>
    <w:rsid w:val="00B600B4"/>
    <w:rsid w:val="00B6201D"/>
    <w:rsid w:val="00B63E8A"/>
    <w:rsid w:val="00B66D15"/>
    <w:rsid w:val="00B67721"/>
    <w:rsid w:val="00B71ADC"/>
    <w:rsid w:val="00B72405"/>
    <w:rsid w:val="00B725B1"/>
    <w:rsid w:val="00B730FD"/>
    <w:rsid w:val="00B769AD"/>
    <w:rsid w:val="00B77C1F"/>
    <w:rsid w:val="00B8202D"/>
    <w:rsid w:val="00B84B0B"/>
    <w:rsid w:val="00B86C78"/>
    <w:rsid w:val="00B877C7"/>
    <w:rsid w:val="00B90E4C"/>
    <w:rsid w:val="00B94975"/>
    <w:rsid w:val="00B95389"/>
    <w:rsid w:val="00BA18BE"/>
    <w:rsid w:val="00BA1B20"/>
    <w:rsid w:val="00BA3AD0"/>
    <w:rsid w:val="00BB67CE"/>
    <w:rsid w:val="00BC07BB"/>
    <w:rsid w:val="00BC25B1"/>
    <w:rsid w:val="00BC3C44"/>
    <w:rsid w:val="00BC6BA4"/>
    <w:rsid w:val="00BC6D67"/>
    <w:rsid w:val="00BD1191"/>
    <w:rsid w:val="00BE0490"/>
    <w:rsid w:val="00BE09C7"/>
    <w:rsid w:val="00BE5035"/>
    <w:rsid w:val="00BE60E0"/>
    <w:rsid w:val="00BE7D5A"/>
    <w:rsid w:val="00BE7FF3"/>
    <w:rsid w:val="00BF52CF"/>
    <w:rsid w:val="00BF6946"/>
    <w:rsid w:val="00BF740B"/>
    <w:rsid w:val="00BF7E17"/>
    <w:rsid w:val="00C02C09"/>
    <w:rsid w:val="00C05462"/>
    <w:rsid w:val="00C10B6D"/>
    <w:rsid w:val="00C13DFB"/>
    <w:rsid w:val="00C14C9F"/>
    <w:rsid w:val="00C16A73"/>
    <w:rsid w:val="00C213BE"/>
    <w:rsid w:val="00C2361E"/>
    <w:rsid w:val="00C24808"/>
    <w:rsid w:val="00C26D5F"/>
    <w:rsid w:val="00C36814"/>
    <w:rsid w:val="00C36CD6"/>
    <w:rsid w:val="00C42070"/>
    <w:rsid w:val="00C42425"/>
    <w:rsid w:val="00C465B2"/>
    <w:rsid w:val="00C46BF3"/>
    <w:rsid w:val="00C477BF"/>
    <w:rsid w:val="00C51C1B"/>
    <w:rsid w:val="00C5311A"/>
    <w:rsid w:val="00C53969"/>
    <w:rsid w:val="00C5569B"/>
    <w:rsid w:val="00C5655A"/>
    <w:rsid w:val="00C61CF8"/>
    <w:rsid w:val="00C72118"/>
    <w:rsid w:val="00C7386B"/>
    <w:rsid w:val="00C73F37"/>
    <w:rsid w:val="00C807A8"/>
    <w:rsid w:val="00C81296"/>
    <w:rsid w:val="00C8560B"/>
    <w:rsid w:val="00C86B42"/>
    <w:rsid w:val="00C9194A"/>
    <w:rsid w:val="00C93C98"/>
    <w:rsid w:val="00C953E3"/>
    <w:rsid w:val="00CA060D"/>
    <w:rsid w:val="00CA0EC1"/>
    <w:rsid w:val="00CA13A8"/>
    <w:rsid w:val="00CA34AA"/>
    <w:rsid w:val="00CA4C00"/>
    <w:rsid w:val="00CA4EE9"/>
    <w:rsid w:val="00CA6E73"/>
    <w:rsid w:val="00CA7AE9"/>
    <w:rsid w:val="00CB0A9A"/>
    <w:rsid w:val="00CB19F4"/>
    <w:rsid w:val="00CB6861"/>
    <w:rsid w:val="00CC06A0"/>
    <w:rsid w:val="00CC0A41"/>
    <w:rsid w:val="00CC1B48"/>
    <w:rsid w:val="00CC1C53"/>
    <w:rsid w:val="00CC529E"/>
    <w:rsid w:val="00CC6E36"/>
    <w:rsid w:val="00CC7F93"/>
    <w:rsid w:val="00CD0441"/>
    <w:rsid w:val="00CD6077"/>
    <w:rsid w:val="00CE4381"/>
    <w:rsid w:val="00CF0EA2"/>
    <w:rsid w:val="00CF291E"/>
    <w:rsid w:val="00CF3BC5"/>
    <w:rsid w:val="00CF3BE9"/>
    <w:rsid w:val="00CF7D6F"/>
    <w:rsid w:val="00D00E66"/>
    <w:rsid w:val="00D03024"/>
    <w:rsid w:val="00D037BD"/>
    <w:rsid w:val="00D05967"/>
    <w:rsid w:val="00D06C8C"/>
    <w:rsid w:val="00D07F5E"/>
    <w:rsid w:val="00D14416"/>
    <w:rsid w:val="00D147CA"/>
    <w:rsid w:val="00D20F61"/>
    <w:rsid w:val="00D22CDB"/>
    <w:rsid w:val="00D26C90"/>
    <w:rsid w:val="00D30532"/>
    <w:rsid w:val="00D3176A"/>
    <w:rsid w:val="00D34B9E"/>
    <w:rsid w:val="00D35245"/>
    <w:rsid w:val="00D364E0"/>
    <w:rsid w:val="00D3749C"/>
    <w:rsid w:val="00D3797A"/>
    <w:rsid w:val="00D40671"/>
    <w:rsid w:val="00D4277E"/>
    <w:rsid w:val="00D44249"/>
    <w:rsid w:val="00D52B8E"/>
    <w:rsid w:val="00D5664B"/>
    <w:rsid w:val="00D5700B"/>
    <w:rsid w:val="00D6061A"/>
    <w:rsid w:val="00D617F3"/>
    <w:rsid w:val="00D6182E"/>
    <w:rsid w:val="00D74A57"/>
    <w:rsid w:val="00D7581C"/>
    <w:rsid w:val="00D81FA1"/>
    <w:rsid w:val="00D8226D"/>
    <w:rsid w:val="00D83280"/>
    <w:rsid w:val="00D83639"/>
    <w:rsid w:val="00D83CF8"/>
    <w:rsid w:val="00D8741B"/>
    <w:rsid w:val="00D911DC"/>
    <w:rsid w:val="00D91726"/>
    <w:rsid w:val="00D91F4F"/>
    <w:rsid w:val="00D92079"/>
    <w:rsid w:val="00D96480"/>
    <w:rsid w:val="00D966FA"/>
    <w:rsid w:val="00DA4DA8"/>
    <w:rsid w:val="00DA5748"/>
    <w:rsid w:val="00DA7B88"/>
    <w:rsid w:val="00DB13D8"/>
    <w:rsid w:val="00DB3457"/>
    <w:rsid w:val="00DB48B1"/>
    <w:rsid w:val="00DB55B7"/>
    <w:rsid w:val="00DB78A5"/>
    <w:rsid w:val="00DC5C24"/>
    <w:rsid w:val="00DD0B2E"/>
    <w:rsid w:val="00DD2775"/>
    <w:rsid w:val="00DD637D"/>
    <w:rsid w:val="00DE0170"/>
    <w:rsid w:val="00DE1831"/>
    <w:rsid w:val="00DF12C5"/>
    <w:rsid w:val="00DF202A"/>
    <w:rsid w:val="00DF2187"/>
    <w:rsid w:val="00DF557F"/>
    <w:rsid w:val="00DF5A44"/>
    <w:rsid w:val="00E027D9"/>
    <w:rsid w:val="00E05BB9"/>
    <w:rsid w:val="00E07D04"/>
    <w:rsid w:val="00E12151"/>
    <w:rsid w:val="00E13D9F"/>
    <w:rsid w:val="00E22B9B"/>
    <w:rsid w:val="00E23D12"/>
    <w:rsid w:val="00E23D21"/>
    <w:rsid w:val="00E248CB"/>
    <w:rsid w:val="00E27853"/>
    <w:rsid w:val="00E31799"/>
    <w:rsid w:val="00E3197F"/>
    <w:rsid w:val="00E3412C"/>
    <w:rsid w:val="00E35206"/>
    <w:rsid w:val="00E35798"/>
    <w:rsid w:val="00E3699C"/>
    <w:rsid w:val="00E37049"/>
    <w:rsid w:val="00E37EA7"/>
    <w:rsid w:val="00E40A90"/>
    <w:rsid w:val="00E4340D"/>
    <w:rsid w:val="00E4598E"/>
    <w:rsid w:val="00E4699F"/>
    <w:rsid w:val="00E47AEC"/>
    <w:rsid w:val="00E50E48"/>
    <w:rsid w:val="00E52CDD"/>
    <w:rsid w:val="00E52D19"/>
    <w:rsid w:val="00E5406E"/>
    <w:rsid w:val="00E605F9"/>
    <w:rsid w:val="00E65BEB"/>
    <w:rsid w:val="00E6735F"/>
    <w:rsid w:val="00E726C1"/>
    <w:rsid w:val="00E804EB"/>
    <w:rsid w:val="00E811F5"/>
    <w:rsid w:val="00E81412"/>
    <w:rsid w:val="00E81F35"/>
    <w:rsid w:val="00E832A2"/>
    <w:rsid w:val="00E847C0"/>
    <w:rsid w:val="00E85F52"/>
    <w:rsid w:val="00E9435E"/>
    <w:rsid w:val="00E95E76"/>
    <w:rsid w:val="00EA04E6"/>
    <w:rsid w:val="00EA1F78"/>
    <w:rsid w:val="00EA46D0"/>
    <w:rsid w:val="00EA5473"/>
    <w:rsid w:val="00EA56AB"/>
    <w:rsid w:val="00EA775C"/>
    <w:rsid w:val="00EB199D"/>
    <w:rsid w:val="00EB1E07"/>
    <w:rsid w:val="00EB31F5"/>
    <w:rsid w:val="00EB4FC6"/>
    <w:rsid w:val="00EB6D55"/>
    <w:rsid w:val="00EB7804"/>
    <w:rsid w:val="00EC2E55"/>
    <w:rsid w:val="00EC7199"/>
    <w:rsid w:val="00ED1EA7"/>
    <w:rsid w:val="00ED38C4"/>
    <w:rsid w:val="00ED56FE"/>
    <w:rsid w:val="00ED6B4F"/>
    <w:rsid w:val="00EE32A9"/>
    <w:rsid w:val="00EE339A"/>
    <w:rsid w:val="00EF4AFF"/>
    <w:rsid w:val="00EF7C65"/>
    <w:rsid w:val="00EF7EA1"/>
    <w:rsid w:val="00F00F05"/>
    <w:rsid w:val="00F01F16"/>
    <w:rsid w:val="00F05859"/>
    <w:rsid w:val="00F069E3"/>
    <w:rsid w:val="00F16478"/>
    <w:rsid w:val="00F16E9C"/>
    <w:rsid w:val="00F16EBE"/>
    <w:rsid w:val="00F20373"/>
    <w:rsid w:val="00F20754"/>
    <w:rsid w:val="00F228BF"/>
    <w:rsid w:val="00F23124"/>
    <w:rsid w:val="00F236CD"/>
    <w:rsid w:val="00F26EA5"/>
    <w:rsid w:val="00F3111A"/>
    <w:rsid w:val="00F319B6"/>
    <w:rsid w:val="00F37A11"/>
    <w:rsid w:val="00F37E2B"/>
    <w:rsid w:val="00F451E6"/>
    <w:rsid w:val="00F54D2E"/>
    <w:rsid w:val="00F71163"/>
    <w:rsid w:val="00F71846"/>
    <w:rsid w:val="00F760B9"/>
    <w:rsid w:val="00F81B9C"/>
    <w:rsid w:val="00F83CA2"/>
    <w:rsid w:val="00F85E28"/>
    <w:rsid w:val="00F863EA"/>
    <w:rsid w:val="00F865C1"/>
    <w:rsid w:val="00F903C8"/>
    <w:rsid w:val="00F90792"/>
    <w:rsid w:val="00F91926"/>
    <w:rsid w:val="00F91B62"/>
    <w:rsid w:val="00F92F45"/>
    <w:rsid w:val="00F97A76"/>
    <w:rsid w:val="00FA2132"/>
    <w:rsid w:val="00FA3A11"/>
    <w:rsid w:val="00FB0BE0"/>
    <w:rsid w:val="00FC09A0"/>
    <w:rsid w:val="00FC12A4"/>
    <w:rsid w:val="00FC4E6A"/>
    <w:rsid w:val="00FC5170"/>
    <w:rsid w:val="00FC5BA2"/>
    <w:rsid w:val="00FD1B18"/>
    <w:rsid w:val="00FD2063"/>
    <w:rsid w:val="00FD338F"/>
    <w:rsid w:val="00FD3480"/>
    <w:rsid w:val="00FD3847"/>
    <w:rsid w:val="00FD4561"/>
    <w:rsid w:val="00FD48B8"/>
    <w:rsid w:val="00FD64A8"/>
    <w:rsid w:val="00FD7D42"/>
    <w:rsid w:val="00FE58D6"/>
    <w:rsid w:val="00FF014E"/>
    <w:rsid w:val="00FF0ED1"/>
    <w:rsid w:val="00FF2A47"/>
    <w:rsid w:val="00FF673E"/>
    <w:rsid w:val="00FF6EF9"/>
    <w:rsid w:val="00FF7DD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C63BC4"/>
  <w15:chartTrackingRefBased/>
  <w15:docId w15:val="{1776A269-FADC-495F-AB08-E82D41E39A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9C2"/>
    <w:pPr>
      <w:spacing w:after="80"/>
    </w:pPr>
  </w:style>
  <w:style w:type="paragraph" w:styleId="Heading1">
    <w:name w:val="heading 1"/>
    <w:basedOn w:val="Normal"/>
    <w:next w:val="Normal"/>
    <w:link w:val="Heading1Char"/>
    <w:uiPriority w:val="9"/>
    <w:qFormat/>
    <w:rsid w:val="00A1065A"/>
    <w:pPr>
      <w:keepNext/>
      <w:keepLines/>
      <w:numPr>
        <w:numId w:val="28"/>
      </w:numPr>
      <w:spacing w:before="180" w:after="0"/>
      <w:outlineLvl w:val="0"/>
    </w:pPr>
    <w:rPr>
      <w:rFonts w:asciiTheme="majorHAnsi" w:eastAsiaTheme="majorEastAsia" w:hAnsiTheme="majorHAnsi" w:cstheme="majorBidi"/>
      <w:color w:val="0F4A7F" w:themeColor="text1"/>
      <w:sz w:val="32"/>
      <w:szCs w:val="32"/>
    </w:rPr>
  </w:style>
  <w:style w:type="paragraph" w:styleId="Heading2">
    <w:name w:val="heading 2"/>
    <w:basedOn w:val="Normal"/>
    <w:next w:val="Normal"/>
    <w:link w:val="Heading2Char"/>
    <w:uiPriority w:val="9"/>
    <w:unhideWhenUsed/>
    <w:qFormat/>
    <w:rsid w:val="00A1065A"/>
    <w:pPr>
      <w:keepNext/>
      <w:keepLines/>
      <w:numPr>
        <w:ilvl w:val="1"/>
        <w:numId w:val="28"/>
      </w:numPr>
      <w:spacing w:before="40" w:after="0"/>
      <w:outlineLvl w:val="1"/>
    </w:pPr>
    <w:rPr>
      <w:rFonts w:asciiTheme="majorHAnsi" w:eastAsiaTheme="majorEastAsia" w:hAnsiTheme="majorHAnsi" w:cstheme="majorBidi"/>
      <w:color w:val="2A659C" w:themeColor="accent6"/>
      <w:sz w:val="26"/>
      <w:szCs w:val="26"/>
    </w:rPr>
  </w:style>
  <w:style w:type="paragraph" w:styleId="Heading3">
    <w:name w:val="heading 3"/>
    <w:basedOn w:val="Normal"/>
    <w:next w:val="Normal"/>
    <w:link w:val="Heading3Char"/>
    <w:uiPriority w:val="9"/>
    <w:unhideWhenUsed/>
    <w:qFormat/>
    <w:rsid w:val="00A1065A"/>
    <w:pPr>
      <w:keepNext/>
      <w:keepLines/>
      <w:numPr>
        <w:ilvl w:val="2"/>
        <w:numId w:val="28"/>
      </w:numPr>
      <w:spacing w:before="40" w:after="0"/>
      <w:outlineLvl w:val="2"/>
    </w:pPr>
    <w:rPr>
      <w:rFonts w:asciiTheme="majorHAnsi" w:eastAsiaTheme="majorEastAsia" w:hAnsiTheme="majorHAnsi" w:cstheme="majorBidi"/>
      <w:color w:val="3B95C3" w:themeColor="accent5"/>
      <w:sz w:val="24"/>
      <w:szCs w:val="24"/>
    </w:rPr>
  </w:style>
  <w:style w:type="paragraph" w:styleId="Heading4">
    <w:name w:val="heading 4"/>
    <w:basedOn w:val="Normal"/>
    <w:next w:val="Normal"/>
    <w:link w:val="Heading4Char"/>
    <w:uiPriority w:val="9"/>
    <w:unhideWhenUsed/>
    <w:qFormat/>
    <w:rsid w:val="00197F5F"/>
    <w:pPr>
      <w:keepNext/>
      <w:keepLines/>
      <w:numPr>
        <w:ilvl w:val="3"/>
        <w:numId w:val="28"/>
      </w:numPr>
      <w:spacing w:before="40" w:after="0"/>
      <w:outlineLvl w:val="3"/>
    </w:pPr>
    <w:rPr>
      <w:rFonts w:asciiTheme="majorHAnsi" w:eastAsiaTheme="majorEastAsia" w:hAnsiTheme="majorHAnsi" w:cstheme="majorBidi"/>
      <w:i/>
      <w:iCs/>
      <w:color w:val="B98116" w:themeColor="accent1" w:themeShade="BF"/>
    </w:rPr>
  </w:style>
  <w:style w:type="paragraph" w:styleId="Heading5">
    <w:name w:val="heading 5"/>
    <w:basedOn w:val="Normal"/>
    <w:next w:val="Normal"/>
    <w:link w:val="Heading5Char"/>
    <w:uiPriority w:val="9"/>
    <w:unhideWhenUsed/>
    <w:qFormat/>
    <w:rsid w:val="00197F5F"/>
    <w:pPr>
      <w:keepNext/>
      <w:keepLines/>
      <w:numPr>
        <w:ilvl w:val="4"/>
        <w:numId w:val="28"/>
      </w:numPr>
      <w:spacing w:before="40" w:after="0"/>
      <w:outlineLvl w:val="4"/>
    </w:pPr>
    <w:rPr>
      <w:rFonts w:asciiTheme="majorHAnsi" w:eastAsiaTheme="majorEastAsia" w:hAnsiTheme="majorHAnsi" w:cstheme="majorBidi"/>
      <w:color w:val="B98116" w:themeColor="accent1" w:themeShade="BF"/>
    </w:rPr>
  </w:style>
  <w:style w:type="paragraph" w:styleId="Heading6">
    <w:name w:val="heading 6"/>
    <w:basedOn w:val="Normal"/>
    <w:next w:val="Normal"/>
    <w:link w:val="Heading6Char"/>
    <w:uiPriority w:val="9"/>
    <w:semiHidden/>
    <w:unhideWhenUsed/>
    <w:qFormat/>
    <w:rsid w:val="00197F5F"/>
    <w:pPr>
      <w:keepNext/>
      <w:keepLines/>
      <w:numPr>
        <w:ilvl w:val="5"/>
        <w:numId w:val="28"/>
      </w:numPr>
      <w:spacing w:before="40" w:after="0"/>
      <w:outlineLvl w:val="5"/>
    </w:pPr>
    <w:rPr>
      <w:rFonts w:asciiTheme="majorHAnsi" w:eastAsiaTheme="majorEastAsia" w:hAnsiTheme="majorHAnsi" w:cstheme="majorBidi"/>
      <w:color w:val="7A550E" w:themeColor="accent1" w:themeShade="7F"/>
    </w:rPr>
  </w:style>
  <w:style w:type="paragraph" w:styleId="Heading7">
    <w:name w:val="heading 7"/>
    <w:basedOn w:val="Normal"/>
    <w:next w:val="Normal"/>
    <w:link w:val="Heading7Char"/>
    <w:uiPriority w:val="9"/>
    <w:semiHidden/>
    <w:unhideWhenUsed/>
    <w:qFormat/>
    <w:rsid w:val="00197F5F"/>
    <w:pPr>
      <w:keepNext/>
      <w:keepLines/>
      <w:numPr>
        <w:ilvl w:val="6"/>
        <w:numId w:val="28"/>
      </w:numPr>
      <w:spacing w:before="40" w:after="0"/>
      <w:outlineLvl w:val="6"/>
    </w:pPr>
    <w:rPr>
      <w:rFonts w:asciiTheme="majorHAnsi" w:eastAsiaTheme="majorEastAsia" w:hAnsiTheme="majorHAnsi" w:cstheme="majorBidi"/>
      <w:i/>
      <w:iCs/>
      <w:color w:val="7A550E" w:themeColor="accent1" w:themeShade="7F"/>
    </w:rPr>
  </w:style>
  <w:style w:type="paragraph" w:styleId="Heading8">
    <w:name w:val="heading 8"/>
    <w:basedOn w:val="Normal"/>
    <w:next w:val="Normal"/>
    <w:link w:val="Heading8Char"/>
    <w:uiPriority w:val="9"/>
    <w:semiHidden/>
    <w:unhideWhenUsed/>
    <w:qFormat/>
    <w:rsid w:val="00197F5F"/>
    <w:pPr>
      <w:keepNext/>
      <w:keepLines/>
      <w:numPr>
        <w:ilvl w:val="7"/>
        <w:numId w:val="28"/>
      </w:numPr>
      <w:spacing w:before="40" w:after="0"/>
      <w:outlineLvl w:val="7"/>
    </w:pPr>
    <w:rPr>
      <w:rFonts w:asciiTheme="majorHAnsi" w:eastAsiaTheme="majorEastAsia" w:hAnsiTheme="majorHAnsi" w:cstheme="majorBidi"/>
      <w:color w:val="1566B1" w:themeColor="text1" w:themeTint="D8"/>
      <w:sz w:val="21"/>
      <w:szCs w:val="21"/>
    </w:rPr>
  </w:style>
  <w:style w:type="paragraph" w:styleId="Heading9">
    <w:name w:val="heading 9"/>
    <w:basedOn w:val="Normal"/>
    <w:next w:val="Normal"/>
    <w:link w:val="Heading9Char"/>
    <w:uiPriority w:val="9"/>
    <w:semiHidden/>
    <w:unhideWhenUsed/>
    <w:qFormat/>
    <w:rsid w:val="00197F5F"/>
    <w:pPr>
      <w:keepNext/>
      <w:keepLines/>
      <w:numPr>
        <w:ilvl w:val="8"/>
        <w:numId w:val="28"/>
      </w:numPr>
      <w:spacing w:before="40" w:after="0"/>
      <w:outlineLvl w:val="8"/>
    </w:pPr>
    <w:rPr>
      <w:rFonts w:asciiTheme="majorHAnsi" w:eastAsiaTheme="majorEastAsia" w:hAnsiTheme="majorHAnsi" w:cstheme="majorBidi"/>
      <w:i/>
      <w:iCs/>
      <w:color w:val="1566B1"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065A"/>
    <w:rPr>
      <w:rFonts w:asciiTheme="majorHAnsi" w:eastAsiaTheme="majorEastAsia" w:hAnsiTheme="majorHAnsi" w:cstheme="majorBidi"/>
      <w:color w:val="0F4A7F" w:themeColor="text1"/>
      <w:sz w:val="32"/>
      <w:szCs w:val="32"/>
    </w:rPr>
  </w:style>
  <w:style w:type="paragraph" w:styleId="Title">
    <w:name w:val="Title"/>
    <w:basedOn w:val="Normal"/>
    <w:next w:val="Normal"/>
    <w:link w:val="TitleChar"/>
    <w:uiPriority w:val="10"/>
    <w:qFormat/>
    <w:rsid w:val="00C16A73"/>
    <w:pPr>
      <w:spacing w:after="0" w:line="240" w:lineRule="auto"/>
      <w:contextualSpacing/>
      <w:jc w:val="center"/>
    </w:pPr>
    <w:rPr>
      <w:rFonts w:asciiTheme="majorHAnsi" w:eastAsiaTheme="majorEastAsia" w:hAnsiTheme="majorHAnsi" w:cstheme="majorBidi"/>
      <w:spacing w:val="-10"/>
      <w:kern w:val="28"/>
      <w:sz w:val="32"/>
      <w:szCs w:val="56"/>
    </w:rPr>
  </w:style>
  <w:style w:type="character" w:customStyle="1" w:styleId="TitleChar">
    <w:name w:val="Title Char"/>
    <w:basedOn w:val="DefaultParagraphFont"/>
    <w:link w:val="Title"/>
    <w:uiPriority w:val="10"/>
    <w:rsid w:val="00C16A73"/>
    <w:rPr>
      <w:rFonts w:asciiTheme="majorHAnsi" w:eastAsiaTheme="majorEastAsia" w:hAnsiTheme="majorHAnsi" w:cstheme="majorBidi"/>
      <w:spacing w:val="-10"/>
      <w:kern w:val="28"/>
      <w:sz w:val="32"/>
      <w:szCs w:val="56"/>
    </w:rPr>
  </w:style>
  <w:style w:type="paragraph" w:styleId="Header">
    <w:name w:val="header"/>
    <w:basedOn w:val="Normal"/>
    <w:link w:val="HeaderChar"/>
    <w:uiPriority w:val="99"/>
    <w:unhideWhenUsed/>
    <w:rsid w:val="00C16A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6A73"/>
  </w:style>
  <w:style w:type="paragraph" w:styleId="Footer">
    <w:name w:val="footer"/>
    <w:basedOn w:val="Normal"/>
    <w:link w:val="FooterChar"/>
    <w:uiPriority w:val="99"/>
    <w:unhideWhenUsed/>
    <w:rsid w:val="00C16A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6A73"/>
  </w:style>
  <w:style w:type="character" w:customStyle="1" w:styleId="Heading2Char">
    <w:name w:val="Heading 2 Char"/>
    <w:basedOn w:val="DefaultParagraphFont"/>
    <w:link w:val="Heading2"/>
    <w:uiPriority w:val="9"/>
    <w:rsid w:val="00A1065A"/>
    <w:rPr>
      <w:rFonts w:asciiTheme="majorHAnsi" w:eastAsiaTheme="majorEastAsia" w:hAnsiTheme="majorHAnsi" w:cstheme="majorBidi"/>
      <w:color w:val="2A659C" w:themeColor="accent6"/>
      <w:sz w:val="26"/>
      <w:szCs w:val="26"/>
    </w:rPr>
  </w:style>
  <w:style w:type="character" w:customStyle="1" w:styleId="Heading3Char">
    <w:name w:val="Heading 3 Char"/>
    <w:basedOn w:val="DefaultParagraphFont"/>
    <w:link w:val="Heading3"/>
    <w:uiPriority w:val="9"/>
    <w:rsid w:val="00A1065A"/>
    <w:rPr>
      <w:rFonts w:asciiTheme="majorHAnsi" w:eastAsiaTheme="majorEastAsia" w:hAnsiTheme="majorHAnsi" w:cstheme="majorBidi"/>
      <w:color w:val="3B95C3" w:themeColor="accent5"/>
      <w:sz w:val="24"/>
      <w:szCs w:val="24"/>
    </w:rPr>
  </w:style>
  <w:style w:type="paragraph" w:styleId="Subtitle">
    <w:name w:val="Subtitle"/>
    <w:basedOn w:val="Normal"/>
    <w:next w:val="Normal"/>
    <w:link w:val="SubtitleChar"/>
    <w:uiPriority w:val="11"/>
    <w:qFormat/>
    <w:rsid w:val="00A1065A"/>
    <w:pPr>
      <w:numPr>
        <w:ilvl w:val="1"/>
      </w:numPr>
      <w:spacing w:after="160"/>
    </w:pPr>
    <w:rPr>
      <w:color w:val="2A659C" w:themeColor="accent6"/>
      <w:spacing w:val="15"/>
    </w:rPr>
  </w:style>
  <w:style w:type="character" w:customStyle="1" w:styleId="SubtitleChar">
    <w:name w:val="Subtitle Char"/>
    <w:basedOn w:val="DefaultParagraphFont"/>
    <w:link w:val="Subtitle"/>
    <w:uiPriority w:val="11"/>
    <w:rsid w:val="00A1065A"/>
    <w:rPr>
      <w:color w:val="2A659C" w:themeColor="accent6"/>
      <w:spacing w:val="15"/>
    </w:rPr>
  </w:style>
  <w:style w:type="character" w:styleId="SubtleEmphasis">
    <w:name w:val="Subtle Emphasis"/>
    <w:basedOn w:val="DefaultParagraphFont"/>
    <w:uiPriority w:val="19"/>
    <w:qFormat/>
    <w:rsid w:val="00F069E3"/>
    <w:rPr>
      <w:i/>
      <w:iCs/>
      <w:color w:val="1879D1" w:themeColor="text1" w:themeTint="BF"/>
    </w:rPr>
  </w:style>
  <w:style w:type="character" w:styleId="Emphasis">
    <w:name w:val="Emphasis"/>
    <w:basedOn w:val="DefaultParagraphFont"/>
    <w:uiPriority w:val="20"/>
    <w:qFormat/>
    <w:rsid w:val="00F069E3"/>
    <w:rPr>
      <w:i/>
      <w:iCs/>
    </w:rPr>
  </w:style>
  <w:style w:type="character" w:styleId="IntenseEmphasis">
    <w:name w:val="Intense Emphasis"/>
    <w:basedOn w:val="DefaultParagraphFont"/>
    <w:uiPriority w:val="21"/>
    <w:qFormat/>
    <w:rsid w:val="00F069E3"/>
    <w:rPr>
      <w:i/>
      <w:iCs/>
      <w:color w:val="E6A82F" w:themeColor="accent1"/>
    </w:rPr>
  </w:style>
  <w:style w:type="table" w:styleId="GridTable4-Accent6">
    <w:name w:val="Grid Table 4 Accent 6"/>
    <w:basedOn w:val="TableNormal"/>
    <w:uiPriority w:val="49"/>
    <w:rsid w:val="006E07E6"/>
    <w:pPr>
      <w:spacing w:after="0" w:line="240" w:lineRule="auto"/>
    </w:pPr>
    <w:tblPr>
      <w:tblStyleRowBandSize w:val="1"/>
      <w:tblStyleColBandSize w:val="1"/>
      <w:tblBorders>
        <w:top w:val="single" w:sz="4" w:space="0" w:color="6BA2D7" w:themeColor="accent6" w:themeTint="99"/>
        <w:left w:val="single" w:sz="4" w:space="0" w:color="6BA2D7" w:themeColor="accent6" w:themeTint="99"/>
        <w:bottom w:val="single" w:sz="4" w:space="0" w:color="6BA2D7" w:themeColor="accent6" w:themeTint="99"/>
        <w:right w:val="single" w:sz="4" w:space="0" w:color="6BA2D7" w:themeColor="accent6" w:themeTint="99"/>
        <w:insideH w:val="single" w:sz="4" w:space="0" w:color="6BA2D7" w:themeColor="accent6" w:themeTint="99"/>
        <w:insideV w:val="single" w:sz="4" w:space="0" w:color="6BA2D7" w:themeColor="accent6" w:themeTint="99"/>
      </w:tblBorders>
    </w:tblPr>
    <w:tblStylePr w:type="firstRow">
      <w:rPr>
        <w:b/>
        <w:bCs/>
        <w:color w:val="BDBAB4" w:themeColor="background1"/>
      </w:rPr>
      <w:tblPr/>
      <w:tcPr>
        <w:tcBorders>
          <w:top w:val="single" w:sz="4" w:space="0" w:color="2A659C" w:themeColor="accent6"/>
          <w:left w:val="single" w:sz="4" w:space="0" w:color="2A659C" w:themeColor="accent6"/>
          <w:bottom w:val="single" w:sz="4" w:space="0" w:color="2A659C" w:themeColor="accent6"/>
          <w:right w:val="single" w:sz="4" w:space="0" w:color="2A659C" w:themeColor="accent6"/>
          <w:insideH w:val="nil"/>
          <w:insideV w:val="nil"/>
        </w:tcBorders>
        <w:shd w:val="clear" w:color="auto" w:fill="2A659C" w:themeFill="accent6"/>
      </w:tcPr>
    </w:tblStylePr>
    <w:tblStylePr w:type="lastRow">
      <w:rPr>
        <w:b/>
        <w:bCs/>
      </w:rPr>
      <w:tblPr/>
      <w:tcPr>
        <w:tcBorders>
          <w:top w:val="double" w:sz="4" w:space="0" w:color="2A659C" w:themeColor="accent6"/>
        </w:tcBorders>
      </w:tcPr>
    </w:tblStylePr>
    <w:tblStylePr w:type="firstCol">
      <w:rPr>
        <w:b/>
        <w:bCs/>
      </w:rPr>
    </w:tblStylePr>
    <w:tblStylePr w:type="lastCol">
      <w:rPr>
        <w:b/>
        <w:bCs/>
      </w:rPr>
    </w:tblStylePr>
    <w:tblStylePr w:type="band1Vert">
      <w:tblPr/>
      <w:tcPr>
        <w:shd w:val="clear" w:color="auto" w:fill="CDE0F1" w:themeFill="accent6" w:themeFillTint="33"/>
      </w:tcPr>
    </w:tblStylePr>
    <w:tblStylePr w:type="band1Horz">
      <w:tblPr/>
      <w:tcPr>
        <w:shd w:val="clear" w:color="auto" w:fill="CDE0F1" w:themeFill="accent6" w:themeFillTint="33"/>
      </w:tcPr>
    </w:tblStylePr>
  </w:style>
  <w:style w:type="paragraph" w:styleId="ListParagraph">
    <w:name w:val="List Paragraph"/>
    <w:basedOn w:val="Normal"/>
    <w:uiPriority w:val="34"/>
    <w:qFormat/>
    <w:rsid w:val="006E07E6"/>
    <w:pPr>
      <w:ind w:left="720"/>
      <w:contextualSpacing/>
    </w:pPr>
  </w:style>
  <w:style w:type="character" w:styleId="Hyperlink">
    <w:name w:val="Hyperlink"/>
    <w:basedOn w:val="DefaultParagraphFont"/>
    <w:uiPriority w:val="99"/>
    <w:unhideWhenUsed/>
    <w:rsid w:val="001B2DEB"/>
    <w:rPr>
      <w:color w:val="3B95C3" w:themeColor="hyperlink"/>
      <w:u w:val="single"/>
    </w:rPr>
  </w:style>
  <w:style w:type="paragraph" w:styleId="TOC1">
    <w:name w:val="toc 1"/>
    <w:basedOn w:val="Normal"/>
    <w:next w:val="Normal"/>
    <w:autoRedefine/>
    <w:uiPriority w:val="39"/>
    <w:unhideWhenUsed/>
    <w:rsid w:val="001B2DEB"/>
    <w:pPr>
      <w:tabs>
        <w:tab w:val="left" w:pos="440"/>
        <w:tab w:val="right" w:leader="dot" w:pos="9060"/>
      </w:tabs>
      <w:spacing w:after="60"/>
    </w:pPr>
  </w:style>
  <w:style w:type="paragraph" w:styleId="TOCHeading">
    <w:name w:val="TOC Heading"/>
    <w:basedOn w:val="Heading1"/>
    <w:next w:val="Normal"/>
    <w:uiPriority w:val="39"/>
    <w:unhideWhenUsed/>
    <w:qFormat/>
    <w:rsid w:val="00197F5F"/>
    <w:pPr>
      <w:spacing w:before="240"/>
      <w:outlineLvl w:val="9"/>
    </w:pPr>
    <w:rPr>
      <w:color w:val="B98116" w:themeColor="accent1" w:themeShade="BF"/>
      <w:lang w:val="en-US" w:eastAsia="en-US"/>
    </w:rPr>
  </w:style>
  <w:style w:type="character" w:customStyle="1" w:styleId="Heading4Char">
    <w:name w:val="Heading 4 Char"/>
    <w:basedOn w:val="DefaultParagraphFont"/>
    <w:link w:val="Heading4"/>
    <w:uiPriority w:val="9"/>
    <w:rsid w:val="00197F5F"/>
    <w:rPr>
      <w:rFonts w:asciiTheme="majorHAnsi" w:eastAsiaTheme="majorEastAsia" w:hAnsiTheme="majorHAnsi" w:cstheme="majorBidi"/>
      <w:i/>
      <w:iCs/>
      <w:color w:val="B98116" w:themeColor="accent1" w:themeShade="BF"/>
    </w:rPr>
  </w:style>
  <w:style w:type="character" w:customStyle="1" w:styleId="Heading5Char">
    <w:name w:val="Heading 5 Char"/>
    <w:basedOn w:val="DefaultParagraphFont"/>
    <w:link w:val="Heading5"/>
    <w:uiPriority w:val="9"/>
    <w:rsid w:val="00197F5F"/>
    <w:rPr>
      <w:rFonts w:asciiTheme="majorHAnsi" w:eastAsiaTheme="majorEastAsia" w:hAnsiTheme="majorHAnsi" w:cstheme="majorBidi"/>
      <w:color w:val="B98116" w:themeColor="accent1" w:themeShade="BF"/>
    </w:rPr>
  </w:style>
  <w:style w:type="character" w:customStyle="1" w:styleId="Heading6Char">
    <w:name w:val="Heading 6 Char"/>
    <w:basedOn w:val="DefaultParagraphFont"/>
    <w:link w:val="Heading6"/>
    <w:uiPriority w:val="9"/>
    <w:semiHidden/>
    <w:rsid w:val="00197F5F"/>
    <w:rPr>
      <w:rFonts w:asciiTheme="majorHAnsi" w:eastAsiaTheme="majorEastAsia" w:hAnsiTheme="majorHAnsi" w:cstheme="majorBidi"/>
      <w:color w:val="7A550E" w:themeColor="accent1" w:themeShade="7F"/>
    </w:rPr>
  </w:style>
  <w:style w:type="character" w:customStyle="1" w:styleId="Heading7Char">
    <w:name w:val="Heading 7 Char"/>
    <w:basedOn w:val="DefaultParagraphFont"/>
    <w:link w:val="Heading7"/>
    <w:uiPriority w:val="9"/>
    <w:semiHidden/>
    <w:rsid w:val="00197F5F"/>
    <w:rPr>
      <w:rFonts w:asciiTheme="majorHAnsi" w:eastAsiaTheme="majorEastAsia" w:hAnsiTheme="majorHAnsi" w:cstheme="majorBidi"/>
      <w:i/>
      <w:iCs/>
      <w:color w:val="7A550E" w:themeColor="accent1" w:themeShade="7F"/>
    </w:rPr>
  </w:style>
  <w:style w:type="character" w:customStyle="1" w:styleId="Heading8Char">
    <w:name w:val="Heading 8 Char"/>
    <w:basedOn w:val="DefaultParagraphFont"/>
    <w:link w:val="Heading8"/>
    <w:uiPriority w:val="9"/>
    <w:semiHidden/>
    <w:rsid w:val="00197F5F"/>
    <w:rPr>
      <w:rFonts w:asciiTheme="majorHAnsi" w:eastAsiaTheme="majorEastAsia" w:hAnsiTheme="majorHAnsi" w:cstheme="majorBidi"/>
      <w:color w:val="1566B1" w:themeColor="text1" w:themeTint="D8"/>
      <w:sz w:val="21"/>
      <w:szCs w:val="21"/>
    </w:rPr>
  </w:style>
  <w:style w:type="character" w:customStyle="1" w:styleId="Heading9Char">
    <w:name w:val="Heading 9 Char"/>
    <w:basedOn w:val="DefaultParagraphFont"/>
    <w:link w:val="Heading9"/>
    <w:uiPriority w:val="9"/>
    <w:semiHidden/>
    <w:rsid w:val="00197F5F"/>
    <w:rPr>
      <w:rFonts w:asciiTheme="majorHAnsi" w:eastAsiaTheme="majorEastAsia" w:hAnsiTheme="majorHAnsi" w:cstheme="majorBidi"/>
      <w:i/>
      <w:iCs/>
      <w:color w:val="1566B1" w:themeColor="text1" w:themeTint="D8"/>
      <w:sz w:val="21"/>
      <w:szCs w:val="21"/>
    </w:rPr>
  </w:style>
  <w:style w:type="paragraph" w:styleId="Caption">
    <w:name w:val="caption"/>
    <w:basedOn w:val="Normal"/>
    <w:next w:val="Normal"/>
    <w:uiPriority w:val="35"/>
    <w:unhideWhenUsed/>
    <w:qFormat/>
    <w:rsid w:val="00197F5F"/>
    <w:pPr>
      <w:spacing w:after="200" w:line="240" w:lineRule="auto"/>
    </w:pPr>
    <w:rPr>
      <w:i/>
      <w:iCs/>
      <w:color w:val="4D504D" w:themeColor="text2"/>
      <w:sz w:val="18"/>
      <w:szCs w:val="18"/>
    </w:rPr>
  </w:style>
  <w:style w:type="table" w:styleId="TableGrid">
    <w:name w:val="Table Grid"/>
    <w:basedOn w:val="TableNormal"/>
    <w:uiPriority w:val="39"/>
    <w:rsid w:val="00D00E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81412"/>
    <w:rPr>
      <w:color w:val="605E5C"/>
      <w:shd w:val="clear" w:color="auto" w:fill="E1DFDD"/>
    </w:rPr>
  </w:style>
  <w:style w:type="paragraph" w:styleId="FootnoteText">
    <w:name w:val="footnote text"/>
    <w:basedOn w:val="Normal"/>
    <w:link w:val="FootnoteTextChar"/>
    <w:uiPriority w:val="99"/>
    <w:unhideWhenUsed/>
    <w:rsid w:val="00DF557F"/>
    <w:pPr>
      <w:spacing w:after="0" w:line="240" w:lineRule="auto"/>
    </w:pPr>
    <w:rPr>
      <w:sz w:val="20"/>
      <w:szCs w:val="20"/>
    </w:rPr>
  </w:style>
  <w:style w:type="character" w:customStyle="1" w:styleId="FootnoteTextChar">
    <w:name w:val="Footnote Text Char"/>
    <w:basedOn w:val="DefaultParagraphFont"/>
    <w:link w:val="FootnoteText"/>
    <w:uiPriority w:val="99"/>
    <w:rsid w:val="00DF557F"/>
    <w:rPr>
      <w:sz w:val="20"/>
      <w:szCs w:val="20"/>
    </w:rPr>
  </w:style>
  <w:style w:type="character" w:styleId="FootnoteReference">
    <w:name w:val="footnote reference"/>
    <w:basedOn w:val="DefaultParagraphFont"/>
    <w:uiPriority w:val="99"/>
    <w:semiHidden/>
    <w:unhideWhenUsed/>
    <w:rsid w:val="00DF557F"/>
    <w:rPr>
      <w:vertAlign w:val="superscript"/>
    </w:rPr>
  </w:style>
  <w:style w:type="character" w:styleId="IntenseReference">
    <w:name w:val="Intense Reference"/>
    <w:basedOn w:val="DefaultParagraphFont"/>
    <w:uiPriority w:val="32"/>
    <w:qFormat/>
    <w:rsid w:val="00894E66"/>
    <w:rPr>
      <w:b/>
      <w:bCs/>
      <w:smallCaps/>
      <w:color w:val="E6A82F" w:themeColor="accent1"/>
      <w:spacing w:val="5"/>
    </w:rPr>
  </w:style>
  <w:style w:type="paragraph" w:styleId="TOC2">
    <w:name w:val="toc 2"/>
    <w:basedOn w:val="Normal"/>
    <w:next w:val="Normal"/>
    <w:autoRedefine/>
    <w:uiPriority w:val="39"/>
    <w:unhideWhenUsed/>
    <w:rsid w:val="00894E66"/>
    <w:pPr>
      <w:spacing w:after="100"/>
      <w:ind w:left="220"/>
    </w:pPr>
  </w:style>
  <w:style w:type="paragraph" w:customStyle="1" w:styleId="EndNoteBibliographyTitle">
    <w:name w:val="EndNote Bibliography Title"/>
    <w:basedOn w:val="Normal"/>
    <w:link w:val="EndNoteBibliographyTitleChar"/>
    <w:rsid w:val="00894E66"/>
    <w:pPr>
      <w:spacing w:after="0"/>
      <w:jc w:val="center"/>
    </w:pPr>
    <w:rPr>
      <w:rFonts w:ascii="Times New Roman" w:hAnsi="Times New Roman" w:cs="Times New Roman"/>
      <w:noProof/>
    </w:rPr>
  </w:style>
  <w:style w:type="character" w:customStyle="1" w:styleId="EndNoteBibliographyTitleChar">
    <w:name w:val="EndNote Bibliography Title Char"/>
    <w:basedOn w:val="DefaultParagraphFont"/>
    <w:link w:val="EndNoteBibliographyTitle"/>
    <w:rsid w:val="00894E66"/>
    <w:rPr>
      <w:rFonts w:ascii="Times New Roman" w:hAnsi="Times New Roman" w:cs="Times New Roman"/>
      <w:noProof/>
    </w:rPr>
  </w:style>
  <w:style w:type="paragraph" w:customStyle="1" w:styleId="EndNoteBibliography">
    <w:name w:val="EndNote Bibliography"/>
    <w:basedOn w:val="Normal"/>
    <w:link w:val="EndNoteBibliographyChar"/>
    <w:rsid w:val="00894E66"/>
    <w:pPr>
      <w:spacing w:line="240" w:lineRule="auto"/>
    </w:pPr>
    <w:rPr>
      <w:rFonts w:ascii="Times New Roman" w:hAnsi="Times New Roman" w:cs="Times New Roman"/>
      <w:noProof/>
    </w:rPr>
  </w:style>
  <w:style w:type="character" w:customStyle="1" w:styleId="EndNoteBibliographyChar">
    <w:name w:val="EndNote Bibliography Char"/>
    <w:basedOn w:val="DefaultParagraphFont"/>
    <w:link w:val="EndNoteBibliography"/>
    <w:rsid w:val="00894E66"/>
    <w:rPr>
      <w:rFonts w:ascii="Times New Roman" w:hAnsi="Times New Roman" w:cs="Times New Roman"/>
      <w:noProof/>
    </w:rPr>
  </w:style>
  <w:style w:type="character" w:styleId="FollowedHyperlink">
    <w:name w:val="FollowedHyperlink"/>
    <w:basedOn w:val="DefaultParagraphFont"/>
    <w:uiPriority w:val="99"/>
    <w:semiHidden/>
    <w:unhideWhenUsed/>
    <w:rsid w:val="00894E66"/>
    <w:rPr>
      <w:color w:val="E8A527" w:themeColor="followedHyperlink"/>
      <w:u w:val="single"/>
    </w:rPr>
  </w:style>
  <w:style w:type="paragraph" w:styleId="NoSpacing">
    <w:name w:val="No Spacing"/>
    <w:uiPriority w:val="1"/>
    <w:qFormat/>
    <w:rsid w:val="00894E66"/>
    <w:pPr>
      <w:spacing w:after="0" w:line="240" w:lineRule="auto"/>
    </w:pPr>
  </w:style>
  <w:style w:type="character" w:styleId="Strong">
    <w:name w:val="Strong"/>
    <w:basedOn w:val="DefaultParagraphFont"/>
    <w:uiPriority w:val="22"/>
    <w:qFormat/>
    <w:rsid w:val="00894E66"/>
    <w:rPr>
      <w:b/>
      <w:bCs/>
    </w:rPr>
  </w:style>
  <w:style w:type="numbering" w:customStyle="1" w:styleId="Style1">
    <w:name w:val="Style1"/>
    <w:uiPriority w:val="99"/>
    <w:rsid w:val="00894E66"/>
    <w:pPr>
      <w:numPr>
        <w:numId w:val="7"/>
      </w:numPr>
    </w:pPr>
  </w:style>
  <w:style w:type="character" w:styleId="PlaceholderText">
    <w:name w:val="Placeholder Text"/>
    <w:basedOn w:val="DefaultParagraphFont"/>
    <w:uiPriority w:val="99"/>
    <w:semiHidden/>
    <w:rsid w:val="00894E66"/>
    <w:rPr>
      <w:color w:val="808080"/>
    </w:rPr>
  </w:style>
  <w:style w:type="paragraph" w:styleId="NormalWeb">
    <w:name w:val="Normal (Web)"/>
    <w:basedOn w:val="Normal"/>
    <w:uiPriority w:val="99"/>
    <w:semiHidden/>
    <w:unhideWhenUsed/>
    <w:rsid w:val="00894E66"/>
    <w:pPr>
      <w:spacing w:before="100" w:beforeAutospacing="1" w:after="100" w:afterAutospacing="1" w:line="240" w:lineRule="auto"/>
    </w:pPr>
    <w:rPr>
      <w:rFonts w:ascii="Times New Roman" w:hAnsi="Times New Roman" w:cs="Times New Roman"/>
      <w:sz w:val="24"/>
      <w:szCs w:val="24"/>
    </w:rPr>
  </w:style>
  <w:style w:type="paragraph" w:styleId="TOC3">
    <w:name w:val="toc 3"/>
    <w:basedOn w:val="Normal"/>
    <w:next w:val="Normal"/>
    <w:autoRedefine/>
    <w:uiPriority w:val="39"/>
    <w:unhideWhenUsed/>
    <w:rsid w:val="00894E66"/>
    <w:pPr>
      <w:spacing w:after="100"/>
      <w:ind w:left="440"/>
    </w:pPr>
  </w:style>
  <w:style w:type="paragraph" w:styleId="BalloonText">
    <w:name w:val="Balloon Text"/>
    <w:basedOn w:val="Normal"/>
    <w:link w:val="BalloonTextChar"/>
    <w:uiPriority w:val="99"/>
    <w:semiHidden/>
    <w:unhideWhenUsed/>
    <w:rsid w:val="00894E6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4E66"/>
    <w:rPr>
      <w:rFonts w:ascii="Segoe UI" w:hAnsi="Segoe UI" w:cs="Segoe UI"/>
      <w:sz w:val="18"/>
      <w:szCs w:val="18"/>
    </w:rPr>
  </w:style>
  <w:style w:type="paragraph" w:styleId="List">
    <w:name w:val="List"/>
    <w:basedOn w:val="Normal"/>
    <w:uiPriority w:val="99"/>
    <w:unhideWhenUsed/>
    <w:rsid w:val="004E658C"/>
    <w:pPr>
      <w:ind w:left="283" w:hanging="283"/>
      <w:contextualSpacing/>
    </w:pPr>
  </w:style>
  <w:style w:type="paragraph" w:styleId="List2">
    <w:name w:val="List 2"/>
    <w:basedOn w:val="Normal"/>
    <w:uiPriority w:val="99"/>
    <w:unhideWhenUsed/>
    <w:rsid w:val="004E658C"/>
    <w:pPr>
      <w:ind w:left="566" w:hanging="283"/>
      <w:contextualSpacing/>
    </w:pPr>
  </w:style>
  <w:style w:type="paragraph" w:styleId="List3">
    <w:name w:val="List 3"/>
    <w:basedOn w:val="Normal"/>
    <w:uiPriority w:val="99"/>
    <w:unhideWhenUsed/>
    <w:rsid w:val="004E658C"/>
    <w:pPr>
      <w:ind w:left="849" w:hanging="283"/>
      <w:contextualSpacing/>
    </w:pPr>
  </w:style>
  <w:style w:type="paragraph" w:styleId="ListContinue">
    <w:name w:val="List Continue"/>
    <w:basedOn w:val="Normal"/>
    <w:uiPriority w:val="99"/>
    <w:unhideWhenUsed/>
    <w:rsid w:val="004E658C"/>
    <w:pPr>
      <w:spacing w:after="120"/>
      <w:ind w:left="283"/>
      <w:contextualSpacing/>
    </w:pPr>
  </w:style>
  <w:style w:type="paragraph" w:styleId="ListContinue2">
    <w:name w:val="List Continue 2"/>
    <w:basedOn w:val="Normal"/>
    <w:uiPriority w:val="99"/>
    <w:unhideWhenUsed/>
    <w:rsid w:val="004E658C"/>
    <w:pPr>
      <w:spacing w:after="120"/>
      <w:ind w:left="566"/>
      <w:contextualSpacing/>
    </w:pPr>
  </w:style>
  <w:style w:type="paragraph" w:styleId="ListContinue3">
    <w:name w:val="List Continue 3"/>
    <w:basedOn w:val="Normal"/>
    <w:uiPriority w:val="99"/>
    <w:unhideWhenUsed/>
    <w:rsid w:val="004E658C"/>
    <w:pPr>
      <w:spacing w:after="120"/>
      <w:ind w:left="849"/>
      <w:contextualSpacing/>
    </w:pPr>
  </w:style>
  <w:style w:type="paragraph" w:styleId="BodyText">
    <w:name w:val="Body Text"/>
    <w:basedOn w:val="Normal"/>
    <w:link w:val="BodyTextChar"/>
    <w:uiPriority w:val="99"/>
    <w:unhideWhenUsed/>
    <w:rsid w:val="004E658C"/>
    <w:pPr>
      <w:spacing w:after="120"/>
    </w:pPr>
  </w:style>
  <w:style w:type="character" w:customStyle="1" w:styleId="BodyTextChar">
    <w:name w:val="Body Text Char"/>
    <w:basedOn w:val="DefaultParagraphFont"/>
    <w:link w:val="BodyText"/>
    <w:uiPriority w:val="99"/>
    <w:rsid w:val="004E658C"/>
  </w:style>
  <w:style w:type="paragraph" w:styleId="BodyTextIndent">
    <w:name w:val="Body Text Indent"/>
    <w:basedOn w:val="Normal"/>
    <w:link w:val="BodyTextIndentChar"/>
    <w:uiPriority w:val="99"/>
    <w:unhideWhenUsed/>
    <w:rsid w:val="004E658C"/>
    <w:pPr>
      <w:spacing w:after="120"/>
      <w:ind w:left="283"/>
    </w:pPr>
  </w:style>
  <w:style w:type="character" w:customStyle="1" w:styleId="BodyTextIndentChar">
    <w:name w:val="Body Text Indent Char"/>
    <w:basedOn w:val="DefaultParagraphFont"/>
    <w:link w:val="BodyTextIndent"/>
    <w:uiPriority w:val="99"/>
    <w:rsid w:val="004E658C"/>
  </w:style>
  <w:style w:type="paragraph" w:styleId="BodyTextFirstIndent">
    <w:name w:val="Body Text First Indent"/>
    <w:basedOn w:val="BodyText"/>
    <w:link w:val="BodyTextFirstIndentChar"/>
    <w:uiPriority w:val="99"/>
    <w:unhideWhenUsed/>
    <w:rsid w:val="004E658C"/>
    <w:pPr>
      <w:spacing w:after="80"/>
      <w:ind w:firstLine="360"/>
    </w:pPr>
  </w:style>
  <w:style w:type="character" w:customStyle="1" w:styleId="BodyTextFirstIndentChar">
    <w:name w:val="Body Text First Indent Char"/>
    <w:basedOn w:val="BodyTextChar"/>
    <w:link w:val="BodyTextFirstIndent"/>
    <w:uiPriority w:val="99"/>
    <w:rsid w:val="004E658C"/>
  </w:style>
  <w:style w:type="paragraph" w:styleId="BodyTextFirstIndent2">
    <w:name w:val="Body Text First Indent 2"/>
    <w:basedOn w:val="BodyTextIndent"/>
    <w:link w:val="BodyTextFirstIndent2Char"/>
    <w:uiPriority w:val="99"/>
    <w:unhideWhenUsed/>
    <w:rsid w:val="004E658C"/>
    <w:pPr>
      <w:spacing w:after="80"/>
      <w:ind w:left="360" w:firstLine="360"/>
    </w:pPr>
  </w:style>
  <w:style w:type="character" w:customStyle="1" w:styleId="BodyTextFirstIndent2Char">
    <w:name w:val="Body Text First Indent 2 Char"/>
    <w:basedOn w:val="BodyTextIndentChar"/>
    <w:link w:val="BodyTextFirstIndent2"/>
    <w:uiPriority w:val="99"/>
    <w:rsid w:val="004E658C"/>
  </w:style>
  <w:style w:type="table" w:styleId="ListTable3-Accent6">
    <w:name w:val="List Table 3 Accent 6"/>
    <w:basedOn w:val="TableNormal"/>
    <w:uiPriority w:val="48"/>
    <w:rsid w:val="007359D0"/>
    <w:pPr>
      <w:spacing w:after="0" w:line="240" w:lineRule="auto"/>
    </w:pPr>
    <w:tblPr>
      <w:tblStyleRowBandSize w:val="1"/>
      <w:tblStyleColBandSize w:val="1"/>
      <w:tblBorders>
        <w:top w:val="single" w:sz="4" w:space="0" w:color="2A659C" w:themeColor="accent6"/>
        <w:left w:val="single" w:sz="4" w:space="0" w:color="2A659C" w:themeColor="accent6"/>
        <w:bottom w:val="single" w:sz="4" w:space="0" w:color="2A659C" w:themeColor="accent6"/>
        <w:right w:val="single" w:sz="4" w:space="0" w:color="2A659C" w:themeColor="accent6"/>
      </w:tblBorders>
    </w:tblPr>
    <w:tblStylePr w:type="firstRow">
      <w:rPr>
        <w:b/>
        <w:bCs/>
        <w:color w:val="BDBAB4" w:themeColor="background1"/>
      </w:rPr>
      <w:tblPr/>
      <w:tcPr>
        <w:shd w:val="clear" w:color="auto" w:fill="2A659C" w:themeFill="accent6"/>
      </w:tcPr>
    </w:tblStylePr>
    <w:tblStylePr w:type="lastRow">
      <w:rPr>
        <w:b/>
        <w:bCs/>
      </w:rPr>
      <w:tblPr/>
      <w:tcPr>
        <w:tcBorders>
          <w:top w:val="double" w:sz="4" w:space="0" w:color="2A659C" w:themeColor="accent6"/>
        </w:tcBorders>
        <w:shd w:val="clear" w:color="auto" w:fill="BDBAB4" w:themeFill="background1"/>
      </w:tcPr>
    </w:tblStylePr>
    <w:tblStylePr w:type="firstCol">
      <w:rPr>
        <w:b/>
        <w:bCs/>
      </w:rPr>
      <w:tblPr/>
      <w:tcPr>
        <w:tcBorders>
          <w:right w:val="nil"/>
        </w:tcBorders>
        <w:shd w:val="clear" w:color="auto" w:fill="BDBAB4" w:themeFill="background1"/>
      </w:tcPr>
    </w:tblStylePr>
    <w:tblStylePr w:type="lastCol">
      <w:rPr>
        <w:b/>
        <w:bCs/>
      </w:rPr>
      <w:tblPr/>
      <w:tcPr>
        <w:tcBorders>
          <w:left w:val="nil"/>
        </w:tcBorders>
        <w:shd w:val="clear" w:color="auto" w:fill="BDBAB4" w:themeFill="background1"/>
      </w:tcPr>
    </w:tblStylePr>
    <w:tblStylePr w:type="band1Vert">
      <w:tblPr/>
      <w:tcPr>
        <w:tcBorders>
          <w:left w:val="single" w:sz="4" w:space="0" w:color="2A659C" w:themeColor="accent6"/>
          <w:right w:val="single" w:sz="4" w:space="0" w:color="2A659C" w:themeColor="accent6"/>
        </w:tcBorders>
      </w:tcPr>
    </w:tblStylePr>
    <w:tblStylePr w:type="band1Horz">
      <w:tblPr/>
      <w:tcPr>
        <w:tcBorders>
          <w:top w:val="single" w:sz="4" w:space="0" w:color="2A659C" w:themeColor="accent6"/>
          <w:bottom w:val="single" w:sz="4" w:space="0" w:color="2A659C"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A659C" w:themeColor="accent6"/>
          <w:left w:val="nil"/>
        </w:tcBorders>
      </w:tcPr>
    </w:tblStylePr>
    <w:tblStylePr w:type="swCell">
      <w:tblPr/>
      <w:tcPr>
        <w:tcBorders>
          <w:top w:val="double" w:sz="4" w:space="0" w:color="2A659C" w:themeColor="accent6"/>
          <w:right w:val="nil"/>
        </w:tcBorders>
      </w:tcPr>
    </w:tblStylePr>
  </w:style>
  <w:style w:type="table" w:styleId="GridTable3">
    <w:name w:val="Grid Table 3"/>
    <w:basedOn w:val="TableNormal"/>
    <w:uiPriority w:val="48"/>
    <w:rsid w:val="007359D0"/>
    <w:pPr>
      <w:spacing w:after="0" w:line="240" w:lineRule="auto"/>
    </w:pPr>
    <w:tblPr>
      <w:tblStyleRowBandSize w:val="1"/>
      <w:tblStyleColBandSize w:val="1"/>
      <w:tblBorders>
        <w:top w:val="single" w:sz="4" w:space="0" w:color="3994E7" w:themeColor="text1" w:themeTint="99"/>
        <w:left w:val="single" w:sz="4" w:space="0" w:color="3994E7" w:themeColor="text1" w:themeTint="99"/>
        <w:bottom w:val="single" w:sz="4" w:space="0" w:color="3994E7" w:themeColor="text1" w:themeTint="99"/>
        <w:right w:val="single" w:sz="4" w:space="0" w:color="3994E7" w:themeColor="text1" w:themeTint="99"/>
        <w:insideH w:val="single" w:sz="4" w:space="0" w:color="3994E7" w:themeColor="text1" w:themeTint="99"/>
        <w:insideV w:val="single" w:sz="4" w:space="0" w:color="3994E7" w:themeColor="text1" w:themeTint="99"/>
      </w:tblBorders>
    </w:tblPr>
    <w:tblStylePr w:type="firstRow">
      <w:rPr>
        <w:b/>
        <w:bCs/>
      </w:rPr>
      <w:tblPr/>
      <w:tcPr>
        <w:tcBorders>
          <w:top w:val="nil"/>
          <w:left w:val="nil"/>
          <w:right w:val="nil"/>
          <w:insideH w:val="nil"/>
          <w:insideV w:val="nil"/>
        </w:tcBorders>
        <w:shd w:val="clear" w:color="auto" w:fill="BDBAB4" w:themeFill="background1"/>
      </w:tcPr>
    </w:tblStylePr>
    <w:tblStylePr w:type="lastRow">
      <w:rPr>
        <w:b/>
        <w:bCs/>
      </w:rPr>
      <w:tblPr/>
      <w:tcPr>
        <w:tcBorders>
          <w:left w:val="nil"/>
          <w:bottom w:val="nil"/>
          <w:right w:val="nil"/>
          <w:insideH w:val="nil"/>
          <w:insideV w:val="nil"/>
        </w:tcBorders>
        <w:shd w:val="clear" w:color="auto" w:fill="BDBAB4" w:themeFill="background1"/>
      </w:tcPr>
    </w:tblStylePr>
    <w:tblStylePr w:type="firstCol">
      <w:pPr>
        <w:jc w:val="right"/>
      </w:pPr>
      <w:rPr>
        <w:i/>
        <w:iCs/>
      </w:rPr>
      <w:tblPr/>
      <w:tcPr>
        <w:tcBorders>
          <w:top w:val="nil"/>
          <w:left w:val="nil"/>
          <w:bottom w:val="nil"/>
          <w:insideH w:val="nil"/>
          <w:insideV w:val="nil"/>
        </w:tcBorders>
        <w:shd w:val="clear" w:color="auto" w:fill="BDBAB4" w:themeFill="background1"/>
      </w:tcPr>
    </w:tblStylePr>
    <w:tblStylePr w:type="lastCol">
      <w:rPr>
        <w:i/>
        <w:iCs/>
      </w:rPr>
      <w:tblPr/>
      <w:tcPr>
        <w:tcBorders>
          <w:top w:val="nil"/>
          <w:bottom w:val="nil"/>
          <w:right w:val="nil"/>
          <w:insideH w:val="nil"/>
          <w:insideV w:val="nil"/>
        </w:tcBorders>
        <w:shd w:val="clear" w:color="auto" w:fill="BDBAB4" w:themeFill="background1"/>
      </w:tcPr>
    </w:tblStylePr>
    <w:tblStylePr w:type="band1Vert">
      <w:tblPr/>
      <w:tcPr>
        <w:shd w:val="clear" w:color="auto" w:fill="BDDBF7" w:themeFill="text1" w:themeFillTint="33"/>
      </w:tcPr>
    </w:tblStylePr>
    <w:tblStylePr w:type="band1Horz">
      <w:tblPr/>
      <w:tcPr>
        <w:shd w:val="clear" w:color="auto" w:fill="BDDBF7" w:themeFill="text1" w:themeFillTint="33"/>
      </w:tcPr>
    </w:tblStylePr>
    <w:tblStylePr w:type="neCell">
      <w:tblPr/>
      <w:tcPr>
        <w:tcBorders>
          <w:bottom w:val="single" w:sz="4" w:space="0" w:color="3994E7" w:themeColor="text1" w:themeTint="99"/>
        </w:tcBorders>
      </w:tcPr>
    </w:tblStylePr>
    <w:tblStylePr w:type="nwCell">
      <w:tblPr/>
      <w:tcPr>
        <w:tcBorders>
          <w:bottom w:val="single" w:sz="4" w:space="0" w:color="3994E7" w:themeColor="text1" w:themeTint="99"/>
        </w:tcBorders>
      </w:tcPr>
    </w:tblStylePr>
    <w:tblStylePr w:type="seCell">
      <w:tblPr/>
      <w:tcPr>
        <w:tcBorders>
          <w:top w:val="single" w:sz="4" w:space="0" w:color="3994E7" w:themeColor="text1" w:themeTint="99"/>
        </w:tcBorders>
      </w:tcPr>
    </w:tblStylePr>
    <w:tblStylePr w:type="swCell">
      <w:tblPr/>
      <w:tcPr>
        <w:tcBorders>
          <w:top w:val="single" w:sz="4" w:space="0" w:color="3994E7" w:themeColor="text1" w:themeTint="99"/>
        </w:tcBorders>
      </w:tcPr>
    </w:tblStylePr>
  </w:style>
  <w:style w:type="character" w:styleId="CommentReference">
    <w:name w:val="annotation reference"/>
    <w:basedOn w:val="DefaultParagraphFont"/>
    <w:uiPriority w:val="99"/>
    <w:semiHidden/>
    <w:unhideWhenUsed/>
    <w:rsid w:val="00550891"/>
    <w:rPr>
      <w:sz w:val="16"/>
      <w:szCs w:val="16"/>
    </w:rPr>
  </w:style>
  <w:style w:type="paragraph" w:styleId="CommentText">
    <w:name w:val="annotation text"/>
    <w:basedOn w:val="Normal"/>
    <w:link w:val="CommentTextChar"/>
    <w:uiPriority w:val="99"/>
    <w:unhideWhenUsed/>
    <w:rsid w:val="00550891"/>
    <w:pPr>
      <w:spacing w:line="240" w:lineRule="auto"/>
    </w:pPr>
    <w:rPr>
      <w:sz w:val="20"/>
      <w:szCs w:val="20"/>
    </w:rPr>
  </w:style>
  <w:style w:type="character" w:customStyle="1" w:styleId="CommentTextChar">
    <w:name w:val="Comment Text Char"/>
    <w:basedOn w:val="DefaultParagraphFont"/>
    <w:link w:val="CommentText"/>
    <w:uiPriority w:val="99"/>
    <w:rsid w:val="00550891"/>
    <w:rPr>
      <w:sz w:val="20"/>
      <w:szCs w:val="20"/>
    </w:rPr>
  </w:style>
  <w:style w:type="paragraph" w:styleId="CommentSubject">
    <w:name w:val="annotation subject"/>
    <w:basedOn w:val="CommentText"/>
    <w:next w:val="CommentText"/>
    <w:link w:val="CommentSubjectChar"/>
    <w:uiPriority w:val="99"/>
    <w:semiHidden/>
    <w:unhideWhenUsed/>
    <w:rsid w:val="00550891"/>
    <w:rPr>
      <w:b/>
      <w:bCs/>
    </w:rPr>
  </w:style>
  <w:style w:type="character" w:customStyle="1" w:styleId="CommentSubjectChar">
    <w:name w:val="Comment Subject Char"/>
    <w:basedOn w:val="CommentTextChar"/>
    <w:link w:val="CommentSubject"/>
    <w:uiPriority w:val="99"/>
    <w:semiHidden/>
    <w:rsid w:val="00550891"/>
    <w:rPr>
      <w:b/>
      <w:bCs/>
      <w:sz w:val="20"/>
      <w:szCs w:val="20"/>
    </w:rPr>
  </w:style>
  <w:style w:type="table" w:customStyle="1" w:styleId="TableGrid1">
    <w:name w:val="Table Grid1"/>
    <w:basedOn w:val="TableNormal"/>
    <w:next w:val="TableGrid"/>
    <w:uiPriority w:val="39"/>
    <w:rsid w:val="002005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E85F52"/>
    <w:pPr>
      <w:spacing w:after="100" w:line="278" w:lineRule="auto"/>
      <w:ind w:left="720"/>
    </w:pPr>
    <w:rPr>
      <w:kern w:val="2"/>
      <w:sz w:val="24"/>
      <w:szCs w:val="24"/>
      <w14:ligatures w14:val="standardContextual"/>
    </w:rPr>
  </w:style>
  <w:style w:type="paragraph" w:styleId="TOC5">
    <w:name w:val="toc 5"/>
    <w:basedOn w:val="Normal"/>
    <w:next w:val="Normal"/>
    <w:autoRedefine/>
    <w:uiPriority w:val="39"/>
    <w:unhideWhenUsed/>
    <w:rsid w:val="00E85F52"/>
    <w:pPr>
      <w:spacing w:after="100" w:line="278" w:lineRule="auto"/>
      <w:ind w:left="960"/>
    </w:pPr>
    <w:rPr>
      <w:kern w:val="2"/>
      <w:sz w:val="24"/>
      <w:szCs w:val="24"/>
      <w14:ligatures w14:val="standardContextual"/>
    </w:rPr>
  </w:style>
  <w:style w:type="paragraph" w:styleId="TOC6">
    <w:name w:val="toc 6"/>
    <w:basedOn w:val="Normal"/>
    <w:next w:val="Normal"/>
    <w:autoRedefine/>
    <w:uiPriority w:val="39"/>
    <w:unhideWhenUsed/>
    <w:rsid w:val="00E85F52"/>
    <w:pPr>
      <w:spacing w:after="100" w:line="278" w:lineRule="auto"/>
      <w:ind w:left="1200"/>
    </w:pPr>
    <w:rPr>
      <w:kern w:val="2"/>
      <w:sz w:val="24"/>
      <w:szCs w:val="24"/>
      <w14:ligatures w14:val="standardContextual"/>
    </w:rPr>
  </w:style>
  <w:style w:type="paragraph" w:styleId="TOC7">
    <w:name w:val="toc 7"/>
    <w:basedOn w:val="Normal"/>
    <w:next w:val="Normal"/>
    <w:autoRedefine/>
    <w:uiPriority w:val="39"/>
    <w:unhideWhenUsed/>
    <w:rsid w:val="00E85F52"/>
    <w:pPr>
      <w:spacing w:after="100" w:line="278" w:lineRule="auto"/>
      <w:ind w:left="1440"/>
    </w:pPr>
    <w:rPr>
      <w:kern w:val="2"/>
      <w:sz w:val="24"/>
      <w:szCs w:val="24"/>
      <w14:ligatures w14:val="standardContextual"/>
    </w:rPr>
  </w:style>
  <w:style w:type="paragraph" w:styleId="TOC8">
    <w:name w:val="toc 8"/>
    <w:basedOn w:val="Normal"/>
    <w:next w:val="Normal"/>
    <w:autoRedefine/>
    <w:uiPriority w:val="39"/>
    <w:unhideWhenUsed/>
    <w:rsid w:val="00E85F52"/>
    <w:pPr>
      <w:spacing w:after="100" w:line="278" w:lineRule="auto"/>
      <w:ind w:left="1680"/>
    </w:pPr>
    <w:rPr>
      <w:kern w:val="2"/>
      <w:sz w:val="24"/>
      <w:szCs w:val="24"/>
      <w14:ligatures w14:val="standardContextual"/>
    </w:rPr>
  </w:style>
  <w:style w:type="paragraph" w:styleId="TOC9">
    <w:name w:val="toc 9"/>
    <w:basedOn w:val="Normal"/>
    <w:next w:val="Normal"/>
    <w:autoRedefine/>
    <w:uiPriority w:val="39"/>
    <w:unhideWhenUsed/>
    <w:rsid w:val="00E85F52"/>
    <w:pPr>
      <w:spacing w:after="100" w:line="278" w:lineRule="auto"/>
      <w:ind w:left="1920"/>
    </w:pPr>
    <w:rPr>
      <w:kern w:val="2"/>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819519">
      <w:bodyDiv w:val="1"/>
      <w:marLeft w:val="0"/>
      <w:marRight w:val="0"/>
      <w:marTop w:val="0"/>
      <w:marBottom w:val="0"/>
      <w:divBdr>
        <w:top w:val="none" w:sz="0" w:space="0" w:color="auto"/>
        <w:left w:val="none" w:sz="0" w:space="0" w:color="auto"/>
        <w:bottom w:val="none" w:sz="0" w:space="0" w:color="auto"/>
        <w:right w:val="none" w:sz="0" w:space="0" w:color="auto"/>
      </w:divBdr>
      <w:divsChild>
        <w:div w:id="2092189271">
          <w:marLeft w:val="0"/>
          <w:marRight w:val="0"/>
          <w:marTop w:val="0"/>
          <w:marBottom w:val="0"/>
          <w:divBdr>
            <w:top w:val="none" w:sz="0" w:space="0" w:color="auto"/>
            <w:left w:val="none" w:sz="0" w:space="0" w:color="auto"/>
            <w:bottom w:val="none" w:sz="0" w:space="0" w:color="auto"/>
            <w:right w:val="none" w:sz="0" w:space="0" w:color="auto"/>
          </w:divBdr>
          <w:divsChild>
            <w:div w:id="571741702">
              <w:marLeft w:val="0"/>
              <w:marRight w:val="0"/>
              <w:marTop w:val="0"/>
              <w:marBottom w:val="0"/>
              <w:divBdr>
                <w:top w:val="none" w:sz="0" w:space="0" w:color="auto"/>
                <w:left w:val="none" w:sz="0" w:space="0" w:color="auto"/>
                <w:bottom w:val="none" w:sz="0" w:space="0" w:color="auto"/>
                <w:right w:val="none" w:sz="0" w:space="0" w:color="auto"/>
              </w:divBdr>
            </w:div>
            <w:div w:id="147595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11193">
      <w:bodyDiv w:val="1"/>
      <w:marLeft w:val="0"/>
      <w:marRight w:val="0"/>
      <w:marTop w:val="0"/>
      <w:marBottom w:val="0"/>
      <w:divBdr>
        <w:top w:val="none" w:sz="0" w:space="0" w:color="auto"/>
        <w:left w:val="none" w:sz="0" w:space="0" w:color="auto"/>
        <w:bottom w:val="none" w:sz="0" w:space="0" w:color="auto"/>
        <w:right w:val="none" w:sz="0" w:space="0" w:color="auto"/>
      </w:divBdr>
      <w:divsChild>
        <w:div w:id="1237285420">
          <w:marLeft w:val="0"/>
          <w:marRight w:val="0"/>
          <w:marTop w:val="0"/>
          <w:marBottom w:val="0"/>
          <w:divBdr>
            <w:top w:val="none" w:sz="0" w:space="0" w:color="auto"/>
            <w:left w:val="none" w:sz="0" w:space="0" w:color="auto"/>
            <w:bottom w:val="none" w:sz="0" w:space="0" w:color="auto"/>
            <w:right w:val="none" w:sz="0" w:space="0" w:color="auto"/>
          </w:divBdr>
          <w:divsChild>
            <w:div w:id="73697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98090">
      <w:bodyDiv w:val="1"/>
      <w:marLeft w:val="0"/>
      <w:marRight w:val="0"/>
      <w:marTop w:val="0"/>
      <w:marBottom w:val="0"/>
      <w:divBdr>
        <w:top w:val="none" w:sz="0" w:space="0" w:color="auto"/>
        <w:left w:val="none" w:sz="0" w:space="0" w:color="auto"/>
        <w:bottom w:val="none" w:sz="0" w:space="0" w:color="auto"/>
        <w:right w:val="none" w:sz="0" w:space="0" w:color="auto"/>
      </w:divBdr>
      <w:divsChild>
        <w:div w:id="1645888661">
          <w:marLeft w:val="0"/>
          <w:marRight w:val="0"/>
          <w:marTop w:val="0"/>
          <w:marBottom w:val="0"/>
          <w:divBdr>
            <w:top w:val="none" w:sz="0" w:space="0" w:color="auto"/>
            <w:left w:val="none" w:sz="0" w:space="0" w:color="auto"/>
            <w:bottom w:val="none" w:sz="0" w:space="0" w:color="auto"/>
            <w:right w:val="none" w:sz="0" w:space="0" w:color="auto"/>
          </w:divBdr>
          <w:divsChild>
            <w:div w:id="48193474">
              <w:marLeft w:val="0"/>
              <w:marRight w:val="0"/>
              <w:marTop w:val="0"/>
              <w:marBottom w:val="0"/>
              <w:divBdr>
                <w:top w:val="none" w:sz="0" w:space="0" w:color="auto"/>
                <w:left w:val="none" w:sz="0" w:space="0" w:color="auto"/>
                <w:bottom w:val="none" w:sz="0" w:space="0" w:color="auto"/>
                <w:right w:val="none" w:sz="0" w:space="0" w:color="auto"/>
              </w:divBdr>
            </w:div>
            <w:div w:id="247538631">
              <w:marLeft w:val="0"/>
              <w:marRight w:val="0"/>
              <w:marTop w:val="0"/>
              <w:marBottom w:val="0"/>
              <w:divBdr>
                <w:top w:val="none" w:sz="0" w:space="0" w:color="auto"/>
                <w:left w:val="none" w:sz="0" w:space="0" w:color="auto"/>
                <w:bottom w:val="none" w:sz="0" w:space="0" w:color="auto"/>
                <w:right w:val="none" w:sz="0" w:space="0" w:color="auto"/>
              </w:divBdr>
            </w:div>
            <w:div w:id="293947313">
              <w:marLeft w:val="0"/>
              <w:marRight w:val="0"/>
              <w:marTop w:val="0"/>
              <w:marBottom w:val="0"/>
              <w:divBdr>
                <w:top w:val="none" w:sz="0" w:space="0" w:color="auto"/>
                <w:left w:val="none" w:sz="0" w:space="0" w:color="auto"/>
                <w:bottom w:val="none" w:sz="0" w:space="0" w:color="auto"/>
                <w:right w:val="none" w:sz="0" w:space="0" w:color="auto"/>
              </w:divBdr>
            </w:div>
            <w:div w:id="559830651">
              <w:marLeft w:val="0"/>
              <w:marRight w:val="0"/>
              <w:marTop w:val="0"/>
              <w:marBottom w:val="0"/>
              <w:divBdr>
                <w:top w:val="none" w:sz="0" w:space="0" w:color="auto"/>
                <w:left w:val="none" w:sz="0" w:space="0" w:color="auto"/>
                <w:bottom w:val="none" w:sz="0" w:space="0" w:color="auto"/>
                <w:right w:val="none" w:sz="0" w:space="0" w:color="auto"/>
              </w:divBdr>
            </w:div>
            <w:div w:id="562373437">
              <w:marLeft w:val="0"/>
              <w:marRight w:val="0"/>
              <w:marTop w:val="0"/>
              <w:marBottom w:val="0"/>
              <w:divBdr>
                <w:top w:val="none" w:sz="0" w:space="0" w:color="auto"/>
                <w:left w:val="none" w:sz="0" w:space="0" w:color="auto"/>
                <w:bottom w:val="none" w:sz="0" w:space="0" w:color="auto"/>
                <w:right w:val="none" w:sz="0" w:space="0" w:color="auto"/>
              </w:divBdr>
            </w:div>
            <w:div w:id="631600717">
              <w:marLeft w:val="0"/>
              <w:marRight w:val="0"/>
              <w:marTop w:val="0"/>
              <w:marBottom w:val="0"/>
              <w:divBdr>
                <w:top w:val="none" w:sz="0" w:space="0" w:color="auto"/>
                <w:left w:val="none" w:sz="0" w:space="0" w:color="auto"/>
                <w:bottom w:val="none" w:sz="0" w:space="0" w:color="auto"/>
                <w:right w:val="none" w:sz="0" w:space="0" w:color="auto"/>
              </w:divBdr>
            </w:div>
            <w:div w:id="670303899">
              <w:marLeft w:val="0"/>
              <w:marRight w:val="0"/>
              <w:marTop w:val="0"/>
              <w:marBottom w:val="0"/>
              <w:divBdr>
                <w:top w:val="none" w:sz="0" w:space="0" w:color="auto"/>
                <w:left w:val="none" w:sz="0" w:space="0" w:color="auto"/>
                <w:bottom w:val="none" w:sz="0" w:space="0" w:color="auto"/>
                <w:right w:val="none" w:sz="0" w:space="0" w:color="auto"/>
              </w:divBdr>
            </w:div>
            <w:div w:id="692657942">
              <w:marLeft w:val="0"/>
              <w:marRight w:val="0"/>
              <w:marTop w:val="0"/>
              <w:marBottom w:val="0"/>
              <w:divBdr>
                <w:top w:val="none" w:sz="0" w:space="0" w:color="auto"/>
                <w:left w:val="none" w:sz="0" w:space="0" w:color="auto"/>
                <w:bottom w:val="none" w:sz="0" w:space="0" w:color="auto"/>
                <w:right w:val="none" w:sz="0" w:space="0" w:color="auto"/>
              </w:divBdr>
            </w:div>
            <w:div w:id="722220756">
              <w:marLeft w:val="0"/>
              <w:marRight w:val="0"/>
              <w:marTop w:val="0"/>
              <w:marBottom w:val="0"/>
              <w:divBdr>
                <w:top w:val="none" w:sz="0" w:space="0" w:color="auto"/>
                <w:left w:val="none" w:sz="0" w:space="0" w:color="auto"/>
                <w:bottom w:val="none" w:sz="0" w:space="0" w:color="auto"/>
                <w:right w:val="none" w:sz="0" w:space="0" w:color="auto"/>
              </w:divBdr>
            </w:div>
            <w:div w:id="771555883">
              <w:marLeft w:val="0"/>
              <w:marRight w:val="0"/>
              <w:marTop w:val="0"/>
              <w:marBottom w:val="0"/>
              <w:divBdr>
                <w:top w:val="none" w:sz="0" w:space="0" w:color="auto"/>
                <w:left w:val="none" w:sz="0" w:space="0" w:color="auto"/>
                <w:bottom w:val="none" w:sz="0" w:space="0" w:color="auto"/>
                <w:right w:val="none" w:sz="0" w:space="0" w:color="auto"/>
              </w:divBdr>
            </w:div>
            <w:div w:id="809591472">
              <w:marLeft w:val="0"/>
              <w:marRight w:val="0"/>
              <w:marTop w:val="0"/>
              <w:marBottom w:val="0"/>
              <w:divBdr>
                <w:top w:val="none" w:sz="0" w:space="0" w:color="auto"/>
                <w:left w:val="none" w:sz="0" w:space="0" w:color="auto"/>
                <w:bottom w:val="none" w:sz="0" w:space="0" w:color="auto"/>
                <w:right w:val="none" w:sz="0" w:space="0" w:color="auto"/>
              </w:divBdr>
            </w:div>
            <w:div w:id="820586146">
              <w:marLeft w:val="0"/>
              <w:marRight w:val="0"/>
              <w:marTop w:val="0"/>
              <w:marBottom w:val="0"/>
              <w:divBdr>
                <w:top w:val="none" w:sz="0" w:space="0" w:color="auto"/>
                <w:left w:val="none" w:sz="0" w:space="0" w:color="auto"/>
                <w:bottom w:val="none" w:sz="0" w:space="0" w:color="auto"/>
                <w:right w:val="none" w:sz="0" w:space="0" w:color="auto"/>
              </w:divBdr>
            </w:div>
            <w:div w:id="853567293">
              <w:marLeft w:val="0"/>
              <w:marRight w:val="0"/>
              <w:marTop w:val="0"/>
              <w:marBottom w:val="0"/>
              <w:divBdr>
                <w:top w:val="none" w:sz="0" w:space="0" w:color="auto"/>
                <w:left w:val="none" w:sz="0" w:space="0" w:color="auto"/>
                <w:bottom w:val="none" w:sz="0" w:space="0" w:color="auto"/>
                <w:right w:val="none" w:sz="0" w:space="0" w:color="auto"/>
              </w:divBdr>
            </w:div>
            <w:div w:id="864828781">
              <w:marLeft w:val="0"/>
              <w:marRight w:val="0"/>
              <w:marTop w:val="0"/>
              <w:marBottom w:val="0"/>
              <w:divBdr>
                <w:top w:val="none" w:sz="0" w:space="0" w:color="auto"/>
                <w:left w:val="none" w:sz="0" w:space="0" w:color="auto"/>
                <w:bottom w:val="none" w:sz="0" w:space="0" w:color="auto"/>
                <w:right w:val="none" w:sz="0" w:space="0" w:color="auto"/>
              </w:divBdr>
            </w:div>
            <w:div w:id="881870962">
              <w:marLeft w:val="0"/>
              <w:marRight w:val="0"/>
              <w:marTop w:val="0"/>
              <w:marBottom w:val="0"/>
              <w:divBdr>
                <w:top w:val="none" w:sz="0" w:space="0" w:color="auto"/>
                <w:left w:val="none" w:sz="0" w:space="0" w:color="auto"/>
                <w:bottom w:val="none" w:sz="0" w:space="0" w:color="auto"/>
                <w:right w:val="none" w:sz="0" w:space="0" w:color="auto"/>
              </w:divBdr>
            </w:div>
            <w:div w:id="911890099">
              <w:marLeft w:val="0"/>
              <w:marRight w:val="0"/>
              <w:marTop w:val="0"/>
              <w:marBottom w:val="0"/>
              <w:divBdr>
                <w:top w:val="none" w:sz="0" w:space="0" w:color="auto"/>
                <w:left w:val="none" w:sz="0" w:space="0" w:color="auto"/>
                <w:bottom w:val="none" w:sz="0" w:space="0" w:color="auto"/>
                <w:right w:val="none" w:sz="0" w:space="0" w:color="auto"/>
              </w:divBdr>
            </w:div>
            <w:div w:id="1277908822">
              <w:marLeft w:val="0"/>
              <w:marRight w:val="0"/>
              <w:marTop w:val="0"/>
              <w:marBottom w:val="0"/>
              <w:divBdr>
                <w:top w:val="none" w:sz="0" w:space="0" w:color="auto"/>
                <w:left w:val="none" w:sz="0" w:space="0" w:color="auto"/>
                <w:bottom w:val="none" w:sz="0" w:space="0" w:color="auto"/>
                <w:right w:val="none" w:sz="0" w:space="0" w:color="auto"/>
              </w:divBdr>
            </w:div>
            <w:div w:id="1278948126">
              <w:marLeft w:val="0"/>
              <w:marRight w:val="0"/>
              <w:marTop w:val="0"/>
              <w:marBottom w:val="0"/>
              <w:divBdr>
                <w:top w:val="none" w:sz="0" w:space="0" w:color="auto"/>
                <w:left w:val="none" w:sz="0" w:space="0" w:color="auto"/>
                <w:bottom w:val="none" w:sz="0" w:space="0" w:color="auto"/>
                <w:right w:val="none" w:sz="0" w:space="0" w:color="auto"/>
              </w:divBdr>
            </w:div>
            <w:div w:id="1382483980">
              <w:marLeft w:val="0"/>
              <w:marRight w:val="0"/>
              <w:marTop w:val="0"/>
              <w:marBottom w:val="0"/>
              <w:divBdr>
                <w:top w:val="none" w:sz="0" w:space="0" w:color="auto"/>
                <w:left w:val="none" w:sz="0" w:space="0" w:color="auto"/>
                <w:bottom w:val="none" w:sz="0" w:space="0" w:color="auto"/>
                <w:right w:val="none" w:sz="0" w:space="0" w:color="auto"/>
              </w:divBdr>
            </w:div>
            <w:div w:id="1402557855">
              <w:marLeft w:val="0"/>
              <w:marRight w:val="0"/>
              <w:marTop w:val="0"/>
              <w:marBottom w:val="0"/>
              <w:divBdr>
                <w:top w:val="none" w:sz="0" w:space="0" w:color="auto"/>
                <w:left w:val="none" w:sz="0" w:space="0" w:color="auto"/>
                <w:bottom w:val="none" w:sz="0" w:space="0" w:color="auto"/>
                <w:right w:val="none" w:sz="0" w:space="0" w:color="auto"/>
              </w:divBdr>
            </w:div>
            <w:div w:id="1475948573">
              <w:marLeft w:val="0"/>
              <w:marRight w:val="0"/>
              <w:marTop w:val="0"/>
              <w:marBottom w:val="0"/>
              <w:divBdr>
                <w:top w:val="none" w:sz="0" w:space="0" w:color="auto"/>
                <w:left w:val="none" w:sz="0" w:space="0" w:color="auto"/>
                <w:bottom w:val="none" w:sz="0" w:space="0" w:color="auto"/>
                <w:right w:val="none" w:sz="0" w:space="0" w:color="auto"/>
              </w:divBdr>
            </w:div>
            <w:div w:id="1568684859">
              <w:marLeft w:val="0"/>
              <w:marRight w:val="0"/>
              <w:marTop w:val="0"/>
              <w:marBottom w:val="0"/>
              <w:divBdr>
                <w:top w:val="none" w:sz="0" w:space="0" w:color="auto"/>
                <w:left w:val="none" w:sz="0" w:space="0" w:color="auto"/>
                <w:bottom w:val="none" w:sz="0" w:space="0" w:color="auto"/>
                <w:right w:val="none" w:sz="0" w:space="0" w:color="auto"/>
              </w:divBdr>
            </w:div>
            <w:div w:id="1602295168">
              <w:marLeft w:val="0"/>
              <w:marRight w:val="0"/>
              <w:marTop w:val="0"/>
              <w:marBottom w:val="0"/>
              <w:divBdr>
                <w:top w:val="none" w:sz="0" w:space="0" w:color="auto"/>
                <w:left w:val="none" w:sz="0" w:space="0" w:color="auto"/>
                <w:bottom w:val="none" w:sz="0" w:space="0" w:color="auto"/>
                <w:right w:val="none" w:sz="0" w:space="0" w:color="auto"/>
              </w:divBdr>
            </w:div>
            <w:div w:id="1696734451">
              <w:marLeft w:val="0"/>
              <w:marRight w:val="0"/>
              <w:marTop w:val="0"/>
              <w:marBottom w:val="0"/>
              <w:divBdr>
                <w:top w:val="none" w:sz="0" w:space="0" w:color="auto"/>
                <w:left w:val="none" w:sz="0" w:space="0" w:color="auto"/>
                <w:bottom w:val="none" w:sz="0" w:space="0" w:color="auto"/>
                <w:right w:val="none" w:sz="0" w:space="0" w:color="auto"/>
              </w:divBdr>
            </w:div>
            <w:div w:id="1775007231">
              <w:marLeft w:val="0"/>
              <w:marRight w:val="0"/>
              <w:marTop w:val="0"/>
              <w:marBottom w:val="0"/>
              <w:divBdr>
                <w:top w:val="none" w:sz="0" w:space="0" w:color="auto"/>
                <w:left w:val="none" w:sz="0" w:space="0" w:color="auto"/>
                <w:bottom w:val="none" w:sz="0" w:space="0" w:color="auto"/>
                <w:right w:val="none" w:sz="0" w:space="0" w:color="auto"/>
              </w:divBdr>
            </w:div>
            <w:div w:id="1801724561">
              <w:marLeft w:val="0"/>
              <w:marRight w:val="0"/>
              <w:marTop w:val="0"/>
              <w:marBottom w:val="0"/>
              <w:divBdr>
                <w:top w:val="none" w:sz="0" w:space="0" w:color="auto"/>
                <w:left w:val="none" w:sz="0" w:space="0" w:color="auto"/>
                <w:bottom w:val="none" w:sz="0" w:space="0" w:color="auto"/>
                <w:right w:val="none" w:sz="0" w:space="0" w:color="auto"/>
              </w:divBdr>
            </w:div>
            <w:div w:id="2008752499">
              <w:marLeft w:val="0"/>
              <w:marRight w:val="0"/>
              <w:marTop w:val="0"/>
              <w:marBottom w:val="0"/>
              <w:divBdr>
                <w:top w:val="none" w:sz="0" w:space="0" w:color="auto"/>
                <w:left w:val="none" w:sz="0" w:space="0" w:color="auto"/>
                <w:bottom w:val="none" w:sz="0" w:space="0" w:color="auto"/>
                <w:right w:val="none" w:sz="0" w:space="0" w:color="auto"/>
              </w:divBdr>
            </w:div>
            <w:div w:id="213944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79448">
      <w:bodyDiv w:val="1"/>
      <w:marLeft w:val="0"/>
      <w:marRight w:val="0"/>
      <w:marTop w:val="0"/>
      <w:marBottom w:val="0"/>
      <w:divBdr>
        <w:top w:val="none" w:sz="0" w:space="0" w:color="auto"/>
        <w:left w:val="none" w:sz="0" w:space="0" w:color="auto"/>
        <w:bottom w:val="none" w:sz="0" w:space="0" w:color="auto"/>
        <w:right w:val="none" w:sz="0" w:space="0" w:color="auto"/>
      </w:divBdr>
      <w:divsChild>
        <w:div w:id="1924025393">
          <w:marLeft w:val="0"/>
          <w:marRight w:val="0"/>
          <w:marTop w:val="0"/>
          <w:marBottom w:val="0"/>
          <w:divBdr>
            <w:top w:val="none" w:sz="0" w:space="0" w:color="auto"/>
            <w:left w:val="none" w:sz="0" w:space="0" w:color="auto"/>
            <w:bottom w:val="none" w:sz="0" w:space="0" w:color="auto"/>
            <w:right w:val="none" w:sz="0" w:space="0" w:color="auto"/>
          </w:divBdr>
          <w:divsChild>
            <w:div w:id="16679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37730">
      <w:bodyDiv w:val="1"/>
      <w:marLeft w:val="0"/>
      <w:marRight w:val="0"/>
      <w:marTop w:val="0"/>
      <w:marBottom w:val="0"/>
      <w:divBdr>
        <w:top w:val="none" w:sz="0" w:space="0" w:color="auto"/>
        <w:left w:val="none" w:sz="0" w:space="0" w:color="auto"/>
        <w:bottom w:val="none" w:sz="0" w:space="0" w:color="auto"/>
        <w:right w:val="none" w:sz="0" w:space="0" w:color="auto"/>
      </w:divBdr>
      <w:divsChild>
        <w:div w:id="1667517196">
          <w:marLeft w:val="0"/>
          <w:marRight w:val="0"/>
          <w:marTop w:val="0"/>
          <w:marBottom w:val="0"/>
          <w:divBdr>
            <w:top w:val="none" w:sz="0" w:space="0" w:color="auto"/>
            <w:left w:val="none" w:sz="0" w:space="0" w:color="auto"/>
            <w:bottom w:val="none" w:sz="0" w:space="0" w:color="auto"/>
            <w:right w:val="none" w:sz="0" w:space="0" w:color="auto"/>
          </w:divBdr>
          <w:divsChild>
            <w:div w:id="656424173">
              <w:marLeft w:val="0"/>
              <w:marRight w:val="0"/>
              <w:marTop w:val="0"/>
              <w:marBottom w:val="0"/>
              <w:divBdr>
                <w:top w:val="none" w:sz="0" w:space="0" w:color="auto"/>
                <w:left w:val="none" w:sz="0" w:space="0" w:color="auto"/>
                <w:bottom w:val="none" w:sz="0" w:space="0" w:color="auto"/>
                <w:right w:val="none" w:sz="0" w:space="0" w:color="auto"/>
              </w:divBdr>
            </w:div>
            <w:div w:id="1423835744">
              <w:marLeft w:val="0"/>
              <w:marRight w:val="0"/>
              <w:marTop w:val="0"/>
              <w:marBottom w:val="0"/>
              <w:divBdr>
                <w:top w:val="none" w:sz="0" w:space="0" w:color="auto"/>
                <w:left w:val="none" w:sz="0" w:space="0" w:color="auto"/>
                <w:bottom w:val="none" w:sz="0" w:space="0" w:color="auto"/>
                <w:right w:val="none" w:sz="0" w:space="0" w:color="auto"/>
              </w:divBdr>
            </w:div>
            <w:div w:id="154078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12316">
      <w:bodyDiv w:val="1"/>
      <w:marLeft w:val="0"/>
      <w:marRight w:val="0"/>
      <w:marTop w:val="0"/>
      <w:marBottom w:val="0"/>
      <w:divBdr>
        <w:top w:val="none" w:sz="0" w:space="0" w:color="auto"/>
        <w:left w:val="none" w:sz="0" w:space="0" w:color="auto"/>
        <w:bottom w:val="none" w:sz="0" w:space="0" w:color="auto"/>
        <w:right w:val="none" w:sz="0" w:space="0" w:color="auto"/>
      </w:divBdr>
    </w:div>
    <w:div w:id="513346805">
      <w:bodyDiv w:val="1"/>
      <w:marLeft w:val="0"/>
      <w:marRight w:val="0"/>
      <w:marTop w:val="0"/>
      <w:marBottom w:val="0"/>
      <w:divBdr>
        <w:top w:val="none" w:sz="0" w:space="0" w:color="auto"/>
        <w:left w:val="none" w:sz="0" w:space="0" w:color="auto"/>
        <w:bottom w:val="none" w:sz="0" w:space="0" w:color="auto"/>
        <w:right w:val="none" w:sz="0" w:space="0" w:color="auto"/>
      </w:divBdr>
      <w:divsChild>
        <w:div w:id="439883461">
          <w:marLeft w:val="0"/>
          <w:marRight w:val="0"/>
          <w:marTop w:val="0"/>
          <w:marBottom w:val="0"/>
          <w:divBdr>
            <w:top w:val="none" w:sz="0" w:space="0" w:color="auto"/>
            <w:left w:val="none" w:sz="0" w:space="0" w:color="auto"/>
            <w:bottom w:val="none" w:sz="0" w:space="0" w:color="auto"/>
            <w:right w:val="none" w:sz="0" w:space="0" w:color="auto"/>
          </w:divBdr>
          <w:divsChild>
            <w:div w:id="38849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6518">
      <w:bodyDiv w:val="1"/>
      <w:marLeft w:val="0"/>
      <w:marRight w:val="0"/>
      <w:marTop w:val="0"/>
      <w:marBottom w:val="0"/>
      <w:divBdr>
        <w:top w:val="none" w:sz="0" w:space="0" w:color="auto"/>
        <w:left w:val="none" w:sz="0" w:space="0" w:color="auto"/>
        <w:bottom w:val="none" w:sz="0" w:space="0" w:color="auto"/>
        <w:right w:val="none" w:sz="0" w:space="0" w:color="auto"/>
      </w:divBdr>
    </w:div>
    <w:div w:id="745372948">
      <w:bodyDiv w:val="1"/>
      <w:marLeft w:val="0"/>
      <w:marRight w:val="0"/>
      <w:marTop w:val="0"/>
      <w:marBottom w:val="0"/>
      <w:divBdr>
        <w:top w:val="none" w:sz="0" w:space="0" w:color="auto"/>
        <w:left w:val="none" w:sz="0" w:space="0" w:color="auto"/>
        <w:bottom w:val="none" w:sz="0" w:space="0" w:color="auto"/>
        <w:right w:val="none" w:sz="0" w:space="0" w:color="auto"/>
      </w:divBdr>
      <w:divsChild>
        <w:div w:id="30082666">
          <w:marLeft w:val="0"/>
          <w:marRight w:val="0"/>
          <w:marTop w:val="0"/>
          <w:marBottom w:val="0"/>
          <w:divBdr>
            <w:top w:val="none" w:sz="0" w:space="0" w:color="auto"/>
            <w:left w:val="none" w:sz="0" w:space="0" w:color="auto"/>
            <w:bottom w:val="none" w:sz="0" w:space="0" w:color="auto"/>
            <w:right w:val="none" w:sz="0" w:space="0" w:color="auto"/>
          </w:divBdr>
          <w:divsChild>
            <w:div w:id="183456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347035">
      <w:bodyDiv w:val="1"/>
      <w:marLeft w:val="0"/>
      <w:marRight w:val="0"/>
      <w:marTop w:val="0"/>
      <w:marBottom w:val="0"/>
      <w:divBdr>
        <w:top w:val="none" w:sz="0" w:space="0" w:color="auto"/>
        <w:left w:val="none" w:sz="0" w:space="0" w:color="auto"/>
        <w:bottom w:val="none" w:sz="0" w:space="0" w:color="auto"/>
        <w:right w:val="none" w:sz="0" w:space="0" w:color="auto"/>
      </w:divBdr>
      <w:divsChild>
        <w:div w:id="945381231">
          <w:marLeft w:val="0"/>
          <w:marRight w:val="0"/>
          <w:marTop w:val="0"/>
          <w:marBottom w:val="0"/>
          <w:divBdr>
            <w:top w:val="none" w:sz="0" w:space="0" w:color="auto"/>
            <w:left w:val="none" w:sz="0" w:space="0" w:color="auto"/>
            <w:bottom w:val="none" w:sz="0" w:space="0" w:color="auto"/>
            <w:right w:val="none" w:sz="0" w:space="0" w:color="auto"/>
          </w:divBdr>
          <w:divsChild>
            <w:div w:id="131317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034079">
      <w:bodyDiv w:val="1"/>
      <w:marLeft w:val="0"/>
      <w:marRight w:val="0"/>
      <w:marTop w:val="0"/>
      <w:marBottom w:val="0"/>
      <w:divBdr>
        <w:top w:val="none" w:sz="0" w:space="0" w:color="auto"/>
        <w:left w:val="none" w:sz="0" w:space="0" w:color="auto"/>
        <w:bottom w:val="none" w:sz="0" w:space="0" w:color="auto"/>
        <w:right w:val="none" w:sz="0" w:space="0" w:color="auto"/>
      </w:divBdr>
      <w:divsChild>
        <w:div w:id="1569077003">
          <w:marLeft w:val="0"/>
          <w:marRight w:val="0"/>
          <w:marTop w:val="0"/>
          <w:marBottom w:val="0"/>
          <w:divBdr>
            <w:top w:val="none" w:sz="0" w:space="0" w:color="auto"/>
            <w:left w:val="none" w:sz="0" w:space="0" w:color="auto"/>
            <w:bottom w:val="none" w:sz="0" w:space="0" w:color="auto"/>
            <w:right w:val="none" w:sz="0" w:space="0" w:color="auto"/>
          </w:divBdr>
          <w:divsChild>
            <w:div w:id="56055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164563">
      <w:bodyDiv w:val="1"/>
      <w:marLeft w:val="0"/>
      <w:marRight w:val="0"/>
      <w:marTop w:val="0"/>
      <w:marBottom w:val="0"/>
      <w:divBdr>
        <w:top w:val="none" w:sz="0" w:space="0" w:color="auto"/>
        <w:left w:val="none" w:sz="0" w:space="0" w:color="auto"/>
        <w:bottom w:val="none" w:sz="0" w:space="0" w:color="auto"/>
        <w:right w:val="none" w:sz="0" w:space="0" w:color="auto"/>
      </w:divBdr>
    </w:div>
    <w:div w:id="1359240963">
      <w:bodyDiv w:val="1"/>
      <w:marLeft w:val="0"/>
      <w:marRight w:val="0"/>
      <w:marTop w:val="0"/>
      <w:marBottom w:val="0"/>
      <w:divBdr>
        <w:top w:val="none" w:sz="0" w:space="0" w:color="auto"/>
        <w:left w:val="none" w:sz="0" w:space="0" w:color="auto"/>
        <w:bottom w:val="none" w:sz="0" w:space="0" w:color="auto"/>
        <w:right w:val="none" w:sz="0" w:space="0" w:color="auto"/>
      </w:divBdr>
      <w:divsChild>
        <w:div w:id="2121413811">
          <w:marLeft w:val="0"/>
          <w:marRight w:val="0"/>
          <w:marTop w:val="0"/>
          <w:marBottom w:val="0"/>
          <w:divBdr>
            <w:top w:val="none" w:sz="0" w:space="0" w:color="auto"/>
            <w:left w:val="none" w:sz="0" w:space="0" w:color="auto"/>
            <w:bottom w:val="none" w:sz="0" w:space="0" w:color="auto"/>
            <w:right w:val="none" w:sz="0" w:space="0" w:color="auto"/>
          </w:divBdr>
          <w:divsChild>
            <w:div w:id="1344433653">
              <w:marLeft w:val="0"/>
              <w:marRight w:val="0"/>
              <w:marTop w:val="0"/>
              <w:marBottom w:val="0"/>
              <w:divBdr>
                <w:top w:val="none" w:sz="0" w:space="0" w:color="auto"/>
                <w:left w:val="none" w:sz="0" w:space="0" w:color="auto"/>
                <w:bottom w:val="none" w:sz="0" w:space="0" w:color="auto"/>
                <w:right w:val="none" w:sz="0" w:space="0" w:color="auto"/>
              </w:divBdr>
            </w:div>
            <w:div w:id="185029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16545">
      <w:bodyDiv w:val="1"/>
      <w:marLeft w:val="0"/>
      <w:marRight w:val="0"/>
      <w:marTop w:val="0"/>
      <w:marBottom w:val="0"/>
      <w:divBdr>
        <w:top w:val="none" w:sz="0" w:space="0" w:color="auto"/>
        <w:left w:val="none" w:sz="0" w:space="0" w:color="auto"/>
        <w:bottom w:val="none" w:sz="0" w:space="0" w:color="auto"/>
        <w:right w:val="none" w:sz="0" w:space="0" w:color="auto"/>
      </w:divBdr>
      <w:divsChild>
        <w:div w:id="1074743834">
          <w:marLeft w:val="0"/>
          <w:marRight w:val="0"/>
          <w:marTop w:val="0"/>
          <w:marBottom w:val="0"/>
          <w:divBdr>
            <w:top w:val="none" w:sz="0" w:space="0" w:color="auto"/>
            <w:left w:val="none" w:sz="0" w:space="0" w:color="auto"/>
            <w:bottom w:val="none" w:sz="0" w:space="0" w:color="auto"/>
            <w:right w:val="none" w:sz="0" w:space="0" w:color="auto"/>
          </w:divBdr>
          <w:divsChild>
            <w:div w:id="1458908046">
              <w:marLeft w:val="0"/>
              <w:marRight w:val="0"/>
              <w:marTop w:val="0"/>
              <w:marBottom w:val="0"/>
              <w:divBdr>
                <w:top w:val="none" w:sz="0" w:space="0" w:color="auto"/>
                <w:left w:val="none" w:sz="0" w:space="0" w:color="auto"/>
                <w:bottom w:val="none" w:sz="0" w:space="0" w:color="auto"/>
                <w:right w:val="none" w:sz="0" w:space="0" w:color="auto"/>
              </w:divBdr>
            </w:div>
            <w:div w:id="1503275316">
              <w:marLeft w:val="0"/>
              <w:marRight w:val="0"/>
              <w:marTop w:val="0"/>
              <w:marBottom w:val="0"/>
              <w:divBdr>
                <w:top w:val="none" w:sz="0" w:space="0" w:color="auto"/>
                <w:left w:val="none" w:sz="0" w:space="0" w:color="auto"/>
                <w:bottom w:val="none" w:sz="0" w:space="0" w:color="auto"/>
                <w:right w:val="none" w:sz="0" w:space="0" w:color="auto"/>
              </w:divBdr>
            </w:div>
            <w:div w:id="1824659570">
              <w:marLeft w:val="0"/>
              <w:marRight w:val="0"/>
              <w:marTop w:val="0"/>
              <w:marBottom w:val="0"/>
              <w:divBdr>
                <w:top w:val="none" w:sz="0" w:space="0" w:color="auto"/>
                <w:left w:val="none" w:sz="0" w:space="0" w:color="auto"/>
                <w:bottom w:val="none" w:sz="0" w:space="0" w:color="auto"/>
                <w:right w:val="none" w:sz="0" w:space="0" w:color="auto"/>
              </w:divBdr>
            </w:div>
            <w:div w:id="1846901742">
              <w:marLeft w:val="0"/>
              <w:marRight w:val="0"/>
              <w:marTop w:val="0"/>
              <w:marBottom w:val="0"/>
              <w:divBdr>
                <w:top w:val="none" w:sz="0" w:space="0" w:color="auto"/>
                <w:left w:val="none" w:sz="0" w:space="0" w:color="auto"/>
                <w:bottom w:val="none" w:sz="0" w:space="0" w:color="auto"/>
                <w:right w:val="none" w:sz="0" w:space="0" w:color="auto"/>
              </w:divBdr>
            </w:div>
            <w:div w:id="1910387285">
              <w:marLeft w:val="0"/>
              <w:marRight w:val="0"/>
              <w:marTop w:val="0"/>
              <w:marBottom w:val="0"/>
              <w:divBdr>
                <w:top w:val="none" w:sz="0" w:space="0" w:color="auto"/>
                <w:left w:val="none" w:sz="0" w:space="0" w:color="auto"/>
                <w:bottom w:val="none" w:sz="0" w:space="0" w:color="auto"/>
                <w:right w:val="none" w:sz="0" w:space="0" w:color="auto"/>
              </w:divBdr>
            </w:div>
            <w:div w:id="196499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87900">
      <w:bodyDiv w:val="1"/>
      <w:marLeft w:val="0"/>
      <w:marRight w:val="0"/>
      <w:marTop w:val="0"/>
      <w:marBottom w:val="0"/>
      <w:divBdr>
        <w:top w:val="none" w:sz="0" w:space="0" w:color="auto"/>
        <w:left w:val="none" w:sz="0" w:space="0" w:color="auto"/>
        <w:bottom w:val="none" w:sz="0" w:space="0" w:color="auto"/>
        <w:right w:val="none" w:sz="0" w:space="0" w:color="auto"/>
      </w:divBdr>
      <w:divsChild>
        <w:div w:id="2069912115">
          <w:marLeft w:val="0"/>
          <w:marRight w:val="0"/>
          <w:marTop w:val="0"/>
          <w:marBottom w:val="0"/>
          <w:divBdr>
            <w:top w:val="none" w:sz="0" w:space="0" w:color="auto"/>
            <w:left w:val="none" w:sz="0" w:space="0" w:color="auto"/>
            <w:bottom w:val="none" w:sz="0" w:space="0" w:color="auto"/>
            <w:right w:val="none" w:sz="0" w:space="0" w:color="auto"/>
          </w:divBdr>
          <w:divsChild>
            <w:div w:id="109840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11172">
      <w:bodyDiv w:val="1"/>
      <w:marLeft w:val="0"/>
      <w:marRight w:val="0"/>
      <w:marTop w:val="0"/>
      <w:marBottom w:val="0"/>
      <w:divBdr>
        <w:top w:val="none" w:sz="0" w:space="0" w:color="auto"/>
        <w:left w:val="none" w:sz="0" w:space="0" w:color="auto"/>
        <w:bottom w:val="none" w:sz="0" w:space="0" w:color="auto"/>
        <w:right w:val="none" w:sz="0" w:space="0" w:color="auto"/>
      </w:divBdr>
      <w:divsChild>
        <w:div w:id="617687993">
          <w:marLeft w:val="0"/>
          <w:marRight w:val="0"/>
          <w:marTop w:val="0"/>
          <w:marBottom w:val="0"/>
          <w:divBdr>
            <w:top w:val="none" w:sz="0" w:space="0" w:color="auto"/>
            <w:left w:val="none" w:sz="0" w:space="0" w:color="auto"/>
            <w:bottom w:val="none" w:sz="0" w:space="0" w:color="auto"/>
            <w:right w:val="none" w:sz="0" w:space="0" w:color="auto"/>
          </w:divBdr>
          <w:divsChild>
            <w:div w:id="177081364">
              <w:marLeft w:val="0"/>
              <w:marRight w:val="0"/>
              <w:marTop w:val="0"/>
              <w:marBottom w:val="0"/>
              <w:divBdr>
                <w:top w:val="none" w:sz="0" w:space="0" w:color="auto"/>
                <w:left w:val="none" w:sz="0" w:space="0" w:color="auto"/>
                <w:bottom w:val="none" w:sz="0" w:space="0" w:color="auto"/>
                <w:right w:val="none" w:sz="0" w:space="0" w:color="auto"/>
              </w:divBdr>
            </w:div>
            <w:div w:id="976370923">
              <w:marLeft w:val="0"/>
              <w:marRight w:val="0"/>
              <w:marTop w:val="0"/>
              <w:marBottom w:val="0"/>
              <w:divBdr>
                <w:top w:val="none" w:sz="0" w:space="0" w:color="auto"/>
                <w:left w:val="none" w:sz="0" w:space="0" w:color="auto"/>
                <w:bottom w:val="none" w:sz="0" w:space="0" w:color="auto"/>
                <w:right w:val="none" w:sz="0" w:space="0" w:color="auto"/>
              </w:divBdr>
            </w:div>
            <w:div w:id="1133988115">
              <w:marLeft w:val="0"/>
              <w:marRight w:val="0"/>
              <w:marTop w:val="0"/>
              <w:marBottom w:val="0"/>
              <w:divBdr>
                <w:top w:val="none" w:sz="0" w:space="0" w:color="auto"/>
                <w:left w:val="none" w:sz="0" w:space="0" w:color="auto"/>
                <w:bottom w:val="none" w:sz="0" w:space="0" w:color="auto"/>
                <w:right w:val="none" w:sz="0" w:space="0" w:color="auto"/>
              </w:divBdr>
            </w:div>
            <w:div w:id="154621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13938">
      <w:bodyDiv w:val="1"/>
      <w:marLeft w:val="0"/>
      <w:marRight w:val="0"/>
      <w:marTop w:val="0"/>
      <w:marBottom w:val="0"/>
      <w:divBdr>
        <w:top w:val="none" w:sz="0" w:space="0" w:color="auto"/>
        <w:left w:val="none" w:sz="0" w:space="0" w:color="auto"/>
        <w:bottom w:val="none" w:sz="0" w:space="0" w:color="auto"/>
        <w:right w:val="none" w:sz="0" w:space="0" w:color="auto"/>
      </w:divBdr>
      <w:divsChild>
        <w:div w:id="444421856">
          <w:marLeft w:val="0"/>
          <w:marRight w:val="0"/>
          <w:marTop w:val="0"/>
          <w:marBottom w:val="0"/>
          <w:divBdr>
            <w:top w:val="none" w:sz="0" w:space="0" w:color="auto"/>
            <w:left w:val="none" w:sz="0" w:space="0" w:color="auto"/>
            <w:bottom w:val="none" w:sz="0" w:space="0" w:color="auto"/>
            <w:right w:val="none" w:sz="0" w:space="0" w:color="auto"/>
          </w:divBdr>
          <w:divsChild>
            <w:div w:id="107906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wmf"/><Relationship Id="rId21" Type="http://schemas.openxmlformats.org/officeDocument/2006/relationships/image" Target="media/image4.png"/><Relationship Id="rId63" Type="http://schemas.openxmlformats.org/officeDocument/2006/relationships/image" Target="media/image46.png"/><Relationship Id="rId159" Type="http://schemas.openxmlformats.org/officeDocument/2006/relationships/oleObject" Target="embeddings/oleObject33.bin"/><Relationship Id="rId170" Type="http://schemas.openxmlformats.org/officeDocument/2006/relationships/image" Target="media/image111.png"/><Relationship Id="rId226" Type="http://schemas.openxmlformats.org/officeDocument/2006/relationships/oleObject" Target="embeddings/oleObject50.bin"/><Relationship Id="rId268" Type="http://schemas.openxmlformats.org/officeDocument/2006/relationships/hyperlink" Target="https://catalogue.ceda.ac.uk/data.ceda.ac.uk/badc/ukmo-midas-open/data/uk-mean-wind-obs/dataset-version-201908/" TargetMode="External"/><Relationship Id="rId32" Type="http://schemas.openxmlformats.org/officeDocument/2006/relationships/image" Target="media/image15.png"/><Relationship Id="rId74" Type="http://schemas.openxmlformats.org/officeDocument/2006/relationships/image" Target="media/image56.png"/><Relationship Id="rId128" Type="http://schemas.openxmlformats.org/officeDocument/2006/relationships/image" Target="media/image88.wmf"/><Relationship Id="rId5" Type="http://schemas.openxmlformats.org/officeDocument/2006/relationships/webSettings" Target="webSettings.xml"/><Relationship Id="rId181" Type="http://schemas.openxmlformats.org/officeDocument/2006/relationships/image" Target="media/image122.png"/><Relationship Id="rId237" Type="http://schemas.openxmlformats.org/officeDocument/2006/relationships/oleObject" Target="embeddings/oleObject55.bin"/><Relationship Id="rId279" Type="http://schemas.openxmlformats.org/officeDocument/2006/relationships/image" Target="media/image183.png"/><Relationship Id="rId43" Type="http://schemas.openxmlformats.org/officeDocument/2006/relationships/image" Target="media/image26.png"/><Relationship Id="rId139" Type="http://schemas.openxmlformats.org/officeDocument/2006/relationships/oleObject" Target="embeddings/oleObject23.bin"/><Relationship Id="rId85" Type="http://schemas.openxmlformats.org/officeDocument/2006/relationships/image" Target="media/image62.wmf"/><Relationship Id="rId150" Type="http://schemas.openxmlformats.org/officeDocument/2006/relationships/image" Target="media/image99.wmf"/><Relationship Id="rId171" Type="http://schemas.openxmlformats.org/officeDocument/2006/relationships/image" Target="media/image112.png"/><Relationship Id="rId192" Type="http://schemas.openxmlformats.org/officeDocument/2006/relationships/image" Target="media/image133.png"/><Relationship Id="rId206" Type="http://schemas.openxmlformats.org/officeDocument/2006/relationships/oleObject" Target="embeddings/oleObject41.bin"/><Relationship Id="rId227" Type="http://schemas.openxmlformats.org/officeDocument/2006/relationships/image" Target="media/image154.wmf"/><Relationship Id="rId248" Type="http://schemas.openxmlformats.org/officeDocument/2006/relationships/hyperlink" Target="http://dx.doi.org/10.1016/0378-3839(83)90009-1" TargetMode="External"/><Relationship Id="rId269" Type="http://schemas.openxmlformats.org/officeDocument/2006/relationships/image" Target="media/image175.png"/><Relationship Id="rId12" Type="http://schemas.openxmlformats.org/officeDocument/2006/relationships/hyperlink" Target="http://www.channelcoast.org/introduction/" TargetMode="External"/><Relationship Id="rId33" Type="http://schemas.openxmlformats.org/officeDocument/2006/relationships/image" Target="media/image16.png"/><Relationship Id="rId108" Type="http://schemas.openxmlformats.org/officeDocument/2006/relationships/image" Target="media/image74.wmf"/><Relationship Id="rId129" Type="http://schemas.openxmlformats.org/officeDocument/2006/relationships/oleObject" Target="embeddings/oleObject18.bin"/><Relationship Id="rId280" Type="http://schemas.openxmlformats.org/officeDocument/2006/relationships/image" Target="media/image184.png"/><Relationship Id="rId54" Type="http://schemas.openxmlformats.org/officeDocument/2006/relationships/image" Target="media/image37.png"/><Relationship Id="rId75" Type="http://schemas.openxmlformats.org/officeDocument/2006/relationships/comments" Target="comments.xml"/><Relationship Id="rId96" Type="http://schemas.openxmlformats.org/officeDocument/2006/relationships/oleObject" Target="embeddings/oleObject7.bin"/><Relationship Id="rId140" Type="http://schemas.openxmlformats.org/officeDocument/2006/relationships/image" Target="media/image94.wmf"/><Relationship Id="rId161" Type="http://schemas.openxmlformats.org/officeDocument/2006/relationships/oleObject" Target="embeddings/oleObject34.bin"/><Relationship Id="rId182" Type="http://schemas.openxmlformats.org/officeDocument/2006/relationships/image" Target="media/image123.png"/><Relationship Id="rId217" Type="http://schemas.openxmlformats.org/officeDocument/2006/relationships/image" Target="media/image149.wmf"/><Relationship Id="rId6" Type="http://schemas.openxmlformats.org/officeDocument/2006/relationships/footnotes" Target="footnotes.xml"/><Relationship Id="rId238" Type="http://schemas.openxmlformats.org/officeDocument/2006/relationships/image" Target="media/image160.wmf"/><Relationship Id="rId259" Type="http://schemas.openxmlformats.org/officeDocument/2006/relationships/image" Target="media/image168.png"/><Relationship Id="rId23" Type="http://schemas.openxmlformats.org/officeDocument/2006/relationships/image" Target="media/image6.png"/><Relationship Id="rId119" Type="http://schemas.openxmlformats.org/officeDocument/2006/relationships/image" Target="media/image80.emf"/><Relationship Id="rId270" Type="http://schemas.openxmlformats.org/officeDocument/2006/relationships/image" Target="media/image176.png"/><Relationship Id="rId44" Type="http://schemas.openxmlformats.org/officeDocument/2006/relationships/image" Target="media/image27.png"/><Relationship Id="rId65" Type="http://schemas.openxmlformats.org/officeDocument/2006/relationships/hyperlink" Target="https://github.com/CoastalSEA/WaveRayModel" TargetMode="External"/><Relationship Id="rId86" Type="http://schemas.openxmlformats.org/officeDocument/2006/relationships/oleObject" Target="embeddings/oleObject2.bin"/><Relationship Id="rId130" Type="http://schemas.openxmlformats.org/officeDocument/2006/relationships/image" Target="media/image89.wmf"/><Relationship Id="rId151" Type="http://schemas.openxmlformats.org/officeDocument/2006/relationships/oleObject" Target="embeddings/oleObject29.bin"/><Relationship Id="rId172" Type="http://schemas.openxmlformats.org/officeDocument/2006/relationships/image" Target="media/image113.png"/><Relationship Id="rId193" Type="http://schemas.openxmlformats.org/officeDocument/2006/relationships/image" Target="media/image134.png"/><Relationship Id="rId207" Type="http://schemas.openxmlformats.org/officeDocument/2006/relationships/image" Target="media/image143.wmf"/><Relationship Id="rId228" Type="http://schemas.openxmlformats.org/officeDocument/2006/relationships/oleObject" Target="embeddings/oleObject51.bin"/><Relationship Id="rId249" Type="http://schemas.openxmlformats.org/officeDocument/2006/relationships/hyperlink" Target="http://www.overtopping-manual.com/" TargetMode="External"/><Relationship Id="rId13" Type="http://schemas.openxmlformats.org/officeDocument/2006/relationships/hyperlink" Target="http://www.bodc.ac.uk/products/bodc_products/ntslf/" TargetMode="External"/><Relationship Id="rId109" Type="http://schemas.openxmlformats.org/officeDocument/2006/relationships/oleObject" Target="embeddings/oleObject13.bin"/><Relationship Id="rId260" Type="http://schemas.openxmlformats.org/officeDocument/2006/relationships/hyperlink" Target="http://www.channelcoast.org/" TargetMode="External"/><Relationship Id="rId281" Type="http://schemas.openxmlformats.org/officeDocument/2006/relationships/image" Target="media/image185.png"/><Relationship Id="rId34" Type="http://schemas.openxmlformats.org/officeDocument/2006/relationships/image" Target="media/image17.png"/><Relationship Id="rId55" Type="http://schemas.openxmlformats.org/officeDocument/2006/relationships/image" Target="media/image38.png"/><Relationship Id="rId76" Type="http://schemas.microsoft.com/office/2011/relationships/commentsExtended" Target="commentsExtended.xml"/><Relationship Id="rId97" Type="http://schemas.openxmlformats.org/officeDocument/2006/relationships/image" Target="media/image68.wmf"/><Relationship Id="rId120" Type="http://schemas.openxmlformats.org/officeDocument/2006/relationships/image" Target="media/image81.emf"/><Relationship Id="rId141" Type="http://schemas.openxmlformats.org/officeDocument/2006/relationships/oleObject" Target="embeddings/oleObject24.bin"/><Relationship Id="rId7" Type="http://schemas.openxmlformats.org/officeDocument/2006/relationships/endnotes" Target="endnotes.xml"/><Relationship Id="rId162" Type="http://schemas.openxmlformats.org/officeDocument/2006/relationships/image" Target="media/image105.wmf"/><Relationship Id="rId183" Type="http://schemas.openxmlformats.org/officeDocument/2006/relationships/image" Target="media/image124.png"/><Relationship Id="rId218" Type="http://schemas.openxmlformats.org/officeDocument/2006/relationships/oleObject" Target="embeddings/oleObject46.bin"/><Relationship Id="rId239" Type="http://schemas.openxmlformats.org/officeDocument/2006/relationships/oleObject" Target="embeddings/oleObject56.bin"/><Relationship Id="rId250" Type="http://schemas.openxmlformats.org/officeDocument/2006/relationships/hyperlink" Target="http://dx.doi.org/10.1016/0025-3227(84)90008-2" TargetMode="External"/><Relationship Id="rId271" Type="http://schemas.openxmlformats.org/officeDocument/2006/relationships/image" Target="media/image177.png"/><Relationship Id="rId24" Type="http://schemas.openxmlformats.org/officeDocument/2006/relationships/image" Target="media/image7.png"/><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image" Target="media/image63.wmf"/><Relationship Id="rId110" Type="http://schemas.openxmlformats.org/officeDocument/2006/relationships/image" Target="media/image75.wmf"/><Relationship Id="rId131" Type="http://schemas.openxmlformats.org/officeDocument/2006/relationships/oleObject" Target="embeddings/oleObject19.bin"/><Relationship Id="rId152" Type="http://schemas.openxmlformats.org/officeDocument/2006/relationships/image" Target="media/image100.wmf"/><Relationship Id="rId173" Type="http://schemas.openxmlformats.org/officeDocument/2006/relationships/image" Target="media/image114.png"/><Relationship Id="rId194" Type="http://schemas.openxmlformats.org/officeDocument/2006/relationships/image" Target="media/image135.png"/><Relationship Id="rId208" Type="http://schemas.openxmlformats.org/officeDocument/2006/relationships/oleObject" Target="embeddings/oleObject42.bin"/><Relationship Id="rId229" Type="http://schemas.openxmlformats.org/officeDocument/2006/relationships/image" Target="media/image155.wmf"/><Relationship Id="rId240" Type="http://schemas.openxmlformats.org/officeDocument/2006/relationships/image" Target="media/image161.png"/><Relationship Id="rId261" Type="http://schemas.openxmlformats.org/officeDocument/2006/relationships/image" Target="media/image169.png"/><Relationship Id="rId14" Type="http://schemas.openxmlformats.org/officeDocument/2006/relationships/hyperlink" Target="http://www.coastalsea.uk" TargetMode="External"/><Relationship Id="rId35" Type="http://schemas.openxmlformats.org/officeDocument/2006/relationships/image" Target="media/image18.png"/><Relationship Id="rId56" Type="http://schemas.openxmlformats.org/officeDocument/2006/relationships/image" Target="media/image39.png"/><Relationship Id="rId77" Type="http://schemas.microsoft.com/office/2016/09/relationships/commentsIds" Target="commentsIds.xml"/><Relationship Id="rId100" Type="http://schemas.openxmlformats.org/officeDocument/2006/relationships/oleObject" Target="embeddings/oleObject9.bin"/><Relationship Id="rId282" Type="http://schemas.openxmlformats.org/officeDocument/2006/relationships/image" Target="media/image186.png"/><Relationship Id="rId8" Type="http://schemas.openxmlformats.org/officeDocument/2006/relationships/hyperlink" Target="http://www.soton.ac.uk" TargetMode="External"/><Relationship Id="rId98" Type="http://schemas.openxmlformats.org/officeDocument/2006/relationships/oleObject" Target="embeddings/oleObject8.bin"/><Relationship Id="rId121" Type="http://schemas.openxmlformats.org/officeDocument/2006/relationships/image" Target="media/image82.emf"/><Relationship Id="rId142" Type="http://schemas.openxmlformats.org/officeDocument/2006/relationships/image" Target="media/image95.wmf"/><Relationship Id="rId163" Type="http://schemas.openxmlformats.org/officeDocument/2006/relationships/oleObject" Target="embeddings/oleObject35.bin"/><Relationship Id="rId184" Type="http://schemas.openxmlformats.org/officeDocument/2006/relationships/image" Target="media/image125.png"/><Relationship Id="rId219" Type="http://schemas.openxmlformats.org/officeDocument/2006/relationships/image" Target="media/image150.wmf"/><Relationship Id="rId230" Type="http://schemas.openxmlformats.org/officeDocument/2006/relationships/oleObject" Target="embeddings/oleObject52.bin"/><Relationship Id="rId251" Type="http://schemas.openxmlformats.org/officeDocument/2006/relationships/hyperlink" Target="http://www.channelcoast.org/" TargetMode="Externa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49.png"/><Relationship Id="rId272" Type="http://schemas.openxmlformats.org/officeDocument/2006/relationships/image" Target="media/image178.png"/><Relationship Id="rId88" Type="http://schemas.openxmlformats.org/officeDocument/2006/relationships/oleObject" Target="embeddings/oleObject3.bin"/><Relationship Id="rId111" Type="http://schemas.openxmlformats.org/officeDocument/2006/relationships/oleObject" Target="embeddings/oleObject14.bin"/><Relationship Id="rId132" Type="http://schemas.openxmlformats.org/officeDocument/2006/relationships/image" Target="media/image90.wmf"/><Relationship Id="rId153" Type="http://schemas.openxmlformats.org/officeDocument/2006/relationships/oleObject" Target="embeddings/oleObject30.bin"/><Relationship Id="rId174" Type="http://schemas.openxmlformats.org/officeDocument/2006/relationships/image" Target="media/image115.png"/><Relationship Id="rId195" Type="http://schemas.openxmlformats.org/officeDocument/2006/relationships/image" Target="media/image136.png"/><Relationship Id="rId209" Type="http://schemas.openxmlformats.org/officeDocument/2006/relationships/image" Target="media/image144.wmf"/><Relationship Id="rId220" Type="http://schemas.openxmlformats.org/officeDocument/2006/relationships/oleObject" Target="embeddings/oleObject47.bin"/><Relationship Id="rId241" Type="http://schemas.openxmlformats.org/officeDocument/2006/relationships/image" Target="media/image162.png"/><Relationship Id="rId15" Type="http://schemas.openxmlformats.org/officeDocument/2006/relationships/header" Target="header1.xml"/><Relationship Id="rId36" Type="http://schemas.openxmlformats.org/officeDocument/2006/relationships/image" Target="media/image19.png"/><Relationship Id="rId57" Type="http://schemas.openxmlformats.org/officeDocument/2006/relationships/image" Target="media/image40.png"/><Relationship Id="rId262" Type="http://schemas.openxmlformats.org/officeDocument/2006/relationships/hyperlink" Target="http://www.bodc.ac.uk/" TargetMode="External"/><Relationship Id="rId283" Type="http://schemas.openxmlformats.org/officeDocument/2006/relationships/image" Target="media/image187.png"/><Relationship Id="rId78" Type="http://schemas.microsoft.com/office/2018/08/relationships/commentsExtensible" Target="commentsExtensible.xml"/><Relationship Id="rId99" Type="http://schemas.openxmlformats.org/officeDocument/2006/relationships/image" Target="media/image69.wmf"/><Relationship Id="rId101" Type="http://schemas.openxmlformats.org/officeDocument/2006/relationships/image" Target="media/image70.wmf"/><Relationship Id="rId122" Type="http://schemas.openxmlformats.org/officeDocument/2006/relationships/image" Target="media/image83.png"/><Relationship Id="rId143" Type="http://schemas.openxmlformats.org/officeDocument/2006/relationships/oleObject" Target="embeddings/oleObject25.bin"/><Relationship Id="rId164" Type="http://schemas.openxmlformats.org/officeDocument/2006/relationships/image" Target="media/image106.wmf"/><Relationship Id="rId185" Type="http://schemas.openxmlformats.org/officeDocument/2006/relationships/image" Target="media/image126.png"/><Relationship Id="rId9" Type="http://schemas.openxmlformats.org/officeDocument/2006/relationships/hyperlink" Target="http://www.channelcoast.org/" TargetMode="External"/><Relationship Id="rId210" Type="http://schemas.openxmlformats.org/officeDocument/2006/relationships/oleObject" Target="embeddings/oleObject43.bin"/><Relationship Id="rId26" Type="http://schemas.openxmlformats.org/officeDocument/2006/relationships/image" Target="media/image9.png"/><Relationship Id="rId231" Type="http://schemas.openxmlformats.org/officeDocument/2006/relationships/image" Target="media/image156.wmf"/><Relationship Id="rId252" Type="http://schemas.openxmlformats.org/officeDocument/2006/relationships/image" Target="media/image163.png"/><Relationship Id="rId273" Type="http://schemas.openxmlformats.org/officeDocument/2006/relationships/image" Target="media/image179.png"/><Relationship Id="rId47" Type="http://schemas.openxmlformats.org/officeDocument/2006/relationships/image" Target="media/image30.png"/><Relationship Id="rId68" Type="http://schemas.openxmlformats.org/officeDocument/2006/relationships/image" Target="media/image50.png"/><Relationship Id="rId89" Type="http://schemas.openxmlformats.org/officeDocument/2006/relationships/image" Target="media/image64.wmf"/><Relationship Id="rId112" Type="http://schemas.openxmlformats.org/officeDocument/2006/relationships/image" Target="media/image76.TIF"/><Relationship Id="rId133" Type="http://schemas.openxmlformats.org/officeDocument/2006/relationships/oleObject" Target="embeddings/oleObject20.bin"/><Relationship Id="rId154" Type="http://schemas.openxmlformats.org/officeDocument/2006/relationships/image" Target="media/image101.wmf"/><Relationship Id="rId175" Type="http://schemas.openxmlformats.org/officeDocument/2006/relationships/image" Target="media/image116.png"/><Relationship Id="rId196" Type="http://schemas.openxmlformats.org/officeDocument/2006/relationships/image" Target="media/image137.wmf"/><Relationship Id="rId200" Type="http://schemas.openxmlformats.org/officeDocument/2006/relationships/image" Target="media/image139.png"/><Relationship Id="rId16" Type="http://schemas.openxmlformats.org/officeDocument/2006/relationships/footer" Target="footer1.xml"/><Relationship Id="rId221" Type="http://schemas.openxmlformats.org/officeDocument/2006/relationships/image" Target="media/image151.wmf"/><Relationship Id="rId242" Type="http://schemas.openxmlformats.org/officeDocument/2006/relationships/hyperlink" Target="http://dx.doi.org/10.2139/ssrn.3080557" TargetMode="External"/><Relationship Id="rId263" Type="http://schemas.openxmlformats.org/officeDocument/2006/relationships/image" Target="media/image170.png"/><Relationship Id="rId284" Type="http://schemas.openxmlformats.org/officeDocument/2006/relationships/fontTable" Target="fontTable.xm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57.png"/><Relationship Id="rId102" Type="http://schemas.openxmlformats.org/officeDocument/2006/relationships/oleObject" Target="embeddings/oleObject10.bin"/><Relationship Id="rId123" Type="http://schemas.openxmlformats.org/officeDocument/2006/relationships/image" Target="media/image81.png"/><Relationship Id="rId144" Type="http://schemas.openxmlformats.org/officeDocument/2006/relationships/image" Target="media/image96.wmf"/><Relationship Id="rId90" Type="http://schemas.openxmlformats.org/officeDocument/2006/relationships/oleObject" Target="embeddings/oleObject4.bin"/><Relationship Id="rId165" Type="http://schemas.openxmlformats.org/officeDocument/2006/relationships/oleObject" Target="embeddings/oleObject36.bin"/><Relationship Id="rId186" Type="http://schemas.openxmlformats.org/officeDocument/2006/relationships/image" Target="media/image127.png"/><Relationship Id="rId211" Type="http://schemas.openxmlformats.org/officeDocument/2006/relationships/image" Target="media/image145.png"/><Relationship Id="rId232" Type="http://schemas.openxmlformats.org/officeDocument/2006/relationships/oleObject" Target="embeddings/oleObject53.bin"/><Relationship Id="rId253" Type="http://schemas.openxmlformats.org/officeDocument/2006/relationships/image" Target="media/image164.png"/><Relationship Id="rId274" Type="http://schemas.openxmlformats.org/officeDocument/2006/relationships/hyperlink" Target="http://www.channelcoast.org/" TargetMode="External"/><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1.png"/><Relationship Id="rId113" Type="http://schemas.openxmlformats.org/officeDocument/2006/relationships/image" Target="media/image77.wmf"/><Relationship Id="rId134" Type="http://schemas.openxmlformats.org/officeDocument/2006/relationships/image" Target="media/image91.wmf"/><Relationship Id="rId80" Type="http://schemas.openxmlformats.org/officeDocument/2006/relationships/image" Target="media/image58.png"/><Relationship Id="rId155" Type="http://schemas.openxmlformats.org/officeDocument/2006/relationships/oleObject" Target="embeddings/oleObject31.bin"/><Relationship Id="rId176" Type="http://schemas.openxmlformats.org/officeDocument/2006/relationships/image" Target="media/image117.png"/><Relationship Id="rId197" Type="http://schemas.openxmlformats.org/officeDocument/2006/relationships/oleObject" Target="embeddings/oleObject37.bin"/><Relationship Id="rId201" Type="http://schemas.openxmlformats.org/officeDocument/2006/relationships/image" Target="media/image140.wmf"/><Relationship Id="rId222" Type="http://schemas.openxmlformats.org/officeDocument/2006/relationships/oleObject" Target="embeddings/oleObject48.bin"/><Relationship Id="rId243" Type="http://schemas.openxmlformats.org/officeDocument/2006/relationships/hyperlink" Target="https://doi.org/10.1016/j.coastaleng.2014.08.008" TargetMode="External"/><Relationship Id="rId264" Type="http://schemas.openxmlformats.org/officeDocument/2006/relationships/image" Target="media/image171.png"/><Relationship Id="rId285" Type="http://schemas.microsoft.com/office/2011/relationships/people" Target="people.xml"/><Relationship Id="rId17" Type="http://schemas.openxmlformats.org/officeDocument/2006/relationships/hyperlink" Target="http://www.channelcoast.org/" TargetMode="Externa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71.wmf"/><Relationship Id="rId124" Type="http://schemas.openxmlformats.org/officeDocument/2006/relationships/image" Target="media/image84.png"/><Relationship Id="rId70" Type="http://schemas.openxmlformats.org/officeDocument/2006/relationships/image" Target="media/image52.png"/><Relationship Id="rId91" Type="http://schemas.openxmlformats.org/officeDocument/2006/relationships/image" Target="media/image65.wmf"/><Relationship Id="rId145" Type="http://schemas.openxmlformats.org/officeDocument/2006/relationships/oleObject" Target="embeddings/oleObject26.bin"/><Relationship Id="rId166" Type="http://schemas.openxmlformats.org/officeDocument/2006/relationships/image" Target="media/image107.emf"/><Relationship Id="rId187" Type="http://schemas.openxmlformats.org/officeDocument/2006/relationships/image" Target="media/image128.tif"/><Relationship Id="rId1" Type="http://schemas.openxmlformats.org/officeDocument/2006/relationships/customXml" Target="../customXml/item1.xml"/><Relationship Id="rId212" Type="http://schemas.openxmlformats.org/officeDocument/2006/relationships/image" Target="media/image146.png"/><Relationship Id="rId233" Type="http://schemas.openxmlformats.org/officeDocument/2006/relationships/image" Target="media/image157.png"/><Relationship Id="rId254" Type="http://schemas.openxmlformats.org/officeDocument/2006/relationships/image" Target="media/image165.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oleObject" Target="embeddings/oleObject15.bin"/><Relationship Id="rId275" Type="http://schemas.openxmlformats.org/officeDocument/2006/relationships/image" Target="media/image180.png"/><Relationship Id="rId60" Type="http://schemas.openxmlformats.org/officeDocument/2006/relationships/image" Target="media/image43.png"/><Relationship Id="rId81" Type="http://schemas.openxmlformats.org/officeDocument/2006/relationships/image" Target="media/image59.png"/><Relationship Id="rId135" Type="http://schemas.openxmlformats.org/officeDocument/2006/relationships/oleObject" Target="embeddings/oleObject21.bin"/><Relationship Id="rId156" Type="http://schemas.openxmlformats.org/officeDocument/2006/relationships/image" Target="media/image102.wmf"/><Relationship Id="rId177" Type="http://schemas.openxmlformats.org/officeDocument/2006/relationships/image" Target="media/image118.png"/><Relationship Id="rId198" Type="http://schemas.openxmlformats.org/officeDocument/2006/relationships/image" Target="media/image138.wmf"/><Relationship Id="rId202" Type="http://schemas.openxmlformats.org/officeDocument/2006/relationships/oleObject" Target="embeddings/oleObject39.bin"/><Relationship Id="rId223" Type="http://schemas.openxmlformats.org/officeDocument/2006/relationships/image" Target="media/image152.wmf"/><Relationship Id="rId244" Type="http://schemas.openxmlformats.org/officeDocument/2006/relationships/hyperlink" Target="https://coastalmonitoring.org/ccoresources/bimodalseas/Occurrence_of_Bimodal_Seas_around_the_English_Coastline_TN02.pdf" TargetMode="External"/><Relationship Id="rId18" Type="http://schemas.openxmlformats.org/officeDocument/2006/relationships/hyperlink" Target="https://www.bodc.ac.uk/" TargetMode="External"/><Relationship Id="rId39" Type="http://schemas.openxmlformats.org/officeDocument/2006/relationships/image" Target="media/image22.png"/><Relationship Id="rId265" Type="http://schemas.openxmlformats.org/officeDocument/2006/relationships/image" Target="media/image172.png"/><Relationship Id="rId286" Type="http://schemas.openxmlformats.org/officeDocument/2006/relationships/theme" Target="theme/theme1.xml"/><Relationship Id="rId50" Type="http://schemas.openxmlformats.org/officeDocument/2006/relationships/image" Target="media/image33.png"/><Relationship Id="rId104" Type="http://schemas.openxmlformats.org/officeDocument/2006/relationships/oleObject" Target="embeddings/oleObject11.bin"/><Relationship Id="rId125" Type="http://schemas.openxmlformats.org/officeDocument/2006/relationships/image" Target="media/image85.png"/><Relationship Id="rId146" Type="http://schemas.openxmlformats.org/officeDocument/2006/relationships/image" Target="media/image97.wmf"/><Relationship Id="rId167" Type="http://schemas.openxmlformats.org/officeDocument/2006/relationships/image" Target="media/image108.emf"/><Relationship Id="rId188" Type="http://schemas.openxmlformats.org/officeDocument/2006/relationships/image" Target="media/image129.png"/><Relationship Id="rId71" Type="http://schemas.openxmlformats.org/officeDocument/2006/relationships/image" Target="media/image53.png"/><Relationship Id="rId92" Type="http://schemas.openxmlformats.org/officeDocument/2006/relationships/oleObject" Target="embeddings/oleObject5.bin"/><Relationship Id="rId213" Type="http://schemas.openxmlformats.org/officeDocument/2006/relationships/image" Target="media/image147.wmf"/><Relationship Id="rId234" Type="http://schemas.openxmlformats.org/officeDocument/2006/relationships/image" Target="media/image158.wmf"/><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166.png"/><Relationship Id="rId276" Type="http://schemas.openxmlformats.org/officeDocument/2006/relationships/hyperlink" Target="http://www.nrc-cnrc.gc.ca/eng/solutions/advisory/blue_kenue_index.html" TargetMode="External"/><Relationship Id="rId40" Type="http://schemas.openxmlformats.org/officeDocument/2006/relationships/image" Target="media/image23.png"/><Relationship Id="rId115" Type="http://schemas.openxmlformats.org/officeDocument/2006/relationships/image" Target="media/image78.wmf"/><Relationship Id="rId136" Type="http://schemas.openxmlformats.org/officeDocument/2006/relationships/image" Target="media/image92.wmf"/><Relationship Id="rId157" Type="http://schemas.openxmlformats.org/officeDocument/2006/relationships/oleObject" Target="embeddings/oleObject32.bin"/><Relationship Id="rId178" Type="http://schemas.openxmlformats.org/officeDocument/2006/relationships/image" Target="media/image119.png"/><Relationship Id="rId61" Type="http://schemas.openxmlformats.org/officeDocument/2006/relationships/image" Target="media/image44.png"/><Relationship Id="rId82" Type="http://schemas.openxmlformats.org/officeDocument/2006/relationships/image" Target="media/image60.png"/><Relationship Id="rId199" Type="http://schemas.openxmlformats.org/officeDocument/2006/relationships/oleObject" Target="embeddings/oleObject38.bin"/><Relationship Id="rId203" Type="http://schemas.openxmlformats.org/officeDocument/2006/relationships/image" Target="media/image141.wmf"/><Relationship Id="rId19" Type="http://schemas.openxmlformats.org/officeDocument/2006/relationships/image" Target="media/image2.png"/><Relationship Id="rId224" Type="http://schemas.openxmlformats.org/officeDocument/2006/relationships/oleObject" Target="embeddings/oleObject49.bin"/><Relationship Id="rId245" Type="http://schemas.openxmlformats.org/officeDocument/2006/relationships/hyperlink" Target="https://doi.org/10.1038/s41598-020-59018-y" TargetMode="External"/><Relationship Id="rId266" Type="http://schemas.openxmlformats.org/officeDocument/2006/relationships/image" Target="media/image173.png"/><Relationship Id="rId30" Type="http://schemas.openxmlformats.org/officeDocument/2006/relationships/image" Target="media/image13.png"/><Relationship Id="rId105" Type="http://schemas.openxmlformats.org/officeDocument/2006/relationships/image" Target="media/image72.png"/><Relationship Id="rId126" Type="http://schemas.openxmlformats.org/officeDocument/2006/relationships/image" Target="media/image86.png"/><Relationship Id="rId147" Type="http://schemas.openxmlformats.org/officeDocument/2006/relationships/oleObject" Target="embeddings/oleObject27.bin"/><Relationship Id="rId168" Type="http://schemas.openxmlformats.org/officeDocument/2006/relationships/image" Target="media/image109.emf"/><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66.wmf"/><Relationship Id="rId189" Type="http://schemas.openxmlformats.org/officeDocument/2006/relationships/image" Target="media/image130.png"/><Relationship Id="rId3" Type="http://schemas.openxmlformats.org/officeDocument/2006/relationships/styles" Target="styles.xml"/><Relationship Id="rId214" Type="http://schemas.openxmlformats.org/officeDocument/2006/relationships/oleObject" Target="embeddings/oleObject44.bin"/><Relationship Id="rId235" Type="http://schemas.openxmlformats.org/officeDocument/2006/relationships/oleObject" Target="embeddings/oleObject54.bin"/><Relationship Id="rId256" Type="http://schemas.openxmlformats.org/officeDocument/2006/relationships/image" Target="media/image167.png"/><Relationship Id="rId277" Type="http://schemas.openxmlformats.org/officeDocument/2006/relationships/image" Target="media/image181.png"/><Relationship Id="rId116" Type="http://schemas.openxmlformats.org/officeDocument/2006/relationships/oleObject" Target="embeddings/oleObject16.bin"/><Relationship Id="rId137" Type="http://schemas.openxmlformats.org/officeDocument/2006/relationships/oleObject" Target="embeddings/oleObject22.bin"/><Relationship Id="rId158" Type="http://schemas.openxmlformats.org/officeDocument/2006/relationships/image" Target="media/image103.wmf"/><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1.wmf"/><Relationship Id="rId179" Type="http://schemas.openxmlformats.org/officeDocument/2006/relationships/image" Target="media/image120.png"/><Relationship Id="rId190" Type="http://schemas.openxmlformats.org/officeDocument/2006/relationships/image" Target="media/image131.png"/><Relationship Id="rId204" Type="http://schemas.openxmlformats.org/officeDocument/2006/relationships/oleObject" Target="embeddings/oleObject40.bin"/><Relationship Id="rId225" Type="http://schemas.openxmlformats.org/officeDocument/2006/relationships/image" Target="media/image153.wmf"/><Relationship Id="rId246" Type="http://schemas.openxmlformats.org/officeDocument/2006/relationships/hyperlink" Target="https://doi.org/10.1016/j.physa.2012.01.004" TargetMode="External"/><Relationship Id="rId267" Type="http://schemas.openxmlformats.org/officeDocument/2006/relationships/image" Target="media/image174.png"/><Relationship Id="rId106" Type="http://schemas.openxmlformats.org/officeDocument/2006/relationships/image" Target="media/image73.wmf"/><Relationship Id="rId127" Type="http://schemas.openxmlformats.org/officeDocument/2006/relationships/image" Target="media/image87.png"/><Relationship Id="rId10" Type="http://schemas.openxmlformats.org/officeDocument/2006/relationships/hyperlink" Target="http://www.coastalsea.uk"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5.png"/><Relationship Id="rId94" Type="http://schemas.openxmlformats.org/officeDocument/2006/relationships/oleObject" Target="embeddings/oleObject6.bin"/><Relationship Id="rId148" Type="http://schemas.openxmlformats.org/officeDocument/2006/relationships/image" Target="media/image98.wmf"/><Relationship Id="rId169" Type="http://schemas.openxmlformats.org/officeDocument/2006/relationships/image" Target="media/image110.png"/><Relationship Id="rId4" Type="http://schemas.openxmlformats.org/officeDocument/2006/relationships/settings" Target="settings.xml"/><Relationship Id="rId180" Type="http://schemas.openxmlformats.org/officeDocument/2006/relationships/image" Target="media/image121.png"/><Relationship Id="rId215" Type="http://schemas.openxmlformats.org/officeDocument/2006/relationships/image" Target="media/image148.wmf"/><Relationship Id="rId236" Type="http://schemas.openxmlformats.org/officeDocument/2006/relationships/image" Target="media/image159.wmf"/><Relationship Id="rId257" Type="http://schemas.openxmlformats.org/officeDocument/2006/relationships/hyperlink" Target="https://data.marine.copernicus.eu/product/NWSHELF_REANALYSIS_WAV_004_015/description" TargetMode="External"/><Relationship Id="rId278" Type="http://schemas.openxmlformats.org/officeDocument/2006/relationships/image" Target="media/image182.png"/><Relationship Id="rId42" Type="http://schemas.openxmlformats.org/officeDocument/2006/relationships/image" Target="media/image25.png"/><Relationship Id="rId84" Type="http://schemas.openxmlformats.org/officeDocument/2006/relationships/oleObject" Target="embeddings/oleObject1.bin"/><Relationship Id="rId138" Type="http://schemas.openxmlformats.org/officeDocument/2006/relationships/image" Target="media/image93.wmf"/><Relationship Id="rId191" Type="http://schemas.openxmlformats.org/officeDocument/2006/relationships/image" Target="media/image132.png"/><Relationship Id="rId205" Type="http://schemas.openxmlformats.org/officeDocument/2006/relationships/image" Target="media/image142.wmf"/><Relationship Id="rId247" Type="http://schemas.openxmlformats.org/officeDocument/2006/relationships/hyperlink" Target="https://doi.org/10.1029/JZ069i024p05181" TargetMode="External"/><Relationship Id="rId107" Type="http://schemas.openxmlformats.org/officeDocument/2006/relationships/oleObject" Target="embeddings/oleObject12.bin"/><Relationship Id="rId11" Type="http://schemas.openxmlformats.org/officeDocument/2006/relationships/hyperlink" Target="http://www.coastalsea.uk" TargetMode="External"/><Relationship Id="rId53" Type="http://schemas.openxmlformats.org/officeDocument/2006/relationships/image" Target="media/image36.png"/><Relationship Id="rId149" Type="http://schemas.openxmlformats.org/officeDocument/2006/relationships/oleObject" Target="embeddings/oleObject28.bin"/><Relationship Id="rId95" Type="http://schemas.openxmlformats.org/officeDocument/2006/relationships/image" Target="media/image67.wmf"/><Relationship Id="rId160" Type="http://schemas.openxmlformats.org/officeDocument/2006/relationships/image" Target="media/image104.wmf"/><Relationship Id="rId216" Type="http://schemas.openxmlformats.org/officeDocument/2006/relationships/oleObject" Target="embeddings/oleObject45.bin"/><Relationship Id="rId258" Type="http://schemas.openxmlformats.org/officeDocument/2006/relationships/hyperlink" Target="https://doi.org/10.48670/moi-00060" TargetMode="External"/><Relationship Id="rId22" Type="http://schemas.openxmlformats.org/officeDocument/2006/relationships/image" Target="media/image5.png"/><Relationship Id="rId64" Type="http://schemas.openxmlformats.org/officeDocument/2006/relationships/image" Target="media/image47.png"/><Relationship Id="rId118" Type="http://schemas.openxmlformats.org/officeDocument/2006/relationships/oleObject" Target="embeddings/oleObject17.bin"/></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an\AppData\Roaming\Microsoft\Templates\Blank%20Note.dotx" TargetMode="External"/></Relationships>
</file>

<file path=word/theme/theme1.xml><?xml version="1.0" encoding="utf-8"?>
<a:theme xmlns:a="http://schemas.openxmlformats.org/drawingml/2006/main" name="CoastalSEA">
  <a:themeElements>
    <a:clrScheme name="CoastalSEA">
      <a:dk1>
        <a:srgbClr val="0F4A7F"/>
      </a:dk1>
      <a:lt1>
        <a:srgbClr val="BDBAB4"/>
      </a:lt1>
      <a:dk2>
        <a:srgbClr val="4D504D"/>
      </a:dk2>
      <a:lt2>
        <a:srgbClr val="FFFFFE"/>
      </a:lt2>
      <a:accent1>
        <a:srgbClr val="E6A82F"/>
      </a:accent1>
      <a:accent2>
        <a:srgbClr val="ACA743"/>
      </a:accent2>
      <a:accent3>
        <a:srgbClr val="A5322B"/>
      </a:accent3>
      <a:accent4>
        <a:srgbClr val="5FAC99"/>
      </a:accent4>
      <a:accent5>
        <a:srgbClr val="3B95C3"/>
      </a:accent5>
      <a:accent6>
        <a:srgbClr val="2A659C"/>
      </a:accent6>
      <a:hlink>
        <a:srgbClr val="3B95C3"/>
      </a:hlink>
      <a:folHlink>
        <a:srgbClr val="E8A527"/>
      </a:folHlink>
    </a:clrScheme>
    <a:fontScheme name="CoastalSEA">
      <a:majorFont>
        <a:latin typeface="Questrial"/>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ajorFont>
      <a:minorFont>
        <a:latin typeface="Times New Roman"/>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CoastalSEA" id="{5ABBA5C4-4710-4C09-8A99-420D62EC62D2}" vid="{25C23BF2-AD3E-44DB-874A-23D0AEC0DECC}"/>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01B062-1B86-4C67-B198-3862C6524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Blank Note.dotx</Template>
  <TotalTime>13945</TotalTime>
  <Pages>1</Pages>
  <Words>40961</Words>
  <Characters>233482</Characters>
  <Application>Microsoft Office Word</Application>
  <DocSecurity>0</DocSecurity>
  <Lines>1945</Lines>
  <Paragraphs>547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 Townend</dc:creator>
  <cp:keywords/>
  <dc:description/>
  <cp:lastModifiedBy>Ian Townend</cp:lastModifiedBy>
  <cp:revision>13</cp:revision>
  <cp:lastPrinted>2026-01-28T15:20:00Z</cp:lastPrinted>
  <dcterms:created xsi:type="dcterms:W3CDTF">2017-11-05T20:24:00Z</dcterms:created>
  <dcterms:modified xsi:type="dcterms:W3CDTF">2026-01-28T15:21:00Z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